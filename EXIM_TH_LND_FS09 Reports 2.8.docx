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7625C" w14:textId="17033B91" w:rsidR="009957F2" w:rsidRPr="003072D2" w:rsidRDefault="00061B9D" w:rsidP="00B83D8D">
      <w:pPr>
        <w:pStyle w:val="Title"/>
        <w:rPr>
          <w:sz w:val="48"/>
          <w:szCs w:val="48"/>
          <w:cs/>
          <w:lang w:bidi="th-TH"/>
        </w:rPr>
      </w:pPr>
      <w:r w:rsidRPr="003072D2">
        <w:rPr>
          <w:sz w:val="48"/>
          <w:szCs w:val="48"/>
        </w:rPr>
        <w:t>Functional Specification</w:t>
      </w:r>
      <w:r w:rsidR="00B83D8D" w:rsidRPr="003072D2">
        <w:rPr>
          <w:sz w:val="48"/>
          <w:szCs w:val="48"/>
        </w:rPr>
        <w:t xml:space="preserve"> – </w:t>
      </w:r>
      <w:r w:rsidR="003072D2" w:rsidRPr="003072D2">
        <w:rPr>
          <w:sz w:val="48"/>
          <w:szCs w:val="48"/>
        </w:rPr>
        <w:t>Report</w:t>
      </w:r>
    </w:p>
    <w:p w14:paraId="75B9A550" w14:textId="77777777" w:rsidR="00C004F5" w:rsidRPr="00AA533F" w:rsidRDefault="00C004F5" w:rsidP="00C004F5">
      <w:pPr>
        <w:pStyle w:val="Subtitle"/>
        <w:rPr>
          <w:szCs w:val="48"/>
        </w:rPr>
      </w:pPr>
      <w:r w:rsidRPr="00AA533F">
        <w:rPr>
          <w:szCs w:val="48"/>
        </w:rPr>
        <w:t>Export-Import Bank of Thailand</w:t>
      </w:r>
    </w:p>
    <w:p w14:paraId="25236FCE" w14:textId="77777777" w:rsidR="009957F2" w:rsidRPr="00EE0CF9" w:rsidRDefault="009957F2" w:rsidP="00B83D8D"/>
    <w:p w14:paraId="5B84F38C" w14:textId="77777777" w:rsidR="00187A70" w:rsidRDefault="00187A70" w:rsidP="00B83D8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942"/>
      </w:tblGrid>
      <w:tr w:rsidR="00B83D8D" w:rsidRPr="00B83D8D" w14:paraId="267FBCB1" w14:textId="77777777" w:rsidTr="007A18AF">
        <w:tc>
          <w:tcPr>
            <w:tcW w:w="4111" w:type="dxa"/>
          </w:tcPr>
          <w:p w14:paraId="1680272A" w14:textId="77777777" w:rsidR="00FB4FFB" w:rsidRPr="00B83D8D" w:rsidRDefault="00FB4FFB" w:rsidP="00B83D8D">
            <w:r w:rsidRPr="00B83D8D">
              <w:t>Project Code:</w:t>
            </w:r>
          </w:p>
        </w:tc>
        <w:tc>
          <w:tcPr>
            <w:tcW w:w="5942" w:type="dxa"/>
          </w:tcPr>
          <w:p w14:paraId="4D6B3FE9" w14:textId="645D552D" w:rsidR="00FB4FFB" w:rsidRPr="00B83D8D" w:rsidRDefault="002B396B" w:rsidP="00B83D8D">
            <w:r>
              <w:rPr>
                <w:rStyle w:val="normaltextrun"/>
                <w:color w:val="000000"/>
                <w:shd w:val="clear" w:color="auto" w:fill="FFFFFF"/>
              </w:rPr>
              <w:t>EXPJ.B.PJ.TH.EXIMTH*CBS_IMP.CC</w:t>
            </w:r>
          </w:p>
        </w:tc>
      </w:tr>
      <w:tr w:rsidR="00B83D8D" w:rsidRPr="00B83D8D" w14:paraId="52150A67" w14:textId="77777777" w:rsidTr="007A18AF">
        <w:tc>
          <w:tcPr>
            <w:tcW w:w="4111" w:type="dxa"/>
          </w:tcPr>
          <w:p w14:paraId="0D768D1F" w14:textId="77777777" w:rsidR="00FB4FFB" w:rsidRPr="00B83D8D" w:rsidRDefault="00FB4FFB" w:rsidP="00B83D8D">
            <w:r w:rsidRPr="00B83D8D">
              <w:t>Reference:</w:t>
            </w:r>
          </w:p>
        </w:tc>
        <w:tc>
          <w:tcPr>
            <w:tcW w:w="5942" w:type="dxa"/>
          </w:tcPr>
          <w:p w14:paraId="1810A84B" w14:textId="382CDC40" w:rsidR="00FB4FFB" w:rsidRPr="00B83D8D" w:rsidRDefault="00FB61C7" w:rsidP="00B83D8D">
            <w:r>
              <w:t>LND</w:t>
            </w:r>
            <w:r w:rsidR="002B396B">
              <w:t>-FS</w:t>
            </w:r>
            <w:r>
              <w:t>09</w:t>
            </w:r>
          </w:p>
        </w:tc>
      </w:tr>
      <w:tr w:rsidR="00B83D8D" w:rsidRPr="00B83D8D" w14:paraId="09BB8F12" w14:textId="77777777" w:rsidTr="007A18AF">
        <w:tc>
          <w:tcPr>
            <w:tcW w:w="4111" w:type="dxa"/>
          </w:tcPr>
          <w:p w14:paraId="0C3D045D" w14:textId="77777777" w:rsidR="00FB4FFB" w:rsidRPr="00B83D8D" w:rsidRDefault="00FB4FFB" w:rsidP="00B83D8D">
            <w:r w:rsidRPr="00B83D8D">
              <w:t>Release:</w:t>
            </w:r>
          </w:p>
        </w:tc>
        <w:tc>
          <w:tcPr>
            <w:tcW w:w="5942" w:type="dxa"/>
          </w:tcPr>
          <w:p w14:paraId="1BDD0954" w14:textId="25ACFE90" w:rsidR="00FB4FFB" w:rsidRPr="00B83D8D" w:rsidRDefault="00C45A61" w:rsidP="00B83D8D">
            <w:r>
              <w:t>2.</w:t>
            </w:r>
            <w:r w:rsidR="00AE4142">
              <w:t>8</w:t>
            </w:r>
          </w:p>
        </w:tc>
      </w:tr>
      <w:tr w:rsidR="00B83D8D" w:rsidRPr="00B83D8D" w14:paraId="5533C6EA" w14:textId="77777777" w:rsidTr="007A18AF">
        <w:tc>
          <w:tcPr>
            <w:tcW w:w="4111" w:type="dxa"/>
          </w:tcPr>
          <w:p w14:paraId="7B6C57D0" w14:textId="77777777" w:rsidR="00FB4FFB" w:rsidRPr="00B83D8D" w:rsidRDefault="00FB4FFB" w:rsidP="00B83D8D">
            <w:r w:rsidRPr="00B83D8D">
              <w:t>Status:</w:t>
            </w:r>
          </w:p>
        </w:tc>
        <w:tc>
          <w:tcPr>
            <w:tcW w:w="5942" w:type="dxa"/>
          </w:tcPr>
          <w:p w14:paraId="0671C233" w14:textId="76E9BC1A" w:rsidR="00FB4FFB" w:rsidRPr="00B83D8D" w:rsidRDefault="00000000" w:rsidP="00B83D8D">
            <w:sdt>
              <w:sdtPr>
                <w:alias w:val="Status List"/>
                <w:tag w:val="Status List"/>
                <w:id w:val="-941451894"/>
                <w:placeholder>
                  <w:docPart w:val="186754313BF44C709490C7D67512544B"/>
                </w:placeholder>
                <w:dropDownList>
                  <w:listItem w:value="Choose an item."/>
                  <w:listItem w:displayText="Draft for Internal Review" w:value="Draft for Internal Review"/>
                  <w:listItem w:displayText="Draft for Client Review" w:value="Draft for Client Review"/>
                  <w:listItem w:displayText="Released for Internal Distribution" w:value="Released for Internal Distribution"/>
                  <w:listItem w:displayText="Released for External Distribution" w:value="Released for External Distribution"/>
                </w:dropDownList>
              </w:sdtPr>
              <w:sdtContent>
                <w:r w:rsidR="00A317B0">
                  <w:t>Released for External Distribution</w:t>
                </w:r>
              </w:sdtContent>
            </w:sdt>
          </w:p>
        </w:tc>
      </w:tr>
      <w:tr w:rsidR="00B83D8D" w:rsidRPr="00B83D8D" w14:paraId="36F5BF9C" w14:textId="77777777" w:rsidTr="007A18AF">
        <w:tc>
          <w:tcPr>
            <w:tcW w:w="4111" w:type="dxa"/>
          </w:tcPr>
          <w:p w14:paraId="3E62D52D" w14:textId="77777777" w:rsidR="007F4E8A" w:rsidRPr="00B83D8D" w:rsidRDefault="007F4E8A" w:rsidP="00B83D8D">
            <w:r w:rsidRPr="00B83D8D">
              <w:t>Date</w:t>
            </w:r>
          </w:p>
        </w:tc>
        <w:sdt>
          <w:sdtPr>
            <w:alias w:val="Date picker"/>
            <w:tag w:val="Date picker"/>
            <w:id w:val="328418579"/>
            <w:placeholder>
              <w:docPart w:val="FFF4C8A8E94B42AAADDE254F0D619C6D"/>
            </w:placeholder>
            <w:date w:fullDate="2023-09-05T00:00:00Z">
              <w:dateFormat w:val="d-MMM-yy"/>
              <w:lid w:val="en-US"/>
              <w:storeMappedDataAs w:val="dateTime"/>
              <w:calendar w:val="gregorian"/>
            </w:date>
          </w:sdtPr>
          <w:sdtContent>
            <w:tc>
              <w:tcPr>
                <w:tcW w:w="5942" w:type="dxa"/>
              </w:tcPr>
              <w:p w14:paraId="7098F4D7" w14:textId="2C5BA7E8" w:rsidR="007F4E8A" w:rsidRPr="00B83D8D" w:rsidRDefault="00AE4142" w:rsidP="00B83D8D">
                <w:r>
                  <w:t>5</w:t>
                </w:r>
                <w:r w:rsidR="00824821">
                  <w:rPr>
                    <w:lang w:val="en-US"/>
                  </w:rPr>
                  <w:t>-</w:t>
                </w:r>
                <w:r>
                  <w:rPr>
                    <w:lang w:val="en-US"/>
                  </w:rPr>
                  <w:t>Sep</w:t>
                </w:r>
                <w:r w:rsidR="00824821">
                  <w:rPr>
                    <w:lang w:val="en-US"/>
                  </w:rPr>
                  <w:t>-23</w:t>
                </w:r>
              </w:p>
            </w:tc>
          </w:sdtContent>
        </w:sdt>
      </w:tr>
    </w:tbl>
    <w:p w14:paraId="0CC4A5E8" w14:textId="77777777" w:rsidR="00FB4FFB" w:rsidRDefault="00FB4FFB" w:rsidP="00B83D8D"/>
    <w:p w14:paraId="6F1D6DC6" w14:textId="77777777" w:rsidR="00FB4FFB" w:rsidRPr="00B83D8D" w:rsidRDefault="00FB4FFB" w:rsidP="00B83D8D"/>
    <w:p w14:paraId="5709437C" w14:textId="77777777" w:rsidR="00FB4FFB" w:rsidRPr="00EE0CF9" w:rsidRDefault="00FB4FFB" w:rsidP="00B83D8D"/>
    <w:p w14:paraId="196EBDF2" w14:textId="77777777" w:rsidR="00CF3A96" w:rsidRPr="00EE0CF9" w:rsidRDefault="00CF3A96" w:rsidP="00B83D8D">
      <w:pPr>
        <w:pStyle w:val="Date"/>
        <w:sectPr w:rsidR="00CF3A96" w:rsidRPr="00EE0CF9" w:rsidSect="009957F2">
          <w:headerReference w:type="default" r:id="rId12"/>
          <w:footerReference w:type="default" r:id="rId13"/>
          <w:pgSz w:w="11906" w:h="16838"/>
          <w:pgMar w:top="4962" w:right="992" w:bottom="1440" w:left="851" w:header="709" w:footer="614" w:gutter="0"/>
          <w:cols w:space="708"/>
          <w:docGrid w:linePitch="360"/>
        </w:sectPr>
      </w:pPr>
    </w:p>
    <w:p w14:paraId="4879B4D8" w14:textId="77777777" w:rsidR="00CF3A96" w:rsidRPr="0024358D" w:rsidRDefault="00CF3A96" w:rsidP="00F3558C">
      <w:pPr>
        <w:pStyle w:val="ContentsTitle"/>
      </w:pPr>
      <w:r w:rsidRPr="0024358D">
        <w:lastRenderedPageBreak/>
        <w:t>Contents</w:t>
      </w:r>
    </w:p>
    <w:p w14:paraId="32E0A687" w14:textId="61B467FD" w:rsidR="00F05FC5" w:rsidRDefault="008B0663">
      <w:pPr>
        <w:pStyle w:val="TOC1"/>
        <w:rPr>
          <w:rFonts w:asciiTheme="minorHAnsi" w:eastAsiaTheme="minorEastAsia" w:hAnsiTheme="minorHAnsi" w:cstheme="minorBidi"/>
          <w:color w:val="auto"/>
          <w:kern w:val="2"/>
          <w:sz w:val="22"/>
          <w:szCs w:val="28"/>
          <w:lang w:val="en-US" w:bidi="th-TH"/>
          <w14:ligatures w14:val="standardContextual"/>
        </w:rPr>
      </w:pPr>
      <w:r>
        <w:rPr>
          <w:b/>
          <w:bCs/>
          <w:color w:val="auto"/>
          <w:sz w:val="24"/>
        </w:rPr>
        <w:fldChar w:fldCharType="begin"/>
      </w:r>
      <w:r w:rsidRPr="00E75954">
        <w:instrText xml:space="preserve"> TOC \o "1-4" \h \z \u </w:instrText>
      </w:r>
      <w:r>
        <w:rPr>
          <w:b/>
          <w:bCs/>
          <w:color w:val="auto"/>
          <w:sz w:val="24"/>
        </w:rPr>
        <w:fldChar w:fldCharType="separate"/>
      </w:r>
      <w:hyperlink w:anchor="_Toc143189410" w:history="1">
        <w:r w:rsidR="00F05FC5" w:rsidRPr="001B52A6">
          <w:rPr>
            <w:rStyle w:val="Hyperlink"/>
          </w:rPr>
          <w:t>Introduction</w:t>
        </w:r>
        <w:r w:rsidR="00F05FC5">
          <w:rPr>
            <w:webHidden/>
          </w:rPr>
          <w:tab/>
        </w:r>
        <w:r w:rsidR="00F05FC5">
          <w:rPr>
            <w:webHidden/>
          </w:rPr>
          <w:fldChar w:fldCharType="begin"/>
        </w:r>
        <w:r w:rsidR="00F05FC5">
          <w:rPr>
            <w:webHidden/>
          </w:rPr>
          <w:instrText xml:space="preserve"> PAGEREF _Toc143189410 \h </w:instrText>
        </w:r>
        <w:r w:rsidR="00F05FC5">
          <w:rPr>
            <w:webHidden/>
          </w:rPr>
        </w:r>
        <w:r w:rsidR="00F05FC5">
          <w:rPr>
            <w:webHidden/>
          </w:rPr>
          <w:fldChar w:fldCharType="separate"/>
        </w:r>
        <w:r w:rsidR="00F05FC5">
          <w:rPr>
            <w:webHidden/>
          </w:rPr>
          <w:t>14</w:t>
        </w:r>
        <w:r w:rsidR="00F05FC5">
          <w:rPr>
            <w:webHidden/>
          </w:rPr>
          <w:fldChar w:fldCharType="end"/>
        </w:r>
      </w:hyperlink>
    </w:p>
    <w:p w14:paraId="6F6156BE" w14:textId="17380D2C" w:rsidR="00F05FC5" w:rsidRDefault="00000000">
      <w:pPr>
        <w:pStyle w:val="TOC1"/>
        <w:rPr>
          <w:rFonts w:asciiTheme="minorHAnsi" w:eastAsiaTheme="minorEastAsia" w:hAnsiTheme="minorHAnsi" w:cstheme="minorBidi"/>
          <w:color w:val="auto"/>
          <w:kern w:val="2"/>
          <w:sz w:val="22"/>
          <w:szCs w:val="28"/>
          <w:lang w:val="en-US" w:bidi="th-TH"/>
          <w14:ligatures w14:val="standardContextual"/>
        </w:rPr>
      </w:pPr>
      <w:hyperlink w:anchor="_Toc143189411" w:history="1">
        <w:r w:rsidR="00F05FC5" w:rsidRPr="001B52A6">
          <w:rPr>
            <w:rStyle w:val="Hyperlink"/>
          </w:rPr>
          <w:t>Functional Summary</w:t>
        </w:r>
        <w:r w:rsidR="00F05FC5">
          <w:rPr>
            <w:webHidden/>
          </w:rPr>
          <w:tab/>
        </w:r>
        <w:r w:rsidR="00F05FC5">
          <w:rPr>
            <w:webHidden/>
          </w:rPr>
          <w:fldChar w:fldCharType="begin"/>
        </w:r>
        <w:r w:rsidR="00F05FC5">
          <w:rPr>
            <w:webHidden/>
          </w:rPr>
          <w:instrText xml:space="preserve"> PAGEREF _Toc143189411 \h </w:instrText>
        </w:r>
        <w:r w:rsidR="00F05FC5">
          <w:rPr>
            <w:webHidden/>
          </w:rPr>
        </w:r>
        <w:r w:rsidR="00F05FC5">
          <w:rPr>
            <w:webHidden/>
          </w:rPr>
          <w:fldChar w:fldCharType="separate"/>
        </w:r>
        <w:r w:rsidR="00F05FC5">
          <w:rPr>
            <w:webHidden/>
          </w:rPr>
          <w:t>18</w:t>
        </w:r>
        <w:r w:rsidR="00F05FC5">
          <w:rPr>
            <w:webHidden/>
          </w:rPr>
          <w:fldChar w:fldCharType="end"/>
        </w:r>
      </w:hyperlink>
    </w:p>
    <w:p w14:paraId="04499EBA" w14:textId="64B6F023"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412" w:history="1">
        <w:r w:rsidR="00F05FC5" w:rsidRPr="001B52A6">
          <w:rPr>
            <w:rStyle w:val="Hyperlink"/>
          </w:rPr>
          <w:t>1.1</w:t>
        </w:r>
        <w:r w:rsidR="00F05FC5">
          <w:rPr>
            <w:rFonts w:asciiTheme="minorHAnsi" w:hAnsiTheme="minorHAnsi" w:cstheme="minorBidi"/>
            <w:kern w:val="2"/>
            <w:sz w:val="22"/>
            <w:szCs w:val="28"/>
            <w:lang w:bidi="th-TH"/>
            <w14:ligatures w14:val="standardContextual"/>
          </w:rPr>
          <w:tab/>
        </w:r>
        <w:r w:rsidR="00F05FC5" w:rsidRPr="001B52A6">
          <w:rPr>
            <w:rStyle w:val="Hyperlink"/>
          </w:rPr>
          <w:t>Purpose</w:t>
        </w:r>
        <w:r w:rsidR="00F05FC5">
          <w:rPr>
            <w:webHidden/>
          </w:rPr>
          <w:tab/>
        </w:r>
        <w:r w:rsidR="00F05FC5">
          <w:rPr>
            <w:webHidden/>
          </w:rPr>
          <w:fldChar w:fldCharType="begin"/>
        </w:r>
        <w:r w:rsidR="00F05FC5">
          <w:rPr>
            <w:webHidden/>
          </w:rPr>
          <w:instrText xml:space="preserve"> PAGEREF _Toc143189412 \h </w:instrText>
        </w:r>
        <w:r w:rsidR="00F05FC5">
          <w:rPr>
            <w:webHidden/>
          </w:rPr>
        </w:r>
        <w:r w:rsidR="00F05FC5">
          <w:rPr>
            <w:webHidden/>
          </w:rPr>
          <w:fldChar w:fldCharType="separate"/>
        </w:r>
        <w:r w:rsidR="00F05FC5">
          <w:rPr>
            <w:webHidden/>
          </w:rPr>
          <w:t>18</w:t>
        </w:r>
        <w:r w:rsidR="00F05FC5">
          <w:rPr>
            <w:webHidden/>
          </w:rPr>
          <w:fldChar w:fldCharType="end"/>
        </w:r>
      </w:hyperlink>
    </w:p>
    <w:p w14:paraId="175B0809" w14:textId="61644C5F"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413" w:history="1">
        <w:r w:rsidR="00F05FC5" w:rsidRPr="001B52A6">
          <w:rPr>
            <w:rStyle w:val="Hyperlink"/>
          </w:rPr>
          <w:t>1.2</w:t>
        </w:r>
        <w:r w:rsidR="00F05FC5">
          <w:rPr>
            <w:rFonts w:asciiTheme="minorHAnsi" w:hAnsiTheme="minorHAnsi" w:cstheme="minorBidi"/>
            <w:kern w:val="2"/>
            <w:sz w:val="22"/>
            <w:szCs w:val="28"/>
            <w:lang w:bidi="th-TH"/>
            <w14:ligatures w14:val="standardContextual"/>
          </w:rPr>
          <w:tab/>
        </w:r>
        <w:r w:rsidR="00F05FC5" w:rsidRPr="001B52A6">
          <w:rPr>
            <w:rStyle w:val="Hyperlink"/>
          </w:rPr>
          <w:t>Background/Functional Requirements</w:t>
        </w:r>
        <w:r w:rsidR="00F05FC5">
          <w:rPr>
            <w:webHidden/>
          </w:rPr>
          <w:tab/>
        </w:r>
        <w:r w:rsidR="00F05FC5">
          <w:rPr>
            <w:webHidden/>
          </w:rPr>
          <w:fldChar w:fldCharType="begin"/>
        </w:r>
        <w:r w:rsidR="00F05FC5">
          <w:rPr>
            <w:webHidden/>
          </w:rPr>
          <w:instrText xml:space="preserve"> PAGEREF _Toc143189413 \h </w:instrText>
        </w:r>
        <w:r w:rsidR="00F05FC5">
          <w:rPr>
            <w:webHidden/>
          </w:rPr>
        </w:r>
        <w:r w:rsidR="00F05FC5">
          <w:rPr>
            <w:webHidden/>
          </w:rPr>
          <w:fldChar w:fldCharType="separate"/>
        </w:r>
        <w:r w:rsidR="00F05FC5">
          <w:rPr>
            <w:webHidden/>
          </w:rPr>
          <w:t>18</w:t>
        </w:r>
        <w:r w:rsidR="00F05FC5">
          <w:rPr>
            <w:webHidden/>
          </w:rPr>
          <w:fldChar w:fldCharType="end"/>
        </w:r>
      </w:hyperlink>
    </w:p>
    <w:p w14:paraId="1A4FF92B" w14:textId="51A7DC7D"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414" w:history="1">
        <w:r w:rsidR="00F05FC5" w:rsidRPr="001B52A6">
          <w:rPr>
            <w:rStyle w:val="Hyperlink"/>
          </w:rPr>
          <w:t>1.3</w:t>
        </w:r>
        <w:r w:rsidR="00F05FC5">
          <w:rPr>
            <w:rFonts w:asciiTheme="minorHAnsi" w:hAnsiTheme="minorHAnsi" w:cstheme="minorBidi"/>
            <w:kern w:val="2"/>
            <w:sz w:val="22"/>
            <w:szCs w:val="28"/>
            <w:lang w:bidi="th-TH"/>
            <w14:ligatures w14:val="standardContextual"/>
          </w:rPr>
          <w:tab/>
        </w:r>
        <w:r w:rsidR="00F05FC5" w:rsidRPr="001B52A6">
          <w:rPr>
            <w:rStyle w:val="Hyperlink"/>
          </w:rPr>
          <w:t>Business Rule / Business Logic</w:t>
        </w:r>
        <w:r w:rsidR="00F05FC5">
          <w:rPr>
            <w:webHidden/>
          </w:rPr>
          <w:tab/>
        </w:r>
        <w:r w:rsidR="00F05FC5">
          <w:rPr>
            <w:webHidden/>
          </w:rPr>
          <w:fldChar w:fldCharType="begin"/>
        </w:r>
        <w:r w:rsidR="00F05FC5">
          <w:rPr>
            <w:webHidden/>
          </w:rPr>
          <w:instrText xml:space="preserve"> PAGEREF _Toc143189414 \h </w:instrText>
        </w:r>
        <w:r w:rsidR="00F05FC5">
          <w:rPr>
            <w:webHidden/>
          </w:rPr>
        </w:r>
        <w:r w:rsidR="00F05FC5">
          <w:rPr>
            <w:webHidden/>
          </w:rPr>
          <w:fldChar w:fldCharType="separate"/>
        </w:r>
        <w:r w:rsidR="00F05FC5">
          <w:rPr>
            <w:webHidden/>
          </w:rPr>
          <w:t>18</w:t>
        </w:r>
        <w:r w:rsidR="00F05FC5">
          <w:rPr>
            <w:webHidden/>
          </w:rPr>
          <w:fldChar w:fldCharType="end"/>
        </w:r>
      </w:hyperlink>
    </w:p>
    <w:p w14:paraId="0916AD6F" w14:textId="3EC81BDA" w:rsidR="00F05FC5" w:rsidRDefault="00000000">
      <w:pPr>
        <w:pStyle w:val="TOC1"/>
        <w:rPr>
          <w:rFonts w:asciiTheme="minorHAnsi" w:eastAsiaTheme="minorEastAsia" w:hAnsiTheme="minorHAnsi" w:cstheme="minorBidi"/>
          <w:color w:val="auto"/>
          <w:kern w:val="2"/>
          <w:sz w:val="22"/>
          <w:szCs w:val="28"/>
          <w:lang w:val="en-US" w:bidi="th-TH"/>
          <w14:ligatures w14:val="standardContextual"/>
        </w:rPr>
      </w:pPr>
      <w:hyperlink w:anchor="_Toc143189415" w:history="1">
        <w:r w:rsidR="00F05FC5" w:rsidRPr="001B52A6">
          <w:rPr>
            <w:rStyle w:val="Hyperlink"/>
          </w:rPr>
          <w:t>Report Specification</w:t>
        </w:r>
        <w:r w:rsidR="00F05FC5">
          <w:rPr>
            <w:webHidden/>
          </w:rPr>
          <w:tab/>
        </w:r>
        <w:r w:rsidR="00F05FC5">
          <w:rPr>
            <w:webHidden/>
          </w:rPr>
          <w:fldChar w:fldCharType="begin"/>
        </w:r>
        <w:r w:rsidR="00F05FC5">
          <w:rPr>
            <w:webHidden/>
          </w:rPr>
          <w:instrText xml:space="preserve"> PAGEREF _Toc143189415 \h </w:instrText>
        </w:r>
        <w:r w:rsidR="00F05FC5">
          <w:rPr>
            <w:webHidden/>
          </w:rPr>
        </w:r>
        <w:r w:rsidR="00F05FC5">
          <w:rPr>
            <w:webHidden/>
          </w:rPr>
          <w:fldChar w:fldCharType="separate"/>
        </w:r>
        <w:r w:rsidR="00F05FC5">
          <w:rPr>
            <w:webHidden/>
          </w:rPr>
          <w:t>19</w:t>
        </w:r>
        <w:r w:rsidR="00F05FC5">
          <w:rPr>
            <w:webHidden/>
          </w:rPr>
          <w:fldChar w:fldCharType="end"/>
        </w:r>
      </w:hyperlink>
    </w:p>
    <w:p w14:paraId="46082163" w14:textId="4D86A27C" w:rsidR="00F05FC5" w:rsidRDefault="00000000">
      <w:pPr>
        <w:pStyle w:val="TOC2"/>
        <w:tabs>
          <w:tab w:val="left" w:pos="720"/>
          <w:tab w:val="right" w:leader="dot" w:pos="10053"/>
        </w:tabs>
        <w:rPr>
          <w:rFonts w:asciiTheme="minorHAnsi" w:hAnsiTheme="minorHAnsi" w:cstheme="minorBidi"/>
          <w:kern w:val="2"/>
          <w:sz w:val="22"/>
          <w:szCs w:val="28"/>
          <w:lang w:bidi="th-TH"/>
          <w14:ligatures w14:val="standardContextual"/>
        </w:rPr>
      </w:pPr>
      <w:hyperlink w:anchor="_Toc143189416" w:history="1">
        <w:r w:rsidR="00F05FC5" w:rsidRPr="001B52A6">
          <w:rPr>
            <w:rStyle w:val="Hyperlink"/>
          </w:rPr>
          <w:t>1.</w:t>
        </w:r>
        <w:r w:rsidR="00F05FC5">
          <w:rPr>
            <w:rFonts w:asciiTheme="minorHAnsi" w:hAnsiTheme="minorHAnsi" w:cstheme="minorBidi"/>
            <w:kern w:val="2"/>
            <w:sz w:val="22"/>
            <w:szCs w:val="28"/>
            <w:lang w:bidi="th-TH"/>
            <w14:ligatures w14:val="standardContextual"/>
          </w:rPr>
          <w:tab/>
        </w:r>
        <w:r w:rsidR="00F05FC5" w:rsidRPr="001B52A6">
          <w:rPr>
            <w:rStyle w:val="Hyperlink"/>
          </w:rPr>
          <w:t>Loan Outstanding</w:t>
        </w:r>
        <w:r w:rsidR="00F05FC5">
          <w:rPr>
            <w:webHidden/>
          </w:rPr>
          <w:tab/>
        </w:r>
        <w:r w:rsidR="00F05FC5">
          <w:rPr>
            <w:webHidden/>
          </w:rPr>
          <w:fldChar w:fldCharType="begin"/>
        </w:r>
        <w:r w:rsidR="00F05FC5">
          <w:rPr>
            <w:webHidden/>
          </w:rPr>
          <w:instrText xml:space="preserve"> PAGEREF _Toc143189416 \h </w:instrText>
        </w:r>
        <w:r w:rsidR="00F05FC5">
          <w:rPr>
            <w:webHidden/>
          </w:rPr>
        </w:r>
        <w:r w:rsidR="00F05FC5">
          <w:rPr>
            <w:webHidden/>
          </w:rPr>
          <w:fldChar w:fldCharType="separate"/>
        </w:r>
        <w:r w:rsidR="00F05FC5">
          <w:rPr>
            <w:webHidden/>
          </w:rPr>
          <w:t>19</w:t>
        </w:r>
        <w:r w:rsidR="00F05FC5">
          <w:rPr>
            <w:webHidden/>
          </w:rPr>
          <w:fldChar w:fldCharType="end"/>
        </w:r>
      </w:hyperlink>
    </w:p>
    <w:p w14:paraId="40F5B74B" w14:textId="643B54C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17" w:history="1">
        <w:r w:rsidR="00F05FC5" w:rsidRPr="001B52A6">
          <w:rPr>
            <w:rStyle w:val="Hyperlink"/>
          </w:rPr>
          <w:t>1.1.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_Toc143189417 \h </w:instrText>
        </w:r>
        <w:r w:rsidR="00F05FC5">
          <w:rPr>
            <w:webHidden/>
          </w:rPr>
        </w:r>
        <w:r w:rsidR="00F05FC5">
          <w:rPr>
            <w:webHidden/>
          </w:rPr>
          <w:fldChar w:fldCharType="separate"/>
        </w:r>
        <w:r w:rsidR="00F05FC5">
          <w:rPr>
            <w:webHidden/>
          </w:rPr>
          <w:t>19</w:t>
        </w:r>
        <w:r w:rsidR="00F05FC5">
          <w:rPr>
            <w:webHidden/>
          </w:rPr>
          <w:fldChar w:fldCharType="end"/>
        </w:r>
      </w:hyperlink>
    </w:p>
    <w:p w14:paraId="2D859A67" w14:textId="14BF460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18" w:history="1">
        <w:r w:rsidR="00F05FC5" w:rsidRPr="001B52A6">
          <w:rPr>
            <w:rStyle w:val="Hyperlink"/>
          </w:rPr>
          <w:t>1.2.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_Toc143189418 \h </w:instrText>
        </w:r>
        <w:r w:rsidR="00F05FC5">
          <w:rPr>
            <w:webHidden/>
          </w:rPr>
        </w:r>
        <w:r w:rsidR="00F05FC5">
          <w:rPr>
            <w:webHidden/>
          </w:rPr>
          <w:fldChar w:fldCharType="separate"/>
        </w:r>
        <w:r w:rsidR="00F05FC5">
          <w:rPr>
            <w:webHidden/>
          </w:rPr>
          <w:t>21</w:t>
        </w:r>
        <w:r w:rsidR="00F05FC5">
          <w:rPr>
            <w:webHidden/>
          </w:rPr>
          <w:fldChar w:fldCharType="end"/>
        </w:r>
      </w:hyperlink>
    </w:p>
    <w:p w14:paraId="7981394E" w14:textId="7191E8C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19" w:history="1">
        <w:r w:rsidR="00F05FC5" w:rsidRPr="001B52A6">
          <w:rPr>
            <w:rStyle w:val="Hyperlink"/>
          </w:rPr>
          <w:t>1.3.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_Toc143189419 \h </w:instrText>
        </w:r>
        <w:r w:rsidR="00F05FC5">
          <w:rPr>
            <w:webHidden/>
          </w:rPr>
        </w:r>
        <w:r w:rsidR="00F05FC5">
          <w:rPr>
            <w:webHidden/>
          </w:rPr>
          <w:fldChar w:fldCharType="separate"/>
        </w:r>
        <w:r w:rsidR="00F05FC5">
          <w:rPr>
            <w:webHidden/>
          </w:rPr>
          <w:t>21</w:t>
        </w:r>
        <w:r w:rsidR="00F05FC5">
          <w:rPr>
            <w:webHidden/>
          </w:rPr>
          <w:fldChar w:fldCharType="end"/>
        </w:r>
      </w:hyperlink>
    </w:p>
    <w:p w14:paraId="6D806802" w14:textId="1E8294B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20" w:history="1">
        <w:r w:rsidR="00F05FC5" w:rsidRPr="001B52A6">
          <w:rPr>
            <w:rStyle w:val="Hyperlink"/>
          </w:rPr>
          <w:t>1.4.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_Toc143189420 \h </w:instrText>
        </w:r>
        <w:r w:rsidR="00F05FC5">
          <w:rPr>
            <w:webHidden/>
          </w:rPr>
        </w:r>
        <w:r w:rsidR="00F05FC5">
          <w:rPr>
            <w:webHidden/>
          </w:rPr>
          <w:fldChar w:fldCharType="separate"/>
        </w:r>
        <w:r w:rsidR="00F05FC5">
          <w:rPr>
            <w:webHidden/>
          </w:rPr>
          <w:t>21</w:t>
        </w:r>
        <w:r w:rsidR="00F05FC5">
          <w:rPr>
            <w:webHidden/>
          </w:rPr>
          <w:fldChar w:fldCharType="end"/>
        </w:r>
      </w:hyperlink>
    </w:p>
    <w:p w14:paraId="72230C89" w14:textId="1D3979A1"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21" w:history="1">
        <w:r w:rsidR="00F05FC5" w:rsidRPr="001B52A6">
          <w:rPr>
            <w:rStyle w:val="Hyperlink"/>
          </w:rPr>
          <w:t>1.4.1.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Enhancement</w:t>
        </w:r>
        <w:r w:rsidR="00F05FC5">
          <w:rPr>
            <w:webHidden/>
          </w:rPr>
          <w:tab/>
        </w:r>
        <w:r w:rsidR="00F05FC5">
          <w:rPr>
            <w:webHidden/>
          </w:rPr>
          <w:fldChar w:fldCharType="begin"/>
        </w:r>
        <w:r w:rsidR="00F05FC5">
          <w:rPr>
            <w:webHidden/>
          </w:rPr>
          <w:instrText xml:space="preserve"> PAGEREF _Toc143189421 \h </w:instrText>
        </w:r>
        <w:r w:rsidR="00F05FC5">
          <w:rPr>
            <w:webHidden/>
          </w:rPr>
        </w:r>
        <w:r w:rsidR="00F05FC5">
          <w:rPr>
            <w:webHidden/>
          </w:rPr>
          <w:fldChar w:fldCharType="separate"/>
        </w:r>
        <w:r w:rsidR="00F05FC5">
          <w:rPr>
            <w:webHidden/>
          </w:rPr>
          <w:t>27</w:t>
        </w:r>
        <w:r w:rsidR="00F05FC5">
          <w:rPr>
            <w:webHidden/>
          </w:rPr>
          <w:fldChar w:fldCharType="end"/>
        </w:r>
      </w:hyperlink>
    </w:p>
    <w:p w14:paraId="45A4CEB1" w14:textId="0B51CECF"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22" w:history="1">
        <w:r w:rsidR="00F05FC5" w:rsidRPr="001B52A6">
          <w:rPr>
            <w:rStyle w:val="Hyperlink"/>
          </w:rPr>
          <w:t>1.4.2.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After Enhancement</w:t>
        </w:r>
        <w:r w:rsidR="00F05FC5">
          <w:rPr>
            <w:webHidden/>
          </w:rPr>
          <w:tab/>
        </w:r>
        <w:r w:rsidR="00F05FC5">
          <w:rPr>
            <w:webHidden/>
          </w:rPr>
          <w:fldChar w:fldCharType="begin"/>
        </w:r>
        <w:r w:rsidR="00F05FC5">
          <w:rPr>
            <w:webHidden/>
          </w:rPr>
          <w:instrText xml:space="preserve"> PAGEREF _Toc143189422 \h </w:instrText>
        </w:r>
        <w:r w:rsidR="00F05FC5">
          <w:rPr>
            <w:webHidden/>
          </w:rPr>
        </w:r>
        <w:r w:rsidR="00F05FC5">
          <w:rPr>
            <w:webHidden/>
          </w:rPr>
          <w:fldChar w:fldCharType="separate"/>
        </w:r>
        <w:r w:rsidR="00F05FC5">
          <w:rPr>
            <w:webHidden/>
          </w:rPr>
          <w:t>27</w:t>
        </w:r>
        <w:r w:rsidR="00F05FC5">
          <w:rPr>
            <w:webHidden/>
          </w:rPr>
          <w:fldChar w:fldCharType="end"/>
        </w:r>
      </w:hyperlink>
    </w:p>
    <w:p w14:paraId="5E9A3DEE" w14:textId="4AB8679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23" w:history="1">
        <w:r w:rsidR="00F05FC5" w:rsidRPr="001B52A6">
          <w:rPr>
            <w:rStyle w:val="Hyperlink"/>
          </w:rPr>
          <w:t>1.5.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_Toc143189423 \h </w:instrText>
        </w:r>
        <w:r w:rsidR="00F05FC5">
          <w:rPr>
            <w:webHidden/>
          </w:rPr>
        </w:r>
        <w:r w:rsidR="00F05FC5">
          <w:rPr>
            <w:webHidden/>
          </w:rPr>
          <w:fldChar w:fldCharType="separate"/>
        </w:r>
        <w:r w:rsidR="00F05FC5">
          <w:rPr>
            <w:webHidden/>
          </w:rPr>
          <w:t>27</w:t>
        </w:r>
        <w:r w:rsidR="00F05FC5">
          <w:rPr>
            <w:webHidden/>
          </w:rPr>
          <w:fldChar w:fldCharType="end"/>
        </w:r>
      </w:hyperlink>
    </w:p>
    <w:p w14:paraId="5E46C74C" w14:textId="232E97D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24" w:history="1">
        <w:r w:rsidR="00F05FC5" w:rsidRPr="001B52A6">
          <w:rPr>
            <w:rStyle w:val="Hyperlink"/>
          </w:rPr>
          <w:t>1.6.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_Toc143189424 \h </w:instrText>
        </w:r>
        <w:r w:rsidR="00F05FC5">
          <w:rPr>
            <w:webHidden/>
          </w:rPr>
        </w:r>
        <w:r w:rsidR="00F05FC5">
          <w:rPr>
            <w:webHidden/>
          </w:rPr>
          <w:fldChar w:fldCharType="separate"/>
        </w:r>
        <w:r w:rsidR="00F05FC5">
          <w:rPr>
            <w:webHidden/>
          </w:rPr>
          <w:t>27</w:t>
        </w:r>
        <w:r w:rsidR="00F05FC5">
          <w:rPr>
            <w:webHidden/>
          </w:rPr>
          <w:fldChar w:fldCharType="end"/>
        </w:r>
      </w:hyperlink>
    </w:p>
    <w:p w14:paraId="5C58A7C4" w14:textId="4DEDE4E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25" w:history="1">
        <w:r w:rsidR="00F05FC5" w:rsidRPr="001B52A6">
          <w:rPr>
            <w:rStyle w:val="Hyperlink"/>
          </w:rPr>
          <w:t>1.7.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_Toc143189425 \h </w:instrText>
        </w:r>
        <w:r w:rsidR="00F05FC5">
          <w:rPr>
            <w:webHidden/>
          </w:rPr>
        </w:r>
        <w:r w:rsidR="00F05FC5">
          <w:rPr>
            <w:webHidden/>
          </w:rPr>
          <w:fldChar w:fldCharType="separate"/>
        </w:r>
        <w:r w:rsidR="00F05FC5">
          <w:rPr>
            <w:webHidden/>
          </w:rPr>
          <w:t>27</w:t>
        </w:r>
        <w:r w:rsidR="00F05FC5">
          <w:rPr>
            <w:webHidden/>
          </w:rPr>
          <w:fldChar w:fldCharType="end"/>
        </w:r>
      </w:hyperlink>
    </w:p>
    <w:p w14:paraId="5028FF64" w14:textId="3D55D188"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26" w:history="1">
        <w:r w:rsidR="00F05FC5" w:rsidRPr="001B52A6">
          <w:rPr>
            <w:rStyle w:val="Hyperlink"/>
          </w:rPr>
          <w:t>1.7.1.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_Toc143189426 \h </w:instrText>
        </w:r>
        <w:r w:rsidR="00F05FC5">
          <w:rPr>
            <w:webHidden/>
          </w:rPr>
        </w:r>
        <w:r w:rsidR="00F05FC5">
          <w:rPr>
            <w:webHidden/>
          </w:rPr>
          <w:fldChar w:fldCharType="separate"/>
        </w:r>
        <w:r w:rsidR="00F05FC5">
          <w:rPr>
            <w:webHidden/>
          </w:rPr>
          <w:t>27</w:t>
        </w:r>
        <w:r w:rsidR="00F05FC5">
          <w:rPr>
            <w:webHidden/>
          </w:rPr>
          <w:fldChar w:fldCharType="end"/>
        </w:r>
      </w:hyperlink>
    </w:p>
    <w:p w14:paraId="4FDA7C77" w14:textId="5516A839"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27" w:history="1">
        <w:r w:rsidR="00F05FC5" w:rsidRPr="001B52A6">
          <w:rPr>
            <w:rStyle w:val="Hyperlink"/>
          </w:rPr>
          <w:t>1.7.2.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_Toc143189427 \h </w:instrText>
        </w:r>
        <w:r w:rsidR="00F05FC5">
          <w:rPr>
            <w:webHidden/>
          </w:rPr>
        </w:r>
        <w:r w:rsidR="00F05FC5">
          <w:rPr>
            <w:webHidden/>
          </w:rPr>
          <w:fldChar w:fldCharType="separate"/>
        </w:r>
        <w:r w:rsidR="00F05FC5">
          <w:rPr>
            <w:webHidden/>
          </w:rPr>
          <w:t>27</w:t>
        </w:r>
        <w:r w:rsidR="00F05FC5">
          <w:rPr>
            <w:webHidden/>
          </w:rPr>
          <w:fldChar w:fldCharType="end"/>
        </w:r>
      </w:hyperlink>
    </w:p>
    <w:p w14:paraId="0BE5B29B" w14:textId="6E599032" w:rsidR="00F05FC5" w:rsidRDefault="00000000">
      <w:pPr>
        <w:pStyle w:val="TOC2"/>
        <w:tabs>
          <w:tab w:val="left" w:pos="720"/>
          <w:tab w:val="right" w:leader="dot" w:pos="10053"/>
        </w:tabs>
        <w:rPr>
          <w:rFonts w:asciiTheme="minorHAnsi" w:hAnsiTheme="minorHAnsi" w:cstheme="minorBidi"/>
          <w:kern w:val="2"/>
          <w:sz w:val="22"/>
          <w:szCs w:val="28"/>
          <w:lang w:bidi="th-TH"/>
          <w14:ligatures w14:val="standardContextual"/>
        </w:rPr>
      </w:pPr>
      <w:hyperlink w:anchor="_Toc143189428" w:history="1">
        <w:r w:rsidR="00F05FC5" w:rsidRPr="001B52A6">
          <w:rPr>
            <w:rStyle w:val="Hyperlink"/>
          </w:rPr>
          <w:t>2.</w:t>
        </w:r>
        <w:r w:rsidR="00F05FC5">
          <w:rPr>
            <w:rFonts w:asciiTheme="minorHAnsi" w:hAnsiTheme="minorHAnsi" w:cstheme="minorBidi"/>
            <w:kern w:val="2"/>
            <w:sz w:val="22"/>
            <w:szCs w:val="28"/>
            <w:lang w:bidi="th-TH"/>
            <w14:ligatures w14:val="standardContextual"/>
          </w:rPr>
          <w:tab/>
        </w:r>
        <w:r w:rsidR="00F05FC5" w:rsidRPr="001B52A6">
          <w:rPr>
            <w:rStyle w:val="Hyperlink"/>
          </w:rPr>
          <w:t>Overdue principal/Interest Report</w:t>
        </w:r>
        <w:r w:rsidR="00F05FC5">
          <w:rPr>
            <w:webHidden/>
          </w:rPr>
          <w:tab/>
        </w:r>
        <w:r w:rsidR="00F05FC5">
          <w:rPr>
            <w:webHidden/>
          </w:rPr>
          <w:fldChar w:fldCharType="begin"/>
        </w:r>
        <w:r w:rsidR="00F05FC5">
          <w:rPr>
            <w:webHidden/>
          </w:rPr>
          <w:instrText xml:space="preserve"> PAGEREF _Toc143189428 \h </w:instrText>
        </w:r>
        <w:r w:rsidR="00F05FC5">
          <w:rPr>
            <w:webHidden/>
          </w:rPr>
        </w:r>
        <w:r w:rsidR="00F05FC5">
          <w:rPr>
            <w:webHidden/>
          </w:rPr>
          <w:fldChar w:fldCharType="separate"/>
        </w:r>
        <w:r w:rsidR="00F05FC5">
          <w:rPr>
            <w:webHidden/>
          </w:rPr>
          <w:t>28</w:t>
        </w:r>
        <w:r w:rsidR="00F05FC5">
          <w:rPr>
            <w:webHidden/>
          </w:rPr>
          <w:fldChar w:fldCharType="end"/>
        </w:r>
      </w:hyperlink>
    </w:p>
    <w:p w14:paraId="0601A1D4" w14:textId="24CE128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29" w:history="1">
        <w:r w:rsidR="00F05FC5" w:rsidRPr="001B52A6">
          <w:rPr>
            <w:rStyle w:val="Hyperlink"/>
          </w:rPr>
          <w:t>2.1.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_Toc143189429 \h </w:instrText>
        </w:r>
        <w:r w:rsidR="00F05FC5">
          <w:rPr>
            <w:webHidden/>
          </w:rPr>
        </w:r>
        <w:r w:rsidR="00F05FC5">
          <w:rPr>
            <w:webHidden/>
          </w:rPr>
          <w:fldChar w:fldCharType="separate"/>
        </w:r>
        <w:r w:rsidR="00F05FC5">
          <w:rPr>
            <w:webHidden/>
          </w:rPr>
          <w:t>28</w:t>
        </w:r>
        <w:r w:rsidR="00F05FC5">
          <w:rPr>
            <w:webHidden/>
          </w:rPr>
          <w:fldChar w:fldCharType="end"/>
        </w:r>
      </w:hyperlink>
    </w:p>
    <w:p w14:paraId="07A9FA5E" w14:textId="46EF605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30" w:history="1">
        <w:r w:rsidR="00F05FC5" w:rsidRPr="001B52A6">
          <w:rPr>
            <w:rStyle w:val="Hyperlink"/>
          </w:rPr>
          <w:t>2.2.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_Toc143189430 \h </w:instrText>
        </w:r>
        <w:r w:rsidR="00F05FC5">
          <w:rPr>
            <w:webHidden/>
          </w:rPr>
        </w:r>
        <w:r w:rsidR="00F05FC5">
          <w:rPr>
            <w:webHidden/>
          </w:rPr>
          <w:fldChar w:fldCharType="separate"/>
        </w:r>
        <w:r w:rsidR="00F05FC5">
          <w:rPr>
            <w:webHidden/>
          </w:rPr>
          <w:t>31</w:t>
        </w:r>
        <w:r w:rsidR="00F05FC5">
          <w:rPr>
            <w:webHidden/>
          </w:rPr>
          <w:fldChar w:fldCharType="end"/>
        </w:r>
      </w:hyperlink>
    </w:p>
    <w:p w14:paraId="1EF68C0B" w14:textId="3C7AA92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31" w:history="1">
        <w:r w:rsidR="00F05FC5" w:rsidRPr="001B52A6">
          <w:rPr>
            <w:rStyle w:val="Hyperlink"/>
          </w:rPr>
          <w:t>2.3.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_Toc143189431 \h </w:instrText>
        </w:r>
        <w:r w:rsidR="00F05FC5">
          <w:rPr>
            <w:webHidden/>
          </w:rPr>
        </w:r>
        <w:r w:rsidR="00F05FC5">
          <w:rPr>
            <w:webHidden/>
          </w:rPr>
          <w:fldChar w:fldCharType="separate"/>
        </w:r>
        <w:r w:rsidR="00F05FC5">
          <w:rPr>
            <w:webHidden/>
          </w:rPr>
          <w:t>31</w:t>
        </w:r>
        <w:r w:rsidR="00F05FC5">
          <w:rPr>
            <w:webHidden/>
          </w:rPr>
          <w:fldChar w:fldCharType="end"/>
        </w:r>
      </w:hyperlink>
    </w:p>
    <w:p w14:paraId="736735B2" w14:textId="27AF079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32" w:history="1">
        <w:r w:rsidR="00F05FC5" w:rsidRPr="001B52A6">
          <w:rPr>
            <w:rStyle w:val="Hyperlink"/>
          </w:rPr>
          <w:t>2.4.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_Toc143189432 \h </w:instrText>
        </w:r>
        <w:r w:rsidR="00F05FC5">
          <w:rPr>
            <w:webHidden/>
          </w:rPr>
        </w:r>
        <w:r w:rsidR="00F05FC5">
          <w:rPr>
            <w:webHidden/>
          </w:rPr>
          <w:fldChar w:fldCharType="separate"/>
        </w:r>
        <w:r w:rsidR="00F05FC5">
          <w:rPr>
            <w:webHidden/>
          </w:rPr>
          <w:t>31</w:t>
        </w:r>
        <w:r w:rsidR="00F05FC5">
          <w:rPr>
            <w:webHidden/>
          </w:rPr>
          <w:fldChar w:fldCharType="end"/>
        </w:r>
      </w:hyperlink>
    </w:p>
    <w:p w14:paraId="5983D43D" w14:textId="1FC20E5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33" w:history="1">
        <w:r w:rsidR="00F05FC5" w:rsidRPr="001B52A6">
          <w:rPr>
            <w:rStyle w:val="Hyperlink"/>
          </w:rPr>
          <w:t>2.5.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_Toc143189433 \h </w:instrText>
        </w:r>
        <w:r w:rsidR="00F05FC5">
          <w:rPr>
            <w:webHidden/>
          </w:rPr>
        </w:r>
        <w:r w:rsidR="00F05FC5">
          <w:rPr>
            <w:webHidden/>
          </w:rPr>
          <w:fldChar w:fldCharType="separate"/>
        </w:r>
        <w:r w:rsidR="00F05FC5">
          <w:rPr>
            <w:webHidden/>
          </w:rPr>
          <w:t>36</w:t>
        </w:r>
        <w:r w:rsidR="00F05FC5">
          <w:rPr>
            <w:webHidden/>
          </w:rPr>
          <w:fldChar w:fldCharType="end"/>
        </w:r>
      </w:hyperlink>
    </w:p>
    <w:p w14:paraId="31721BA0" w14:textId="529EEFD1"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34" w:history="1">
        <w:r w:rsidR="00F05FC5" w:rsidRPr="001B52A6">
          <w:rPr>
            <w:rStyle w:val="Hyperlink"/>
          </w:rPr>
          <w:t>2.6.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_Toc143189434 \h </w:instrText>
        </w:r>
        <w:r w:rsidR="00F05FC5">
          <w:rPr>
            <w:webHidden/>
          </w:rPr>
        </w:r>
        <w:r w:rsidR="00F05FC5">
          <w:rPr>
            <w:webHidden/>
          </w:rPr>
          <w:fldChar w:fldCharType="separate"/>
        </w:r>
        <w:r w:rsidR="00F05FC5">
          <w:rPr>
            <w:webHidden/>
          </w:rPr>
          <w:t>36</w:t>
        </w:r>
        <w:r w:rsidR="00F05FC5">
          <w:rPr>
            <w:webHidden/>
          </w:rPr>
          <w:fldChar w:fldCharType="end"/>
        </w:r>
      </w:hyperlink>
    </w:p>
    <w:p w14:paraId="019A9F72" w14:textId="5ACC8B1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35" w:history="1">
        <w:r w:rsidR="00F05FC5" w:rsidRPr="001B52A6">
          <w:rPr>
            <w:rStyle w:val="Hyperlink"/>
          </w:rPr>
          <w:t>2.7.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_Toc143189435 \h </w:instrText>
        </w:r>
        <w:r w:rsidR="00F05FC5">
          <w:rPr>
            <w:webHidden/>
          </w:rPr>
        </w:r>
        <w:r w:rsidR="00F05FC5">
          <w:rPr>
            <w:webHidden/>
          </w:rPr>
          <w:fldChar w:fldCharType="separate"/>
        </w:r>
        <w:r w:rsidR="00F05FC5">
          <w:rPr>
            <w:webHidden/>
          </w:rPr>
          <w:t>36</w:t>
        </w:r>
        <w:r w:rsidR="00F05FC5">
          <w:rPr>
            <w:webHidden/>
          </w:rPr>
          <w:fldChar w:fldCharType="end"/>
        </w:r>
      </w:hyperlink>
    </w:p>
    <w:p w14:paraId="23E3957C" w14:textId="622E382E"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36" w:history="1">
        <w:r w:rsidR="00F05FC5" w:rsidRPr="001B52A6">
          <w:rPr>
            <w:rStyle w:val="Hyperlink"/>
          </w:rPr>
          <w:t>2.7.1.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_Toc143189436 \h </w:instrText>
        </w:r>
        <w:r w:rsidR="00F05FC5">
          <w:rPr>
            <w:webHidden/>
          </w:rPr>
        </w:r>
        <w:r w:rsidR="00F05FC5">
          <w:rPr>
            <w:webHidden/>
          </w:rPr>
          <w:fldChar w:fldCharType="separate"/>
        </w:r>
        <w:r w:rsidR="00F05FC5">
          <w:rPr>
            <w:webHidden/>
          </w:rPr>
          <w:t>36</w:t>
        </w:r>
        <w:r w:rsidR="00F05FC5">
          <w:rPr>
            <w:webHidden/>
          </w:rPr>
          <w:fldChar w:fldCharType="end"/>
        </w:r>
      </w:hyperlink>
    </w:p>
    <w:p w14:paraId="6CEA6AF2" w14:textId="3CFD8EF1"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37" w:history="1">
        <w:r w:rsidR="00F05FC5" w:rsidRPr="001B52A6">
          <w:rPr>
            <w:rStyle w:val="Hyperlink"/>
          </w:rPr>
          <w:t>2.7.2.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_Toc143189437 \h </w:instrText>
        </w:r>
        <w:r w:rsidR="00F05FC5">
          <w:rPr>
            <w:webHidden/>
          </w:rPr>
        </w:r>
        <w:r w:rsidR="00F05FC5">
          <w:rPr>
            <w:webHidden/>
          </w:rPr>
          <w:fldChar w:fldCharType="separate"/>
        </w:r>
        <w:r w:rsidR="00F05FC5">
          <w:rPr>
            <w:webHidden/>
          </w:rPr>
          <w:t>36</w:t>
        </w:r>
        <w:r w:rsidR="00F05FC5">
          <w:rPr>
            <w:webHidden/>
          </w:rPr>
          <w:fldChar w:fldCharType="end"/>
        </w:r>
      </w:hyperlink>
    </w:p>
    <w:p w14:paraId="7815B465" w14:textId="396A4D23" w:rsidR="00F05FC5" w:rsidRDefault="00000000">
      <w:pPr>
        <w:pStyle w:val="TOC2"/>
        <w:tabs>
          <w:tab w:val="left" w:pos="720"/>
          <w:tab w:val="right" w:leader="dot" w:pos="10053"/>
        </w:tabs>
        <w:rPr>
          <w:rFonts w:asciiTheme="minorHAnsi" w:hAnsiTheme="minorHAnsi" w:cstheme="minorBidi"/>
          <w:kern w:val="2"/>
          <w:sz w:val="22"/>
          <w:szCs w:val="28"/>
          <w:lang w:bidi="th-TH"/>
          <w14:ligatures w14:val="standardContextual"/>
        </w:rPr>
      </w:pPr>
      <w:hyperlink w:anchor="_Toc143189438" w:history="1">
        <w:r w:rsidR="00F05FC5" w:rsidRPr="001B52A6">
          <w:rPr>
            <w:rStyle w:val="Hyperlink"/>
          </w:rPr>
          <w:t>3.</w:t>
        </w:r>
        <w:r w:rsidR="00F05FC5">
          <w:rPr>
            <w:rFonts w:asciiTheme="minorHAnsi" w:hAnsiTheme="minorHAnsi" w:cstheme="minorBidi"/>
            <w:kern w:val="2"/>
            <w:sz w:val="22"/>
            <w:szCs w:val="28"/>
            <w:lang w:bidi="th-TH"/>
            <w14:ligatures w14:val="standardContextual"/>
          </w:rPr>
          <w:tab/>
        </w:r>
        <w:r w:rsidR="00F05FC5" w:rsidRPr="001B52A6">
          <w:rPr>
            <w:rStyle w:val="Hyperlink"/>
          </w:rPr>
          <w:t>List due report</w:t>
        </w:r>
        <w:r w:rsidR="00F05FC5">
          <w:rPr>
            <w:webHidden/>
          </w:rPr>
          <w:tab/>
        </w:r>
        <w:r w:rsidR="00F05FC5">
          <w:rPr>
            <w:webHidden/>
          </w:rPr>
          <w:fldChar w:fldCharType="begin"/>
        </w:r>
        <w:r w:rsidR="00F05FC5">
          <w:rPr>
            <w:webHidden/>
          </w:rPr>
          <w:instrText xml:space="preserve"> PAGEREF _Toc143189438 \h </w:instrText>
        </w:r>
        <w:r w:rsidR="00F05FC5">
          <w:rPr>
            <w:webHidden/>
          </w:rPr>
        </w:r>
        <w:r w:rsidR="00F05FC5">
          <w:rPr>
            <w:webHidden/>
          </w:rPr>
          <w:fldChar w:fldCharType="separate"/>
        </w:r>
        <w:r w:rsidR="00F05FC5">
          <w:rPr>
            <w:webHidden/>
          </w:rPr>
          <w:t>37</w:t>
        </w:r>
        <w:r w:rsidR="00F05FC5">
          <w:rPr>
            <w:webHidden/>
          </w:rPr>
          <w:fldChar w:fldCharType="end"/>
        </w:r>
      </w:hyperlink>
    </w:p>
    <w:p w14:paraId="73B66D44" w14:textId="2784621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39" w:history="1">
        <w:r w:rsidR="00F05FC5" w:rsidRPr="001B52A6">
          <w:rPr>
            <w:rStyle w:val="Hyperlink"/>
          </w:rPr>
          <w:t>3.1.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_Toc143189439 \h </w:instrText>
        </w:r>
        <w:r w:rsidR="00F05FC5">
          <w:rPr>
            <w:webHidden/>
          </w:rPr>
        </w:r>
        <w:r w:rsidR="00F05FC5">
          <w:rPr>
            <w:webHidden/>
          </w:rPr>
          <w:fldChar w:fldCharType="separate"/>
        </w:r>
        <w:r w:rsidR="00F05FC5">
          <w:rPr>
            <w:webHidden/>
          </w:rPr>
          <w:t>37</w:t>
        </w:r>
        <w:r w:rsidR="00F05FC5">
          <w:rPr>
            <w:webHidden/>
          </w:rPr>
          <w:fldChar w:fldCharType="end"/>
        </w:r>
      </w:hyperlink>
    </w:p>
    <w:p w14:paraId="388ABD2B" w14:textId="476D407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40" w:history="1">
        <w:r w:rsidR="00F05FC5" w:rsidRPr="001B52A6">
          <w:rPr>
            <w:rStyle w:val="Hyperlink"/>
          </w:rPr>
          <w:t>3.2.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_Toc143189440 \h </w:instrText>
        </w:r>
        <w:r w:rsidR="00F05FC5">
          <w:rPr>
            <w:webHidden/>
          </w:rPr>
        </w:r>
        <w:r w:rsidR="00F05FC5">
          <w:rPr>
            <w:webHidden/>
          </w:rPr>
          <w:fldChar w:fldCharType="separate"/>
        </w:r>
        <w:r w:rsidR="00F05FC5">
          <w:rPr>
            <w:webHidden/>
          </w:rPr>
          <w:t>37</w:t>
        </w:r>
        <w:r w:rsidR="00F05FC5">
          <w:rPr>
            <w:webHidden/>
          </w:rPr>
          <w:fldChar w:fldCharType="end"/>
        </w:r>
      </w:hyperlink>
    </w:p>
    <w:p w14:paraId="3D87F104" w14:textId="1287056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41" w:history="1">
        <w:r w:rsidR="00F05FC5" w:rsidRPr="001B52A6">
          <w:rPr>
            <w:rStyle w:val="Hyperlink"/>
          </w:rPr>
          <w:t>3.3.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_Toc143189441 \h </w:instrText>
        </w:r>
        <w:r w:rsidR="00F05FC5">
          <w:rPr>
            <w:webHidden/>
          </w:rPr>
        </w:r>
        <w:r w:rsidR="00F05FC5">
          <w:rPr>
            <w:webHidden/>
          </w:rPr>
          <w:fldChar w:fldCharType="separate"/>
        </w:r>
        <w:r w:rsidR="00F05FC5">
          <w:rPr>
            <w:webHidden/>
          </w:rPr>
          <w:t>37</w:t>
        </w:r>
        <w:r w:rsidR="00F05FC5">
          <w:rPr>
            <w:webHidden/>
          </w:rPr>
          <w:fldChar w:fldCharType="end"/>
        </w:r>
      </w:hyperlink>
    </w:p>
    <w:p w14:paraId="2335EA7D" w14:textId="038C9E3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42" w:history="1">
        <w:r w:rsidR="00F05FC5" w:rsidRPr="001B52A6">
          <w:rPr>
            <w:rStyle w:val="Hyperlink"/>
          </w:rPr>
          <w:t>3.4.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_Toc143189442 \h </w:instrText>
        </w:r>
        <w:r w:rsidR="00F05FC5">
          <w:rPr>
            <w:webHidden/>
          </w:rPr>
        </w:r>
        <w:r w:rsidR="00F05FC5">
          <w:rPr>
            <w:webHidden/>
          </w:rPr>
          <w:fldChar w:fldCharType="separate"/>
        </w:r>
        <w:r w:rsidR="00F05FC5">
          <w:rPr>
            <w:webHidden/>
          </w:rPr>
          <w:t>38</w:t>
        </w:r>
        <w:r w:rsidR="00F05FC5">
          <w:rPr>
            <w:webHidden/>
          </w:rPr>
          <w:fldChar w:fldCharType="end"/>
        </w:r>
      </w:hyperlink>
    </w:p>
    <w:p w14:paraId="6671948D" w14:textId="5C087AF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43" w:history="1">
        <w:r w:rsidR="00F05FC5" w:rsidRPr="001B52A6">
          <w:rPr>
            <w:rStyle w:val="Hyperlink"/>
          </w:rPr>
          <w:t>3.5.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_Toc143189443 \h </w:instrText>
        </w:r>
        <w:r w:rsidR="00F05FC5">
          <w:rPr>
            <w:webHidden/>
          </w:rPr>
        </w:r>
        <w:r w:rsidR="00F05FC5">
          <w:rPr>
            <w:webHidden/>
          </w:rPr>
          <w:fldChar w:fldCharType="separate"/>
        </w:r>
        <w:r w:rsidR="00F05FC5">
          <w:rPr>
            <w:webHidden/>
          </w:rPr>
          <w:t>41</w:t>
        </w:r>
        <w:r w:rsidR="00F05FC5">
          <w:rPr>
            <w:webHidden/>
          </w:rPr>
          <w:fldChar w:fldCharType="end"/>
        </w:r>
      </w:hyperlink>
    </w:p>
    <w:p w14:paraId="2E5CC894" w14:textId="533BCE3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44" w:history="1">
        <w:r w:rsidR="00F05FC5" w:rsidRPr="001B52A6">
          <w:rPr>
            <w:rStyle w:val="Hyperlink"/>
          </w:rPr>
          <w:t>3.6.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_Toc143189444 \h </w:instrText>
        </w:r>
        <w:r w:rsidR="00F05FC5">
          <w:rPr>
            <w:webHidden/>
          </w:rPr>
        </w:r>
        <w:r w:rsidR="00F05FC5">
          <w:rPr>
            <w:webHidden/>
          </w:rPr>
          <w:fldChar w:fldCharType="separate"/>
        </w:r>
        <w:r w:rsidR="00F05FC5">
          <w:rPr>
            <w:webHidden/>
          </w:rPr>
          <w:t>41</w:t>
        </w:r>
        <w:r w:rsidR="00F05FC5">
          <w:rPr>
            <w:webHidden/>
          </w:rPr>
          <w:fldChar w:fldCharType="end"/>
        </w:r>
      </w:hyperlink>
    </w:p>
    <w:p w14:paraId="3887AA10" w14:textId="2FAFA02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45" w:history="1">
        <w:r w:rsidR="00F05FC5" w:rsidRPr="001B52A6">
          <w:rPr>
            <w:rStyle w:val="Hyperlink"/>
          </w:rPr>
          <w:t>3.7.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_Toc143189445 \h </w:instrText>
        </w:r>
        <w:r w:rsidR="00F05FC5">
          <w:rPr>
            <w:webHidden/>
          </w:rPr>
        </w:r>
        <w:r w:rsidR="00F05FC5">
          <w:rPr>
            <w:webHidden/>
          </w:rPr>
          <w:fldChar w:fldCharType="separate"/>
        </w:r>
        <w:r w:rsidR="00F05FC5">
          <w:rPr>
            <w:webHidden/>
          </w:rPr>
          <w:t>41</w:t>
        </w:r>
        <w:r w:rsidR="00F05FC5">
          <w:rPr>
            <w:webHidden/>
          </w:rPr>
          <w:fldChar w:fldCharType="end"/>
        </w:r>
      </w:hyperlink>
    </w:p>
    <w:p w14:paraId="4793E88D" w14:textId="73EA519E"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46" w:history="1">
        <w:r w:rsidR="00F05FC5" w:rsidRPr="001B52A6">
          <w:rPr>
            <w:rStyle w:val="Hyperlink"/>
          </w:rPr>
          <w:t>3.7.1.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_Toc143189446 \h </w:instrText>
        </w:r>
        <w:r w:rsidR="00F05FC5">
          <w:rPr>
            <w:webHidden/>
          </w:rPr>
        </w:r>
        <w:r w:rsidR="00F05FC5">
          <w:rPr>
            <w:webHidden/>
          </w:rPr>
          <w:fldChar w:fldCharType="separate"/>
        </w:r>
        <w:r w:rsidR="00F05FC5">
          <w:rPr>
            <w:webHidden/>
          </w:rPr>
          <w:t>41</w:t>
        </w:r>
        <w:r w:rsidR="00F05FC5">
          <w:rPr>
            <w:webHidden/>
          </w:rPr>
          <w:fldChar w:fldCharType="end"/>
        </w:r>
      </w:hyperlink>
    </w:p>
    <w:p w14:paraId="104D40AB" w14:textId="6D1A3FD7"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47" w:history="1">
        <w:r w:rsidR="00F05FC5" w:rsidRPr="001B52A6">
          <w:rPr>
            <w:rStyle w:val="Hyperlink"/>
          </w:rPr>
          <w:t>3.7.2.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_Toc143189447 \h </w:instrText>
        </w:r>
        <w:r w:rsidR="00F05FC5">
          <w:rPr>
            <w:webHidden/>
          </w:rPr>
        </w:r>
        <w:r w:rsidR="00F05FC5">
          <w:rPr>
            <w:webHidden/>
          </w:rPr>
          <w:fldChar w:fldCharType="separate"/>
        </w:r>
        <w:r w:rsidR="00F05FC5">
          <w:rPr>
            <w:webHidden/>
          </w:rPr>
          <w:t>41</w:t>
        </w:r>
        <w:r w:rsidR="00F05FC5">
          <w:rPr>
            <w:webHidden/>
          </w:rPr>
          <w:fldChar w:fldCharType="end"/>
        </w:r>
      </w:hyperlink>
    </w:p>
    <w:p w14:paraId="7EB6929F" w14:textId="741BFA9D" w:rsidR="00F05FC5" w:rsidRDefault="00000000">
      <w:pPr>
        <w:pStyle w:val="TOC2"/>
        <w:tabs>
          <w:tab w:val="left" w:pos="720"/>
          <w:tab w:val="right" w:leader="dot" w:pos="10053"/>
        </w:tabs>
        <w:rPr>
          <w:rFonts w:asciiTheme="minorHAnsi" w:hAnsiTheme="minorHAnsi" w:cstheme="minorBidi"/>
          <w:kern w:val="2"/>
          <w:sz w:val="22"/>
          <w:szCs w:val="28"/>
          <w:lang w:bidi="th-TH"/>
          <w14:ligatures w14:val="standardContextual"/>
        </w:rPr>
      </w:pPr>
      <w:hyperlink w:anchor="_Toc143189448" w:history="1">
        <w:r w:rsidR="00F05FC5" w:rsidRPr="001B52A6">
          <w:rPr>
            <w:rStyle w:val="Hyperlink"/>
          </w:rPr>
          <w:t>4.</w:t>
        </w:r>
        <w:r w:rsidR="00F05FC5">
          <w:rPr>
            <w:rFonts w:asciiTheme="minorHAnsi" w:hAnsiTheme="minorHAnsi" w:cstheme="minorBidi"/>
            <w:kern w:val="2"/>
            <w:sz w:val="22"/>
            <w:szCs w:val="28"/>
            <w:lang w:bidi="th-TH"/>
            <w14:ligatures w14:val="standardContextual"/>
          </w:rPr>
          <w:tab/>
        </w:r>
        <w:r w:rsidR="00F05FC5" w:rsidRPr="001B52A6">
          <w:rPr>
            <w:rStyle w:val="Hyperlink"/>
          </w:rPr>
          <w:t>Accrued Interest report</w:t>
        </w:r>
        <w:r w:rsidR="00F05FC5">
          <w:rPr>
            <w:webHidden/>
          </w:rPr>
          <w:tab/>
        </w:r>
        <w:r w:rsidR="00F05FC5">
          <w:rPr>
            <w:webHidden/>
          </w:rPr>
          <w:fldChar w:fldCharType="begin"/>
        </w:r>
        <w:r w:rsidR="00F05FC5">
          <w:rPr>
            <w:webHidden/>
          </w:rPr>
          <w:instrText xml:space="preserve"> PAGEREF _Toc143189448 \h </w:instrText>
        </w:r>
        <w:r w:rsidR="00F05FC5">
          <w:rPr>
            <w:webHidden/>
          </w:rPr>
        </w:r>
        <w:r w:rsidR="00F05FC5">
          <w:rPr>
            <w:webHidden/>
          </w:rPr>
          <w:fldChar w:fldCharType="separate"/>
        </w:r>
        <w:r w:rsidR="00F05FC5">
          <w:rPr>
            <w:webHidden/>
          </w:rPr>
          <w:t>42</w:t>
        </w:r>
        <w:r w:rsidR="00F05FC5">
          <w:rPr>
            <w:webHidden/>
          </w:rPr>
          <w:fldChar w:fldCharType="end"/>
        </w:r>
      </w:hyperlink>
    </w:p>
    <w:p w14:paraId="3D23C7F0" w14:textId="47DDD39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49" w:history="1">
        <w:r w:rsidR="00F05FC5" w:rsidRPr="001B52A6">
          <w:rPr>
            <w:rStyle w:val="Hyperlink"/>
          </w:rPr>
          <w:t>4.1.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_Toc143189449 \h </w:instrText>
        </w:r>
        <w:r w:rsidR="00F05FC5">
          <w:rPr>
            <w:webHidden/>
          </w:rPr>
        </w:r>
        <w:r w:rsidR="00F05FC5">
          <w:rPr>
            <w:webHidden/>
          </w:rPr>
          <w:fldChar w:fldCharType="separate"/>
        </w:r>
        <w:r w:rsidR="00F05FC5">
          <w:rPr>
            <w:webHidden/>
          </w:rPr>
          <w:t>42</w:t>
        </w:r>
        <w:r w:rsidR="00F05FC5">
          <w:rPr>
            <w:webHidden/>
          </w:rPr>
          <w:fldChar w:fldCharType="end"/>
        </w:r>
      </w:hyperlink>
    </w:p>
    <w:p w14:paraId="20BA0480" w14:textId="7256C70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50" w:history="1">
        <w:r w:rsidR="00F05FC5" w:rsidRPr="001B52A6">
          <w:rPr>
            <w:rStyle w:val="Hyperlink"/>
          </w:rPr>
          <w:t>4.2.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_Toc143189450 \h </w:instrText>
        </w:r>
        <w:r w:rsidR="00F05FC5">
          <w:rPr>
            <w:webHidden/>
          </w:rPr>
        </w:r>
        <w:r w:rsidR="00F05FC5">
          <w:rPr>
            <w:webHidden/>
          </w:rPr>
          <w:fldChar w:fldCharType="separate"/>
        </w:r>
        <w:r w:rsidR="00F05FC5">
          <w:rPr>
            <w:webHidden/>
          </w:rPr>
          <w:t>44</w:t>
        </w:r>
        <w:r w:rsidR="00F05FC5">
          <w:rPr>
            <w:webHidden/>
          </w:rPr>
          <w:fldChar w:fldCharType="end"/>
        </w:r>
      </w:hyperlink>
    </w:p>
    <w:p w14:paraId="1B4B72D3" w14:textId="5069C421"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51" w:history="1">
        <w:r w:rsidR="00F05FC5" w:rsidRPr="001B52A6">
          <w:rPr>
            <w:rStyle w:val="Hyperlink"/>
          </w:rPr>
          <w:t>4.3.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_Toc143189451 \h </w:instrText>
        </w:r>
        <w:r w:rsidR="00F05FC5">
          <w:rPr>
            <w:webHidden/>
          </w:rPr>
        </w:r>
        <w:r w:rsidR="00F05FC5">
          <w:rPr>
            <w:webHidden/>
          </w:rPr>
          <w:fldChar w:fldCharType="separate"/>
        </w:r>
        <w:r w:rsidR="00F05FC5">
          <w:rPr>
            <w:webHidden/>
          </w:rPr>
          <w:t>44</w:t>
        </w:r>
        <w:r w:rsidR="00F05FC5">
          <w:rPr>
            <w:webHidden/>
          </w:rPr>
          <w:fldChar w:fldCharType="end"/>
        </w:r>
      </w:hyperlink>
    </w:p>
    <w:p w14:paraId="3880D7B4" w14:textId="0F19A62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52" w:history="1">
        <w:r w:rsidR="00F05FC5" w:rsidRPr="001B52A6">
          <w:rPr>
            <w:rStyle w:val="Hyperlink"/>
          </w:rPr>
          <w:t>4.4.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_Toc143189452 \h </w:instrText>
        </w:r>
        <w:r w:rsidR="00F05FC5">
          <w:rPr>
            <w:webHidden/>
          </w:rPr>
        </w:r>
        <w:r w:rsidR="00F05FC5">
          <w:rPr>
            <w:webHidden/>
          </w:rPr>
          <w:fldChar w:fldCharType="separate"/>
        </w:r>
        <w:r w:rsidR="00F05FC5">
          <w:rPr>
            <w:webHidden/>
          </w:rPr>
          <w:t>44</w:t>
        </w:r>
        <w:r w:rsidR="00F05FC5">
          <w:rPr>
            <w:webHidden/>
          </w:rPr>
          <w:fldChar w:fldCharType="end"/>
        </w:r>
      </w:hyperlink>
    </w:p>
    <w:p w14:paraId="41DFE012" w14:textId="395F6AB7"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53" w:history="1">
        <w:r w:rsidR="00F05FC5" w:rsidRPr="001B52A6">
          <w:rPr>
            <w:rStyle w:val="Hyperlink"/>
          </w:rPr>
          <w:t>4.5.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_Toc143189453 \h </w:instrText>
        </w:r>
        <w:r w:rsidR="00F05FC5">
          <w:rPr>
            <w:webHidden/>
          </w:rPr>
        </w:r>
        <w:r w:rsidR="00F05FC5">
          <w:rPr>
            <w:webHidden/>
          </w:rPr>
          <w:fldChar w:fldCharType="separate"/>
        </w:r>
        <w:r w:rsidR="00F05FC5">
          <w:rPr>
            <w:webHidden/>
          </w:rPr>
          <w:t>48</w:t>
        </w:r>
        <w:r w:rsidR="00F05FC5">
          <w:rPr>
            <w:webHidden/>
          </w:rPr>
          <w:fldChar w:fldCharType="end"/>
        </w:r>
      </w:hyperlink>
    </w:p>
    <w:p w14:paraId="44A3D78C" w14:textId="1AB9A51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54" w:history="1">
        <w:r w:rsidR="00F05FC5" w:rsidRPr="001B52A6">
          <w:rPr>
            <w:rStyle w:val="Hyperlink"/>
          </w:rPr>
          <w:t>4.6.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_Toc143189454 \h </w:instrText>
        </w:r>
        <w:r w:rsidR="00F05FC5">
          <w:rPr>
            <w:webHidden/>
          </w:rPr>
        </w:r>
        <w:r w:rsidR="00F05FC5">
          <w:rPr>
            <w:webHidden/>
          </w:rPr>
          <w:fldChar w:fldCharType="separate"/>
        </w:r>
        <w:r w:rsidR="00F05FC5">
          <w:rPr>
            <w:webHidden/>
          </w:rPr>
          <w:t>48</w:t>
        </w:r>
        <w:r w:rsidR="00F05FC5">
          <w:rPr>
            <w:webHidden/>
          </w:rPr>
          <w:fldChar w:fldCharType="end"/>
        </w:r>
      </w:hyperlink>
    </w:p>
    <w:p w14:paraId="5C90FADC" w14:textId="0D73DB0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55" w:history="1">
        <w:r w:rsidR="00F05FC5" w:rsidRPr="001B52A6">
          <w:rPr>
            <w:rStyle w:val="Hyperlink"/>
          </w:rPr>
          <w:t>4.7.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_Toc143189455 \h </w:instrText>
        </w:r>
        <w:r w:rsidR="00F05FC5">
          <w:rPr>
            <w:webHidden/>
          </w:rPr>
        </w:r>
        <w:r w:rsidR="00F05FC5">
          <w:rPr>
            <w:webHidden/>
          </w:rPr>
          <w:fldChar w:fldCharType="separate"/>
        </w:r>
        <w:r w:rsidR="00F05FC5">
          <w:rPr>
            <w:webHidden/>
          </w:rPr>
          <w:t>48</w:t>
        </w:r>
        <w:r w:rsidR="00F05FC5">
          <w:rPr>
            <w:webHidden/>
          </w:rPr>
          <w:fldChar w:fldCharType="end"/>
        </w:r>
      </w:hyperlink>
    </w:p>
    <w:p w14:paraId="40F4C46E" w14:textId="7DFEE3F3"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56" w:history="1">
        <w:r w:rsidR="00F05FC5" w:rsidRPr="001B52A6">
          <w:rPr>
            <w:rStyle w:val="Hyperlink"/>
          </w:rPr>
          <w:t>4.7.1.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_Toc143189456 \h </w:instrText>
        </w:r>
        <w:r w:rsidR="00F05FC5">
          <w:rPr>
            <w:webHidden/>
          </w:rPr>
        </w:r>
        <w:r w:rsidR="00F05FC5">
          <w:rPr>
            <w:webHidden/>
          </w:rPr>
          <w:fldChar w:fldCharType="separate"/>
        </w:r>
        <w:r w:rsidR="00F05FC5">
          <w:rPr>
            <w:webHidden/>
          </w:rPr>
          <w:t>48</w:t>
        </w:r>
        <w:r w:rsidR="00F05FC5">
          <w:rPr>
            <w:webHidden/>
          </w:rPr>
          <w:fldChar w:fldCharType="end"/>
        </w:r>
      </w:hyperlink>
    </w:p>
    <w:p w14:paraId="09208921" w14:textId="7FAAD749"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57" w:history="1">
        <w:r w:rsidR="00F05FC5" w:rsidRPr="001B52A6">
          <w:rPr>
            <w:rStyle w:val="Hyperlink"/>
          </w:rPr>
          <w:t>4.7.2.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_Toc143189457 \h </w:instrText>
        </w:r>
        <w:r w:rsidR="00F05FC5">
          <w:rPr>
            <w:webHidden/>
          </w:rPr>
        </w:r>
        <w:r w:rsidR="00F05FC5">
          <w:rPr>
            <w:webHidden/>
          </w:rPr>
          <w:fldChar w:fldCharType="separate"/>
        </w:r>
        <w:r w:rsidR="00F05FC5">
          <w:rPr>
            <w:webHidden/>
          </w:rPr>
          <w:t>48</w:t>
        </w:r>
        <w:r w:rsidR="00F05FC5">
          <w:rPr>
            <w:webHidden/>
          </w:rPr>
          <w:fldChar w:fldCharType="end"/>
        </w:r>
      </w:hyperlink>
    </w:p>
    <w:p w14:paraId="4039704F" w14:textId="22D76B88" w:rsidR="00F05FC5" w:rsidRDefault="00000000">
      <w:pPr>
        <w:pStyle w:val="TOC2"/>
        <w:tabs>
          <w:tab w:val="left" w:pos="720"/>
          <w:tab w:val="right" w:leader="dot" w:pos="10053"/>
        </w:tabs>
        <w:rPr>
          <w:rFonts w:asciiTheme="minorHAnsi" w:hAnsiTheme="minorHAnsi" w:cstheme="minorBidi"/>
          <w:kern w:val="2"/>
          <w:sz w:val="22"/>
          <w:szCs w:val="28"/>
          <w:lang w:bidi="th-TH"/>
          <w14:ligatures w14:val="standardContextual"/>
        </w:rPr>
      </w:pPr>
      <w:hyperlink w:anchor="_Toc143189458" w:history="1">
        <w:r w:rsidR="00F05FC5" w:rsidRPr="001B52A6">
          <w:rPr>
            <w:rStyle w:val="Hyperlink"/>
          </w:rPr>
          <w:t>5.</w:t>
        </w:r>
        <w:r w:rsidR="00F05FC5">
          <w:rPr>
            <w:rFonts w:asciiTheme="minorHAnsi" w:hAnsiTheme="minorHAnsi" w:cstheme="minorBidi"/>
            <w:kern w:val="2"/>
            <w:sz w:val="22"/>
            <w:szCs w:val="28"/>
            <w:lang w:bidi="th-TH"/>
            <w14:ligatures w14:val="standardContextual"/>
          </w:rPr>
          <w:tab/>
        </w:r>
        <w:r w:rsidR="00F05FC5" w:rsidRPr="001B52A6">
          <w:rPr>
            <w:rStyle w:val="Hyperlink"/>
          </w:rPr>
          <w:t>Daily Interest Transaction (summary)</w:t>
        </w:r>
        <w:r w:rsidR="00F05FC5">
          <w:rPr>
            <w:webHidden/>
          </w:rPr>
          <w:tab/>
        </w:r>
        <w:r w:rsidR="00F05FC5">
          <w:rPr>
            <w:webHidden/>
          </w:rPr>
          <w:fldChar w:fldCharType="begin"/>
        </w:r>
        <w:r w:rsidR="00F05FC5">
          <w:rPr>
            <w:webHidden/>
          </w:rPr>
          <w:instrText xml:space="preserve"> PAGEREF _Toc143189458 \h </w:instrText>
        </w:r>
        <w:r w:rsidR="00F05FC5">
          <w:rPr>
            <w:webHidden/>
          </w:rPr>
        </w:r>
        <w:r w:rsidR="00F05FC5">
          <w:rPr>
            <w:webHidden/>
          </w:rPr>
          <w:fldChar w:fldCharType="separate"/>
        </w:r>
        <w:r w:rsidR="00F05FC5">
          <w:rPr>
            <w:webHidden/>
          </w:rPr>
          <w:t>49</w:t>
        </w:r>
        <w:r w:rsidR="00F05FC5">
          <w:rPr>
            <w:webHidden/>
          </w:rPr>
          <w:fldChar w:fldCharType="end"/>
        </w:r>
      </w:hyperlink>
    </w:p>
    <w:p w14:paraId="76965ED0" w14:textId="2873D9F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59" w:history="1">
        <w:r w:rsidR="00F05FC5" w:rsidRPr="001B52A6">
          <w:rPr>
            <w:rStyle w:val="Hyperlink"/>
          </w:rPr>
          <w:t>5.1.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_Toc143189459 \h </w:instrText>
        </w:r>
        <w:r w:rsidR="00F05FC5">
          <w:rPr>
            <w:webHidden/>
          </w:rPr>
        </w:r>
        <w:r w:rsidR="00F05FC5">
          <w:rPr>
            <w:webHidden/>
          </w:rPr>
          <w:fldChar w:fldCharType="separate"/>
        </w:r>
        <w:r w:rsidR="00F05FC5">
          <w:rPr>
            <w:webHidden/>
          </w:rPr>
          <w:t>49</w:t>
        </w:r>
        <w:r w:rsidR="00F05FC5">
          <w:rPr>
            <w:webHidden/>
          </w:rPr>
          <w:fldChar w:fldCharType="end"/>
        </w:r>
      </w:hyperlink>
    </w:p>
    <w:p w14:paraId="01C042C9" w14:textId="7B94579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60" w:history="1">
        <w:r w:rsidR="00F05FC5" w:rsidRPr="001B52A6">
          <w:rPr>
            <w:rStyle w:val="Hyperlink"/>
          </w:rPr>
          <w:t>5.2.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_Toc143189460 \h </w:instrText>
        </w:r>
        <w:r w:rsidR="00F05FC5">
          <w:rPr>
            <w:webHidden/>
          </w:rPr>
        </w:r>
        <w:r w:rsidR="00F05FC5">
          <w:rPr>
            <w:webHidden/>
          </w:rPr>
          <w:fldChar w:fldCharType="separate"/>
        </w:r>
        <w:r w:rsidR="00F05FC5">
          <w:rPr>
            <w:webHidden/>
          </w:rPr>
          <w:t>50</w:t>
        </w:r>
        <w:r w:rsidR="00F05FC5">
          <w:rPr>
            <w:webHidden/>
          </w:rPr>
          <w:fldChar w:fldCharType="end"/>
        </w:r>
      </w:hyperlink>
    </w:p>
    <w:p w14:paraId="47CEB7D1" w14:textId="66B2BF0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61" w:history="1">
        <w:r w:rsidR="00F05FC5" w:rsidRPr="001B52A6">
          <w:rPr>
            <w:rStyle w:val="Hyperlink"/>
          </w:rPr>
          <w:t>5.3.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_Toc143189461 \h </w:instrText>
        </w:r>
        <w:r w:rsidR="00F05FC5">
          <w:rPr>
            <w:webHidden/>
          </w:rPr>
        </w:r>
        <w:r w:rsidR="00F05FC5">
          <w:rPr>
            <w:webHidden/>
          </w:rPr>
          <w:fldChar w:fldCharType="separate"/>
        </w:r>
        <w:r w:rsidR="00F05FC5">
          <w:rPr>
            <w:webHidden/>
          </w:rPr>
          <w:t>50</w:t>
        </w:r>
        <w:r w:rsidR="00F05FC5">
          <w:rPr>
            <w:webHidden/>
          </w:rPr>
          <w:fldChar w:fldCharType="end"/>
        </w:r>
      </w:hyperlink>
    </w:p>
    <w:p w14:paraId="606E9981" w14:textId="65D5489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62" w:history="1">
        <w:r w:rsidR="00F05FC5" w:rsidRPr="001B52A6">
          <w:rPr>
            <w:rStyle w:val="Hyperlink"/>
          </w:rPr>
          <w:t>5.4.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_Toc143189462 \h </w:instrText>
        </w:r>
        <w:r w:rsidR="00F05FC5">
          <w:rPr>
            <w:webHidden/>
          </w:rPr>
        </w:r>
        <w:r w:rsidR="00F05FC5">
          <w:rPr>
            <w:webHidden/>
          </w:rPr>
          <w:fldChar w:fldCharType="separate"/>
        </w:r>
        <w:r w:rsidR="00F05FC5">
          <w:rPr>
            <w:webHidden/>
          </w:rPr>
          <w:t>50</w:t>
        </w:r>
        <w:r w:rsidR="00F05FC5">
          <w:rPr>
            <w:webHidden/>
          </w:rPr>
          <w:fldChar w:fldCharType="end"/>
        </w:r>
      </w:hyperlink>
    </w:p>
    <w:p w14:paraId="0E03CCC6" w14:textId="1EB8214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63" w:history="1">
        <w:r w:rsidR="00F05FC5" w:rsidRPr="001B52A6">
          <w:rPr>
            <w:rStyle w:val="Hyperlink"/>
          </w:rPr>
          <w:t>5.5.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_Toc143189463 \h </w:instrText>
        </w:r>
        <w:r w:rsidR="00F05FC5">
          <w:rPr>
            <w:webHidden/>
          </w:rPr>
        </w:r>
        <w:r w:rsidR="00F05FC5">
          <w:rPr>
            <w:webHidden/>
          </w:rPr>
          <w:fldChar w:fldCharType="separate"/>
        </w:r>
        <w:r w:rsidR="00F05FC5">
          <w:rPr>
            <w:webHidden/>
          </w:rPr>
          <w:t>56</w:t>
        </w:r>
        <w:r w:rsidR="00F05FC5">
          <w:rPr>
            <w:webHidden/>
          </w:rPr>
          <w:fldChar w:fldCharType="end"/>
        </w:r>
      </w:hyperlink>
    </w:p>
    <w:p w14:paraId="42D3726A" w14:textId="68CE6AC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64" w:history="1">
        <w:r w:rsidR="00F05FC5" w:rsidRPr="001B52A6">
          <w:rPr>
            <w:rStyle w:val="Hyperlink"/>
          </w:rPr>
          <w:t>5.6.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_Toc143189464 \h </w:instrText>
        </w:r>
        <w:r w:rsidR="00F05FC5">
          <w:rPr>
            <w:webHidden/>
          </w:rPr>
        </w:r>
        <w:r w:rsidR="00F05FC5">
          <w:rPr>
            <w:webHidden/>
          </w:rPr>
          <w:fldChar w:fldCharType="separate"/>
        </w:r>
        <w:r w:rsidR="00F05FC5">
          <w:rPr>
            <w:webHidden/>
          </w:rPr>
          <w:t>56</w:t>
        </w:r>
        <w:r w:rsidR="00F05FC5">
          <w:rPr>
            <w:webHidden/>
          </w:rPr>
          <w:fldChar w:fldCharType="end"/>
        </w:r>
      </w:hyperlink>
    </w:p>
    <w:p w14:paraId="44D925F9" w14:textId="2D4C3FB7"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65" w:history="1">
        <w:r w:rsidR="00F05FC5" w:rsidRPr="001B52A6">
          <w:rPr>
            <w:rStyle w:val="Hyperlink"/>
          </w:rPr>
          <w:t>5.7.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_Toc143189465 \h </w:instrText>
        </w:r>
        <w:r w:rsidR="00F05FC5">
          <w:rPr>
            <w:webHidden/>
          </w:rPr>
        </w:r>
        <w:r w:rsidR="00F05FC5">
          <w:rPr>
            <w:webHidden/>
          </w:rPr>
          <w:fldChar w:fldCharType="separate"/>
        </w:r>
        <w:r w:rsidR="00F05FC5">
          <w:rPr>
            <w:webHidden/>
          </w:rPr>
          <w:t>56</w:t>
        </w:r>
        <w:r w:rsidR="00F05FC5">
          <w:rPr>
            <w:webHidden/>
          </w:rPr>
          <w:fldChar w:fldCharType="end"/>
        </w:r>
      </w:hyperlink>
    </w:p>
    <w:p w14:paraId="599296A6" w14:textId="6BE80399"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66" w:history="1">
        <w:r w:rsidR="00F05FC5" w:rsidRPr="001B52A6">
          <w:rPr>
            <w:rStyle w:val="Hyperlink"/>
          </w:rPr>
          <w:t>5.7.1.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_Toc143189466 \h </w:instrText>
        </w:r>
        <w:r w:rsidR="00F05FC5">
          <w:rPr>
            <w:webHidden/>
          </w:rPr>
        </w:r>
        <w:r w:rsidR="00F05FC5">
          <w:rPr>
            <w:webHidden/>
          </w:rPr>
          <w:fldChar w:fldCharType="separate"/>
        </w:r>
        <w:r w:rsidR="00F05FC5">
          <w:rPr>
            <w:webHidden/>
          </w:rPr>
          <w:t>56</w:t>
        </w:r>
        <w:r w:rsidR="00F05FC5">
          <w:rPr>
            <w:webHidden/>
          </w:rPr>
          <w:fldChar w:fldCharType="end"/>
        </w:r>
      </w:hyperlink>
    </w:p>
    <w:p w14:paraId="67AA4C4C" w14:textId="0012BF1A"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67" w:history="1">
        <w:r w:rsidR="00F05FC5" w:rsidRPr="001B52A6">
          <w:rPr>
            <w:rStyle w:val="Hyperlink"/>
          </w:rPr>
          <w:t>5.7.2.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_Toc143189467 \h </w:instrText>
        </w:r>
        <w:r w:rsidR="00F05FC5">
          <w:rPr>
            <w:webHidden/>
          </w:rPr>
        </w:r>
        <w:r w:rsidR="00F05FC5">
          <w:rPr>
            <w:webHidden/>
          </w:rPr>
          <w:fldChar w:fldCharType="separate"/>
        </w:r>
        <w:r w:rsidR="00F05FC5">
          <w:rPr>
            <w:webHidden/>
          </w:rPr>
          <w:t>56</w:t>
        </w:r>
        <w:r w:rsidR="00F05FC5">
          <w:rPr>
            <w:webHidden/>
          </w:rPr>
          <w:fldChar w:fldCharType="end"/>
        </w:r>
      </w:hyperlink>
    </w:p>
    <w:p w14:paraId="0B3DF254" w14:textId="56481028" w:rsidR="00F05FC5" w:rsidRDefault="00000000">
      <w:pPr>
        <w:pStyle w:val="TOC2"/>
        <w:tabs>
          <w:tab w:val="left" w:pos="720"/>
          <w:tab w:val="right" w:leader="dot" w:pos="10053"/>
        </w:tabs>
        <w:rPr>
          <w:rFonts w:asciiTheme="minorHAnsi" w:hAnsiTheme="minorHAnsi" w:cstheme="minorBidi"/>
          <w:kern w:val="2"/>
          <w:sz w:val="22"/>
          <w:szCs w:val="28"/>
          <w:lang w:bidi="th-TH"/>
          <w14:ligatures w14:val="standardContextual"/>
        </w:rPr>
      </w:pPr>
      <w:hyperlink w:anchor="_Toc143189468" w:history="1">
        <w:r w:rsidR="00F05FC5" w:rsidRPr="001B52A6">
          <w:rPr>
            <w:rStyle w:val="Hyperlink"/>
          </w:rPr>
          <w:t>6.</w:t>
        </w:r>
        <w:r w:rsidR="00F05FC5">
          <w:rPr>
            <w:rFonts w:asciiTheme="minorHAnsi" w:hAnsiTheme="minorHAnsi" w:cstheme="minorBidi"/>
            <w:kern w:val="2"/>
            <w:sz w:val="22"/>
            <w:szCs w:val="28"/>
            <w:lang w:bidi="th-TH"/>
            <w14:ligatures w14:val="standardContextual"/>
          </w:rPr>
          <w:tab/>
        </w:r>
        <w:r w:rsidR="00F05FC5" w:rsidRPr="001B52A6">
          <w:rPr>
            <w:rStyle w:val="Hyperlink"/>
          </w:rPr>
          <w:t>Monthly Accrued interest</w:t>
        </w:r>
        <w:r w:rsidR="00F05FC5">
          <w:rPr>
            <w:webHidden/>
          </w:rPr>
          <w:tab/>
        </w:r>
        <w:r w:rsidR="00F05FC5">
          <w:rPr>
            <w:webHidden/>
          </w:rPr>
          <w:fldChar w:fldCharType="begin"/>
        </w:r>
        <w:r w:rsidR="00F05FC5">
          <w:rPr>
            <w:webHidden/>
          </w:rPr>
          <w:instrText xml:space="preserve"> PAGEREF _Toc143189468 \h </w:instrText>
        </w:r>
        <w:r w:rsidR="00F05FC5">
          <w:rPr>
            <w:webHidden/>
          </w:rPr>
        </w:r>
        <w:r w:rsidR="00F05FC5">
          <w:rPr>
            <w:webHidden/>
          </w:rPr>
          <w:fldChar w:fldCharType="separate"/>
        </w:r>
        <w:r w:rsidR="00F05FC5">
          <w:rPr>
            <w:webHidden/>
          </w:rPr>
          <w:t>57</w:t>
        </w:r>
        <w:r w:rsidR="00F05FC5">
          <w:rPr>
            <w:webHidden/>
          </w:rPr>
          <w:fldChar w:fldCharType="end"/>
        </w:r>
      </w:hyperlink>
    </w:p>
    <w:p w14:paraId="62863783" w14:textId="2E3B88D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69" w:history="1">
        <w:r w:rsidR="00F05FC5" w:rsidRPr="001B52A6">
          <w:rPr>
            <w:rStyle w:val="Hyperlink"/>
          </w:rPr>
          <w:t>6.1.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_Toc143189469 \h </w:instrText>
        </w:r>
        <w:r w:rsidR="00F05FC5">
          <w:rPr>
            <w:webHidden/>
          </w:rPr>
        </w:r>
        <w:r w:rsidR="00F05FC5">
          <w:rPr>
            <w:webHidden/>
          </w:rPr>
          <w:fldChar w:fldCharType="separate"/>
        </w:r>
        <w:r w:rsidR="00F05FC5">
          <w:rPr>
            <w:webHidden/>
          </w:rPr>
          <w:t>57</w:t>
        </w:r>
        <w:r w:rsidR="00F05FC5">
          <w:rPr>
            <w:webHidden/>
          </w:rPr>
          <w:fldChar w:fldCharType="end"/>
        </w:r>
      </w:hyperlink>
    </w:p>
    <w:p w14:paraId="520C82DE" w14:textId="137E38D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70" w:history="1">
        <w:r w:rsidR="00F05FC5" w:rsidRPr="001B52A6">
          <w:rPr>
            <w:rStyle w:val="Hyperlink"/>
          </w:rPr>
          <w:t>6.2.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_Toc143189470 \h </w:instrText>
        </w:r>
        <w:r w:rsidR="00F05FC5">
          <w:rPr>
            <w:webHidden/>
          </w:rPr>
        </w:r>
        <w:r w:rsidR="00F05FC5">
          <w:rPr>
            <w:webHidden/>
          </w:rPr>
          <w:fldChar w:fldCharType="separate"/>
        </w:r>
        <w:r w:rsidR="00F05FC5">
          <w:rPr>
            <w:webHidden/>
          </w:rPr>
          <w:t>59</w:t>
        </w:r>
        <w:r w:rsidR="00F05FC5">
          <w:rPr>
            <w:webHidden/>
          </w:rPr>
          <w:fldChar w:fldCharType="end"/>
        </w:r>
      </w:hyperlink>
    </w:p>
    <w:p w14:paraId="4505562A" w14:textId="426BD98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71" w:history="1">
        <w:r w:rsidR="00F05FC5" w:rsidRPr="001B52A6">
          <w:rPr>
            <w:rStyle w:val="Hyperlink"/>
          </w:rPr>
          <w:t>6.3.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_Toc143189471 \h </w:instrText>
        </w:r>
        <w:r w:rsidR="00F05FC5">
          <w:rPr>
            <w:webHidden/>
          </w:rPr>
        </w:r>
        <w:r w:rsidR="00F05FC5">
          <w:rPr>
            <w:webHidden/>
          </w:rPr>
          <w:fldChar w:fldCharType="separate"/>
        </w:r>
        <w:r w:rsidR="00F05FC5">
          <w:rPr>
            <w:webHidden/>
          </w:rPr>
          <w:t>59</w:t>
        </w:r>
        <w:r w:rsidR="00F05FC5">
          <w:rPr>
            <w:webHidden/>
          </w:rPr>
          <w:fldChar w:fldCharType="end"/>
        </w:r>
      </w:hyperlink>
    </w:p>
    <w:p w14:paraId="78C76917" w14:textId="0548E4D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72" w:history="1">
        <w:r w:rsidR="00F05FC5" w:rsidRPr="001B52A6">
          <w:rPr>
            <w:rStyle w:val="Hyperlink"/>
          </w:rPr>
          <w:t>6.4.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_Toc143189472 \h </w:instrText>
        </w:r>
        <w:r w:rsidR="00F05FC5">
          <w:rPr>
            <w:webHidden/>
          </w:rPr>
        </w:r>
        <w:r w:rsidR="00F05FC5">
          <w:rPr>
            <w:webHidden/>
          </w:rPr>
          <w:fldChar w:fldCharType="separate"/>
        </w:r>
        <w:r w:rsidR="00F05FC5">
          <w:rPr>
            <w:webHidden/>
          </w:rPr>
          <w:t>60</w:t>
        </w:r>
        <w:r w:rsidR="00F05FC5">
          <w:rPr>
            <w:webHidden/>
          </w:rPr>
          <w:fldChar w:fldCharType="end"/>
        </w:r>
      </w:hyperlink>
    </w:p>
    <w:p w14:paraId="15177D69" w14:textId="1A87E66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73" w:history="1">
        <w:r w:rsidR="00F05FC5" w:rsidRPr="001B52A6">
          <w:rPr>
            <w:rStyle w:val="Hyperlink"/>
          </w:rPr>
          <w:t>6.5.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_Toc143189473 \h </w:instrText>
        </w:r>
        <w:r w:rsidR="00F05FC5">
          <w:rPr>
            <w:webHidden/>
          </w:rPr>
        </w:r>
        <w:r w:rsidR="00F05FC5">
          <w:rPr>
            <w:webHidden/>
          </w:rPr>
          <w:fldChar w:fldCharType="separate"/>
        </w:r>
        <w:r w:rsidR="00F05FC5">
          <w:rPr>
            <w:webHidden/>
          </w:rPr>
          <w:t>63</w:t>
        </w:r>
        <w:r w:rsidR="00F05FC5">
          <w:rPr>
            <w:webHidden/>
          </w:rPr>
          <w:fldChar w:fldCharType="end"/>
        </w:r>
      </w:hyperlink>
    </w:p>
    <w:p w14:paraId="4132E7E8" w14:textId="7045FA5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74" w:history="1">
        <w:r w:rsidR="00F05FC5" w:rsidRPr="001B52A6">
          <w:rPr>
            <w:rStyle w:val="Hyperlink"/>
          </w:rPr>
          <w:t>6.6.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_Toc143189474 \h </w:instrText>
        </w:r>
        <w:r w:rsidR="00F05FC5">
          <w:rPr>
            <w:webHidden/>
          </w:rPr>
        </w:r>
        <w:r w:rsidR="00F05FC5">
          <w:rPr>
            <w:webHidden/>
          </w:rPr>
          <w:fldChar w:fldCharType="separate"/>
        </w:r>
        <w:r w:rsidR="00F05FC5">
          <w:rPr>
            <w:webHidden/>
          </w:rPr>
          <w:t>63</w:t>
        </w:r>
        <w:r w:rsidR="00F05FC5">
          <w:rPr>
            <w:webHidden/>
          </w:rPr>
          <w:fldChar w:fldCharType="end"/>
        </w:r>
      </w:hyperlink>
    </w:p>
    <w:p w14:paraId="58F7830D" w14:textId="4BE51C8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75" w:history="1">
        <w:r w:rsidR="00F05FC5" w:rsidRPr="001B52A6">
          <w:rPr>
            <w:rStyle w:val="Hyperlink"/>
          </w:rPr>
          <w:t>6.7.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_Toc143189475 \h </w:instrText>
        </w:r>
        <w:r w:rsidR="00F05FC5">
          <w:rPr>
            <w:webHidden/>
          </w:rPr>
        </w:r>
        <w:r w:rsidR="00F05FC5">
          <w:rPr>
            <w:webHidden/>
          </w:rPr>
          <w:fldChar w:fldCharType="separate"/>
        </w:r>
        <w:r w:rsidR="00F05FC5">
          <w:rPr>
            <w:webHidden/>
          </w:rPr>
          <w:t>63</w:t>
        </w:r>
        <w:r w:rsidR="00F05FC5">
          <w:rPr>
            <w:webHidden/>
          </w:rPr>
          <w:fldChar w:fldCharType="end"/>
        </w:r>
      </w:hyperlink>
    </w:p>
    <w:p w14:paraId="2A6B6669" w14:textId="7EBED6A7"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76" w:history="1">
        <w:r w:rsidR="00F05FC5" w:rsidRPr="001B52A6">
          <w:rPr>
            <w:rStyle w:val="Hyperlink"/>
          </w:rPr>
          <w:t>6.7.1.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_Toc143189476 \h </w:instrText>
        </w:r>
        <w:r w:rsidR="00F05FC5">
          <w:rPr>
            <w:webHidden/>
          </w:rPr>
        </w:r>
        <w:r w:rsidR="00F05FC5">
          <w:rPr>
            <w:webHidden/>
          </w:rPr>
          <w:fldChar w:fldCharType="separate"/>
        </w:r>
        <w:r w:rsidR="00F05FC5">
          <w:rPr>
            <w:webHidden/>
          </w:rPr>
          <w:t>63</w:t>
        </w:r>
        <w:r w:rsidR="00F05FC5">
          <w:rPr>
            <w:webHidden/>
          </w:rPr>
          <w:fldChar w:fldCharType="end"/>
        </w:r>
      </w:hyperlink>
    </w:p>
    <w:p w14:paraId="75449811" w14:textId="22B66E2B"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77" w:history="1">
        <w:r w:rsidR="00F05FC5" w:rsidRPr="001B52A6">
          <w:rPr>
            <w:rStyle w:val="Hyperlink"/>
          </w:rPr>
          <w:t>6.7.2.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_Toc143189477 \h </w:instrText>
        </w:r>
        <w:r w:rsidR="00F05FC5">
          <w:rPr>
            <w:webHidden/>
          </w:rPr>
        </w:r>
        <w:r w:rsidR="00F05FC5">
          <w:rPr>
            <w:webHidden/>
          </w:rPr>
          <w:fldChar w:fldCharType="separate"/>
        </w:r>
        <w:r w:rsidR="00F05FC5">
          <w:rPr>
            <w:webHidden/>
          </w:rPr>
          <w:t>63</w:t>
        </w:r>
        <w:r w:rsidR="00F05FC5">
          <w:rPr>
            <w:webHidden/>
          </w:rPr>
          <w:fldChar w:fldCharType="end"/>
        </w:r>
      </w:hyperlink>
    </w:p>
    <w:p w14:paraId="638AC0C8" w14:textId="25F41B02" w:rsidR="00F05FC5" w:rsidRDefault="00000000">
      <w:pPr>
        <w:pStyle w:val="TOC2"/>
        <w:tabs>
          <w:tab w:val="left" w:pos="720"/>
          <w:tab w:val="right" w:leader="dot" w:pos="10053"/>
        </w:tabs>
        <w:rPr>
          <w:rFonts w:asciiTheme="minorHAnsi" w:hAnsiTheme="minorHAnsi" w:cstheme="minorBidi"/>
          <w:kern w:val="2"/>
          <w:sz w:val="22"/>
          <w:szCs w:val="28"/>
          <w:lang w:bidi="th-TH"/>
          <w14:ligatures w14:val="standardContextual"/>
        </w:rPr>
      </w:pPr>
      <w:hyperlink w:anchor="_Toc143189478" w:history="1">
        <w:r w:rsidR="00F05FC5" w:rsidRPr="001B52A6">
          <w:rPr>
            <w:rStyle w:val="Hyperlink"/>
          </w:rPr>
          <w:t>7.</w:t>
        </w:r>
        <w:r w:rsidR="00F05FC5">
          <w:rPr>
            <w:rFonts w:asciiTheme="minorHAnsi" w:hAnsiTheme="minorHAnsi" w:cstheme="minorBidi"/>
            <w:kern w:val="2"/>
            <w:sz w:val="22"/>
            <w:szCs w:val="28"/>
            <w:lang w:bidi="th-TH"/>
            <w14:ligatures w14:val="standardContextual"/>
          </w:rPr>
          <w:tab/>
        </w:r>
        <w:r w:rsidR="00F05FC5" w:rsidRPr="001B52A6">
          <w:rPr>
            <w:rStyle w:val="Hyperlink"/>
          </w:rPr>
          <w:t>Daily Foreign currency report (Final)</w:t>
        </w:r>
        <w:r w:rsidR="00F05FC5">
          <w:rPr>
            <w:webHidden/>
          </w:rPr>
          <w:tab/>
        </w:r>
        <w:r w:rsidR="00F05FC5">
          <w:rPr>
            <w:webHidden/>
          </w:rPr>
          <w:fldChar w:fldCharType="begin"/>
        </w:r>
        <w:r w:rsidR="00F05FC5">
          <w:rPr>
            <w:webHidden/>
          </w:rPr>
          <w:instrText xml:space="preserve"> PAGEREF _Toc143189478 \h </w:instrText>
        </w:r>
        <w:r w:rsidR="00F05FC5">
          <w:rPr>
            <w:webHidden/>
          </w:rPr>
        </w:r>
        <w:r w:rsidR="00F05FC5">
          <w:rPr>
            <w:webHidden/>
          </w:rPr>
          <w:fldChar w:fldCharType="separate"/>
        </w:r>
        <w:r w:rsidR="00F05FC5">
          <w:rPr>
            <w:webHidden/>
          </w:rPr>
          <w:t>63</w:t>
        </w:r>
        <w:r w:rsidR="00F05FC5">
          <w:rPr>
            <w:webHidden/>
          </w:rPr>
          <w:fldChar w:fldCharType="end"/>
        </w:r>
      </w:hyperlink>
    </w:p>
    <w:p w14:paraId="5D129531" w14:textId="04A7801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79" w:history="1">
        <w:r w:rsidR="00F05FC5" w:rsidRPr="001B52A6">
          <w:rPr>
            <w:rStyle w:val="Hyperlink"/>
          </w:rPr>
          <w:t>7.1.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_Toc143189479 \h </w:instrText>
        </w:r>
        <w:r w:rsidR="00F05FC5">
          <w:rPr>
            <w:webHidden/>
          </w:rPr>
        </w:r>
        <w:r w:rsidR="00F05FC5">
          <w:rPr>
            <w:webHidden/>
          </w:rPr>
          <w:fldChar w:fldCharType="separate"/>
        </w:r>
        <w:r w:rsidR="00F05FC5">
          <w:rPr>
            <w:webHidden/>
          </w:rPr>
          <w:t>63</w:t>
        </w:r>
        <w:r w:rsidR="00F05FC5">
          <w:rPr>
            <w:webHidden/>
          </w:rPr>
          <w:fldChar w:fldCharType="end"/>
        </w:r>
      </w:hyperlink>
    </w:p>
    <w:p w14:paraId="2CF25F28" w14:textId="5A61B1E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80" w:history="1">
        <w:r w:rsidR="00F05FC5" w:rsidRPr="001B52A6">
          <w:rPr>
            <w:rStyle w:val="Hyperlink"/>
          </w:rPr>
          <w:t>7.2.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_Toc143189480 \h </w:instrText>
        </w:r>
        <w:r w:rsidR="00F05FC5">
          <w:rPr>
            <w:webHidden/>
          </w:rPr>
        </w:r>
        <w:r w:rsidR="00F05FC5">
          <w:rPr>
            <w:webHidden/>
          </w:rPr>
          <w:fldChar w:fldCharType="separate"/>
        </w:r>
        <w:r w:rsidR="00F05FC5">
          <w:rPr>
            <w:webHidden/>
          </w:rPr>
          <w:t>64</w:t>
        </w:r>
        <w:r w:rsidR="00F05FC5">
          <w:rPr>
            <w:webHidden/>
          </w:rPr>
          <w:fldChar w:fldCharType="end"/>
        </w:r>
      </w:hyperlink>
    </w:p>
    <w:p w14:paraId="693939A6" w14:textId="1FD9656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81" w:history="1">
        <w:r w:rsidR="00F05FC5" w:rsidRPr="001B52A6">
          <w:rPr>
            <w:rStyle w:val="Hyperlink"/>
          </w:rPr>
          <w:t>7.3.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_Toc143189481 \h </w:instrText>
        </w:r>
        <w:r w:rsidR="00F05FC5">
          <w:rPr>
            <w:webHidden/>
          </w:rPr>
        </w:r>
        <w:r w:rsidR="00F05FC5">
          <w:rPr>
            <w:webHidden/>
          </w:rPr>
          <w:fldChar w:fldCharType="separate"/>
        </w:r>
        <w:r w:rsidR="00F05FC5">
          <w:rPr>
            <w:webHidden/>
          </w:rPr>
          <w:t>64</w:t>
        </w:r>
        <w:r w:rsidR="00F05FC5">
          <w:rPr>
            <w:webHidden/>
          </w:rPr>
          <w:fldChar w:fldCharType="end"/>
        </w:r>
      </w:hyperlink>
    </w:p>
    <w:p w14:paraId="53659761" w14:textId="5EE8AA2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82" w:history="1">
        <w:r w:rsidR="00F05FC5" w:rsidRPr="001B52A6">
          <w:rPr>
            <w:rStyle w:val="Hyperlink"/>
          </w:rPr>
          <w:t>7.4.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_Toc143189482 \h </w:instrText>
        </w:r>
        <w:r w:rsidR="00F05FC5">
          <w:rPr>
            <w:webHidden/>
          </w:rPr>
        </w:r>
        <w:r w:rsidR="00F05FC5">
          <w:rPr>
            <w:webHidden/>
          </w:rPr>
          <w:fldChar w:fldCharType="separate"/>
        </w:r>
        <w:r w:rsidR="00F05FC5">
          <w:rPr>
            <w:webHidden/>
          </w:rPr>
          <w:t>64</w:t>
        </w:r>
        <w:r w:rsidR="00F05FC5">
          <w:rPr>
            <w:webHidden/>
          </w:rPr>
          <w:fldChar w:fldCharType="end"/>
        </w:r>
      </w:hyperlink>
    </w:p>
    <w:p w14:paraId="7B6D4AA9" w14:textId="45392C4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83" w:history="1">
        <w:r w:rsidR="00F05FC5" w:rsidRPr="001B52A6">
          <w:rPr>
            <w:rStyle w:val="Hyperlink"/>
          </w:rPr>
          <w:t>7.5.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_Toc143189483 \h </w:instrText>
        </w:r>
        <w:r w:rsidR="00F05FC5">
          <w:rPr>
            <w:webHidden/>
          </w:rPr>
        </w:r>
        <w:r w:rsidR="00F05FC5">
          <w:rPr>
            <w:webHidden/>
          </w:rPr>
          <w:fldChar w:fldCharType="separate"/>
        </w:r>
        <w:r w:rsidR="00F05FC5">
          <w:rPr>
            <w:webHidden/>
          </w:rPr>
          <w:t>65</w:t>
        </w:r>
        <w:r w:rsidR="00F05FC5">
          <w:rPr>
            <w:webHidden/>
          </w:rPr>
          <w:fldChar w:fldCharType="end"/>
        </w:r>
      </w:hyperlink>
    </w:p>
    <w:p w14:paraId="2AD64136" w14:textId="13801AE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84" w:history="1">
        <w:r w:rsidR="00F05FC5" w:rsidRPr="001B52A6">
          <w:rPr>
            <w:rStyle w:val="Hyperlink"/>
          </w:rPr>
          <w:t>7.6.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_Toc143189484 \h </w:instrText>
        </w:r>
        <w:r w:rsidR="00F05FC5">
          <w:rPr>
            <w:webHidden/>
          </w:rPr>
        </w:r>
        <w:r w:rsidR="00F05FC5">
          <w:rPr>
            <w:webHidden/>
          </w:rPr>
          <w:fldChar w:fldCharType="separate"/>
        </w:r>
        <w:r w:rsidR="00F05FC5">
          <w:rPr>
            <w:webHidden/>
          </w:rPr>
          <w:t>65</w:t>
        </w:r>
        <w:r w:rsidR="00F05FC5">
          <w:rPr>
            <w:webHidden/>
          </w:rPr>
          <w:fldChar w:fldCharType="end"/>
        </w:r>
      </w:hyperlink>
    </w:p>
    <w:p w14:paraId="78908C5B" w14:textId="17EA77C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85" w:history="1">
        <w:r w:rsidR="00F05FC5" w:rsidRPr="001B52A6">
          <w:rPr>
            <w:rStyle w:val="Hyperlink"/>
          </w:rPr>
          <w:t>7.7.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_Toc143189485 \h </w:instrText>
        </w:r>
        <w:r w:rsidR="00F05FC5">
          <w:rPr>
            <w:webHidden/>
          </w:rPr>
        </w:r>
        <w:r w:rsidR="00F05FC5">
          <w:rPr>
            <w:webHidden/>
          </w:rPr>
          <w:fldChar w:fldCharType="separate"/>
        </w:r>
        <w:r w:rsidR="00F05FC5">
          <w:rPr>
            <w:webHidden/>
          </w:rPr>
          <w:t>65</w:t>
        </w:r>
        <w:r w:rsidR="00F05FC5">
          <w:rPr>
            <w:webHidden/>
          </w:rPr>
          <w:fldChar w:fldCharType="end"/>
        </w:r>
      </w:hyperlink>
    </w:p>
    <w:p w14:paraId="5C6573CC" w14:textId="10672187"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86" w:history="1">
        <w:r w:rsidR="00F05FC5" w:rsidRPr="001B52A6">
          <w:rPr>
            <w:rStyle w:val="Hyperlink"/>
          </w:rPr>
          <w:t>7.7.1.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_Toc143189486 \h </w:instrText>
        </w:r>
        <w:r w:rsidR="00F05FC5">
          <w:rPr>
            <w:webHidden/>
          </w:rPr>
        </w:r>
        <w:r w:rsidR="00F05FC5">
          <w:rPr>
            <w:webHidden/>
          </w:rPr>
          <w:fldChar w:fldCharType="separate"/>
        </w:r>
        <w:r w:rsidR="00F05FC5">
          <w:rPr>
            <w:webHidden/>
          </w:rPr>
          <w:t>65</w:t>
        </w:r>
        <w:r w:rsidR="00F05FC5">
          <w:rPr>
            <w:webHidden/>
          </w:rPr>
          <w:fldChar w:fldCharType="end"/>
        </w:r>
      </w:hyperlink>
    </w:p>
    <w:p w14:paraId="3B1832F3" w14:textId="545AC929"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87" w:history="1">
        <w:r w:rsidR="00F05FC5" w:rsidRPr="001B52A6">
          <w:rPr>
            <w:rStyle w:val="Hyperlink"/>
          </w:rPr>
          <w:t>7.7.2.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_Toc143189487 \h </w:instrText>
        </w:r>
        <w:r w:rsidR="00F05FC5">
          <w:rPr>
            <w:webHidden/>
          </w:rPr>
        </w:r>
        <w:r w:rsidR="00F05FC5">
          <w:rPr>
            <w:webHidden/>
          </w:rPr>
          <w:fldChar w:fldCharType="separate"/>
        </w:r>
        <w:r w:rsidR="00F05FC5">
          <w:rPr>
            <w:webHidden/>
          </w:rPr>
          <w:t>65</w:t>
        </w:r>
        <w:r w:rsidR="00F05FC5">
          <w:rPr>
            <w:webHidden/>
          </w:rPr>
          <w:fldChar w:fldCharType="end"/>
        </w:r>
      </w:hyperlink>
    </w:p>
    <w:p w14:paraId="2A6765F3" w14:textId="2BC5FD0B" w:rsidR="00F05FC5" w:rsidRDefault="00000000">
      <w:pPr>
        <w:pStyle w:val="TOC2"/>
        <w:tabs>
          <w:tab w:val="left" w:pos="720"/>
          <w:tab w:val="right" w:leader="dot" w:pos="10053"/>
        </w:tabs>
        <w:rPr>
          <w:rFonts w:asciiTheme="minorHAnsi" w:hAnsiTheme="minorHAnsi" w:cstheme="minorBidi"/>
          <w:kern w:val="2"/>
          <w:sz w:val="22"/>
          <w:szCs w:val="28"/>
          <w:lang w:bidi="th-TH"/>
          <w14:ligatures w14:val="standardContextual"/>
        </w:rPr>
      </w:pPr>
      <w:hyperlink w:anchor="_Toc143189488" w:history="1">
        <w:r w:rsidR="00F05FC5" w:rsidRPr="001B52A6">
          <w:rPr>
            <w:rStyle w:val="Hyperlink"/>
          </w:rPr>
          <w:t>8.</w:t>
        </w:r>
        <w:r w:rsidR="00F05FC5">
          <w:rPr>
            <w:rFonts w:asciiTheme="minorHAnsi" w:hAnsiTheme="minorHAnsi" w:cstheme="minorBidi"/>
            <w:kern w:val="2"/>
            <w:sz w:val="22"/>
            <w:szCs w:val="28"/>
            <w:lang w:bidi="th-TH"/>
            <w14:ligatures w14:val="standardContextual"/>
          </w:rPr>
          <w:tab/>
        </w:r>
        <w:r w:rsidR="00F05FC5" w:rsidRPr="001B52A6">
          <w:rPr>
            <w:rStyle w:val="Hyperlink"/>
          </w:rPr>
          <w:t>Daily Current account report (Final)</w:t>
        </w:r>
        <w:r w:rsidR="00F05FC5">
          <w:rPr>
            <w:webHidden/>
          </w:rPr>
          <w:tab/>
        </w:r>
        <w:r w:rsidR="00F05FC5">
          <w:rPr>
            <w:webHidden/>
          </w:rPr>
          <w:fldChar w:fldCharType="begin"/>
        </w:r>
        <w:r w:rsidR="00F05FC5">
          <w:rPr>
            <w:webHidden/>
          </w:rPr>
          <w:instrText xml:space="preserve"> PAGEREF _Toc143189488 \h </w:instrText>
        </w:r>
        <w:r w:rsidR="00F05FC5">
          <w:rPr>
            <w:webHidden/>
          </w:rPr>
        </w:r>
        <w:r w:rsidR="00F05FC5">
          <w:rPr>
            <w:webHidden/>
          </w:rPr>
          <w:fldChar w:fldCharType="separate"/>
        </w:r>
        <w:r w:rsidR="00F05FC5">
          <w:rPr>
            <w:webHidden/>
          </w:rPr>
          <w:t>66</w:t>
        </w:r>
        <w:r w:rsidR="00F05FC5">
          <w:rPr>
            <w:webHidden/>
          </w:rPr>
          <w:fldChar w:fldCharType="end"/>
        </w:r>
      </w:hyperlink>
    </w:p>
    <w:p w14:paraId="5BBEF4AA" w14:textId="0AB77B8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89" w:history="1">
        <w:r w:rsidR="00F05FC5" w:rsidRPr="001B52A6">
          <w:rPr>
            <w:rStyle w:val="Hyperlink"/>
          </w:rPr>
          <w:t>8.1.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_Toc143189489 \h </w:instrText>
        </w:r>
        <w:r w:rsidR="00F05FC5">
          <w:rPr>
            <w:webHidden/>
          </w:rPr>
        </w:r>
        <w:r w:rsidR="00F05FC5">
          <w:rPr>
            <w:webHidden/>
          </w:rPr>
          <w:fldChar w:fldCharType="separate"/>
        </w:r>
        <w:r w:rsidR="00F05FC5">
          <w:rPr>
            <w:webHidden/>
          </w:rPr>
          <w:t>66</w:t>
        </w:r>
        <w:r w:rsidR="00F05FC5">
          <w:rPr>
            <w:webHidden/>
          </w:rPr>
          <w:fldChar w:fldCharType="end"/>
        </w:r>
      </w:hyperlink>
    </w:p>
    <w:p w14:paraId="47BD1259" w14:textId="455AB1A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90" w:history="1">
        <w:r w:rsidR="00F05FC5" w:rsidRPr="001B52A6">
          <w:rPr>
            <w:rStyle w:val="Hyperlink"/>
          </w:rPr>
          <w:t>8.2.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_Toc143189490 \h </w:instrText>
        </w:r>
        <w:r w:rsidR="00F05FC5">
          <w:rPr>
            <w:webHidden/>
          </w:rPr>
        </w:r>
        <w:r w:rsidR="00F05FC5">
          <w:rPr>
            <w:webHidden/>
          </w:rPr>
          <w:fldChar w:fldCharType="separate"/>
        </w:r>
        <w:r w:rsidR="00F05FC5">
          <w:rPr>
            <w:webHidden/>
          </w:rPr>
          <w:t>67</w:t>
        </w:r>
        <w:r w:rsidR="00F05FC5">
          <w:rPr>
            <w:webHidden/>
          </w:rPr>
          <w:fldChar w:fldCharType="end"/>
        </w:r>
      </w:hyperlink>
    </w:p>
    <w:p w14:paraId="3B75AC16" w14:textId="273D13F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91" w:history="1">
        <w:r w:rsidR="00F05FC5" w:rsidRPr="001B52A6">
          <w:rPr>
            <w:rStyle w:val="Hyperlink"/>
          </w:rPr>
          <w:t>8.3.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_Toc143189491 \h </w:instrText>
        </w:r>
        <w:r w:rsidR="00F05FC5">
          <w:rPr>
            <w:webHidden/>
          </w:rPr>
        </w:r>
        <w:r w:rsidR="00F05FC5">
          <w:rPr>
            <w:webHidden/>
          </w:rPr>
          <w:fldChar w:fldCharType="separate"/>
        </w:r>
        <w:r w:rsidR="00F05FC5">
          <w:rPr>
            <w:webHidden/>
          </w:rPr>
          <w:t>67</w:t>
        </w:r>
        <w:r w:rsidR="00F05FC5">
          <w:rPr>
            <w:webHidden/>
          </w:rPr>
          <w:fldChar w:fldCharType="end"/>
        </w:r>
      </w:hyperlink>
    </w:p>
    <w:p w14:paraId="2C5793F9" w14:textId="54E12D0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92" w:history="1">
        <w:r w:rsidR="00F05FC5" w:rsidRPr="001B52A6">
          <w:rPr>
            <w:rStyle w:val="Hyperlink"/>
          </w:rPr>
          <w:t>8.4.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_Toc143189492 \h </w:instrText>
        </w:r>
        <w:r w:rsidR="00F05FC5">
          <w:rPr>
            <w:webHidden/>
          </w:rPr>
        </w:r>
        <w:r w:rsidR="00F05FC5">
          <w:rPr>
            <w:webHidden/>
          </w:rPr>
          <w:fldChar w:fldCharType="separate"/>
        </w:r>
        <w:r w:rsidR="00F05FC5">
          <w:rPr>
            <w:webHidden/>
          </w:rPr>
          <w:t>67</w:t>
        </w:r>
        <w:r w:rsidR="00F05FC5">
          <w:rPr>
            <w:webHidden/>
          </w:rPr>
          <w:fldChar w:fldCharType="end"/>
        </w:r>
      </w:hyperlink>
    </w:p>
    <w:p w14:paraId="36D471FA" w14:textId="02DCE33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93" w:history="1">
        <w:r w:rsidR="00F05FC5" w:rsidRPr="001B52A6">
          <w:rPr>
            <w:rStyle w:val="Hyperlink"/>
          </w:rPr>
          <w:t>8.5.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_Toc143189493 \h </w:instrText>
        </w:r>
        <w:r w:rsidR="00F05FC5">
          <w:rPr>
            <w:webHidden/>
          </w:rPr>
        </w:r>
        <w:r w:rsidR="00F05FC5">
          <w:rPr>
            <w:webHidden/>
          </w:rPr>
          <w:fldChar w:fldCharType="separate"/>
        </w:r>
        <w:r w:rsidR="00F05FC5">
          <w:rPr>
            <w:webHidden/>
          </w:rPr>
          <w:t>68</w:t>
        </w:r>
        <w:r w:rsidR="00F05FC5">
          <w:rPr>
            <w:webHidden/>
          </w:rPr>
          <w:fldChar w:fldCharType="end"/>
        </w:r>
      </w:hyperlink>
    </w:p>
    <w:p w14:paraId="0F255858" w14:textId="44CD454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94" w:history="1">
        <w:r w:rsidR="00F05FC5" w:rsidRPr="001B52A6">
          <w:rPr>
            <w:rStyle w:val="Hyperlink"/>
          </w:rPr>
          <w:t>8.6.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_Toc143189494 \h </w:instrText>
        </w:r>
        <w:r w:rsidR="00F05FC5">
          <w:rPr>
            <w:webHidden/>
          </w:rPr>
        </w:r>
        <w:r w:rsidR="00F05FC5">
          <w:rPr>
            <w:webHidden/>
          </w:rPr>
          <w:fldChar w:fldCharType="separate"/>
        </w:r>
        <w:r w:rsidR="00F05FC5">
          <w:rPr>
            <w:webHidden/>
          </w:rPr>
          <w:t>68</w:t>
        </w:r>
        <w:r w:rsidR="00F05FC5">
          <w:rPr>
            <w:webHidden/>
          </w:rPr>
          <w:fldChar w:fldCharType="end"/>
        </w:r>
      </w:hyperlink>
    </w:p>
    <w:p w14:paraId="26BAD740" w14:textId="0F13F03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95" w:history="1">
        <w:r w:rsidR="00F05FC5" w:rsidRPr="001B52A6">
          <w:rPr>
            <w:rStyle w:val="Hyperlink"/>
          </w:rPr>
          <w:t>8.7.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_Toc143189495 \h </w:instrText>
        </w:r>
        <w:r w:rsidR="00F05FC5">
          <w:rPr>
            <w:webHidden/>
          </w:rPr>
        </w:r>
        <w:r w:rsidR="00F05FC5">
          <w:rPr>
            <w:webHidden/>
          </w:rPr>
          <w:fldChar w:fldCharType="separate"/>
        </w:r>
        <w:r w:rsidR="00F05FC5">
          <w:rPr>
            <w:webHidden/>
          </w:rPr>
          <w:t>68</w:t>
        </w:r>
        <w:r w:rsidR="00F05FC5">
          <w:rPr>
            <w:webHidden/>
          </w:rPr>
          <w:fldChar w:fldCharType="end"/>
        </w:r>
      </w:hyperlink>
    </w:p>
    <w:p w14:paraId="68E07D53" w14:textId="5CAA92A1"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96" w:history="1">
        <w:r w:rsidR="00F05FC5" w:rsidRPr="001B52A6">
          <w:rPr>
            <w:rStyle w:val="Hyperlink"/>
          </w:rPr>
          <w:t>8.7.1.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_Toc143189496 \h </w:instrText>
        </w:r>
        <w:r w:rsidR="00F05FC5">
          <w:rPr>
            <w:webHidden/>
          </w:rPr>
        </w:r>
        <w:r w:rsidR="00F05FC5">
          <w:rPr>
            <w:webHidden/>
          </w:rPr>
          <w:fldChar w:fldCharType="separate"/>
        </w:r>
        <w:r w:rsidR="00F05FC5">
          <w:rPr>
            <w:webHidden/>
          </w:rPr>
          <w:t>68</w:t>
        </w:r>
        <w:r w:rsidR="00F05FC5">
          <w:rPr>
            <w:webHidden/>
          </w:rPr>
          <w:fldChar w:fldCharType="end"/>
        </w:r>
      </w:hyperlink>
    </w:p>
    <w:p w14:paraId="0734D982" w14:textId="696359A3"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497" w:history="1">
        <w:r w:rsidR="00F05FC5" w:rsidRPr="001B52A6">
          <w:rPr>
            <w:rStyle w:val="Hyperlink"/>
          </w:rPr>
          <w:t>8.7.2.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_Toc143189497 \h </w:instrText>
        </w:r>
        <w:r w:rsidR="00F05FC5">
          <w:rPr>
            <w:webHidden/>
          </w:rPr>
        </w:r>
        <w:r w:rsidR="00F05FC5">
          <w:rPr>
            <w:webHidden/>
          </w:rPr>
          <w:fldChar w:fldCharType="separate"/>
        </w:r>
        <w:r w:rsidR="00F05FC5">
          <w:rPr>
            <w:webHidden/>
          </w:rPr>
          <w:t>68</w:t>
        </w:r>
        <w:r w:rsidR="00F05FC5">
          <w:rPr>
            <w:webHidden/>
          </w:rPr>
          <w:fldChar w:fldCharType="end"/>
        </w:r>
      </w:hyperlink>
    </w:p>
    <w:p w14:paraId="1189097A" w14:textId="5296E2D0" w:rsidR="00F05FC5" w:rsidRDefault="00000000">
      <w:pPr>
        <w:pStyle w:val="TOC2"/>
        <w:tabs>
          <w:tab w:val="left" w:pos="720"/>
          <w:tab w:val="right" w:leader="dot" w:pos="10053"/>
        </w:tabs>
        <w:rPr>
          <w:rFonts w:asciiTheme="minorHAnsi" w:hAnsiTheme="minorHAnsi" w:cstheme="minorBidi"/>
          <w:kern w:val="2"/>
          <w:sz w:val="22"/>
          <w:szCs w:val="28"/>
          <w:lang w:bidi="th-TH"/>
          <w14:ligatures w14:val="standardContextual"/>
        </w:rPr>
      </w:pPr>
      <w:hyperlink w:anchor="_Toc143189498" w:history="1">
        <w:r w:rsidR="00F05FC5" w:rsidRPr="001B52A6">
          <w:rPr>
            <w:rStyle w:val="Hyperlink"/>
          </w:rPr>
          <w:t>9.</w:t>
        </w:r>
        <w:r w:rsidR="00F05FC5">
          <w:rPr>
            <w:rFonts w:asciiTheme="minorHAnsi" w:hAnsiTheme="minorHAnsi" w:cstheme="minorBidi"/>
            <w:kern w:val="2"/>
            <w:sz w:val="22"/>
            <w:szCs w:val="28"/>
            <w:lang w:bidi="th-TH"/>
            <w14:ligatures w14:val="standardContextual"/>
          </w:rPr>
          <w:tab/>
        </w:r>
        <w:r w:rsidR="00F05FC5" w:rsidRPr="001B52A6">
          <w:rPr>
            <w:rStyle w:val="Hyperlink"/>
          </w:rPr>
          <w:t>Change Interest rate report</w:t>
        </w:r>
        <w:r w:rsidR="00F05FC5">
          <w:rPr>
            <w:webHidden/>
          </w:rPr>
          <w:tab/>
        </w:r>
        <w:r w:rsidR="00F05FC5">
          <w:rPr>
            <w:webHidden/>
          </w:rPr>
          <w:fldChar w:fldCharType="begin"/>
        </w:r>
        <w:r w:rsidR="00F05FC5">
          <w:rPr>
            <w:webHidden/>
          </w:rPr>
          <w:instrText xml:space="preserve"> PAGEREF _Toc143189498 \h </w:instrText>
        </w:r>
        <w:r w:rsidR="00F05FC5">
          <w:rPr>
            <w:webHidden/>
          </w:rPr>
        </w:r>
        <w:r w:rsidR="00F05FC5">
          <w:rPr>
            <w:webHidden/>
          </w:rPr>
          <w:fldChar w:fldCharType="separate"/>
        </w:r>
        <w:r w:rsidR="00F05FC5">
          <w:rPr>
            <w:webHidden/>
          </w:rPr>
          <w:t>69</w:t>
        </w:r>
        <w:r w:rsidR="00F05FC5">
          <w:rPr>
            <w:webHidden/>
          </w:rPr>
          <w:fldChar w:fldCharType="end"/>
        </w:r>
      </w:hyperlink>
    </w:p>
    <w:p w14:paraId="513D381B" w14:textId="4D7967B1" w:rsidR="00F05FC5" w:rsidRDefault="00000000">
      <w:pPr>
        <w:pStyle w:val="TOC3"/>
        <w:rPr>
          <w:rFonts w:asciiTheme="minorHAnsi" w:hAnsiTheme="minorHAnsi" w:cstheme="minorBidi"/>
          <w:color w:val="auto"/>
          <w:kern w:val="2"/>
          <w:sz w:val="22"/>
          <w:szCs w:val="28"/>
          <w:lang w:bidi="th-TH"/>
          <w14:ligatures w14:val="standardContextual"/>
        </w:rPr>
      </w:pPr>
      <w:hyperlink w:anchor="_Toc143189499" w:history="1">
        <w:r w:rsidR="00F05FC5" w:rsidRPr="001B52A6">
          <w:rPr>
            <w:rStyle w:val="Hyperlink"/>
          </w:rPr>
          <w:t>9.1.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_Toc143189499 \h </w:instrText>
        </w:r>
        <w:r w:rsidR="00F05FC5">
          <w:rPr>
            <w:webHidden/>
          </w:rPr>
        </w:r>
        <w:r w:rsidR="00F05FC5">
          <w:rPr>
            <w:webHidden/>
          </w:rPr>
          <w:fldChar w:fldCharType="separate"/>
        </w:r>
        <w:r w:rsidR="00F05FC5">
          <w:rPr>
            <w:webHidden/>
          </w:rPr>
          <w:t>69</w:t>
        </w:r>
        <w:r w:rsidR="00F05FC5">
          <w:rPr>
            <w:webHidden/>
          </w:rPr>
          <w:fldChar w:fldCharType="end"/>
        </w:r>
      </w:hyperlink>
    </w:p>
    <w:p w14:paraId="349E32C9" w14:textId="41AF375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00" w:history="1">
        <w:r w:rsidR="00F05FC5" w:rsidRPr="001B52A6">
          <w:rPr>
            <w:rStyle w:val="Hyperlink"/>
          </w:rPr>
          <w:t>9.2.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_Toc143189500 \h </w:instrText>
        </w:r>
        <w:r w:rsidR="00F05FC5">
          <w:rPr>
            <w:webHidden/>
          </w:rPr>
        </w:r>
        <w:r w:rsidR="00F05FC5">
          <w:rPr>
            <w:webHidden/>
          </w:rPr>
          <w:fldChar w:fldCharType="separate"/>
        </w:r>
        <w:r w:rsidR="00F05FC5">
          <w:rPr>
            <w:webHidden/>
          </w:rPr>
          <w:t>69</w:t>
        </w:r>
        <w:r w:rsidR="00F05FC5">
          <w:rPr>
            <w:webHidden/>
          </w:rPr>
          <w:fldChar w:fldCharType="end"/>
        </w:r>
      </w:hyperlink>
    </w:p>
    <w:p w14:paraId="340F0DBB" w14:textId="5B531DA1"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01" w:history="1">
        <w:r w:rsidR="00F05FC5" w:rsidRPr="001B52A6">
          <w:rPr>
            <w:rStyle w:val="Hyperlink"/>
          </w:rPr>
          <w:t>9.3.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_Toc143189501 \h </w:instrText>
        </w:r>
        <w:r w:rsidR="00F05FC5">
          <w:rPr>
            <w:webHidden/>
          </w:rPr>
        </w:r>
        <w:r w:rsidR="00F05FC5">
          <w:rPr>
            <w:webHidden/>
          </w:rPr>
          <w:fldChar w:fldCharType="separate"/>
        </w:r>
        <w:r w:rsidR="00F05FC5">
          <w:rPr>
            <w:webHidden/>
          </w:rPr>
          <w:t>69</w:t>
        </w:r>
        <w:r w:rsidR="00F05FC5">
          <w:rPr>
            <w:webHidden/>
          </w:rPr>
          <w:fldChar w:fldCharType="end"/>
        </w:r>
      </w:hyperlink>
    </w:p>
    <w:p w14:paraId="408E8810" w14:textId="321EC3D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02" w:history="1">
        <w:r w:rsidR="00F05FC5" w:rsidRPr="001B52A6">
          <w:rPr>
            <w:rStyle w:val="Hyperlink"/>
          </w:rPr>
          <w:t>9.4.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_Toc143189502 \h </w:instrText>
        </w:r>
        <w:r w:rsidR="00F05FC5">
          <w:rPr>
            <w:webHidden/>
          </w:rPr>
        </w:r>
        <w:r w:rsidR="00F05FC5">
          <w:rPr>
            <w:webHidden/>
          </w:rPr>
          <w:fldChar w:fldCharType="separate"/>
        </w:r>
        <w:r w:rsidR="00F05FC5">
          <w:rPr>
            <w:webHidden/>
          </w:rPr>
          <w:t>70</w:t>
        </w:r>
        <w:r w:rsidR="00F05FC5">
          <w:rPr>
            <w:webHidden/>
          </w:rPr>
          <w:fldChar w:fldCharType="end"/>
        </w:r>
      </w:hyperlink>
    </w:p>
    <w:p w14:paraId="3706B271" w14:textId="2E9F35F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03" w:history="1">
        <w:r w:rsidR="00F05FC5" w:rsidRPr="001B52A6">
          <w:rPr>
            <w:rStyle w:val="Hyperlink"/>
          </w:rPr>
          <w:t>9.5.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_Toc143189503 \h </w:instrText>
        </w:r>
        <w:r w:rsidR="00F05FC5">
          <w:rPr>
            <w:webHidden/>
          </w:rPr>
        </w:r>
        <w:r w:rsidR="00F05FC5">
          <w:rPr>
            <w:webHidden/>
          </w:rPr>
          <w:fldChar w:fldCharType="separate"/>
        </w:r>
        <w:r w:rsidR="00F05FC5">
          <w:rPr>
            <w:webHidden/>
          </w:rPr>
          <w:t>71</w:t>
        </w:r>
        <w:r w:rsidR="00F05FC5">
          <w:rPr>
            <w:webHidden/>
          </w:rPr>
          <w:fldChar w:fldCharType="end"/>
        </w:r>
      </w:hyperlink>
    </w:p>
    <w:p w14:paraId="16F870B8" w14:textId="25E78FB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04" w:history="1">
        <w:r w:rsidR="00F05FC5" w:rsidRPr="001B52A6">
          <w:rPr>
            <w:rStyle w:val="Hyperlink"/>
          </w:rPr>
          <w:t>9.6.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_Toc143189504 \h </w:instrText>
        </w:r>
        <w:r w:rsidR="00F05FC5">
          <w:rPr>
            <w:webHidden/>
          </w:rPr>
        </w:r>
        <w:r w:rsidR="00F05FC5">
          <w:rPr>
            <w:webHidden/>
          </w:rPr>
          <w:fldChar w:fldCharType="separate"/>
        </w:r>
        <w:r w:rsidR="00F05FC5">
          <w:rPr>
            <w:webHidden/>
          </w:rPr>
          <w:t>72</w:t>
        </w:r>
        <w:r w:rsidR="00F05FC5">
          <w:rPr>
            <w:webHidden/>
          </w:rPr>
          <w:fldChar w:fldCharType="end"/>
        </w:r>
      </w:hyperlink>
    </w:p>
    <w:p w14:paraId="54090A40" w14:textId="7BF38BD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05" w:history="1">
        <w:r w:rsidR="00F05FC5" w:rsidRPr="001B52A6">
          <w:rPr>
            <w:rStyle w:val="Hyperlink"/>
          </w:rPr>
          <w:t>9.7.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_Toc143189505 \h </w:instrText>
        </w:r>
        <w:r w:rsidR="00F05FC5">
          <w:rPr>
            <w:webHidden/>
          </w:rPr>
        </w:r>
        <w:r w:rsidR="00F05FC5">
          <w:rPr>
            <w:webHidden/>
          </w:rPr>
          <w:fldChar w:fldCharType="separate"/>
        </w:r>
        <w:r w:rsidR="00F05FC5">
          <w:rPr>
            <w:webHidden/>
          </w:rPr>
          <w:t>72</w:t>
        </w:r>
        <w:r w:rsidR="00F05FC5">
          <w:rPr>
            <w:webHidden/>
          </w:rPr>
          <w:fldChar w:fldCharType="end"/>
        </w:r>
      </w:hyperlink>
    </w:p>
    <w:p w14:paraId="79DB170F" w14:textId="02760B44"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06" w:history="1">
        <w:r w:rsidR="00F05FC5" w:rsidRPr="001B52A6">
          <w:rPr>
            <w:rStyle w:val="Hyperlink"/>
          </w:rPr>
          <w:t>9.7.1.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_Toc143189506 \h </w:instrText>
        </w:r>
        <w:r w:rsidR="00F05FC5">
          <w:rPr>
            <w:webHidden/>
          </w:rPr>
        </w:r>
        <w:r w:rsidR="00F05FC5">
          <w:rPr>
            <w:webHidden/>
          </w:rPr>
          <w:fldChar w:fldCharType="separate"/>
        </w:r>
        <w:r w:rsidR="00F05FC5">
          <w:rPr>
            <w:webHidden/>
          </w:rPr>
          <w:t>72</w:t>
        </w:r>
        <w:r w:rsidR="00F05FC5">
          <w:rPr>
            <w:webHidden/>
          </w:rPr>
          <w:fldChar w:fldCharType="end"/>
        </w:r>
      </w:hyperlink>
    </w:p>
    <w:p w14:paraId="6510842C" w14:textId="605F0BA9"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07" w:history="1">
        <w:r w:rsidR="00F05FC5" w:rsidRPr="001B52A6">
          <w:rPr>
            <w:rStyle w:val="Hyperlink"/>
          </w:rPr>
          <w:t>9.7.2.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_Toc143189507 \h </w:instrText>
        </w:r>
        <w:r w:rsidR="00F05FC5">
          <w:rPr>
            <w:webHidden/>
          </w:rPr>
        </w:r>
        <w:r w:rsidR="00F05FC5">
          <w:rPr>
            <w:webHidden/>
          </w:rPr>
          <w:fldChar w:fldCharType="separate"/>
        </w:r>
        <w:r w:rsidR="00F05FC5">
          <w:rPr>
            <w:webHidden/>
          </w:rPr>
          <w:t>72</w:t>
        </w:r>
        <w:r w:rsidR="00F05FC5">
          <w:rPr>
            <w:webHidden/>
          </w:rPr>
          <w:fldChar w:fldCharType="end"/>
        </w:r>
      </w:hyperlink>
    </w:p>
    <w:p w14:paraId="45AB7136" w14:textId="14444AF2"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08" w:history="1">
        <w:r w:rsidR="00F05FC5" w:rsidRPr="001B52A6">
          <w:rPr>
            <w:rStyle w:val="Hyperlink"/>
          </w:rPr>
          <w:t>10.</w:t>
        </w:r>
        <w:r w:rsidR="00F05FC5">
          <w:rPr>
            <w:rFonts w:asciiTheme="minorHAnsi" w:hAnsiTheme="minorHAnsi" w:cstheme="minorBidi"/>
            <w:kern w:val="2"/>
            <w:sz w:val="22"/>
            <w:szCs w:val="28"/>
            <w:lang w:bidi="th-TH"/>
            <w14:ligatures w14:val="standardContextual"/>
          </w:rPr>
          <w:tab/>
        </w:r>
        <w:r w:rsidR="00F05FC5" w:rsidRPr="001B52A6">
          <w:rPr>
            <w:rStyle w:val="Hyperlink"/>
          </w:rPr>
          <w:t>G/L Summary report (Final)</w:t>
        </w:r>
        <w:r w:rsidR="00F05FC5">
          <w:rPr>
            <w:webHidden/>
          </w:rPr>
          <w:tab/>
        </w:r>
        <w:r w:rsidR="00F05FC5">
          <w:rPr>
            <w:webHidden/>
          </w:rPr>
          <w:fldChar w:fldCharType="begin"/>
        </w:r>
        <w:r w:rsidR="00F05FC5">
          <w:rPr>
            <w:webHidden/>
          </w:rPr>
          <w:instrText xml:space="preserve"> PAGEREF _Toc143189508 \h </w:instrText>
        </w:r>
        <w:r w:rsidR="00F05FC5">
          <w:rPr>
            <w:webHidden/>
          </w:rPr>
        </w:r>
        <w:r w:rsidR="00F05FC5">
          <w:rPr>
            <w:webHidden/>
          </w:rPr>
          <w:fldChar w:fldCharType="separate"/>
        </w:r>
        <w:r w:rsidR="00F05FC5">
          <w:rPr>
            <w:webHidden/>
          </w:rPr>
          <w:t>73</w:t>
        </w:r>
        <w:r w:rsidR="00F05FC5">
          <w:rPr>
            <w:webHidden/>
          </w:rPr>
          <w:fldChar w:fldCharType="end"/>
        </w:r>
      </w:hyperlink>
    </w:p>
    <w:p w14:paraId="5D230DAA" w14:textId="68D1A1C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09" w:history="1">
        <w:r w:rsidR="00F05FC5" w:rsidRPr="001B52A6">
          <w:rPr>
            <w:rStyle w:val="Hyperlink"/>
          </w:rPr>
          <w:t>10.1.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_Toc143189509 \h </w:instrText>
        </w:r>
        <w:r w:rsidR="00F05FC5">
          <w:rPr>
            <w:webHidden/>
          </w:rPr>
        </w:r>
        <w:r w:rsidR="00F05FC5">
          <w:rPr>
            <w:webHidden/>
          </w:rPr>
          <w:fldChar w:fldCharType="separate"/>
        </w:r>
        <w:r w:rsidR="00F05FC5">
          <w:rPr>
            <w:webHidden/>
          </w:rPr>
          <w:t>73</w:t>
        </w:r>
        <w:r w:rsidR="00F05FC5">
          <w:rPr>
            <w:webHidden/>
          </w:rPr>
          <w:fldChar w:fldCharType="end"/>
        </w:r>
      </w:hyperlink>
    </w:p>
    <w:p w14:paraId="24D025ED" w14:textId="2FF3343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10" w:history="1">
        <w:r w:rsidR="00F05FC5" w:rsidRPr="001B52A6">
          <w:rPr>
            <w:rStyle w:val="Hyperlink"/>
          </w:rPr>
          <w:t>10.2.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_Toc143189510 \h </w:instrText>
        </w:r>
        <w:r w:rsidR="00F05FC5">
          <w:rPr>
            <w:webHidden/>
          </w:rPr>
        </w:r>
        <w:r w:rsidR="00F05FC5">
          <w:rPr>
            <w:webHidden/>
          </w:rPr>
          <w:fldChar w:fldCharType="separate"/>
        </w:r>
        <w:r w:rsidR="00F05FC5">
          <w:rPr>
            <w:webHidden/>
          </w:rPr>
          <w:t>74</w:t>
        </w:r>
        <w:r w:rsidR="00F05FC5">
          <w:rPr>
            <w:webHidden/>
          </w:rPr>
          <w:fldChar w:fldCharType="end"/>
        </w:r>
      </w:hyperlink>
    </w:p>
    <w:p w14:paraId="604BAF8A" w14:textId="772F929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11" w:history="1">
        <w:r w:rsidR="00F05FC5" w:rsidRPr="001B52A6">
          <w:rPr>
            <w:rStyle w:val="Hyperlink"/>
          </w:rPr>
          <w:t>10.3.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_Toc143189511 \h </w:instrText>
        </w:r>
        <w:r w:rsidR="00F05FC5">
          <w:rPr>
            <w:webHidden/>
          </w:rPr>
        </w:r>
        <w:r w:rsidR="00F05FC5">
          <w:rPr>
            <w:webHidden/>
          </w:rPr>
          <w:fldChar w:fldCharType="separate"/>
        </w:r>
        <w:r w:rsidR="00F05FC5">
          <w:rPr>
            <w:webHidden/>
          </w:rPr>
          <w:t>74</w:t>
        </w:r>
        <w:r w:rsidR="00F05FC5">
          <w:rPr>
            <w:webHidden/>
          </w:rPr>
          <w:fldChar w:fldCharType="end"/>
        </w:r>
      </w:hyperlink>
    </w:p>
    <w:p w14:paraId="529A350C" w14:textId="5EE9740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12" w:history="1">
        <w:r w:rsidR="00F05FC5" w:rsidRPr="001B52A6">
          <w:rPr>
            <w:rStyle w:val="Hyperlink"/>
          </w:rPr>
          <w:t>10.4.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_Toc143189512 \h </w:instrText>
        </w:r>
        <w:r w:rsidR="00F05FC5">
          <w:rPr>
            <w:webHidden/>
          </w:rPr>
        </w:r>
        <w:r w:rsidR="00F05FC5">
          <w:rPr>
            <w:webHidden/>
          </w:rPr>
          <w:fldChar w:fldCharType="separate"/>
        </w:r>
        <w:r w:rsidR="00F05FC5">
          <w:rPr>
            <w:webHidden/>
          </w:rPr>
          <w:t>74</w:t>
        </w:r>
        <w:r w:rsidR="00F05FC5">
          <w:rPr>
            <w:webHidden/>
          </w:rPr>
          <w:fldChar w:fldCharType="end"/>
        </w:r>
      </w:hyperlink>
    </w:p>
    <w:p w14:paraId="00F1E721" w14:textId="4641B3F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13" w:history="1">
        <w:r w:rsidR="00F05FC5" w:rsidRPr="001B52A6">
          <w:rPr>
            <w:rStyle w:val="Hyperlink"/>
          </w:rPr>
          <w:t>10.5.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_Toc143189513 \h </w:instrText>
        </w:r>
        <w:r w:rsidR="00F05FC5">
          <w:rPr>
            <w:webHidden/>
          </w:rPr>
        </w:r>
        <w:r w:rsidR="00F05FC5">
          <w:rPr>
            <w:webHidden/>
          </w:rPr>
          <w:fldChar w:fldCharType="separate"/>
        </w:r>
        <w:r w:rsidR="00F05FC5">
          <w:rPr>
            <w:webHidden/>
          </w:rPr>
          <w:t>76</w:t>
        </w:r>
        <w:r w:rsidR="00F05FC5">
          <w:rPr>
            <w:webHidden/>
          </w:rPr>
          <w:fldChar w:fldCharType="end"/>
        </w:r>
      </w:hyperlink>
    </w:p>
    <w:p w14:paraId="5B3C8154" w14:textId="5F53FB17"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14" w:history="1">
        <w:r w:rsidR="00F05FC5" w:rsidRPr="001B52A6">
          <w:rPr>
            <w:rStyle w:val="Hyperlink"/>
          </w:rPr>
          <w:t>10.6.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_Toc143189514 \h </w:instrText>
        </w:r>
        <w:r w:rsidR="00F05FC5">
          <w:rPr>
            <w:webHidden/>
          </w:rPr>
        </w:r>
        <w:r w:rsidR="00F05FC5">
          <w:rPr>
            <w:webHidden/>
          </w:rPr>
          <w:fldChar w:fldCharType="separate"/>
        </w:r>
        <w:r w:rsidR="00F05FC5">
          <w:rPr>
            <w:webHidden/>
          </w:rPr>
          <w:t>76</w:t>
        </w:r>
        <w:r w:rsidR="00F05FC5">
          <w:rPr>
            <w:webHidden/>
          </w:rPr>
          <w:fldChar w:fldCharType="end"/>
        </w:r>
      </w:hyperlink>
    </w:p>
    <w:p w14:paraId="3B3A5107" w14:textId="07370F4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15" w:history="1">
        <w:r w:rsidR="00F05FC5" w:rsidRPr="001B52A6">
          <w:rPr>
            <w:rStyle w:val="Hyperlink"/>
          </w:rPr>
          <w:t>10.7.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_Toc143189515 \h </w:instrText>
        </w:r>
        <w:r w:rsidR="00F05FC5">
          <w:rPr>
            <w:webHidden/>
          </w:rPr>
        </w:r>
        <w:r w:rsidR="00F05FC5">
          <w:rPr>
            <w:webHidden/>
          </w:rPr>
          <w:fldChar w:fldCharType="separate"/>
        </w:r>
        <w:r w:rsidR="00F05FC5">
          <w:rPr>
            <w:webHidden/>
          </w:rPr>
          <w:t>76</w:t>
        </w:r>
        <w:r w:rsidR="00F05FC5">
          <w:rPr>
            <w:webHidden/>
          </w:rPr>
          <w:fldChar w:fldCharType="end"/>
        </w:r>
      </w:hyperlink>
    </w:p>
    <w:p w14:paraId="474352DB" w14:textId="16425B90"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16" w:history="1">
        <w:r w:rsidR="00F05FC5" w:rsidRPr="001B52A6">
          <w:rPr>
            <w:rStyle w:val="Hyperlink"/>
          </w:rPr>
          <w:t>10.7.1.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_Toc143189516 \h </w:instrText>
        </w:r>
        <w:r w:rsidR="00F05FC5">
          <w:rPr>
            <w:webHidden/>
          </w:rPr>
        </w:r>
        <w:r w:rsidR="00F05FC5">
          <w:rPr>
            <w:webHidden/>
          </w:rPr>
          <w:fldChar w:fldCharType="separate"/>
        </w:r>
        <w:r w:rsidR="00F05FC5">
          <w:rPr>
            <w:webHidden/>
          </w:rPr>
          <w:t>76</w:t>
        </w:r>
        <w:r w:rsidR="00F05FC5">
          <w:rPr>
            <w:webHidden/>
          </w:rPr>
          <w:fldChar w:fldCharType="end"/>
        </w:r>
      </w:hyperlink>
    </w:p>
    <w:p w14:paraId="7CCE892D" w14:textId="59975380"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17" w:history="1">
        <w:r w:rsidR="00F05FC5" w:rsidRPr="001B52A6">
          <w:rPr>
            <w:rStyle w:val="Hyperlink"/>
          </w:rPr>
          <w:t>10.7.2.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_Toc143189517 \h </w:instrText>
        </w:r>
        <w:r w:rsidR="00F05FC5">
          <w:rPr>
            <w:webHidden/>
          </w:rPr>
        </w:r>
        <w:r w:rsidR="00F05FC5">
          <w:rPr>
            <w:webHidden/>
          </w:rPr>
          <w:fldChar w:fldCharType="separate"/>
        </w:r>
        <w:r w:rsidR="00F05FC5">
          <w:rPr>
            <w:webHidden/>
          </w:rPr>
          <w:t>76</w:t>
        </w:r>
        <w:r w:rsidR="00F05FC5">
          <w:rPr>
            <w:webHidden/>
          </w:rPr>
          <w:fldChar w:fldCharType="end"/>
        </w:r>
      </w:hyperlink>
    </w:p>
    <w:p w14:paraId="1A717996" w14:textId="7F96E64D"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18" w:history="1">
        <w:r w:rsidR="00F05FC5" w:rsidRPr="001B52A6">
          <w:rPr>
            <w:rStyle w:val="Hyperlink"/>
          </w:rPr>
          <w:t>11.</w:t>
        </w:r>
        <w:r w:rsidR="00F05FC5">
          <w:rPr>
            <w:rFonts w:asciiTheme="minorHAnsi" w:hAnsiTheme="minorHAnsi" w:cstheme="minorBidi"/>
            <w:kern w:val="2"/>
            <w:sz w:val="22"/>
            <w:szCs w:val="28"/>
            <w:lang w:bidi="th-TH"/>
            <w14:ligatures w14:val="standardContextual"/>
          </w:rPr>
          <w:tab/>
        </w:r>
        <w:r w:rsidR="00F05FC5" w:rsidRPr="001B52A6">
          <w:rPr>
            <w:rStyle w:val="Hyperlink"/>
          </w:rPr>
          <w:t>Transfer overdue principal report</w:t>
        </w:r>
        <w:r w:rsidR="00F05FC5">
          <w:rPr>
            <w:webHidden/>
          </w:rPr>
          <w:tab/>
        </w:r>
        <w:r w:rsidR="00F05FC5">
          <w:rPr>
            <w:webHidden/>
          </w:rPr>
          <w:fldChar w:fldCharType="begin"/>
        </w:r>
        <w:r w:rsidR="00F05FC5">
          <w:rPr>
            <w:webHidden/>
          </w:rPr>
          <w:instrText xml:space="preserve"> PAGEREF _Toc143189518 \h </w:instrText>
        </w:r>
        <w:r w:rsidR="00F05FC5">
          <w:rPr>
            <w:webHidden/>
          </w:rPr>
        </w:r>
        <w:r w:rsidR="00F05FC5">
          <w:rPr>
            <w:webHidden/>
          </w:rPr>
          <w:fldChar w:fldCharType="separate"/>
        </w:r>
        <w:r w:rsidR="00F05FC5">
          <w:rPr>
            <w:webHidden/>
          </w:rPr>
          <w:t>77</w:t>
        </w:r>
        <w:r w:rsidR="00F05FC5">
          <w:rPr>
            <w:webHidden/>
          </w:rPr>
          <w:fldChar w:fldCharType="end"/>
        </w:r>
      </w:hyperlink>
    </w:p>
    <w:p w14:paraId="0E523B40" w14:textId="4BECEB9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19" w:history="1">
        <w:r w:rsidR="00F05FC5" w:rsidRPr="001B52A6">
          <w:rPr>
            <w:rStyle w:val="Hyperlink"/>
          </w:rPr>
          <w:t>11.1.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_Toc143189519 \h </w:instrText>
        </w:r>
        <w:r w:rsidR="00F05FC5">
          <w:rPr>
            <w:webHidden/>
          </w:rPr>
        </w:r>
        <w:r w:rsidR="00F05FC5">
          <w:rPr>
            <w:webHidden/>
          </w:rPr>
          <w:fldChar w:fldCharType="separate"/>
        </w:r>
        <w:r w:rsidR="00F05FC5">
          <w:rPr>
            <w:webHidden/>
          </w:rPr>
          <w:t>77</w:t>
        </w:r>
        <w:r w:rsidR="00F05FC5">
          <w:rPr>
            <w:webHidden/>
          </w:rPr>
          <w:fldChar w:fldCharType="end"/>
        </w:r>
      </w:hyperlink>
    </w:p>
    <w:p w14:paraId="03B7ABDE" w14:textId="3F07230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20" w:history="1">
        <w:r w:rsidR="00F05FC5" w:rsidRPr="001B52A6">
          <w:rPr>
            <w:rStyle w:val="Hyperlink"/>
          </w:rPr>
          <w:t>11.2.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_Toc143189520 \h </w:instrText>
        </w:r>
        <w:r w:rsidR="00F05FC5">
          <w:rPr>
            <w:webHidden/>
          </w:rPr>
        </w:r>
        <w:r w:rsidR="00F05FC5">
          <w:rPr>
            <w:webHidden/>
          </w:rPr>
          <w:fldChar w:fldCharType="separate"/>
        </w:r>
        <w:r w:rsidR="00F05FC5">
          <w:rPr>
            <w:webHidden/>
          </w:rPr>
          <w:t>77</w:t>
        </w:r>
        <w:r w:rsidR="00F05FC5">
          <w:rPr>
            <w:webHidden/>
          </w:rPr>
          <w:fldChar w:fldCharType="end"/>
        </w:r>
      </w:hyperlink>
    </w:p>
    <w:p w14:paraId="38491E2B" w14:textId="0772DAF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21" w:history="1">
        <w:r w:rsidR="00F05FC5" w:rsidRPr="001B52A6">
          <w:rPr>
            <w:rStyle w:val="Hyperlink"/>
          </w:rPr>
          <w:t>11.3.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_Toc143189521 \h </w:instrText>
        </w:r>
        <w:r w:rsidR="00F05FC5">
          <w:rPr>
            <w:webHidden/>
          </w:rPr>
        </w:r>
        <w:r w:rsidR="00F05FC5">
          <w:rPr>
            <w:webHidden/>
          </w:rPr>
          <w:fldChar w:fldCharType="separate"/>
        </w:r>
        <w:r w:rsidR="00F05FC5">
          <w:rPr>
            <w:webHidden/>
          </w:rPr>
          <w:t>77</w:t>
        </w:r>
        <w:r w:rsidR="00F05FC5">
          <w:rPr>
            <w:webHidden/>
          </w:rPr>
          <w:fldChar w:fldCharType="end"/>
        </w:r>
      </w:hyperlink>
    </w:p>
    <w:p w14:paraId="68172C23" w14:textId="2C99F65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22" w:history="1">
        <w:r w:rsidR="00F05FC5" w:rsidRPr="001B52A6">
          <w:rPr>
            <w:rStyle w:val="Hyperlink"/>
          </w:rPr>
          <w:t>11.4.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_Toc143189522 \h </w:instrText>
        </w:r>
        <w:r w:rsidR="00F05FC5">
          <w:rPr>
            <w:webHidden/>
          </w:rPr>
        </w:r>
        <w:r w:rsidR="00F05FC5">
          <w:rPr>
            <w:webHidden/>
          </w:rPr>
          <w:fldChar w:fldCharType="separate"/>
        </w:r>
        <w:r w:rsidR="00F05FC5">
          <w:rPr>
            <w:webHidden/>
          </w:rPr>
          <w:t>77</w:t>
        </w:r>
        <w:r w:rsidR="00F05FC5">
          <w:rPr>
            <w:webHidden/>
          </w:rPr>
          <w:fldChar w:fldCharType="end"/>
        </w:r>
      </w:hyperlink>
    </w:p>
    <w:p w14:paraId="5C0536B8" w14:textId="51DCB1A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23" w:history="1">
        <w:r w:rsidR="00F05FC5" w:rsidRPr="001B52A6">
          <w:rPr>
            <w:rStyle w:val="Hyperlink"/>
          </w:rPr>
          <w:t>11.5.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_Toc143189523 \h </w:instrText>
        </w:r>
        <w:r w:rsidR="00F05FC5">
          <w:rPr>
            <w:webHidden/>
          </w:rPr>
        </w:r>
        <w:r w:rsidR="00F05FC5">
          <w:rPr>
            <w:webHidden/>
          </w:rPr>
          <w:fldChar w:fldCharType="separate"/>
        </w:r>
        <w:r w:rsidR="00F05FC5">
          <w:rPr>
            <w:webHidden/>
          </w:rPr>
          <w:t>78</w:t>
        </w:r>
        <w:r w:rsidR="00F05FC5">
          <w:rPr>
            <w:webHidden/>
          </w:rPr>
          <w:fldChar w:fldCharType="end"/>
        </w:r>
      </w:hyperlink>
    </w:p>
    <w:p w14:paraId="4F112249" w14:textId="57E976D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24" w:history="1">
        <w:r w:rsidR="00F05FC5" w:rsidRPr="001B52A6">
          <w:rPr>
            <w:rStyle w:val="Hyperlink"/>
          </w:rPr>
          <w:t>11.6.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_Toc143189524 \h </w:instrText>
        </w:r>
        <w:r w:rsidR="00F05FC5">
          <w:rPr>
            <w:webHidden/>
          </w:rPr>
        </w:r>
        <w:r w:rsidR="00F05FC5">
          <w:rPr>
            <w:webHidden/>
          </w:rPr>
          <w:fldChar w:fldCharType="separate"/>
        </w:r>
        <w:r w:rsidR="00F05FC5">
          <w:rPr>
            <w:webHidden/>
          </w:rPr>
          <w:t>78</w:t>
        </w:r>
        <w:r w:rsidR="00F05FC5">
          <w:rPr>
            <w:webHidden/>
          </w:rPr>
          <w:fldChar w:fldCharType="end"/>
        </w:r>
      </w:hyperlink>
    </w:p>
    <w:p w14:paraId="5F5D2482" w14:textId="3D347FC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25" w:history="1">
        <w:r w:rsidR="00F05FC5" w:rsidRPr="001B52A6">
          <w:rPr>
            <w:rStyle w:val="Hyperlink"/>
          </w:rPr>
          <w:t>11.7.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_Toc143189525 \h </w:instrText>
        </w:r>
        <w:r w:rsidR="00F05FC5">
          <w:rPr>
            <w:webHidden/>
          </w:rPr>
        </w:r>
        <w:r w:rsidR="00F05FC5">
          <w:rPr>
            <w:webHidden/>
          </w:rPr>
          <w:fldChar w:fldCharType="separate"/>
        </w:r>
        <w:r w:rsidR="00F05FC5">
          <w:rPr>
            <w:webHidden/>
          </w:rPr>
          <w:t>78</w:t>
        </w:r>
        <w:r w:rsidR="00F05FC5">
          <w:rPr>
            <w:webHidden/>
          </w:rPr>
          <w:fldChar w:fldCharType="end"/>
        </w:r>
      </w:hyperlink>
    </w:p>
    <w:p w14:paraId="134E6ED7" w14:textId="2D71B6EE"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26" w:history="1">
        <w:r w:rsidR="00F05FC5" w:rsidRPr="001B52A6">
          <w:rPr>
            <w:rStyle w:val="Hyperlink"/>
          </w:rPr>
          <w:t>11.7.1.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_Toc143189526 \h </w:instrText>
        </w:r>
        <w:r w:rsidR="00F05FC5">
          <w:rPr>
            <w:webHidden/>
          </w:rPr>
        </w:r>
        <w:r w:rsidR="00F05FC5">
          <w:rPr>
            <w:webHidden/>
          </w:rPr>
          <w:fldChar w:fldCharType="separate"/>
        </w:r>
        <w:r w:rsidR="00F05FC5">
          <w:rPr>
            <w:webHidden/>
          </w:rPr>
          <w:t>78</w:t>
        </w:r>
        <w:r w:rsidR="00F05FC5">
          <w:rPr>
            <w:webHidden/>
          </w:rPr>
          <w:fldChar w:fldCharType="end"/>
        </w:r>
      </w:hyperlink>
    </w:p>
    <w:p w14:paraId="42FED8E4" w14:textId="71489EE8"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27" w:history="1">
        <w:r w:rsidR="00F05FC5" w:rsidRPr="001B52A6">
          <w:rPr>
            <w:rStyle w:val="Hyperlink"/>
          </w:rPr>
          <w:t>11.7.2.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_Toc143189527 \h </w:instrText>
        </w:r>
        <w:r w:rsidR="00F05FC5">
          <w:rPr>
            <w:webHidden/>
          </w:rPr>
        </w:r>
        <w:r w:rsidR="00F05FC5">
          <w:rPr>
            <w:webHidden/>
          </w:rPr>
          <w:fldChar w:fldCharType="separate"/>
        </w:r>
        <w:r w:rsidR="00F05FC5">
          <w:rPr>
            <w:webHidden/>
          </w:rPr>
          <w:t>78</w:t>
        </w:r>
        <w:r w:rsidR="00F05FC5">
          <w:rPr>
            <w:webHidden/>
          </w:rPr>
          <w:fldChar w:fldCharType="end"/>
        </w:r>
      </w:hyperlink>
    </w:p>
    <w:p w14:paraId="45D371CD" w14:textId="0B9A2BE4"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28" w:history="1">
        <w:r w:rsidR="00F05FC5" w:rsidRPr="001B52A6">
          <w:rPr>
            <w:rStyle w:val="Hyperlink"/>
          </w:rPr>
          <w:t>12.</w:t>
        </w:r>
        <w:r w:rsidR="00F05FC5">
          <w:rPr>
            <w:rFonts w:asciiTheme="minorHAnsi" w:hAnsiTheme="minorHAnsi" w:cstheme="minorBidi"/>
            <w:kern w:val="2"/>
            <w:sz w:val="22"/>
            <w:szCs w:val="28"/>
            <w:lang w:bidi="th-TH"/>
            <w14:ligatures w14:val="standardContextual"/>
          </w:rPr>
          <w:tab/>
        </w:r>
        <w:r w:rsidR="00F05FC5" w:rsidRPr="001B52A6">
          <w:rPr>
            <w:rStyle w:val="Hyperlink"/>
          </w:rPr>
          <w:t>Interest convert to thai baht report</w:t>
        </w:r>
        <w:r w:rsidR="00F05FC5">
          <w:rPr>
            <w:webHidden/>
          </w:rPr>
          <w:tab/>
        </w:r>
        <w:r w:rsidR="00F05FC5">
          <w:rPr>
            <w:webHidden/>
          </w:rPr>
          <w:fldChar w:fldCharType="begin"/>
        </w:r>
        <w:r w:rsidR="00F05FC5">
          <w:rPr>
            <w:webHidden/>
          </w:rPr>
          <w:instrText xml:space="preserve"> PAGEREF _Toc143189528 \h </w:instrText>
        </w:r>
        <w:r w:rsidR="00F05FC5">
          <w:rPr>
            <w:webHidden/>
          </w:rPr>
        </w:r>
        <w:r w:rsidR="00F05FC5">
          <w:rPr>
            <w:webHidden/>
          </w:rPr>
          <w:fldChar w:fldCharType="separate"/>
        </w:r>
        <w:r w:rsidR="00F05FC5">
          <w:rPr>
            <w:webHidden/>
          </w:rPr>
          <w:t>79</w:t>
        </w:r>
        <w:r w:rsidR="00F05FC5">
          <w:rPr>
            <w:webHidden/>
          </w:rPr>
          <w:fldChar w:fldCharType="end"/>
        </w:r>
      </w:hyperlink>
    </w:p>
    <w:p w14:paraId="5BC1B08B" w14:textId="53EE53D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29" w:history="1">
        <w:r w:rsidR="00F05FC5" w:rsidRPr="001B52A6">
          <w:rPr>
            <w:rStyle w:val="Hyperlink"/>
          </w:rPr>
          <w:t>12.1.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_Toc143189529 \h </w:instrText>
        </w:r>
        <w:r w:rsidR="00F05FC5">
          <w:rPr>
            <w:webHidden/>
          </w:rPr>
        </w:r>
        <w:r w:rsidR="00F05FC5">
          <w:rPr>
            <w:webHidden/>
          </w:rPr>
          <w:fldChar w:fldCharType="separate"/>
        </w:r>
        <w:r w:rsidR="00F05FC5">
          <w:rPr>
            <w:webHidden/>
          </w:rPr>
          <w:t>79</w:t>
        </w:r>
        <w:r w:rsidR="00F05FC5">
          <w:rPr>
            <w:webHidden/>
          </w:rPr>
          <w:fldChar w:fldCharType="end"/>
        </w:r>
      </w:hyperlink>
    </w:p>
    <w:p w14:paraId="309EB3FE" w14:textId="07387A2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30" w:history="1">
        <w:r w:rsidR="00F05FC5" w:rsidRPr="001B52A6">
          <w:rPr>
            <w:rStyle w:val="Hyperlink"/>
          </w:rPr>
          <w:t>12.2.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_Toc143189530 \h </w:instrText>
        </w:r>
        <w:r w:rsidR="00F05FC5">
          <w:rPr>
            <w:webHidden/>
          </w:rPr>
        </w:r>
        <w:r w:rsidR="00F05FC5">
          <w:rPr>
            <w:webHidden/>
          </w:rPr>
          <w:fldChar w:fldCharType="separate"/>
        </w:r>
        <w:r w:rsidR="00F05FC5">
          <w:rPr>
            <w:webHidden/>
          </w:rPr>
          <w:t>79</w:t>
        </w:r>
        <w:r w:rsidR="00F05FC5">
          <w:rPr>
            <w:webHidden/>
          </w:rPr>
          <w:fldChar w:fldCharType="end"/>
        </w:r>
      </w:hyperlink>
    </w:p>
    <w:p w14:paraId="536BD58A" w14:textId="77B82925"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31" w:history="1">
        <w:r w:rsidR="00F05FC5" w:rsidRPr="001B52A6">
          <w:rPr>
            <w:rStyle w:val="Hyperlink"/>
          </w:rPr>
          <w:t>12.3.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_Toc143189531 \h </w:instrText>
        </w:r>
        <w:r w:rsidR="00F05FC5">
          <w:rPr>
            <w:webHidden/>
          </w:rPr>
        </w:r>
        <w:r w:rsidR="00F05FC5">
          <w:rPr>
            <w:webHidden/>
          </w:rPr>
          <w:fldChar w:fldCharType="separate"/>
        </w:r>
        <w:r w:rsidR="00F05FC5">
          <w:rPr>
            <w:webHidden/>
          </w:rPr>
          <w:t>79</w:t>
        </w:r>
        <w:r w:rsidR="00F05FC5">
          <w:rPr>
            <w:webHidden/>
          </w:rPr>
          <w:fldChar w:fldCharType="end"/>
        </w:r>
      </w:hyperlink>
    </w:p>
    <w:p w14:paraId="6AEBE6CC" w14:textId="5CA1C1F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32" w:history="1">
        <w:r w:rsidR="00F05FC5" w:rsidRPr="001B52A6">
          <w:rPr>
            <w:rStyle w:val="Hyperlink"/>
          </w:rPr>
          <w:t>12.4.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_Toc143189532 \h </w:instrText>
        </w:r>
        <w:r w:rsidR="00F05FC5">
          <w:rPr>
            <w:webHidden/>
          </w:rPr>
        </w:r>
        <w:r w:rsidR="00F05FC5">
          <w:rPr>
            <w:webHidden/>
          </w:rPr>
          <w:fldChar w:fldCharType="separate"/>
        </w:r>
        <w:r w:rsidR="00F05FC5">
          <w:rPr>
            <w:webHidden/>
          </w:rPr>
          <w:t>79</w:t>
        </w:r>
        <w:r w:rsidR="00F05FC5">
          <w:rPr>
            <w:webHidden/>
          </w:rPr>
          <w:fldChar w:fldCharType="end"/>
        </w:r>
      </w:hyperlink>
    </w:p>
    <w:p w14:paraId="77020DE0" w14:textId="3ADD4B9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33" w:history="1">
        <w:r w:rsidR="00F05FC5" w:rsidRPr="001B52A6">
          <w:rPr>
            <w:rStyle w:val="Hyperlink"/>
          </w:rPr>
          <w:t>12.5.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_Toc143189533 \h </w:instrText>
        </w:r>
        <w:r w:rsidR="00F05FC5">
          <w:rPr>
            <w:webHidden/>
          </w:rPr>
        </w:r>
        <w:r w:rsidR="00F05FC5">
          <w:rPr>
            <w:webHidden/>
          </w:rPr>
          <w:fldChar w:fldCharType="separate"/>
        </w:r>
        <w:r w:rsidR="00F05FC5">
          <w:rPr>
            <w:webHidden/>
          </w:rPr>
          <w:t>81</w:t>
        </w:r>
        <w:r w:rsidR="00F05FC5">
          <w:rPr>
            <w:webHidden/>
          </w:rPr>
          <w:fldChar w:fldCharType="end"/>
        </w:r>
      </w:hyperlink>
    </w:p>
    <w:p w14:paraId="24DB4EA0" w14:textId="6F97B61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34" w:history="1">
        <w:r w:rsidR="00F05FC5" w:rsidRPr="001B52A6">
          <w:rPr>
            <w:rStyle w:val="Hyperlink"/>
          </w:rPr>
          <w:t>12.6.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_Toc143189534 \h </w:instrText>
        </w:r>
        <w:r w:rsidR="00F05FC5">
          <w:rPr>
            <w:webHidden/>
          </w:rPr>
        </w:r>
        <w:r w:rsidR="00F05FC5">
          <w:rPr>
            <w:webHidden/>
          </w:rPr>
          <w:fldChar w:fldCharType="separate"/>
        </w:r>
        <w:r w:rsidR="00F05FC5">
          <w:rPr>
            <w:webHidden/>
          </w:rPr>
          <w:t>81</w:t>
        </w:r>
        <w:r w:rsidR="00F05FC5">
          <w:rPr>
            <w:webHidden/>
          </w:rPr>
          <w:fldChar w:fldCharType="end"/>
        </w:r>
      </w:hyperlink>
    </w:p>
    <w:p w14:paraId="0C641A88" w14:textId="620B901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35" w:history="1">
        <w:r w:rsidR="00F05FC5" w:rsidRPr="001B52A6">
          <w:rPr>
            <w:rStyle w:val="Hyperlink"/>
          </w:rPr>
          <w:t>12.7.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_Toc143189535 \h </w:instrText>
        </w:r>
        <w:r w:rsidR="00F05FC5">
          <w:rPr>
            <w:webHidden/>
          </w:rPr>
        </w:r>
        <w:r w:rsidR="00F05FC5">
          <w:rPr>
            <w:webHidden/>
          </w:rPr>
          <w:fldChar w:fldCharType="separate"/>
        </w:r>
        <w:r w:rsidR="00F05FC5">
          <w:rPr>
            <w:webHidden/>
          </w:rPr>
          <w:t>81</w:t>
        </w:r>
        <w:r w:rsidR="00F05FC5">
          <w:rPr>
            <w:webHidden/>
          </w:rPr>
          <w:fldChar w:fldCharType="end"/>
        </w:r>
      </w:hyperlink>
    </w:p>
    <w:p w14:paraId="775A950A" w14:textId="5CD71FB8"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36" w:history="1">
        <w:r w:rsidR="00F05FC5" w:rsidRPr="001B52A6">
          <w:rPr>
            <w:rStyle w:val="Hyperlink"/>
          </w:rPr>
          <w:t>12.7.1.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_Toc143189536 \h </w:instrText>
        </w:r>
        <w:r w:rsidR="00F05FC5">
          <w:rPr>
            <w:webHidden/>
          </w:rPr>
        </w:r>
        <w:r w:rsidR="00F05FC5">
          <w:rPr>
            <w:webHidden/>
          </w:rPr>
          <w:fldChar w:fldCharType="separate"/>
        </w:r>
        <w:r w:rsidR="00F05FC5">
          <w:rPr>
            <w:webHidden/>
          </w:rPr>
          <w:t>81</w:t>
        </w:r>
        <w:r w:rsidR="00F05FC5">
          <w:rPr>
            <w:webHidden/>
          </w:rPr>
          <w:fldChar w:fldCharType="end"/>
        </w:r>
      </w:hyperlink>
    </w:p>
    <w:p w14:paraId="6914A554" w14:textId="51719EB7"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37" w:history="1">
        <w:r w:rsidR="00F05FC5" w:rsidRPr="001B52A6">
          <w:rPr>
            <w:rStyle w:val="Hyperlink"/>
          </w:rPr>
          <w:t>12.7.2.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_Toc143189537 \h </w:instrText>
        </w:r>
        <w:r w:rsidR="00F05FC5">
          <w:rPr>
            <w:webHidden/>
          </w:rPr>
        </w:r>
        <w:r w:rsidR="00F05FC5">
          <w:rPr>
            <w:webHidden/>
          </w:rPr>
          <w:fldChar w:fldCharType="separate"/>
        </w:r>
        <w:r w:rsidR="00F05FC5">
          <w:rPr>
            <w:webHidden/>
          </w:rPr>
          <w:t>81</w:t>
        </w:r>
        <w:r w:rsidR="00F05FC5">
          <w:rPr>
            <w:webHidden/>
          </w:rPr>
          <w:fldChar w:fldCharType="end"/>
        </w:r>
      </w:hyperlink>
    </w:p>
    <w:p w14:paraId="58177BBA" w14:textId="7A80CE51"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38" w:history="1">
        <w:r w:rsidR="00F05FC5" w:rsidRPr="001B52A6">
          <w:rPr>
            <w:rStyle w:val="Hyperlink"/>
          </w:rPr>
          <w:t>13.</w:t>
        </w:r>
        <w:r w:rsidR="00F05FC5">
          <w:rPr>
            <w:rFonts w:asciiTheme="minorHAnsi" w:hAnsiTheme="minorHAnsi" w:cstheme="minorBidi"/>
            <w:kern w:val="2"/>
            <w:sz w:val="22"/>
            <w:szCs w:val="28"/>
            <w:lang w:bidi="th-TH"/>
            <w14:ligatures w14:val="standardContextual"/>
          </w:rPr>
          <w:tab/>
        </w:r>
        <w:r w:rsidR="00F05FC5" w:rsidRPr="001B52A6">
          <w:rPr>
            <w:rStyle w:val="Hyperlink"/>
          </w:rPr>
          <w:t>Daily Cheque return report</w:t>
        </w:r>
        <w:r w:rsidR="00F05FC5">
          <w:rPr>
            <w:webHidden/>
          </w:rPr>
          <w:tab/>
        </w:r>
        <w:r w:rsidR="00F05FC5">
          <w:rPr>
            <w:webHidden/>
          </w:rPr>
          <w:fldChar w:fldCharType="begin"/>
        </w:r>
        <w:r w:rsidR="00F05FC5">
          <w:rPr>
            <w:webHidden/>
          </w:rPr>
          <w:instrText xml:space="preserve"> PAGEREF _Toc143189538 \h </w:instrText>
        </w:r>
        <w:r w:rsidR="00F05FC5">
          <w:rPr>
            <w:webHidden/>
          </w:rPr>
        </w:r>
        <w:r w:rsidR="00F05FC5">
          <w:rPr>
            <w:webHidden/>
          </w:rPr>
          <w:fldChar w:fldCharType="separate"/>
        </w:r>
        <w:r w:rsidR="00F05FC5">
          <w:rPr>
            <w:webHidden/>
          </w:rPr>
          <w:t>82</w:t>
        </w:r>
        <w:r w:rsidR="00F05FC5">
          <w:rPr>
            <w:webHidden/>
          </w:rPr>
          <w:fldChar w:fldCharType="end"/>
        </w:r>
      </w:hyperlink>
    </w:p>
    <w:p w14:paraId="17F28436" w14:textId="224E638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39" w:history="1">
        <w:r w:rsidR="00F05FC5" w:rsidRPr="001B52A6">
          <w:rPr>
            <w:rStyle w:val="Hyperlink"/>
          </w:rPr>
          <w:t>13.1.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_Toc143189539 \h </w:instrText>
        </w:r>
        <w:r w:rsidR="00F05FC5">
          <w:rPr>
            <w:webHidden/>
          </w:rPr>
        </w:r>
        <w:r w:rsidR="00F05FC5">
          <w:rPr>
            <w:webHidden/>
          </w:rPr>
          <w:fldChar w:fldCharType="separate"/>
        </w:r>
        <w:r w:rsidR="00F05FC5">
          <w:rPr>
            <w:webHidden/>
          </w:rPr>
          <w:t>82</w:t>
        </w:r>
        <w:r w:rsidR="00F05FC5">
          <w:rPr>
            <w:webHidden/>
          </w:rPr>
          <w:fldChar w:fldCharType="end"/>
        </w:r>
      </w:hyperlink>
    </w:p>
    <w:p w14:paraId="4DC6C5D6" w14:textId="385731A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40" w:history="1">
        <w:r w:rsidR="00F05FC5" w:rsidRPr="001B52A6">
          <w:rPr>
            <w:rStyle w:val="Hyperlink"/>
          </w:rPr>
          <w:t>13.2.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_Toc143189540 \h </w:instrText>
        </w:r>
        <w:r w:rsidR="00F05FC5">
          <w:rPr>
            <w:webHidden/>
          </w:rPr>
        </w:r>
        <w:r w:rsidR="00F05FC5">
          <w:rPr>
            <w:webHidden/>
          </w:rPr>
          <w:fldChar w:fldCharType="separate"/>
        </w:r>
        <w:r w:rsidR="00F05FC5">
          <w:rPr>
            <w:webHidden/>
          </w:rPr>
          <w:t>82</w:t>
        </w:r>
        <w:r w:rsidR="00F05FC5">
          <w:rPr>
            <w:webHidden/>
          </w:rPr>
          <w:fldChar w:fldCharType="end"/>
        </w:r>
      </w:hyperlink>
    </w:p>
    <w:p w14:paraId="5DA081C0" w14:textId="230ACC5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41" w:history="1">
        <w:r w:rsidR="00F05FC5" w:rsidRPr="001B52A6">
          <w:rPr>
            <w:rStyle w:val="Hyperlink"/>
          </w:rPr>
          <w:t>13.3.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_Toc143189541 \h </w:instrText>
        </w:r>
        <w:r w:rsidR="00F05FC5">
          <w:rPr>
            <w:webHidden/>
          </w:rPr>
        </w:r>
        <w:r w:rsidR="00F05FC5">
          <w:rPr>
            <w:webHidden/>
          </w:rPr>
          <w:fldChar w:fldCharType="separate"/>
        </w:r>
        <w:r w:rsidR="00F05FC5">
          <w:rPr>
            <w:webHidden/>
          </w:rPr>
          <w:t>82</w:t>
        </w:r>
        <w:r w:rsidR="00F05FC5">
          <w:rPr>
            <w:webHidden/>
          </w:rPr>
          <w:fldChar w:fldCharType="end"/>
        </w:r>
      </w:hyperlink>
    </w:p>
    <w:p w14:paraId="719E88E0" w14:textId="0F5E562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42" w:history="1">
        <w:r w:rsidR="00F05FC5" w:rsidRPr="001B52A6">
          <w:rPr>
            <w:rStyle w:val="Hyperlink"/>
          </w:rPr>
          <w:t>13.4.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_Toc143189542 \h </w:instrText>
        </w:r>
        <w:r w:rsidR="00F05FC5">
          <w:rPr>
            <w:webHidden/>
          </w:rPr>
        </w:r>
        <w:r w:rsidR="00F05FC5">
          <w:rPr>
            <w:webHidden/>
          </w:rPr>
          <w:fldChar w:fldCharType="separate"/>
        </w:r>
        <w:r w:rsidR="00F05FC5">
          <w:rPr>
            <w:webHidden/>
          </w:rPr>
          <w:t>82</w:t>
        </w:r>
        <w:r w:rsidR="00F05FC5">
          <w:rPr>
            <w:webHidden/>
          </w:rPr>
          <w:fldChar w:fldCharType="end"/>
        </w:r>
      </w:hyperlink>
    </w:p>
    <w:p w14:paraId="69F5E951" w14:textId="638A5CE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43" w:history="1">
        <w:r w:rsidR="00F05FC5" w:rsidRPr="001B52A6">
          <w:rPr>
            <w:rStyle w:val="Hyperlink"/>
          </w:rPr>
          <w:t>13.5.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_Toc143189543 \h </w:instrText>
        </w:r>
        <w:r w:rsidR="00F05FC5">
          <w:rPr>
            <w:webHidden/>
          </w:rPr>
        </w:r>
        <w:r w:rsidR="00F05FC5">
          <w:rPr>
            <w:webHidden/>
          </w:rPr>
          <w:fldChar w:fldCharType="separate"/>
        </w:r>
        <w:r w:rsidR="00F05FC5">
          <w:rPr>
            <w:webHidden/>
          </w:rPr>
          <w:t>84</w:t>
        </w:r>
        <w:r w:rsidR="00F05FC5">
          <w:rPr>
            <w:webHidden/>
          </w:rPr>
          <w:fldChar w:fldCharType="end"/>
        </w:r>
      </w:hyperlink>
    </w:p>
    <w:p w14:paraId="1A04B0A7" w14:textId="04F76B0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44" w:history="1">
        <w:r w:rsidR="00F05FC5" w:rsidRPr="001B52A6">
          <w:rPr>
            <w:rStyle w:val="Hyperlink"/>
          </w:rPr>
          <w:t>13.6.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_Toc143189544 \h </w:instrText>
        </w:r>
        <w:r w:rsidR="00F05FC5">
          <w:rPr>
            <w:webHidden/>
          </w:rPr>
        </w:r>
        <w:r w:rsidR="00F05FC5">
          <w:rPr>
            <w:webHidden/>
          </w:rPr>
          <w:fldChar w:fldCharType="separate"/>
        </w:r>
        <w:r w:rsidR="00F05FC5">
          <w:rPr>
            <w:webHidden/>
          </w:rPr>
          <w:t>84</w:t>
        </w:r>
        <w:r w:rsidR="00F05FC5">
          <w:rPr>
            <w:webHidden/>
          </w:rPr>
          <w:fldChar w:fldCharType="end"/>
        </w:r>
      </w:hyperlink>
    </w:p>
    <w:p w14:paraId="40F9C38B" w14:textId="5A076F9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45" w:history="1">
        <w:r w:rsidR="00F05FC5" w:rsidRPr="001B52A6">
          <w:rPr>
            <w:rStyle w:val="Hyperlink"/>
          </w:rPr>
          <w:t>13.7.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_Toc143189545 \h </w:instrText>
        </w:r>
        <w:r w:rsidR="00F05FC5">
          <w:rPr>
            <w:webHidden/>
          </w:rPr>
        </w:r>
        <w:r w:rsidR="00F05FC5">
          <w:rPr>
            <w:webHidden/>
          </w:rPr>
          <w:fldChar w:fldCharType="separate"/>
        </w:r>
        <w:r w:rsidR="00F05FC5">
          <w:rPr>
            <w:webHidden/>
          </w:rPr>
          <w:t>84</w:t>
        </w:r>
        <w:r w:rsidR="00F05FC5">
          <w:rPr>
            <w:webHidden/>
          </w:rPr>
          <w:fldChar w:fldCharType="end"/>
        </w:r>
      </w:hyperlink>
    </w:p>
    <w:p w14:paraId="48CF9346" w14:textId="4A10AFD4"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46" w:history="1">
        <w:r w:rsidR="00F05FC5" w:rsidRPr="001B52A6">
          <w:rPr>
            <w:rStyle w:val="Hyperlink"/>
          </w:rPr>
          <w:t>13.7.1.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_Toc143189546 \h </w:instrText>
        </w:r>
        <w:r w:rsidR="00F05FC5">
          <w:rPr>
            <w:webHidden/>
          </w:rPr>
        </w:r>
        <w:r w:rsidR="00F05FC5">
          <w:rPr>
            <w:webHidden/>
          </w:rPr>
          <w:fldChar w:fldCharType="separate"/>
        </w:r>
        <w:r w:rsidR="00F05FC5">
          <w:rPr>
            <w:webHidden/>
          </w:rPr>
          <w:t>84</w:t>
        </w:r>
        <w:r w:rsidR="00F05FC5">
          <w:rPr>
            <w:webHidden/>
          </w:rPr>
          <w:fldChar w:fldCharType="end"/>
        </w:r>
      </w:hyperlink>
    </w:p>
    <w:p w14:paraId="5E51ADDC" w14:textId="76294D1A"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47" w:history="1">
        <w:r w:rsidR="00F05FC5" w:rsidRPr="001B52A6">
          <w:rPr>
            <w:rStyle w:val="Hyperlink"/>
          </w:rPr>
          <w:t>13.7.2.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_Toc143189547 \h </w:instrText>
        </w:r>
        <w:r w:rsidR="00F05FC5">
          <w:rPr>
            <w:webHidden/>
          </w:rPr>
        </w:r>
        <w:r w:rsidR="00F05FC5">
          <w:rPr>
            <w:webHidden/>
          </w:rPr>
          <w:fldChar w:fldCharType="separate"/>
        </w:r>
        <w:r w:rsidR="00F05FC5">
          <w:rPr>
            <w:webHidden/>
          </w:rPr>
          <w:t>84</w:t>
        </w:r>
        <w:r w:rsidR="00F05FC5">
          <w:rPr>
            <w:webHidden/>
          </w:rPr>
          <w:fldChar w:fldCharType="end"/>
        </w:r>
      </w:hyperlink>
    </w:p>
    <w:p w14:paraId="7E87AB0F" w14:textId="137CDABD"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48" w:history="1">
        <w:r w:rsidR="00F05FC5" w:rsidRPr="001B52A6">
          <w:rPr>
            <w:rStyle w:val="Hyperlink"/>
          </w:rPr>
          <w:t>14.</w:t>
        </w:r>
        <w:r w:rsidR="00F05FC5">
          <w:rPr>
            <w:rFonts w:asciiTheme="minorHAnsi" w:hAnsiTheme="minorHAnsi" w:cstheme="minorBidi"/>
            <w:kern w:val="2"/>
            <w:sz w:val="22"/>
            <w:szCs w:val="28"/>
            <w:lang w:bidi="th-TH"/>
            <w14:ligatures w14:val="standardContextual"/>
          </w:rPr>
          <w:tab/>
        </w:r>
        <w:r w:rsidR="00F05FC5" w:rsidRPr="001B52A6">
          <w:rPr>
            <w:rStyle w:val="Hyperlink"/>
          </w:rPr>
          <w:t>Daily Payment/ Repayment detail</w:t>
        </w:r>
        <w:r w:rsidR="00F05FC5">
          <w:rPr>
            <w:webHidden/>
          </w:rPr>
          <w:tab/>
        </w:r>
        <w:r w:rsidR="00F05FC5">
          <w:rPr>
            <w:webHidden/>
          </w:rPr>
          <w:fldChar w:fldCharType="begin"/>
        </w:r>
        <w:r w:rsidR="00F05FC5">
          <w:rPr>
            <w:webHidden/>
          </w:rPr>
          <w:instrText xml:space="preserve"> PAGEREF _Toc143189548 \h </w:instrText>
        </w:r>
        <w:r w:rsidR="00F05FC5">
          <w:rPr>
            <w:webHidden/>
          </w:rPr>
        </w:r>
        <w:r w:rsidR="00F05FC5">
          <w:rPr>
            <w:webHidden/>
          </w:rPr>
          <w:fldChar w:fldCharType="separate"/>
        </w:r>
        <w:r w:rsidR="00F05FC5">
          <w:rPr>
            <w:webHidden/>
          </w:rPr>
          <w:t>85</w:t>
        </w:r>
        <w:r w:rsidR="00F05FC5">
          <w:rPr>
            <w:webHidden/>
          </w:rPr>
          <w:fldChar w:fldCharType="end"/>
        </w:r>
      </w:hyperlink>
    </w:p>
    <w:p w14:paraId="35BA4BFF" w14:textId="54E5E955"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49" w:history="1">
        <w:r w:rsidR="00F05FC5" w:rsidRPr="001B52A6">
          <w:rPr>
            <w:rStyle w:val="Hyperlink"/>
          </w:rPr>
          <w:t>14.1.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_Toc143189549 \h </w:instrText>
        </w:r>
        <w:r w:rsidR="00F05FC5">
          <w:rPr>
            <w:webHidden/>
          </w:rPr>
        </w:r>
        <w:r w:rsidR="00F05FC5">
          <w:rPr>
            <w:webHidden/>
          </w:rPr>
          <w:fldChar w:fldCharType="separate"/>
        </w:r>
        <w:r w:rsidR="00F05FC5">
          <w:rPr>
            <w:webHidden/>
          </w:rPr>
          <w:t>85</w:t>
        </w:r>
        <w:r w:rsidR="00F05FC5">
          <w:rPr>
            <w:webHidden/>
          </w:rPr>
          <w:fldChar w:fldCharType="end"/>
        </w:r>
      </w:hyperlink>
    </w:p>
    <w:p w14:paraId="47023EB1" w14:textId="1B05D52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50" w:history="1">
        <w:r w:rsidR="00F05FC5" w:rsidRPr="001B52A6">
          <w:rPr>
            <w:rStyle w:val="Hyperlink"/>
          </w:rPr>
          <w:t>14.2.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_Toc143189550 \h </w:instrText>
        </w:r>
        <w:r w:rsidR="00F05FC5">
          <w:rPr>
            <w:webHidden/>
          </w:rPr>
        </w:r>
        <w:r w:rsidR="00F05FC5">
          <w:rPr>
            <w:webHidden/>
          </w:rPr>
          <w:fldChar w:fldCharType="separate"/>
        </w:r>
        <w:r w:rsidR="00F05FC5">
          <w:rPr>
            <w:webHidden/>
          </w:rPr>
          <w:t>87</w:t>
        </w:r>
        <w:r w:rsidR="00F05FC5">
          <w:rPr>
            <w:webHidden/>
          </w:rPr>
          <w:fldChar w:fldCharType="end"/>
        </w:r>
      </w:hyperlink>
    </w:p>
    <w:p w14:paraId="3C2BE9F6" w14:textId="28F43E5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51" w:history="1">
        <w:r w:rsidR="00F05FC5" w:rsidRPr="001B52A6">
          <w:rPr>
            <w:rStyle w:val="Hyperlink"/>
          </w:rPr>
          <w:t>14.3.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_Toc143189551 \h </w:instrText>
        </w:r>
        <w:r w:rsidR="00F05FC5">
          <w:rPr>
            <w:webHidden/>
          </w:rPr>
        </w:r>
        <w:r w:rsidR="00F05FC5">
          <w:rPr>
            <w:webHidden/>
          </w:rPr>
          <w:fldChar w:fldCharType="separate"/>
        </w:r>
        <w:r w:rsidR="00F05FC5">
          <w:rPr>
            <w:webHidden/>
          </w:rPr>
          <w:t>87</w:t>
        </w:r>
        <w:r w:rsidR="00F05FC5">
          <w:rPr>
            <w:webHidden/>
          </w:rPr>
          <w:fldChar w:fldCharType="end"/>
        </w:r>
      </w:hyperlink>
    </w:p>
    <w:p w14:paraId="7BBB5E27" w14:textId="03DE72E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52" w:history="1">
        <w:r w:rsidR="00F05FC5" w:rsidRPr="001B52A6">
          <w:rPr>
            <w:rStyle w:val="Hyperlink"/>
          </w:rPr>
          <w:t>14.4.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_Toc143189552 \h </w:instrText>
        </w:r>
        <w:r w:rsidR="00F05FC5">
          <w:rPr>
            <w:webHidden/>
          </w:rPr>
        </w:r>
        <w:r w:rsidR="00F05FC5">
          <w:rPr>
            <w:webHidden/>
          </w:rPr>
          <w:fldChar w:fldCharType="separate"/>
        </w:r>
        <w:r w:rsidR="00F05FC5">
          <w:rPr>
            <w:webHidden/>
          </w:rPr>
          <w:t>87</w:t>
        </w:r>
        <w:r w:rsidR="00F05FC5">
          <w:rPr>
            <w:webHidden/>
          </w:rPr>
          <w:fldChar w:fldCharType="end"/>
        </w:r>
      </w:hyperlink>
    </w:p>
    <w:p w14:paraId="5E17EB90" w14:textId="3954DB6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53" w:history="1">
        <w:r w:rsidR="00F05FC5" w:rsidRPr="001B52A6">
          <w:rPr>
            <w:rStyle w:val="Hyperlink"/>
          </w:rPr>
          <w:t>14.5.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_Toc143189553 \h </w:instrText>
        </w:r>
        <w:r w:rsidR="00F05FC5">
          <w:rPr>
            <w:webHidden/>
          </w:rPr>
        </w:r>
        <w:r w:rsidR="00F05FC5">
          <w:rPr>
            <w:webHidden/>
          </w:rPr>
          <w:fldChar w:fldCharType="separate"/>
        </w:r>
        <w:r w:rsidR="00F05FC5">
          <w:rPr>
            <w:webHidden/>
          </w:rPr>
          <w:t>94</w:t>
        </w:r>
        <w:r w:rsidR="00F05FC5">
          <w:rPr>
            <w:webHidden/>
          </w:rPr>
          <w:fldChar w:fldCharType="end"/>
        </w:r>
      </w:hyperlink>
    </w:p>
    <w:p w14:paraId="56B4D4A5" w14:textId="1157577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54" w:history="1">
        <w:r w:rsidR="00F05FC5" w:rsidRPr="001B52A6">
          <w:rPr>
            <w:rStyle w:val="Hyperlink"/>
          </w:rPr>
          <w:t>14.6.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_Toc143189554 \h </w:instrText>
        </w:r>
        <w:r w:rsidR="00F05FC5">
          <w:rPr>
            <w:webHidden/>
          </w:rPr>
        </w:r>
        <w:r w:rsidR="00F05FC5">
          <w:rPr>
            <w:webHidden/>
          </w:rPr>
          <w:fldChar w:fldCharType="separate"/>
        </w:r>
        <w:r w:rsidR="00F05FC5">
          <w:rPr>
            <w:webHidden/>
          </w:rPr>
          <w:t>94</w:t>
        </w:r>
        <w:r w:rsidR="00F05FC5">
          <w:rPr>
            <w:webHidden/>
          </w:rPr>
          <w:fldChar w:fldCharType="end"/>
        </w:r>
      </w:hyperlink>
    </w:p>
    <w:p w14:paraId="724E95E8" w14:textId="6927512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55" w:history="1">
        <w:r w:rsidR="00F05FC5" w:rsidRPr="001B52A6">
          <w:rPr>
            <w:rStyle w:val="Hyperlink"/>
          </w:rPr>
          <w:t>14.7.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_Toc143189555 \h </w:instrText>
        </w:r>
        <w:r w:rsidR="00F05FC5">
          <w:rPr>
            <w:webHidden/>
          </w:rPr>
        </w:r>
        <w:r w:rsidR="00F05FC5">
          <w:rPr>
            <w:webHidden/>
          </w:rPr>
          <w:fldChar w:fldCharType="separate"/>
        </w:r>
        <w:r w:rsidR="00F05FC5">
          <w:rPr>
            <w:webHidden/>
          </w:rPr>
          <w:t>94</w:t>
        </w:r>
        <w:r w:rsidR="00F05FC5">
          <w:rPr>
            <w:webHidden/>
          </w:rPr>
          <w:fldChar w:fldCharType="end"/>
        </w:r>
      </w:hyperlink>
    </w:p>
    <w:p w14:paraId="4BD9C890" w14:textId="0C2794D1"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56" w:history="1">
        <w:r w:rsidR="00F05FC5" w:rsidRPr="001B52A6">
          <w:rPr>
            <w:rStyle w:val="Hyperlink"/>
          </w:rPr>
          <w:t>14.7.1.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_Toc143189556 \h </w:instrText>
        </w:r>
        <w:r w:rsidR="00F05FC5">
          <w:rPr>
            <w:webHidden/>
          </w:rPr>
        </w:r>
        <w:r w:rsidR="00F05FC5">
          <w:rPr>
            <w:webHidden/>
          </w:rPr>
          <w:fldChar w:fldCharType="separate"/>
        </w:r>
        <w:r w:rsidR="00F05FC5">
          <w:rPr>
            <w:webHidden/>
          </w:rPr>
          <w:t>94</w:t>
        </w:r>
        <w:r w:rsidR="00F05FC5">
          <w:rPr>
            <w:webHidden/>
          </w:rPr>
          <w:fldChar w:fldCharType="end"/>
        </w:r>
      </w:hyperlink>
    </w:p>
    <w:p w14:paraId="7CF009B6" w14:textId="2573F76B"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57" w:history="1">
        <w:r w:rsidR="00F05FC5" w:rsidRPr="001B52A6">
          <w:rPr>
            <w:rStyle w:val="Hyperlink"/>
          </w:rPr>
          <w:t>14.7.2.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_Toc143189557 \h </w:instrText>
        </w:r>
        <w:r w:rsidR="00F05FC5">
          <w:rPr>
            <w:webHidden/>
          </w:rPr>
        </w:r>
        <w:r w:rsidR="00F05FC5">
          <w:rPr>
            <w:webHidden/>
          </w:rPr>
          <w:fldChar w:fldCharType="separate"/>
        </w:r>
        <w:r w:rsidR="00F05FC5">
          <w:rPr>
            <w:webHidden/>
          </w:rPr>
          <w:t>94</w:t>
        </w:r>
        <w:r w:rsidR="00F05FC5">
          <w:rPr>
            <w:webHidden/>
          </w:rPr>
          <w:fldChar w:fldCharType="end"/>
        </w:r>
      </w:hyperlink>
    </w:p>
    <w:p w14:paraId="1FB17D4F" w14:textId="4166D63B"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58" w:history="1">
        <w:r w:rsidR="00F05FC5" w:rsidRPr="001B52A6">
          <w:rPr>
            <w:rStyle w:val="Hyperlink"/>
          </w:rPr>
          <w:t>15.</w:t>
        </w:r>
        <w:r w:rsidR="00F05FC5">
          <w:rPr>
            <w:rFonts w:asciiTheme="minorHAnsi" w:hAnsiTheme="minorHAnsi" w:cstheme="minorBidi"/>
            <w:kern w:val="2"/>
            <w:sz w:val="22"/>
            <w:szCs w:val="28"/>
            <w:lang w:bidi="th-TH"/>
            <w14:ligatures w14:val="standardContextual"/>
          </w:rPr>
          <w:tab/>
        </w:r>
        <w:r w:rsidR="00F05FC5" w:rsidRPr="001B52A6">
          <w:rPr>
            <w:rStyle w:val="Hyperlink"/>
          </w:rPr>
          <w:t>G/L summary (Outstanding) report</w:t>
        </w:r>
        <w:r w:rsidR="00F05FC5">
          <w:rPr>
            <w:webHidden/>
          </w:rPr>
          <w:tab/>
        </w:r>
        <w:r w:rsidR="00F05FC5">
          <w:rPr>
            <w:webHidden/>
          </w:rPr>
          <w:fldChar w:fldCharType="begin"/>
        </w:r>
        <w:r w:rsidR="00F05FC5">
          <w:rPr>
            <w:webHidden/>
          </w:rPr>
          <w:instrText xml:space="preserve"> PAGEREF _Toc143189558 \h </w:instrText>
        </w:r>
        <w:r w:rsidR="00F05FC5">
          <w:rPr>
            <w:webHidden/>
          </w:rPr>
        </w:r>
        <w:r w:rsidR="00F05FC5">
          <w:rPr>
            <w:webHidden/>
          </w:rPr>
          <w:fldChar w:fldCharType="separate"/>
        </w:r>
        <w:r w:rsidR="00F05FC5">
          <w:rPr>
            <w:webHidden/>
          </w:rPr>
          <w:t>95</w:t>
        </w:r>
        <w:r w:rsidR="00F05FC5">
          <w:rPr>
            <w:webHidden/>
          </w:rPr>
          <w:fldChar w:fldCharType="end"/>
        </w:r>
      </w:hyperlink>
    </w:p>
    <w:p w14:paraId="772112A4" w14:textId="1DFAA801"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59" w:history="1">
        <w:r w:rsidR="00F05FC5" w:rsidRPr="001B52A6">
          <w:rPr>
            <w:rStyle w:val="Hyperlink"/>
          </w:rPr>
          <w:t>15.1.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_Toc143189559 \h </w:instrText>
        </w:r>
        <w:r w:rsidR="00F05FC5">
          <w:rPr>
            <w:webHidden/>
          </w:rPr>
        </w:r>
        <w:r w:rsidR="00F05FC5">
          <w:rPr>
            <w:webHidden/>
          </w:rPr>
          <w:fldChar w:fldCharType="separate"/>
        </w:r>
        <w:r w:rsidR="00F05FC5">
          <w:rPr>
            <w:webHidden/>
          </w:rPr>
          <w:t>95</w:t>
        </w:r>
        <w:r w:rsidR="00F05FC5">
          <w:rPr>
            <w:webHidden/>
          </w:rPr>
          <w:fldChar w:fldCharType="end"/>
        </w:r>
      </w:hyperlink>
    </w:p>
    <w:p w14:paraId="4AD520B4" w14:textId="5A68587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60" w:history="1">
        <w:r w:rsidR="00F05FC5" w:rsidRPr="001B52A6">
          <w:rPr>
            <w:rStyle w:val="Hyperlink"/>
          </w:rPr>
          <w:t>15.2.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_Toc143189560 \h </w:instrText>
        </w:r>
        <w:r w:rsidR="00F05FC5">
          <w:rPr>
            <w:webHidden/>
          </w:rPr>
        </w:r>
        <w:r w:rsidR="00F05FC5">
          <w:rPr>
            <w:webHidden/>
          </w:rPr>
          <w:fldChar w:fldCharType="separate"/>
        </w:r>
        <w:r w:rsidR="00F05FC5">
          <w:rPr>
            <w:webHidden/>
          </w:rPr>
          <w:t>95</w:t>
        </w:r>
        <w:r w:rsidR="00F05FC5">
          <w:rPr>
            <w:webHidden/>
          </w:rPr>
          <w:fldChar w:fldCharType="end"/>
        </w:r>
      </w:hyperlink>
    </w:p>
    <w:p w14:paraId="6D546E6F" w14:textId="1EE5E14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61" w:history="1">
        <w:r w:rsidR="00F05FC5" w:rsidRPr="001B52A6">
          <w:rPr>
            <w:rStyle w:val="Hyperlink"/>
          </w:rPr>
          <w:t>15.3.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_Toc143189561 \h </w:instrText>
        </w:r>
        <w:r w:rsidR="00F05FC5">
          <w:rPr>
            <w:webHidden/>
          </w:rPr>
        </w:r>
        <w:r w:rsidR="00F05FC5">
          <w:rPr>
            <w:webHidden/>
          </w:rPr>
          <w:fldChar w:fldCharType="separate"/>
        </w:r>
        <w:r w:rsidR="00F05FC5">
          <w:rPr>
            <w:webHidden/>
          </w:rPr>
          <w:t>95</w:t>
        </w:r>
        <w:r w:rsidR="00F05FC5">
          <w:rPr>
            <w:webHidden/>
          </w:rPr>
          <w:fldChar w:fldCharType="end"/>
        </w:r>
      </w:hyperlink>
    </w:p>
    <w:p w14:paraId="5B1D7862" w14:textId="3E97EBE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62" w:history="1">
        <w:r w:rsidR="00F05FC5" w:rsidRPr="001B52A6">
          <w:rPr>
            <w:rStyle w:val="Hyperlink"/>
          </w:rPr>
          <w:t>15.4.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_Toc143189562 \h </w:instrText>
        </w:r>
        <w:r w:rsidR="00F05FC5">
          <w:rPr>
            <w:webHidden/>
          </w:rPr>
        </w:r>
        <w:r w:rsidR="00F05FC5">
          <w:rPr>
            <w:webHidden/>
          </w:rPr>
          <w:fldChar w:fldCharType="separate"/>
        </w:r>
        <w:r w:rsidR="00F05FC5">
          <w:rPr>
            <w:webHidden/>
          </w:rPr>
          <w:t>95</w:t>
        </w:r>
        <w:r w:rsidR="00F05FC5">
          <w:rPr>
            <w:webHidden/>
          </w:rPr>
          <w:fldChar w:fldCharType="end"/>
        </w:r>
      </w:hyperlink>
    </w:p>
    <w:p w14:paraId="14A01C59" w14:textId="516ABB6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63" w:history="1">
        <w:r w:rsidR="00F05FC5" w:rsidRPr="001B52A6">
          <w:rPr>
            <w:rStyle w:val="Hyperlink"/>
          </w:rPr>
          <w:t>15.5.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_Toc143189563 \h </w:instrText>
        </w:r>
        <w:r w:rsidR="00F05FC5">
          <w:rPr>
            <w:webHidden/>
          </w:rPr>
        </w:r>
        <w:r w:rsidR="00F05FC5">
          <w:rPr>
            <w:webHidden/>
          </w:rPr>
          <w:fldChar w:fldCharType="separate"/>
        </w:r>
        <w:r w:rsidR="00F05FC5">
          <w:rPr>
            <w:webHidden/>
          </w:rPr>
          <w:t>96</w:t>
        </w:r>
        <w:r w:rsidR="00F05FC5">
          <w:rPr>
            <w:webHidden/>
          </w:rPr>
          <w:fldChar w:fldCharType="end"/>
        </w:r>
      </w:hyperlink>
    </w:p>
    <w:p w14:paraId="5D6C4684" w14:textId="669B3C3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64" w:history="1">
        <w:r w:rsidR="00F05FC5" w:rsidRPr="001B52A6">
          <w:rPr>
            <w:rStyle w:val="Hyperlink"/>
          </w:rPr>
          <w:t>15.6.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_Toc143189564 \h </w:instrText>
        </w:r>
        <w:r w:rsidR="00F05FC5">
          <w:rPr>
            <w:webHidden/>
          </w:rPr>
        </w:r>
        <w:r w:rsidR="00F05FC5">
          <w:rPr>
            <w:webHidden/>
          </w:rPr>
          <w:fldChar w:fldCharType="separate"/>
        </w:r>
        <w:r w:rsidR="00F05FC5">
          <w:rPr>
            <w:webHidden/>
          </w:rPr>
          <w:t>96</w:t>
        </w:r>
        <w:r w:rsidR="00F05FC5">
          <w:rPr>
            <w:webHidden/>
          </w:rPr>
          <w:fldChar w:fldCharType="end"/>
        </w:r>
      </w:hyperlink>
    </w:p>
    <w:p w14:paraId="1DDA1B09" w14:textId="7F03206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65" w:history="1">
        <w:r w:rsidR="00F05FC5" w:rsidRPr="001B52A6">
          <w:rPr>
            <w:rStyle w:val="Hyperlink"/>
          </w:rPr>
          <w:t>15.7.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_Toc143189565 \h </w:instrText>
        </w:r>
        <w:r w:rsidR="00F05FC5">
          <w:rPr>
            <w:webHidden/>
          </w:rPr>
        </w:r>
        <w:r w:rsidR="00F05FC5">
          <w:rPr>
            <w:webHidden/>
          </w:rPr>
          <w:fldChar w:fldCharType="separate"/>
        </w:r>
        <w:r w:rsidR="00F05FC5">
          <w:rPr>
            <w:webHidden/>
          </w:rPr>
          <w:t>96</w:t>
        </w:r>
        <w:r w:rsidR="00F05FC5">
          <w:rPr>
            <w:webHidden/>
          </w:rPr>
          <w:fldChar w:fldCharType="end"/>
        </w:r>
      </w:hyperlink>
    </w:p>
    <w:p w14:paraId="534BDD05" w14:textId="6D1F66B4"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66" w:history="1">
        <w:r w:rsidR="00F05FC5" w:rsidRPr="001B52A6">
          <w:rPr>
            <w:rStyle w:val="Hyperlink"/>
          </w:rPr>
          <w:t>15.7.1.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_Toc143189566 \h </w:instrText>
        </w:r>
        <w:r w:rsidR="00F05FC5">
          <w:rPr>
            <w:webHidden/>
          </w:rPr>
        </w:r>
        <w:r w:rsidR="00F05FC5">
          <w:rPr>
            <w:webHidden/>
          </w:rPr>
          <w:fldChar w:fldCharType="separate"/>
        </w:r>
        <w:r w:rsidR="00F05FC5">
          <w:rPr>
            <w:webHidden/>
          </w:rPr>
          <w:t>96</w:t>
        </w:r>
        <w:r w:rsidR="00F05FC5">
          <w:rPr>
            <w:webHidden/>
          </w:rPr>
          <w:fldChar w:fldCharType="end"/>
        </w:r>
      </w:hyperlink>
    </w:p>
    <w:p w14:paraId="206ADDDD" w14:textId="5E592DBD"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67" w:history="1">
        <w:r w:rsidR="00F05FC5" w:rsidRPr="001B52A6">
          <w:rPr>
            <w:rStyle w:val="Hyperlink"/>
          </w:rPr>
          <w:t>15.7.2.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_Toc143189567 \h </w:instrText>
        </w:r>
        <w:r w:rsidR="00F05FC5">
          <w:rPr>
            <w:webHidden/>
          </w:rPr>
        </w:r>
        <w:r w:rsidR="00F05FC5">
          <w:rPr>
            <w:webHidden/>
          </w:rPr>
          <w:fldChar w:fldCharType="separate"/>
        </w:r>
        <w:r w:rsidR="00F05FC5">
          <w:rPr>
            <w:webHidden/>
          </w:rPr>
          <w:t>96</w:t>
        </w:r>
        <w:r w:rsidR="00F05FC5">
          <w:rPr>
            <w:webHidden/>
          </w:rPr>
          <w:fldChar w:fldCharType="end"/>
        </w:r>
      </w:hyperlink>
    </w:p>
    <w:p w14:paraId="3ECE20FB" w14:textId="64046EA1"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68" w:history="1">
        <w:r w:rsidR="00F05FC5" w:rsidRPr="001B52A6">
          <w:rPr>
            <w:rStyle w:val="Hyperlink"/>
          </w:rPr>
          <w:t>16.</w:t>
        </w:r>
        <w:r w:rsidR="00F05FC5">
          <w:rPr>
            <w:rFonts w:asciiTheme="minorHAnsi" w:hAnsiTheme="minorHAnsi" w:cstheme="minorBidi"/>
            <w:kern w:val="2"/>
            <w:sz w:val="22"/>
            <w:szCs w:val="28"/>
            <w:lang w:bidi="th-TH"/>
            <w14:ligatures w14:val="standardContextual"/>
          </w:rPr>
          <w:tab/>
        </w:r>
        <w:r w:rsidR="00F05FC5" w:rsidRPr="001B52A6">
          <w:rPr>
            <w:rStyle w:val="Hyperlink"/>
          </w:rPr>
          <w:t>Loan Turnover - Drawdown report</w:t>
        </w:r>
        <w:r w:rsidR="00F05FC5">
          <w:rPr>
            <w:webHidden/>
          </w:rPr>
          <w:tab/>
        </w:r>
        <w:r w:rsidR="00F05FC5">
          <w:rPr>
            <w:webHidden/>
          </w:rPr>
          <w:fldChar w:fldCharType="begin"/>
        </w:r>
        <w:r w:rsidR="00F05FC5">
          <w:rPr>
            <w:webHidden/>
          </w:rPr>
          <w:instrText xml:space="preserve"> PAGEREF _Toc143189568 \h </w:instrText>
        </w:r>
        <w:r w:rsidR="00F05FC5">
          <w:rPr>
            <w:webHidden/>
          </w:rPr>
        </w:r>
        <w:r w:rsidR="00F05FC5">
          <w:rPr>
            <w:webHidden/>
          </w:rPr>
          <w:fldChar w:fldCharType="separate"/>
        </w:r>
        <w:r w:rsidR="00F05FC5">
          <w:rPr>
            <w:webHidden/>
          </w:rPr>
          <w:t>98</w:t>
        </w:r>
        <w:r w:rsidR="00F05FC5">
          <w:rPr>
            <w:webHidden/>
          </w:rPr>
          <w:fldChar w:fldCharType="end"/>
        </w:r>
      </w:hyperlink>
    </w:p>
    <w:p w14:paraId="04D411C8" w14:textId="43F32F0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69" w:history="1">
        <w:r w:rsidR="00F05FC5" w:rsidRPr="001B52A6">
          <w:rPr>
            <w:rStyle w:val="Hyperlink"/>
          </w:rPr>
          <w:t>16.1.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_Toc143189569 \h </w:instrText>
        </w:r>
        <w:r w:rsidR="00F05FC5">
          <w:rPr>
            <w:webHidden/>
          </w:rPr>
        </w:r>
        <w:r w:rsidR="00F05FC5">
          <w:rPr>
            <w:webHidden/>
          </w:rPr>
          <w:fldChar w:fldCharType="separate"/>
        </w:r>
        <w:r w:rsidR="00F05FC5">
          <w:rPr>
            <w:webHidden/>
          </w:rPr>
          <w:t>98</w:t>
        </w:r>
        <w:r w:rsidR="00F05FC5">
          <w:rPr>
            <w:webHidden/>
          </w:rPr>
          <w:fldChar w:fldCharType="end"/>
        </w:r>
      </w:hyperlink>
    </w:p>
    <w:p w14:paraId="56BADBE7" w14:textId="207FFCD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70" w:history="1">
        <w:r w:rsidR="00F05FC5" w:rsidRPr="001B52A6">
          <w:rPr>
            <w:rStyle w:val="Hyperlink"/>
          </w:rPr>
          <w:t>16.2.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_Toc143189570 \h </w:instrText>
        </w:r>
        <w:r w:rsidR="00F05FC5">
          <w:rPr>
            <w:webHidden/>
          </w:rPr>
        </w:r>
        <w:r w:rsidR="00F05FC5">
          <w:rPr>
            <w:webHidden/>
          </w:rPr>
          <w:fldChar w:fldCharType="separate"/>
        </w:r>
        <w:r w:rsidR="00F05FC5">
          <w:rPr>
            <w:webHidden/>
          </w:rPr>
          <w:t>99</w:t>
        </w:r>
        <w:r w:rsidR="00F05FC5">
          <w:rPr>
            <w:webHidden/>
          </w:rPr>
          <w:fldChar w:fldCharType="end"/>
        </w:r>
      </w:hyperlink>
    </w:p>
    <w:p w14:paraId="59931A3D" w14:textId="11B2C66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71" w:history="1">
        <w:r w:rsidR="00F05FC5" w:rsidRPr="001B52A6">
          <w:rPr>
            <w:rStyle w:val="Hyperlink"/>
          </w:rPr>
          <w:t>16.3.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_Toc143189571 \h </w:instrText>
        </w:r>
        <w:r w:rsidR="00F05FC5">
          <w:rPr>
            <w:webHidden/>
          </w:rPr>
        </w:r>
        <w:r w:rsidR="00F05FC5">
          <w:rPr>
            <w:webHidden/>
          </w:rPr>
          <w:fldChar w:fldCharType="separate"/>
        </w:r>
        <w:r w:rsidR="00F05FC5">
          <w:rPr>
            <w:webHidden/>
          </w:rPr>
          <w:t>99</w:t>
        </w:r>
        <w:r w:rsidR="00F05FC5">
          <w:rPr>
            <w:webHidden/>
          </w:rPr>
          <w:fldChar w:fldCharType="end"/>
        </w:r>
      </w:hyperlink>
    </w:p>
    <w:p w14:paraId="7B627085" w14:textId="72FFE43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72" w:history="1">
        <w:r w:rsidR="00F05FC5" w:rsidRPr="001B52A6">
          <w:rPr>
            <w:rStyle w:val="Hyperlink"/>
          </w:rPr>
          <w:t>16.4.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_Toc143189572 \h </w:instrText>
        </w:r>
        <w:r w:rsidR="00F05FC5">
          <w:rPr>
            <w:webHidden/>
          </w:rPr>
        </w:r>
        <w:r w:rsidR="00F05FC5">
          <w:rPr>
            <w:webHidden/>
          </w:rPr>
          <w:fldChar w:fldCharType="separate"/>
        </w:r>
        <w:r w:rsidR="00F05FC5">
          <w:rPr>
            <w:webHidden/>
          </w:rPr>
          <w:t>99</w:t>
        </w:r>
        <w:r w:rsidR="00F05FC5">
          <w:rPr>
            <w:webHidden/>
          </w:rPr>
          <w:fldChar w:fldCharType="end"/>
        </w:r>
      </w:hyperlink>
    </w:p>
    <w:p w14:paraId="0A83A0C5" w14:textId="2920DD87"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73" w:history="1">
        <w:r w:rsidR="00F05FC5" w:rsidRPr="001B52A6">
          <w:rPr>
            <w:rStyle w:val="Hyperlink"/>
          </w:rPr>
          <w:t>16.5.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_Toc143189573 \h </w:instrText>
        </w:r>
        <w:r w:rsidR="00F05FC5">
          <w:rPr>
            <w:webHidden/>
          </w:rPr>
        </w:r>
        <w:r w:rsidR="00F05FC5">
          <w:rPr>
            <w:webHidden/>
          </w:rPr>
          <w:fldChar w:fldCharType="separate"/>
        </w:r>
        <w:r w:rsidR="00F05FC5">
          <w:rPr>
            <w:webHidden/>
          </w:rPr>
          <w:t>101</w:t>
        </w:r>
        <w:r w:rsidR="00F05FC5">
          <w:rPr>
            <w:webHidden/>
          </w:rPr>
          <w:fldChar w:fldCharType="end"/>
        </w:r>
      </w:hyperlink>
    </w:p>
    <w:p w14:paraId="76BB622E" w14:textId="7CB70AF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74" w:history="1">
        <w:r w:rsidR="00F05FC5" w:rsidRPr="001B52A6">
          <w:rPr>
            <w:rStyle w:val="Hyperlink"/>
          </w:rPr>
          <w:t>16.6.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_Toc143189574 \h </w:instrText>
        </w:r>
        <w:r w:rsidR="00F05FC5">
          <w:rPr>
            <w:webHidden/>
          </w:rPr>
        </w:r>
        <w:r w:rsidR="00F05FC5">
          <w:rPr>
            <w:webHidden/>
          </w:rPr>
          <w:fldChar w:fldCharType="separate"/>
        </w:r>
        <w:r w:rsidR="00F05FC5">
          <w:rPr>
            <w:webHidden/>
          </w:rPr>
          <w:t>101</w:t>
        </w:r>
        <w:r w:rsidR="00F05FC5">
          <w:rPr>
            <w:webHidden/>
          </w:rPr>
          <w:fldChar w:fldCharType="end"/>
        </w:r>
      </w:hyperlink>
    </w:p>
    <w:p w14:paraId="0DB27CE5" w14:textId="43257E4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75" w:history="1">
        <w:r w:rsidR="00F05FC5" w:rsidRPr="001B52A6">
          <w:rPr>
            <w:rStyle w:val="Hyperlink"/>
          </w:rPr>
          <w:t>16.7.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_Toc143189575 \h </w:instrText>
        </w:r>
        <w:r w:rsidR="00F05FC5">
          <w:rPr>
            <w:webHidden/>
          </w:rPr>
        </w:r>
        <w:r w:rsidR="00F05FC5">
          <w:rPr>
            <w:webHidden/>
          </w:rPr>
          <w:fldChar w:fldCharType="separate"/>
        </w:r>
        <w:r w:rsidR="00F05FC5">
          <w:rPr>
            <w:webHidden/>
          </w:rPr>
          <w:t>102</w:t>
        </w:r>
        <w:r w:rsidR="00F05FC5">
          <w:rPr>
            <w:webHidden/>
          </w:rPr>
          <w:fldChar w:fldCharType="end"/>
        </w:r>
      </w:hyperlink>
    </w:p>
    <w:p w14:paraId="136E0C2D" w14:textId="4BC342B5"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76" w:history="1">
        <w:r w:rsidR="00F05FC5" w:rsidRPr="001B52A6">
          <w:rPr>
            <w:rStyle w:val="Hyperlink"/>
          </w:rPr>
          <w:t>16.7.1.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_Toc143189576 \h </w:instrText>
        </w:r>
        <w:r w:rsidR="00F05FC5">
          <w:rPr>
            <w:webHidden/>
          </w:rPr>
        </w:r>
        <w:r w:rsidR="00F05FC5">
          <w:rPr>
            <w:webHidden/>
          </w:rPr>
          <w:fldChar w:fldCharType="separate"/>
        </w:r>
        <w:r w:rsidR="00F05FC5">
          <w:rPr>
            <w:webHidden/>
          </w:rPr>
          <w:t>102</w:t>
        </w:r>
        <w:r w:rsidR="00F05FC5">
          <w:rPr>
            <w:webHidden/>
          </w:rPr>
          <w:fldChar w:fldCharType="end"/>
        </w:r>
      </w:hyperlink>
    </w:p>
    <w:p w14:paraId="7FD5C98D" w14:textId="111243B9"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77" w:history="1">
        <w:r w:rsidR="00F05FC5" w:rsidRPr="001B52A6">
          <w:rPr>
            <w:rStyle w:val="Hyperlink"/>
          </w:rPr>
          <w:t>16.7.2.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_Toc143189577 \h </w:instrText>
        </w:r>
        <w:r w:rsidR="00F05FC5">
          <w:rPr>
            <w:webHidden/>
          </w:rPr>
        </w:r>
        <w:r w:rsidR="00F05FC5">
          <w:rPr>
            <w:webHidden/>
          </w:rPr>
          <w:fldChar w:fldCharType="separate"/>
        </w:r>
        <w:r w:rsidR="00F05FC5">
          <w:rPr>
            <w:webHidden/>
          </w:rPr>
          <w:t>102</w:t>
        </w:r>
        <w:r w:rsidR="00F05FC5">
          <w:rPr>
            <w:webHidden/>
          </w:rPr>
          <w:fldChar w:fldCharType="end"/>
        </w:r>
      </w:hyperlink>
    </w:p>
    <w:p w14:paraId="47A210B2" w14:textId="7C7375BA"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78" w:history="1">
        <w:r w:rsidR="00F05FC5" w:rsidRPr="001B52A6">
          <w:rPr>
            <w:rStyle w:val="Hyperlink"/>
          </w:rPr>
          <w:t>17.</w:t>
        </w:r>
        <w:r w:rsidR="00F05FC5">
          <w:rPr>
            <w:rFonts w:asciiTheme="minorHAnsi" w:hAnsiTheme="minorHAnsi" w:cstheme="minorBidi"/>
            <w:kern w:val="2"/>
            <w:sz w:val="22"/>
            <w:szCs w:val="28"/>
            <w:lang w:bidi="th-TH"/>
            <w14:ligatures w14:val="standardContextual"/>
          </w:rPr>
          <w:tab/>
        </w:r>
        <w:r w:rsidR="00F05FC5" w:rsidRPr="001B52A6">
          <w:rPr>
            <w:rStyle w:val="Hyperlink"/>
          </w:rPr>
          <w:t>G/L Detail Outstanding Report</w:t>
        </w:r>
        <w:r w:rsidR="00F05FC5">
          <w:rPr>
            <w:webHidden/>
          </w:rPr>
          <w:tab/>
        </w:r>
        <w:r w:rsidR="00F05FC5">
          <w:rPr>
            <w:webHidden/>
          </w:rPr>
          <w:fldChar w:fldCharType="begin"/>
        </w:r>
        <w:r w:rsidR="00F05FC5">
          <w:rPr>
            <w:webHidden/>
          </w:rPr>
          <w:instrText xml:space="preserve"> PAGEREF _Toc143189578 \h </w:instrText>
        </w:r>
        <w:r w:rsidR="00F05FC5">
          <w:rPr>
            <w:webHidden/>
          </w:rPr>
        </w:r>
        <w:r w:rsidR="00F05FC5">
          <w:rPr>
            <w:webHidden/>
          </w:rPr>
          <w:fldChar w:fldCharType="separate"/>
        </w:r>
        <w:r w:rsidR="00F05FC5">
          <w:rPr>
            <w:webHidden/>
          </w:rPr>
          <w:t>103</w:t>
        </w:r>
        <w:r w:rsidR="00F05FC5">
          <w:rPr>
            <w:webHidden/>
          </w:rPr>
          <w:fldChar w:fldCharType="end"/>
        </w:r>
      </w:hyperlink>
    </w:p>
    <w:p w14:paraId="2F675ADA" w14:textId="39C5D07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79" w:history="1">
        <w:r w:rsidR="00F05FC5" w:rsidRPr="001B52A6">
          <w:rPr>
            <w:rStyle w:val="Hyperlink"/>
          </w:rPr>
          <w:t>17.1.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_Toc143189579 \h </w:instrText>
        </w:r>
        <w:r w:rsidR="00F05FC5">
          <w:rPr>
            <w:webHidden/>
          </w:rPr>
        </w:r>
        <w:r w:rsidR="00F05FC5">
          <w:rPr>
            <w:webHidden/>
          </w:rPr>
          <w:fldChar w:fldCharType="separate"/>
        </w:r>
        <w:r w:rsidR="00F05FC5">
          <w:rPr>
            <w:webHidden/>
          </w:rPr>
          <w:t>103</w:t>
        </w:r>
        <w:r w:rsidR="00F05FC5">
          <w:rPr>
            <w:webHidden/>
          </w:rPr>
          <w:fldChar w:fldCharType="end"/>
        </w:r>
      </w:hyperlink>
    </w:p>
    <w:p w14:paraId="2B151D09" w14:textId="6A72221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80" w:history="1">
        <w:r w:rsidR="00F05FC5" w:rsidRPr="001B52A6">
          <w:rPr>
            <w:rStyle w:val="Hyperlink"/>
          </w:rPr>
          <w:t>17.2.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_Toc143189580 \h </w:instrText>
        </w:r>
        <w:r w:rsidR="00F05FC5">
          <w:rPr>
            <w:webHidden/>
          </w:rPr>
        </w:r>
        <w:r w:rsidR="00F05FC5">
          <w:rPr>
            <w:webHidden/>
          </w:rPr>
          <w:fldChar w:fldCharType="separate"/>
        </w:r>
        <w:r w:rsidR="00F05FC5">
          <w:rPr>
            <w:webHidden/>
          </w:rPr>
          <w:t>105</w:t>
        </w:r>
        <w:r w:rsidR="00F05FC5">
          <w:rPr>
            <w:webHidden/>
          </w:rPr>
          <w:fldChar w:fldCharType="end"/>
        </w:r>
      </w:hyperlink>
    </w:p>
    <w:p w14:paraId="6407B2D1" w14:textId="4880BC8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81" w:history="1">
        <w:r w:rsidR="00F05FC5" w:rsidRPr="001B52A6">
          <w:rPr>
            <w:rStyle w:val="Hyperlink"/>
          </w:rPr>
          <w:t>17.3.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_Toc143189581 \h </w:instrText>
        </w:r>
        <w:r w:rsidR="00F05FC5">
          <w:rPr>
            <w:webHidden/>
          </w:rPr>
        </w:r>
        <w:r w:rsidR="00F05FC5">
          <w:rPr>
            <w:webHidden/>
          </w:rPr>
          <w:fldChar w:fldCharType="separate"/>
        </w:r>
        <w:r w:rsidR="00F05FC5">
          <w:rPr>
            <w:webHidden/>
          </w:rPr>
          <w:t>105</w:t>
        </w:r>
        <w:r w:rsidR="00F05FC5">
          <w:rPr>
            <w:webHidden/>
          </w:rPr>
          <w:fldChar w:fldCharType="end"/>
        </w:r>
      </w:hyperlink>
    </w:p>
    <w:p w14:paraId="1663DFE2" w14:textId="094F3C5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82" w:history="1">
        <w:r w:rsidR="00F05FC5" w:rsidRPr="001B52A6">
          <w:rPr>
            <w:rStyle w:val="Hyperlink"/>
          </w:rPr>
          <w:t>17.4.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_Toc143189582 \h </w:instrText>
        </w:r>
        <w:r w:rsidR="00F05FC5">
          <w:rPr>
            <w:webHidden/>
          </w:rPr>
        </w:r>
        <w:r w:rsidR="00F05FC5">
          <w:rPr>
            <w:webHidden/>
          </w:rPr>
          <w:fldChar w:fldCharType="separate"/>
        </w:r>
        <w:r w:rsidR="00F05FC5">
          <w:rPr>
            <w:webHidden/>
          </w:rPr>
          <w:t>105</w:t>
        </w:r>
        <w:r w:rsidR="00F05FC5">
          <w:rPr>
            <w:webHidden/>
          </w:rPr>
          <w:fldChar w:fldCharType="end"/>
        </w:r>
      </w:hyperlink>
    </w:p>
    <w:p w14:paraId="1090A06B" w14:textId="7B1B635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83" w:history="1">
        <w:r w:rsidR="00F05FC5" w:rsidRPr="001B52A6">
          <w:rPr>
            <w:rStyle w:val="Hyperlink"/>
          </w:rPr>
          <w:t>17.5.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_Toc143189583 \h </w:instrText>
        </w:r>
        <w:r w:rsidR="00F05FC5">
          <w:rPr>
            <w:webHidden/>
          </w:rPr>
        </w:r>
        <w:r w:rsidR="00F05FC5">
          <w:rPr>
            <w:webHidden/>
          </w:rPr>
          <w:fldChar w:fldCharType="separate"/>
        </w:r>
        <w:r w:rsidR="00F05FC5">
          <w:rPr>
            <w:webHidden/>
          </w:rPr>
          <w:t>106</w:t>
        </w:r>
        <w:r w:rsidR="00F05FC5">
          <w:rPr>
            <w:webHidden/>
          </w:rPr>
          <w:fldChar w:fldCharType="end"/>
        </w:r>
      </w:hyperlink>
    </w:p>
    <w:p w14:paraId="1766EF02" w14:textId="17ACACD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84" w:history="1">
        <w:r w:rsidR="00F05FC5" w:rsidRPr="001B52A6">
          <w:rPr>
            <w:rStyle w:val="Hyperlink"/>
          </w:rPr>
          <w:t>17.6.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_Toc143189584 \h </w:instrText>
        </w:r>
        <w:r w:rsidR="00F05FC5">
          <w:rPr>
            <w:webHidden/>
          </w:rPr>
        </w:r>
        <w:r w:rsidR="00F05FC5">
          <w:rPr>
            <w:webHidden/>
          </w:rPr>
          <w:fldChar w:fldCharType="separate"/>
        </w:r>
        <w:r w:rsidR="00F05FC5">
          <w:rPr>
            <w:webHidden/>
          </w:rPr>
          <w:t>106</w:t>
        </w:r>
        <w:r w:rsidR="00F05FC5">
          <w:rPr>
            <w:webHidden/>
          </w:rPr>
          <w:fldChar w:fldCharType="end"/>
        </w:r>
      </w:hyperlink>
    </w:p>
    <w:p w14:paraId="62EBD3CD" w14:textId="0EEF39D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85" w:history="1">
        <w:r w:rsidR="00F05FC5" w:rsidRPr="001B52A6">
          <w:rPr>
            <w:rStyle w:val="Hyperlink"/>
          </w:rPr>
          <w:t>17.7.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_Toc143189585 \h </w:instrText>
        </w:r>
        <w:r w:rsidR="00F05FC5">
          <w:rPr>
            <w:webHidden/>
          </w:rPr>
        </w:r>
        <w:r w:rsidR="00F05FC5">
          <w:rPr>
            <w:webHidden/>
          </w:rPr>
          <w:fldChar w:fldCharType="separate"/>
        </w:r>
        <w:r w:rsidR="00F05FC5">
          <w:rPr>
            <w:webHidden/>
          </w:rPr>
          <w:t>106</w:t>
        </w:r>
        <w:r w:rsidR="00F05FC5">
          <w:rPr>
            <w:webHidden/>
          </w:rPr>
          <w:fldChar w:fldCharType="end"/>
        </w:r>
      </w:hyperlink>
    </w:p>
    <w:p w14:paraId="0C294288" w14:textId="0C4935A9"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86" w:history="1">
        <w:r w:rsidR="00F05FC5" w:rsidRPr="001B52A6">
          <w:rPr>
            <w:rStyle w:val="Hyperlink"/>
          </w:rPr>
          <w:t>17.7.1.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_Toc143189586 \h </w:instrText>
        </w:r>
        <w:r w:rsidR="00F05FC5">
          <w:rPr>
            <w:webHidden/>
          </w:rPr>
        </w:r>
        <w:r w:rsidR="00F05FC5">
          <w:rPr>
            <w:webHidden/>
          </w:rPr>
          <w:fldChar w:fldCharType="separate"/>
        </w:r>
        <w:r w:rsidR="00F05FC5">
          <w:rPr>
            <w:webHidden/>
          </w:rPr>
          <w:t>106</w:t>
        </w:r>
        <w:r w:rsidR="00F05FC5">
          <w:rPr>
            <w:webHidden/>
          </w:rPr>
          <w:fldChar w:fldCharType="end"/>
        </w:r>
      </w:hyperlink>
    </w:p>
    <w:p w14:paraId="25EA13D4" w14:textId="7485E61E"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87" w:history="1">
        <w:r w:rsidR="00F05FC5" w:rsidRPr="001B52A6">
          <w:rPr>
            <w:rStyle w:val="Hyperlink"/>
          </w:rPr>
          <w:t>17.7.2.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_Toc143189587 \h </w:instrText>
        </w:r>
        <w:r w:rsidR="00F05FC5">
          <w:rPr>
            <w:webHidden/>
          </w:rPr>
        </w:r>
        <w:r w:rsidR="00F05FC5">
          <w:rPr>
            <w:webHidden/>
          </w:rPr>
          <w:fldChar w:fldCharType="separate"/>
        </w:r>
        <w:r w:rsidR="00F05FC5">
          <w:rPr>
            <w:webHidden/>
          </w:rPr>
          <w:t>107</w:t>
        </w:r>
        <w:r w:rsidR="00F05FC5">
          <w:rPr>
            <w:webHidden/>
          </w:rPr>
          <w:fldChar w:fldCharType="end"/>
        </w:r>
      </w:hyperlink>
    </w:p>
    <w:p w14:paraId="20077D3D" w14:textId="2F3C13C0"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88" w:history="1">
        <w:r w:rsidR="00F05FC5" w:rsidRPr="001B52A6">
          <w:rPr>
            <w:rStyle w:val="Hyperlink"/>
          </w:rPr>
          <w:t>18.</w:t>
        </w:r>
        <w:r w:rsidR="00F05FC5">
          <w:rPr>
            <w:rFonts w:asciiTheme="minorHAnsi" w:hAnsiTheme="minorHAnsi" w:cstheme="minorBidi"/>
            <w:kern w:val="2"/>
            <w:sz w:val="22"/>
            <w:szCs w:val="28"/>
            <w:lang w:bidi="th-TH"/>
            <w14:ligatures w14:val="standardContextual"/>
          </w:rPr>
          <w:tab/>
        </w:r>
        <w:r w:rsidR="00F05FC5" w:rsidRPr="001B52A6">
          <w:rPr>
            <w:rStyle w:val="Hyperlink"/>
          </w:rPr>
          <w:t>Loan Credit Limit (Sort by name)</w:t>
        </w:r>
        <w:r w:rsidR="00F05FC5">
          <w:rPr>
            <w:webHidden/>
          </w:rPr>
          <w:tab/>
        </w:r>
        <w:r w:rsidR="00F05FC5">
          <w:rPr>
            <w:webHidden/>
          </w:rPr>
          <w:fldChar w:fldCharType="begin"/>
        </w:r>
        <w:r w:rsidR="00F05FC5">
          <w:rPr>
            <w:webHidden/>
          </w:rPr>
          <w:instrText xml:space="preserve"> PAGEREF _Toc143189588 \h </w:instrText>
        </w:r>
        <w:r w:rsidR="00F05FC5">
          <w:rPr>
            <w:webHidden/>
          </w:rPr>
        </w:r>
        <w:r w:rsidR="00F05FC5">
          <w:rPr>
            <w:webHidden/>
          </w:rPr>
          <w:fldChar w:fldCharType="separate"/>
        </w:r>
        <w:r w:rsidR="00F05FC5">
          <w:rPr>
            <w:webHidden/>
          </w:rPr>
          <w:t>107</w:t>
        </w:r>
        <w:r w:rsidR="00F05FC5">
          <w:rPr>
            <w:webHidden/>
          </w:rPr>
          <w:fldChar w:fldCharType="end"/>
        </w:r>
      </w:hyperlink>
    </w:p>
    <w:p w14:paraId="5A5C631A" w14:textId="458385D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89" w:history="1">
        <w:r w:rsidR="00F05FC5" w:rsidRPr="001B52A6">
          <w:rPr>
            <w:rStyle w:val="Hyperlink"/>
          </w:rPr>
          <w:t>18.1.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_Toc143189589 \h </w:instrText>
        </w:r>
        <w:r w:rsidR="00F05FC5">
          <w:rPr>
            <w:webHidden/>
          </w:rPr>
        </w:r>
        <w:r w:rsidR="00F05FC5">
          <w:rPr>
            <w:webHidden/>
          </w:rPr>
          <w:fldChar w:fldCharType="separate"/>
        </w:r>
        <w:r w:rsidR="00F05FC5">
          <w:rPr>
            <w:webHidden/>
          </w:rPr>
          <w:t>107</w:t>
        </w:r>
        <w:r w:rsidR="00F05FC5">
          <w:rPr>
            <w:webHidden/>
          </w:rPr>
          <w:fldChar w:fldCharType="end"/>
        </w:r>
      </w:hyperlink>
    </w:p>
    <w:p w14:paraId="2552C366" w14:textId="26FF213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90" w:history="1">
        <w:r w:rsidR="00F05FC5" w:rsidRPr="001B52A6">
          <w:rPr>
            <w:rStyle w:val="Hyperlink"/>
          </w:rPr>
          <w:t>18.2.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_Toc143189590 \h </w:instrText>
        </w:r>
        <w:r w:rsidR="00F05FC5">
          <w:rPr>
            <w:webHidden/>
          </w:rPr>
        </w:r>
        <w:r w:rsidR="00F05FC5">
          <w:rPr>
            <w:webHidden/>
          </w:rPr>
          <w:fldChar w:fldCharType="separate"/>
        </w:r>
        <w:r w:rsidR="00F05FC5">
          <w:rPr>
            <w:webHidden/>
          </w:rPr>
          <w:t>109</w:t>
        </w:r>
        <w:r w:rsidR="00F05FC5">
          <w:rPr>
            <w:webHidden/>
          </w:rPr>
          <w:fldChar w:fldCharType="end"/>
        </w:r>
      </w:hyperlink>
    </w:p>
    <w:p w14:paraId="731EE98E" w14:textId="68C1AD4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91" w:history="1">
        <w:r w:rsidR="00F05FC5" w:rsidRPr="001B52A6">
          <w:rPr>
            <w:rStyle w:val="Hyperlink"/>
          </w:rPr>
          <w:t>18.3.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_Toc143189591 \h </w:instrText>
        </w:r>
        <w:r w:rsidR="00F05FC5">
          <w:rPr>
            <w:webHidden/>
          </w:rPr>
        </w:r>
        <w:r w:rsidR="00F05FC5">
          <w:rPr>
            <w:webHidden/>
          </w:rPr>
          <w:fldChar w:fldCharType="separate"/>
        </w:r>
        <w:r w:rsidR="00F05FC5">
          <w:rPr>
            <w:webHidden/>
          </w:rPr>
          <w:t>109</w:t>
        </w:r>
        <w:r w:rsidR="00F05FC5">
          <w:rPr>
            <w:webHidden/>
          </w:rPr>
          <w:fldChar w:fldCharType="end"/>
        </w:r>
      </w:hyperlink>
    </w:p>
    <w:p w14:paraId="03F2F40F" w14:textId="201A851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92" w:history="1">
        <w:r w:rsidR="00F05FC5" w:rsidRPr="001B52A6">
          <w:rPr>
            <w:rStyle w:val="Hyperlink"/>
          </w:rPr>
          <w:t>18.4.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_Toc143189592 \h </w:instrText>
        </w:r>
        <w:r w:rsidR="00F05FC5">
          <w:rPr>
            <w:webHidden/>
          </w:rPr>
        </w:r>
        <w:r w:rsidR="00F05FC5">
          <w:rPr>
            <w:webHidden/>
          </w:rPr>
          <w:fldChar w:fldCharType="separate"/>
        </w:r>
        <w:r w:rsidR="00F05FC5">
          <w:rPr>
            <w:webHidden/>
          </w:rPr>
          <w:t>109</w:t>
        </w:r>
        <w:r w:rsidR="00F05FC5">
          <w:rPr>
            <w:webHidden/>
          </w:rPr>
          <w:fldChar w:fldCharType="end"/>
        </w:r>
      </w:hyperlink>
    </w:p>
    <w:p w14:paraId="1A89A683" w14:textId="28AA9BC5"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93" w:history="1">
        <w:r w:rsidR="00F05FC5" w:rsidRPr="001B52A6">
          <w:rPr>
            <w:rStyle w:val="Hyperlink"/>
          </w:rPr>
          <w:t>18.5.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_Toc143189593 \h </w:instrText>
        </w:r>
        <w:r w:rsidR="00F05FC5">
          <w:rPr>
            <w:webHidden/>
          </w:rPr>
        </w:r>
        <w:r w:rsidR="00F05FC5">
          <w:rPr>
            <w:webHidden/>
          </w:rPr>
          <w:fldChar w:fldCharType="separate"/>
        </w:r>
        <w:r w:rsidR="00F05FC5">
          <w:rPr>
            <w:webHidden/>
          </w:rPr>
          <w:t>111</w:t>
        </w:r>
        <w:r w:rsidR="00F05FC5">
          <w:rPr>
            <w:webHidden/>
          </w:rPr>
          <w:fldChar w:fldCharType="end"/>
        </w:r>
      </w:hyperlink>
    </w:p>
    <w:p w14:paraId="2DC5B8DF" w14:textId="1659DE2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94" w:history="1">
        <w:r w:rsidR="00F05FC5" w:rsidRPr="001B52A6">
          <w:rPr>
            <w:rStyle w:val="Hyperlink"/>
          </w:rPr>
          <w:t>18.6.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_Toc143189594 \h </w:instrText>
        </w:r>
        <w:r w:rsidR="00F05FC5">
          <w:rPr>
            <w:webHidden/>
          </w:rPr>
        </w:r>
        <w:r w:rsidR="00F05FC5">
          <w:rPr>
            <w:webHidden/>
          </w:rPr>
          <w:fldChar w:fldCharType="separate"/>
        </w:r>
        <w:r w:rsidR="00F05FC5">
          <w:rPr>
            <w:webHidden/>
          </w:rPr>
          <w:t>111</w:t>
        </w:r>
        <w:r w:rsidR="00F05FC5">
          <w:rPr>
            <w:webHidden/>
          </w:rPr>
          <w:fldChar w:fldCharType="end"/>
        </w:r>
      </w:hyperlink>
    </w:p>
    <w:p w14:paraId="15520F37" w14:textId="1CC8CB8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95" w:history="1">
        <w:r w:rsidR="00F05FC5" w:rsidRPr="001B52A6">
          <w:rPr>
            <w:rStyle w:val="Hyperlink"/>
          </w:rPr>
          <w:t>18.7.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_Toc143189595 \h </w:instrText>
        </w:r>
        <w:r w:rsidR="00F05FC5">
          <w:rPr>
            <w:webHidden/>
          </w:rPr>
        </w:r>
        <w:r w:rsidR="00F05FC5">
          <w:rPr>
            <w:webHidden/>
          </w:rPr>
          <w:fldChar w:fldCharType="separate"/>
        </w:r>
        <w:r w:rsidR="00F05FC5">
          <w:rPr>
            <w:webHidden/>
          </w:rPr>
          <w:t>111</w:t>
        </w:r>
        <w:r w:rsidR="00F05FC5">
          <w:rPr>
            <w:webHidden/>
          </w:rPr>
          <w:fldChar w:fldCharType="end"/>
        </w:r>
      </w:hyperlink>
    </w:p>
    <w:p w14:paraId="081E8068" w14:textId="37BF359F"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96" w:history="1">
        <w:r w:rsidR="00F05FC5" w:rsidRPr="001B52A6">
          <w:rPr>
            <w:rStyle w:val="Hyperlink"/>
          </w:rPr>
          <w:t>18.7.1.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_Toc143189596 \h </w:instrText>
        </w:r>
        <w:r w:rsidR="00F05FC5">
          <w:rPr>
            <w:webHidden/>
          </w:rPr>
        </w:r>
        <w:r w:rsidR="00F05FC5">
          <w:rPr>
            <w:webHidden/>
          </w:rPr>
          <w:fldChar w:fldCharType="separate"/>
        </w:r>
        <w:r w:rsidR="00F05FC5">
          <w:rPr>
            <w:webHidden/>
          </w:rPr>
          <w:t>111</w:t>
        </w:r>
        <w:r w:rsidR="00F05FC5">
          <w:rPr>
            <w:webHidden/>
          </w:rPr>
          <w:fldChar w:fldCharType="end"/>
        </w:r>
      </w:hyperlink>
    </w:p>
    <w:p w14:paraId="1530DDF1" w14:textId="45434C76"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597" w:history="1">
        <w:r w:rsidR="00F05FC5" w:rsidRPr="001B52A6">
          <w:rPr>
            <w:rStyle w:val="Hyperlink"/>
          </w:rPr>
          <w:t>18.7.2.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_Toc143189597 \h </w:instrText>
        </w:r>
        <w:r w:rsidR="00F05FC5">
          <w:rPr>
            <w:webHidden/>
          </w:rPr>
        </w:r>
        <w:r w:rsidR="00F05FC5">
          <w:rPr>
            <w:webHidden/>
          </w:rPr>
          <w:fldChar w:fldCharType="separate"/>
        </w:r>
        <w:r w:rsidR="00F05FC5">
          <w:rPr>
            <w:webHidden/>
          </w:rPr>
          <w:t>111</w:t>
        </w:r>
        <w:r w:rsidR="00F05FC5">
          <w:rPr>
            <w:webHidden/>
          </w:rPr>
          <w:fldChar w:fldCharType="end"/>
        </w:r>
      </w:hyperlink>
    </w:p>
    <w:p w14:paraId="0EBF16F5" w14:textId="4EF9744E"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598" w:history="1">
        <w:r w:rsidR="00F05FC5" w:rsidRPr="001B52A6">
          <w:rPr>
            <w:rStyle w:val="Hyperlink"/>
          </w:rPr>
          <w:t>19.</w:t>
        </w:r>
        <w:r w:rsidR="00F05FC5">
          <w:rPr>
            <w:rFonts w:asciiTheme="minorHAnsi" w:hAnsiTheme="minorHAnsi" w:cstheme="minorBidi"/>
            <w:kern w:val="2"/>
            <w:sz w:val="22"/>
            <w:szCs w:val="28"/>
            <w:lang w:bidi="th-TH"/>
            <w14:ligatures w14:val="standardContextual"/>
          </w:rPr>
          <w:tab/>
        </w:r>
        <w:r w:rsidR="00F05FC5" w:rsidRPr="001B52A6">
          <w:rPr>
            <w:rStyle w:val="Hyperlink"/>
          </w:rPr>
          <w:t>Statement of Loan Account</w:t>
        </w:r>
        <w:r w:rsidR="00F05FC5">
          <w:rPr>
            <w:webHidden/>
          </w:rPr>
          <w:tab/>
        </w:r>
        <w:r w:rsidR="00F05FC5">
          <w:rPr>
            <w:webHidden/>
          </w:rPr>
          <w:fldChar w:fldCharType="begin"/>
        </w:r>
        <w:r w:rsidR="00F05FC5">
          <w:rPr>
            <w:webHidden/>
          </w:rPr>
          <w:instrText xml:space="preserve"> PAGEREF _Toc143189598 \h </w:instrText>
        </w:r>
        <w:r w:rsidR="00F05FC5">
          <w:rPr>
            <w:webHidden/>
          </w:rPr>
        </w:r>
        <w:r w:rsidR="00F05FC5">
          <w:rPr>
            <w:webHidden/>
          </w:rPr>
          <w:fldChar w:fldCharType="separate"/>
        </w:r>
        <w:r w:rsidR="00F05FC5">
          <w:rPr>
            <w:webHidden/>
          </w:rPr>
          <w:t>112</w:t>
        </w:r>
        <w:r w:rsidR="00F05FC5">
          <w:rPr>
            <w:webHidden/>
          </w:rPr>
          <w:fldChar w:fldCharType="end"/>
        </w:r>
      </w:hyperlink>
    </w:p>
    <w:p w14:paraId="53E07584" w14:textId="1A44E7B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599" w:history="1">
        <w:r w:rsidR="00F05FC5" w:rsidRPr="001B52A6">
          <w:rPr>
            <w:rStyle w:val="Hyperlink"/>
          </w:rPr>
          <w:t>19.1.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_Toc143189599 \h </w:instrText>
        </w:r>
        <w:r w:rsidR="00F05FC5">
          <w:rPr>
            <w:webHidden/>
          </w:rPr>
        </w:r>
        <w:r w:rsidR="00F05FC5">
          <w:rPr>
            <w:webHidden/>
          </w:rPr>
          <w:fldChar w:fldCharType="separate"/>
        </w:r>
        <w:r w:rsidR="00F05FC5">
          <w:rPr>
            <w:webHidden/>
          </w:rPr>
          <w:t>112</w:t>
        </w:r>
        <w:r w:rsidR="00F05FC5">
          <w:rPr>
            <w:webHidden/>
          </w:rPr>
          <w:fldChar w:fldCharType="end"/>
        </w:r>
      </w:hyperlink>
    </w:p>
    <w:p w14:paraId="650931DA" w14:textId="5DD225D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00" w:history="1">
        <w:r w:rsidR="00F05FC5" w:rsidRPr="001B52A6">
          <w:rPr>
            <w:rStyle w:val="Hyperlink"/>
          </w:rPr>
          <w:t>19.2.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_Toc143189600 \h </w:instrText>
        </w:r>
        <w:r w:rsidR="00F05FC5">
          <w:rPr>
            <w:webHidden/>
          </w:rPr>
        </w:r>
        <w:r w:rsidR="00F05FC5">
          <w:rPr>
            <w:webHidden/>
          </w:rPr>
          <w:fldChar w:fldCharType="separate"/>
        </w:r>
        <w:r w:rsidR="00F05FC5">
          <w:rPr>
            <w:webHidden/>
          </w:rPr>
          <w:t>114</w:t>
        </w:r>
        <w:r w:rsidR="00F05FC5">
          <w:rPr>
            <w:webHidden/>
          </w:rPr>
          <w:fldChar w:fldCharType="end"/>
        </w:r>
      </w:hyperlink>
    </w:p>
    <w:p w14:paraId="2CCA5D6D" w14:textId="7EEF6D9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01" w:history="1">
        <w:r w:rsidR="00F05FC5" w:rsidRPr="001B52A6">
          <w:rPr>
            <w:rStyle w:val="Hyperlink"/>
          </w:rPr>
          <w:t>19.3.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_Toc143189601 \h </w:instrText>
        </w:r>
        <w:r w:rsidR="00F05FC5">
          <w:rPr>
            <w:webHidden/>
          </w:rPr>
        </w:r>
        <w:r w:rsidR="00F05FC5">
          <w:rPr>
            <w:webHidden/>
          </w:rPr>
          <w:fldChar w:fldCharType="separate"/>
        </w:r>
        <w:r w:rsidR="00F05FC5">
          <w:rPr>
            <w:webHidden/>
          </w:rPr>
          <w:t>114</w:t>
        </w:r>
        <w:r w:rsidR="00F05FC5">
          <w:rPr>
            <w:webHidden/>
          </w:rPr>
          <w:fldChar w:fldCharType="end"/>
        </w:r>
      </w:hyperlink>
    </w:p>
    <w:p w14:paraId="6A6EE148" w14:textId="5A1FA9A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02" w:history="1">
        <w:r w:rsidR="00F05FC5" w:rsidRPr="001B52A6">
          <w:rPr>
            <w:rStyle w:val="Hyperlink"/>
          </w:rPr>
          <w:t>19.4.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_Toc143189602 \h </w:instrText>
        </w:r>
        <w:r w:rsidR="00F05FC5">
          <w:rPr>
            <w:webHidden/>
          </w:rPr>
        </w:r>
        <w:r w:rsidR="00F05FC5">
          <w:rPr>
            <w:webHidden/>
          </w:rPr>
          <w:fldChar w:fldCharType="separate"/>
        </w:r>
        <w:r w:rsidR="00F05FC5">
          <w:rPr>
            <w:webHidden/>
          </w:rPr>
          <w:t>114</w:t>
        </w:r>
        <w:r w:rsidR="00F05FC5">
          <w:rPr>
            <w:webHidden/>
          </w:rPr>
          <w:fldChar w:fldCharType="end"/>
        </w:r>
      </w:hyperlink>
    </w:p>
    <w:p w14:paraId="3AC57A52" w14:textId="35C958E5"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03" w:history="1">
        <w:r w:rsidR="00F05FC5" w:rsidRPr="001B52A6">
          <w:rPr>
            <w:rStyle w:val="Hyperlink"/>
          </w:rPr>
          <w:t>19.5.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_Toc143189603 \h </w:instrText>
        </w:r>
        <w:r w:rsidR="00F05FC5">
          <w:rPr>
            <w:webHidden/>
          </w:rPr>
        </w:r>
        <w:r w:rsidR="00F05FC5">
          <w:rPr>
            <w:webHidden/>
          </w:rPr>
          <w:fldChar w:fldCharType="separate"/>
        </w:r>
        <w:r w:rsidR="00F05FC5">
          <w:rPr>
            <w:webHidden/>
          </w:rPr>
          <w:t>117</w:t>
        </w:r>
        <w:r w:rsidR="00F05FC5">
          <w:rPr>
            <w:webHidden/>
          </w:rPr>
          <w:fldChar w:fldCharType="end"/>
        </w:r>
      </w:hyperlink>
    </w:p>
    <w:p w14:paraId="44F27C99" w14:textId="73E9FBF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04" w:history="1">
        <w:r w:rsidR="00F05FC5" w:rsidRPr="001B52A6">
          <w:rPr>
            <w:rStyle w:val="Hyperlink"/>
          </w:rPr>
          <w:t>19.6.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_Toc143189604 \h </w:instrText>
        </w:r>
        <w:r w:rsidR="00F05FC5">
          <w:rPr>
            <w:webHidden/>
          </w:rPr>
        </w:r>
        <w:r w:rsidR="00F05FC5">
          <w:rPr>
            <w:webHidden/>
          </w:rPr>
          <w:fldChar w:fldCharType="separate"/>
        </w:r>
        <w:r w:rsidR="00F05FC5">
          <w:rPr>
            <w:webHidden/>
          </w:rPr>
          <w:t>117</w:t>
        </w:r>
        <w:r w:rsidR="00F05FC5">
          <w:rPr>
            <w:webHidden/>
          </w:rPr>
          <w:fldChar w:fldCharType="end"/>
        </w:r>
      </w:hyperlink>
    </w:p>
    <w:p w14:paraId="25A2C722" w14:textId="3932BD57"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05" w:history="1">
        <w:r w:rsidR="00F05FC5" w:rsidRPr="001B52A6">
          <w:rPr>
            <w:rStyle w:val="Hyperlink"/>
          </w:rPr>
          <w:t>19.7.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_Toc143189605 \h </w:instrText>
        </w:r>
        <w:r w:rsidR="00F05FC5">
          <w:rPr>
            <w:webHidden/>
          </w:rPr>
        </w:r>
        <w:r w:rsidR="00F05FC5">
          <w:rPr>
            <w:webHidden/>
          </w:rPr>
          <w:fldChar w:fldCharType="separate"/>
        </w:r>
        <w:r w:rsidR="00F05FC5">
          <w:rPr>
            <w:webHidden/>
          </w:rPr>
          <w:t>117</w:t>
        </w:r>
        <w:r w:rsidR="00F05FC5">
          <w:rPr>
            <w:webHidden/>
          </w:rPr>
          <w:fldChar w:fldCharType="end"/>
        </w:r>
      </w:hyperlink>
    </w:p>
    <w:p w14:paraId="70BE3D1D" w14:textId="058006DE"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06" w:history="1">
        <w:r w:rsidR="00F05FC5" w:rsidRPr="001B52A6">
          <w:rPr>
            <w:rStyle w:val="Hyperlink"/>
          </w:rPr>
          <w:t>19.7.1.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_Toc143189606 \h </w:instrText>
        </w:r>
        <w:r w:rsidR="00F05FC5">
          <w:rPr>
            <w:webHidden/>
          </w:rPr>
        </w:r>
        <w:r w:rsidR="00F05FC5">
          <w:rPr>
            <w:webHidden/>
          </w:rPr>
          <w:fldChar w:fldCharType="separate"/>
        </w:r>
        <w:r w:rsidR="00F05FC5">
          <w:rPr>
            <w:webHidden/>
          </w:rPr>
          <w:t>117</w:t>
        </w:r>
        <w:r w:rsidR="00F05FC5">
          <w:rPr>
            <w:webHidden/>
          </w:rPr>
          <w:fldChar w:fldCharType="end"/>
        </w:r>
      </w:hyperlink>
    </w:p>
    <w:p w14:paraId="4D3B729A" w14:textId="68FAFB61"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07" w:history="1">
        <w:r w:rsidR="00F05FC5" w:rsidRPr="001B52A6">
          <w:rPr>
            <w:rStyle w:val="Hyperlink"/>
          </w:rPr>
          <w:t>19.7.2.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_Toc143189607 \h </w:instrText>
        </w:r>
        <w:r w:rsidR="00F05FC5">
          <w:rPr>
            <w:webHidden/>
          </w:rPr>
        </w:r>
        <w:r w:rsidR="00F05FC5">
          <w:rPr>
            <w:webHidden/>
          </w:rPr>
          <w:fldChar w:fldCharType="separate"/>
        </w:r>
        <w:r w:rsidR="00F05FC5">
          <w:rPr>
            <w:webHidden/>
          </w:rPr>
          <w:t>117</w:t>
        </w:r>
        <w:r w:rsidR="00F05FC5">
          <w:rPr>
            <w:webHidden/>
          </w:rPr>
          <w:fldChar w:fldCharType="end"/>
        </w:r>
      </w:hyperlink>
    </w:p>
    <w:p w14:paraId="7CA85B87" w14:textId="37FA7A7C"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08" w:history="1">
        <w:r w:rsidR="00F05FC5" w:rsidRPr="001B52A6">
          <w:rPr>
            <w:rStyle w:val="Hyperlink"/>
          </w:rPr>
          <w:t>20.</w:t>
        </w:r>
        <w:r w:rsidR="00F05FC5">
          <w:rPr>
            <w:rFonts w:asciiTheme="minorHAnsi" w:hAnsiTheme="minorHAnsi" w:cstheme="minorBidi"/>
            <w:kern w:val="2"/>
            <w:sz w:val="22"/>
            <w:szCs w:val="28"/>
            <w:lang w:bidi="th-TH"/>
            <w14:ligatures w14:val="standardContextual"/>
          </w:rPr>
          <w:tab/>
        </w:r>
        <w:r w:rsidR="00F05FC5" w:rsidRPr="001B52A6">
          <w:rPr>
            <w:rStyle w:val="Hyperlink"/>
            <w:cs/>
            <w:lang w:bidi="th-TH"/>
          </w:rPr>
          <w:t xml:space="preserve">ใบนำส่ง </w:t>
        </w:r>
        <w:r w:rsidR="00F05FC5" w:rsidRPr="001B52A6">
          <w:rPr>
            <w:rStyle w:val="Hyperlink"/>
          </w:rPr>
          <w:t>CHQ Clearing, cheque clearing report</w:t>
        </w:r>
        <w:r w:rsidR="00F05FC5">
          <w:rPr>
            <w:webHidden/>
          </w:rPr>
          <w:tab/>
        </w:r>
        <w:r w:rsidR="00F05FC5">
          <w:rPr>
            <w:webHidden/>
          </w:rPr>
          <w:fldChar w:fldCharType="begin"/>
        </w:r>
        <w:r w:rsidR="00F05FC5">
          <w:rPr>
            <w:webHidden/>
          </w:rPr>
          <w:instrText xml:space="preserve"> PAGEREF _Toc143189608 \h </w:instrText>
        </w:r>
        <w:r w:rsidR="00F05FC5">
          <w:rPr>
            <w:webHidden/>
          </w:rPr>
        </w:r>
        <w:r w:rsidR="00F05FC5">
          <w:rPr>
            <w:webHidden/>
          </w:rPr>
          <w:fldChar w:fldCharType="separate"/>
        </w:r>
        <w:r w:rsidR="00F05FC5">
          <w:rPr>
            <w:webHidden/>
          </w:rPr>
          <w:t>118</w:t>
        </w:r>
        <w:r w:rsidR="00F05FC5">
          <w:rPr>
            <w:webHidden/>
          </w:rPr>
          <w:fldChar w:fldCharType="end"/>
        </w:r>
      </w:hyperlink>
    </w:p>
    <w:p w14:paraId="61CC4539" w14:textId="6568F851"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09" w:history="1">
        <w:r w:rsidR="00F05FC5" w:rsidRPr="001B52A6">
          <w:rPr>
            <w:rStyle w:val="Hyperlink"/>
          </w:rPr>
          <w:t>20.1.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_Toc143189609 \h </w:instrText>
        </w:r>
        <w:r w:rsidR="00F05FC5">
          <w:rPr>
            <w:webHidden/>
          </w:rPr>
        </w:r>
        <w:r w:rsidR="00F05FC5">
          <w:rPr>
            <w:webHidden/>
          </w:rPr>
          <w:fldChar w:fldCharType="separate"/>
        </w:r>
        <w:r w:rsidR="00F05FC5">
          <w:rPr>
            <w:webHidden/>
          </w:rPr>
          <w:t>118</w:t>
        </w:r>
        <w:r w:rsidR="00F05FC5">
          <w:rPr>
            <w:webHidden/>
          </w:rPr>
          <w:fldChar w:fldCharType="end"/>
        </w:r>
      </w:hyperlink>
    </w:p>
    <w:p w14:paraId="74888D38" w14:textId="0C1C04A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10" w:history="1">
        <w:r w:rsidR="00F05FC5" w:rsidRPr="001B52A6">
          <w:rPr>
            <w:rStyle w:val="Hyperlink"/>
          </w:rPr>
          <w:t>20.2.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_Toc143189610 \h </w:instrText>
        </w:r>
        <w:r w:rsidR="00F05FC5">
          <w:rPr>
            <w:webHidden/>
          </w:rPr>
        </w:r>
        <w:r w:rsidR="00F05FC5">
          <w:rPr>
            <w:webHidden/>
          </w:rPr>
          <w:fldChar w:fldCharType="separate"/>
        </w:r>
        <w:r w:rsidR="00F05FC5">
          <w:rPr>
            <w:webHidden/>
          </w:rPr>
          <w:t>118</w:t>
        </w:r>
        <w:r w:rsidR="00F05FC5">
          <w:rPr>
            <w:webHidden/>
          </w:rPr>
          <w:fldChar w:fldCharType="end"/>
        </w:r>
      </w:hyperlink>
    </w:p>
    <w:p w14:paraId="359EA4AA" w14:textId="7C46229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11" w:history="1">
        <w:r w:rsidR="00F05FC5" w:rsidRPr="001B52A6">
          <w:rPr>
            <w:rStyle w:val="Hyperlink"/>
          </w:rPr>
          <w:t>20.3.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_Toc143189611 \h </w:instrText>
        </w:r>
        <w:r w:rsidR="00F05FC5">
          <w:rPr>
            <w:webHidden/>
          </w:rPr>
        </w:r>
        <w:r w:rsidR="00F05FC5">
          <w:rPr>
            <w:webHidden/>
          </w:rPr>
          <w:fldChar w:fldCharType="separate"/>
        </w:r>
        <w:r w:rsidR="00F05FC5">
          <w:rPr>
            <w:webHidden/>
          </w:rPr>
          <w:t>118</w:t>
        </w:r>
        <w:r w:rsidR="00F05FC5">
          <w:rPr>
            <w:webHidden/>
          </w:rPr>
          <w:fldChar w:fldCharType="end"/>
        </w:r>
      </w:hyperlink>
    </w:p>
    <w:p w14:paraId="221FE966" w14:textId="38293A77"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12" w:history="1">
        <w:r w:rsidR="00F05FC5" w:rsidRPr="001B52A6">
          <w:rPr>
            <w:rStyle w:val="Hyperlink"/>
          </w:rPr>
          <w:t>20.4.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_Toc143189612 \h </w:instrText>
        </w:r>
        <w:r w:rsidR="00F05FC5">
          <w:rPr>
            <w:webHidden/>
          </w:rPr>
        </w:r>
        <w:r w:rsidR="00F05FC5">
          <w:rPr>
            <w:webHidden/>
          </w:rPr>
          <w:fldChar w:fldCharType="separate"/>
        </w:r>
        <w:r w:rsidR="00F05FC5">
          <w:rPr>
            <w:webHidden/>
          </w:rPr>
          <w:t>119</w:t>
        </w:r>
        <w:r w:rsidR="00F05FC5">
          <w:rPr>
            <w:webHidden/>
          </w:rPr>
          <w:fldChar w:fldCharType="end"/>
        </w:r>
      </w:hyperlink>
    </w:p>
    <w:p w14:paraId="3D49A727" w14:textId="0C8DDB7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13" w:history="1">
        <w:r w:rsidR="00F05FC5" w:rsidRPr="001B52A6">
          <w:rPr>
            <w:rStyle w:val="Hyperlink"/>
          </w:rPr>
          <w:t>20.5.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_Toc143189613 \h </w:instrText>
        </w:r>
        <w:r w:rsidR="00F05FC5">
          <w:rPr>
            <w:webHidden/>
          </w:rPr>
        </w:r>
        <w:r w:rsidR="00F05FC5">
          <w:rPr>
            <w:webHidden/>
          </w:rPr>
          <w:fldChar w:fldCharType="separate"/>
        </w:r>
        <w:r w:rsidR="00F05FC5">
          <w:rPr>
            <w:webHidden/>
          </w:rPr>
          <w:t>119</w:t>
        </w:r>
        <w:r w:rsidR="00F05FC5">
          <w:rPr>
            <w:webHidden/>
          </w:rPr>
          <w:fldChar w:fldCharType="end"/>
        </w:r>
      </w:hyperlink>
    </w:p>
    <w:p w14:paraId="4D9E4661" w14:textId="247BF14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14" w:history="1">
        <w:r w:rsidR="00F05FC5" w:rsidRPr="001B52A6">
          <w:rPr>
            <w:rStyle w:val="Hyperlink"/>
          </w:rPr>
          <w:t>20.6.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_Toc143189614 \h </w:instrText>
        </w:r>
        <w:r w:rsidR="00F05FC5">
          <w:rPr>
            <w:webHidden/>
          </w:rPr>
        </w:r>
        <w:r w:rsidR="00F05FC5">
          <w:rPr>
            <w:webHidden/>
          </w:rPr>
          <w:fldChar w:fldCharType="separate"/>
        </w:r>
        <w:r w:rsidR="00F05FC5">
          <w:rPr>
            <w:webHidden/>
          </w:rPr>
          <w:t>120</w:t>
        </w:r>
        <w:r w:rsidR="00F05FC5">
          <w:rPr>
            <w:webHidden/>
          </w:rPr>
          <w:fldChar w:fldCharType="end"/>
        </w:r>
      </w:hyperlink>
    </w:p>
    <w:p w14:paraId="4BFECE74" w14:textId="30D6B29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15" w:history="1">
        <w:r w:rsidR="00F05FC5" w:rsidRPr="001B52A6">
          <w:rPr>
            <w:rStyle w:val="Hyperlink"/>
          </w:rPr>
          <w:t>20.7.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_Toc143189615 \h </w:instrText>
        </w:r>
        <w:r w:rsidR="00F05FC5">
          <w:rPr>
            <w:webHidden/>
          </w:rPr>
        </w:r>
        <w:r w:rsidR="00F05FC5">
          <w:rPr>
            <w:webHidden/>
          </w:rPr>
          <w:fldChar w:fldCharType="separate"/>
        </w:r>
        <w:r w:rsidR="00F05FC5">
          <w:rPr>
            <w:webHidden/>
          </w:rPr>
          <w:t>120</w:t>
        </w:r>
        <w:r w:rsidR="00F05FC5">
          <w:rPr>
            <w:webHidden/>
          </w:rPr>
          <w:fldChar w:fldCharType="end"/>
        </w:r>
      </w:hyperlink>
    </w:p>
    <w:p w14:paraId="09432278" w14:textId="44FCB62A"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16" w:history="1">
        <w:r w:rsidR="00F05FC5" w:rsidRPr="001B52A6">
          <w:rPr>
            <w:rStyle w:val="Hyperlink"/>
          </w:rPr>
          <w:t>20.7.1.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_Toc143189616 \h </w:instrText>
        </w:r>
        <w:r w:rsidR="00F05FC5">
          <w:rPr>
            <w:webHidden/>
          </w:rPr>
        </w:r>
        <w:r w:rsidR="00F05FC5">
          <w:rPr>
            <w:webHidden/>
          </w:rPr>
          <w:fldChar w:fldCharType="separate"/>
        </w:r>
        <w:r w:rsidR="00F05FC5">
          <w:rPr>
            <w:webHidden/>
          </w:rPr>
          <w:t>120</w:t>
        </w:r>
        <w:r w:rsidR="00F05FC5">
          <w:rPr>
            <w:webHidden/>
          </w:rPr>
          <w:fldChar w:fldCharType="end"/>
        </w:r>
      </w:hyperlink>
    </w:p>
    <w:p w14:paraId="6F8DFF67" w14:textId="66E21DD9"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17" w:history="1">
        <w:r w:rsidR="00F05FC5" w:rsidRPr="001B52A6">
          <w:rPr>
            <w:rStyle w:val="Hyperlink"/>
          </w:rPr>
          <w:t>20.7.2.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_Toc143189617 \h </w:instrText>
        </w:r>
        <w:r w:rsidR="00F05FC5">
          <w:rPr>
            <w:webHidden/>
          </w:rPr>
        </w:r>
        <w:r w:rsidR="00F05FC5">
          <w:rPr>
            <w:webHidden/>
          </w:rPr>
          <w:fldChar w:fldCharType="separate"/>
        </w:r>
        <w:r w:rsidR="00F05FC5">
          <w:rPr>
            <w:webHidden/>
          </w:rPr>
          <w:t>120</w:t>
        </w:r>
        <w:r w:rsidR="00F05FC5">
          <w:rPr>
            <w:webHidden/>
          </w:rPr>
          <w:fldChar w:fldCharType="end"/>
        </w:r>
      </w:hyperlink>
    </w:p>
    <w:p w14:paraId="358BF9E5" w14:textId="1166749E"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18" w:history="1">
        <w:r w:rsidR="00F05FC5" w:rsidRPr="001B52A6">
          <w:rPr>
            <w:rStyle w:val="Hyperlink"/>
          </w:rPr>
          <w:t>21.</w:t>
        </w:r>
        <w:r w:rsidR="00F05FC5">
          <w:rPr>
            <w:rFonts w:asciiTheme="minorHAnsi" w:hAnsiTheme="minorHAnsi" w:cstheme="minorBidi"/>
            <w:kern w:val="2"/>
            <w:sz w:val="22"/>
            <w:szCs w:val="28"/>
            <w:lang w:bidi="th-TH"/>
            <w14:ligatures w14:val="standardContextual"/>
          </w:rPr>
          <w:tab/>
        </w:r>
        <w:r w:rsidR="00F05FC5" w:rsidRPr="001B52A6">
          <w:rPr>
            <w:rStyle w:val="Hyperlink"/>
            <w:cs/>
            <w:lang w:bidi="th-TH"/>
          </w:rPr>
          <w:t xml:space="preserve">ใบนำส่ง </w:t>
        </w:r>
        <w:r w:rsidR="00F05FC5" w:rsidRPr="001B52A6">
          <w:rPr>
            <w:rStyle w:val="Hyperlink"/>
          </w:rPr>
          <w:t>CHQ Clearing</w:t>
        </w:r>
        <w:r w:rsidR="00F05FC5" w:rsidRPr="001B52A6">
          <w:rPr>
            <w:rStyle w:val="Hyperlink"/>
            <w:cs/>
            <w:lang w:bidi="th-TH"/>
          </w:rPr>
          <w:t xml:space="preserve"> และเงินสด </w:t>
        </w:r>
        <w:r w:rsidR="00F05FC5" w:rsidRPr="001B52A6">
          <w:rPr>
            <w:rStyle w:val="Hyperlink"/>
          </w:rPr>
          <w:t>, cheque clearing and cash report</w:t>
        </w:r>
        <w:r w:rsidR="00F05FC5">
          <w:rPr>
            <w:webHidden/>
          </w:rPr>
          <w:tab/>
        </w:r>
        <w:r w:rsidR="00F05FC5">
          <w:rPr>
            <w:webHidden/>
          </w:rPr>
          <w:fldChar w:fldCharType="begin"/>
        </w:r>
        <w:r w:rsidR="00F05FC5">
          <w:rPr>
            <w:webHidden/>
          </w:rPr>
          <w:instrText xml:space="preserve"> PAGEREF _Toc143189618 \h </w:instrText>
        </w:r>
        <w:r w:rsidR="00F05FC5">
          <w:rPr>
            <w:webHidden/>
          </w:rPr>
        </w:r>
        <w:r w:rsidR="00F05FC5">
          <w:rPr>
            <w:webHidden/>
          </w:rPr>
          <w:fldChar w:fldCharType="separate"/>
        </w:r>
        <w:r w:rsidR="00F05FC5">
          <w:rPr>
            <w:webHidden/>
          </w:rPr>
          <w:t>120</w:t>
        </w:r>
        <w:r w:rsidR="00F05FC5">
          <w:rPr>
            <w:webHidden/>
          </w:rPr>
          <w:fldChar w:fldCharType="end"/>
        </w:r>
      </w:hyperlink>
    </w:p>
    <w:p w14:paraId="55FE9A2F" w14:textId="5728580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19" w:history="1">
        <w:r w:rsidR="00F05FC5" w:rsidRPr="001B52A6">
          <w:rPr>
            <w:rStyle w:val="Hyperlink"/>
          </w:rPr>
          <w:t>21.1.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_Toc143189619 \h </w:instrText>
        </w:r>
        <w:r w:rsidR="00F05FC5">
          <w:rPr>
            <w:webHidden/>
          </w:rPr>
        </w:r>
        <w:r w:rsidR="00F05FC5">
          <w:rPr>
            <w:webHidden/>
          </w:rPr>
          <w:fldChar w:fldCharType="separate"/>
        </w:r>
        <w:r w:rsidR="00F05FC5">
          <w:rPr>
            <w:webHidden/>
          </w:rPr>
          <w:t>120</w:t>
        </w:r>
        <w:r w:rsidR="00F05FC5">
          <w:rPr>
            <w:webHidden/>
          </w:rPr>
          <w:fldChar w:fldCharType="end"/>
        </w:r>
      </w:hyperlink>
    </w:p>
    <w:p w14:paraId="236DEEAB" w14:textId="0AC2E17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20" w:history="1">
        <w:r w:rsidR="00F05FC5" w:rsidRPr="001B52A6">
          <w:rPr>
            <w:rStyle w:val="Hyperlink"/>
          </w:rPr>
          <w:t>21.2.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_Toc143189620 \h </w:instrText>
        </w:r>
        <w:r w:rsidR="00F05FC5">
          <w:rPr>
            <w:webHidden/>
          </w:rPr>
        </w:r>
        <w:r w:rsidR="00F05FC5">
          <w:rPr>
            <w:webHidden/>
          </w:rPr>
          <w:fldChar w:fldCharType="separate"/>
        </w:r>
        <w:r w:rsidR="00F05FC5">
          <w:rPr>
            <w:webHidden/>
          </w:rPr>
          <w:t>121</w:t>
        </w:r>
        <w:r w:rsidR="00F05FC5">
          <w:rPr>
            <w:webHidden/>
          </w:rPr>
          <w:fldChar w:fldCharType="end"/>
        </w:r>
      </w:hyperlink>
    </w:p>
    <w:p w14:paraId="4B69D7AF" w14:textId="7CA1A99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21" w:history="1">
        <w:r w:rsidR="00F05FC5" w:rsidRPr="001B52A6">
          <w:rPr>
            <w:rStyle w:val="Hyperlink"/>
          </w:rPr>
          <w:t>21.3.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_Toc143189621 \h </w:instrText>
        </w:r>
        <w:r w:rsidR="00F05FC5">
          <w:rPr>
            <w:webHidden/>
          </w:rPr>
        </w:r>
        <w:r w:rsidR="00F05FC5">
          <w:rPr>
            <w:webHidden/>
          </w:rPr>
          <w:fldChar w:fldCharType="separate"/>
        </w:r>
        <w:r w:rsidR="00F05FC5">
          <w:rPr>
            <w:webHidden/>
          </w:rPr>
          <w:t>121</w:t>
        </w:r>
        <w:r w:rsidR="00F05FC5">
          <w:rPr>
            <w:webHidden/>
          </w:rPr>
          <w:fldChar w:fldCharType="end"/>
        </w:r>
      </w:hyperlink>
    </w:p>
    <w:p w14:paraId="36842BF1" w14:textId="171AEF0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22" w:history="1">
        <w:r w:rsidR="00F05FC5" w:rsidRPr="001B52A6">
          <w:rPr>
            <w:rStyle w:val="Hyperlink"/>
          </w:rPr>
          <w:t>21.4.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_Toc143189622 \h </w:instrText>
        </w:r>
        <w:r w:rsidR="00F05FC5">
          <w:rPr>
            <w:webHidden/>
          </w:rPr>
        </w:r>
        <w:r w:rsidR="00F05FC5">
          <w:rPr>
            <w:webHidden/>
          </w:rPr>
          <w:fldChar w:fldCharType="separate"/>
        </w:r>
        <w:r w:rsidR="00F05FC5">
          <w:rPr>
            <w:webHidden/>
          </w:rPr>
          <w:t>121</w:t>
        </w:r>
        <w:r w:rsidR="00F05FC5">
          <w:rPr>
            <w:webHidden/>
          </w:rPr>
          <w:fldChar w:fldCharType="end"/>
        </w:r>
      </w:hyperlink>
    </w:p>
    <w:p w14:paraId="07968E74" w14:textId="784C2BF5"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23" w:history="1">
        <w:r w:rsidR="00F05FC5" w:rsidRPr="001B52A6">
          <w:rPr>
            <w:rStyle w:val="Hyperlink"/>
          </w:rPr>
          <w:t>21.5.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_Toc143189623 \h </w:instrText>
        </w:r>
        <w:r w:rsidR="00F05FC5">
          <w:rPr>
            <w:webHidden/>
          </w:rPr>
        </w:r>
        <w:r w:rsidR="00F05FC5">
          <w:rPr>
            <w:webHidden/>
          </w:rPr>
          <w:fldChar w:fldCharType="separate"/>
        </w:r>
        <w:r w:rsidR="00F05FC5">
          <w:rPr>
            <w:webHidden/>
          </w:rPr>
          <w:t>122</w:t>
        </w:r>
        <w:r w:rsidR="00F05FC5">
          <w:rPr>
            <w:webHidden/>
          </w:rPr>
          <w:fldChar w:fldCharType="end"/>
        </w:r>
      </w:hyperlink>
    </w:p>
    <w:p w14:paraId="35E399B6" w14:textId="69C23D5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24" w:history="1">
        <w:r w:rsidR="00F05FC5" w:rsidRPr="001B52A6">
          <w:rPr>
            <w:rStyle w:val="Hyperlink"/>
          </w:rPr>
          <w:t>21.6.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_Toc143189624 \h </w:instrText>
        </w:r>
        <w:r w:rsidR="00F05FC5">
          <w:rPr>
            <w:webHidden/>
          </w:rPr>
        </w:r>
        <w:r w:rsidR="00F05FC5">
          <w:rPr>
            <w:webHidden/>
          </w:rPr>
          <w:fldChar w:fldCharType="separate"/>
        </w:r>
        <w:r w:rsidR="00F05FC5">
          <w:rPr>
            <w:webHidden/>
          </w:rPr>
          <w:t>122</w:t>
        </w:r>
        <w:r w:rsidR="00F05FC5">
          <w:rPr>
            <w:webHidden/>
          </w:rPr>
          <w:fldChar w:fldCharType="end"/>
        </w:r>
      </w:hyperlink>
    </w:p>
    <w:p w14:paraId="778C9CFA" w14:textId="07F4877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25" w:history="1">
        <w:r w:rsidR="00F05FC5" w:rsidRPr="001B52A6">
          <w:rPr>
            <w:rStyle w:val="Hyperlink"/>
          </w:rPr>
          <w:t>21.7.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_Toc143189625 \h </w:instrText>
        </w:r>
        <w:r w:rsidR="00F05FC5">
          <w:rPr>
            <w:webHidden/>
          </w:rPr>
        </w:r>
        <w:r w:rsidR="00F05FC5">
          <w:rPr>
            <w:webHidden/>
          </w:rPr>
          <w:fldChar w:fldCharType="separate"/>
        </w:r>
        <w:r w:rsidR="00F05FC5">
          <w:rPr>
            <w:webHidden/>
          </w:rPr>
          <w:t>123</w:t>
        </w:r>
        <w:r w:rsidR="00F05FC5">
          <w:rPr>
            <w:webHidden/>
          </w:rPr>
          <w:fldChar w:fldCharType="end"/>
        </w:r>
      </w:hyperlink>
    </w:p>
    <w:p w14:paraId="686F160F" w14:textId="721960AD"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26" w:history="1">
        <w:r w:rsidR="00F05FC5" w:rsidRPr="001B52A6">
          <w:rPr>
            <w:rStyle w:val="Hyperlink"/>
          </w:rPr>
          <w:t>21.7.1.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_Toc143189626 \h </w:instrText>
        </w:r>
        <w:r w:rsidR="00F05FC5">
          <w:rPr>
            <w:webHidden/>
          </w:rPr>
        </w:r>
        <w:r w:rsidR="00F05FC5">
          <w:rPr>
            <w:webHidden/>
          </w:rPr>
          <w:fldChar w:fldCharType="separate"/>
        </w:r>
        <w:r w:rsidR="00F05FC5">
          <w:rPr>
            <w:webHidden/>
          </w:rPr>
          <w:t>123</w:t>
        </w:r>
        <w:r w:rsidR="00F05FC5">
          <w:rPr>
            <w:webHidden/>
          </w:rPr>
          <w:fldChar w:fldCharType="end"/>
        </w:r>
      </w:hyperlink>
    </w:p>
    <w:p w14:paraId="08AE2561" w14:textId="2DB520E4"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27" w:history="1">
        <w:r w:rsidR="00F05FC5" w:rsidRPr="001B52A6">
          <w:rPr>
            <w:rStyle w:val="Hyperlink"/>
          </w:rPr>
          <w:t>21.7.2.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_Toc143189627 \h </w:instrText>
        </w:r>
        <w:r w:rsidR="00F05FC5">
          <w:rPr>
            <w:webHidden/>
          </w:rPr>
        </w:r>
        <w:r w:rsidR="00F05FC5">
          <w:rPr>
            <w:webHidden/>
          </w:rPr>
          <w:fldChar w:fldCharType="separate"/>
        </w:r>
        <w:r w:rsidR="00F05FC5">
          <w:rPr>
            <w:webHidden/>
          </w:rPr>
          <w:t>123</w:t>
        </w:r>
        <w:r w:rsidR="00F05FC5">
          <w:rPr>
            <w:webHidden/>
          </w:rPr>
          <w:fldChar w:fldCharType="end"/>
        </w:r>
      </w:hyperlink>
    </w:p>
    <w:p w14:paraId="1BDCAB3E" w14:textId="7D0AC4C6"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28" w:history="1">
        <w:r w:rsidR="00F05FC5" w:rsidRPr="001B52A6">
          <w:rPr>
            <w:rStyle w:val="Hyperlink"/>
          </w:rPr>
          <w:t>22.</w:t>
        </w:r>
        <w:r w:rsidR="00F05FC5">
          <w:rPr>
            <w:rFonts w:asciiTheme="minorHAnsi" w:hAnsiTheme="minorHAnsi" w:cstheme="minorBidi"/>
            <w:kern w:val="2"/>
            <w:sz w:val="22"/>
            <w:szCs w:val="28"/>
            <w:lang w:bidi="th-TH"/>
            <w14:ligatures w14:val="standardContextual"/>
          </w:rPr>
          <w:tab/>
        </w:r>
        <w:r w:rsidR="00F05FC5" w:rsidRPr="001B52A6">
          <w:rPr>
            <w:rStyle w:val="Hyperlink"/>
            <w:cs/>
            <w:lang w:bidi="th-TH"/>
          </w:rPr>
          <w:t>ตารางดำเนินคดีลูกหนี้</w:t>
        </w:r>
        <w:r w:rsidR="00F05FC5" w:rsidRPr="001B52A6">
          <w:rPr>
            <w:rStyle w:val="Hyperlink"/>
          </w:rPr>
          <w:t xml:space="preserve"> (Lawsuit Report)</w:t>
        </w:r>
        <w:r w:rsidR="00F05FC5">
          <w:rPr>
            <w:webHidden/>
          </w:rPr>
          <w:tab/>
        </w:r>
        <w:r w:rsidR="00F05FC5">
          <w:rPr>
            <w:webHidden/>
          </w:rPr>
          <w:fldChar w:fldCharType="begin"/>
        </w:r>
        <w:r w:rsidR="00F05FC5">
          <w:rPr>
            <w:webHidden/>
          </w:rPr>
          <w:instrText xml:space="preserve"> PAGEREF _Toc143189628 \h </w:instrText>
        </w:r>
        <w:r w:rsidR="00F05FC5">
          <w:rPr>
            <w:webHidden/>
          </w:rPr>
        </w:r>
        <w:r w:rsidR="00F05FC5">
          <w:rPr>
            <w:webHidden/>
          </w:rPr>
          <w:fldChar w:fldCharType="separate"/>
        </w:r>
        <w:r w:rsidR="00F05FC5">
          <w:rPr>
            <w:webHidden/>
          </w:rPr>
          <w:t>123</w:t>
        </w:r>
        <w:r w:rsidR="00F05FC5">
          <w:rPr>
            <w:webHidden/>
          </w:rPr>
          <w:fldChar w:fldCharType="end"/>
        </w:r>
      </w:hyperlink>
    </w:p>
    <w:p w14:paraId="7BA23B6B" w14:textId="09BA5791"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29" w:history="1">
        <w:r w:rsidR="00F05FC5" w:rsidRPr="001B52A6">
          <w:rPr>
            <w:rStyle w:val="Hyperlink"/>
          </w:rPr>
          <w:t>22.1.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_Toc143189629 \h </w:instrText>
        </w:r>
        <w:r w:rsidR="00F05FC5">
          <w:rPr>
            <w:webHidden/>
          </w:rPr>
        </w:r>
        <w:r w:rsidR="00F05FC5">
          <w:rPr>
            <w:webHidden/>
          </w:rPr>
          <w:fldChar w:fldCharType="separate"/>
        </w:r>
        <w:r w:rsidR="00F05FC5">
          <w:rPr>
            <w:webHidden/>
          </w:rPr>
          <w:t>123</w:t>
        </w:r>
        <w:r w:rsidR="00F05FC5">
          <w:rPr>
            <w:webHidden/>
          </w:rPr>
          <w:fldChar w:fldCharType="end"/>
        </w:r>
      </w:hyperlink>
    </w:p>
    <w:p w14:paraId="19CE662B" w14:textId="74F1A11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30" w:history="1">
        <w:r w:rsidR="00F05FC5" w:rsidRPr="001B52A6">
          <w:rPr>
            <w:rStyle w:val="Hyperlink"/>
          </w:rPr>
          <w:t>22.2.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_Toc143189630 \h </w:instrText>
        </w:r>
        <w:r w:rsidR="00F05FC5">
          <w:rPr>
            <w:webHidden/>
          </w:rPr>
        </w:r>
        <w:r w:rsidR="00F05FC5">
          <w:rPr>
            <w:webHidden/>
          </w:rPr>
          <w:fldChar w:fldCharType="separate"/>
        </w:r>
        <w:r w:rsidR="00F05FC5">
          <w:rPr>
            <w:webHidden/>
          </w:rPr>
          <w:t>123</w:t>
        </w:r>
        <w:r w:rsidR="00F05FC5">
          <w:rPr>
            <w:webHidden/>
          </w:rPr>
          <w:fldChar w:fldCharType="end"/>
        </w:r>
      </w:hyperlink>
    </w:p>
    <w:p w14:paraId="1E32417C" w14:textId="505491D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31" w:history="1">
        <w:r w:rsidR="00F05FC5" w:rsidRPr="001B52A6">
          <w:rPr>
            <w:rStyle w:val="Hyperlink"/>
          </w:rPr>
          <w:t>22.3.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_Toc143189631 \h </w:instrText>
        </w:r>
        <w:r w:rsidR="00F05FC5">
          <w:rPr>
            <w:webHidden/>
          </w:rPr>
        </w:r>
        <w:r w:rsidR="00F05FC5">
          <w:rPr>
            <w:webHidden/>
          </w:rPr>
          <w:fldChar w:fldCharType="separate"/>
        </w:r>
        <w:r w:rsidR="00F05FC5">
          <w:rPr>
            <w:webHidden/>
          </w:rPr>
          <w:t>123</w:t>
        </w:r>
        <w:r w:rsidR="00F05FC5">
          <w:rPr>
            <w:webHidden/>
          </w:rPr>
          <w:fldChar w:fldCharType="end"/>
        </w:r>
      </w:hyperlink>
    </w:p>
    <w:p w14:paraId="0906FEED" w14:textId="19602C7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32" w:history="1">
        <w:r w:rsidR="00F05FC5" w:rsidRPr="001B52A6">
          <w:rPr>
            <w:rStyle w:val="Hyperlink"/>
          </w:rPr>
          <w:t>22.4.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_Toc143189632 \h </w:instrText>
        </w:r>
        <w:r w:rsidR="00F05FC5">
          <w:rPr>
            <w:webHidden/>
          </w:rPr>
        </w:r>
        <w:r w:rsidR="00F05FC5">
          <w:rPr>
            <w:webHidden/>
          </w:rPr>
          <w:fldChar w:fldCharType="separate"/>
        </w:r>
        <w:r w:rsidR="00F05FC5">
          <w:rPr>
            <w:webHidden/>
          </w:rPr>
          <w:t>124</w:t>
        </w:r>
        <w:r w:rsidR="00F05FC5">
          <w:rPr>
            <w:webHidden/>
          </w:rPr>
          <w:fldChar w:fldCharType="end"/>
        </w:r>
      </w:hyperlink>
    </w:p>
    <w:p w14:paraId="6C6E8B82" w14:textId="446A31F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33" w:history="1">
        <w:r w:rsidR="00F05FC5" w:rsidRPr="001B52A6">
          <w:rPr>
            <w:rStyle w:val="Hyperlink"/>
          </w:rPr>
          <w:t>22.5.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_Toc143189633 \h </w:instrText>
        </w:r>
        <w:r w:rsidR="00F05FC5">
          <w:rPr>
            <w:webHidden/>
          </w:rPr>
        </w:r>
        <w:r w:rsidR="00F05FC5">
          <w:rPr>
            <w:webHidden/>
          </w:rPr>
          <w:fldChar w:fldCharType="separate"/>
        </w:r>
        <w:r w:rsidR="00F05FC5">
          <w:rPr>
            <w:webHidden/>
          </w:rPr>
          <w:t>126</w:t>
        </w:r>
        <w:r w:rsidR="00F05FC5">
          <w:rPr>
            <w:webHidden/>
          </w:rPr>
          <w:fldChar w:fldCharType="end"/>
        </w:r>
      </w:hyperlink>
    </w:p>
    <w:p w14:paraId="67EAEA04" w14:textId="085870C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34" w:history="1">
        <w:r w:rsidR="00F05FC5" w:rsidRPr="001B52A6">
          <w:rPr>
            <w:rStyle w:val="Hyperlink"/>
          </w:rPr>
          <w:t>22.6.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_Toc143189634 \h </w:instrText>
        </w:r>
        <w:r w:rsidR="00F05FC5">
          <w:rPr>
            <w:webHidden/>
          </w:rPr>
        </w:r>
        <w:r w:rsidR="00F05FC5">
          <w:rPr>
            <w:webHidden/>
          </w:rPr>
          <w:fldChar w:fldCharType="separate"/>
        </w:r>
        <w:r w:rsidR="00F05FC5">
          <w:rPr>
            <w:webHidden/>
          </w:rPr>
          <w:t>126</w:t>
        </w:r>
        <w:r w:rsidR="00F05FC5">
          <w:rPr>
            <w:webHidden/>
          </w:rPr>
          <w:fldChar w:fldCharType="end"/>
        </w:r>
      </w:hyperlink>
    </w:p>
    <w:p w14:paraId="3A209BF5" w14:textId="6B08FAE7"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35" w:history="1">
        <w:r w:rsidR="00F05FC5" w:rsidRPr="001B52A6">
          <w:rPr>
            <w:rStyle w:val="Hyperlink"/>
          </w:rPr>
          <w:t>22.7.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_Toc143189635 \h </w:instrText>
        </w:r>
        <w:r w:rsidR="00F05FC5">
          <w:rPr>
            <w:webHidden/>
          </w:rPr>
        </w:r>
        <w:r w:rsidR="00F05FC5">
          <w:rPr>
            <w:webHidden/>
          </w:rPr>
          <w:fldChar w:fldCharType="separate"/>
        </w:r>
        <w:r w:rsidR="00F05FC5">
          <w:rPr>
            <w:webHidden/>
          </w:rPr>
          <w:t>126</w:t>
        </w:r>
        <w:r w:rsidR="00F05FC5">
          <w:rPr>
            <w:webHidden/>
          </w:rPr>
          <w:fldChar w:fldCharType="end"/>
        </w:r>
      </w:hyperlink>
    </w:p>
    <w:p w14:paraId="100BCD30" w14:textId="0D7F1D4D"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36" w:history="1">
        <w:r w:rsidR="00F05FC5" w:rsidRPr="001B52A6">
          <w:rPr>
            <w:rStyle w:val="Hyperlink"/>
          </w:rPr>
          <w:t>22.7.1.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_Toc143189636 \h </w:instrText>
        </w:r>
        <w:r w:rsidR="00F05FC5">
          <w:rPr>
            <w:webHidden/>
          </w:rPr>
        </w:r>
        <w:r w:rsidR="00F05FC5">
          <w:rPr>
            <w:webHidden/>
          </w:rPr>
          <w:fldChar w:fldCharType="separate"/>
        </w:r>
        <w:r w:rsidR="00F05FC5">
          <w:rPr>
            <w:webHidden/>
          </w:rPr>
          <w:t>126</w:t>
        </w:r>
        <w:r w:rsidR="00F05FC5">
          <w:rPr>
            <w:webHidden/>
          </w:rPr>
          <w:fldChar w:fldCharType="end"/>
        </w:r>
      </w:hyperlink>
    </w:p>
    <w:p w14:paraId="2FCB7358" w14:textId="11ED09F5"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37" w:history="1">
        <w:r w:rsidR="00F05FC5" w:rsidRPr="001B52A6">
          <w:rPr>
            <w:rStyle w:val="Hyperlink"/>
          </w:rPr>
          <w:t>22.7.2.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_Toc143189637 \h </w:instrText>
        </w:r>
        <w:r w:rsidR="00F05FC5">
          <w:rPr>
            <w:webHidden/>
          </w:rPr>
        </w:r>
        <w:r w:rsidR="00F05FC5">
          <w:rPr>
            <w:webHidden/>
          </w:rPr>
          <w:fldChar w:fldCharType="separate"/>
        </w:r>
        <w:r w:rsidR="00F05FC5">
          <w:rPr>
            <w:webHidden/>
          </w:rPr>
          <w:t>126</w:t>
        </w:r>
        <w:r w:rsidR="00F05FC5">
          <w:rPr>
            <w:webHidden/>
          </w:rPr>
          <w:fldChar w:fldCharType="end"/>
        </w:r>
      </w:hyperlink>
    </w:p>
    <w:p w14:paraId="2B14C6B2" w14:textId="24FF1B4F"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38" w:history="1">
        <w:r w:rsidR="00F05FC5" w:rsidRPr="001B52A6">
          <w:rPr>
            <w:rStyle w:val="Hyperlink"/>
          </w:rPr>
          <w:t>23.</w:t>
        </w:r>
        <w:r w:rsidR="00F05FC5">
          <w:rPr>
            <w:rFonts w:asciiTheme="minorHAnsi" w:hAnsiTheme="minorHAnsi" w:cstheme="minorBidi"/>
            <w:kern w:val="2"/>
            <w:sz w:val="22"/>
            <w:szCs w:val="28"/>
            <w:lang w:bidi="th-TH"/>
            <w14:ligatures w14:val="standardContextual"/>
          </w:rPr>
          <w:tab/>
        </w:r>
        <w:r w:rsidR="00F05FC5" w:rsidRPr="001B52A6">
          <w:rPr>
            <w:rStyle w:val="Hyperlink"/>
            <w:cs/>
            <w:lang w:bidi="th-TH"/>
          </w:rPr>
          <w:t xml:space="preserve">ตารางคำนวณชดเชยส่วนต่างดอกเบี้ย </w:t>
        </w:r>
        <w:r w:rsidR="00F05FC5" w:rsidRPr="001B52A6">
          <w:rPr>
            <w:rStyle w:val="Hyperlink"/>
          </w:rPr>
          <w:t>TG1 (Interest Differential Compensation: TG1 Report)  (Related TOR – LN-55)</w:t>
        </w:r>
        <w:r w:rsidR="00F05FC5">
          <w:rPr>
            <w:webHidden/>
          </w:rPr>
          <w:tab/>
        </w:r>
        <w:r w:rsidR="00F05FC5">
          <w:rPr>
            <w:webHidden/>
          </w:rPr>
          <w:fldChar w:fldCharType="begin"/>
        </w:r>
        <w:r w:rsidR="00F05FC5">
          <w:rPr>
            <w:webHidden/>
          </w:rPr>
          <w:instrText xml:space="preserve"> PAGEREF _Toc143189638 \h </w:instrText>
        </w:r>
        <w:r w:rsidR="00F05FC5">
          <w:rPr>
            <w:webHidden/>
          </w:rPr>
        </w:r>
        <w:r w:rsidR="00F05FC5">
          <w:rPr>
            <w:webHidden/>
          </w:rPr>
          <w:fldChar w:fldCharType="separate"/>
        </w:r>
        <w:r w:rsidR="00F05FC5">
          <w:rPr>
            <w:webHidden/>
          </w:rPr>
          <w:t>126</w:t>
        </w:r>
        <w:r w:rsidR="00F05FC5">
          <w:rPr>
            <w:webHidden/>
          </w:rPr>
          <w:fldChar w:fldCharType="end"/>
        </w:r>
      </w:hyperlink>
    </w:p>
    <w:p w14:paraId="57175854" w14:textId="24934C7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39" w:history="1">
        <w:r w:rsidR="00F05FC5" w:rsidRPr="001B52A6">
          <w:rPr>
            <w:rStyle w:val="Hyperlink"/>
          </w:rPr>
          <w:t>23.1.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_Toc143189639 \h </w:instrText>
        </w:r>
        <w:r w:rsidR="00F05FC5">
          <w:rPr>
            <w:webHidden/>
          </w:rPr>
        </w:r>
        <w:r w:rsidR="00F05FC5">
          <w:rPr>
            <w:webHidden/>
          </w:rPr>
          <w:fldChar w:fldCharType="separate"/>
        </w:r>
        <w:r w:rsidR="00F05FC5">
          <w:rPr>
            <w:webHidden/>
          </w:rPr>
          <w:t>126</w:t>
        </w:r>
        <w:r w:rsidR="00F05FC5">
          <w:rPr>
            <w:webHidden/>
          </w:rPr>
          <w:fldChar w:fldCharType="end"/>
        </w:r>
      </w:hyperlink>
    </w:p>
    <w:p w14:paraId="35A47B2A" w14:textId="26A3A63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40" w:history="1">
        <w:r w:rsidR="00F05FC5" w:rsidRPr="001B52A6">
          <w:rPr>
            <w:rStyle w:val="Hyperlink"/>
          </w:rPr>
          <w:t>23.2.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_Toc143189640 \h </w:instrText>
        </w:r>
        <w:r w:rsidR="00F05FC5">
          <w:rPr>
            <w:webHidden/>
          </w:rPr>
        </w:r>
        <w:r w:rsidR="00F05FC5">
          <w:rPr>
            <w:webHidden/>
          </w:rPr>
          <w:fldChar w:fldCharType="separate"/>
        </w:r>
        <w:r w:rsidR="00F05FC5">
          <w:rPr>
            <w:webHidden/>
          </w:rPr>
          <w:t>128</w:t>
        </w:r>
        <w:r w:rsidR="00F05FC5">
          <w:rPr>
            <w:webHidden/>
          </w:rPr>
          <w:fldChar w:fldCharType="end"/>
        </w:r>
      </w:hyperlink>
    </w:p>
    <w:p w14:paraId="0215BC46" w14:textId="7E00FAB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41" w:history="1">
        <w:r w:rsidR="00F05FC5" w:rsidRPr="001B52A6">
          <w:rPr>
            <w:rStyle w:val="Hyperlink"/>
          </w:rPr>
          <w:t>23.3.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_Toc143189641 \h </w:instrText>
        </w:r>
        <w:r w:rsidR="00F05FC5">
          <w:rPr>
            <w:webHidden/>
          </w:rPr>
        </w:r>
        <w:r w:rsidR="00F05FC5">
          <w:rPr>
            <w:webHidden/>
          </w:rPr>
          <w:fldChar w:fldCharType="separate"/>
        </w:r>
        <w:r w:rsidR="00F05FC5">
          <w:rPr>
            <w:webHidden/>
          </w:rPr>
          <w:t>128</w:t>
        </w:r>
        <w:r w:rsidR="00F05FC5">
          <w:rPr>
            <w:webHidden/>
          </w:rPr>
          <w:fldChar w:fldCharType="end"/>
        </w:r>
      </w:hyperlink>
    </w:p>
    <w:p w14:paraId="16E47DE2" w14:textId="3A1063E5"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42" w:history="1">
        <w:r w:rsidR="00F05FC5" w:rsidRPr="001B52A6">
          <w:rPr>
            <w:rStyle w:val="Hyperlink"/>
          </w:rPr>
          <w:t>23.4.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_Toc143189642 \h </w:instrText>
        </w:r>
        <w:r w:rsidR="00F05FC5">
          <w:rPr>
            <w:webHidden/>
          </w:rPr>
        </w:r>
        <w:r w:rsidR="00F05FC5">
          <w:rPr>
            <w:webHidden/>
          </w:rPr>
          <w:fldChar w:fldCharType="separate"/>
        </w:r>
        <w:r w:rsidR="00F05FC5">
          <w:rPr>
            <w:webHidden/>
          </w:rPr>
          <w:t>128</w:t>
        </w:r>
        <w:r w:rsidR="00F05FC5">
          <w:rPr>
            <w:webHidden/>
          </w:rPr>
          <w:fldChar w:fldCharType="end"/>
        </w:r>
      </w:hyperlink>
    </w:p>
    <w:p w14:paraId="56BE0046" w14:textId="5681501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43" w:history="1">
        <w:r w:rsidR="00F05FC5" w:rsidRPr="001B52A6">
          <w:rPr>
            <w:rStyle w:val="Hyperlink"/>
          </w:rPr>
          <w:t>23.5.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_Toc143189643 \h </w:instrText>
        </w:r>
        <w:r w:rsidR="00F05FC5">
          <w:rPr>
            <w:webHidden/>
          </w:rPr>
        </w:r>
        <w:r w:rsidR="00F05FC5">
          <w:rPr>
            <w:webHidden/>
          </w:rPr>
          <w:fldChar w:fldCharType="separate"/>
        </w:r>
        <w:r w:rsidR="00F05FC5">
          <w:rPr>
            <w:webHidden/>
          </w:rPr>
          <w:t>130</w:t>
        </w:r>
        <w:r w:rsidR="00F05FC5">
          <w:rPr>
            <w:webHidden/>
          </w:rPr>
          <w:fldChar w:fldCharType="end"/>
        </w:r>
      </w:hyperlink>
    </w:p>
    <w:p w14:paraId="521D5E9C" w14:textId="7A37740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44" w:history="1">
        <w:r w:rsidR="00F05FC5" w:rsidRPr="001B52A6">
          <w:rPr>
            <w:rStyle w:val="Hyperlink"/>
          </w:rPr>
          <w:t>23.6.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_Toc143189644 \h </w:instrText>
        </w:r>
        <w:r w:rsidR="00F05FC5">
          <w:rPr>
            <w:webHidden/>
          </w:rPr>
        </w:r>
        <w:r w:rsidR="00F05FC5">
          <w:rPr>
            <w:webHidden/>
          </w:rPr>
          <w:fldChar w:fldCharType="separate"/>
        </w:r>
        <w:r w:rsidR="00F05FC5">
          <w:rPr>
            <w:webHidden/>
          </w:rPr>
          <w:t>130</w:t>
        </w:r>
        <w:r w:rsidR="00F05FC5">
          <w:rPr>
            <w:webHidden/>
          </w:rPr>
          <w:fldChar w:fldCharType="end"/>
        </w:r>
      </w:hyperlink>
    </w:p>
    <w:p w14:paraId="4BC37710" w14:textId="5A6249C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45" w:history="1">
        <w:r w:rsidR="00F05FC5" w:rsidRPr="001B52A6">
          <w:rPr>
            <w:rStyle w:val="Hyperlink"/>
          </w:rPr>
          <w:t>23.7.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_Toc143189645 \h </w:instrText>
        </w:r>
        <w:r w:rsidR="00F05FC5">
          <w:rPr>
            <w:webHidden/>
          </w:rPr>
        </w:r>
        <w:r w:rsidR="00F05FC5">
          <w:rPr>
            <w:webHidden/>
          </w:rPr>
          <w:fldChar w:fldCharType="separate"/>
        </w:r>
        <w:r w:rsidR="00F05FC5">
          <w:rPr>
            <w:webHidden/>
          </w:rPr>
          <w:t>130</w:t>
        </w:r>
        <w:r w:rsidR="00F05FC5">
          <w:rPr>
            <w:webHidden/>
          </w:rPr>
          <w:fldChar w:fldCharType="end"/>
        </w:r>
      </w:hyperlink>
    </w:p>
    <w:p w14:paraId="24BB8C56" w14:textId="151E7941"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46" w:history="1">
        <w:r w:rsidR="00F05FC5" w:rsidRPr="001B52A6">
          <w:rPr>
            <w:rStyle w:val="Hyperlink"/>
          </w:rPr>
          <w:t>23.7.1.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_Toc143189646 \h </w:instrText>
        </w:r>
        <w:r w:rsidR="00F05FC5">
          <w:rPr>
            <w:webHidden/>
          </w:rPr>
        </w:r>
        <w:r w:rsidR="00F05FC5">
          <w:rPr>
            <w:webHidden/>
          </w:rPr>
          <w:fldChar w:fldCharType="separate"/>
        </w:r>
        <w:r w:rsidR="00F05FC5">
          <w:rPr>
            <w:webHidden/>
          </w:rPr>
          <w:t>130</w:t>
        </w:r>
        <w:r w:rsidR="00F05FC5">
          <w:rPr>
            <w:webHidden/>
          </w:rPr>
          <w:fldChar w:fldCharType="end"/>
        </w:r>
      </w:hyperlink>
    </w:p>
    <w:p w14:paraId="4A038BD2" w14:textId="648D1C2A"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47" w:history="1">
        <w:r w:rsidR="00F05FC5" w:rsidRPr="001B52A6">
          <w:rPr>
            <w:rStyle w:val="Hyperlink"/>
          </w:rPr>
          <w:t>23.7.2.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_Toc143189647 \h </w:instrText>
        </w:r>
        <w:r w:rsidR="00F05FC5">
          <w:rPr>
            <w:webHidden/>
          </w:rPr>
        </w:r>
        <w:r w:rsidR="00F05FC5">
          <w:rPr>
            <w:webHidden/>
          </w:rPr>
          <w:fldChar w:fldCharType="separate"/>
        </w:r>
        <w:r w:rsidR="00F05FC5">
          <w:rPr>
            <w:webHidden/>
          </w:rPr>
          <w:t>130</w:t>
        </w:r>
        <w:r w:rsidR="00F05FC5">
          <w:rPr>
            <w:webHidden/>
          </w:rPr>
          <w:fldChar w:fldCharType="end"/>
        </w:r>
      </w:hyperlink>
    </w:p>
    <w:p w14:paraId="0517C332" w14:textId="315676A2"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48" w:history="1">
        <w:r w:rsidR="00F05FC5" w:rsidRPr="001B52A6">
          <w:rPr>
            <w:rStyle w:val="Hyperlink"/>
          </w:rPr>
          <w:t>24.</w:t>
        </w:r>
        <w:r w:rsidR="00F05FC5">
          <w:rPr>
            <w:rFonts w:asciiTheme="minorHAnsi" w:hAnsiTheme="minorHAnsi" w:cstheme="minorBidi"/>
            <w:kern w:val="2"/>
            <w:sz w:val="22"/>
            <w:szCs w:val="28"/>
            <w:lang w:bidi="th-TH"/>
            <w14:ligatures w14:val="standardContextual"/>
          </w:rPr>
          <w:tab/>
        </w:r>
        <w:r w:rsidR="00F05FC5" w:rsidRPr="001B52A6">
          <w:rPr>
            <w:rStyle w:val="Hyperlink"/>
            <w:cs/>
            <w:lang w:bidi="th-TH"/>
          </w:rPr>
          <w:t xml:space="preserve">ตารางคำนวณชดเชยส่วนต่างดอกเบี้ย </w:t>
        </w:r>
        <w:r w:rsidR="00F05FC5" w:rsidRPr="001B52A6">
          <w:rPr>
            <w:rStyle w:val="Hyperlink"/>
          </w:rPr>
          <w:t>BIZ (Interest Differential Compensation: BIZ Report)  (Related TOR – LN-55)</w:t>
        </w:r>
        <w:r w:rsidR="00F05FC5">
          <w:rPr>
            <w:webHidden/>
          </w:rPr>
          <w:tab/>
        </w:r>
        <w:r w:rsidR="00F05FC5">
          <w:rPr>
            <w:webHidden/>
          </w:rPr>
          <w:fldChar w:fldCharType="begin"/>
        </w:r>
        <w:r w:rsidR="00F05FC5">
          <w:rPr>
            <w:webHidden/>
          </w:rPr>
          <w:instrText xml:space="preserve"> PAGEREF _Toc143189648 \h </w:instrText>
        </w:r>
        <w:r w:rsidR="00F05FC5">
          <w:rPr>
            <w:webHidden/>
          </w:rPr>
        </w:r>
        <w:r w:rsidR="00F05FC5">
          <w:rPr>
            <w:webHidden/>
          </w:rPr>
          <w:fldChar w:fldCharType="separate"/>
        </w:r>
        <w:r w:rsidR="00F05FC5">
          <w:rPr>
            <w:webHidden/>
          </w:rPr>
          <w:t>130</w:t>
        </w:r>
        <w:r w:rsidR="00F05FC5">
          <w:rPr>
            <w:webHidden/>
          </w:rPr>
          <w:fldChar w:fldCharType="end"/>
        </w:r>
      </w:hyperlink>
    </w:p>
    <w:p w14:paraId="7BA808B6" w14:textId="6E9C366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49" w:history="1">
        <w:r w:rsidR="00F05FC5" w:rsidRPr="001B52A6">
          <w:rPr>
            <w:rStyle w:val="Hyperlink"/>
          </w:rPr>
          <w:t>24.1.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_Toc143189649 \h </w:instrText>
        </w:r>
        <w:r w:rsidR="00F05FC5">
          <w:rPr>
            <w:webHidden/>
          </w:rPr>
        </w:r>
        <w:r w:rsidR="00F05FC5">
          <w:rPr>
            <w:webHidden/>
          </w:rPr>
          <w:fldChar w:fldCharType="separate"/>
        </w:r>
        <w:r w:rsidR="00F05FC5">
          <w:rPr>
            <w:webHidden/>
          </w:rPr>
          <w:t>130</w:t>
        </w:r>
        <w:r w:rsidR="00F05FC5">
          <w:rPr>
            <w:webHidden/>
          </w:rPr>
          <w:fldChar w:fldCharType="end"/>
        </w:r>
      </w:hyperlink>
    </w:p>
    <w:p w14:paraId="78632D1E" w14:textId="78BD5E8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50" w:history="1">
        <w:r w:rsidR="00F05FC5" w:rsidRPr="001B52A6">
          <w:rPr>
            <w:rStyle w:val="Hyperlink"/>
          </w:rPr>
          <w:t>24.2.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_Toc143189650 \h </w:instrText>
        </w:r>
        <w:r w:rsidR="00F05FC5">
          <w:rPr>
            <w:webHidden/>
          </w:rPr>
        </w:r>
        <w:r w:rsidR="00F05FC5">
          <w:rPr>
            <w:webHidden/>
          </w:rPr>
          <w:fldChar w:fldCharType="separate"/>
        </w:r>
        <w:r w:rsidR="00F05FC5">
          <w:rPr>
            <w:webHidden/>
          </w:rPr>
          <w:t>131</w:t>
        </w:r>
        <w:r w:rsidR="00F05FC5">
          <w:rPr>
            <w:webHidden/>
          </w:rPr>
          <w:fldChar w:fldCharType="end"/>
        </w:r>
      </w:hyperlink>
    </w:p>
    <w:p w14:paraId="0FC6D39C" w14:textId="724FDD6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51" w:history="1">
        <w:r w:rsidR="00F05FC5" w:rsidRPr="001B52A6">
          <w:rPr>
            <w:rStyle w:val="Hyperlink"/>
          </w:rPr>
          <w:t>24.3.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_Toc143189651 \h </w:instrText>
        </w:r>
        <w:r w:rsidR="00F05FC5">
          <w:rPr>
            <w:webHidden/>
          </w:rPr>
        </w:r>
        <w:r w:rsidR="00F05FC5">
          <w:rPr>
            <w:webHidden/>
          </w:rPr>
          <w:fldChar w:fldCharType="separate"/>
        </w:r>
        <w:r w:rsidR="00F05FC5">
          <w:rPr>
            <w:webHidden/>
          </w:rPr>
          <w:t>131</w:t>
        </w:r>
        <w:r w:rsidR="00F05FC5">
          <w:rPr>
            <w:webHidden/>
          </w:rPr>
          <w:fldChar w:fldCharType="end"/>
        </w:r>
      </w:hyperlink>
    </w:p>
    <w:p w14:paraId="59B0B6F3" w14:textId="2E94BE8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52" w:history="1">
        <w:r w:rsidR="00F05FC5" w:rsidRPr="001B52A6">
          <w:rPr>
            <w:rStyle w:val="Hyperlink"/>
          </w:rPr>
          <w:t>24.4.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_Toc143189652 \h </w:instrText>
        </w:r>
        <w:r w:rsidR="00F05FC5">
          <w:rPr>
            <w:webHidden/>
          </w:rPr>
        </w:r>
        <w:r w:rsidR="00F05FC5">
          <w:rPr>
            <w:webHidden/>
          </w:rPr>
          <w:fldChar w:fldCharType="separate"/>
        </w:r>
        <w:r w:rsidR="00F05FC5">
          <w:rPr>
            <w:webHidden/>
          </w:rPr>
          <w:t>131</w:t>
        </w:r>
        <w:r w:rsidR="00F05FC5">
          <w:rPr>
            <w:webHidden/>
          </w:rPr>
          <w:fldChar w:fldCharType="end"/>
        </w:r>
      </w:hyperlink>
    </w:p>
    <w:p w14:paraId="6B6779B7" w14:textId="7D8BCF6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53" w:history="1">
        <w:r w:rsidR="00F05FC5" w:rsidRPr="001B52A6">
          <w:rPr>
            <w:rStyle w:val="Hyperlink"/>
          </w:rPr>
          <w:t>24.5.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_Toc143189653 \h </w:instrText>
        </w:r>
        <w:r w:rsidR="00F05FC5">
          <w:rPr>
            <w:webHidden/>
          </w:rPr>
        </w:r>
        <w:r w:rsidR="00F05FC5">
          <w:rPr>
            <w:webHidden/>
          </w:rPr>
          <w:fldChar w:fldCharType="separate"/>
        </w:r>
        <w:r w:rsidR="00F05FC5">
          <w:rPr>
            <w:webHidden/>
          </w:rPr>
          <w:t>132</w:t>
        </w:r>
        <w:r w:rsidR="00F05FC5">
          <w:rPr>
            <w:webHidden/>
          </w:rPr>
          <w:fldChar w:fldCharType="end"/>
        </w:r>
      </w:hyperlink>
    </w:p>
    <w:p w14:paraId="7BB561D4" w14:textId="6BB7526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54" w:history="1">
        <w:r w:rsidR="00F05FC5" w:rsidRPr="001B52A6">
          <w:rPr>
            <w:rStyle w:val="Hyperlink"/>
          </w:rPr>
          <w:t>24.6.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_Toc143189654 \h </w:instrText>
        </w:r>
        <w:r w:rsidR="00F05FC5">
          <w:rPr>
            <w:webHidden/>
          </w:rPr>
        </w:r>
        <w:r w:rsidR="00F05FC5">
          <w:rPr>
            <w:webHidden/>
          </w:rPr>
          <w:fldChar w:fldCharType="separate"/>
        </w:r>
        <w:r w:rsidR="00F05FC5">
          <w:rPr>
            <w:webHidden/>
          </w:rPr>
          <w:t>132</w:t>
        </w:r>
        <w:r w:rsidR="00F05FC5">
          <w:rPr>
            <w:webHidden/>
          </w:rPr>
          <w:fldChar w:fldCharType="end"/>
        </w:r>
      </w:hyperlink>
    </w:p>
    <w:p w14:paraId="7877080F" w14:textId="3C75BCD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55" w:history="1">
        <w:r w:rsidR="00F05FC5" w:rsidRPr="001B52A6">
          <w:rPr>
            <w:rStyle w:val="Hyperlink"/>
          </w:rPr>
          <w:t>24.7.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_Toc143189655 \h </w:instrText>
        </w:r>
        <w:r w:rsidR="00F05FC5">
          <w:rPr>
            <w:webHidden/>
          </w:rPr>
        </w:r>
        <w:r w:rsidR="00F05FC5">
          <w:rPr>
            <w:webHidden/>
          </w:rPr>
          <w:fldChar w:fldCharType="separate"/>
        </w:r>
        <w:r w:rsidR="00F05FC5">
          <w:rPr>
            <w:webHidden/>
          </w:rPr>
          <w:t>132</w:t>
        </w:r>
        <w:r w:rsidR="00F05FC5">
          <w:rPr>
            <w:webHidden/>
          </w:rPr>
          <w:fldChar w:fldCharType="end"/>
        </w:r>
      </w:hyperlink>
    </w:p>
    <w:p w14:paraId="097D2602" w14:textId="36955118"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56" w:history="1">
        <w:r w:rsidR="00F05FC5" w:rsidRPr="001B52A6">
          <w:rPr>
            <w:rStyle w:val="Hyperlink"/>
          </w:rPr>
          <w:t>24.7.1.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_Toc143189656 \h </w:instrText>
        </w:r>
        <w:r w:rsidR="00F05FC5">
          <w:rPr>
            <w:webHidden/>
          </w:rPr>
        </w:r>
        <w:r w:rsidR="00F05FC5">
          <w:rPr>
            <w:webHidden/>
          </w:rPr>
          <w:fldChar w:fldCharType="separate"/>
        </w:r>
        <w:r w:rsidR="00F05FC5">
          <w:rPr>
            <w:webHidden/>
          </w:rPr>
          <w:t>132</w:t>
        </w:r>
        <w:r w:rsidR="00F05FC5">
          <w:rPr>
            <w:webHidden/>
          </w:rPr>
          <w:fldChar w:fldCharType="end"/>
        </w:r>
      </w:hyperlink>
    </w:p>
    <w:p w14:paraId="2127C643" w14:textId="49DCAE1F"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57" w:history="1">
        <w:r w:rsidR="00F05FC5" w:rsidRPr="001B52A6">
          <w:rPr>
            <w:rStyle w:val="Hyperlink"/>
          </w:rPr>
          <w:t>24.7.2.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_Toc143189657 \h </w:instrText>
        </w:r>
        <w:r w:rsidR="00F05FC5">
          <w:rPr>
            <w:webHidden/>
          </w:rPr>
        </w:r>
        <w:r w:rsidR="00F05FC5">
          <w:rPr>
            <w:webHidden/>
          </w:rPr>
          <w:fldChar w:fldCharType="separate"/>
        </w:r>
        <w:r w:rsidR="00F05FC5">
          <w:rPr>
            <w:webHidden/>
          </w:rPr>
          <w:t>132</w:t>
        </w:r>
        <w:r w:rsidR="00F05FC5">
          <w:rPr>
            <w:webHidden/>
          </w:rPr>
          <w:fldChar w:fldCharType="end"/>
        </w:r>
      </w:hyperlink>
    </w:p>
    <w:p w14:paraId="0DEDC046" w14:textId="69ADF616"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58" w:history="1">
        <w:r w:rsidR="00F05FC5" w:rsidRPr="001B52A6">
          <w:rPr>
            <w:rStyle w:val="Hyperlink"/>
          </w:rPr>
          <w:t>25.</w:t>
        </w:r>
        <w:r w:rsidR="00F05FC5">
          <w:rPr>
            <w:rFonts w:asciiTheme="minorHAnsi" w:hAnsiTheme="minorHAnsi" w:cstheme="minorBidi"/>
            <w:kern w:val="2"/>
            <w:sz w:val="22"/>
            <w:szCs w:val="28"/>
            <w:lang w:bidi="th-TH"/>
            <w14:ligatures w14:val="standardContextual"/>
          </w:rPr>
          <w:tab/>
        </w:r>
        <w:r w:rsidR="00F05FC5" w:rsidRPr="001B52A6">
          <w:rPr>
            <w:rStyle w:val="Hyperlink"/>
            <w:cs/>
            <w:lang w:bidi="th-TH"/>
          </w:rPr>
          <w:t xml:space="preserve">ตารางคำนวณชดเชยส่วนต่างดอกเบี้ย </w:t>
        </w:r>
        <w:r w:rsidR="00F05FC5" w:rsidRPr="001B52A6">
          <w:rPr>
            <w:rStyle w:val="Hyperlink"/>
          </w:rPr>
          <w:t>TT1, TT2 (Interest Differential Compensation: TT1, TT2 Report)  (Related TOR – LN-55)</w:t>
        </w:r>
        <w:r w:rsidR="00F05FC5">
          <w:rPr>
            <w:webHidden/>
          </w:rPr>
          <w:tab/>
        </w:r>
        <w:r w:rsidR="00F05FC5">
          <w:rPr>
            <w:webHidden/>
          </w:rPr>
          <w:fldChar w:fldCharType="begin"/>
        </w:r>
        <w:r w:rsidR="00F05FC5">
          <w:rPr>
            <w:webHidden/>
          </w:rPr>
          <w:instrText xml:space="preserve"> PAGEREF _Toc143189658 \h </w:instrText>
        </w:r>
        <w:r w:rsidR="00F05FC5">
          <w:rPr>
            <w:webHidden/>
          </w:rPr>
        </w:r>
        <w:r w:rsidR="00F05FC5">
          <w:rPr>
            <w:webHidden/>
          </w:rPr>
          <w:fldChar w:fldCharType="separate"/>
        </w:r>
        <w:r w:rsidR="00F05FC5">
          <w:rPr>
            <w:webHidden/>
          </w:rPr>
          <w:t>133</w:t>
        </w:r>
        <w:r w:rsidR="00F05FC5">
          <w:rPr>
            <w:webHidden/>
          </w:rPr>
          <w:fldChar w:fldCharType="end"/>
        </w:r>
      </w:hyperlink>
    </w:p>
    <w:p w14:paraId="74F5FF4A" w14:textId="6374500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59" w:history="1">
        <w:r w:rsidR="00F05FC5" w:rsidRPr="001B52A6">
          <w:rPr>
            <w:rStyle w:val="Hyperlink"/>
          </w:rPr>
          <w:t>25.1.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_Toc143189659 \h </w:instrText>
        </w:r>
        <w:r w:rsidR="00F05FC5">
          <w:rPr>
            <w:webHidden/>
          </w:rPr>
        </w:r>
        <w:r w:rsidR="00F05FC5">
          <w:rPr>
            <w:webHidden/>
          </w:rPr>
          <w:fldChar w:fldCharType="separate"/>
        </w:r>
        <w:r w:rsidR="00F05FC5">
          <w:rPr>
            <w:webHidden/>
          </w:rPr>
          <w:t>133</w:t>
        </w:r>
        <w:r w:rsidR="00F05FC5">
          <w:rPr>
            <w:webHidden/>
          </w:rPr>
          <w:fldChar w:fldCharType="end"/>
        </w:r>
      </w:hyperlink>
    </w:p>
    <w:p w14:paraId="1C4FAD20" w14:textId="429BEC9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60" w:history="1">
        <w:r w:rsidR="00F05FC5" w:rsidRPr="001B52A6">
          <w:rPr>
            <w:rStyle w:val="Hyperlink"/>
          </w:rPr>
          <w:t>25.2.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_Toc143189660 \h </w:instrText>
        </w:r>
        <w:r w:rsidR="00F05FC5">
          <w:rPr>
            <w:webHidden/>
          </w:rPr>
        </w:r>
        <w:r w:rsidR="00F05FC5">
          <w:rPr>
            <w:webHidden/>
          </w:rPr>
          <w:fldChar w:fldCharType="separate"/>
        </w:r>
        <w:r w:rsidR="00F05FC5">
          <w:rPr>
            <w:webHidden/>
          </w:rPr>
          <w:t>133</w:t>
        </w:r>
        <w:r w:rsidR="00F05FC5">
          <w:rPr>
            <w:webHidden/>
          </w:rPr>
          <w:fldChar w:fldCharType="end"/>
        </w:r>
      </w:hyperlink>
    </w:p>
    <w:p w14:paraId="37B16630" w14:textId="1FD14BE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61" w:history="1">
        <w:r w:rsidR="00F05FC5" w:rsidRPr="001B52A6">
          <w:rPr>
            <w:rStyle w:val="Hyperlink"/>
          </w:rPr>
          <w:t>25.3.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_Toc143189661 \h </w:instrText>
        </w:r>
        <w:r w:rsidR="00F05FC5">
          <w:rPr>
            <w:webHidden/>
          </w:rPr>
        </w:r>
        <w:r w:rsidR="00F05FC5">
          <w:rPr>
            <w:webHidden/>
          </w:rPr>
          <w:fldChar w:fldCharType="separate"/>
        </w:r>
        <w:r w:rsidR="00F05FC5">
          <w:rPr>
            <w:webHidden/>
          </w:rPr>
          <w:t>133</w:t>
        </w:r>
        <w:r w:rsidR="00F05FC5">
          <w:rPr>
            <w:webHidden/>
          </w:rPr>
          <w:fldChar w:fldCharType="end"/>
        </w:r>
      </w:hyperlink>
    </w:p>
    <w:p w14:paraId="2BAA16CE" w14:textId="47EC6FF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62" w:history="1">
        <w:r w:rsidR="00F05FC5" w:rsidRPr="001B52A6">
          <w:rPr>
            <w:rStyle w:val="Hyperlink"/>
          </w:rPr>
          <w:t>25.4.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_Toc143189662 \h </w:instrText>
        </w:r>
        <w:r w:rsidR="00F05FC5">
          <w:rPr>
            <w:webHidden/>
          </w:rPr>
        </w:r>
        <w:r w:rsidR="00F05FC5">
          <w:rPr>
            <w:webHidden/>
          </w:rPr>
          <w:fldChar w:fldCharType="separate"/>
        </w:r>
        <w:r w:rsidR="00F05FC5">
          <w:rPr>
            <w:webHidden/>
          </w:rPr>
          <w:t>134</w:t>
        </w:r>
        <w:r w:rsidR="00F05FC5">
          <w:rPr>
            <w:webHidden/>
          </w:rPr>
          <w:fldChar w:fldCharType="end"/>
        </w:r>
      </w:hyperlink>
    </w:p>
    <w:p w14:paraId="3739AEBC" w14:textId="65AD2A2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63" w:history="1">
        <w:r w:rsidR="00F05FC5" w:rsidRPr="001B52A6">
          <w:rPr>
            <w:rStyle w:val="Hyperlink"/>
          </w:rPr>
          <w:t>25.5.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_Toc143189663 \h </w:instrText>
        </w:r>
        <w:r w:rsidR="00F05FC5">
          <w:rPr>
            <w:webHidden/>
          </w:rPr>
        </w:r>
        <w:r w:rsidR="00F05FC5">
          <w:rPr>
            <w:webHidden/>
          </w:rPr>
          <w:fldChar w:fldCharType="separate"/>
        </w:r>
        <w:r w:rsidR="00F05FC5">
          <w:rPr>
            <w:webHidden/>
          </w:rPr>
          <w:t>135</w:t>
        </w:r>
        <w:r w:rsidR="00F05FC5">
          <w:rPr>
            <w:webHidden/>
          </w:rPr>
          <w:fldChar w:fldCharType="end"/>
        </w:r>
      </w:hyperlink>
    </w:p>
    <w:p w14:paraId="3AF12A3B" w14:textId="3C140A9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64" w:history="1">
        <w:r w:rsidR="00F05FC5" w:rsidRPr="001B52A6">
          <w:rPr>
            <w:rStyle w:val="Hyperlink"/>
          </w:rPr>
          <w:t>25.6.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_Toc143189664 \h </w:instrText>
        </w:r>
        <w:r w:rsidR="00F05FC5">
          <w:rPr>
            <w:webHidden/>
          </w:rPr>
        </w:r>
        <w:r w:rsidR="00F05FC5">
          <w:rPr>
            <w:webHidden/>
          </w:rPr>
          <w:fldChar w:fldCharType="separate"/>
        </w:r>
        <w:r w:rsidR="00F05FC5">
          <w:rPr>
            <w:webHidden/>
          </w:rPr>
          <w:t>135</w:t>
        </w:r>
        <w:r w:rsidR="00F05FC5">
          <w:rPr>
            <w:webHidden/>
          </w:rPr>
          <w:fldChar w:fldCharType="end"/>
        </w:r>
      </w:hyperlink>
    </w:p>
    <w:p w14:paraId="50EDDB4B" w14:textId="52E53FF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65" w:history="1">
        <w:r w:rsidR="00F05FC5" w:rsidRPr="001B52A6">
          <w:rPr>
            <w:rStyle w:val="Hyperlink"/>
          </w:rPr>
          <w:t>25.7.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_Toc143189665 \h </w:instrText>
        </w:r>
        <w:r w:rsidR="00F05FC5">
          <w:rPr>
            <w:webHidden/>
          </w:rPr>
        </w:r>
        <w:r w:rsidR="00F05FC5">
          <w:rPr>
            <w:webHidden/>
          </w:rPr>
          <w:fldChar w:fldCharType="separate"/>
        </w:r>
        <w:r w:rsidR="00F05FC5">
          <w:rPr>
            <w:webHidden/>
          </w:rPr>
          <w:t>135</w:t>
        </w:r>
        <w:r w:rsidR="00F05FC5">
          <w:rPr>
            <w:webHidden/>
          </w:rPr>
          <w:fldChar w:fldCharType="end"/>
        </w:r>
      </w:hyperlink>
    </w:p>
    <w:p w14:paraId="5002BF7C" w14:textId="2D1E8B1D"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66" w:history="1">
        <w:r w:rsidR="00F05FC5" w:rsidRPr="001B52A6">
          <w:rPr>
            <w:rStyle w:val="Hyperlink"/>
          </w:rPr>
          <w:t>25.7.1.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_Toc143189666 \h </w:instrText>
        </w:r>
        <w:r w:rsidR="00F05FC5">
          <w:rPr>
            <w:webHidden/>
          </w:rPr>
        </w:r>
        <w:r w:rsidR="00F05FC5">
          <w:rPr>
            <w:webHidden/>
          </w:rPr>
          <w:fldChar w:fldCharType="separate"/>
        </w:r>
        <w:r w:rsidR="00F05FC5">
          <w:rPr>
            <w:webHidden/>
          </w:rPr>
          <w:t>135</w:t>
        </w:r>
        <w:r w:rsidR="00F05FC5">
          <w:rPr>
            <w:webHidden/>
          </w:rPr>
          <w:fldChar w:fldCharType="end"/>
        </w:r>
      </w:hyperlink>
    </w:p>
    <w:p w14:paraId="1478DFD3" w14:textId="786AE48B"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67" w:history="1">
        <w:r w:rsidR="00F05FC5" w:rsidRPr="001B52A6">
          <w:rPr>
            <w:rStyle w:val="Hyperlink"/>
          </w:rPr>
          <w:t>25.7.2.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_Toc143189667 \h </w:instrText>
        </w:r>
        <w:r w:rsidR="00F05FC5">
          <w:rPr>
            <w:webHidden/>
          </w:rPr>
        </w:r>
        <w:r w:rsidR="00F05FC5">
          <w:rPr>
            <w:webHidden/>
          </w:rPr>
          <w:fldChar w:fldCharType="separate"/>
        </w:r>
        <w:r w:rsidR="00F05FC5">
          <w:rPr>
            <w:webHidden/>
          </w:rPr>
          <w:t>135</w:t>
        </w:r>
        <w:r w:rsidR="00F05FC5">
          <w:rPr>
            <w:webHidden/>
          </w:rPr>
          <w:fldChar w:fldCharType="end"/>
        </w:r>
      </w:hyperlink>
    </w:p>
    <w:p w14:paraId="7C2F6B14" w14:textId="1C422BEE"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68" w:history="1">
        <w:r w:rsidR="00F05FC5" w:rsidRPr="001B52A6">
          <w:rPr>
            <w:rStyle w:val="Hyperlink"/>
          </w:rPr>
          <w:t>26.</w:t>
        </w:r>
        <w:r w:rsidR="00F05FC5">
          <w:rPr>
            <w:rFonts w:asciiTheme="minorHAnsi" w:hAnsiTheme="minorHAnsi" w:cstheme="minorBidi"/>
            <w:kern w:val="2"/>
            <w:sz w:val="22"/>
            <w:szCs w:val="28"/>
            <w:lang w:bidi="th-TH"/>
            <w14:ligatures w14:val="standardContextual"/>
          </w:rPr>
          <w:tab/>
        </w:r>
        <w:r w:rsidR="00F05FC5" w:rsidRPr="001B52A6">
          <w:rPr>
            <w:rStyle w:val="Hyperlink"/>
            <w:cs/>
            <w:lang w:bidi="th-TH"/>
          </w:rPr>
          <w:t>ใบแจ้งยกเลิกวงเงิน</w:t>
        </w:r>
        <w:r w:rsidR="00F05FC5" w:rsidRPr="001B52A6">
          <w:rPr>
            <w:rStyle w:val="Hyperlink"/>
            <w:rtl/>
            <w:cs/>
          </w:rPr>
          <w:t>/</w:t>
        </w:r>
        <w:r w:rsidR="00F05FC5" w:rsidRPr="001B52A6">
          <w:rPr>
            <w:rStyle w:val="Hyperlink"/>
            <w:rtl/>
            <w:cs/>
            <w:lang w:bidi="th-TH"/>
          </w:rPr>
          <w:t>แจ้งหมดภาระหนี้</w:t>
        </w:r>
        <w:r w:rsidR="00F05FC5" w:rsidRPr="001B52A6">
          <w:rPr>
            <w:rStyle w:val="Hyperlink"/>
          </w:rPr>
          <w:t xml:space="preserve">  </w:t>
        </w:r>
        <w:r w:rsidR="00F05FC5" w:rsidRPr="001B52A6">
          <w:rPr>
            <w:rStyle w:val="Hyperlink"/>
            <w:rtl/>
            <w:cs/>
          </w:rPr>
          <w:t>(</w:t>
        </w:r>
        <w:r w:rsidR="00F05FC5" w:rsidRPr="001B52A6">
          <w:rPr>
            <w:rStyle w:val="Hyperlink"/>
          </w:rPr>
          <w:t>Credit Limit Cancellation/Debt Discharge Notification report</w:t>
        </w:r>
        <w:r w:rsidR="00F05FC5" w:rsidRPr="001B52A6">
          <w:rPr>
            <w:rStyle w:val="Hyperlink"/>
            <w:rtl/>
            <w:cs/>
          </w:rPr>
          <w:t>)</w:t>
        </w:r>
        <w:r w:rsidR="00F05FC5">
          <w:rPr>
            <w:webHidden/>
          </w:rPr>
          <w:tab/>
        </w:r>
        <w:r w:rsidR="00F05FC5">
          <w:rPr>
            <w:webHidden/>
          </w:rPr>
          <w:fldChar w:fldCharType="begin"/>
        </w:r>
        <w:r w:rsidR="00F05FC5">
          <w:rPr>
            <w:webHidden/>
          </w:rPr>
          <w:instrText xml:space="preserve"> PAGEREF _Toc143189668 \h </w:instrText>
        </w:r>
        <w:r w:rsidR="00F05FC5">
          <w:rPr>
            <w:webHidden/>
          </w:rPr>
        </w:r>
        <w:r w:rsidR="00F05FC5">
          <w:rPr>
            <w:webHidden/>
          </w:rPr>
          <w:fldChar w:fldCharType="separate"/>
        </w:r>
        <w:r w:rsidR="00F05FC5">
          <w:rPr>
            <w:webHidden/>
          </w:rPr>
          <w:t>136</w:t>
        </w:r>
        <w:r w:rsidR="00F05FC5">
          <w:rPr>
            <w:webHidden/>
          </w:rPr>
          <w:fldChar w:fldCharType="end"/>
        </w:r>
      </w:hyperlink>
    </w:p>
    <w:p w14:paraId="422BDEC5" w14:textId="4D7AD9D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69" w:history="1">
        <w:r w:rsidR="00F05FC5" w:rsidRPr="001B52A6">
          <w:rPr>
            <w:rStyle w:val="Hyperlink"/>
          </w:rPr>
          <w:t>26.1.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_Toc143189669 \h </w:instrText>
        </w:r>
        <w:r w:rsidR="00F05FC5">
          <w:rPr>
            <w:webHidden/>
          </w:rPr>
        </w:r>
        <w:r w:rsidR="00F05FC5">
          <w:rPr>
            <w:webHidden/>
          </w:rPr>
          <w:fldChar w:fldCharType="separate"/>
        </w:r>
        <w:r w:rsidR="00F05FC5">
          <w:rPr>
            <w:webHidden/>
          </w:rPr>
          <w:t>136</w:t>
        </w:r>
        <w:r w:rsidR="00F05FC5">
          <w:rPr>
            <w:webHidden/>
          </w:rPr>
          <w:fldChar w:fldCharType="end"/>
        </w:r>
      </w:hyperlink>
    </w:p>
    <w:p w14:paraId="280DF2D3" w14:textId="7102CCA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70" w:history="1">
        <w:r w:rsidR="00F05FC5" w:rsidRPr="001B52A6">
          <w:rPr>
            <w:rStyle w:val="Hyperlink"/>
          </w:rPr>
          <w:t>26.1.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_Toc143189670 \h </w:instrText>
        </w:r>
        <w:r w:rsidR="00F05FC5">
          <w:rPr>
            <w:webHidden/>
          </w:rPr>
        </w:r>
        <w:r w:rsidR="00F05FC5">
          <w:rPr>
            <w:webHidden/>
          </w:rPr>
          <w:fldChar w:fldCharType="separate"/>
        </w:r>
        <w:r w:rsidR="00F05FC5">
          <w:rPr>
            <w:webHidden/>
          </w:rPr>
          <w:t>137</w:t>
        </w:r>
        <w:r w:rsidR="00F05FC5">
          <w:rPr>
            <w:webHidden/>
          </w:rPr>
          <w:fldChar w:fldCharType="end"/>
        </w:r>
      </w:hyperlink>
    </w:p>
    <w:p w14:paraId="3A295887" w14:textId="0EC93BD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71" w:history="1">
        <w:r w:rsidR="00F05FC5" w:rsidRPr="001B52A6">
          <w:rPr>
            <w:rStyle w:val="Hyperlink"/>
          </w:rPr>
          <w:t>26.2.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_Toc143189671 \h </w:instrText>
        </w:r>
        <w:r w:rsidR="00F05FC5">
          <w:rPr>
            <w:webHidden/>
          </w:rPr>
        </w:r>
        <w:r w:rsidR="00F05FC5">
          <w:rPr>
            <w:webHidden/>
          </w:rPr>
          <w:fldChar w:fldCharType="separate"/>
        </w:r>
        <w:r w:rsidR="00F05FC5">
          <w:rPr>
            <w:webHidden/>
          </w:rPr>
          <w:t>137</w:t>
        </w:r>
        <w:r w:rsidR="00F05FC5">
          <w:rPr>
            <w:webHidden/>
          </w:rPr>
          <w:fldChar w:fldCharType="end"/>
        </w:r>
      </w:hyperlink>
    </w:p>
    <w:p w14:paraId="5F35FEA5" w14:textId="68924DE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72" w:history="1">
        <w:r w:rsidR="00F05FC5" w:rsidRPr="001B52A6">
          <w:rPr>
            <w:rStyle w:val="Hyperlink"/>
          </w:rPr>
          <w:t>26.3.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_Toc143189672 \h </w:instrText>
        </w:r>
        <w:r w:rsidR="00F05FC5">
          <w:rPr>
            <w:webHidden/>
          </w:rPr>
        </w:r>
        <w:r w:rsidR="00F05FC5">
          <w:rPr>
            <w:webHidden/>
          </w:rPr>
          <w:fldChar w:fldCharType="separate"/>
        </w:r>
        <w:r w:rsidR="00F05FC5">
          <w:rPr>
            <w:webHidden/>
          </w:rPr>
          <w:t>137</w:t>
        </w:r>
        <w:r w:rsidR="00F05FC5">
          <w:rPr>
            <w:webHidden/>
          </w:rPr>
          <w:fldChar w:fldCharType="end"/>
        </w:r>
      </w:hyperlink>
    </w:p>
    <w:p w14:paraId="3576E459" w14:textId="6FFD478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73" w:history="1">
        <w:r w:rsidR="00F05FC5" w:rsidRPr="001B52A6">
          <w:rPr>
            <w:rStyle w:val="Hyperlink"/>
          </w:rPr>
          <w:t>26.4.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_Toc143189673 \h </w:instrText>
        </w:r>
        <w:r w:rsidR="00F05FC5">
          <w:rPr>
            <w:webHidden/>
          </w:rPr>
        </w:r>
        <w:r w:rsidR="00F05FC5">
          <w:rPr>
            <w:webHidden/>
          </w:rPr>
          <w:fldChar w:fldCharType="separate"/>
        </w:r>
        <w:r w:rsidR="00F05FC5">
          <w:rPr>
            <w:webHidden/>
          </w:rPr>
          <w:t>138</w:t>
        </w:r>
        <w:r w:rsidR="00F05FC5">
          <w:rPr>
            <w:webHidden/>
          </w:rPr>
          <w:fldChar w:fldCharType="end"/>
        </w:r>
      </w:hyperlink>
    </w:p>
    <w:p w14:paraId="2D22ED18" w14:textId="5DFB706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74" w:history="1">
        <w:r w:rsidR="00F05FC5" w:rsidRPr="001B52A6">
          <w:rPr>
            <w:rStyle w:val="Hyperlink"/>
          </w:rPr>
          <w:t>26.5.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_Toc143189674 \h </w:instrText>
        </w:r>
        <w:r w:rsidR="00F05FC5">
          <w:rPr>
            <w:webHidden/>
          </w:rPr>
        </w:r>
        <w:r w:rsidR="00F05FC5">
          <w:rPr>
            <w:webHidden/>
          </w:rPr>
          <w:fldChar w:fldCharType="separate"/>
        </w:r>
        <w:r w:rsidR="00F05FC5">
          <w:rPr>
            <w:webHidden/>
          </w:rPr>
          <w:t>138</w:t>
        </w:r>
        <w:r w:rsidR="00F05FC5">
          <w:rPr>
            <w:webHidden/>
          </w:rPr>
          <w:fldChar w:fldCharType="end"/>
        </w:r>
      </w:hyperlink>
    </w:p>
    <w:p w14:paraId="2FEE857D" w14:textId="27402A5D"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75" w:history="1">
        <w:r w:rsidR="00F05FC5" w:rsidRPr="001B52A6">
          <w:rPr>
            <w:rStyle w:val="Hyperlink"/>
          </w:rPr>
          <w:t>26.6.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_Toc143189675 \h </w:instrText>
        </w:r>
        <w:r w:rsidR="00F05FC5">
          <w:rPr>
            <w:webHidden/>
          </w:rPr>
        </w:r>
        <w:r w:rsidR="00F05FC5">
          <w:rPr>
            <w:webHidden/>
          </w:rPr>
          <w:fldChar w:fldCharType="separate"/>
        </w:r>
        <w:r w:rsidR="00F05FC5">
          <w:rPr>
            <w:webHidden/>
          </w:rPr>
          <w:t>138</w:t>
        </w:r>
        <w:r w:rsidR="00F05FC5">
          <w:rPr>
            <w:webHidden/>
          </w:rPr>
          <w:fldChar w:fldCharType="end"/>
        </w:r>
      </w:hyperlink>
    </w:p>
    <w:p w14:paraId="6C83E918" w14:textId="0A0781E4"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76" w:history="1">
        <w:r w:rsidR="00F05FC5" w:rsidRPr="001B52A6">
          <w:rPr>
            <w:rStyle w:val="Hyperlink"/>
          </w:rPr>
          <w:t>26.6.1.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_Toc143189676 \h </w:instrText>
        </w:r>
        <w:r w:rsidR="00F05FC5">
          <w:rPr>
            <w:webHidden/>
          </w:rPr>
        </w:r>
        <w:r w:rsidR="00F05FC5">
          <w:rPr>
            <w:webHidden/>
          </w:rPr>
          <w:fldChar w:fldCharType="separate"/>
        </w:r>
        <w:r w:rsidR="00F05FC5">
          <w:rPr>
            <w:webHidden/>
          </w:rPr>
          <w:t>138</w:t>
        </w:r>
        <w:r w:rsidR="00F05FC5">
          <w:rPr>
            <w:webHidden/>
          </w:rPr>
          <w:fldChar w:fldCharType="end"/>
        </w:r>
      </w:hyperlink>
    </w:p>
    <w:p w14:paraId="1B923203" w14:textId="13F837CD"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77" w:history="1">
        <w:r w:rsidR="00F05FC5" w:rsidRPr="001B52A6">
          <w:rPr>
            <w:rStyle w:val="Hyperlink"/>
          </w:rPr>
          <w:t>26.6.2.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_Toc143189677 \h </w:instrText>
        </w:r>
        <w:r w:rsidR="00F05FC5">
          <w:rPr>
            <w:webHidden/>
          </w:rPr>
        </w:r>
        <w:r w:rsidR="00F05FC5">
          <w:rPr>
            <w:webHidden/>
          </w:rPr>
          <w:fldChar w:fldCharType="separate"/>
        </w:r>
        <w:r w:rsidR="00F05FC5">
          <w:rPr>
            <w:webHidden/>
          </w:rPr>
          <w:t>138</w:t>
        </w:r>
        <w:r w:rsidR="00F05FC5">
          <w:rPr>
            <w:webHidden/>
          </w:rPr>
          <w:fldChar w:fldCharType="end"/>
        </w:r>
      </w:hyperlink>
    </w:p>
    <w:p w14:paraId="52954CF8" w14:textId="243A5312"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78" w:history="1">
        <w:r w:rsidR="00F05FC5" w:rsidRPr="001B52A6">
          <w:rPr>
            <w:rStyle w:val="Hyperlink"/>
          </w:rPr>
          <w:t>27.</w:t>
        </w:r>
        <w:r w:rsidR="00F05FC5">
          <w:rPr>
            <w:rFonts w:asciiTheme="minorHAnsi" w:hAnsiTheme="minorHAnsi" w:cstheme="minorBidi"/>
            <w:kern w:val="2"/>
            <w:sz w:val="22"/>
            <w:szCs w:val="28"/>
            <w:lang w:bidi="th-TH"/>
            <w14:ligatures w14:val="standardContextual"/>
          </w:rPr>
          <w:tab/>
        </w:r>
        <w:r w:rsidR="00F05FC5" w:rsidRPr="001B52A6">
          <w:rPr>
            <w:rStyle w:val="Hyperlink"/>
          </w:rPr>
          <w:t>List of transactions awaiting for Verification</w:t>
        </w:r>
        <w:r w:rsidR="00F05FC5">
          <w:rPr>
            <w:webHidden/>
          </w:rPr>
          <w:tab/>
        </w:r>
        <w:r w:rsidR="00F05FC5">
          <w:rPr>
            <w:webHidden/>
          </w:rPr>
          <w:fldChar w:fldCharType="begin"/>
        </w:r>
        <w:r w:rsidR="00F05FC5">
          <w:rPr>
            <w:webHidden/>
          </w:rPr>
          <w:instrText xml:space="preserve"> PAGEREF _Toc143189678 \h </w:instrText>
        </w:r>
        <w:r w:rsidR="00F05FC5">
          <w:rPr>
            <w:webHidden/>
          </w:rPr>
        </w:r>
        <w:r w:rsidR="00F05FC5">
          <w:rPr>
            <w:webHidden/>
          </w:rPr>
          <w:fldChar w:fldCharType="separate"/>
        </w:r>
        <w:r w:rsidR="00F05FC5">
          <w:rPr>
            <w:webHidden/>
          </w:rPr>
          <w:t>139</w:t>
        </w:r>
        <w:r w:rsidR="00F05FC5">
          <w:rPr>
            <w:webHidden/>
          </w:rPr>
          <w:fldChar w:fldCharType="end"/>
        </w:r>
      </w:hyperlink>
    </w:p>
    <w:p w14:paraId="44B6A28E" w14:textId="685E3FE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79" w:history="1">
        <w:r w:rsidR="00F05FC5" w:rsidRPr="001B52A6">
          <w:rPr>
            <w:rStyle w:val="Hyperlink"/>
          </w:rPr>
          <w:t>27.1.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_Toc143189679 \h </w:instrText>
        </w:r>
        <w:r w:rsidR="00F05FC5">
          <w:rPr>
            <w:webHidden/>
          </w:rPr>
        </w:r>
        <w:r w:rsidR="00F05FC5">
          <w:rPr>
            <w:webHidden/>
          </w:rPr>
          <w:fldChar w:fldCharType="separate"/>
        </w:r>
        <w:r w:rsidR="00F05FC5">
          <w:rPr>
            <w:webHidden/>
          </w:rPr>
          <w:t>139</w:t>
        </w:r>
        <w:r w:rsidR="00F05FC5">
          <w:rPr>
            <w:webHidden/>
          </w:rPr>
          <w:fldChar w:fldCharType="end"/>
        </w:r>
      </w:hyperlink>
    </w:p>
    <w:p w14:paraId="2D8700F9" w14:textId="5AA3F6D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80" w:history="1">
        <w:r w:rsidR="00F05FC5" w:rsidRPr="001B52A6">
          <w:rPr>
            <w:rStyle w:val="Hyperlink"/>
          </w:rPr>
          <w:t>27.2.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_Toc143189680 \h </w:instrText>
        </w:r>
        <w:r w:rsidR="00F05FC5">
          <w:rPr>
            <w:webHidden/>
          </w:rPr>
        </w:r>
        <w:r w:rsidR="00F05FC5">
          <w:rPr>
            <w:webHidden/>
          </w:rPr>
          <w:fldChar w:fldCharType="separate"/>
        </w:r>
        <w:r w:rsidR="00F05FC5">
          <w:rPr>
            <w:webHidden/>
          </w:rPr>
          <w:t>139</w:t>
        </w:r>
        <w:r w:rsidR="00F05FC5">
          <w:rPr>
            <w:webHidden/>
          </w:rPr>
          <w:fldChar w:fldCharType="end"/>
        </w:r>
      </w:hyperlink>
    </w:p>
    <w:p w14:paraId="2F3D0CB3" w14:textId="15EB969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81" w:history="1">
        <w:r w:rsidR="00F05FC5" w:rsidRPr="001B52A6">
          <w:rPr>
            <w:rStyle w:val="Hyperlink"/>
          </w:rPr>
          <w:t>27.3.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_Toc143189681 \h </w:instrText>
        </w:r>
        <w:r w:rsidR="00F05FC5">
          <w:rPr>
            <w:webHidden/>
          </w:rPr>
        </w:r>
        <w:r w:rsidR="00F05FC5">
          <w:rPr>
            <w:webHidden/>
          </w:rPr>
          <w:fldChar w:fldCharType="separate"/>
        </w:r>
        <w:r w:rsidR="00F05FC5">
          <w:rPr>
            <w:webHidden/>
          </w:rPr>
          <w:t>139</w:t>
        </w:r>
        <w:r w:rsidR="00F05FC5">
          <w:rPr>
            <w:webHidden/>
          </w:rPr>
          <w:fldChar w:fldCharType="end"/>
        </w:r>
      </w:hyperlink>
    </w:p>
    <w:p w14:paraId="541D0A5D" w14:textId="5ACE7B9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82" w:history="1">
        <w:r w:rsidR="00F05FC5" w:rsidRPr="001B52A6">
          <w:rPr>
            <w:rStyle w:val="Hyperlink"/>
          </w:rPr>
          <w:t>27.4.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_Toc143189682 \h </w:instrText>
        </w:r>
        <w:r w:rsidR="00F05FC5">
          <w:rPr>
            <w:webHidden/>
          </w:rPr>
        </w:r>
        <w:r w:rsidR="00F05FC5">
          <w:rPr>
            <w:webHidden/>
          </w:rPr>
          <w:fldChar w:fldCharType="separate"/>
        </w:r>
        <w:r w:rsidR="00F05FC5">
          <w:rPr>
            <w:webHidden/>
          </w:rPr>
          <w:t>140</w:t>
        </w:r>
        <w:r w:rsidR="00F05FC5">
          <w:rPr>
            <w:webHidden/>
          </w:rPr>
          <w:fldChar w:fldCharType="end"/>
        </w:r>
      </w:hyperlink>
    </w:p>
    <w:p w14:paraId="79237BBB" w14:textId="3C24F35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83" w:history="1">
        <w:r w:rsidR="00F05FC5" w:rsidRPr="001B52A6">
          <w:rPr>
            <w:rStyle w:val="Hyperlink"/>
          </w:rPr>
          <w:t>27.5.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_Toc143189683 \h </w:instrText>
        </w:r>
        <w:r w:rsidR="00F05FC5">
          <w:rPr>
            <w:webHidden/>
          </w:rPr>
        </w:r>
        <w:r w:rsidR="00F05FC5">
          <w:rPr>
            <w:webHidden/>
          </w:rPr>
          <w:fldChar w:fldCharType="separate"/>
        </w:r>
        <w:r w:rsidR="00F05FC5">
          <w:rPr>
            <w:webHidden/>
          </w:rPr>
          <w:t>143</w:t>
        </w:r>
        <w:r w:rsidR="00F05FC5">
          <w:rPr>
            <w:webHidden/>
          </w:rPr>
          <w:fldChar w:fldCharType="end"/>
        </w:r>
      </w:hyperlink>
    </w:p>
    <w:p w14:paraId="614EAEFD" w14:textId="6CB5E37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84" w:history="1">
        <w:r w:rsidR="00F05FC5" w:rsidRPr="001B52A6">
          <w:rPr>
            <w:rStyle w:val="Hyperlink"/>
          </w:rPr>
          <w:t>27.6.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_Toc143189684 \h </w:instrText>
        </w:r>
        <w:r w:rsidR="00F05FC5">
          <w:rPr>
            <w:webHidden/>
          </w:rPr>
        </w:r>
        <w:r w:rsidR="00F05FC5">
          <w:rPr>
            <w:webHidden/>
          </w:rPr>
          <w:fldChar w:fldCharType="separate"/>
        </w:r>
        <w:r w:rsidR="00F05FC5">
          <w:rPr>
            <w:webHidden/>
          </w:rPr>
          <w:t>143</w:t>
        </w:r>
        <w:r w:rsidR="00F05FC5">
          <w:rPr>
            <w:webHidden/>
          </w:rPr>
          <w:fldChar w:fldCharType="end"/>
        </w:r>
      </w:hyperlink>
    </w:p>
    <w:p w14:paraId="229C1C12" w14:textId="6EF1FD6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85" w:history="1">
        <w:r w:rsidR="00F05FC5" w:rsidRPr="001B52A6">
          <w:rPr>
            <w:rStyle w:val="Hyperlink"/>
          </w:rPr>
          <w:t>27.7.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_Toc143189685 \h </w:instrText>
        </w:r>
        <w:r w:rsidR="00F05FC5">
          <w:rPr>
            <w:webHidden/>
          </w:rPr>
        </w:r>
        <w:r w:rsidR="00F05FC5">
          <w:rPr>
            <w:webHidden/>
          </w:rPr>
          <w:fldChar w:fldCharType="separate"/>
        </w:r>
        <w:r w:rsidR="00F05FC5">
          <w:rPr>
            <w:webHidden/>
          </w:rPr>
          <w:t>143</w:t>
        </w:r>
        <w:r w:rsidR="00F05FC5">
          <w:rPr>
            <w:webHidden/>
          </w:rPr>
          <w:fldChar w:fldCharType="end"/>
        </w:r>
      </w:hyperlink>
    </w:p>
    <w:p w14:paraId="59ED9130" w14:textId="58AEFC91"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86" w:history="1">
        <w:r w:rsidR="00F05FC5" w:rsidRPr="001B52A6">
          <w:rPr>
            <w:rStyle w:val="Hyperlink"/>
          </w:rPr>
          <w:t>27.7.1.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_Toc143189686 \h </w:instrText>
        </w:r>
        <w:r w:rsidR="00F05FC5">
          <w:rPr>
            <w:webHidden/>
          </w:rPr>
        </w:r>
        <w:r w:rsidR="00F05FC5">
          <w:rPr>
            <w:webHidden/>
          </w:rPr>
          <w:fldChar w:fldCharType="separate"/>
        </w:r>
        <w:r w:rsidR="00F05FC5">
          <w:rPr>
            <w:webHidden/>
          </w:rPr>
          <w:t>143</w:t>
        </w:r>
        <w:r w:rsidR="00F05FC5">
          <w:rPr>
            <w:webHidden/>
          </w:rPr>
          <w:fldChar w:fldCharType="end"/>
        </w:r>
      </w:hyperlink>
    </w:p>
    <w:p w14:paraId="09E7D68D" w14:textId="2E1D4BF6"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87" w:history="1">
        <w:r w:rsidR="00F05FC5" w:rsidRPr="001B52A6">
          <w:rPr>
            <w:rStyle w:val="Hyperlink"/>
          </w:rPr>
          <w:t>27.7.2.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_Toc143189687 \h </w:instrText>
        </w:r>
        <w:r w:rsidR="00F05FC5">
          <w:rPr>
            <w:webHidden/>
          </w:rPr>
        </w:r>
        <w:r w:rsidR="00F05FC5">
          <w:rPr>
            <w:webHidden/>
          </w:rPr>
          <w:fldChar w:fldCharType="separate"/>
        </w:r>
        <w:r w:rsidR="00F05FC5">
          <w:rPr>
            <w:webHidden/>
          </w:rPr>
          <w:t>143</w:t>
        </w:r>
        <w:r w:rsidR="00F05FC5">
          <w:rPr>
            <w:webHidden/>
          </w:rPr>
          <w:fldChar w:fldCharType="end"/>
        </w:r>
      </w:hyperlink>
    </w:p>
    <w:p w14:paraId="1E1E9938" w14:textId="325E8B83"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88" w:history="1">
        <w:r w:rsidR="00F05FC5" w:rsidRPr="001B52A6">
          <w:rPr>
            <w:rStyle w:val="Hyperlink"/>
          </w:rPr>
          <w:t>28.</w:t>
        </w:r>
        <w:r w:rsidR="00F05FC5">
          <w:rPr>
            <w:rFonts w:asciiTheme="minorHAnsi" w:hAnsiTheme="minorHAnsi" w:cstheme="minorBidi"/>
            <w:kern w:val="2"/>
            <w:sz w:val="22"/>
            <w:szCs w:val="28"/>
            <w:lang w:bidi="th-TH"/>
            <w14:ligatures w14:val="standardContextual"/>
          </w:rPr>
          <w:tab/>
        </w:r>
        <w:r w:rsidR="00F05FC5" w:rsidRPr="001B52A6">
          <w:rPr>
            <w:rStyle w:val="Hyperlink"/>
          </w:rPr>
          <w:t>Loan Fees and Charges</w:t>
        </w:r>
        <w:r w:rsidR="00F05FC5">
          <w:rPr>
            <w:webHidden/>
          </w:rPr>
          <w:tab/>
        </w:r>
        <w:r w:rsidR="00F05FC5">
          <w:rPr>
            <w:webHidden/>
          </w:rPr>
          <w:fldChar w:fldCharType="begin"/>
        </w:r>
        <w:r w:rsidR="00F05FC5">
          <w:rPr>
            <w:webHidden/>
          </w:rPr>
          <w:instrText xml:space="preserve"> PAGEREF _Toc143189688 \h </w:instrText>
        </w:r>
        <w:r w:rsidR="00F05FC5">
          <w:rPr>
            <w:webHidden/>
          </w:rPr>
        </w:r>
        <w:r w:rsidR="00F05FC5">
          <w:rPr>
            <w:webHidden/>
          </w:rPr>
          <w:fldChar w:fldCharType="separate"/>
        </w:r>
        <w:r w:rsidR="00F05FC5">
          <w:rPr>
            <w:webHidden/>
          </w:rPr>
          <w:t>144</w:t>
        </w:r>
        <w:r w:rsidR="00F05FC5">
          <w:rPr>
            <w:webHidden/>
          </w:rPr>
          <w:fldChar w:fldCharType="end"/>
        </w:r>
      </w:hyperlink>
    </w:p>
    <w:p w14:paraId="16E8C373" w14:textId="7DAD9C6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89" w:history="1">
        <w:r w:rsidR="00F05FC5" w:rsidRPr="001B52A6">
          <w:rPr>
            <w:rStyle w:val="Hyperlink"/>
          </w:rPr>
          <w:t>28.1.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_Toc143189689 \h </w:instrText>
        </w:r>
        <w:r w:rsidR="00F05FC5">
          <w:rPr>
            <w:webHidden/>
          </w:rPr>
        </w:r>
        <w:r w:rsidR="00F05FC5">
          <w:rPr>
            <w:webHidden/>
          </w:rPr>
          <w:fldChar w:fldCharType="separate"/>
        </w:r>
        <w:r w:rsidR="00F05FC5">
          <w:rPr>
            <w:webHidden/>
          </w:rPr>
          <w:t>144</w:t>
        </w:r>
        <w:r w:rsidR="00F05FC5">
          <w:rPr>
            <w:webHidden/>
          </w:rPr>
          <w:fldChar w:fldCharType="end"/>
        </w:r>
      </w:hyperlink>
    </w:p>
    <w:p w14:paraId="7A9EDEE7" w14:textId="5615001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90" w:history="1">
        <w:r w:rsidR="00F05FC5" w:rsidRPr="001B52A6">
          <w:rPr>
            <w:rStyle w:val="Hyperlink"/>
          </w:rPr>
          <w:t>28.2.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_Toc143189690 \h </w:instrText>
        </w:r>
        <w:r w:rsidR="00F05FC5">
          <w:rPr>
            <w:webHidden/>
          </w:rPr>
        </w:r>
        <w:r w:rsidR="00F05FC5">
          <w:rPr>
            <w:webHidden/>
          </w:rPr>
          <w:fldChar w:fldCharType="separate"/>
        </w:r>
        <w:r w:rsidR="00F05FC5">
          <w:rPr>
            <w:webHidden/>
          </w:rPr>
          <w:t>144</w:t>
        </w:r>
        <w:r w:rsidR="00F05FC5">
          <w:rPr>
            <w:webHidden/>
          </w:rPr>
          <w:fldChar w:fldCharType="end"/>
        </w:r>
      </w:hyperlink>
    </w:p>
    <w:p w14:paraId="3BDA32BD" w14:textId="5FB2829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91" w:history="1">
        <w:r w:rsidR="00F05FC5" w:rsidRPr="001B52A6">
          <w:rPr>
            <w:rStyle w:val="Hyperlink"/>
          </w:rPr>
          <w:t>28.3.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_Toc143189691 \h </w:instrText>
        </w:r>
        <w:r w:rsidR="00F05FC5">
          <w:rPr>
            <w:webHidden/>
          </w:rPr>
        </w:r>
        <w:r w:rsidR="00F05FC5">
          <w:rPr>
            <w:webHidden/>
          </w:rPr>
          <w:fldChar w:fldCharType="separate"/>
        </w:r>
        <w:r w:rsidR="00F05FC5">
          <w:rPr>
            <w:webHidden/>
          </w:rPr>
          <w:t>144</w:t>
        </w:r>
        <w:r w:rsidR="00F05FC5">
          <w:rPr>
            <w:webHidden/>
          </w:rPr>
          <w:fldChar w:fldCharType="end"/>
        </w:r>
      </w:hyperlink>
    </w:p>
    <w:p w14:paraId="3CD94903" w14:textId="423A0B1A"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92" w:history="1">
        <w:r w:rsidR="00F05FC5" w:rsidRPr="001B52A6">
          <w:rPr>
            <w:rStyle w:val="Hyperlink"/>
          </w:rPr>
          <w:t>28.4.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_Toc143189692 \h </w:instrText>
        </w:r>
        <w:r w:rsidR="00F05FC5">
          <w:rPr>
            <w:webHidden/>
          </w:rPr>
        </w:r>
        <w:r w:rsidR="00F05FC5">
          <w:rPr>
            <w:webHidden/>
          </w:rPr>
          <w:fldChar w:fldCharType="separate"/>
        </w:r>
        <w:r w:rsidR="00F05FC5">
          <w:rPr>
            <w:webHidden/>
          </w:rPr>
          <w:t>144</w:t>
        </w:r>
        <w:r w:rsidR="00F05FC5">
          <w:rPr>
            <w:webHidden/>
          </w:rPr>
          <w:fldChar w:fldCharType="end"/>
        </w:r>
      </w:hyperlink>
    </w:p>
    <w:p w14:paraId="76D2D573" w14:textId="5C94E28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93" w:history="1">
        <w:r w:rsidR="00F05FC5" w:rsidRPr="001B52A6">
          <w:rPr>
            <w:rStyle w:val="Hyperlink"/>
          </w:rPr>
          <w:t>28.5.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_Toc143189693 \h </w:instrText>
        </w:r>
        <w:r w:rsidR="00F05FC5">
          <w:rPr>
            <w:webHidden/>
          </w:rPr>
        </w:r>
        <w:r w:rsidR="00F05FC5">
          <w:rPr>
            <w:webHidden/>
          </w:rPr>
          <w:fldChar w:fldCharType="separate"/>
        </w:r>
        <w:r w:rsidR="00F05FC5">
          <w:rPr>
            <w:webHidden/>
          </w:rPr>
          <w:t>145</w:t>
        </w:r>
        <w:r w:rsidR="00F05FC5">
          <w:rPr>
            <w:webHidden/>
          </w:rPr>
          <w:fldChar w:fldCharType="end"/>
        </w:r>
      </w:hyperlink>
    </w:p>
    <w:p w14:paraId="1153830F" w14:textId="6E29822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94" w:history="1">
        <w:r w:rsidR="00F05FC5" w:rsidRPr="001B52A6">
          <w:rPr>
            <w:rStyle w:val="Hyperlink"/>
          </w:rPr>
          <w:t>28.6.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_Toc143189694 \h </w:instrText>
        </w:r>
        <w:r w:rsidR="00F05FC5">
          <w:rPr>
            <w:webHidden/>
          </w:rPr>
        </w:r>
        <w:r w:rsidR="00F05FC5">
          <w:rPr>
            <w:webHidden/>
          </w:rPr>
          <w:fldChar w:fldCharType="separate"/>
        </w:r>
        <w:r w:rsidR="00F05FC5">
          <w:rPr>
            <w:webHidden/>
          </w:rPr>
          <w:t>146</w:t>
        </w:r>
        <w:r w:rsidR="00F05FC5">
          <w:rPr>
            <w:webHidden/>
          </w:rPr>
          <w:fldChar w:fldCharType="end"/>
        </w:r>
      </w:hyperlink>
    </w:p>
    <w:p w14:paraId="4BD787AD" w14:textId="2674C9E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95" w:history="1">
        <w:r w:rsidR="00F05FC5" w:rsidRPr="001B52A6">
          <w:rPr>
            <w:rStyle w:val="Hyperlink"/>
          </w:rPr>
          <w:t>28.7.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_Toc143189695 \h </w:instrText>
        </w:r>
        <w:r w:rsidR="00F05FC5">
          <w:rPr>
            <w:webHidden/>
          </w:rPr>
        </w:r>
        <w:r w:rsidR="00F05FC5">
          <w:rPr>
            <w:webHidden/>
          </w:rPr>
          <w:fldChar w:fldCharType="separate"/>
        </w:r>
        <w:r w:rsidR="00F05FC5">
          <w:rPr>
            <w:webHidden/>
          </w:rPr>
          <w:t>146</w:t>
        </w:r>
        <w:r w:rsidR="00F05FC5">
          <w:rPr>
            <w:webHidden/>
          </w:rPr>
          <w:fldChar w:fldCharType="end"/>
        </w:r>
      </w:hyperlink>
    </w:p>
    <w:p w14:paraId="267CDEA7" w14:textId="1B4E11D5"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96" w:history="1">
        <w:r w:rsidR="00F05FC5" w:rsidRPr="001B52A6">
          <w:rPr>
            <w:rStyle w:val="Hyperlink"/>
          </w:rPr>
          <w:t>28.7.1.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_Toc143189696 \h </w:instrText>
        </w:r>
        <w:r w:rsidR="00F05FC5">
          <w:rPr>
            <w:webHidden/>
          </w:rPr>
        </w:r>
        <w:r w:rsidR="00F05FC5">
          <w:rPr>
            <w:webHidden/>
          </w:rPr>
          <w:fldChar w:fldCharType="separate"/>
        </w:r>
        <w:r w:rsidR="00F05FC5">
          <w:rPr>
            <w:webHidden/>
          </w:rPr>
          <w:t>146</w:t>
        </w:r>
        <w:r w:rsidR="00F05FC5">
          <w:rPr>
            <w:webHidden/>
          </w:rPr>
          <w:fldChar w:fldCharType="end"/>
        </w:r>
      </w:hyperlink>
    </w:p>
    <w:p w14:paraId="1F76683D" w14:textId="34970F63"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697" w:history="1">
        <w:r w:rsidR="00F05FC5" w:rsidRPr="001B52A6">
          <w:rPr>
            <w:rStyle w:val="Hyperlink"/>
          </w:rPr>
          <w:t>28.7.2.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_Toc143189697 \h </w:instrText>
        </w:r>
        <w:r w:rsidR="00F05FC5">
          <w:rPr>
            <w:webHidden/>
          </w:rPr>
        </w:r>
        <w:r w:rsidR="00F05FC5">
          <w:rPr>
            <w:webHidden/>
          </w:rPr>
          <w:fldChar w:fldCharType="separate"/>
        </w:r>
        <w:r w:rsidR="00F05FC5">
          <w:rPr>
            <w:webHidden/>
          </w:rPr>
          <w:t>146</w:t>
        </w:r>
        <w:r w:rsidR="00F05FC5">
          <w:rPr>
            <w:webHidden/>
          </w:rPr>
          <w:fldChar w:fldCharType="end"/>
        </w:r>
      </w:hyperlink>
    </w:p>
    <w:p w14:paraId="1C89AF26" w14:textId="7B02904A"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698" w:history="1">
        <w:r w:rsidR="00F05FC5" w:rsidRPr="001B52A6">
          <w:rPr>
            <w:rStyle w:val="Hyperlink"/>
          </w:rPr>
          <w:t>29.</w:t>
        </w:r>
        <w:r w:rsidR="00F05FC5">
          <w:rPr>
            <w:rFonts w:asciiTheme="minorHAnsi" w:hAnsiTheme="minorHAnsi" w:cstheme="minorBidi"/>
            <w:kern w:val="2"/>
            <w:sz w:val="22"/>
            <w:szCs w:val="28"/>
            <w:lang w:bidi="th-TH"/>
            <w14:ligatures w14:val="standardContextual"/>
          </w:rPr>
          <w:tab/>
        </w:r>
        <w:r w:rsidR="00F05FC5" w:rsidRPr="001B52A6">
          <w:rPr>
            <w:rStyle w:val="Hyperlink"/>
          </w:rPr>
          <w:t>Auto-Receipt / Fee Settlement Report (From-To Date)</w:t>
        </w:r>
        <w:r w:rsidR="00F05FC5">
          <w:rPr>
            <w:webHidden/>
          </w:rPr>
          <w:tab/>
        </w:r>
        <w:r w:rsidR="00F05FC5">
          <w:rPr>
            <w:webHidden/>
          </w:rPr>
          <w:fldChar w:fldCharType="begin"/>
        </w:r>
        <w:r w:rsidR="00F05FC5">
          <w:rPr>
            <w:webHidden/>
          </w:rPr>
          <w:instrText xml:space="preserve"> PAGEREF _Toc143189698 \h </w:instrText>
        </w:r>
        <w:r w:rsidR="00F05FC5">
          <w:rPr>
            <w:webHidden/>
          </w:rPr>
        </w:r>
        <w:r w:rsidR="00F05FC5">
          <w:rPr>
            <w:webHidden/>
          </w:rPr>
          <w:fldChar w:fldCharType="separate"/>
        </w:r>
        <w:r w:rsidR="00F05FC5">
          <w:rPr>
            <w:webHidden/>
          </w:rPr>
          <w:t>147</w:t>
        </w:r>
        <w:r w:rsidR="00F05FC5">
          <w:rPr>
            <w:webHidden/>
          </w:rPr>
          <w:fldChar w:fldCharType="end"/>
        </w:r>
      </w:hyperlink>
    </w:p>
    <w:p w14:paraId="6911071D" w14:textId="2604F68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699" w:history="1">
        <w:r w:rsidR="00F05FC5" w:rsidRPr="001B52A6">
          <w:rPr>
            <w:rStyle w:val="Hyperlink"/>
          </w:rPr>
          <w:t>29.1.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_Toc143189699 \h </w:instrText>
        </w:r>
        <w:r w:rsidR="00F05FC5">
          <w:rPr>
            <w:webHidden/>
          </w:rPr>
        </w:r>
        <w:r w:rsidR="00F05FC5">
          <w:rPr>
            <w:webHidden/>
          </w:rPr>
          <w:fldChar w:fldCharType="separate"/>
        </w:r>
        <w:r w:rsidR="00F05FC5">
          <w:rPr>
            <w:webHidden/>
          </w:rPr>
          <w:t>147</w:t>
        </w:r>
        <w:r w:rsidR="00F05FC5">
          <w:rPr>
            <w:webHidden/>
          </w:rPr>
          <w:fldChar w:fldCharType="end"/>
        </w:r>
      </w:hyperlink>
    </w:p>
    <w:p w14:paraId="4D4ADA39" w14:textId="37DAD20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00" w:history="1">
        <w:r w:rsidR="00F05FC5" w:rsidRPr="001B52A6">
          <w:rPr>
            <w:rStyle w:val="Hyperlink"/>
          </w:rPr>
          <w:t>29.2.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_Toc143189700 \h </w:instrText>
        </w:r>
        <w:r w:rsidR="00F05FC5">
          <w:rPr>
            <w:webHidden/>
          </w:rPr>
        </w:r>
        <w:r w:rsidR="00F05FC5">
          <w:rPr>
            <w:webHidden/>
          </w:rPr>
          <w:fldChar w:fldCharType="separate"/>
        </w:r>
        <w:r w:rsidR="00F05FC5">
          <w:rPr>
            <w:webHidden/>
          </w:rPr>
          <w:t>147</w:t>
        </w:r>
        <w:r w:rsidR="00F05FC5">
          <w:rPr>
            <w:webHidden/>
          </w:rPr>
          <w:fldChar w:fldCharType="end"/>
        </w:r>
      </w:hyperlink>
    </w:p>
    <w:p w14:paraId="4BA28BC2" w14:textId="1F725F1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01" w:history="1">
        <w:r w:rsidR="00F05FC5" w:rsidRPr="001B52A6">
          <w:rPr>
            <w:rStyle w:val="Hyperlink"/>
          </w:rPr>
          <w:t>29.3.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_Toc143189701 \h </w:instrText>
        </w:r>
        <w:r w:rsidR="00F05FC5">
          <w:rPr>
            <w:webHidden/>
          </w:rPr>
        </w:r>
        <w:r w:rsidR="00F05FC5">
          <w:rPr>
            <w:webHidden/>
          </w:rPr>
          <w:fldChar w:fldCharType="separate"/>
        </w:r>
        <w:r w:rsidR="00F05FC5">
          <w:rPr>
            <w:webHidden/>
          </w:rPr>
          <w:t>147</w:t>
        </w:r>
        <w:r w:rsidR="00F05FC5">
          <w:rPr>
            <w:webHidden/>
          </w:rPr>
          <w:fldChar w:fldCharType="end"/>
        </w:r>
      </w:hyperlink>
    </w:p>
    <w:p w14:paraId="35D85D28" w14:textId="5A4BC89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02" w:history="1">
        <w:r w:rsidR="00F05FC5" w:rsidRPr="001B52A6">
          <w:rPr>
            <w:rStyle w:val="Hyperlink"/>
          </w:rPr>
          <w:t>29.4.</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_Toc143189702 \h </w:instrText>
        </w:r>
        <w:r w:rsidR="00F05FC5">
          <w:rPr>
            <w:webHidden/>
          </w:rPr>
        </w:r>
        <w:r w:rsidR="00F05FC5">
          <w:rPr>
            <w:webHidden/>
          </w:rPr>
          <w:fldChar w:fldCharType="separate"/>
        </w:r>
        <w:r w:rsidR="00F05FC5">
          <w:rPr>
            <w:webHidden/>
          </w:rPr>
          <w:t>147</w:t>
        </w:r>
        <w:r w:rsidR="00F05FC5">
          <w:rPr>
            <w:webHidden/>
          </w:rPr>
          <w:fldChar w:fldCharType="end"/>
        </w:r>
      </w:hyperlink>
    </w:p>
    <w:p w14:paraId="487A8C8A" w14:textId="098026B2"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03" w:history="1">
        <w:r w:rsidR="00F05FC5" w:rsidRPr="001B52A6">
          <w:rPr>
            <w:rStyle w:val="Hyperlink"/>
          </w:rPr>
          <w:t>29.5.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_Toc143189703 \h </w:instrText>
        </w:r>
        <w:r w:rsidR="00F05FC5">
          <w:rPr>
            <w:webHidden/>
          </w:rPr>
        </w:r>
        <w:r w:rsidR="00F05FC5">
          <w:rPr>
            <w:webHidden/>
          </w:rPr>
          <w:fldChar w:fldCharType="separate"/>
        </w:r>
        <w:r w:rsidR="00F05FC5">
          <w:rPr>
            <w:webHidden/>
          </w:rPr>
          <w:t>148</w:t>
        </w:r>
        <w:r w:rsidR="00F05FC5">
          <w:rPr>
            <w:webHidden/>
          </w:rPr>
          <w:fldChar w:fldCharType="end"/>
        </w:r>
      </w:hyperlink>
    </w:p>
    <w:p w14:paraId="206E6F23" w14:textId="6971C06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04" w:history="1">
        <w:r w:rsidR="00F05FC5" w:rsidRPr="001B52A6">
          <w:rPr>
            <w:rStyle w:val="Hyperlink"/>
          </w:rPr>
          <w:t>29.6.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_Toc143189704 \h </w:instrText>
        </w:r>
        <w:r w:rsidR="00F05FC5">
          <w:rPr>
            <w:webHidden/>
          </w:rPr>
        </w:r>
        <w:r w:rsidR="00F05FC5">
          <w:rPr>
            <w:webHidden/>
          </w:rPr>
          <w:fldChar w:fldCharType="separate"/>
        </w:r>
        <w:r w:rsidR="00F05FC5">
          <w:rPr>
            <w:webHidden/>
          </w:rPr>
          <w:t>148</w:t>
        </w:r>
        <w:r w:rsidR="00F05FC5">
          <w:rPr>
            <w:webHidden/>
          </w:rPr>
          <w:fldChar w:fldCharType="end"/>
        </w:r>
      </w:hyperlink>
    </w:p>
    <w:p w14:paraId="47AA65DC" w14:textId="112130F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05" w:history="1">
        <w:r w:rsidR="00F05FC5" w:rsidRPr="001B52A6">
          <w:rPr>
            <w:rStyle w:val="Hyperlink"/>
          </w:rPr>
          <w:t>29.7.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_Toc143189705 \h </w:instrText>
        </w:r>
        <w:r w:rsidR="00F05FC5">
          <w:rPr>
            <w:webHidden/>
          </w:rPr>
        </w:r>
        <w:r w:rsidR="00F05FC5">
          <w:rPr>
            <w:webHidden/>
          </w:rPr>
          <w:fldChar w:fldCharType="separate"/>
        </w:r>
        <w:r w:rsidR="00F05FC5">
          <w:rPr>
            <w:webHidden/>
          </w:rPr>
          <w:t>149</w:t>
        </w:r>
        <w:r w:rsidR="00F05FC5">
          <w:rPr>
            <w:webHidden/>
          </w:rPr>
          <w:fldChar w:fldCharType="end"/>
        </w:r>
      </w:hyperlink>
    </w:p>
    <w:p w14:paraId="6F128216" w14:textId="1232B3E4"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706" w:history="1">
        <w:r w:rsidR="00F05FC5" w:rsidRPr="001B52A6">
          <w:rPr>
            <w:rStyle w:val="Hyperlink"/>
          </w:rPr>
          <w:t>29.7.1.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_Toc143189706 \h </w:instrText>
        </w:r>
        <w:r w:rsidR="00F05FC5">
          <w:rPr>
            <w:webHidden/>
          </w:rPr>
        </w:r>
        <w:r w:rsidR="00F05FC5">
          <w:rPr>
            <w:webHidden/>
          </w:rPr>
          <w:fldChar w:fldCharType="separate"/>
        </w:r>
        <w:r w:rsidR="00F05FC5">
          <w:rPr>
            <w:webHidden/>
          </w:rPr>
          <w:t>149</w:t>
        </w:r>
        <w:r w:rsidR="00F05FC5">
          <w:rPr>
            <w:webHidden/>
          </w:rPr>
          <w:fldChar w:fldCharType="end"/>
        </w:r>
      </w:hyperlink>
    </w:p>
    <w:p w14:paraId="341565AD" w14:textId="0BCB72E1"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707" w:history="1">
        <w:r w:rsidR="00F05FC5" w:rsidRPr="001B52A6">
          <w:rPr>
            <w:rStyle w:val="Hyperlink"/>
          </w:rPr>
          <w:t>29.7.2.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_Toc143189707 \h </w:instrText>
        </w:r>
        <w:r w:rsidR="00F05FC5">
          <w:rPr>
            <w:webHidden/>
          </w:rPr>
        </w:r>
        <w:r w:rsidR="00F05FC5">
          <w:rPr>
            <w:webHidden/>
          </w:rPr>
          <w:fldChar w:fldCharType="separate"/>
        </w:r>
        <w:r w:rsidR="00F05FC5">
          <w:rPr>
            <w:webHidden/>
          </w:rPr>
          <w:t>149</w:t>
        </w:r>
        <w:r w:rsidR="00F05FC5">
          <w:rPr>
            <w:webHidden/>
          </w:rPr>
          <w:fldChar w:fldCharType="end"/>
        </w:r>
      </w:hyperlink>
    </w:p>
    <w:p w14:paraId="33EA760A" w14:textId="31473FC3"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708" w:history="1">
        <w:r w:rsidR="00F05FC5" w:rsidRPr="001B52A6">
          <w:rPr>
            <w:rStyle w:val="Hyperlink"/>
          </w:rPr>
          <w:t>30.</w:t>
        </w:r>
        <w:r w:rsidR="00F05FC5">
          <w:rPr>
            <w:rFonts w:asciiTheme="minorHAnsi" w:hAnsiTheme="minorHAnsi" w:cstheme="minorBidi"/>
            <w:kern w:val="2"/>
            <w:sz w:val="22"/>
            <w:szCs w:val="28"/>
            <w:lang w:bidi="th-TH"/>
            <w14:ligatures w14:val="standardContextual"/>
          </w:rPr>
          <w:tab/>
        </w:r>
        <w:r w:rsidR="00F05FC5" w:rsidRPr="001B52A6">
          <w:rPr>
            <w:rStyle w:val="Hyperlink"/>
          </w:rPr>
          <w:t>Customer Movement Report (Loan Statement Generated per Customer)</w:t>
        </w:r>
        <w:r w:rsidR="00F05FC5">
          <w:rPr>
            <w:webHidden/>
          </w:rPr>
          <w:tab/>
        </w:r>
        <w:r w:rsidR="00F05FC5">
          <w:rPr>
            <w:webHidden/>
          </w:rPr>
          <w:fldChar w:fldCharType="begin"/>
        </w:r>
        <w:r w:rsidR="00F05FC5">
          <w:rPr>
            <w:webHidden/>
          </w:rPr>
          <w:instrText xml:space="preserve"> PAGEREF _Toc143189708 \h </w:instrText>
        </w:r>
        <w:r w:rsidR="00F05FC5">
          <w:rPr>
            <w:webHidden/>
          </w:rPr>
        </w:r>
        <w:r w:rsidR="00F05FC5">
          <w:rPr>
            <w:webHidden/>
          </w:rPr>
          <w:fldChar w:fldCharType="separate"/>
        </w:r>
        <w:r w:rsidR="00F05FC5">
          <w:rPr>
            <w:webHidden/>
          </w:rPr>
          <w:t>149</w:t>
        </w:r>
        <w:r w:rsidR="00F05FC5">
          <w:rPr>
            <w:webHidden/>
          </w:rPr>
          <w:fldChar w:fldCharType="end"/>
        </w:r>
      </w:hyperlink>
    </w:p>
    <w:p w14:paraId="44BF2F74" w14:textId="125539F6"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09" w:history="1">
        <w:r w:rsidR="00F05FC5" w:rsidRPr="001B52A6">
          <w:rPr>
            <w:rStyle w:val="Hyperlink"/>
          </w:rPr>
          <w:t>30.1.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_Toc143189709 \h </w:instrText>
        </w:r>
        <w:r w:rsidR="00F05FC5">
          <w:rPr>
            <w:webHidden/>
          </w:rPr>
        </w:r>
        <w:r w:rsidR="00F05FC5">
          <w:rPr>
            <w:webHidden/>
          </w:rPr>
          <w:fldChar w:fldCharType="separate"/>
        </w:r>
        <w:r w:rsidR="00F05FC5">
          <w:rPr>
            <w:webHidden/>
          </w:rPr>
          <w:t>149</w:t>
        </w:r>
        <w:r w:rsidR="00F05FC5">
          <w:rPr>
            <w:webHidden/>
          </w:rPr>
          <w:fldChar w:fldCharType="end"/>
        </w:r>
      </w:hyperlink>
    </w:p>
    <w:p w14:paraId="758C5C77" w14:textId="16E99611"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10" w:history="1">
        <w:r w:rsidR="00F05FC5" w:rsidRPr="001B52A6">
          <w:rPr>
            <w:rStyle w:val="Hyperlink"/>
          </w:rPr>
          <w:t>30.2.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Menu Modification</w:t>
        </w:r>
        <w:r w:rsidR="00F05FC5">
          <w:rPr>
            <w:webHidden/>
          </w:rPr>
          <w:tab/>
        </w:r>
        <w:r w:rsidR="00F05FC5">
          <w:rPr>
            <w:webHidden/>
          </w:rPr>
          <w:fldChar w:fldCharType="begin"/>
        </w:r>
        <w:r w:rsidR="00F05FC5">
          <w:rPr>
            <w:webHidden/>
          </w:rPr>
          <w:instrText xml:space="preserve"> PAGEREF _Toc143189710 \h </w:instrText>
        </w:r>
        <w:r w:rsidR="00F05FC5">
          <w:rPr>
            <w:webHidden/>
          </w:rPr>
        </w:r>
        <w:r w:rsidR="00F05FC5">
          <w:rPr>
            <w:webHidden/>
          </w:rPr>
          <w:fldChar w:fldCharType="separate"/>
        </w:r>
        <w:r w:rsidR="00F05FC5">
          <w:rPr>
            <w:webHidden/>
          </w:rPr>
          <w:t>150</w:t>
        </w:r>
        <w:r w:rsidR="00F05FC5">
          <w:rPr>
            <w:webHidden/>
          </w:rPr>
          <w:fldChar w:fldCharType="end"/>
        </w:r>
      </w:hyperlink>
    </w:p>
    <w:p w14:paraId="24C42D94" w14:textId="16B07B3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11" w:history="1">
        <w:r w:rsidR="00F05FC5" w:rsidRPr="001B52A6">
          <w:rPr>
            <w:rStyle w:val="Hyperlink"/>
          </w:rPr>
          <w:t>30.3.</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Screen Layout and Data Sheet</w:t>
        </w:r>
        <w:r w:rsidR="00F05FC5">
          <w:rPr>
            <w:webHidden/>
          </w:rPr>
          <w:tab/>
        </w:r>
        <w:r w:rsidR="00F05FC5">
          <w:rPr>
            <w:webHidden/>
          </w:rPr>
          <w:fldChar w:fldCharType="begin"/>
        </w:r>
        <w:r w:rsidR="00F05FC5">
          <w:rPr>
            <w:webHidden/>
          </w:rPr>
          <w:instrText xml:space="preserve"> PAGEREF _Toc143189711 \h </w:instrText>
        </w:r>
        <w:r w:rsidR="00F05FC5">
          <w:rPr>
            <w:webHidden/>
          </w:rPr>
        </w:r>
        <w:r w:rsidR="00F05FC5">
          <w:rPr>
            <w:webHidden/>
          </w:rPr>
          <w:fldChar w:fldCharType="separate"/>
        </w:r>
        <w:r w:rsidR="00F05FC5">
          <w:rPr>
            <w:webHidden/>
          </w:rPr>
          <w:t>150</w:t>
        </w:r>
        <w:r w:rsidR="00F05FC5">
          <w:rPr>
            <w:webHidden/>
          </w:rPr>
          <w:fldChar w:fldCharType="end"/>
        </w:r>
      </w:hyperlink>
    </w:p>
    <w:p w14:paraId="1515536C" w14:textId="509A5D07"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12" w:history="1">
        <w:r w:rsidR="00F05FC5" w:rsidRPr="001B52A6">
          <w:rPr>
            <w:rStyle w:val="Hyperlink"/>
            <w:rtl/>
            <w:cs/>
          </w:rPr>
          <w:t>30</w:t>
        </w:r>
        <w:r w:rsidR="00F05FC5" w:rsidRPr="001B52A6">
          <w:rPr>
            <w:rStyle w:val="Hyperlink"/>
            <w:cs/>
          </w:rPr>
          <w:t>.</w:t>
        </w:r>
        <w:r w:rsidR="00F05FC5" w:rsidRPr="001B52A6">
          <w:rPr>
            <w:rStyle w:val="Hyperlink"/>
            <w:rtl/>
            <w:cs/>
          </w:rPr>
          <w:t>4</w:t>
        </w:r>
        <w:r w:rsidR="00F05FC5" w:rsidRPr="001B52A6">
          <w:rPr>
            <w:rStyle w:val="Hyperlink"/>
            <w:cs/>
          </w:rPr>
          <w:t>.</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_Toc143189712 \h </w:instrText>
        </w:r>
        <w:r w:rsidR="00F05FC5">
          <w:rPr>
            <w:webHidden/>
          </w:rPr>
        </w:r>
        <w:r w:rsidR="00F05FC5">
          <w:rPr>
            <w:webHidden/>
          </w:rPr>
          <w:fldChar w:fldCharType="separate"/>
        </w:r>
        <w:r w:rsidR="00F05FC5">
          <w:rPr>
            <w:webHidden/>
          </w:rPr>
          <w:t>150</w:t>
        </w:r>
        <w:r w:rsidR="00F05FC5">
          <w:rPr>
            <w:webHidden/>
          </w:rPr>
          <w:fldChar w:fldCharType="end"/>
        </w:r>
      </w:hyperlink>
    </w:p>
    <w:p w14:paraId="6E2E02BD" w14:textId="3366ED67"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13" w:history="1">
        <w:r w:rsidR="00F05FC5" w:rsidRPr="001B52A6">
          <w:rPr>
            <w:rStyle w:val="Hyperlink"/>
          </w:rPr>
          <w:t>30.5.</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File / API Layout and Data Sheet</w:t>
        </w:r>
        <w:r w:rsidR="00F05FC5">
          <w:rPr>
            <w:webHidden/>
          </w:rPr>
          <w:tab/>
        </w:r>
        <w:r w:rsidR="00F05FC5">
          <w:rPr>
            <w:webHidden/>
          </w:rPr>
          <w:fldChar w:fldCharType="begin"/>
        </w:r>
        <w:r w:rsidR="00F05FC5">
          <w:rPr>
            <w:webHidden/>
          </w:rPr>
          <w:instrText xml:space="preserve"> PAGEREF _Toc143189713 \h </w:instrText>
        </w:r>
        <w:r w:rsidR="00F05FC5">
          <w:rPr>
            <w:webHidden/>
          </w:rPr>
        </w:r>
        <w:r w:rsidR="00F05FC5">
          <w:rPr>
            <w:webHidden/>
          </w:rPr>
          <w:fldChar w:fldCharType="separate"/>
        </w:r>
        <w:r w:rsidR="00F05FC5">
          <w:rPr>
            <w:webHidden/>
          </w:rPr>
          <w:t>152</w:t>
        </w:r>
        <w:r w:rsidR="00F05FC5">
          <w:rPr>
            <w:webHidden/>
          </w:rPr>
          <w:fldChar w:fldCharType="end"/>
        </w:r>
      </w:hyperlink>
    </w:p>
    <w:p w14:paraId="762C08D0" w14:textId="12FC248B"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14" w:history="1">
        <w:r w:rsidR="00F05FC5" w:rsidRPr="001B52A6">
          <w:rPr>
            <w:rStyle w:val="Hyperlink"/>
          </w:rPr>
          <w:t>30.6.</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Report Layout and Data Sheet</w:t>
        </w:r>
        <w:r w:rsidR="00F05FC5">
          <w:rPr>
            <w:webHidden/>
          </w:rPr>
          <w:tab/>
        </w:r>
        <w:r w:rsidR="00F05FC5">
          <w:rPr>
            <w:webHidden/>
          </w:rPr>
          <w:fldChar w:fldCharType="begin"/>
        </w:r>
        <w:r w:rsidR="00F05FC5">
          <w:rPr>
            <w:webHidden/>
          </w:rPr>
          <w:instrText xml:space="preserve"> PAGEREF _Toc143189714 \h </w:instrText>
        </w:r>
        <w:r w:rsidR="00F05FC5">
          <w:rPr>
            <w:webHidden/>
          </w:rPr>
        </w:r>
        <w:r w:rsidR="00F05FC5">
          <w:rPr>
            <w:webHidden/>
          </w:rPr>
          <w:fldChar w:fldCharType="separate"/>
        </w:r>
        <w:r w:rsidR="00F05FC5">
          <w:rPr>
            <w:webHidden/>
          </w:rPr>
          <w:t>152</w:t>
        </w:r>
        <w:r w:rsidR="00F05FC5">
          <w:rPr>
            <w:webHidden/>
          </w:rPr>
          <w:fldChar w:fldCharType="end"/>
        </w:r>
      </w:hyperlink>
    </w:p>
    <w:p w14:paraId="125B1305" w14:textId="4EFF52A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15" w:history="1">
        <w:r w:rsidR="00F05FC5" w:rsidRPr="001B52A6">
          <w:rPr>
            <w:rStyle w:val="Hyperlink"/>
          </w:rPr>
          <w:t>30.7.</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Additional Impacts</w:t>
        </w:r>
        <w:r w:rsidR="00F05FC5">
          <w:rPr>
            <w:webHidden/>
          </w:rPr>
          <w:tab/>
        </w:r>
        <w:r w:rsidR="00F05FC5">
          <w:rPr>
            <w:webHidden/>
          </w:rPr>
          <w:fldChar w:fldCharType="begin"/>
        </w:r>
        <w:r w:rsidR="00F05FC5">
          <w:rPr>
            <w:webHidden/>
          </w:rPr>
          <w:instrText xml:space="preserve"> PAGEREF _Toc143189715 \h </w:instrText>
        </w:r>
        <w:r w:rsidR="00F05FC5">
          <w:rPr>
            <w:webHidden/>
          </w:rPr>
        </w:r>
        <w:r w:rsidR="00F05FC5">
          <w:rPr>
            <w:webHidden/>
          </w:rPr>
          <w:fldChar w:fldCharType="separate"/>
        </w:r>
        <w:r w:rsidR="00F05FC5">
          <w:rPr>
            <w:webHidden/>
          </w:rPr>
          <w:t>152</w:t>
        </w:r>
        <w:r w:rsidR="00F05FC5">
          <w:rPr>
            <w:webHidden/>
          </w:rPr>
          <w:fldChar w:fldCharType="end"/>
        </w:r>
      </w:hyperlink>
    </w:p>
    <w:p w14:paraId="4AF5593E" w14:textId="14A6AC75"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716" w:history="1">
        <w:r w:rsidR="00F05FC5" w:rsidRPr="001B52A6">
          <w:rPr>
            <w:rStyle w:val="Hyperlink"/>
          </w:rPr>
          <w:t>30.7.1.</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Integration</w:t>
        </w:r>
        <w:r w:rsidR="00F05FC5">
          <w:rPr>
            <w:webHidden/>
          </w:rPr>
          <w:tab/>
        </w:r>
        <w:r w:rsidR="00F05FC5">
          <w:rPr>
            <w:webHidden/>
          </w:rPr>
          <w:fldChar w:fldCharType="begin"/>
        </w:r>
        <w:r w:rsidR="00F05FC5">
          <w:rPr>
            <w:webHidden/>
          </w:rPr>
          <w:instrText xml:space="preserve"> PAGEREF _Toc143189716 \h </w:instrText>
        </w:r>
        <w:r w:rsidR="00F05FC5">
          <w:rPr>
            <w:webHidden/>
          </w:rPr>
        </w:r>
        <w:r w:rsidR="00F05FC5">
          <w:rPr>
            <w:webHidden/>
          </w:rPr>
          <w:fldChar w:fldCharType="separate"/>
        </w:r>
        <w:r w:rsidR="00F05FC5">
          <w:rPr>
            <w:webHidden/>
          </w:rPr>
          <w:t>152</w:t>
        </w:r>
        <w:r w:rsidR="00F05FC5">
          <w:rPr>
            <w:webHidden/>
          </w:rPr>
          <w:fldChar w:fldCharType="end"/>
        </w:r>
      </w:hyperlink>
    </w:p>
    <w:p w14:paraId="416D82BB" w14:textId="0BB21F1B" w:rsidR="00F05FC5" w:rsidRDefault="00000000">
      <w:pPr>
        <w:pStyle w:val="TOC4"/>
        <w:rPr>
          <w:rFonts w:asciiTheme="minorHAnsi" w:eastAsiaTheme="minorEastAsia" w:hAnsiTheme="minorHAnsi" w:cstheme="minorBidi"/>
          <w:b w:val="0"/>
          <w:bCs w:val="0"/>
          <w:kern w:val="2"/>
          <w:sz w:val="22"/>
          <w:szCs w:val="28"/>
          <w:lang w:val="en-US" w:bidi="th-TH"/>
          <w14:ligatures w14:val="standardContextual"/>
        </w:rPr>
      </w:pPr>
      <w:hyperlink w:anchor="_Toc143189717" w:history="1">
        <w:r w:rsidR="00F05FC5" w:rsidRPr="001B52A6">
          <w:rPr>
            <w:rStyle w:val="Hyperlink"/>
          </w:rPr>
          <w:t>30.7.2.</w:t>
        </w:r>
        <w:r w:rsidR="00F05FC5">
          <w:rPr>
            <w:rFonts w:asciiTheme="minorHAnsi" w:eastAsiaTheme="minorEastAsia" w:hAnsiTheme="minorHAnsi" w:cstheme="minorBidi"/>
            <w:b w:val="0"/>
            <w:bCs w:val="0"/>
            <w:kern w:val="2"/>
            <w:sz w:val="22"/>
            <w:szCs w:val="28"/>
            <w:lang w:val="en-US" w:bidi="th-TH"/>
            <w14:ligatures w14:val="standardContextual"/>
          </w:rPr>
          <w:tab/>
        </w:r>
        <w:r w:rsidR="00F05FC5" w:rsidRPr="001B52A6">
          <w:rPr>
            <w:rStyle w:val="Hyperlink"/>
          </w:rPr>
          <w:t>Migration</w:t>
        </w:r>
        <w:r w:rsidR="00F05FC5">
          <w:rPr>
            <w:webHidden/>
          </w:rPr>
          <w:tab/>
        </w:r>
        <w:r w:rsidR="00F05FC5">
          <w:rPr>
            <w:webHidden/>
          </w:rPr>
          <w:fldChar w:fldCharType="begin"/>
        </w:r>
        <w:r w:rsidR="00F05FC5">
          <w:rPr>
            <w:webHidden/>
          </w:rPr>
          <w:instrText xml:space="preserve"> PAGEREF _Toc143189717 \h </w:instrText>
        </w:r>
        <w:r w:rsidR="00F05FC5">
          <w:rPr>
            <w:webHidden/>
          </w:rPr>
        </w:r>
        <w:r w:rsidR="00F05FC5">
          <w:rPr>
            <w:webHidden/>
          </w:rPr>
          <w:fldChar w:fldCharType="separate"/>
        </w:r>
        <w:r w:rsidR="00F05FC5">
          <w:rPr>
            <w:webHidden/>
          </w:rPr>
          <w:t>152</w:t>
        </w:r>
        <w:r w:rsidR="00F05FC5">
          <w:rPr>
            <w:webHidden/>
          </w:rPr>
          <w:fldChar w:fldCharType="end"/>
        </w:r>
      </w:hyperlink>
    </w:p>
    <w:p w14:paraId="213D064B" w14:textId="1F47F3EC" w:rsidR="00F05FC5" w:rsidRDefault="00000000">
      <w:pPr>
        <w:pStyle w:val="TOC1"/>
        <w:rPr>
          <w:rFonts w:asciiTheme="minorHAnsi" w:eastAsiaTheme="minorEastAsia" w:hAnsiTheme="minorHAnsi" w:cstheme="minorBidi"/>
          <w:color w:val="auto"/>
          <w:kern w:val="2"/>
          <w:sz w:val="22"/>
          <w:szCs w:val="28"/>
          <w:lang w:val="en-US" w:bidi="th-TH"/>
          <w14:ligatures w14:val="standardContextual"/>
        </w:rPr>
      </w:pPr>
      <w:hyperlink w:anchor="_Toc143189718" w:history="1">
        <w:r w:rsidR="00F05FC5" w:rsidRPr="001B52A6">
          <w:rPr>
            <w:rStyle w:val="Hyperlink"/>
            <w:lang w:val="en-SG"/>
          </w:rPr>
          <w:t>Advices</w:t>
        </w:r>
        <w:r w:rsidR="00F05FC5" w:rsidRPr="001B52A6">
          <w:rPr>
            <w:rStyle w:val="Hyperlink"/>
          </w:rPr>
          <w:t xml:space="preserve"> Specification</w:t>
        </w:r>
        <w:r w:rsidR="00F05FC5">
          <w:rPr>
            <w:webHidden/>
          </w:rPr>
          <w:tab/>
        </w:r>
        <w:r w:rsidR="00F05FC5">
          <w:rPr>
            <w:webHidden/>
          </w:rPr>
          <w:fldChar w:fldCharType="begin"/>
        </w:r>
        <w:r w:rsidR="00F05FC5">
          <w:rPr>
            <w:webHidden/>
          </w:rPr>
          <w:instrText xml:space="preserve"> PAGEREF _Toc143189718 \h </w:instrText>
        </w:r>
        <w:r w:rsidR="00F05FC5">
          <w:rPr>
            <w:webHidden/>
          </w:rPr>
        </w:r>
        <w:r w:rsidR="00F05FC5">
          <w:rPr>
            <w:webHidden/>
          </w:rPr>
          <w:fldChar w:fldCharType="separate"/>
        </w:r>
        <w:r w:rsidR="00F05FC5">
          <w:rPr>
            <w:webHidden/>
          </w:rPr>
          <w:t>153</w:t>
        </w:r>
        <w:r w:rsidR="00F05FC5">
          <w:rPr>
            <w:webHidden/>
          </w:rPr>
          <w:fldChar w:fldCharType="end"/>
        </w:r>
      </w:hyperlink>
    </w:p>
    <w:p w14:paraId="3D27343A" w14:textId="786BB1E6"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719" w:history="1">
        <w:r w:rsidR="00F05FC5" w:rsidRPr="001B52A6">
          <w:rPr>
            <w:rStyle w:val="Hyperlink"/>
          </w:rPr>
          <w:t>31.</w:t>
        </w:r>
        <w:r w:rsidR="00F05FC5">
          <w:rPr>
            <w:rFonts w:asciiTheme="minorHAnsi" w:hAnsiTheme="minorHAnsi" w:cstheme="minorBidi"/>
            <w:kern w:val="2"/>
            <w:sz w:val="22"/>
            <w:szCs w:val="28"/>
            <w:lang w:bidi="th-TH"/>
            <w14:ligatures w14:val="standardContextual"/>
          </w:rPr>
          <w:tab/>
        </w:r>
        <w:r w:rsidR="00F05FC5" w:rsidRPr="001B52A6">
          <w:rPr>
            <w:rStyle w:val="Hyperlink"/>
          </w:rPr>
          <w:t>Billing Notice</w:t>
        </w:r>
        <w:r w:rsidR="00F05FC5">
          <w:rPr>
            <w:webHidden/>
          </w:rPr>
          <w:tab/>
        </w:r>
        <w:r w:rsidR="00F05FC5">
          <w:rPr>
            <w:webHidden/>
          </w:rPr>
          <w:fldChar w:fldCharType="begin"/>
        </w:r>
        <w:r w:rsidR="00F05FC5">
          <w:rPr>
            <w:webHidden/>
          </w:rPr>
          <w:instrText xml:space="preserve"> PAGEREF _Toc143189719 \h </w:instrText>
        </w:r>
        <w:r w:rsidR="00F05FC5">
          <w:rPr>
            <w:webHidden/>
          </w:rPr>
        </w:r>
        <w:r w:rsidR="00F05FC5">
          <w:rPr>
            <w:webHidden/>
          </w:rPr>
          <w:fldChar w:fldCharType="separate"/>
        </w:r>
        <w:r w:rsidR="00F05FC5">
          <w:rPr>
            <w:webHidden/>
          </w:rPr>
          <w:t>153</w:t>
        </w:r>
        <w:r w:rsidR="00F05FC5">
          <w:rPr>
            <w:webHidden/>
          </w:rPr>
          <w:fldChar w:fldCharType="end"/>
        </w:r>
      </w:hyperlink>
    </w:p>
    <w:p w14:paraId="240B6BC4" w14:textId="6A357544"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20" w:history="1">
        <w:r w:rsidR="00F05FC5" w:rsidRPr="001B52A6">
          <w:rPr>
            <w:rStyle w:val="Hyperlink"/>
          </w:rPr>
          <w:t>31.1.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_Toc143189720 \h </w:instrText>
        </w:r>
        <w:r w:rsidR="00F05FC5">
          <w:rPr>
            <w:webHidden/>
          </w:rPr>
        </w:r>
        <w:r w:rsidR="00F05FC5">
          <w:rPr>
            <w:webHidden/>
          </w:rPr>
          <w:fldChar w:fldCharType="separate"/>
        </w:r>
        <w:r w:rsidR="00F05FC5">
          <w:rPr>
            <w:webHidden/>
          </w:rPr>
          <w:t>153</w:t>
        </w:r>
        <w:r w:rsidR="00F05FC5">
          <w:rPr>
            <w:webHidden/>
          </w:rPr>
          <w:fldChar w:fldCharType="end"/>
        </w:r>
      </w:hyperlink>
    </w:p>
    <w:p w14:paraId="6531F7BF" w14:textId="30B8295C"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21" w:history="1">
        <w:r w:rsidR="00F05FC5" w:rsidRPr="001B52A6">
          <w:rPr>
            <w:rStyle w:val="Hyperlink"/>
          </w:rPr>
          <w:t>31.2.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_Toc143189721 \h </w:instrText>
        </w:r>
        <w:r w:rsidR="00F05FC5">
          <w:rPr>
            <w:webHidden/>
          </w:rPr>
        </w:r>
        <w:r w:rsidR="00F05FC5">
          <w:rPr>
            <w:webHidden/>
          </w:rPr>
          <w:fldChar w:fldCharType="separate"/>
        </w:r>
        <w:r w:rsidR="00F05FC5">
          <w:rPr>
            <w:webHidden/>
          </w:rPr>
          <w:t>158</w:t>
        </w:r>
        <w:r w:rsidR="00F05FC5">
          <w:rPr>
            <w:webHidden/>
          </w:rPr>
          <w:fldChar w:fldCharType="end"/>
        </w:r>
      </w:hyperlink>
    </w:p>
    <w:p w14:paraId="48FA4768" w14:textId="4FB83E27"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722" w:history="1">
        <w:r w:rsidR="00F05FC5" w:rsidRPr="001B52A6">
          <w:rPr>
            <w:rStyle w:val="Hyperlink"/>
          </w:rPr>
          <w:t>32.</w:t>
        </w:r>
        <w:r w:rsidR="00F05FC5">
          <w:rPr>
            <w:rFonts w:asciiTheme="minorHAnsi" w:hAnsiTheme="minorHAnsi" w:cstheme="minorBidi"/>
            <w:kern w:val="2"/>
            <w:sz w:val="22"/>
            <w:szCs w:val="28"/>
            <w:lang w:bidi="th-TH"/>
            <w14:ligatures w14:val="standardContextual"/>
          </w:rPr>
          <w:tab/>
        </w:r>
        <w:r w:rsidR="00F05FC5" w:rsidRPr="001B52A6">
          <w:rPr>
            <w:rStyle w:val="Hyperlink"/>
          </w:rPr>
          <w:t>Credit Note</w:t>
        </w:r>
        <w:r w:rsidR="00F05FC5">
          <w:rPr>
            <w:webHidden/>
          </w:rPr>
          <w:tab/>
        </w:r>
        <w:r w:rsidR="00F05FC5">
          <w:rPr>
            <w:webHidden/>
          </w:rPr>
          <w:fldChar w:fldCharType="begin"/>
        </w:r>
        <w:r w:rsidR="00F05FC5">
          <w:rPr>
            <w:webHidden/>
          </w:rPr>
          <w:instrText xml:space="preserve"> PAGEREF _Toc143189722 \h </w:instrText>
        </w:r>
        <w:r w:rsidR="00F05FC5">
          <w:rPr>
            <w:webHidden/>
          </w:rPr>
        </w:r>
        <w:r w:rsidR="00F05FC5">
          <w:rPr>
            <w:webHidden/>
          </w:rPr>
          <w:fldChar w:fldCharType="separate"/>
        </w:r>
        <w:r w:rsidR="00F05FC5">
          <w:rPr>
            <w:webHidden/>
          </w:rPr>
          <w:t>162</w:t>
        </w:r>
        <w:r w:rsidR="00F05FC5">
          <w:rPr>
            <w:webHidden/>
          </w:rPr>
          <w:fldChar w:fldCharType="end"/>
        </w:r>
      </w:hyperlink>
    </w:p>
    <w:p w14:paraId="449245A3" w14:textId="08F317C1"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23" w:history="1">
        <w:r w:rsidR="00F05FC5" w:rsidRPr="001B52A6">
          <w:rPr>
            <w:rStyle w:val="Hyperlink"/>
          </w:rPr>
          <w:t>32.1.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_Toc143189723 \h </w:instrText>
        </w:r>
        <w:r w:rsidR="00F05FC5">
          <w:rPr>
            <w:webHidden/>
          </w:rPr>
        </w:r>
        <w:r w:rsidR="00F05FC5">
          <w:rPr>
            <w:webHidden/>
          </w:rPr>
          <w:fldChar w:fldCharType="separate"/>
        </w:r>
        <w:r w:rsidR="00F05FC5">
          <w:rPr>
            <w:webHidden/>
          </w:rPr>
          <w:t>162</w:t>
        </w:r>
        <w:r w:rsidR="00F05FC5">
          <w:rPr>
            <w:webHidden/>
          </w:rPr>
          <w:fldChar w:fldCharType="end"/>
        </w:r>
      </w:hyperlink>
    </w:p>
    <w:p w14:paraId="3A86446C" w14:textId="4131B00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24" w:history="1">
        <w:r w:rsidR="00F05FC5" w:rsidRPr="001B52A6">
          <w:rPr>
            <w:rStyle w:val="Hyperlink"/>
          </w:rPr>
          <w:t>32.2.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_Toc143189724 \h </w:instrText>
        </w:r>
        <w:r w:rsidR="00F05FC5">
          <w:rPr>
            <w:webHidden/>
          </w:rPr>
        </w:r>
        <w:r w:rsidR="00F05FC5">
          <w:rPr>
            <w:webHidden/>
          </w:rPr>
          <w:fldChar w:fldCharType="separate"/>
        </w:r>
        <w:r w:rsidR="00F05FC5">
          <w:rPr>
            <w:webHidden/>
          </w:rPr>
          <w:t>168</w:t>
        </w:r>
        <w:r w:rsidR="00F05FC5">
          <w:rPr>
            <w:webHidden/>
          </w:rPr>
          <w:fldChar w:fldCharType="end"/>
        </w:r>
      </w:hyperlink>
    </w:p>
    <w:p w14:paraId="4BFBC4A4" w14:textId="07F55231"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725" w:history="1">
        <w:r w:rsidR="00F05FC5" w:rsidRPr="001B52A6">
          <w:rPr>
            <w:rStyle w:val="Hyperlink"/>
          </w:rPr>
          <w:t>33.</w:t>
        </w:r>
        <w:r w:rsidR="00F05FC5">
          <w:rPr>
            <w:rFonts w:asciiTheme="minorHAnsi" w:hAnsiTheme="minorHAnsi" w:cstheme="minorBidi"/>
            <w:kern w:val="2"/>
            <w:sz w:val="22"/>
            <w:szCs w:val="28"/>
            <w:lang w:bidi="th-TH"/>
            <w14:ligatures w14:val="standardContextual"/>
          </w:rPr>
          <w:tab/>
        </w:r>
        <w:r w:rsidR="00F05FC5" w:rsidRPr="001B52A6">
          <w:rPr>
            <w:rStyle w:val="Hyperlink"/>
          </w:rPr>
          <w:t>Debit Note</w:t>
        </w:r>
        <w:r w:rsidR="00F05FC5">
          <w:rPr>
            <w:webHidden/>
          </w:rPr>
          <w:tab/>
        </w:r>
        <w:r w:rsidR="00F05FC5">
          <w:rPr>
            <w:webHidden/>
          </w:rPr>
          <w:fldChar w:fldCharType="begin"/>
        </w:r>
        <w:r w:rsidR="00F05FC5">
          <w:rPr>
            <w:webHidden/>
          </w:rPr>
          <w:instrText xml:space="preserve"> PAGEREF _Toc143189725 \h </w:instrText>
        </w:r>
        <w:r w:rsidR="00F05FC5">
          <w:rPr>
            <w:webHidden/>
          </w:rPr>
        </w:r>
        <w:r w:rsidR="00F05FC5">
          <w:rPr>
            <w:webHidden/>
          </w:rPr>
          <w:fldChar w:fldCharType="separate"/>
        </w:r>
        <w:r w:rsidR="00F05FC5">
          <w:rPr>
            <w:webHidden/>
          </w:rPr>
          <w:t>171</w:t>
        </w:r>
        <w:r w:rsidR="00F05FC5">
          <w:rPr>
            <w:webHidden/>
          </w:rPr>
          <w:fldChar w:fldCharType="end"/>
        </w:r>
      </w:hyperlink>
    </w:p>
    <w:p w14:paraId="14B3A684" w14:textId="68213960"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26" w:history="1">
        <w:r w:rsidR="00F05FC5" w:rsidRPr="001B52A6">
          <w:rPr>
            <w:rStyle w:val="Hyperlink"/>
          </w:rPr>
          <w:t>33.1.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_Toc143189726 \h </w:instrText>
        </w:r>
        <w:r w:rsidR="00F05FC5">
          <w:rPr>
            <w:webHidden/>
          </w:rPr>
        </w:r>
        <w:r w:rsidR="00F05FC5">
          <w:rPr>
            <w:webHidden/>
          </w:rPr>
          <w:fldChar w:fldCharType="separate"/>
        </w:r>
        <w:r w:rsidR="00F05FC5">
          <w:rPr>
            <w:webHidden/>
          </w:rPr>
          <w:t>171</w:t>
        </w:r>
        <w:r w:rsidR="00F05FC5">
          <w:rPr>
            <w:webHidden/>
          </w:rPr>
          <w:fldChar w:fldCharType="end"/>
        </w:r>
      </w:hyperlink>
    </w:p>
    <w:p w14:paraId="4B07CEC0" w14:textId="409DF529"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27" w:history="1">
        <w:r w:rsidR="00F05FC5" w:rsidRPr="001B52A6">
          <w:rPr>
            <w:rStyle w:val="Hyperlink"/>
          </w:rPr>
          <w:t>33.2.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_Toc143189727 \h </w:instrText>
        </w:r>
        <w:r w:rsidR="00F05FC5">
          <w:rPr>
            <w:webHidden/>
          </w:rPr>
        </w:r>
        <w:r w:rsidR="00F05FC5">
          <w:rPr>
            <w:webHidden/>
          </w:rPr>
          <w:fldChar w:fldCharType="separate"/>
        </w:r>
        <w:r w:rsidR="00F05FC5">
          <w:rPr>
            <w:webHidden/>
          </w:rPr>
          <w:t>178</w:t>
        </w:r>
        <w:r w:rsidR="00F05FC5">
          <w:rPr>
            <w:webHidden/>
          </w:rPr>
          <w:fldChar w:fldCharType="end"/>
        </w:r>
      </w:hyperlink>
    </w:p>
    <w:p w14:paraId="05936974" w14:textId="7D960D66"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728" w:history="1">
        <w:r w:rsidR="00F05FC5" w:rsidRPr="001B52A6">
          <w:rPr>
            <w:rStyle w:val="Hyperlink"/>
          </w:rPr>
          <w:t>34.</w:t>
        </w:r>
        <w:r w:rsidR="00F05FC5">
          <w:rPr>
            <w:rFonts w:asciiTheme="minorHAnsi" w:hAnsiTheme="minorHAnsi" w:cstheme="minorBidi"/>
            <w:kern w:val="2"/>
            <w:sz w:val="22"/>
            <w:szCs w:val="28"/>
            <w:lang w:bidi="th-TH"/>
            <w14:ligatures w14:val="standardContextual"/>
          </w:rPr>
          <w:tab/>
        </w:r>
        <w:r w:rsidR="00F05FC5" w:rsidRPr="001B52A6">
          <w:rPr>
            <w:rStyle w:val="Hyperlink"/>
          </w:rPr>
          <w:t>Notice of the transfer of debt obligations and interest due</w:t>
        </w:r>
        <w:r w:rsidR="00F05FC5">
          <w:rPr>
            <w:webHidden/>
          </w:rPr>
          <w:tab/>
        </w:r>
        <w:r w:rsidR="00F05FC5">
          <w:rPr>
            <w:webHidden/>
          </w:rPr>
          <w:fldChar w:fldCharType="begin"/>
        </w:r>
        <w:r w:rsidR="00F05FC5">
          <w:rPr>
            <w:webHidden/>
          </w:rPr>
          <w:instrText xml:space="preserve"> PAGEREF _Toc143189728 \h </w:instrText>
        </w:r>
        <w:r w:rsidR="00F05FC5">
          <w:rPr>
            <w:webHidden/>
          </w:rPr>
        </w:r>
        <w:r w:rsidR="00F05FC5">
          <w:rPr>
            <w:webHidden/>
          </w:rPr>
          <w:fldChar w:fldCharType="separate"/>
        </w:r>
        <w:r w:rsidR="00F05FC5">
          <w:rPr>
            <w:webHidden/>
          </w:rPr>
          <w:t>182</w:t>
        </w:r>
        <w:r w:rsidR="00F05FC5">
          <w:rPr>
            <w:webHidden/>
          </w:rPr>
          <w:fldChar w:fldCharType="end"/>
        </w:r>
      </w:hyperlink>
    </w:p>
    <w:p w14:paraId="0341487B" w14:textId="5CC1291F"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29" w:history="1">
        <w:r w:rsidR="00F05FC5" w:rsidRPr="001B52A6">
          <w:rPr>
            <w:rStyle w:val="Hyperlink"/>
          </w:rPr>
          <w:t>34.1.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_Toc143189729 \h </w:instrText>
        </w:r>
        <w:r w:rsidR="00F05FC5">
          <w:rPr>
            <w:webHidden/>
          </w:rPr>
        </w:r>
        <w:r w:rsidR="00F05FC5">
          <w:rPr>
            <w:webHidden/>
          </w:rPr>
          <w:fldChar w:fldCharType="separate"/>
        </w:r>
        <w:r w:rsidR="00F05FC5">
          <w:rPr>
            <w:webHidden/>
          </w:rPr>
          <w:t>182</w:t>
        </w:r>
        <w:r w:rsidR="00F05FC5">
          <w:rPr>
            <w:webHidden/>
          </w:rPr>
          <w:fldChar w:fldCharType="end"/>
        </w:r>
      </w:hyperlink>
    </w:p>
    <w:p w14:paraId="7A865924" w14:textId="7C088268"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30" w:history="1">
        <w:r w:rsidR="00F05FC5" w:rsidRPr="001B52A6">
          <w:rPr>
            <w:rStyle w:val="Hyperlink"/>
          </w:rPr>
          <w:t>34.2.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_Toc143189730 \h </w:instrText>
        </w:r>
        <w:r w:rsidR="00F05FC5">
          <w:rPr>
            <w:webHidden/>
          </w:rPr>
        </w:r>
        <w:r w:rsidR="00F05FC5">
          <w:rPr>
            <w:webHidden/>
          </w:rPr>
          <w:fldChar w:fldCharType="separate"/>
        </w:r>
        <w:r w:rsidR="00F05FC5">
          <w:rPr>
            <w:webHidden/>
          </w:rPr>
          <w:t>183</w:t>
        </w:r>
        <w:r w:rsidR="00F05FC5">
          <w:rPr>
            <w:webHidden/>
          </w:rPr>
          <w:fldChar w:fldCharType="end"/>
        </w:r>
      </w:hyperlink>
    </w:p>
    <w:p w14:paraId="0F16BEB5" w14:textId="36D417D4"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731" w:history="1">
        <w:r w:rsidR="00F05FC5" w:rsidRPr="001B52A6">
          <w:rPr>
            <w:rStyle w:val="Hyperlink"/>
          </w:rPr>
          <w:t>35.</w:t>
        </w:r>
        <w:r w:rsidR="00F05FC5">
          <w:rPr>
            <w:rFonts w:asciiTheme="minorHAnsi" w:hAnsiTheme="minorHAnsi" w:cstheme="minorBidi"/>
            <w:kern w:val="2"/>
            <w:sz w:val="22"/>
            <w:szCs w:val="28"/>
            <w:lang w:bidi="th-TH"/>
            <w14:ligatures w14:val="standardContextual"/>
          </w:rPr>
          <w:tab/>
        </w:r>
        <w:r w:rsidR="00F05FC5" w:rsidRPr="001B52A6">
          <w:rPr>
            <w:rStyle w:val="Hyperlink"/>
          </w:rPr>
          <w:t>Overdue Slip</w:t>
        </w:r>
        <w:r w:rsidR="00F05FC5">
          <w:rPr>
            <w:webHidden/>
          </w:rPr>
          <w:tab/>
        </w:r>
        <w:r w:rsidR="00F05FC5">
          <w:rPr>
            <w:webHidden/>
          </w:rPr>
          <w:fldChar w:fldCharType="begin"/>
        </w:r>
        <w:r w:rsidR="00F05FC5">
          <w:rPr>
            <w:webHidden/>
          </w:rPr>
          <w:instrText xml:space="preserve"> PAGEREF _Toc143189731 \h </w:instrText>
        </w:r>
        <w:r w:rsidR="00F05FC5">
          <w:rPr>
            <w:webHidden/>
          </w:rPr>
        </w:r>
        <w:r w:rsidR="00F05FC5">
          <w:rPr>
            <w:webHidden/>
          </w:rPr>
          <w:fldChar w:fldCharType="separate"/>
        </w:r>
        <w:r w:rsidR="00F05FC5">
          <w:rPr>
            <w:webHidden/>
          </w:rPr>
          <w:t>184</w:t>
        </w:r>
        <w:r w:rsidR="00F05FC5">
          <w:rPr>
            <w:webHidden/>
          </w:rPr>
          <w:fldChar w:fldCharType="end"/>
        </w:r>
      </w:hyperlink>
    </w:p>
    <w:p w14:paraId="769EDD46" w14:textId="1B29F5AE"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32" w:history="1">
        <w:r w:rsidR="00F05FC5" w:rsidRPr="001B52A6">
          <w:rPr>
            <w:rStyle w:val="Hyperlink"/>
          </w:rPr>
          <w:t>35.1.</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Supported Sample Transaction and Case from Customer</w:t>
        </w:r>
        <w:r w:rsidR="00F05FC5">
          <w:rPr>
            <w:webHidden/>
          </w:rPr>
          <w:tab/>
        </w:r>
        <w:r w:rsidR="00F05FC5">
          <w:rPr>
            <w:webHidden/>
          </w:rPr>
          <w:fldChar w:fldCharType="begin"/>
        </w:r>
        <w:r w:rsidR="00F05FC5">
          <w:rPr>
            <w:webHidden/>
          </w:rPr>
          <w:instrText xml:space="preserve"> PAGEREF _Toc143189732 \h </w:instrText>
        </w:r>
        <w:r w:rsidR="00F05FC5">
          <w:rPr>
            <w:webHidden/>
          </w:rPr>
        </w:r>
        <w:r w:rsidR="00F05FC5">
          <w:rPr>
            <w:webHidden/>
          </w:rPr>
          <w:fldChar w:fldCharType="separate"/>
        </w:r>
        <w:r w:rsidR="00F05FC5">
          <w:rPr>
            <w:webHidden/>
          </w:rPr>
          <w:t>184</w:t>
        </w:r>
        <w:r w:rsidR="00F05FC5">
          <w:rPr>
            <w:webHidden/>
          </w:rPr>
          <w:fldChar w:fldCharType="end"/>
        </w:r>
      </w:hyperlink>
    </w:p>
    <w:p w14:paraId="479BB71F" w14:textId="4B2CC293" w:rsidR="00F05FC5" w:rsidRDefault="00000000">
      <w:pPr>
        <w:pStyle w:val="TOC3"/>
        <w:rPr>
          <w:rFonts w:asciiTheme="minorHAnsi" w:hAnsiTheme="minorHAnsi" w:cstheme="minorBidi"/>
          <w:color w:val="auto"/>
          <w:kern w:val="2"/>
          <w:sz w:val="22"/>
          <w:szCs w:val="28"/>
          <w:lang w:bidi="th-TH"/>
          <w14:ligatures w14:val="standardContextual"/>
        </w:rPr>
      </w:pPr>
      <w:hyperlink w:anchor="_Toc143189733" w:history="1">
        <w:r w:rsidR="00F05FC5" w:rsidRPr="001B52A6">
          <w:rPr>
            <w:rStyle w:val="Hyperlink"/>
          </w:rPr>
          <w:t>35.2.</w:t>
        </w:r>
        <w:r w:rsidR="00F05FC5">
          <w:rPr>
            <w:rFonts w:asciiTheme="minorHAnsi" w:hAnsiTheme="minorHAnsi" w:cstheme="minorBidi"/>
            <w:color w:val="auto"/>
            <w:kern w:val="2"/>
            <w:sz w:val="22"/>
            <w:szCs w:val="28"/>
            <w:lang w:bidi="th-TH"/>
            <w14:ligatures w14:val="standardContextual"/>
          </w:rPr>
          <w:tab/>
        </w:r>
        <w:r w:rsidR="00F05FC5" w:rsidRPr="001B52A6">
          <w:rPr>
            <w:rStyle w:val="Hyperlink"/>
          </w:rPr>
          <w:t>To-be Process</w:t>
        </w:r>
        <w:r w:rsidR="00F05FC5">
          <w:rPr>
            <w:webHidden/>
          </w:rPr>
          <w:tab/>
        </w:r>
        <w:r w:rsidR="00F05FC5">
          <w:rPr>
            <w:webHidden/>
          </w:rPr>
          <w:fldChar w:fldCharType="begin"/>
        </w:r>
        <w:r w:rsidR="00F05FC5">
          <w:rPr>
            <w:webHidden/>
          </w:rPr>
          <w:instrText xml:space="preserve"> PAGEREF _Toc143189733 \h </w:instrText>
        </w:r>
        <w:r w:rsidR="00F05FC5">
          <w:rPr>
            <w:webHidden/>
          </w:rPr>
        </w:r>
        <w:r w:rsidR="00F05FC5">
          <w:rPr>
            <w:webHidden/>
          </w:rPr>
          <w:fldChar w:fldCharType="separate"/>
        </w:r>
        <w:r w:rsidR="00F05FC5">
          <w:rPr>
            <w:webHidden/>
          </w:rPr>
          <w:t>184</w:t>
        </w:r>
        <w:r w:rsidR="00F05FC5">
          <w:rPr>
            <w:webHidden/>
          </w:rPr>
          <w:fldChar w:fldCharType="end"/>
        </w:r>
      </w:hyperlink>
    </w:p>
    <w:p w14:paraId="3BCD014B" w14:textId="3BC41018" w:rsidR="00F05FC5" w:rsidRDefault="00000000">
      <w:pPr>
        <w:pStyle w:val="TOC2"/>
        <w:tabs>
          <w:tab w:val="left" w:pos="880"/>
          <w:tab w:val="right" w:leader="dot" w:pos="10053"/>
        </w:tabs>
        <w:rPr>
          <w:rFonts w:asciiTheme="minorHAnsi" w:hAnsiTheme="minorHAnsi" w:cstheme="minorBidi"/>
          <w:kern w:val="2"/>
          <w:sz w:val="22"/>
          <w:szCs w:val="28"/>
          <w:lang w:bidi="th-TH"/>
          <w14:ligatures w14:val="standardContextual"/>
        </w:rPr>
      </w:pPr>
      <w:hyperlink w:anchor="_Toc143189734" w:history="1">
        <w:r w:rsidR="00F05FC5" w:rsidRPr="001B52A6">
          <w:rPr>
            <w:rStyle w:val="Hyperlink"/>
          </w:rPr>
          <w:t>1.4</w:t>
        </w:r>
        <w:r w:rsidR="00F05FC5">
          <w:rPr>
            <w:rFonts w:asciiTheme="minorHAnsi" w:hAnsiTheme="minorHAnsi" w:cstheme="minorBidi"/>
            <w:kern w:val="2"/>
            <w:sz w:val="22"/>
            <w:szCs w:val="28"/>
            <w:lang w:bidi="th-TH"/>
            <w14:ligatures w14:val="standardContextual"/>
          </w:rPr>
          <w:tab/>
        </w:r>
        <w:r w:rsidR="00F05FC5" w:rsidRPr="001B52A6">
          <w:rPr>
            <w:rStyle w:val="Hyperlink"/>
          </w:rPr>
          <w:t>Fit/Gap Analysis Report</w:t>
        </w:r>
        <w:r w:rsidR="00F05FC5">
          <w:rPr>
            <w:webHidden/>
          </w:rPr>
          <w:tab/>
        </w:r>
        <w:r w:rsidR="00F05FC5">
          <w:rPr>
            <w:webHidden/>
          </w:rPr>
          <w:fldChar w:fldCharType="begin"/>
        </w:r>
        <w:r w:rsidR="00F05FC5">
          <w:rPr>
            <w:webHidden/>
          </w:rPr>
          <w:instrText xml:space="preserve"> PAGEREF _Toc143189734 \h </w:instrText>
        </w:r>
        <w:r w:rsidR="00F05FC5">
          <w:rPr>
            <w:webHidden/>
          </w:rPr>
        </w:r>
        <w:r w:rsidR="00F05FC5">
          <w:rPr>
            <w:webHidden/>
          </w:rPr>
          <w:fldChar w:fldCharType="separate"/>
        </w:r>
        <w:r w:rsidR="00F05FC5">
          <w:rPr>
            <w:webHidden/>
          </w:rPr>
          <w:t>185</w:t>
        </w:r>
        <w:r w:rsidR="00F05FC5">
          <w:rPr>
            <w:webHidden/>
          </w:rPr>
          <w:fldChar w:fldCharType="end"/>
        </w:r>
      </w:hyperlink>
    </w:p>
    <w:p w14:paraId="55C8AC54" w14:textId="42B77CB4" w:rsidR="00FB1C43" w:rsidRDefault="008B0663" w:rsidP="00B83D8D">
      <w:r>
        <w:rPr>
          <w:color w:val="00B0F0"/>
          <w:sz w:val="28"/>
        </w:rPr>
        <w:fldChar w:fldCharType="end"/>
      </w:r>
    </w:p>
    <w:p w14:paraId="0E87EA2F" w14:textId="77777777" w:rsidR="00FB1C43" w:rsidRPr="001E7CAA" w:rsidRDefault="00FB1C43" w:rsidP="0072086F">
      <w:pPr>
        <w:pStyle w:val="TOC2"/>
        <w:rPr>
          <w:szCs w:val="26"/>
        </w:rPr>
      </w:pPr>
      <w:r>
        <w:br w:type="page"/>
      </w:r>
    </w:p>
    <w:p w14:paraId="0F2FD47C" w14:textId="77777777" w:rsidR="00BD488B" w:rsidRPr="00F3558C" w:rsidRDefault="00BD488B" w:rsidP="0072086F">
      <w:pPr>
        <w:pStyle w:val="Sub-Headings"/>
      </w:pPr>
      <w:r>
        <w:lastRenderedPageBreak/>
        <w:t>Document Acceptance &amp; Release Notice</w:t>
      </w:r>
    </w:p>
    <w:p w14:paraId="38F7507F" w14:textId="77777777" w:rsidR="00BD488B" w:rsidRDefault="00BD488B" w:rsidP="00BD488B">
      <w:r w:rsidRPr="00897DBA">
        <w:t>This is a managed document. Changes will only be issued as a complete replacement document covered by a release notice. All replaced documents shall be destroyed immediately and copies of any obsolete forms destroyed. This document has not been released for use until authorized by the Manager/Project Manager.</w:t>
      </w:r>
    </w:p>
    <w:p w14:paraId="7ACC2831" w14:textId="77777777" w:rsidR="001C0F0D" w:rsidRDefault="001C0F0D" w:rsidP="00BD488B"/>
    <w:p w14:paraId="6ED38075" w14:textId="5A259CB1" w:rsidR="001C0F0D" w:rsidRDefault="001C0F0D" w:rsidP="00BD488B">
      <w:r>
        <w:tab/>
      </w:r>
      <w:r w:rsidRPr="00E7776A">
        <w:t>All reports mention in this FS09</w:t>
      </w:r>
      <w:r w:rsidR="006227DC" w:rsidRPr="00E7776A">
        <w:t xml:space="preserve"> </w:t>
      </w:r>
      <w:r w:rsidRPr="00E7776A">
        <w:t>need to be able generated in CBS9.</w:t>
      </w:r>
      <w:r w:rsidR="00876C88">
        <w:rPr>
          <w:lang w:val="en-US" w:bidi="th-TH"/>
        </w:rPr>
        <w:t xml:space="preserve">  </w:t>
      </w:r>
      <w:r w:rsidR="00C139B2" w:rsidRPr="00876C88">
        <w:t xml:space="preserve">All the data needed for all the reports listed as part of the FS09 should be </w:t>
      </w:r>
      <w:r w:rsidR="00DC4C15" w:rsidRPr="00DC4C15">
        <w:t>available</w:t>
      </w:r>
      <w:r w:rsidR="00C139B2" w:rsidRPr="00876C88">
        <w:t xml:space="preserve"> in CBS9.</w:t>
      </w:r>
    </w:p>
    <w:p w14:paraId="70066EE1" w14:textId="77777777" w:rsidR="00B16182" w:rsidRDefault="00B16182" w:rsidP="00BD488B"/>
    <w:p w14:paraId="2BD2FF22" w14:textId="6F179151" w:rsidR="00B16182" w:rsidRPr="008B18B8" w:rsidRDefault="00B16182" w:rsidP="00BD488B">
      <w:pPr>
        <w:rPr>
          <w:lang w:val="en-US" w:bidi="th-TH"/>
        </w:rPr>
      </w:pPr>
      <w:r>
        <w:tab/>
      </w:r>
      <w:r w:rsidR="006C17B7" w:rsidRPr="001650AB">
        <w:rPr>
          <w:highlight w:val="yellow"/>
          <w:lang w:val="en-US" w:bidi="th-TH"/>
        </w:rPr>
        <w:t>“</w:t>
      </w:r>
      <w:r w:rsidRPr="001650AB">
        <w:rPr>
          <w:highlight w:val="yellow"/>
          <w:lang w:val="en-PH"/>
        </w:rPr>
        <w:t xml:space="preserve">Supported </w:t>
      </w:r>
      <w:r w:rsidRPr="002E58CF">
        <w:rPr>
          <w:highlight w:val="yellow"/>
          <w:lang w:val="en-PH"/>
        </w:rPr>
        <w:t xml:space="preserve">sample transaction and case </w:t>
      </w:r>
      <w:r w:rsidRPr="0097123C">
        <w:rPr>
          <w:highlight w:val="yellow"/>
          <w:lang w:val="en-PH"/>
        </w:rPr>
        <w:t xml:space="preserve">from </w:t>
      </w:r>
      <w:r w:rsidR="0097123C" w:rsidRPr="0097123C">
        <w:rPr>
          <w:rFonts w:eastAsia="Times New Roman"/>
          <w:highlight w:val="yellow"/>
        </w:rPr>
        <w:t>Export - Import Bank of Thailand</w:t>
      </w:r>
      <w:r w:rsidRPr="002E58CF">
        <w:rPr>
          <w:highlight w:val="yellow"/>
          <w:lang w:val="en-PH"/>
        </w:rPr>
        <w:t>" are used as requirement and design (Wireframe) for CBS9 to develop</w:t>
      </w:r>
      <w:r w:rsidRPr="002E58CF">
        <w:rPr>
          <w:highlight w:val="yellow"/>
          <w:lang w:val="en-US" w:bidi="th-TH"/>
        </w:rPr>
        <w:t>.</w:t>
      </w:r>
    </w:p>
    <w:p w14:paraId="02D7DB80" w14:textId="77777777" w:rsidR="00BD488B" w:rsidRPr="00897DBA" w:rsidRDefault="00BD488B" w:rsidP="00BD488B"/>
    <w:p w14:paraId="2E0C7C4B" w14:textId="21E834E5" w:rsidR="00BD488B" w:rsidRPr="00897DBA" w:rsidRDefault="00C139B2" w:rsidP="00BD488B">
      <w:r>
        <w:t>T</w:t>
      </w:r>
      <w:r w:rsidR="00BD488B" w:rsidRPr="00897DBA">
        <w:t xml:space="preserve">his is release </w:t>
      </w:r>
      <w:r w:rsidR="00DD2B0C">
        <w:rPr>
          <w:b/>
          <w:bCs/>
        </w:rPr>
        <w:t>2</w:t>
      </w:r>
      <w:r w:rsidR="00D72513" w:rsidRPr="00E75954">
        <w:rPr>
          <w:b/>
          <w:bCs/>
        </w:rPr>
        <w:t>.</w:t>
      </w:r>
      <w:r w:rsidR="00AE4142">
        <w:rPr>
          <w:b/>
          <w:bCs/>
        </w:rPr>
        <w:t>8</w:t>
      </w:r>
      <w:r w:rsidR="00BD488B" w:rsidRPr="00897DBA">
        <w:t xml:space="preserve"> of the document.</w:t>
      </w:r>
    </w:p>
    <w:p w14:paraId="300904F8" w14:textId="77777777" w:rsidR="00BD488B" w:rsidRPr="00897DBA" w:rsidRDefault="00BD488B" w:rsidP="00BD488B"/>
    <w:p w14:paraId="65105FA7" w14:textId="77777777" w:rsidR="00BD488B" w:rsidRPr="00897DBA" w:rsidRDefault="00BD488B" w:rsidP="00BD488B"/>
    <w:tbl>
      <w:tblPr>
        <w:tblW w:w="9342" w:type="dxa"/>
        <w:tblLayout w:type="fixed"/>
        <w:tblCellMar>
          <w:left w:w="42" w:type="dxa"/>
          <w:right w:w="42" w:type="dxa"/>
        </w:tblCellMar>
        <w:tblLook w:val="0000" w:firstRow="0" w:lastRow="0" w:firstColumn="0" w:lastColumn="0" w:noHBand="0" w:noVBand="0"/>
      </w:tblPr>
      <w:tblGrid>
        <w:gridCol w:w="2880"/>
        <w:gridCol w:w="3780"/>
        <w:gridCol w:w="1062"/>
        <w:gridCol w:w="1620"/>
      </w:tblGrid>
      <w:tr w:rsidR="00BD488B" w:rsidRPr="00CC3F1C" w14:paraId="17B3D395" w14:textId="77777777" w:rsidTr="00E92567">
        <w:trPr>
          <w:trHeight w:val="480"/>
        </w:trPr>
        <w:tc>
          <w:tcPr>
            <w:tcW w:w="2880" w:type="dxa"/>
            <w:vAlign w:val="bottom"/>
          </w:tcPr>
          <w:p w14:paraId="40328766" w14:textId="77777777" w:rsidR="00BD488B" w:rsidRPr="00CC3F1C" w:rsidRDefault="00BD488B" w:rsidP="00E92567">
            <w:r>
              <w:t>Reviewed &amp; Approved</w:t>
            </w:r>
          </w:p>
        </w:tc>
        <w:tc>
          <w:tcPr>
            <w:tcW w:w="3780" w:type="dxa"/>
            <w:tcBorders>
              <w:bottom w:val="single" w:sz="4" w:space="0" w:color="auto"/>
            </w:tcBorders>
            <w:vAlign w:val="bottom"/>
          </w:tcPr>
          <w:p w14:paraId="6D8125F3" w14:textId="531D0B0F" w:rsidR="00BD488B" w:rsidRPr="00CC3F1C" w:rsidRDefault="007C059F" w:rsidP="00E92567">
            <w:pPr>
              <w:pStyle w:val="Tabletext"/>
            </w:pPr>
            <w:r>
              <w:t>Marites Magsajo</w:t>
            </w:r>
          </w:p>
        </w:tc>
        <w:tc>
          <w:tcPr>
            <w:tcW w:w="1062" w:type="dxa"/>
            <w:vAlign w:val="bottom"/>
          </w:tcPr>
          <w:p w14:paraId="0E99C993" w14:textId="77777777" w:rsidR="00BD488B" w:rsidRPr="00CC3F1C" w:rsidRDefault="00BD488B" w:rsidP="00E92567">
            <w:r>
              <w:t xml:space="preserve">  </w:t>
            </w:r>
            <w:r w:rsidRPr="00CC3F1C">
              <w:t>D</w:t>
            </w:r>
            <w:r>
              <w:t>ate</w:t>
            </w:r>
          </w:p>
        </w:tc>
        <w:tc>
          <w:tcPr>
            <w:tcW w:w="1620" w:type="dxa"/>
            <w:tcBorders>
              <w:bottom w:val="single" w:sz="4" w:space="0" w:color="auto"/>
            </w:tcBorders>
            <w:vAlign w:val="bottom"/>
          </w:tcPr>
          <w:p w14:paraId="3CD6CE44" w14:textId="786FEDB0" w:rsidR="00BD488B" w:rsidRPr="00CC3F1C" w:rsidRDefault="00AE4142" w:rsidP="00E92567">
            <w:r>
              <w:t>05</w:t>
            </w:r>
            <w:r w:rsidR="007C059F">
              <w:t>-</w:t>
            </w:r>
            <w:r>
              <w:t>Sep</w:t>
            </w:r>
            <w:r w:rsidR="007C059F">
              <w:t>-2023</w:t>
            </w:r>
          </w:p>
        </w:tc>
      </w:tr>
      <w:tr w:rsidR="00BD488B" w:rsidRPr="00CC3F1C" w14:paraId="301C033D" w14:textId="77777777" w:rsidTr="00E92567">
        <w:trPr>
          <w:cantSplit/>
          <w:trHeight w:val="201"/>
        </w:trPr>
        <w:tc>
          <w:tcPr>
            <w:tcW w:w="9342" w:type="dxa"/>
            <w:gridSpan w:val="4"/>
            <w:vAlign w:val="bottom"/>
          </w:tcPr>
          <w:p w14:paraId="1ADB3B4C" w14:textId="77777777" w:rsidR="007C059F" w:rsidRPr="00CC3F1C" w:rsidRDefault="007C059F" w:rsidP="007C059F">
            <w:pPr>
              <w:pStyle w:val="Tabletext"/>
            </w:pPr>
            <w:r>
              <w:t xml:space="preserve">                                      Project Manager</w:t>
            </w:r>
          </w:p>
          <w:p w14:paraId="77F5E9EC" w14:textId="77777777" w:rsidR="00BD488B" w:rsidRPr="00CC3F1C" w:rsidRDefault="00BD488B" w:rsidP="00E92567"/>
        </w:tc>
      </w:tr>
      <w:tr w:rsidR="00BD488B" w:rsidRPr="00CC3F1C" w14:paraId="10CCD031" w14:textId="77777777" w:rsidTr="00E92567">
        <w:trPr>
          <w:trHeight w:val="480"/>
        </w:trPr>
        <w:tc>
          <w:tcPr>
            <w:tcW w:w="2880" w:type="dxa"/>
            <w:vAlign w:val="bottom"/>
          </w:tcPr>
          <w:p w14:paraId="3DB5026B" w14:textId="77777777" w:rsidR="00BD488B" w:rsidRPr="00CC3F1C" w:rsidRDefault="00BD488B" w:rsidP="00E92567">
            <w:r w:rsidRPr="00CC3F1C">
              <w:t>A</w:t>
            </w:r>
            <w:r>
              <w:t>ccepted</w:t>
            </w:r>
          </w:p>
        </w:tc>
        <w:tc>
          <w:tcPr>
            <w:tcW w:w="3780" w:type="dxa"/>
            <w:tcBorders>
              <w:bottom w:val="single" w:sz="4" w:space="0" w:color="auto"/>
            </w:tcBorders>
            <w:vAlign w:val="bottom"/>
          </w:tcPr>
          <w:p w14:paraId="642A92BE" w14:textId="77777777" w:rsidR="00BD488B" w:rsidRPr="00CC3F1C" w:rsidRDefault="00BD488B" w:rsidP="00E92567">
            <w:pPr>
              <w:pStyle w:val="Tabletext"/>
            </w:pPr>
          </w:p>
        </w:tc>
        <w:tc>
          <w:tcPr>
            <w:tcW w:w="1062" w:type="dxa"/>
            <w:vAlign w:val="bottom"/>
          </w:tcPr>
          <w:p w14:paraId="504C74FD" w14:textId="77777777" w:rsidR="00BD488B" w:rsidRPr="00CC3F1C" w:rsidRDefault="00BD488B" w:rsidP="00E92567">
            <w:r>
              <w:t xml:space="preserve">  </w:t>
            </w:r>
            <w:r w:rsidRPr="00CC3F1C">
              <w:t>D</w:t>
            </w:r>
            <w:r>
              <w:t>ate</w:t>
            </w:r>
          </w:p>
        </w:tc>
        <w:tc>
          <w:tcPr>
            <w:tcW w:w="1620" w:type="dxa"/>
            <w:tcBorders>
              <w:bottom w:val="single" w:sz="4" w:space="0" w:color="auto"/>
            </w:tcBorders>
            <w:vAlign w:val="bottom"/>
          </w:tcPr>
          <w:p w14:paraId="2030F251" w14:textId="7B92FEFA" w:rsidR="00BD488B" w:rsidRPr="00CC3F1C" w:rsidRDefault="00AE4142" w:rsidP="00E92567">
            <w:r>
              <w:t>05</w:t>
            </w:r>
            <w:r w:rsidR="0086329D">
              <w:t>-</w:t>
            </w:r>
            <w:r>
              <w:t>Sep</w:t>
            </w:r>
            <w:r w:rsidR="0086329D">
              <w:t>-2023</w:t>
            </w:r>
          </w:p>
        </w:tc>
      </w:tr>
      <w:tr w:rsidR="00BD488B" w:rsidRPr="00CC3F1C" w14:paraId="39A65B91" w14:textId="77777777" w:rsidTr="00E92567">
        <w:trPr>
          <w:cantSplit/>
          <w:trHeight w:val="480"/>
        </w:trPr>
        <w:tc>
          <w:tcPr>
            <w:tcW w:w="6660" w:type="dxa"/>
            <w:gridSpan w:val="2"/>
          </w:tcPr>
          <w:p w14:paraId="1C5B9536" w14:textId="77777777" w:rsidR="00BD488B" w:rsidRPr="00CC3F1C" w:rsidRDefault="00BD488B" w:rsidP="00E92567"/>
        </w:tc>
        <w:tc>
          <w:tcPr>
            <w:tcW w:w="1062" w:type="dxa"/>
          </w:tcPr>
          <w:p w14:paraId="0077EEF2" w14:textId="77777777" w:rsidR="00BD488B" w:rsidRPr="00CC3F1C" w:rsidRDefault="00BD488B" w:rsidP="00E92567">
            <w:pPr>
              <w:pStyle w:val="Tableheading"/>
            </w:pPr>
          </w:p>
        </w:tc>
        <w:tc>
          <w:tcPr>
            <w:tcW w:w="1620" w:type="dxa"/>
          </w:tcPr>
          <w:p w14:paraId="1416617B" w14:textId="77777777" w:rsidR="00BD488B" w:rsidRPr="00CC3F1C" w:rsidRDefault="00BD488B" w:rsidP="00E92567"/>
        </w:tc>
      </w:tr>
      <w:tr w:rsidR="00BD488B" w:rsidRPr="00CC3F1C" w14:paraId="25C0997E" w14:textId="77777777" w:rsidTr="00E92567">
        <w:trPr>
          <w:trHeight w:val="480"/>
        </w:trPr>
        <w:tc>
          <w:tcPr>
            <w:tcW w:w="2880" w:type="dxa"/>
            <w:vAlign w:val="bottom"/>
          </w:tcPr>
          <w:p w14:paraId="3E138B47" w14:textId="77777777" w:rsidR="00BD488B" w:rsidRPr="00CC3F1C" w:rsidRDefault="00BD488B" w:rsidP="00E92567">
            <w:r w:rsidRPr="00CC3F1C">
              <w:t>A</w:t>
            </w:r>
            <w:r>
              <w:t>uthorized</w:t>
            </w:r>
          </w:p>
        </w:tc>
        <w:tc>
          <w:tcPr>
            <w:tcW w:w="3780" w:type="dxa"/>
            <w:tcBorders>
              <w:bottom w:val="single" w:sz="4" w:space="0" w:color="auto"/>
            </w:tcBorders>
            <w:vAlign w:val="bottom"/>
          </w:tcPr>
          <w:p w14:paraId="0ED2EA6E" w14:textId="5C129FE3" w:rsidR="00BD488B" w:rsidRPr="00CC3F1C" w:rsidRDefault="007C059F" w:rsidP="00E92567">
            <w:r>
              <w:t>Genesis Mistica</w:t>
            </w:r>
          </w:p>
        </w:tc>
        <w:tc>
          <w:tcPr>
            <w:tcW w:w="1062" w:type="dxa"/>
            <w:vAlign w:val="bottom"/>
          </w:tcPr>
          <w:p w14:paraId="4C7823F3" w14:textId="77777777" w:rsidR="00BD488B" w:rsidRPr="00CC3F1C" w:rsidRDefault="00BD488B" w:rsidP="00E92567">
            <w:r>
              <w:t xml:space="preserve">  </w:t>
            </w:r>
            <w:r w:rsidRPr="00CC3F1C">
              <w:t>D</w:t>
            </w:r>
            <w:r>
              <w:t>ate</w:t>
            </w:r>
          </w:p>
        </w:tc>
        <w:tc>
          <w:tcPr>
            <w:tcW w:w="1620" w:type="dxa"/>
            <w:tcBorders>
              <w:bottom w:val="single" w:sz="4" w:space="0" w:color="auto"/>
            </w:tcBorders>
            <w:vAlign w:val="bottom"/>
          </w:tcPr>
          <w:p w14:paraId="3807FEA4" w14:textId="1B05D107" w:rsidR="00BD488B" w:rsidRPr="00CC3F1C" w:rsidRDefault="00AE4142" w:rsidP="00E92567">
            <w:r>
              <w:t>05</w:t>
            </w:r>
            <w:r w:rsidR="0086329D">
              <w:t>-</w:t>
            </w:r>
            <w:r>
              <w:t>Sep</w:t>
            </w:r>
            <w:r w:rsidR="0086329D">
              <w:t>-2023</w:t>
            </w:r>
          </w:p>
        </w:tc>
      </w:tr>
      <w:tr w:rsidR="007C059F" w:rsidRPr="00CC3F1C" w14:paraId="27414CB8" w14:textId="77777777" w:rsidTr="00E92567">
        <w:trPr>
          <w:cantSplit/>
        </w:trPr>
        <w:tc>
          <w:tcPr>
            <w:tcW w:w="9342" w:type="dxa"/>
            <w:gridSpan w:val="4"/>
          </w:tcPr>
          <w:p w14:paraId="68CD4E4A" w14:textId="0376E3C4" w:rsidR="007C059F" w:rsidRPr="00CC3F1C" w:rsidRDefault="007C059F" w:rsidP="007C059F">
            <w:r>
              <w:t xml:space="preserve">                                      Project Director </w:t>
            </w:r>
          </w:p>
        </w:tc>
      </w:tr>
    </w:tbl>
    <w:p w14:paraId="0F28EE89" w14:textId="77777777" w:rsidR="00FB1C43" w:rsidRPr="00FB1C43" w:rsidRDefault="00FB1C43" w:rsidP="00B83D8D">
      <w:pPr>
        <w:pStyle w:val="Tableheading"/>
      </w:pPr>
    </w:p>
    <w:p w14:paraId="18083570" w14:textId="27CB8EE3" w:rsidR="00202D12" w:rsidRPr="00FB1C43" w:rsidRDefault="00202D12" w:rsidP="00B83D8D">
      <w:pPr>
        <w:pStyle w:val="Tabletext"/>
      </w:pPr>
    </w:p>
    <w:p w14:paraId="0DF6C842" w14:textId="77777777" w:rsidR="00FB1C43" w:rsidRPr="00FB1C43" w:rsidRDefault="00FB1C43" w:rsidP="00B83D8D">
      <w:pPr>
        <w:pStyle w:val="Tabletext"/>
      </w:pPr>
    </w:p>
    <w:p w14:paraId="4F6D32CA" w14:textId="77777777" w:rsidR="00CF3A96" w:rsidRPr="00B05C3C" w:rsidRDefault="00BD488B" w:rsidP="0072086F">
      <w:pPr>
        <w:pStyle w:val="Sub-Headings"/>
      </w:pPr>
      <w:r w:rsidRPr="00B05C3C">
        <w:t>Build Status</w:t>
      </w:r>
    </w:p>
    <w:tbl>
      <w:tblPr>
        <w:tblStyle w:val="PlainTable1"/>
        <w:tblW w:w="10053" w:type="dxa"/>
        <w:tblLayout w:type="fixed"/>
        <w:tblLook w:val="04A0" w:firstRow="1" w:lastRow="0" w:firstColumn="1" w:lastColumn="0" w:noHBand="0" w:noVBand="1"/>
      </w:tblPr>
      <w:tblGrid>
        <w:gridCol w:w="900"/>
        <w:gridCol w:w="1607"/>
        <w:gridCol w:w="1741"/>
        <w:gridCol w:w="2630"/>
        <w:gridCol w:w="3175"/>
      </w:tblGrid>
      <w:tr w:rsidR="008E5D32" w14:paraId="696EB834" w14:textId="77777777" w:rsidTr="008E5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B424CAC" w14:textId="77777777" w:rsidR="008E5D32" w:rsidRPr="00CC3F1C" w:rsidRDefault="008E5D32" w:rsidP="008E5D32">
            <w:pPr>
              <w:rPr>
                <w:b w:val="0"/>
              </w:rPr>
            </w:pPr>
            <w:r w:rsidRPr="00CC3F1C">
              <w:t>Release</w:t>
            </w:r>
          </w:p>
        </w:tc>
        <w:tc>
          <w:tcPr>
            <w:tcW w:w="1607" w:type="dxa"/>
          </w:tcPr>
          <w:p w14:paraId="29841B6E" w14:textId="77777777" w:rsidR="008E5D32" w:rsidRPr="00CC3F1C" w:rsidRDefault="008E5D32" w:rsidP="008E5D32">
            <w:pPr>
              <w:cnfStyle w:val="100000000000" w:firstRow="1" w:lastRow="0" w:firstColumn="0" w:lastColumn="0" w:oddVBand="0" w:evenVBand="0" w:oddHBand="0" w:evenHBand="0" w:firstRowFirstColumn="0" w:firstRowLastColumn="0" w:lastRowFirstColumn="0" w:lastRowLastColumn="0"/>
              <w:rPr>
                <w:b w:val="0"/>
              </w:rPr>
            </w:pPr>
            <w:r w:rsidRPr="00CC3F1C">
              <w:t>Date of Release</w:t>
            </w:r>
          </w:p>
        </w:tc>
        <w:tc>
          <w:tcPr>
            <w:tcW w:w="1741" w:type="dxa"/>
          </w:tcPr>
          <w:p w14:paraId="4C1D2699" w14:textId="77777777" w:rsidR="008E5D32" w:rsidRPr="00CC3F1C" w:rsidRDefault="008E5D32" w:rsidP="008E5D32">
            <w:pPr>
              <w:cnfStyle w:val="100000000000" w:firstRow="1" w:lastRow="0" w:firstColumn="0" w:lastColumn="0" w:oddVBand="0" w:evenVBand="0" w:oddHBand="0" w:evenHBand="0" w:firstRowFirstColumn="0" w:firstRowLastColumn="0" w:lastRowFirstColumn="0" w:lastRowLastColumn="0"/>
              <w:rPr>
                <w:b w:val="0"/>
              </w:rPr>
            </w:pPr>
            <w:r w:rsidRPr="00CC3F1C">
              <w:t>Prepared by</w:t>
            </w:r>
          </w:p>
        </w:tc>
        <w:tc>
          <w:tcPr>
            <w:tcW w:w="2630" w:type="dxa"/>
          </w:tcPr>
          <w:p w14:paraId="2DE79977" w14:textId="6CF1E6E4" w:rsidR="008E5D32" w:rsidRPr="00CC3F1C" w:rsidRDefault="008E5D32" w:rsidP="008E5D32">
            <w:pPr>
              <w:cnfStyle w:val="100000000000" w:firstRow="1" w:lastRow="0" w:firstColumn="0" w:lastColumn="0" w:oddVBand="0" w:evenVBand="0" w:oddHBand="0" w:evenHBand="0" w:firstRowFirstColumn="0" w:firstRowLastColumn="0" w:lastRowFirstColumn="0" w:lastRowLastColumn="0"/>
            </w:pPr>
            <w:r>
              <w:t>Reviewed</w:t>
            </w:r>
            <w:r w:rsidRPr="00CC3F1C">
              <w:t xml:space="preserve"> by</w:t>
            </w:r>
          </w:p>
        </w:tc>
        <w:tc>
          <w:tcPr>
            <w:tcW w:w="3175" w:type="dxa"/>
          </w:tcPr>
          <w:p w14:paraId="155E9B0B" w14:textId="5CED3719" w:rsidR="008E5D32" w:rsidRPr="00CC3F1C" w:rsidRDefault="008E5D32" w:rsidP="008E5D32">
            <w:pPr>
              <w:cnfStyle w:val="100000000000" w:firstRow="1" w:lastRow="0" w:firstColumn="0" w:lastColumn="0" w:oddVBand="0" w:evenVBand="0" w:oddHBand="0" w:evenHBand="0" w:firstRowFirstColumn="0" w:firstRowLastColumn="0" w:lastRowFirstColumn="0" w:lastRowLastColumn="0"/>
              <w:rPr>
                <w:b w:val="0"/>
              </w:rPr>
            </w:pPr>
            <w:r w:rsidRPr="00CC3F1C">
              <w:t>Comments</w:t>
            </w:r>
          </w:p>
        </w:tc>
      </w:tr>
      <w:tr w:rsidR="008E5D32" w14:paraId="5BA7AB60" w14:textId="77777777" w:rsidTr="008E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79DA078" w14:textId="7123323A" w:rsidR="008E5D32" w:rsidRDefault="008E5D32" w:rsidP="008E5D32">
            <w:r>
              <w:t>1.0</w:t>
            </w:r>
          </w:p>
        </w:tc>
        <w:tc>
          <w:tcPr>
            <w:tcW w:w="1607" w:type="dxa"/>
          </w:tcPr>
          <w:p w14:paraId="552205EB" w14:textId="630D6BAC" w:rsidR="008E5D32" w:rsidRDefault="008E5D32" w:rsidP="008E5D32">
            <w:pPr>
              <w:cnfStyle w:val="000000100000" w:firstRow="0" w:lastRow="0" w:firstColumn="0" w:lastColumn="0" w:oddVBand="0" w:evenVBand="0" w:oddHBand="1" w:evenHBand="0" w:firstRowFirstColumn="0" w:firstRowLastColumn="0" w:lastRowFirstColumn="0" w:lastRowLastColumn="0"/>
            </w:pPr>
            <w:r>
              <w:t>22 June 2023</w:t>
            </w:r>
          </w:p>
        </w:tc>
        <w:tc>
          <w:tcPr>
            <w:tcW w:w="1741" w:type="dxa"/>
          </w:tcPr>
          <w:p w14:paraId="1549D88C" w14:textId="373C7BB8" w:rsidR="008E5D32" w:rsidRDefault="008E5D32" w:rsidP="008E5D32">
            <w:pPr>
              <w:cnfStyle w:val="000000100000" w:firstRow="0" w:lastRow="0" w:firstColumn="0" w:lastColumn="0" w:oddVBand="0" w:evenVBand="0" w:oddHBand="1" w:evenHBand="0" w:firstRowFirstColumn="0" w:firstRowLastColumn="0" w:lastRowFirstColumn="0" w:lastRowLastColumn="0"/>
            </w:pPr>
            <w:r>
              <w:t>Joann Suriaga</w:t>
            </w:r>
            <w:r w:rsidR="00F70418">
              <w:t>/Veranun Rungsareerat</w:t>
            </w:r>
          </w:p>
        </w:tc>
        <w:tc>
          <w:tcPr>
            <w:tcW w:w="2630" w:type="dxa"/>
          </w:tcPr>
          <w:p w14:paraId="37772BC7" w14:textId="77777777" w:rsidR="008E5D32" w:rsidRDefault="008E5D32" w:rsidP="008E5D32">
            <w:pPr>
              <w:cnfStyle w:val="000000100000" w:firstRow="0" w:lastRow="0" w:firstColumn="0" w:lastColumn="0" w:oddVBand="0" w:evenVBand="0" w:oddHBand="1" w:evenHBand="0" w:firstRowFirstColumn="0" w:firstRowLastColumn="0" w:lastRowFirstColumn="0" w:lastRowLastColumn="0"/>
            </w:pPr>
            <w:r>
              <w:t>Marites Magsajo</w:t>
            </w:r>
          </w:p>
          <w:p w14:paraId="2CAE49BF" w14:textId="2714C8AA" w:rsidR="008E5D32" w:rsidRDefault="00F70418" w:rsidP="008E5D32">
            <w:pPr>
              <w:cnfStyle w:val="000000100000" w:firstRow="0" w:lastRow="0" w:firstColumn="0" w:lastColumn="0" w:oddVBand="0" w:evenVBand="0" w:oddHBand="1" w:evenHBand="0" w:firstRowFirstColumn="0" w:firstRowLastColumn="0" w:lastRowFirstColumn="0" w:lastRowLastColumn="0"/>
            </w:pPr>
            <w:r>
              <w:t>Joann Suriaga</w:t>
            </w:r>
          </w:p>
        </w:tc>
        <w:tc>
          <w:tcPr>
            <w:tcW w:w="3175" w:type="dxa"/>
          </w:tcPr>
          <w:p w14:paraId="4D0533F9" w14:textId="549E77DA" w:rsidR="008E5D32" w:rsidRDefault="008E5D32" w:rsidP="008E5D32">
            <w:pPr>
              <w:cnfStyle w:val="000000100000" w:firstRow="0" w:lastRow="0" w:firstColumn="0" w:lastColumn="0" w:oddVBand="0" w:evenVBand="0" w:oddHBand="1" w:evenHBand="0" w:firstRowFirstColumn="0" w:firstRowLastColumn="0" w:lastRowFirstColumn="0" w:lastRowLastColumn="0"/>
            </w:pPr>
            <w:r>
              <w:t>Initial version.</w:t>
            </w:r>
          </w:p>
        </w:tc>
      </w:tr>
      <w:tr w:rsidR="00043D58" w14:paraId="53E842C1" w14:textId="77777777" w:rsidTr="008E5D32">
        <w:tc>
          <w:tcPr>
            <w:cnfStyle w:val="001000000000" w:firstRow="0" w:lastRow="0" w:firstColumn="1" w:lastColumn="0" w:oddVBand="0" w:evenVBand="0" w:oddHBand="0" w:evenHBand="0" w:firstRowFirstColumn="0" w:firstRowLastColumn="0" w:lastRowFirstColumn="0" w:lastRowLastColumn="0"/>
            <w:tcW w:w="900" w:type="dxa"/>
          </w:tcPr>
          <w:p w14:paraId="4A666C7F" w14:textId="71CACB7D" w:rsidR="00043D58" w:rsidRDefault="00043D58" w:rsidP="00043D58">
            <w:r>
              <w:t>1.</w:t>
            </w:r>
            <w:r w:rsidR="00553E64">
              <w:t>1</w:t>
            </w:r>
          </w:p>
        </w:tc>
        <w:tc>
          <w:tcPr>
            <w:tcW w:w="1607" w:type="dxa"/>
          </w:tcPr>
          <w:p w14:paraId="565D302F" w14:textId="2C1BFDAF" w:rsidR="00043D58" w:rsidRDefault="00553E64" w:rsidP="00043D58">
            <w:pPr>
              <w:cnfStyle w:val="000000000000" w:firstRow="0" w:lastRow="0" w:firstColumn="0" w:lastColumn="0" w:oddVBand="0" w:evenVBand="0" w:oddHBand="0" w:evenHBand="0" w:firstRowFirstColumn="0" w:firstRowLastColumn="0" w:lastRowFirstColumn="0" w:lastRowLastColumn="0"/>
            </w:pPr>
            <w:r>
              <w:t>14</w:t>
            </w:r>
            <w:r w:rsidR="00043D58">
              <w:t xml:space="preserve"> Ju</w:t>
            </w:r>
            <w:r>
              <w:t>ly</w:t>
            </w:r>
            <w:r w:rsidR="00043D58">
              <w:t xml:space="preserve"> 2023</w:t>
            </w:r>
          </w:p>
        </w:tc>
        <w:tc>
          <w:tcPr>
            <w:tcW w:w="1741" w:type="dxa"/>
          </w:tcPr>
          <w:p w14:paraId="500E5211" w14:textId="7D2577D6" w:rsidR="00043D58" w:rsidRDefault="00F70418" w:rsidP="00043D58">
            <w:pPr>
              <w:cnfStyle w:val="000000000000" w:firstRow="0" w:lastRow="0" w:firstColumn="0" w:lastColumn="0" w:oddVBand="0" w:evenVBand="0" w:oddHBand="0" w:evenHBand="0" w:firstRowFirstColumn="0" w:firstRowLastColumn="0" w:lastRowFirstColumn="0" w:lastRowLastColumn="0"/>
            </w:pPr>
            <w:r>
              <w:t>Joann Suriaga/Veranun Rungsareerat</w:t>
            </w:r>
          </w:p>
        </w:tc>
        <w:tc>
          <w:tcPr>
            <w:tcW w:w="2630" w:type="dxa"/>
          </w:tcPr>
          <w:p w14:paraId="405FFC53" w14:textId="77777777" w:rsidR="00F70418" w:rsidRDefault="00F70418" w:rsidP="00F70418">
            <w:pPr>
              <w:cnfStyle w:val="000000000000" w:firstRow="0" w:lastRow="0" w:firstColumn="0" w:lastColumn="0" w:oddVBand="0" w:evenVBand="0" w:oddHBand="0" w:evenHBand="0" w:firstRowFirstColumn="0" w:firstRowLastColumn="0" w:lastRowFirstColumn="0" w:lastRowLastColumn="0"/>
            </w:pPr>
            <w:r>
              <w:t>Marites Magsajo</w:t>
            </w:r>
          </w:p>
          <w:p w14:paraId="53D9A24B" w14:textId="3D5FD505" w:rsidR="00043D58" w:rsidRDefault="00F70418" w:rsidP="00F70418">
            <w:pPr>
              <w:cnfStyle w:val="000000000000" w:firstRow="0" w:lastRow="0" w:firstColumn="0" w:lastColumn="0" w:oddVBand="0" w:evenVBand="0" w:oddHBand="0" w:evenHBand="0" w:firstRowFirstColumn="0" w:firstRowLastColumn="0" w:lastRowFirstColumn="0" w:lastRowLastColumn="0"/>
            </w:pPr>
            <w:r>
              <w:t>Joann Suriaga</w:t>
            </w:r>
          </w:p>
        </w:tc>
        <w:tc>
          <w:tcPr>
            <w:tcW w:w="3175" w:type="dxa"/>
          </w:tcPr>
          <w:p w14:paraId="506F2B98" w14:textId="3999969A" w:rsidR="00043D58" w:rsidRDefault="00553E64" w:rsidP="00043D58">
            <w:pPr>
              <w:cnfStyle w:val="000000000000" w:firstRow="0" w:lastRow="0" w:firstColumn="0" w:lastColumn="0" w:oddVBand="0" w:evenVBand="0" w:oddHBand="0" w:evenHBand="0" w:firstRowFirstColumn="0" w:firstRowLastColumn="0" w:lastRowFirstColumn="0" w:lastRowLastColumn="0"/>
            </w:pPr>
            <w:r>
              <w:t>Addintional Report</w:t>
            </w:r>
            <w:r w:rsidR="00431458">
              <w:t>.</w:t>
            </w:r>
          </w:p>
        </w:tc>
      </w:tr>
      <w:tr w:rsidR="007D05AB" w14:paraId="0930DB8D" w14:textId="77777777" w:rsidTr="008E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E2C2B7F" w14:textId="6AA2174C" w:rsidR="007D05AB" w:rsidRDefault="007D05AB" w:rsidP="007D05AB">
            <w:r>
              <w:t>1.2</w:t>
            </w:r>
          </w:p>
        </w:tc>
        <w:tc>
          <w:tcPr>
            <w:tcW w:w="1607" w:type="dxa"/>
          </w:tcPr>
          <w:p w14:paraId="3F8D828D" w14:textId="06C50BD6" w:rsidR="007D05AB" w:rsidRDefault="007D05AB" w:rsidP="007D05AB">
            <w:pPr>
              <w:cnfStyle w:val="000000100000" w:firstRow="0" w:lastRow="0" w:firstColumn="0" w:lastColumn="0" w:oddVBand="0" w:evenVBand="0" w:oddHBand="1" w:evenHBand="0" w:firstRowFirstColumn="0" w:firstRowLastColumn="0" w:lastRowFirstColumn="0" w:lastRowLastColumn="0"/>
            </w:pPr>
            <w:r>
              <w:t>21 July 2023</w:t>
            </w:r>
          </w:p>
        </w:tc>
        <w:tc>
          <w:tcPr>
            <w:tcW w:w="1741" w:type="dxa"/>
          </w:tcPr>
          <w:p w14:paraId="32D625C7" w14:textId="5FA0AE8E" w:rsidR="007D05AB" w:rsidRDefault="00F70418" w:rsidP="007D05AB">
            <w:pPr>
              <w:cnfStyle w:val="000000100000" w:firstRow="0" w:lastRow="0" w:firstColumn="0" w:lastColumn="0" w:oddVBand="0" w:evenVBand="0" w:oddHBand="1" w:evenHBand="0" w:firstRowFirstColumn="0" w:firstRowLastColumn="0" w:lastRowFirstColumn="0" w:lastRowLastColumn="0"/>
            </w:pPr>
            <w:r>
              <w:t>Joann Suriaga/Veranun Rungsareerat</w:t>
            </w:r>
          </w:p>
        </w:tc>
        <w:tc>
          <w:tcPr>
            <w:tcW w:w="2630" w:type="dxa"/>
          </w:tcPr>
          <w:p w14:paraId="4BFEB6B9" w14:textId="77777777" w:rsidR="00F70418" w:rsidRDefault="00F70418" w:rsidP="00F70418">
            <w:pPr>
              <w:cnfStyle w:val="000000100000" w:firstRow="0" w:lastRow="0" w:firstColumn="0" w:lastColumn="0" w:oddVBand="0" w:evenVBand="0" w:oddHBand="1" w:evenHBand="0" w:firstRowFirstColumn="0" w:firstRowLastColumn="0" w:lastRowFirstColumn="0" w:lastRowLastColumn="0"/>
            </w:pPr>
            <w:r>
              <w:t>Marites Magsajo</w:t>
            </w:r>
          </w:p>
          <w:p w14:paraId="5C7412DE" w14:textId="05B4C6EE" w:rsidR="007D05AB" w:rsidRDefault="00F70418" w:rsidP="00F70418">
            <w:pPr>
              <w:cnfStyle w:val="000000100000" w:firstRow="0" w:lastRow="0" w:firstColumn="0" w:lastColumn="0" w:oddVBand="0" w:evenVBand="0" w:oddHBand="1" w:evenHBand="0" w:firstRowFirstColumn="0" w:firstRowLastColumn="0" w:lastRowFirstColumn="0" w:lastRowLastColumn="0"/>
            </w:pPr>
            <w:r>
              <w:t>Joann Suriaga</w:t>
            </w:r>
          </w:p>
        </w:tc>
        <w:tc>
          <w:tcPr>
            <w:tcW w:w="3175" w:type="dxa"/>
          </w:tcPr>
          <w:p w14:paraId="6C04A4BD" w14:textId="530A6C3E" w:rsidR="007D05AB" w:rsidRDefault="007D05AB" w:rsidP="007D05AB">
            <w:pPr>
              <w:cnfStyle w:val="000000100000" w:firstRow="0" w:lastRow="0" w:firstColumn="0" w:lastColumn="0" w:oddVBand="0" w:evenVBand="0" w:oddHBand="1" w:evenHBand="0" w:firstRowFirstColumn="0" w:firstRowLastColumn="0" w:lastRowFirstColumn="0" w:lastRowLastColumn="0"/>
            </w:pPr>
            <w:r>
              <w:t>Addi</w:t>
            </w:r>
            <w:r w:rsidR="00F70418">
              <w:t>o</w:t>
            </w:r>
            <w:r>
              <w:t xml:space="preserve">tional sample </w:t>
            </w:r>
            <w:r>
              <w:rPr>
                <w:lang w:val="en-SG"/>
              </w:rPr>
              <w:t>advices and reports</w:t>
            </w:r>
            <w:r w:rsidR="00431458">
              <w:rPr>
                <w:lang w:val="en-SG"/>
              </w:rPr>
              <w:t>.</w:t>
            </w:r>
          </w:p>
        </w:tc>
      </w:tr>
      <w:tr w:rsidR="00F70418" w14:paraId="62A30296" w14:textId="77777777" w:rsidTr="008E5D32">
        <w:tc>
          <w:tcPr>
            <w:cnfStyle w:val="001000000000" w:firstRow="0" w:lastRow="0" w:firstColumn="1" w:lastColumn="0" w:oddVBand="0" w:evenVBand="0" w:oddHBand="0" w:evenHBand="0" w:firstRowFirstColumn="0" w:firstRowLastColumn="0" w:lastRowFirstColumn="0" w:lastRowLastColumn="0"/>
            <w:tcW w:w="900" w:type="dxa"/>
          </w:tcPr>
          <w:p w14:paraId="39521479" w14:textId="3E8E1C87" w:rsidR="00F70418" w:rsidRDefault="00F70418" w:rsidP="007D05AB">
            <w:r>
              <w:t>2.0</w:t>
            </w:r>
          </w:p>
        </w:tc>
        <w:tc>
          <w:tcPr>
            <w:tcW w:w="1607" w:type="dxa"/>
          </w:tcPr>
          <w:p w14:paraId="1CE84352" w14:textId="48E2292A" w:rsidR="00F70418" w:rsidRDefault="001B6D19" w:rsidP="007D05AB">
            <w:pPr>
              <w:cnfStyle w:val="000000000000" w:firstRow="0" w:lastRow="0" w:firstColumn="0" w:lastColumn="0" w:oddVBand="0" w:evenVBand="0" w:oddHBand="0" w:evenHBand="0" w:firstRowFirstColumn="0" w:firstRowLastColumn="0" w:lastRowFirstColumn="0" w:lastRowLastColumn="0"/>
            </w:pPr>
            <w:r>
              <w:t>04 Aug 2023</w:t>
            </w:r>
          </w:p>
        </w:tc>
        <w:tc>
          <w:tcPr>
            <w:tcW w:w="1741" w:type="dxa"/>
          </w:tcPr>
          <w:p w14:paraId="156B60B5" w14:textId="32556E21" w:rsidR="00F70418" w:rsidRDefault="00F70418" w:rsidP="007D05AB">
            <w:pPr>
              <w:cnfStyle w:val="000000000000" w:firstRow="0" w:lastRow="0" w:firstColumn="0" w:lastColumn="0" w:oddVBand="0" w:evenVBand="0" w:oddHBand="0" w:evenHBand="0" w:firstRowFirstColumn="0" w:firstRowLastColumn="0" w:lastRowFirstColumn="0" w:lastRowLastColumn="0"/>
            </w:pPr>
            <w:r>
              <w:t>Joann Suriaga/Veran</w:t>
            </w:r>
            <w:r>
              <w:lastRenderedPageBreak/>
              <w:t>un Rungsareerat</w:t>
            </w:r>
          </w:p>
        </w:tc>
        <w:tc>
          <w:tcPr>
            <w:tcW w:w="2630" w:type="dxa"/>
          </w:tcPr>
          <w:p w14:paraId="03404546" w14:textId="77777777" w:rsidR="00F70418" w:rsidRDefault="00F70418" w:rsidP="00F70418">
            <w:pPr>
              <w:cnfStyle w:val="000000000000" w:firstRow="0" w:lastRow="0" w:firstColumn="0" w:lastColumn="0" w:oddVBand="0" w:evenVBand="0" w:oddHBand="0" w:evenHBand="0" w:firstRowFirstColumn="0" w:firstRowLastColumn="0" w:lastRowFirstColumn="0" w:lastRowLastColumn="0"/>
            </w:pPr>
            <w:r>
              <w:lastRenderedPageBreak/>
              <w:t>Marites Magsajo</w:t>
            </w:r>
          </w:p>
          <w:p w14:paraId="5369B0E8" w14:textId="53AE335E" w:rsidR="00F70418" w:rsidRDefault="00F70418" w:rsidP="00F70418">
            <w:pPr>
              <w:cnfStyle w:val="000000000000" w:firstRow="0" w:lastRow="0" w:firstColumn="0" w:lastColumn="0" w:oddVBand="0" w:evenVBand="0" w:oddHBand="0" w:evenHBand="0" w:firstRowFirstColumn="0" w:firstRowLastColumn="0" w:lastRowFirstColumn="0" w:lastRowLastColumn="0"/>
            </w:pPr>
            <w:r>
              <w:t>Joann Suriaga</w:t>
            </w:r>
          </w:p>
        </w:tc>
        <w:tc>
          <w:tcPr>
            <w:tcW w:w="3175" w:type="dxa"/>
          </w:tcPr>
          <w:p w14:paraId="18B4941E" w14:textId="06450AA1" w:rsidR="00F70418" w:rsidRDefault="00F70418" w:rsidP="007D05AB">
            <w:pPr>
              <w:cnfStyle w:val="000000000000" w:firstRow="0" w:lastRow="0" w:firstColumn="0" w:lastColumn="0" w:oddVBand="0" w:evenVBand="0" w:oddHBand="0" w:evenHBand="0" w:firstRowFirstColumn="0" w:firstRowLastColumn="0" w:lastRowFirstColumn="0" w:lastRowLastColumn="0"/>
            </w:pPr>
            <w:r>
              <w:t>Version name update due for Translation</w:t>
            </w:r>
          </w:p>
        </w:tc>
      </w:tr>
      <w:tr w:rsidR="00D42D58" w14:paraId="3D750AB5" w14:textId="77777777" w:rsidTr="008E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0155107F" w14:textId="39A413AF" w:rsidR="00D42D58" w:rsidRDefault="00D42D58" w:rsidP="00D42D58">
            <w:r>
              <w:t>2.1</w:t>
            </w:r>
          </w:p>
        </w:tc>
        <w:tc>
          <w:tcPr>
            <w:tcW w:w="1607" w:type="dxa"/>
          </w:tcPr>
          <w:p w14:paraId="3766780F" w14:textId="102784B6" w:rsidR="00D42D58" w:rsidRDefault="00D42D58" w:rsidP="00D42D58">
            <w:pPr>
              <w:cnfStyle w:val="000000100000" w:firstRow="0" w:lastRow="0" w:firstColumn="0" w:lastColumn="0" w:oddVBand="0" w:evenVBand="0" w:oddHBand="1" w:evenHBand="0" w:firstRowFirstColumn="0" w:firstRowLastColumn="0" w:lastRowFirstColumn="0" w:lastRowLastColumn="0"/>
            </w:pPr>
            <w:r>
              <w:t>07 Aug 2023</w:t>
            </w:r>
          </w:p>
        </w:tc>
        <w:tc>
          <w:tcPr>
            <w:tcW w:w="1741" w:type="dxa"/>
          </w:tcPr>
          <w:p w14:paraId="71189976" w14:textId="2F3CEE5C" w:rsidR="00D42D58" w:rsidRDefault="00D42D58" w:rsidP="00D42D58">
            <w:pPr>
              <w:cnfStyle w:val="000000100000" w:firstRow="0" w:lastRow="0" w:firstColumn="0" w:lastColumn="0" w:oddVBand="0" w:evenVBand="0" w:oddHBand="1" w:evenHBand="0" w:firstRowFirstColumn="0" w:firstRowLastColumn="0" w:lastRowFirstColumn="0" w:lastRowLastColumn="0"/>
            </w:pPr>
            <w:r>
              <w:t>Joann Suriaga/Veranun Rungsareerat</w:t>
            </w:r>
          </w:p>
        </w:tc>
        <w:tc>
          <w:tcPr>
            <w:tcW w:w="2630" w:type="dxa"/>
          </w:tcPr>
          <w:p w14:paraId="4F91076D" w14:textId="77777777" w:rsidR="00D42D58" w:rsidRDefault="00D42D58" w:rsidP="00D42D58">
            <w:pPr>
              <w:cnfStyle w:val="000000100000" w:firstRow="0" w:lastRow="0" w:firstColumn="0" w:lastColumn="0" w:oddVBand="0" w:evenVBand="0" w:oddHBand="1" w:evenHBand="0" w:firstRowFirstColumn="0" w:firstRowLastColumn="0" w:lastRowFirstColumn="0" w:lastRowLastColumn="0"/>
            </w:pPr>
            <w:r>
              <w:t>Marites Magsajo</w:t>
            </w:r>
          </w:p>
          <w:p w14:paraId="57C42A25" w14:textId="09D6CFCB" w:rsidR="00D42D58" w:rsidRDefault="00D42D58" w:rsidP="00D42D58">
            <w:pPr>
              <w:cnfStyle w:val="000000100000" w:firstRow="0" w:lastRow="0" w:firstColumn="0" w:lastColumn="0" w:oddVBand="0" w:evenVBand="0" w:oddHBand="1" w:evenHBand="0" w:firstRowFirstColumn="0" w:firstRowLastColumn="0" w:lastRowFirstColumn="0" w:lastRowLastColumn="0"/>
            </w:pPr>
            <w:r>
              <w:t>Joann Suriaga</w:t>
            </w:r>
          </w:p>
        </w:tc>
        <w:tc>
          <w:tcPr>
            <w:tcW w:w="3175" w:type="dxa"/>
          </w:tcPr>
          <w:p w14:paraId="2FA24282" w14:textId="6E80819C" w:rsidR="00D42D58" w:rsidRDefault="00D42D58" w:rsidP="00D42D58">
            <w:pPr>
              <w:cnfStyle w:val="000000100000" w:firstRow="0" w:lastRow="0" w:firstColumn="0" w:lastColumn="0" w:oddVBand="0" w:evenVBand="0" w:oddHBand="1" w:evenHBand="0" w:firstRowFirstColumn="0" w:firstRowLastColumn="0" w:lastRowFirstColumn="0" w:lastRowLastColumn="0"/>
            </w:pPr>
            <w:r>
              <w:t>Update detail are below:</w:t>
            </w:r>
          </w:p>
          <w:p w14:paraId="1E8E91E8" w14:textId="77777777" w:rsidR="008626FC" w:rsidRDefault="00182383" w:rsidP="00D42D58">
            <w:pPr>
              <w:cnfStyle w:val="000000100000" w:firstRow="0" w:lastRow="0" w:firstColumn="0" w:lastColumn="0" w:oddVBand="0" w:evenVBand="0" w:oddHBand="1" w:evenHBand="0" w:firstRowFirstColumn="0" w:firstRowLastColumn="0" w:lastRowFirstColumn="0" w:lastRowLastColumn="0"/>
            </w:pPr>
            <w:r w:rsidRPr="008626FC">
              <w:t xml:space="preserve">- </w:t>
            </w:r>
            <w:r w:rsidR="008626FC" w:rsidRPr="00092344">
              <w:t>S</w:t>
            </w:r>
            <w:r w:rsidRPr="008626FC">
              <w:t xml:space="preserve">ummerize meeting the report methodology with </w:t>
            </w:r>
          </w:p>
          <w:p w14:paraId="52F92020" w14:textId="45B07BEA" w:rsidR="00182383" w:rsidRPr="008626FC" w:rsidRDefault="00182383" w:rsidP="00D42D58">
            <w:pPr>
              <w:cnfStyle w:val="000000100000" w:firstRow="0" w:lastRow="0" w:firstColumn="0" w:lastColumn="0" w:oddVBand="0" w:evenVBand="0" w:oddHBand="1" w:evenHBand="0" w:firstRowFirstColumn="0" w:firstRowLastColumn="0" w:lastRowFirstColumn="0" w:lastRowLastColumn="0"/>
            </w:pPr>
            <w:r w:rsidRPr="008626FC">
              <w:t>SSI/SLA on Aug 4,2023</w:t>
            </w:r>
          </w:p>
          <w:p w14:paraId="03F90FB6" w14:textId="2EC440E4" w:rsidR="00D42D58" w:rsidRDefault="00D42D58" w:rsidP="00D42D58">
            <w:pPr>
              <w:cnfStyle w:val="000000100000" w:firstRow="0" w:lastRow="0" w:firstColumn="0" w:lastColumn="0" w:oddVBand="0" w:evenVBand="0" w:oddHBand="1" w:evenHBand="0" w:firstRowFirstColumn="0" w:firstRowLastColumn="0" w:lastRowFirstColumn="0" w:lastRowLastColumn="0"/>
            </w:pPr>
            <w:r>
              <w:t xml:space="preserve">- Update the details of  Overdue Principal/Interest Report, Loan Fees and Charges  Report </w:t>
            </w:r>
          </w:p>
          <w:p w14:paraId="04DC6C99" w14:textId="252F923B" w:rsidR="00D42D58" w:rsidRDefault="00D42D58" w:rsidP="00D42D58">
            <w:pPr>
              <w:cnfStyle w:val="000000100000" w:firstRow="0" w:lastRow="0" w:firstColumn="0" w:lastColumn="0" w:oddVBand="0" w:evenVBand="0" w:oddHBand="1" w:evenHBand="0" w:firstRowFirstColumn="0" w:firstRowLastColumn="0" w:lastRowFirstColumn="0" w:lastRowLastColumn="0"/>
            </w:pPr>
            <w:r>
              <w:t>- Update the  feasible capacity of ECM.</w:t>
            </w:r>
          </w:p>
          <w:p w14:paraId="173ED4E5" w14:textId="1A9A77B8" w:rsidR="00D42D58" w:rsidRDefault="00D42D58" w:rsidP="00D42D58">
            <w:pPr>
              <w:cnfStyle w:val="000000100000" w:firstRow="0" w:lastRow="0" w:firstColumn="0" w:lastColumn="0" w:oddVBand="0" w:evenVBand="0" w:oddHBand="1" w:evenHBand="0" w:firstRowFirstColumn="0" w:firstRowLastColumn="0" w:lastRowFirstColumn="0" w:lastRowLastColumn="0"/>
            </w:pPr>
            <w:r>
              <w:t>- Add   more  examples  of billing note,credit note , debit note/receipt advice .</w:t>
            </w:r>
          </w:p>
          <w:p w14:paraId="0BBE5F6B" w14:textId="77777777" w:rsidR="00D42D58" w:rsidRDefault="00D42D58" w:rsidP="00D42D58">
            <w:pPr>
              <w:cnfStyle w:val="000000100000" w:firstRow="0" w:lastRow="0" w:firstColumn="0" w:lastColumn="0" w:oddVBand="0" w:evenVBand="0" w:oddHBand="1" w:evenHBand="0" w:firstRowFirstColumn="0" w:firstRowLastColumn="0" w:lastRowFirstColumn="0" w:lastRowLastColumn="0"/>
            </w:pPr>
            <w:r>
              <w:t xml:space="preserve">- Update searching criteria </w:t>
            </w:r>
          </w:p>
          <w:p w14:paraId="5B53C7A6" w14:textId="4BF0720F" w:rsidR="000E7D33" w:rsidRDefault="000E7D33" w:rsidP="00D42D58">
            <w:pPr>
              <w:cnfStyle w:val="000000100000" w:firstRow="0" w:lastRow="0" w:firstColumn="0" w:lastColumn="0" w:oddVBand="0" w:evenVBand="0" w:oddHBand="1" w:evenHBand="0" w:firstRowFirstColumn="0" w:firstRowLastColumn="0" w:lastRowFirstColumn="0" w:lastRowLastColumn="0"/>
            </w:pPr>
            <w:r>
              <w:t>- Add more the detail of Advice</w:t>
            </w:r>
          </w:p>
          <w:p w14:paraId="67C3D522" w14:textId="77777777" w:rsidR="00D42D58" w:rsidRDefault="00D42D58" w:rsidP="00D42D58">
            <w:pPr>
              <w:cnfStyle w:val="000000100000" w:firstRow="0" w:lastRow="0" w:firstColumn="0" w:lastColumn="0" w:oddVBand="0" w:evenVBand="0" w:oddHBand="1" w:evenHBand="0" w:firstRowFirstColumn="0" w:firstRowLastColumn="0" w:lastRowFirstColumn="0" w:lastRowLastColumn="0"/>
            </w:pPr>
          </w:p>
          <w:p w14:paraId="1B91A509" w14:textId="2E6EB288" w:rsidR="00D42D58" w:rsidRDefault="00D42D58" w:rsidP="00D42D58">
            <w:pPr>
              <w:cnfStyle w:val="000000100000" w:firstRow="0" w:lastRow="0" w:firstColumn="0" w:lastColumn="0" w:oddVBand="0" w:evenVBand="0" w:oddHBand="1" w:evenHBand="0" w:firstRowFirstColumn="0" w:firstRowLastColumn="0" w:lastRowFirstColumn="0" w:lastRowLastColumn="0"/>
            </w:pPr>
            <w:r>
              <w:t>Version name update due for Translation</w:t>
            </w:r>
          </w:p>
        </w:tc>
      </w:tr>
      <w:tr w:rsidR="00EE5259" w14:paraId="0C07C2D0" w14:textId="77777777" w:rsidTr="008E5D32">
        <w:tc>
          <w:tcPr>
            <w:cnfStyle w:val="001000000000" w:firstRow="0" w:lastRow="0" w:firstColumn="1" w:lastColumn="0" w:oddVBand="0" w:evenVBand="0" w:oddHBand="0" w:evenHBand="0" w:firstRowFirstColumn="0" w:firstRowLastColumn="0" w:lastRowFirstColumn="0" w:lastRowLastColumn="0"/>
            <w:tcW w:w="900" w:type="dxa"/>
          </w:tcPr>
          <w:p w14:paraId="3E74997D" w14:textId="77D30C35" w:rsidR="00EE5259" w:rsidRDefault="00EE5259" w:rsidP="00EE5259">
            <w:r>
              <w:t>2.2</w:t>
            </w:r>
          </w:p>
        </w:tc>
        <w:tc>
          <w:tcPr>
            <w:tcW w:w="1607" w:type="dxa"/>
          </w:tcPr>
          <w:p w14:paraId="1A3136D7" w14:textId="3078A611" w:rsidR="00EE5259" w:rsidRDefault="00EE5259" w:rsidP="00EE5259">
            <w:pPr>
              <w:cnfStyle w:val="000000000000" w:firstRow="0" w:lastRow="0" w:firstColumn="0" w:lastColumn="0" w:oddVBand="0" w:evenVBand="0" w:oddHBand="0" w:evenHBand="0" w:firstRowFirstColumn="0" w:firstRowLastColumn="0" w:lastRowFirstColumn="0" w:lastRowLastColumn="0"/>
            </w:pPr>
            <w:r>
              <w:t>10 Aug 2023</w:t>
            </w:r>
          </w:p>
        </w:tc>
        <w:tc>
          <w:tcPr>
            <w:tcW w:w="1741" w:type="dxa"/>
          </w:tcPr>
          <w:p w14:paraId="6D119531" w14:textId="0FB48DF4" w:rsidR="00EE5259" w:rsidRDefault="00EE5259" w:rsidP="00EE5259">
            <w:pPr>
              <w:cnfStyle w:val="000000000000" w:firstRow="0" w:lastRow="0" w:firstColumn="0" w:lastColumn="0" w:oddVBand="0" w:evenVBand="0" w:oddHBand="0" w:evenHBand="0" w:firstRowFirstColumn="0" w:firstRowLastColumn="0" w:lastRowFirstColumn="0" w:lastRowLastColumn="0"/>
            </w:pPr>
            <w:r>
              <w:t>Joann Suriaga/Veranun Rungsareerat</w:t>
            </w:r>
          </w:p>
        </w:tc>
        <w:tc>
          <w:tcPr>
            <w:tcW w:w="2630" w:type="dxa"/>
          </w:tcPr>
          <w:p w14:paraId="1CB68895" w14:textId="77777777" w:rsidR="00EE5259" w:rsidRDefault="00EE5259" w:rsidP="00EE5259">
            <w:pPr>
              <w:cnfStyle w:val="000000000000" w:firstRow="0" w:lastRow="0" w:firstColumn="0" w:lastColumn="0" w:oddVBand="0" w:evenVBand="0" w:oddHBand="0" w:evenHBand="0" w:firstRowFirstColumn="0" w:firstRowLastColumn="0" w:lastRowFirstColumn="0" w:lastRowLastColumn="0"/>
            </w:pPr>
            <w:r>
              <w:t>Marites Magsajo</w:t>
            </w:r>
          </w:p>
          <w:p w14:paraId="569576C1" w14:textId="21A285C9" w:rsidR="00EE5259" w:rsidRDefault="00EE5259" w:rsidP="00EE5259">
            <w:pPr>
              <w:cnfStyle w:val="000000000000" w:firstRow="0" w:lastRow="0" w:firstColumn="0" w:lastColumn="0" w:oddVBand="0" w:evenVBand="0" w:oddHBand="0" w:evenHBand="0" w:firstRowFirstColumn="0" w:firstRowLastColumn="0" w:lastRowFirstColumn="0" w:lastRowLastColumn="0"/>
            </w:pPr>
            <w:r>
              <w:t>Joann Suriaga</w:t>
            </w:r>
          </w:p>
        </w:tc>
        <w:tc>
          <w:tcPr>
            <w:tcW w:w="3175" w:type="dxa"/>
          </w:tcPr>
          <w:p w14:paraId="0B8E563F" w14:textId="6752F7FC" w:rsidR="00EE5259" w:rsidRDefault="00EE5259">
            <w:pPr>
              <w:pStyle w:val="ListParagraph"/>
              <w:numPr>
                <w:ilvl w:val="0"/>
                <w:numId w:val="13"/>
              </w:numPr>
              <w:ind w:left="207" w:hanging="207"/>
              <w:cnfStyle w:val="000000000000" w:firstRow="0" w:lastRow="0" w:firstColumn="0" w:lastColumn="0" w:oddVBand="0" w:evenVBand="0" w:oddHBand="0" w:evenHBand="0" w:firstRowFirstColumn="0" w:firstRowLastColumn="0" w:lastRowFirstColumn="0" w:lastRowLastColumn="0"/>
            </w:pPr>
            <w:r>
              <w:t>Additional Template Pictures for Identify currency THB, FCY</w:t>
            </w:r>
          </w:p>
          <w:p w14:paraId="3EF9B0FD" w14:textId="4692C3C1" w:rsidR="00EE5259" w:rsidRDefault="00EE5259">
            <w:pPr>
              <w:pStyle w:val="ListParagraph"/>
              <w:numPr>
                <w:ilvl w:val="0"/>
                <w:numId w:val="13"/>
              </w:numPr>
              <w:ind w:left="207" w:hanging="180"/>
              <w:cnfStyle w:val="000000000000" w:firstRow="0" w:lastRow="0" w:firstColumn="0" w:lastColumn="0" w:oddVBand="0" w:evenVBand="0" w:oddHBand="0" w:evenHBand="0" w:firstRowFirstColumn="0" w:firstRowLastColumn="0" w:lastRowFirstColumn="0" w:lastRowLastColumn="0"/>
            </w:pPr>
            <w:r>
              <w:t>Additional wording in Note</w:t>
            </w:r>
          </w:p>
        </w:tc>
      </w:tr>
      <w:tr w:rsidR="00977C20" w14:paraId="3629D40D" w14:textId="77777777" w:rsidTr="008E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CF13EA1" w14:textId="3C61FC3C" w:rsidR="00977C20" w:rsidRDefault="00977C20" w:rsidP="00977C20">
            <w:r>
              <w:t>2.3</w:t>
            </w:r>
          </w:p>
        </w:tc>
        <w:tc>
          <w:tcPr>
            <w:tcW w:w="1607" w:type="dxa"/>
          </w:tcPr>
          <w:p w14:paraId="2DFC92C3" w14:textId="2FF66409" w:rsidR="00977C20" w:rsidRDefault="00977C20" w:rsidP="00977C20">
            <w:pPr>
              <w:cnfStyle w:val="000000100000" w:firstRow="0" w:lastRow="0" w:firstColumn="0" w:lastColumn="0" w:oddVBand="0" w:evenVBand="0" w:oddHBand="1" w:evenHBand="0" w:firstRowFirstColumn="0" w:firstRowLastColumn="0" w:lastRowFirstColumn="0" w:lastRowLastColumn="0"/>
            </w:pPr>
            <w:r>
              <w:t>10 Aug 2023</w:t>
            </w:r>
          </w:p>
        </w:tc>
        <w:tc>
          <w:tcPr>
            <w:tcW w:w="1741" w:type="dxa"/>
          </w:tcPr>
          <w:p w14:paraId="4D97085F" w14:textId="1A68786D" w:rsidR="00977C20" w:rsidRDefault="00977C20" w:rsidP="00977C20">
            <w:pPr>
              <w:cnfStyle w:val="000000100000" w:firstRow="0" w:lastRow="0" w:firstColumn="0" w:lastColumn="0" w:oddVBand="0" w:evenVBand="0" w:oddHBand="1" w:evenHBand="0" w:firstRowFirstColumn="0" w:firstRowLastColumn="0" w:lastRowFirstColumn="0" w:lastRowLastColumn="0"/>
            </w:pPr>
            <w:r>
              <w:t>Joann Suriaga/Veranun Rungsareerat</w:t>
            </w:r>
          </w:p>
        </w:tc>
        <w:tc>
          <w:tcPr>
            <w:tcW w:w="2630" w:type="dxa"/>
          </w:tcPr>
          <w:p w14:paraId="34E0A831" w14:textId="77777777" w:rsidR="00977C20" w:rsidRDefault="00977C20" w:rsidP="00977C20">
            <w:pPr>
              <w:cnfStyle w:val="000000100000" w:firstRow="0" w:lastRow="0" w:firstColumn="0" w:lastColumn="0" w:oddVBand="0" w:evenVBand="0" w:oddHBand="1" w:evenHBand="0" w:firstRowFirstColumn="0" w:firstRowLastColumn="0" w:lastRowFirstColumn="0" w:lastRowLastColumn="0"/>
            </w:pPr>
            <w:r>
              <w:t>Marites Magsajo</w:t>
            </w:r>
          </w:p>
          <w:p w14:paraId="362913EE" w14:textId="29A13B4A" w:rsidR="00977C20" w:rsidRDefault="00977C20" w:rsidP="00977C20">
            <w:pPr>
              <w:cnfStyle w:val="000000100000" w:firstRow="0" w:lastRow="0" w:firstColumn="0" w:lastColumn="0" w:oddVBand="0" w:evenVBand="0" w:oddHBand="1" w:evenHBand="0" w:firstRowFirstColumn="0" w:firstRowLastColumn="0" w:lastRowFirstColumn="0" w:lastRowLastColumn="0"/>
            </w:pPr>
            <w:r>
              <w:t>Joann Suriaga</w:t>
            </w:r>
          </w:p>
        </w:tc>
        <w:tc>
          <w:tcPr>
            <w:tcW w:w="3175" w:type="dxa"/>
          </w:tcPr>
          <w:p w14:paraId="60EE6F1F" w14:textId="106CD6E9" w:rsidR="00977C20" w:rsidRDefault="00977C20" w:rsidP="00977C20">
            <w:pPr>
              <w:pStyle w:val="ListParagraph"/>
              <w:numPr>
                <w:ilvl w:val="0"/>
                <w:numId w:val="13"/>
              </w:numPr>
              <w:ind w:left="207" w:hanging="207"/>
              <w:cnfStyle w:val="000000100000" w:firstRow="0" w:lastRow="0" w:firstColumn="0" w:lastColumn="0" w:oddVBand="0" w:evenVBand="0" w:oddHBand="1" w:evenHBand="0" w:firstRowFirstColumn="0" w:firstRowLastColumn="0" w:lastRowFirstColumn="0" w:lastRowLastColumn="0"/>
            </w:pPr>
            <w:r>
              <w:t>Additional TOR – LN-45</w:t>
            </w:r>
          </w:p>
        </w:tc>
      </w:tr>
      <w:tr w:rsidR="00E605A4" w14:paraId="4B4DE492" w14:textId="77777777" w:rsidTr="008E5D32">
        <w:tc>
          <w:tcPr>
            <w:cnfStyle w:val="001000000000" w:firstRow="0" w:lastRow="0" w:firstColumn="1" w:lastColumn="0" w:oddVBand="0" w:evenVBand="0" w:oddHBand="0" w:evenHBand="0" w:firstRowFirstColumn="0" w:firstRowLastColumn="0" w:lastRowFirstColumn="0" w:lastRowLastColumn="0"/>
            <w:tcW w:w="900" w:type="dxa"/>
          </w:tcPr>
          <w:p w14:paraId="7292822A" w14:textId="5105D3F5" w:rsidR="00E605A4" w:rsidRPr="00A05135" w:rsidRDefault="00E605A4" w:rsidP="00E605A4">
            <w:r w:rsidRPr="00A05135">
              <w:t>2.4</w:t>
            </w:r>
          </w:p>
        </w:tc>
        <w:tc>
          <w:tcPr>
            <w:tcW w:w="1607" w:type="dxa"/>
          </w:tcPr>
          <w:p w14:paraId="79986D2E" w14:textId="2D783BB2" w:rsidR="00E605A4" w:rsidRPr="00A05135" w:rsidRDefault="00E605A4" w:rsidP="00E605A4">
            <w:pPr>
              <w:cnfStyle w:val="000000000000" w:firstRow="0" w:lastRow="0" w:firstColumn="0" w:lastColumn="0" w:oddVBand="0" w:evenVBand="0" w:oddHBand="0" w:evenHBand="0" w:firstRowFirstColumn="0" w:firstRowLastColumn="0" w:lastRowFirstColumn="0" w:lastRowLastColumn="0"/>
            </w:pPr>
            <w:r w:rsidRPr="00A05135">
              <w:t>15 Aug 2023</w:t>
            </w:r>
          </w:p>
        </w:tc>
        <w:tc>
          <w:tcPr>
            <w:tcW w:w="1741" w:type="dxa"/>
          </w:tcPr>
          <w:p w14:paraId="67A17B83" w14:textId="483973FE" w:rsidR="00E605A4" w:rsidRPr="00A05135" w:rsidRDefault="00E605A4" w:rsidP="00E605A4">
            <w:pPr>
              <w:cnfStyle w:val="000000000000" w:firstRow="0" w:lastRow="0" w:firstColumn="0" w:lastColumn="0" w:oddVBand="0" w:evenVBand="0" w:oddHBand="0" w:evenHBand="0" w:firstRowFirstColumn="0" w:firstRowLastColumn="0" w:lastRowFirstColumn="0" w:lastRowLastColumn="0"/>
            </w:pPr>
            <w:r w:rsidRPr="00A05135">
              <w:t>Joann Suriaga/Veranun Rungsareerat</w:t>
            </w:r>
          </w:p>
        </w:tc>
        <w:tc>
          <w:tcPr>
            <w:tcW w:w="2630" w:type="dxa"/>
          </w:tcPr>
          <w:p w14:paraId="5F23B4B5" w14:textId="77777777" w:rsidR="00E605A4" w:rsidRPr="00A05135" w:rsidRDefault="00E605A4" w:rsidP="00E605A4">
            <w:pPr>
              <w:cnfStyle w:val="000000000000" w:firstRow="0" w:lastRow="0" w:firstColumn="0" w:lastColumn="0" w:oddVBand="0" w:evenVBand="0" w:oddHBand="0" w:evenHBand="0" w:firstRowFirstColumn="0" w:firstRowLastColumn="0" w:lastRowFirstColumn="0" w:lastRowLastColumn="0"/>
            </w:pPr>
            <w:r w:rsidRPr="00A05135">
              <w:t>Marites Magsajo</w:t>
            </w:r>
          </w:p>
          <w:p w14:paraId="390C4FE5" w14:textId="77D870FF" w:rsidR="00E605A4" w:rsidRPr="00A05135" w:rsidRDefault="00E605A4" w:rsidP="00E605A4">
            <w:pPr>
              <w:cnfStyle w:val="000000000000" w:firstRow="0" w:lastRow="0" w:firstColumn="0" w:lastColumn="0" w:oddVBand="0" w:evenVBand="0" w:oddHBand="0" w:evenHBand="0" w:firstRowFirstColumn="0" w:firstRowLastColumn="0" w:lastRowFirstColumn="0" w:lastRowLastColumn="0"/>
            </w:pPr>
            <w:r w:rsidRPr="00A05135">
              <w:t>Joann Suriaga</w:t>
            </w:r>
          </w:p>
        </w:tc>
        <w:tc>
          <w:tcPr>
            <w:tcW w:w="3175" w:type="dxa"/>
          </w:tcPr>
          <w:p w14:paraId="43DD4AD7" w14:textId="77777777" w:rsidR="002B41E4" w:rsidRPr="00A05135" w:rsidRDefault="00E605A4" w:rsidP="001C49C1">
            <w:pPr>
              <w:pStyle w:val="ListParagraph"/>
              <w:numPr>
                <w:ilvl w:val="0"/>
                <w:numId w:val="13"/>
              </w:numPr>
              <w:ind w:left="207" w:hanging="207"/>
              <w:cnfStyle w:val="000000000000" w:firstRow="0" w:lastRow="0" w:firstColumn="0" w:lastColumn="0" w:oddVBand="0" w:evenVBand="0" w:oddHBand="0" w:evenHBand="0" w:firstRowFirstColumn="0" w:firstRowLastColumn="0" w:lastRowFirstColumn="0" w:lastRowLastColumn="0"/>
            </w:pPr>
            <w:r w:rsidRPr="00A05135">
              <w:t xml:space="preserve">Additional </w:t>
            </w:r>
            <w:r w:rsidR="001C49C1" w:rsidRPr="00A05135">
              <w:t xml:space="preserve">the subject </w:t>
            </w:r>
          </w:p>
          <w:p w14:paraId="2861CEF9" w14:textId="79155EA8" w:rsidR="00E605A4" w:rsidRPr="00A05135" w:rsidRDefault="001C49C1" w:rsidP="002B41E4">
            <w:pPr>
              <w:pStyle w:val="ListParagraph"/>
              <w:ind w:left="207"/>
              <w:cnfStyle w:val="000000000000" w:firstRow="0" w:lastRow="0" w:firstColumn="0" w:lastColumn="0" w:oddVBand="0" w:evenVBand="0" w:oddHBand="0" w:evenHBand="0" w:firstRowFirstColumn="0" w:firstRowLastColumn="0" w:lastRowFirstColumn="0" w:lastRowLastColumn="0"/>
            </w:pPr>
            <w:r w:rsidRPr="00A05135">
              <w:t>“</w:t>
            </w:r>
            <w:r w:rsidR="00E605A4" w:rsidRPr="00A05135">
              <w:t>no nee</w:t>
            </w:r>
            <w:r w:rsidRPr="00A05135">
              <w:t xml:space="preserve">d </w:t>
            </w:r>
            <w:r w:rsidR="00E605A4" w:rsidRPr="00A05135">
              <w:t>to  show</w:t>
            </w:r>
            <w:r w:rsidRPr="00A05135">
              <w:t xml:space="preserve"> </w:t>
            </w:r>
            <w:r w:rsidR="00E605A4" w:rsidRPr="00A05135">
              <w:t>the  subsidized  amount</w:t>
            </w:r>
            <w:r w:rsidRPr="00A05135">
              <w:t>”</w:t>
            </w:r>
            <w:r w:rsidR="00E605A4" w:rsidRPr="00A05135">
              <w:t> in Billing Notice, Credit Note, Debit Note Advices</w:t>
            </w:r>
          </w:p>
        </w:tc>
      </w:tr>
      <w:tr w:rsidR="003E4112" w14:paraId="566F1B8E" w14:textId="77777777" w:rsidTr="008E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0B93008" w14:textId="0D199CB4" w:rsidR="003E4112" w:rsidRPr="00A05135" w:rsidRDefault="003E4112" w:rsidP="003E4112">
            <w:r w:rsidRPr="00A05135">
              <w:t>2.5</w:t>
            </w:r>
          </w:p>
        </w:tc>
        <w:tc>
          <w:tcPr>
            <w:tcW w:w="1607" w:type="dxa"/>
          </w:tcPr>
          <w:p w14:paraId="1B7472C8" w14:textId="7418EF47" w:rsidR="003E4112" w:rsidRPr="00A05135" w:rsidRDefault="003E4112" w:rsidP="003E4112">
            <w:pPr>
              <w:cnfStyle w:val="000000100000" w:firstRow="0" w:lastRow="0" w:firstColumn="0" w:lastColumn="0" w:oddVBand="0" w:evenVBand="0" w:oddHBand="1" w:evenHBand="0" w:firstRowFirstColumn="0" w:firstRowLastColumn="0" w:lastRowFirstColumn="0" w:lastRowLastColumn="0"/>
            </w:pPr>
            <w:r w:rsidRPr="00A05135">
              <w:t>17 Aug 2023</w:t>
            </w:r>
          </w:p>
        </w:tc>
        <w:tc>
          <w:tcPr>
            <w:tcW w:w="1741" w:type="dxa"/>
          </w:tcPr>
          <w:p w14:paraId="5D642E42" w14:textId="7154571E" w:rsidR="003E4112" w:rsidRPr="00A05135" w:rsidRDefault="003E4112" w:rsidP="003E4112">
            <w:pPr>
              <w:cnfStyle w:val="000000100000" w:firstRow="0" w:lastRow="0" w:firstColumn="0" w:lastColumn="0" w:oddVBand="0" w:evenVBand="0" w:oddHBand="1" w:evenHBand="0" w:firstRowFirstColumn="0" w:firstRowLastColumn="0" w:lastRowFirstColumn="0" w:lastRowLastColumn="0"/>
            </w:pPr>
            <w:r w:rsidRPr="00A05135">
              <w:t>Joann Suriaga/Veranun Rungsareerat</w:t>
            </w:r>
          </w:p>
        </w:tc>
        <w:tc>
          <w:tcPr>
            <w:tcW w:w="2630" w:type="dxa"/>
          </w:tcPr>
          <w:p w14:paraId="4B9F1E99" w14:textId="77777777" w:rsidR="003E4112" w:rsidRPr="00A05135" w:rsidRDefault="003E4112" w:rsidP="003E4112">
            <w:pPr>
              <w:cnfStyle w:val="000000100000" w:firstRow="0" w:lastRow="0" w:firstColumn="0" w:lastColumn="0" w:oddVBand="0" w:evenVBand="0" w:oddHBand="1" w:evenHBand="0" w:firstRowFirstColumn="0" w:firstRowLastColumn="0" w:lastRowFirstColumn="0" w:lastRowLastColumn="0"/>
            </w:pPr>
            <w:r w:rsidRPr="00A05135">
              <w:t>Marites Magsajo</w:t>
            </w:r>
          </w:p>
          <w:p w14:paraId="674F7E61" w14:textId="3265A16F" w:rsidR="003E4112" w:rsidRPr="00A05135" w:rsidRDefault="003E4112" w:rsidP="003E4112">
            <w:pPr>
              <w:cnfStyle w:val="000000100000" w:firstRow="0" w:lastRow="0" w:firstColumn="0" w:lastColumn="0" w:oddVBand="0" w:evenVBand="0" w:oddHBand="1" w:evenHBand="0" w:firstRowFirstColumn="0" w:firstRowLastColumn="0" w:lastRowFirstColumn="0" w:lastRowLastColumn="0"/>
            </w:pPr>
            <w:r w:rsidRPr="00A05135">
              <w:t>Joann Suriaga</w:t>
            </w:r>
          </w:p>
        </w:tc>
        <w:tc>
          <w:tcPr>
            <w:tcW w:w="3175" w:type="dxa"/>
          </w:tcPr>
          <w:p w14:paraId="6FB0385C" w14:textId="0A8D55BA" w:rsidR="003E4112" w:rsidRPr="00A05135" w:rsidRDefault="003E4112" w:rsidP="003E4112">
            <w:pPr>
              <w:pStyle w:val="ListParagraph"/>
              <w:numPr>
                <w:ilvl w:val="0"/>
                <w:numId w:val="13"/>
              </w:numPr>
              <w:ind w:left="207" w:hanging="207"/>
              <w:cnfStyle w:val="000000100000" w:firstRow="0" w:lastRow="0" w:firstColumn="0" w:lastColumn="0" w:oddVBand="0" w:evenVBand="0" w:oddHBand="1" w:evenHBand="0" w:firstRowFirstColumn="0" w:firstRowLastColumn="0" w:lastRowFirstColumn="0" w:lastRowLastColumn="0"/>
            </w:pPr>
            <w:r w:rsidRPr="00A05135">
              <w:t xml:space="preserve">Additional the </w:t>
            </w:r>
            <w:r w:rsidR="008C725B" w:rsidRPr="00A05135">
              <w:t>Structure Type of credit note</w:t>
            </w:r>
            <w:r w:rsidR="00EC0598" w:rsidRPr="00A05135">
              <w:t xml:space="preserve"> no.</w:t>
            </w:r>
            <w:r w:rsidR="008C725B" w:rsidRPr="00A05135">
              <w:t xml:space="preserve"> and debit note</w:t>
            </w:r>
            <w:r w:rsidR="00EC0598" w:rsidRPr="00A05135">
              <w:t xml:space="preserve"> no</w:t>
            </w:r>
            <w:r w:rsidR="008C725B" w:rsidRPr="00A05135">
              <w:t>.</w:t>
            </w:r>
          </w:p>
        </w:tc>
      </w:tr>
      <w:tr w:rsidR="006B24C8" w14:paraId="327F516F" w14:textId="77777777" w:rsidTr="008E5D32">
        <w:tc>
          <w:tcPr>
            <w:cnfStyle w:val="001000000000" w:firstRow="0" w:lastRow="0" w:firstColumn="1" w:lastColumn="0" w:oddVBand="0" w:evenVBand="0" w:oddHBand="0" w:evenHBand="0" w:firstRowFirstColumn="0" w:firstRowLastColumn="0" w:lastRowFirstColumn="0" w:lastRowLastColumn="0"/>
            <w:tcW w:w="900" w:type="dxa"/>
          </w:tcPr>
          <w:p w14:paraId="1008BC4D" w14:textId="519C65A4" w:rsidR="006B24C8" w:rsidRPr="00AE4142" w:rsidRDefault="006B24C8" w:rsidP="006B24C8">
            <w:r w:rsidRPr="00AE4142">
              <w:t>2.6</w:t>
            </w:r>
          </w:p>
        </w:tc>
        <w:tc>
          <w:tcPr>
            <w:tcW w:w="1607" w:type="dxa"/>
          </w:tcPr>
          <w:p w14:paraId="3A2C97D6" w14:textId="3EF7A6B7" w:rsidR="006B24C8" w:rsidRPr="00AE4142" w:rsidRDefault="006B24C8" w:rsidP="006B24C8">
            <w:pPr>
              <w:cnfStyle w:val="000000000000" w:firstRow="0" w:lastRow="0" w:firstColumn="0" w:lastColumn="0" w:oddVBand="0" w:evenVBand="0" w:oddHBand="0" w:evenHBand="0" w:firstRowFirstColumn="0" w:firstRowLastColumn="0" w:lastRowFirstColumn="0" w:lastRowLastColumn="0"/>
            </w:pPr>
            <w:r w:rsidRPr="00AE4142">
              <w:t>23 Aug 2023</w:t>
            </w:r>
          </w:p>
        </w:tc>
        <w:tc>
          <w:tcPr>
            <w:tcW w:w="1741" w:type="dxa"/>
          </w:tcPr>
          <w:p w14:paraId="5BC9B99E" w14:textId="34E499BA" w:rsidR="006B24C8" w:rsidRPr="00AE4142" w:rsidRDefault="006B24C8" w:rsidP="006B24C8">
            <w:pPr>
              <w:cnfStyle w:val="000000000000" w:firstRow="0" w:lastRow="0" w:firstColumn="0" w:lastColumn="0" w:oddVBand="0" w:evenVBand="0" w:oddHBand="0" w:evenHBand="0" w:firstRowFirstColumn="0" w:firstRowLastColumn="0" w:lastRowFirstColumn="0" w:lastRowLastColumn="0"/>
            </w:pPr>
            <w:r w:rsidRPr="00AE4142">
              <w:t>Joann Suriaga/Veranun Rungsareerat</w:t>
            </w:r>
          </w:p>
        </w:tc>
        <w:tc>
          <w:tcPr>
            <w:tcW w:w="2630" w:type="dxa"/>
          </w:tcPr>
          <w:p w14:paraId="40EA4C29" w14:textId="77777777" w:rsidR="006B24C8" w:rsidRPr="00AE4142" w:rsidRDefault="006B24C8" w:rsidP="006B24C8">
            <w:pPr>
              <w:cnfStyle w:val="000000000000" w:firstRow="0" w:lastRow="0" w:firstColumn="0" w:lastColumn="0" w:oddVBand="0" w:evenVBand="0" w:oddHBand="0" w:evenHBand="0" w:firstRowFirstColumn="0" w:firstRowLastColumn="0" w:lastRowFirstColumn="0" w:lastRowLastColumn="0"/>
            </w:pPr>
            <w:r w:rsidRPr="00AE4142">
              <w:t>Marites Magsajo</w:t>
            </w:r>
          </w:p>
          <w:p w14:paraId="64E2CA2C" w14:textId="7778A7B1" w:rsidR="006B24C8" w:rsidRPr="00AE4142" w:rsidRDefault="006B24C8" w:rsidP="006B24C8">
            <w:pPr>
              <w:cnfStyle w:val="000000000000" w:firstRow="0" w:lastRow="0" w:firstColumn="0" w:lastColumn="0" w:oddVBand="0" w:evenVBand="0" w:oddHBand="0" w:evenHBand="0" w:firstRowFirstColumn="0" w:firstRowLastColumn="0" w:lastRowFirstColumn="0" w:lastRowLastColumn="0"/>
            </w:pPr>
            <w:r w:rsidRPr="00AE4142">
              <w:t>Joann Suriaga</w:t>
            </w:r>
          </w:p>
        </w:tc>
        <w:tc>
          <w:tcPr>
            <w:tcW w:w="3175" w:type="dxa"/>
          </w:tcPr>
          <w:p w14:paraId="6B72E9C6" w14:textId="5A47AF92" w:rsidR="006B24C8" w:rsidRPr="00AE4142" w:rsidRDefault="006B24C8" w:rsidP="006B24C8">
            <w:pPr>
              <w:pStyle w:val="ListParagraph"/>
              <w:numPr>
                <w:ilvl w:val="0"/>
                <w:numId w:val="13"/>
              </w:numPr>
              <w:ind w:left="207" w:hanging="207"/>
              <w:cnfStyle w:val="000000000000" w:firstRow="0" w:lastRow="0" w:firstColumn="0" w:lastColumn="0" w:oddVBand="0" w:evenVBand="0" w:oddHBand="0" w:evenHBand="0" w:firstRowFirstColumn="0" w:firstRowLastColumn="0" w:lastRowFirstColumn="0" w:lastRowLastColumn="0"/>
            </w:pPr>
            <w:r w:rsidRPr="00AE4142">
              <w:t xml:space="preserve">Updated </w:t>
            </w:r>
            <w:r w:rsidR="009A4502" w:rsidRPr="00AE4142">
              <w:t>p</w:t>
            </w:r>
            <w:r w:rsidRPr="00AE4142">
              <w:t xml:space="preserve">icture </w:t>
            </w:r>
            <w:r w:rsidR="009A4502" w:rsidRPr="00AE4142">
              <w:t>s</w:t>
            </w:r>
            <w:r w:rsidRPr="00AE4142">
              <w:t>earching criteria</w:t>
            </w:r>
            <w:r w:rsidR="009A4502" w:rsidRPr="00AE4142">
              <w:t xml:space="preserve"> on report “Overdue principal/Interest Report”</w:t>
            </w:r>
            <w:r w:rsidR="00E079BC" w:rsidRPr="00AE4142">
              <w:t xml:space="preserve"> for support to TOR#CD-35 </w:t>
            </w:r>
          </w:p>
        </w:tc>
      </w:tr>
      <w:tr w:rsidR="005E23D3" w14:paraId="27B3C5AE" w14:textId="77777777" w:rsidTr="008E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4AD263F" w14:textId="114CAC76" w:rsidR="005E23D3" w:rsidRPr="00AE4142" w:rsidRDefault="005E23D3" w:rsidP="005E23D3">
            <w:r w:rsidRPr="00AE4142">
              <w:lastRenderedPageBreak/>
              <w:t>2.7</w:t>
            </w:r>
          </w:p>
        </w:tc>
        <w:tc>
          <w:tcPr>
            <w:tcW w:w="1607" w:type="dxa"/>
          </w:tcPr>
          <w:p w14:paraId="71A107B7" w14:textId="4580E4A3" w:rsidR="005E23D3" w:rsidRPr="00AE4142" w:rsidRDefault="005E23D3" w:rsidP="005E23D3">
            <w:pPr>
              <w:cnfStyle w:val="000000100000" w:firstRow="0" w:lastRow="0" w:firstColumn="0" w:lastColumn="0" w:oddVBand="0" w:evenVBand="0" w:oddHBand="1" w:evenHBand="0" w:firstRowFirstColumn="0" w:firstRowLastColumn="0" w:lastRowFirstColumn="0" w:lastRowLastColumn="0"/>
            </w:pPr>
            <w:r w:rsidRPr="00AE4142">
              <w:t>31 Aug 2023</w:t>
            </w:r>
          </w:p>
        </w:tc>
        <w:tc>
          <w:tcPr>
            <w:tcW w:w="1741" w:type="dxa"/>
          </w:tcPr>
          <w:p w14:paraId="49B1E699" w14:textId="7CD01CC6" w:rsidR="005E23D3" w:rsidRPr="00AE4142" w:rsidRDefault="005E23D3" w:rsidP="005E23D3">
            <w:pPr>
              <w:cnfStyle w:val="000000100000" w:firstRow="0" w:lastRow="0" w:firstColumn="0" w:lastColumn="0" w:oddVBand="0" w:evenVBand="0" w:oddHBand="1" w:evenHBand="0" w:firstRowFirstColumn="0" w:firstRowLastColumn="0" w:lastRowFirstColumn="0" w:lastRowLastColumn="0"/>
            </w:pPr>
            <w:r w:rsidRPr="00AE4142">
              <w:t>Joann Suriaga/Veranun Rungsareerat</w:t>
            </w:r>
          </w:p>
        </w:tc>
        <w:tc>
          <w:tcPr>
            <w:tcW w:w="2630" w:type="dxa"/>
          </w:tcPr>
          <w:p w14:paraId="56ECD6C8" w14:textId="77777777" w:rsidR="005E23D3" w:rsidRPr="00AE4142" w:rsidRDefault="005E23D3" w:rsidP="005E23D3">
            <w:pPr>
              <w:cnfStyle w:val="000000100000" w:firstRow="0" w:lastRow="0" w:firstColumn="0" w:lastColumn="0" w:oddVBand="0" w:evenVBand="0" w:oddHBand="1" w:evenHBand="0" w:firstRowFirstColumn="0" w:firstRowLastColumn="0" w:lastRowFirstColumn="0" w:lastRowLastColumn="0"/>
            </w:pPr>
            <w:r w:rsidRPr="00AE4142">
              <w:t>Marites Magsajo</w:t>
            </w:r>
          </w:p>
          <w:p w14:paraId="48E863CF" w14:textId="56F8A46D" w:rsidR="005E23D3" w:rsidRPr="00AE4142" w:rsidRDefault="005E23D3" w:rsidP="005E23D3">
            <w:pPr>
              <w:cnfStyle w:val="000000100000" w:firstRow="0" w:lastRow="0" w:firstColumn="0" w:lastColumn="0" w:oddVBand="0" w:evenVBand="0" w:oddHBand="1" w:evenHBand="0" w:firstRowFirstColumn="0" w:firstRowLastColumn="0" w:lastRowFirstColumn="0" w:lastRowLastColumn="0"/>
            </w:pPr>
            <w:r w:rsidRPr="00AE4142">
              <w:t>Joann Suriaga</w:t>
            </w:r>
          </w:p>
        </w:tc>
        <w:tc>
          <w:tcPr>
            <w:tcW w:w="3175" w:type="dxa"/>
          </w:tcPr>
          <w:p w14:paraId="6972F08D" w14:textId="77777777" w:rsidR="00045455" w:rsidRPr="00AE4142" w:rsidRDefault="005E23D3" w:rsidP="005E23D3">
            <w:pPr>
              <w:pStyle w:val="ListParagraph"/>
              <w:numPr>
                <w:ilvl w:val="0"/>
                <w:numId w:val="13"/>
              </w:numPr>
              <w:ind w:left="207" w:hanging="207"/>
              <w:cnfStyle w:val="000000100000" w:firstRow="0" w:lastRow="0" w:firstColumn="0" w:lastColumn="0" w:oddVBand="0" w:evenVBand="0" w:oddHBand="1" w:evenHBand="0" w:firstRowFirstColumn="0" w:firstRowLastColumn="0" w:lastRowFirstColumn="0" w:lastRowLastColumn="0"/>
              <w:rPr>
                <w:rStyle w:val="ui-provider"/>
              </w:rPr>
            </w:pPr>
            <w:r w:rsidRPr="00AE4142">
              <w:t xml:space="preserve">Additional </w:t>
            </w:r>
            <w:r w:rsidR="00045455" w:rsidRPr="00AE4142">
              <w:rPr>
                <w:rStyle w:val="ui-provider"/>
              </w:rPr>
              <w:t>TOR  LN-52, G-67, G-71, G72, G-73, G-75</w:t>
            </w:r>
          </w:p>
          <w:p w14:paraId="7955A6BD" w14:textId="77777777" w:rsidR="005E23D3" w:rsidRPr="00AE4142" w:rsidRDefault="005E23D3" w:rsidP="005E23D3">
            <w:pPr>
              <w:pStyle w:val="ListParagraph"/>
              <w:numPr>
                <w:ilvl w:val="0"/>
                <w:numId w:val="13"/>
              </w:numPr>
              <w:ind w:left="207" w:hanging="207"/>
              <w:cnfStyle w:val="000000100000" w:firstRow="0" w:lastRow="0" w:firstColumn="0" w:lastColumn="0" w:oddVBand="0" w:evenVBand="0" w:oddHBand="1" w:evenHBand="0" w:firstRowFirstColumn="0" w:firstRowLastColumn="0" w:lastRowFirstColumn="0" w:lastRowLastColumn="0"/>
            </w:pPr>
            <w:r w:rsidRPr="00AE4142">
              <w:t>Additional detail to topic 33. Debit Note and 32. Credit Note.</w:t>
            </w:r>
          </w:p>
          <w:p w14:paraId="1649C914" w14:textId="6F82B478" w:rsidR="009201F9" w:rsidRPr="00AE4142" w:rsidRDefault="009201F9" w:rsidP="005E23D3">
            <w:pPr>
              <w:pStyle w:val="ListParagraph"/>
              <w:numPr>
                <w:ilvl w:val="0"/>
                <w:numId w:val="13"/>
              </w:numPr>
              <w:ind w:left="207" w:hanging="207"/>
              <w:cnfStyle w:val="000000100000" w:firstRow="0" w:lastRow="0" w:firstColumn="0" w:lastColumn="0" w:oddVBand="0" w:evenVBand="0" w:oddHBand="1" w:evenHBand="0" w:firstRowFirstColumn="0" w:firstRowLastColumn="0" w:lastRowFirstColumn="0" w:lastRowLastColumn="0"/>
            </w:pPr>
            <w:r w:rsidRPr="00AE4142">
              <w:t>Additional Loan Type and/or Loan Sub Type in searching criteria </w:t>
            </w:r>
          </w:p>
        </w:tc>
      </w:tr>
      <w:tr w:rsidR="00396385" w14:paraId="448A70DD" w14:textId="77777777" w:rsidTr="008E5D32">
        <w:tc>
          <w:tcPr>
            <w:cnfStyle w:val="001000000000" w:firstRow="0" w:lastRow="0" w:firstColumn="1" w:lastColumn="0" w:oddVBand="0" w:evenVBand="0" w:oddHBand="0" w:evenHBand="0" w:firstRowFirstColumn="0" w:firstRowLastColumn="0" w:lastRowFirstColumn="0" w:lastRowLastColumn="0"/>
            <w:tcW w:w="900" w:type="dxa"/>
          </w:tcPr>
          <w:p w14:paraId="2CF824CE" w14:textId="195CB2DA" w:rsidR="00396385" w:rsidRPr="00B61BAC" w:rsidRDefault="00396385" w:rsidP="00396385">
            <w:pPr>
              <w:rPr>
                <w:highlight w:val="yellow"/>
              </w:rPr>
            </w:pPr>
            <w:r w:rsidRPr="00B61BAC">
              <w:rPr>
                <w:highlight w:val="yellow"/>
              </w:rPr>
              <w:t>2.</w:t>
            </w:r>
            <w:r w:rsidRPr="00B61BAC">
              <w:rPr>
                <w:highlight w:val="yellow"/>
              </w:rPr>
              <w:t>8</w:t>
            </w:r>
          </w:p>
        </w:tc>
        <w:tc>
          <w:tcPr>
            <w:tcW w:w="1607" w:type="dxa"/>
          </w:tcPr>
          <w:p w14:paraId="46A8D0B9" w14:textId="10120616" w:rsidR="00396385" w:rsidRPr="00B61BAC" w:rsidRDefault="00396385" w:rsidP="00396385">
            <w:pPr>
              <w:cnfStyle w:val="000000000000" w:firstRow="0" w:lastRow="0" w:firstColumn="0" w:lastColumn="0" w:oddVBand="0" w:evenVBand="0" w:oddHBand="0" w:evenHBand="0" w:firstRowFirstColumn="0" w:firstRowLastColumn="0" w:lastRowFirstColumn="0" w:lastRowLastColumn="0"/>
              <w:rPr>
                <w:highlight w:val="yellow"/>
              </w:rPr>
            </w:pPr>
            <w:r w:rsidRPr="00B61BAC">
              <w:rPr>
                <w:highlight w:val="yellow"/>
              </w:rPr>
              <w:t>05</w:t>
            </w:r>
            <w:r w:rsidRPr="00B61BAC">
              <w:rPr>
                <w:highlight w:val="yellow"/>
              </w:rPr>
              <w:t xml:space="preserve"> </w:t>
            </w:r>
            <w:r w:rsidRPr="00B61BAC">
              <w:rPr>
                <w:highlight w:val="yellow"/>
              </w:rPr>
              <w:t xml:space="preserve">Sep </w:t>
            </w:r>
            <w:r w:rsidRPr="00B61BAC">
              <w:rPr>
                <w:highlight w:val="yellow"/>
              </w:rPr>
              <w:t>2023</w:t>
            </w:r>
          </w:p>
        </w:tc>
        <w:tc>
          <w:tcPr>
            <w:tcW w:w="1741" w:type="dxa"/>
          </w:tcPr>
          <w:p w14:paraId="555C1389" w14:textId="17B53A5C" w:rsidR="00396385" w:rsidRPr="00B61BAC" w:rsidRDefault="00396385" w:rsidP="00396385">
            <w:pPr>
              <w:cnfStyle w:val="000000000000" w:firstRow="0" w:lastRow="0" w:firstColumn="0" w:lastColumn="0" w:oddVBand="0" w:evenVBand="0" w:oddHBand="0" w:evenHBand="0" w:firstRowFirstColumn="0" w:firstRowLastColumn="0" w:lastRowFirstColumn="0" w:lastRowLastColumn="0"/>
              <w:rPr>
                <w:highlight w:val="yellow"/>
              </w:rPr>
            </w:pPr>
            <w:r w:rsidRPr="00B61BAC">
              <w:rPr>
                <w:highlight w:val="yellow"/>
              </w:rPr>
              <w:t>Joann Suriaga/Veranun Rungsareerat</w:t>
            </w:r>
          </w:p>
        </w:tc>
        <w:tc>
          <w:tcPr>
            <w:tcW w:w="2630" w:type="dxa"/>
          </w:tcPr>
          <w:p w14:paraId="1E8C8DB3" w14:textId="77777777" w:rsidR="00396385" w:rsidRPr="00B61BAC" w:rsidRDefault="00396385" w:rsidP="00396385">
            <w:pPr>
              <w:cnfStyle w:val="000000000000" w:firstRow="0" w:lastRow="0" w:firstColumn="0" w:lastColumn="0" w:oddVBand="0" w:evenVBand="0" w:oddHBand="0" w:evenHBand="0" w:firstRowFirstColumn="0" w:firstRowLastColumn="0" w:lastRowFirstColumn="0" w:lastRowLastColumn="0"/>
              <w:rPr>
                <w:highlight w:val="yellow"/>
              </w:rPr>
            </w:pPr>
            <w:r w:rsidRPr="00B61BAC">
              <w:rPr>
                <w:highlight w:val="yellow"/>
              </w:rPr>
              <w:t>Marites Magsajo</w:t>
            </w:r>
          </w:p>
          <w:p w14:paraId="48664FCD" w14:textId="1124E14D" w:rsidR="00396385" w:rsidRPr="00B61BAC" w:rsidRDefault="00396385" w:rsidP="00396385">
            <w:pPr>
              <w:cnfStyle w:val="000000000000" w:firstRow="0" w:lastRow="0" w:firstColumn="0" w:lastColumn="0" w:oddVBand="0" w:evenVBand="0" w:oddHBand="0" w:evenHBand="0" w:firstRowFirstColumn="0" w:firstRowLastColumn="0" w:lastRowFirstColumn="0" w:lastRowLastColumn="0"/>
              <w:rPr>
                <w:highlight w:val="yellow"/>
              </w:rPr>
            </w:pPr>
            <w:r w:rsidRPr="00B61BAC">
              <w:rPr>
                <w:highlight w:val="yellow"/>
              </w:rPr>
              <w:t>Joann Suriaga</w:t>
            </w:r>
          </w:p>
        </w:tc>
        <w:tc>
          <w:tcPr>
            <w:tcW w:w="3175" w:type="dxa"/>
          </w:tcPr>
          <w:p w14:paraId="18104DEE" w14:textId="2FBBE73F" w:rsidR="00396385" w:rsidRPr="00B61BAC" w:rsidRDefault="00396385" w:rsidP="00396385">
            <w:pPr>
              <w:pStyle w:val="ListParagraph"/>
              <w:numPr>
                <w:ilvl w:val="0"/>
                <w:numId w:val="13"/>
              </w:numPr>
              <w:ind w:left="207" w:hanging="207"/>
              <w:cnfStyle w:val="000000000000" w:firstRow="0" w:lastRow="0" w:firstColumn="0" w:lastColumn="0" w:oddVBand="0" w:evenVBand="0" w:oddHBand="0" w:evenHBand="0" w:firstRowFirstColumn="0" w:firstRowLastColumn="0" w:lastRowFirstColumn="0" w:lastRowLastColumn="0"/>
              <w:rPr>
                <w:highlight w:val="yellow"/>
              </w:rPr>
            </w:pPr>
            <w:r w:rsidRPr="00B61BAC">
              <w:rPr>
                <w:highlight w:val="yellow"/>
              </w:rPr>
              <w:t xml:space="preserve">Additional sentence about report </w:t>
            </w:r>
            <w:r w:rsidR="00C172A3">
              <w:rPr>
                <w:highlight w:val="yellow"/>
              </w:rPr>
              <w:t>w</w:t>
            </w:r>
            <w:r w:rsidRPr="00B61BAC">
              <w:rPr>
                <w:highlight w:val="yellow"/>
              </w:rPr>
              <w:t>ireframe</w:t>
            </w:r>
            <w:r w:rsidRPr="00B61BAC">
              <w:rPr>
                <w:highlight w:val="yellow"/>
              </w:rPr>
              <w:t>.</w:t>
            </w:r>
          </w:p>
        </w:tc>
      </w:tr>
    </w:tbl>
    <w:p w14:paraId="7D2F37C0" w14:textId="77777777" w:rsidR="00AB32DF" w:rsidRPr="00F3558C" w:rsidRDefault="00CF3A96" w:rsidP="00F3558C">
      <w:pPr>
        <w:pStyle w:val="Heading1"/>
      </w:pPr>
      <w:r w:rsidRPr="00EE0CF9">
        <w:br w:type="page"/>
      </w:r>
      <w:bookmarkStart w:id="0" w:name="_Toc436210296"/>
      <w:bookmarkStart w:id="1" w:name="_Toc143189410"/>
      <w:r w:rsidR="00AB32DF" w:rsidRPr="00F3558C">
        <w:lastRenderedPageBreak/>
        <w:t>Introduction</w:t>
      </w:r>
      <w:bookmarkEnd w:id="0"/>
      <w:bookmarkEnd w:id="1"/>
      <w:r w:rsidR="00AB32DF" w:rsidRPr="00F3558C">
        <w:t xml:space="preserve"> </w:t>
      </w:r>
    </w:p>
    <w:p w14:paraId="37ADD58C" w14:textId="028D421E" w:rsidR="005C7E74" w:rsidRDefault="005C7E74" w:rsidP="00180F58">
      <w:pPr>
        <w:ind w:firstLine="720"/>
        <w:jc w:val="both"/>
      </w:pPr>
      <w:r w:rsidRPr="000904B8">
        <w:t xml:space="preserve">The </w:t>
      </w:r>
      <w:r w:rsidR="00256EC7" w:rsidRPr="000904B8">
        <w:t xml:space="preserve">Loan </w:t>
      </w:r>
      <w:r w:rsidRPr="000904B8">
        <w:t xml:space="preserve">workshop activity conducted at the Export-Import Bank (EXIM) Thailand highlighted all requirements related to </w:t>
      </w:r>
      <w:r w:rsidR="000904B8" w:rsidRPr="006E7D1A">
        <w:t xml:space="preserve">issue a </w:t>
      </w:r>
      <w:r w:rsidR="0031277F">
        <w:rPr>
          <w:lang w:val="en-US" w:bidi="th-TH"/>
        </w:rPr>
        <w:t>t</w:t>
      </w:r>
      <w:r w:rsidR="000904B8" w:rsidRPr="006E7D1A">
        <w:t xml:space="preserve">ransaction </w:t>
      </w:r>
      <w:r w:rsidR="0031277F">
        <w:t>d</w:t>
      </w:r>
      <w:r w:rsidR="000904B8" w:rsidRPr="006E7D1A">
        <w:t xml:space="preserve">etails </w:t>
      </w:r>
      <w:r w:rsidR="0031277F">
        <w:t>r</w:t>
      </w:r>
      <w:r w:rsidR="000904B8" w:rsidRPr="006E7D1A">
        <w:t>eport by using the information in the report</w:t>
      </w:r>
      <w:r w:rsidR="0080133B">
        <w:t>.</w:t>
      </w:r>
    </w:p>
    <w:p w14:paraId="0BF7ACD3" w14:textId="77777777" w:rsidR="005C7E74" w:rsidRDefault="005C7E74" w:rsidP="00B83D8D"/>
    <w:p w14:paraId="21DE2E9A" w14:textId="77777777" w:rsidR="002012FB" w:rsidRPr="00EE0CF9" w:rsidRDefault="002012FB" w:rsidP="00B83D8D"/>
    <w:p w14:paraId="63AE9732" w14:textId="77777777" w:rsidR="00061B9D" w:rsidRPr="00B05C3C" w:rsidRDefault="00061B9D" w:rsidP="0072086F">
      <w:pPr>
        <w:pStyle w:val="Sub-Headings"/>
      </w:pPr>
      <w:bookmarkStart w:id="2" w:name="_Toc436210299"/>
      <w:r w:rsidRPr="00B05C3C">
        <w:t>Abbreviations</w:t>
      </w:r>
    </w:p>
    <w:p w14:paraId="3BEB3D6B" w14:textId="77777777" w:rsidR="00061B9D" w:rsidRPr="00897DBA" w:rsidRDefault="00061B9D" w:rsidP="00061B9D">
      <w:r w:rsidRPr="00897DBA">
        <w:t>The following list defines the abbreviations used in this document.</w:t>
      </w:r>
    </w:p>
    <w:p w14:paraId="4AA00D0F" w14:textId="77777777" w:rsidR="00061B9D" w:rsidRPr="00897DBA" w:rsidRDefault="00061B9D" w:rsidP="00061B9D">
      <w:r w:rsidRPr="00897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25"/>
        <w:gridCol w:w="7506"/>
      </w:tblGrid>
      <w:tr w:rsidR="005C7E74" w:rsidRPr="00897DBA" w14:paraId="711B3B19" w14:textId="77777777" w:rsidTr="00E92567">
        <w:tc>
          <w:tcPr>
            <w:tcW w:w="2122" w:type="dxa"/>
          </w:tcPr>
          <w:p w14:paraId="4CEF09D4" w14:textId="77777777" w:rsidR="005C7E74" w:rsidRDefault="005C7E74" w:rsidP="00E92567">
            <w:r>
              <w:t>CBS</w:t>
            </w:r>
          </w:p>
          <w:p w14:paraId="0958D9F8" w14:textId="77777777" w:rsidR="005C7E74" w:rsidRPr="00897DBA" w:rsidRDefault="005C7E74" w:rsidP="00E92567">
            <w:r>
              <w:t>DEP</w:t>
            </w:r>
          </w:p>
        </w:tc>
        <w:tc>
          <w:tcPr>
            <w:tcW w:w="425" w:type="dxa"/>
          </w:tcPr>
          <w:p w14:paraId="30AEAB4D" w14:textId="77777777" w:rsidR="005C7E74" w:rsidRDefault="005C7E74" w:rsidP="00E92567">
            <w:r w:rsidRPr="00897DBA">
              <w:t>-</w:t>
            </w:r>
          </w:p>
          <w:p w14:paraId="37EE8942" w14:textId="77777777" w:rsidR="005C7E74" w:rsidRPr="00897DBA" w:rsidRDefault="005C7E74" w:rsidP="00E92567">
            <w:r>
              <w:t>-</w:t>
            </w:r>
          </w:p>
        </w:tc>
        <w:tc>
          <w:tcPr>
            <w:tcW w:w="7506" w:type="dxa"/>
          </w:tcPr>
          <w:p w14:paraId="55146C1D" w14:textId="77777777" w:rsidR="005C7E74" w:rsidRDefault="005C7E74" w:rsidP="00E92567">
            <w:r>
              <w:t>Silverlake Symmetri Core Banking System</w:t>
            </w:r>
          </w:p>
          <w:p w14:paraId="0B8464C9" w14:textId="77777777" w:rsidR="005C7E74" w:rsidRPr="00897DBA" w:rsidRDefault="005C7E74" w:rsidP="00E92567">
            <w:r>
              <w:t>CBS9 Deposits Module</w:t>
            </w:r>
          </w:p>
        </w:tc>
      </w:tr>
      <w:tr w:rsidR="005C7E74" w:rsidRPr="00897DBA" w14:paraId="27A46752" w14:textId="77777777" w:rsidTr="00E92567">
        <w:tc>
          <w:tcPr>
            <w:tcW w:w="2122" w:type="dxa"/>
          </w:tcPr>
          <w:p w14:paraId="3CB7243F" w14:textId="77777777" w:rsidR="005C7E74" w:rsidRPr="00897DBA" w:rsidRDefault="005C7E74" w:rsidP="00E92567">
            <w:r>
              <w:t>EXIM</w:t>
            </w:r>
          </w:p>
          <w:p w14:paraId="58F64998" w14:textId="77777777" w:rsidR="005C7E74" w:rsidRDefault="005C7E74" w:rsidP="00E92567">
            <w:r>
              <w:t>TOR</w:t>
            </w:r>
          </w:p>
          <w:p w14:paraId="7B723BB5" w14:textId="77777777" w:rsidR="005C7E74" w:rsidRPr="00897DBA" w:rsidRDefault="005C7E74" w:rsidP="00E92567">
            <w:r>
              <w:t>FS</w:t>
            </w:r>
          </w:p>
        </w:tc>
        <w:tc>
          <w:tcPr>
            <w:tcW w:w="425" w:type="dxa"/>
          </w:tcPr>
          <w:p w14:paraId="686999BE" w14:textId="77777777" w:rsidR="005C7E74" w:rsidRDefault="005C7E74" w:rsidP="00E92567">
            <w:r>
              <w:t>-</w:t>
            </w:r>
          </w:p>
          <w:p w14:paraId="363C0C21" w14:textId="77777777" w:rsidR="005C7E74" w:rsidRDefault="005C7E74" w:rsidP="00E92567">
            <w:r>
              <w:t>-</w:t>
            </w:r>
          </w:p>
          <w:p w14:paraId="38AA1C5D" w14:textId="77777777" w:rsidR="005C7E74" w:rsidRPr="00897DBA" w:rsidRDefault="005C7E74" w:rsidP="00E92567">
            <w:r>
              <w:t>-</w:t>
            </w:r>
          </w:p>
        </w:tc>
        <w:tc>
          <w:tcPr>
            <w:tcW w:w="7506" w:type="dxa"/>
          </w:tcPr>
          <w:p w14:paraId="710EF579" w14:textId="77777777" w:rsidR="005C7E74" w:rsidRDefault="005C7E74" w:rsidP="00E92567">
            <w:r>
              <w:t>Export Import Bank of Thailand</w:t>
            </w:r>
          </w:p>
          <w:p w14:paraId="65EC0D0E" w14:textId="77777777" w:rsidR="005C7E74" w:rsidRDefault="005C7E74" w:rsidP="00E92567">
            <w:r>
              <w:t>Terms of Reference</w:t>
            </w:r>
          </w:p>
          <w:p w14:paraId="2BBDB3B8" w14:textId="77777777" w:rsidR="005C7E74" w:rsidRPr="00897DBA" w:rsidRDefault="005C7E74" w:rsidP="00E92567">
            <w:r>
              <w:t>Functional Specification</w:t>
            </w:r>
          </w:p>
        </w:tc>
      </w:tr>
      <w:tr w:rsidR="005C7E74" w:rsidRPr="00897DBA" w14:paraId="57863773" w14:textId="77777777" w:rsidTr="00E92567">
        <w:tc>
          <w:tcPr>
            <w:tcW w:w="2122" w:type="dxa"/>
          </w:tcPr>
          <w:p w14:paraId="691C8795" w14:textId="77777777" w:rsidR="005C7E74" w:rsidRDefault="005C7E74" w:rsidP="00E92567">
            <w:r>
              <w:t>CA/SA</w:t>
            </w:r>
          </w:p>
          <w:p w14:paraId="068A5452" w14:textId="77777777" w:rsidR="005C7E74" w:rsidRPr="00897DBA" w:rsidRDefault="005C7E74" w:rsidP="00E92567">
            <w:r>
              <w:t>EOD</w:t>
            </w:r>
          </w:p>
        </w:tc>
        <w:tc>
          <w:tcPr>
            <w:tcW w:w="425" w:type="dxa"/>
          </w:tcPr>
          <w:p w14:paraId="03D18491" w14:textId="77777777" w:rsidR="005C7E74" w:rsidRDefault="005C7E74" w:rsidP="00E92567">
            <w:r>
              <w:t>-</w:t>
            </w:r>
          </w:p>
          <w:p w14:paraId="17D759B0" w14:textId="77777777" w:rsidR="005C7E74" w:rsidRPr="00897DBA" w:rsidRDefault="005C7E74" w:rsidP="00E92567">
            <w:r>
              <w:t>-</w:t>
            </w:r>
          </w:p>
        </w:tc>
        <w:tc>
          <w:tcPr>
            <w:tcW w:w="7506" w:type="dxa"/>
          </w:tcPr>
          <w:p w14:paraId="3B987274" w14:textId="77777777" w:rsidR="005C7E74" w:rsidRDefault="005C7E74" w:rsidP="00E92567">
            <w:r>
              <w:t>Current Account/ Savings Account</w:t>
            </w:r>
          </w:p>
          <w:p w14:paraId="626BAAD9" w14:textId="77777777" w:rsidR="005C7E74" w:rsidRPr="00897DBA" w:rsidRDefault="005C7E74" w:rsidP="00E92567">
            <w:r>
              <w:t>End of Day</w:t>
            </w:r>
          </w:p>
        </w:tc>
      </w:tr>
      <w:tr w:rsidR="005C7E74" w:rsidRPr="00897DBA" w14:paraId="5E01D9AA" w14:textId="77777777" w:rsidTr="00E92567">
        <w:tc>
          <w:tcPr>
            <w:tcW w:w="2122" w:type="dxa"/>
          </w:tcPr>
          <w:p w14:paraId="530A10D7" w14:textId="77777777" w:rsidR="005C7E74" w:rsidRDefault="005C7E74" w:rsidP="00E92567">
            <w:r>
              <w:t>THB</w:t>
            </w:r>
          </w:p>
          <w:p w14:paraId="4434EEAF" w14:textId="77777777" w:rsidR="005C7E74" w:rsidRPr="00897DBA" w:rsidRDefault="005C7E74" w:rsidP="00E92567"/>
        </w:tc>
        <w:tc>
          <w:tcPr>
            <w:tcW w:w="425" w:type="dxa"/>
          </w:tcPr>
          <w:p w14:paraId="3DB57C9A" w14:textId="77777777" w:rsidR="005C7E74" w:rsidRDefault="005C7E74" w:rsidP="00E92567">
            <w:r>
              <w:t>-</w:t>
            </w:r>
          </w:p>
          <w:p w14:paraId="7679EF4B" w14:textId="77777777" w:rsidR="005C7E74" w:rsidRDefault="005C7E74" w:rsidP="00E92567"/>
          <w:p w14:paraId="3EDDF7CC" w14:textId="77777777" w:rsidR="005C7E74" w:rsidRDefault="005C7E74" w:rsidP="00E92567"/>
          <w:p w14:paraId="64782825" w14:textId="77777777" w:rsidR="005C7E74" w:rsidRPr="00897DBA" w:rsidRDefault="005C7E74" w:rsidP="00E92567"/>
        </w:tc>
        <w:tc>
          <w:tcPr>
            <w:tcW w:w="7506" w:type="dxa"/>
          </w:tcPr>
          <w:p w14:paraId="70A907E1" w14:textId="77777777" w:rsidR="005C7E74" w:rsidRDefault="005C7E74" w:rsidP="00E92567">
            <w:r>
              <w:t>Thai Baht</w:t>
            </w:r>
          </w:p>
          <w:p w14:paraId="1FA026EB" w14:textId="77777777" w:rsidR="005C7E74" w:rsidRPr="00897DBA" w:rsidRDefault="005C7E74" w:rsidP="00E92567"/>
        </w:tc>
      </w:tr>
    </w:tbl>
    <w:p w14:paraId="0C7DB0A9" w14:textId="77777777" w:rsidR="005C7E74" w:rsidRDefault="005C7E74" w:rsidP="0072086F">
      <w:pPr>
        <w:pStyle w:val="Sub-Headings"/>
      </w:pPr>
    </w:p>
    <w:p w14:paraId="3D61292E" w14:textId="446FB4F3" w:rsidR="00061B9D" w:rsidRPr="00B05C3C" w:rsidRDefault="00061B9D" w:rsidP="0072086F">
      <w:pPr>
        <w:pStyle w:val="Sub-Headings"/>
      </w:pPr>
      <w:r w:rsidRPr="00B05C3C">
        <w:t>References</w:t>
      </w:r>
    </w:p>
    <w:tbl>
      <w:tblPr>
        <w:tblStyle w:val="TableGridLight"/>
        <w:tblW w:w="9776" w:type="dxa"/>
        <w:tblLayout w:type="fixed"/>
        <w:tblLook w:val="0000" w:firstRow="0" w:lastRow="0" w:firstColumn="0" w:lastColumn="0" w:noHBand="0" w:noVBand="0"/>
      </w:tblPr>
      <w:tblGrid>
        <w:gridCol w:w="1890"/>
        <w:gridCol w:w="4768"/>
        <w:gridCol w:w="1417"/>
        <w:gridCol w:w="1701"/>
      </w:tblGrid>
      <w:tr w:rsidR="005C7E74" w:rsidRPr="00897DBA" w14:paraId="682CD01F" w14:textId="77777777" w:rsidTr="005C7E74">
        <w:trPr>
          <w:tblHeader/>
        </w:trPr>
        <w:tc>
          <w:tcPr>
            <w:tcW w:w="1890" w:type="dxa"/>
            <w:shd w:val="clear" w:color="auto" w:fill="C8E0E9" w:themeFill="accent6" w:themeFillTint="33"/>
          </w:tcPr>
          <w:p w14:paraId="583F2A0F" w14:textId="77777777" w:rsidR="005C7E74" w:rsidRPr="00897DBA" w:rsidRDefault="005C7E74" w:rsidP="00E92567">
            <w:r>
              <w:t>ID</w:t>
            </w:r>
          </w:p>
        </w:tc>
        <w:tc>
          <w:tcPr>
            <w:tcW w:w="4768" w:type="dxa"/>
            <w:shd w:val="clear" w:color="auto" w:fill="C8E0E9" w:themeFill="accent6" w:themeFillTint="33"/>
          </w:tcPr>
          <w:p w14:paraId="0A3D53E0" w14:textId="77777777" w:rsidR="005C7E74" w:rsidRPr="00897DBA" w:rsidRDefault="005C7E74" w:rsidP="00E92567">
            <w:r w:rsidRPr="00897DBA">
              <w:t>Title/Summary</w:t>
            </w:r>
          </w:p>
        </w:tc>
        <w:tc>
          <w:tcPr>
            <w:tcW w:w="1417" w:type="dxa"/>
            <w:shd w:val="clear" w:color="auto" w:fill="C8E0E9" w:themeFill="accent6" w:themeFillTint="33"/>
          </w:tcPr>
          <w:p w14:paraId="6DC7645B" w14:textId="77777777" w:rsidR="005C7E74" w:rsidRPr="00897DBA" w:rsidRDefault="005C7E74" w:rsidP="00E92567">
            <w:pPr>
              <w:jc w:val="both"/>
            </w:pPr>
            <w:r>
              <w:t>TOR Status</w:t>
            </w:r>
          </w:p>
        </w:tc>
        <w:tc>
          <w:tcPr>
            <w:tcW w:w="1701" w:type="dxa"/>
            <w:shd w:val="clear" w:color="auto" w:fill="C8E0E9" w:themeFill="accent6" w:themeFillTint="33"/>
          </w:tcPr>
          <w:p w14:paraId="1561E8CD" w14:textId="77777777" w:rsidR="005C7E74" w:rsidRPr="00897DBA" w:rsidRDefault="005C7E74" w:rsidP="00E92567">
            <w:pPr>
              <w:jc w:val="both"/>
            </w:pPr>
            <w:r>
              <w:t>Module</w:t>
            </w:r>
          </w:p>
        </w:tc>
      </w:tr>
      <w:tr w:rsidR="005C7E74" w:rsidRPr="00C30060" w14:paraId="54A8E880" w14:textId="77777777" w:rsidTr="00E92567">
        <w:trPr>
          <w:trHeight w:val="629"/>
        </w:trPr>
        <w:tc>
          <w:tcPr>
            <w:tcW w:w="1890" w:type="dxa"/>
          </w:tcPr>
          <w:p w14:paraId="1A391253" w14:textId="4BAC2711" w:rsidR="005C7E74" w:rsidRPr="002C67D7" w:rsidRDefault="002C67D7" w:rsidP="00E92567">
            <w:pPr>
              <w:rPr>
                <w:lang w:val="en-US" w:bidi="th-TH"/>
              </w:rPr>
            </w:pPr>
            <w:r w:rsidRPr="002C67D7">
              <w:t>TOR - LN#</w:t>
            </w:r>
            <w:r>
              <w:rPr>
                <w:lang w:val="en-US" w:bidi="th-TH"/>
              </w:rPr>
              <w:t>61</w:t>
            </w:r>
          </w:p>
        </w:tc>
        <w:tc>
          <w:tcPr>
            <w:tcW w:w="4768" w:type="dxa"/>
          </w:tcPr>
          <w:p w14:paraId="4B5C87DE" w14:textId="7EB95A28" w:rsidR="00D20265" w:rsidRDefault="006E7D1A" w:rsidP="00E92567">
            <w:pPr>
              <w:rPr>
                <w:lang w:bidi="th-TH"/>
              </w:rPr>
            </w:pPr>
            <w:r w:rsidRPr="006E7D1A">
              <w:rPr>
                <w:cs/>
                <w:lang w:bidi="th-TH"/>
              </w:rPr>
              <w:t>สามารถออกรายงาน</w:t>
            </w:r>
            <w:r w:rsidRPr="006E7D1A">
              <w:t xml:space="preserve">Transaction Details Report </w:t>
            </w:r>
            <w:r w:rsidRPr="006E7D1A">
              <w:rPr>
                <w:cs/>
                <w:lang w:bidi="th-TH"/>
              </w:rPr>
              <w:t xml:space="preserve">ได้โดยข้อมูลใน </w:t>
            </w:r>
            <w:r w:rsidRPr="006E7D1A">
              <w:t xml:space="preserve">Report </w:t>
            </w:r>
            <w:r w:rsidRPr="006E7D1A">
              <w:rPr>
                <w:cs/>
                <w:lang w:bidi="th-TH"/>
              </w:rPr>
              <w:t xml:space="preserve">ในรูปแบบ </w:t>
            </w:r>
            <w:r w:rsidRPr="006E7D1A">
              <w:t xml:space="preserve">Online  </w:t>
            </w:r>
            <w:r w:rsidRPr="006E7D1A">
              <w:rPr>
                <w:cs/>
                <w:lang w:bidi="th-TH"/>
              </w:rPr>
              <w:t>โดยเลือกเงื่อนไขข้อมูลได้ตามที่ธนาคารกำหนด</w:t>
            </w:r>
          </w:p>
          <w:p w14:paraId="59016396" w14:textId="1B1C6F78" w:rsidR="005C7E74" w:rsidRPr="00C30060" w:rsidRDefault="006E7D1A" w:rsidP="00E92567">
            <w:r w:rsidRPr="006E7D1A">
              <w:t>Able to issue a Transaction Details Report by using the information in the report in online format by selecting data conditions as specified by the bank.</w:t>
            </w:r>
          </w:p>
        </w:tc>
        <w:tc>
          <w:tcPr>
            <w:tcW w:w="1417" w:type="dxa"/>
          </w:tcPr>
          <w:p w14:paraId="25564FD4" w14:textId="056DBE87" w:rsidR="005C7E74" w:rsidRDefault="006E7D1A" w:rsidP="00E92567">
            <w:r>
              <w:t>Gap</w:t>
            </w:r>
          </w:p>
        </w:tc>
        <w:tc>
          <w:tcPr>
            <w:tcW w:w="1701" w:type="dxa"/>
          </w:tcPr>
          <w:p w14:paraId="7B4145CA" w14:textId="11E4E01C" w:rsidR="005C7E74" w:rsidRDefault="006E7D1A" w:rsidP="00E92567">
            <w:r>
              <w:t>LND</w:t>
            </w:r>
          </w:p>
          <w:p w14:paraId="121F450E" w14:textId="77777777" w:rsidR="005C7E74" w:rsidRDefault="005C7E74" w:rsidP="00E92567"/>
        </w:tc>
      </w:tr>
      <w:tr w:rsidR="00772938" w:rsidRPr="00C30060" w14:paraId="238DFC1B" w14:textId="77777777" w:rsidTr="00E92567">
        <w:trPr>
          <w:trHeight w:val="624"/>
        </w:trPr>
        <w:tc>
          <w:tcPr>
            <w:tcW w:w="1890" w:type="dxa"/>
          </w:tcPr>
          <w:p w14:paraId="6EEC5C1A" w14:textId="3DC5239D" w:rsidR="00772938" w:rsidRDefault="00067FCE" w:rsidP="00772938">
            <w:r w:rsidRPr="002C67D7">
              <w:t>TOR - LN#</w:t>
            </w:r>
            <w:r>
              <w:rPr>
                <w:lang w:val="en-US" w:bidi="th-TH"/>
              </w:rPr>
              <w:t>20</w:t>
            </w:r>
          </w:p>
        </w:tc>
        <w:tc>
          <w:tcPr>
            <w:tcW w:w="4768" w:type="dxa"/>
          </w:tcPr>
          <w:p w14:paraId="6BCC360B" w14:textId="41B107C1" w:rsidR="00D20265" w:rsidRDefault="00067FCE" w:rsidP="00772938">
            <w:r w:rsidRPr="00067FCE">
              <w:rPr>
                <w:cs/>
                <w:lang w:bidi="th-TH"/>
              </w:rPr>
              <w:t xml:space="preserve">สามารถทำใบคุมวงเงินการเบิกกู้ (มีรายละเอียด เช่น วันที่เบิกกู้ จำนวนเงินเบิกกู้ วงเงินคงเหลือ เป็นต้น)  และ </w:t>
            </w:r>
            <w:r w:rsidRPr="00067FCE">
              <w:t>Repayment Schedule</w:t>
            </w:r>
          </w:p>
          <w:p w14:paraId="29C7CD18" w14:textId="54AAE984" w:rsidR="00772938" w:rsidRDefault="00067FCE" w:rsidP="00772938">
            <w:r w:rsidRPr="00067FCE">
              <w:t>Able to make a credit limit control sheet (Contain details such as drawdown date, drawdown amount, balance, etc.) and Repayment schedule</w:t>
            </w:r>
          </w:p>
        </w:tc>
        <w:tc>
          <w:tcPr>
            <w:tcW w:w="1417" w:type="dxa"/>
          </w:tcPr>
          <w:p w14:paraId="7113D514" w14:textId="51F3A962" w:rsidR="00772938" w:rsidRDefault="00935266" w:rsidP="00772938">
            <w:r w:rsidRPr="00935266">
              <w:t>Gap with Workaround</w:t>
            </w:r>
          </w:p>
        </w:tc>
        <w:tc>
          <w:tcPr>
            <w:tcW w:w="1701" w:type="dxa"/>
          </w:tcPr>
          <w:p w14:paraId="24CBFC27" w14:textId="77777777" w:rsidR="00D96007" w:rsidRDefault="00D96007" w:rsidP="00D96007">
            <w:r>
              <w:t>LND</w:t>
            </w:r>
          </w:p>
          <w:p w14:paraId="20E2456C" w14:textId="1300E7DE" w:rsidR="00772938" w:rsidRDefault="00772938" w:rsidP="00772938"/>
        </w:tc>
      </w:tr>
      <w:tr w:rsidR="00935266" w:rsidRPr="00C30060" w14:paraId="2C65A49D" w14:textId="77777777" w:rsidTr="00E92567">
        <w:trPr>
          <w:trHeight w:val="624"/>
        </w:trPr>
        <w:tc>
          <w:tcPr>
            <w:tcW w:w="1890" w:type="dxa"/>
          </w:tcPr>
          <w:p w14:paraId="1D13F078" w14:textId="59AA4699" w:rsidR="00935266" w:rsidRPr="001E3BA6" w:rsidRDefault="00935266" w:rsidP="00935266">
            <w:r w:rsidRPr="002C67D7">
              <w:t>TOR - LN#</w:t>
            </w:r>
            <w:r>
              <w:rPr>
                <w:lang w:val="en-US" w:bidi="th-TH"/>
              </w:rPr>
              <w:t>21</w:t>
            </w:r>
          </w:p>
        </w:tc>
        <w:tc>
          <w:tcPr>
            <w:tcW w:w="4768" w:type="dxa"/>
          </w:tcPr>
          <w:p w14:paraId="162559CD" w14:textId="2046DC67" w:rsidR="00935266" w:rsidRDefault="00935266" w:rsidP="00935266">
            <w:pPr>
              <w:rPr>
                <w:lang w:bidi="th-TH"/>
              </w:rPr>
            </w:pPr>
            <w:r w:rsidRPr="00935266">
              <w:rPr>
                <w:cs/>
                <w:lang w:bidi="th-TH"/>
              </w:rPr>
              <w:t xml:space="preserve">สามารถสร้างข้อมูล </w:t>
            </w:r>
            <w:r w:rsidRPr="00935266">
              <w:t xml:space="preserve">Data Set/Data File </w:t>
            </w:r>
            <w:r w:rsidRPr="00935266">
              <w:rPr>
                <w:cs/>
                <w:lang w:bidi="th-TH"/>
              </w:rPr>
              <w:t>จากข้อมูล ให้เป็นไปตามเกณฑ์ของธปท</w:t>
            </w:r>
          </w:p>
          <w:p w14:paraId="18971EEC" w14:textId="77777777" w:rsidR="00935266" w:rsidRDefault="00935266" w:rsidP="00935266">
            <w:r>
              <w:t>Able to submit a dataset report to the Bank of Thailand in near real-time</w:t>
            </w:r>
          </w:p>
          <w:p w14:paraId="788A03CC" w14:textId="77777777" w:rsidR="00935266" w:rsidRDefault="00935266" w:rsidP="00935266">
            <w:r>
              <w:t>The data set contains</w:t>
            </w:r>
          </w:p>
          <w:p w14:paraId="61C08E90" w14:textId="77777777" w:rsidR="00935266" w:rsidRDefault="00935266" w:rsidP="00935266">
            <w:r>
              <w:lastRenderedPageBreak/>
              <w:t>- Number of current customers of the Bank</w:t>
            </w:r>
          </w:p>
          <w:p w14:paraId="20FCFBC5" w14:textId="332A020E" w:rsidR="00935266" w:rsidRDefault="00935266" w:rsidP="00935266">
            <w:r>
              <w:t>- The amount of outstanding balance of each customer, etc.</w:t>
            </w:r>
          </w:p>
        </w:tc>
        <w:tc>
          <w:tcPr>
            <w:tcW w:w="1417" w:type="dxa"/>
          </w:tcPr>
          <w:p w14:paraId="245375AE" w14:textId="0D0A02C3" w:rsidR="00935266" w:rsidRDefault="00935266" w:rsidP="00935266">
            <w:r w:rsidRPr="00935266">
              <w:lastRenderedPageBreak/>
              <w:t>Closed-Supported</w:t>
            </w:r>
          </w:p>
        </w:tc>
        <w:tc>
          <w:tcPr>
            <w:tcW w:w="1701" w:type="dxa"/>
          </w:tcPr>
          <w:p w14:paraId="4095291A" w14:textId="77777777" w:rsidR="00D96007" w:rsidRDefault="00D96007" w:rsidP="00D96007">
            <w:r>
              <w:t>LND</w:t>
            </w:r>
          </w:p>
          <w:p w14:paraId="30D66822" w14:textId="77777777" w:rsidR="00935266" w:rsidRDefault="00935266" w:rsidP="00935266"/>
        </w:tc>
      </w:tr>
      <w:tr w:rsidR="00935266" w:rsidRPr="00C30060" w14:paraId="314ED92F" w14:textId="77777777" w:rsidTr="00E92567">
        <w:trPr>
          <w:trHeight w:val="624"/>
        </w:trPr>
        <w:tc>
          <w:tcPr>
            <w:tcW w:w="1890" w:type="dxa"/>
          </w:tcPr>
          <w:p w14:paraId="1C6D0A51" w14:textId="3FD8E2E7" w:rsidR="00935266" w:rsidRPr="001E3BA6" w:rsidRDefault="00935266" w:rsidP="00935266">
            <w:r w:rsidRPr="002C67D7">
              <w:t>TOR - LN#</w:t>
            </w:r>
            <w:r>
              <w:rPr>
                <w:lang w:val="en-US" w:bidi="th-TH"/>
              </w:rPr>
              <w:t>47</w:t>
            </w:r>
          </w:p>
        </w:tc>
        <w:tc>
          <w:tcPr>
            <w:tcW w:w="4768" w:type="dxa"/>
          </w:tcPr>
          <w:p w14:paraId="7D0ABADA" w14:textId="1239E359" w:rsidR="00935266" w:rsidRDefault="00935266" w:rsidP="00935266">
            <w:r w:rsidRPr="00935266">
              <w:rPr>
                <w:cs/>
                <w:lang w:bidi="th-TH"/>
              </w:rPr>
              <w:t xml:space="preserve">สามารถพิมพ์จดหมายแจ้งยอดชำระหนี้สำหรับงวดถัดไป โดยรวมทั้งหนึ้ที่จะถึงกำหนดชำระ และ </w:t>
            </w:r>
            <w:r w:rsidRPr="00935266">
              <w:t xml:space="preserve">Past Due </w:t>
            </w:r>
            <w:r w:rsidRPr="00935266">
              <w:rPr>
                <w:cs/>
                <w:lang w:bidi="th-TH"/>
              </w:rPr>
              <w:t xml:space="preserve">ทั้งเงินต้น ดอกเบี้ย ค่าธรรมเนียม โดยแยกราย </w:t>
            </w:r>
            <w:r w:rsidRPr="00935266">
              <w:t>Loan Account</w:t>
            </w:r>
          </w:p>
          <w:p w14:paraId="3A65F258" w14:textId="77777777" w:rsidR="00935266" w:rsidRDefault="00935266" w:rsidP="00935266">
            <w:pPr>
              <w:rPr>
                <w:lang w:bidi="th-TH"/>
              </w:rPr>
            </w:pPr>
          </w:p>
          <w:p w14:paraId="1E3193E1" w14:textId="72723E4F" w:rsidR="00935266" w:rsidRDefault="00935266" w:rsidP="00935266">
            <w:r w:rsidRPr="00935266">
              <w:t>Able to print a letter of payment statement for the next period including the one due and the past due, both the principal, interest, fees, separately for each Loan Account.</w:t>
            </w:r>
          </w:p>
        </w:tc>
        <w:tc>
          <w:tcPr>
            <w:tcW w:w="1417" w:type="dxa"/>
          </w:tcPr>
          <w:p w14:paraId="6F02D908" w14:textId="105AC0D9" w:rsidR="00935266" w:rsidRDefault="00935266" w:rsidP="00935266">
            <w:r w:rsidRPr="00935266">
              <w:t>Closed-Supported</w:t>
            </w:r>
          </w:p>
        </w:tc>
        <w:tc>
          <w:tcPr>
            <w:tcW w:w="1701" w:type="dxa"/>
          </w:tcPr>
          <w:p w14:paraId="3556A87B" w14:textId="77777777" w:rsidR="00D96007" w:rsidRDefault="00D96007" w:rsidP="00D96007">
            <w:r>
              <w:t>LND</w:t>
            </w:r>
          </w:p>
          <w:p w14:paraId="5B4CEDE2" w14:textId="77777777" w:rsidR="00935266" w:rsidRDefault="00935266" w:rsidP="00935266"/>
        </w:tc>
      </w:tr>
      <w:tr w:rsidR="00935266" w:rsidRPr="00C30060" w14:paraId="569F1FEE" w14:textId="77777777" w:rsidTr="00E92567">
        <w:trPr>
          <w:trHeight w:val="624"/>
        </w:trPr>
        <w:tc>
          <w:tcPr>
            <w:tcW w:w="1890" w:type="dxa"/>
          </w:tcPr>
          <w:p w14:paraId="3B9B41C1" w14:textId="32B7D6DD" w:rsidR="00935266" w:rsidRPr="001E3BA6" w:rsidRDefault="00935266" w:rsidP="00935266">
            <w:r w:rsidRPr="002C67D7">
              <w:t>TOR - LN#</w:t>
            </w:r>
            <w:r>
              <w:rPr>
                <w:lang w:val="en-US" w:bidi="th-TH"/>
              </w:rPr>
              <w:t>48</w:t>
            </w:r>
          </w:p>
        </w:tc>
        <w:tc>
          <w:tcPr>
            <w:tcW w:w="4768" w:type="dxa"/>
          </w:tcPr>
          <w:p w14:paraId="42134075" w14:textId="77777777" w:rsidR="00935266" w:rsidRDefault="00935266" w:rsidP="00935266">
            <w:pPr>
              <w:rPr>
                <w:lang w:bidi="th-TH"/>
              </w:rPr>
            </w:pPr>
            <w:r w:rsidRPr="00935266">
              <w:rPr>
                <w:cs/>
                <w:lang w:bidi="th-TH"/>
              </w:rPr>
              <w:t xml:space="preserve">สามารถสรุปเงินกู้ที่ใช้ในเเต่ละผลิตภัณฑ์ได้ ในรูปแบบ </w:t>
            </w:r>
            <w:r w:rsidRPr="00935266">
              <w:t xml:space="preserve">Online </w:t>
            </w:r>
            <w:r w:rsidRPr="00935266">
              <w:rPr>
                <w:cs/>
                <w:lang w:bidi="th-TH"/>
              </w:rPr>
              <w:t>โดยเลือกเงื่อนไขข้อมูลได้ตามที่ธนาคารกำหนด</w:t>
            </w:r>
          </w:p>
          <w:p w14:paraId="4E3665A4" w14:textId="673D23F1" w:rsidR="00935266" w:rsidRDefault="00935266" w:rsidP="00935266">
            <w:pPr>
              <w:rPr>
                <w:cs/>
                <w:lang w:bidi="th-TH"/>
              </w:rPr>
            </w:pPr>
            <w:r w:rsidRPr="00935266">
              <w:t>Able to summary of the loan usage in each product by near real-time</w:t>
            </w:r>
          </w:p>
        </w:tc>
        <w:tc>
          <w:tcPr>
            <w:tcW w:w="1417" w:type="dxa"/>
          </w:tcPr>
          <w:p w14:paraId="17E61BA6" w14:textId="6D1AEA33" w:rsidR="00935266" w:rsidRDefault="00935266" w:rsidP="00935266">
            <w:r w:rsidRPr="00935266">
              <w:t>Closed-Supported</w:t>
            </w:r>
          </w:p>
        </w:tc>
        <w:tc>
          <w:tcPr>
            <w:tcW w:w="1701" w:type="dxa"/>
          </w:tcPr>
          <w:p w14:paraId="588A4EF3" w14:textId="77777777" w:rsidR="00D96007" w:rsidRDefault="00D96007" w:rsidP="00D96007">
            <w:r>
              <w:t>LND</w:t>
            </w:r>
          </w:p>
          <w:p w14:paraId="71BF6553" w14:textId="77777777" w:rsidR="00935266" w:rsidRDefault="00935266" w:rsidP="00935266"/>
        </w:tc>
      </w:tr>
      <w:tr w:rsidR="00935266" w:rsidRPr="00C30060" w14:paraId="2BB14BBD" w14:textId="77777777" w:rsidTr="00E92567">
        <w:trPr>
          <w:trHeight w:val="624"/>
        </w:trPr>
        <w:tc>
          <w:tcPr>
            <w:tcW w:w="1890" w:type="dxa"/>
          </w:tcPr>
          <w:p w14:paraId="0993ABF2" w14:textId="6F568045" w:rsidR="00935266" w:rsidRPr="001E3BA6" w:rsidRDefault="00935266" w:rsidP="00935266">
            <w:r w:rsidRPr="002C67D7">
              <w:t>TOR - LN#</w:t>
            </w:r>
            <w:r>
              <w:rPr>
                <w:lang w:val="en-US" w:bidi="th-TH"/>
              </w:rPr>
              <w:t>49</w:t>
            </w:r>
          </w:p>
        </w:tc>
        <w:tc>
          <w:tcPr>
            <w:tcW w:w="4768" w:type="dxa"/>
          </w:tcPr>
          <w:p w14:paraId="35C9208D" w14:textId="4210425B" w:rsidR="00935266" w:rsidRDefault="00935266" w:rsidP="00935266">
            <w:pPr>
              <w:rPr>
                <w:lang w:bidi="th-TH"/>
              </w:rPr>
            </w:pPr>
            <w:r w:rsidRPr="00935266">
              <w:rPr>
                <w:cs/>
                <w:lang w:bidi="th-TH"/>
              </w:rPr>
              <w:t xml:space="preserve">รองรับการปิดงานสิ้นวันที่สามารถตรวจสอบภาระคงค้าง ณ วันครบกำหนด/หนี้ผิดนัด ทุกสกุลเงิน เปรียบเทียบกับบัญชีเงินฝากของลูกค้า โดยหากปรากฎว่ามีเงินฝากคงเหลือ ให้ระบบแสดง </w:t>
            </w:r>
            <w:r w:rsidRPr="00935266">
              <w:t xml:space="preserve">Warning  Message </w:t>
            </w:r>
            <w:r w:rsidRPr="00935266">
              <w:rPr>
                <w:cs/>
                <w:lang w:bidi="th-TH"/>
              </w:rPr>
              <w:t>ในทุกบัญชีเงินฝากของลูกค้า และทุกสกุลเงิน</w:t>
            </w:r>
          </w:p>
          <w:p w14:paraId="7F46EC23" w14:textId="77777777" w:rsidR="00935266" w:rsidRDefault="00935266" w:rsidP="00935266">
            <w:pPr>
              <w:rPr>
                <w:lang w:bidi="th-TH"/>
              </w:rPr>
            </w:pPr>
          </w:p>
          <w:p w14:paraId="013829E0" w14:textId="304D4F0B" w:rsidR="00935266" w:rsidRDefault="00935266" w:rsidP="00935266">
            <w:r w:rsidRPr="00935266">
              <w:t>Support for end of the day, to check the outstanding balance at the due date / default debt in all currencies compared with the customer's deposit account. If there is a remaining deposit, the system will display a Warning Message in every customer's deposit account. and all currencies</w:t>
            </w:r>
          </w:p>
        </w:tc>
        <w:tc>
          <w:tcPr>
            <w:tcW w:w="1417" w:type="dxa"/>
          </w:tcPr>
          <w:p w14:paraId="62AB2A60" w14:textId="02CE5582" w:rsidR="00935266" w:rsidRDefault="00935266" w:rsidP="00935266">
            <w:r w:rsidRPr="00935266">
              <w:t>Gap with Workaround</w:t>
            </w:r>
          </w:p>
        </w:tc>
        <w:tc>
          <w:tcPr>
            <w:tcW w:w="1701" w:type="dxa"/>
          </w:tcPr>
          <w:p w14:paraId="4D039911" w14:textId="77777777" w:rsidR="00D96007" w:rsidRDefault="00D96007" w:rsidP="00D96007">
            <w:r>
              <w:t>LND</w:t>
            </w:r>
          </w:p>
          <w:p w14:paraId="5B8580F6" w14:textId="77777777" w:rsidR="00935266" w:rsidRDefault="00935266" w:rsidP="00935266"/>
        </w:tc>
      </w:tr>
      <w:tr w:rsidR="00935266" w:rsidRPr="00C30060" w14:paraId="399A44BD" w14:textId="77777777" w:rsidTr="00E92567">
        <w:trPr>
          <w:trHeight w:val="624"/>
        </w:trPr>
        <w:tc>
          <w:tcPr>
            <w:tcW w:w="1890" w:type="dxa"/>
          </w:tcPr>
          <w:p w14:paraId="1EF1093C" w14:textId="75AC6AF7" w:rsidR="00935266" w:rsidRPr="001E3BA6" w:rsidRDefault="00935266" w:rsidP="00935266">
            <w:r w:rsidRPr="002C67D7">
              <w:t>TOR - LN#</w:t>
            </w:r>
            <w:r>
              <w:rPr>
                <w:lang w:val="en-US" w:bidi="th-TH"/>
              </w:rPr>
              <w:t>51</w:t>
            </w:r>
          </w:p>
        </w:tc>
        <w:tc>
          <w:tcPr>
            <w:tcW w:w="4768" w:type="dxa"/>
          </w:tcPr>
          <w:p w14:paraId="47A751E6" w14:textId="0B3ECE5F" w:rsidR="00935266" w:rsidRDefault="00935266" w:rsidP="00935266">
            <w:pPr>
              <w:rPr>
                <w:lang w:bidi="th-TH"/>
              </w:rPr>
            </w:pPr>
            <w:r w:rsidRPr="00935266">
              <w:rPr>
                <w:cs/>
                <w:lang w:bidi="th-TH"/>
              </w:rPr>
              <w:t>ผู้ใช้งานสามารถเรียกดูประวัติการชำระ เงินต้น  ดอกเบี้ย ค่าธรรมเนียมเกี่ยวกับการให้วงเงินได้</w:t>
            </w:r>
          </w:p>
          <w:p w14:paraId="5662BD86" w14:textId="77777777" w:rsidR="00935266" w:rsidRDefault="00935266" w:rsidP="00935266">
            <w:pPr>
              <w:rPr>
                <w:lang w:bidi="th-TH"/>
              </w:rPr>
            </w:pPr>
          </w:p>
          <w:p w14:paraId="1FFC05B6" w14:textId="32ADCF7C" w:rsidR="00935266" w:rsidRDefault="00935266" w:rsidP="00935266">
            <w:r w:rsidRPr="00935266">
              <w:t>Users can view payment history, principal, interest, fees related to the credit limit.</w:t>
            </w:r>
          </w:p>
        </w:tc>
        <w:tc>
          <w:tcPr>
            <w:tcW w:w="1417" w:type="dxa"/>
          </w:tcPr>
          <w:p w14:paraId="2273D276" w14:textId="5F2592E9" w:rsidR="00935266" w:rsidRDefault="00935266" w:rsidP="00935266">
            <w:r w:rsidRPr="00935266">
              <w:t>Closed-Supported</w:t>
            </w:r>
          </w:p>
        </w:tc>
        <w:tc>
          <w:tcPr>
            <w:tcW w:w="1701" w:type="dxa"/>
          </w:tcPr>
          <w:p w14:paraId="728CD97B" w14:textId="77777777" w:rsidR="0004414C" w:rsidRDefault="0004414C" w:rsidP="0004414C">
            <w:r>
              <w:t>LND</w:t>
            </w:r>
          </w:p>
          <w:p w14:paraId="505DCD50" w14:textId="77777777" w:rsidR="00935266" w:rsidRDefault="00935266" w:rsidP="00935266"/>
        </w:tc>
      </w:tr>
      <w:tr w:rsidR="00935266" w:rsidRPr="00C30060" w14:paraId="1A285F91" w14:textId="77777777" w:rsidTr="00E92567">
        <w:trPr>
          <w:trHeight w:val="624"/>
        </w:trPr>
        <w:tc>
          <w:tcPr>
            <w:tcW w:w="1890" w:type="dxa"/>
          </w:tcPr>
          <w:p w14:paraId="4064D66E" w14:textId="21F48594" w:rsidR="00935266" w:rsidRPr="001E3BA6" w:rsidRDefault="00935266" w:rsidP="00935266">
            <w:r w:rsidRPr="002C67D7">
              <w:t xml:space="preserve">TOR - </w:t>
            </w:r>
            <w:r w:rsidRPr="00935266">
              <w:t>LN-53</w:t>
            </w:r>
          </w:p>
        </w:tc>
        <w:tc>
          <w:tcPr>
            <w:tcW w:w="4768" w:type="dxa"/>
          </w:tcPr>
          <w:p w14:paraId="45BBA718" w14:textId="27110FF2" w:rsidR="00935266" w:rsidRDefault="00935266" w:rsidP="00935266">
            <w:r w:rsidRPr="00935266">
              <w:rPr>
                <w:cs/>
                <w:lang w:bidi="th-TH"/>
              </w:rPr>
              <w:t xml:space="preserve">สามารถเรียกดูข้อมูลดอกเบี้ยล่วงหน้าได้เเละสามารถเลือก </w:t>
            </w:r>
            <w:r w:rsidRPr="00935266">
              <w:t xml:space="preserve">simulation </w:t>
            </w:r>
            <w:r w:rsidRPr="00935266">
              <w:rPr>
                <w:cs/>
                <w:lang w:bidi="th-TH"/>
              </w:rPr>
              <w:t>ได้ เพื่อข้อมูลที่ถูกต้องเเม่นยำ</w:t>
            </w:r>
          </w:p>
          <w:p w14:paraId="77831D17" w14:textId="3CF1707E" w:rsidR="00935266" w:rsidRDefault="00935266" w:rsidP="00935266">
            <w:r w:rsidRPr="00935266">
              <w:t>Able to retrieve advance interest data and select simulation for accurate data.</w:t>
            </w:r>
            <w:r w:rsidRPr="00D81D2D">
              <w:t xml:space="preserve"> </w:t>
            </w:r>
          </w:p>
        </w:tc>
        <w:tc>
          <w:tcPr>
            <w:tcW w:w="1417" w:type="dxa"/>
          </w:tcPr>
          <w:p w14:paraId="7BFFE11B" w14:textId="60FC34BC" w:rsidR="00935266" w:rsidRDefault="00D161A4" w:rsidP="00935266">
            <w:r w:rsidRPr="00D161A4">
              <w:t>Closed-Supported</w:t>
            </w:r>
          </w:p>
        </w:tc>
        <w:tc>
          <w:tcPr>
            <w:tcW w:w="1701" w:type="dxa"/>
          </w:tcPr>
          <w:p w14:paraId="20802CA9" w14:textId="77777777" w:rsidR="0004414C" w:rsidRDefault="0004414C" w:rsidP="0004414C">
            <w:r>
              <w:t>LND</w:t>
            </w:r>
          </w:p>
          <w:p w14:paraId="226BBC6D" w14:textId="77777777" w:rsidR="00935266" w:rsidRDefault="00935266" w:rsidP="00935266"/>
        </w:tc>
      </w:tr>
      <w:tr w:rsidR="00935266" w:rsidRPr="00C30060" w14:paraId="5A6B1D71" w14:textId="77777777" w:rsidTr="00E92567">
        <w:trPr>
          <w:trHeight w:val="624"/>
        </w:trPr>
        <w:tc>
          <w:tcPr>
            <w:tcW w:w="1890" w:type="dxa"/>
          </w:tcPr>
          <w:p w14:paraId="6B9835B1" w14:textId="03BB7943" w:rsidR="00935266" w:rsidRPr="001E3BA6" w:rsidRDefault="00757D6A" w:rsidP="00935266">
            <w:r w:rsidRPr="002C67D7">
              <w:lastRenderedPageBreak/>
              <w:t xml:space="preserve">TOR - </w:t>
            </w:r>
            <w:r w:rsidRPr="00757D6A">
              <w:t>LN-54</w:t>
            </w:r>
          </w:p>
        </w:tc>
        <w:tc>
          <w:tcPr>
            <w:tcW w:w="4768" w:type="dxa"/>
          </w:tcPr>
          <w:p w14:paraId="70F12CB8" w14:textId="579E2A0C" w:rsidR="00935266" w:rsidRDefault="00757D6A" w:rsidP="00935266">
            <w:r w:rsidRPr="00757D6A">
              <w:rPr>
                <w:cs/>
                <w:lang w:bidi="th-TH"/>
              </w:rPr>
              <w:t xml:space="preserve">สามารถรองรับการแสดง </w:t>
            </w:r>
            <w:r w:rsidRPr="00757D6A">
              <w:t xml:space="preserve">Statement </w:t>
            </w:r>
            <w:r w:rsidRPr="00757D6A">
              <w:rPr>
                <w:cs/>
                <w:lang w:bidi="th-TH"/>
              </w:rPr>
              <w:t xml:space="preserve">ของเงินกู้ ที่มีการเบิกกู้/รับชำระหนี้  การ </w:t>
            </w:r>
            <w:r w:rsidRPr="00757D6A">
              <w:t xml:space="preserve">Extend </w:t>
            </w:r>
            <w:r w:rsidRPr="00757D6A">
              <w:rPr>
                <w:cs/>
                <w:lang w:bidi="th-TH"/>
              </w:rPr>
              <w:t xml:space="preserve">การแก้ไขต่างๆ ใน </w:t>
            </w:r>
            <w:r w:rsidRPr="00757D6A">
              <w:t>Repayment Schedule</w:t>
            </w:r>
          </w:p>
          <w:p w14:paraId="05DF144D" w14:textId="77777777" w:rsidR="00757D6A" w:rsidRDefault="00757D6A" w:rsidP="00935266"/>
          <w:p w14:paraId="4950A7E2" w14:textId="19A20DE9" w:rsidR="00935266" w:rsidRDefault="00757D6A" w:rsidP="00935266">
            <w:r w:rsidRPr="00757D6A">
              <w:t>Able to view the loan statement with loan drawdown / repayment, extending, various amendments in the Repayment Schedue.</w:t>
            </w:r>
          </w:p>
        </w:tc>
        <w:tc>
          <w:tcPr>
            <w:tcW w:w="1417" w:type="dxa"/>
          </w:tcPr>
          <w:p w14:paraId="36456830" w14:textId="34A0BE0D" w:rsidR="00935266" w:rsidRDefault="00440EEF" w:rsidP="00935266">
            <w:r w:rsidRPr="00440EEF">
              <w:t>Closed-Supported</w:t>
            </w:r>
          </w:p>
        </w:tc>
        <w:tc>
          <w:tcPr>
            <w:tcW w:w="1701" w:type="dxa"/>
          </w:tcPr>
          <w:p w14:paraId="703E154D" w14:textId="77777777" w:rsidR="0004414C" w:rsidRDefault="0004414C" w:rsidP="0004414C">
            <w:r>
              <w:t>LND</w:t>
            </w:r>
          </w:p>
          <w:p w14:paraId="1FBAC02C" w14:textId="77777777" w:rsidR="00935266" w:rsidRDefault="00935266" w:rsidP="00935266"/>
        </w:tc>
      </w:tr>
      <w:tr w:rsidR="00935266" w:rsidRPr="00C30060" w14:paraId="093C867C" w14:textId="77777777" w:rsidTr="00E92567">
        <w:trPr>
          <w:trHeight w:val="624"/>
        </w:trPr>
        <w:tc>
          <w:tcPr>
            <w:tcW w:w="1890" w:type="dxa"/>
          </w:tcPr>
          <w:p w14:paraId="16B2CCE6" w14:textId="627FA103" w:rsidR="00935266" w:rsidRPr="001E3BA6" w:rsidRDefault="00440EEF" w:rsidP="00935266">
            <w:r w:rsidRPr="002C67D7">
              <w:t xml:space="preserve">TOR - </w:t>
            </w:r>
            <w:r w:rsidRPr="00757D6A">
              <w:t>LN-5</w:t>
            </w:r>
            <w:r>
              <w:t>7</w:t>
            </w:r>
          </w:p>
        </w:tc>
        <w:tc>
          <w:tcPr>
            <w:tcW w:w="4768" w:type="dxa"/>
          </w:tcPr>
          <w:p w14:paraId="0196B238" w14:textId="5A316730" w:rsidR="00440EEF" w:rsidRDefault="0086540F" w:rsidP="00935266">
            <w:pPr>
              <w:rPr>
                <w:lang w:bidi="th-TH"/>
              </w:rPr>
            </w:pPr>
            <w:r w:rsidRPr="0086540F">
              <w:rPr>
                <w:cs/>
                <w:lang w:bidi="th-TH"/>
              </w:rPr>
              <w:t xml:space="preserve">สามารถสร้างรายงาน/การ </w:t>
            </w:r>
            <w:r w:rsidRPr="0086540F">
              <w:t xml:space="preserve">Monitor </w:t>
            </w:r>
            <w:r w:rsidRPr="0086540F">
              <w:rPr>
                <w:cs/>
                <w:lang w:bidi="th-TH"/>
              </w:rPr>
              <w:t xml:space="preserve">ของระบบ สำหรับ </w:t>
            </w:r>
            <w:r w:rsidRPr="0086540F">
              <w:t xml:space="preserve">Reconcile </w:t>
            </w:r>
            <w:r w:rsidRPr="0086540F">
              <w:rPr>
                <w:cs/>
                <w:lang w:bidi="th-TH"/>
              </w:rPr>
              <w:t>เงินต้นที่เหลือ เปรียบเทียบกับ กับ จำนวนเงินรวมของงวดผ่อนที่เหลือ</w:t>
            </w:r>
          </w:p>
          <w:p w14:paraId="0E940AEF" w14:textId="77777777" w:rsidR="0086540F" w:rsidRDefault="0086540F" w:rsidP="00935266">
            <w:pPr>
              <w:rPr>
                <w:lang w:bidi="th-TH"/>
              </w:rPr>
            </w:pPr>
          </w:p>
          <w:p w14:paraId="646B4FCC" w14:textId="7854D88F" w:rsidR="00935266" w:rsidRDefault="0086540F" w:rsidP="00935266">
            <w:r w:rsidRPr="0086540F">
              <w:t>Able to generate system reports/monitors for reconcile remaining principal. Compare with the total amount of the remaining installments.</w:t>
            </w:r>
          </w:p>
        </w:tc>
        <w:tc>
          <w:tcPr>
            <w:tcW w:w="1417" w:type="dxa"/>
          </w:tcPr>
          <w:p w14:paraId="03E12073" w14:textId="38162D9B" w:rsidR="00935266" w:rsidRDefault="0086540F" w:rsidP="00935266">
            <w:r w:rsidRPr="00440EEF">
              <w:t>Closed-Supported</w:t>
            </w:r>
          </w:p>
        </w:tc>
        <w:tc>
          <w:tcPr>
            <w:tcW w:w="1701" w:type="dxa"/>
          </w:tcPr>
          <w:p w14:paraId="18C416DF" w14:textId="77777777" w:rsidR="0004414C" w:rsidRDefault="0004414C" w:rsidP="0004414C">
            <w:r>
              <w:t>LND</w:t>
            </w:r>
          </w:p>
          <w:p w14:paraId="6EA69F5C" w14:textId="77777777" w:rsidR="00935266" w:rsidRDefault="00935266" w:rsidP="00935266"/>
        </w:tc>
      </w:tr>
      <w:tr w:rsidR="00935266" w:rsidRPr="00C30060" w14:paraId="7BFF01E2" w14:textId="77777777" w:rsidTr="00E92567">
        <w:trPr>
          <w:trHeight w:val="624"/>
        </w:trPr>
        <w:tc>
          <w:tcPr>
            <w:tcW w:w="1890" w:type="dxa"/>
          </w:tcPr>
          <w:p w14:paraId="093B54AD" w14:textId="56A3F513" w:rsidR="00935266" w:rsidRPr="001E3BA6" w:rsidRDefault="0086540F" w:rsidP="00935266">
            <w:r w:rsidRPr="002C67D7">
              <w:t xml:space="preserve">TOR - </w:t>
            </w:r>
            <w:r w:rsidRPr="00757D6A">
              <w:t>LN-5</w:t>
            </w:r>
            <w:r>
              <w:t>8</w:t>
            </w:r>
          </w:p>
        </w:tc>
        <w:tc>
          <w:tcPr>
            <w:tcW w:w="4768" w:type="dxa"/>
          </w:tcPr>
          <w:p w14:paraId="78D54636" w14:textId="77777777" w:rsidR="00935266" w:rsidRDefault="0086540F" w:rsidP="00935266">
            <w:pPr>
              <w:rPr>
                <w:lang w:bidi="th-TH"/>
              </w:rPr>
            </w:pPr>
            <w:r w:rsidRPr="0086540F">
              <w:rPr>
                <w:cs/>
                <w:lang w:bidi="th-TH"/>
              </w:rPr>
              <w:t>การออกรายงาน/การแจ้งเตือน กรณีก่อน 1 วันทำการ เงินในบัญชีของลูกหนี้ยังไม่เพียงพอ (แม้มีส่งใบแจ้งยอดหนี้ ให้ลูกค้าทราบล่วงหน้า)</w:t>
            </w:r>
          </w:p>
          <w:p w14:paraId="200B8A5A" w14:textId="77777777" w:rsidR="0086540F" w:rsidRDefault="0086540F" w:rsidP="00935266">
            <w:pPr>
              <w:rPr>
                <w:lang w:bidi="th-TH"/>
              </w:rPr>
            </w:pPr>
          </w:p>
          <w:p w14:paraId="442C15CA" w14:textId="4877F04F" w:rsidR="0086540F" w:rsidRDefault="0086540F" w:rsidP="00935266">
            <w:r w:rsidRPr="0086540F">
              <w:t>Issuance of reports/notifications in case of insufficient funds in the debtor's account before 1 business day (Even if the invoice is sent notify customers in advance)</w:t>
            </w:r>
          </w:p>
        </w:tc>
        <w:tc>
          <w:tcPr>
            <w:tcW w:w="1417" w:type="dxa"/>
          </w:tcPr>
          <w:p w14:paraId="6A4CAEE9" w14:textId="747F4DE0" w:rsidR="00935266" w:rsidRDefault="0086540F" w:rsidP="00935266">
            <w:r w:rsidRPr="0086540F">
              <w:t>Gap with Workaround</w:t>
            </w:r>
          </w:p>
        </w:tc>
        <w:tc>
          <w:tcPr>
            <w:tcW w:w="1701" w:type="dxa"/>
          </w:tcPr>
          <w:p w14:paraId="35AE3211" w14:textId="77777777" w:rsidR="0004414C" w:rsidRDefault="0004414C" w:rsidP="0004414C">
            <w:r>
              <w:t>LND</w:t>
            </w:r>
          </w:p>
          <w:p w14:paraId="1ADF1A41" w14:textId="77777777" w:rsidR="00935266" w:rsidRDefault="00935266" w:rsidP="00935266"/>
        </w:tc>
      </w:tr>
      <w:tr w:rsidR="00606B9E" w:rsidRPr="00C30060" w14:paraId="3B58DDB8" w14:textId="77777777" w:rsidTr="00E92567">
        <w:trPr>
          <w:trHeight w:val="624"/>
        </w:trPr>
        <w:tc>
          <w:tcPr>
            <w:tcW w:w="1890" w:type="dxa"/>
          </w:tcPr>
          <w:p w14:paraId="4BBFABB0" w14:textId="0A611D99" w:rsidR="00606B9E" w:rsidRPr="002C67D7" w:rsidRDefault="00606B9E" w:rsidP="00935266">
            <w:r w:rsidRPr="002C67D7">
              <w:t xml:space="preserve">TOR - </w:t>
            </w:r>
            <w:r w:rsidR="002F246A">
              <w:t>G</w:t>
            </w:r>
            <w:r w:rsidRPr="00757D6A">
              <w:t>-</w:t>
            </w:r>
            <w:r>
              <w:t>33</w:t>
            </w:r>
          </w:p>
        </w:tc>
        <w:tc>
          <w:tcPr>
            <w:tcW w:w="4768" w:type="dxa"/>
          </w:tcPr>
          <w:p w14:paraId="679A35CA" w14:textId="77777777" w:rsidR="00606B9E" w:rsidRDefault="00606B9E" w:rsidP="00935266">
            <w:r w:rsidRPr="00606B9E">
              <w:rPr>
                <w:cs/>
                <w:lang w:bidi="th-TH"/>
              </w:rPr>
              <w:t xml:space="preserve">ระบบสามารถทำรายการ </w:t>
            </w:r>
            <w:r w:rsidRPr="00606B9E">
              <w:t xml:space="preserve">Pre-EOD </w:t>
            </w:r>
            <w:r w:rsidRPr="00606B9E">
              <w:rPr>
                <w:cs/>
                <w:lang w:bidi="th-TH"/>
              </w:rPr>
              <w:t xml:space="preserve">เพื่อตรวจสอบรายการที่ยังคงค้างเบื้องต้น ก่อนการปิด </w:t>
            </w:r>
            <w:r w:rsidRPr="00606B9E">
              <w:t xml:space="preserve">EOD </w:t>
            </w:r>
            <w:r w:rsidRPr="00606B9E">
              <w:rPr>
                <w:cs/>
                <w:lang w:bidi="th-TH"/>
              </w:rPr>
              <w:t xml:space="preserve">จริงได้ และสำหรับรายการบางประเภทที่ต้อง </w:t>
            </w:r>
            <w:r w:rsidRPr="00606B9E">
              <w:t xml:space="preserve">Verify </w:t>
            </w:r>
            <w:r w:rsidRPr="00606B9E">
              <w:rPr>
                <w:cs/>
                <w:lang w:bidi="th-TH"/>
              </w:rPr>
              <w:t>ภายในวันทำการเดียวกัน ระบบสามารถตรวจสอบและแจ้งเตือนให้ดำเนินการก่อนปิดระบบได้</w:t>
            </w:r>
          </w:p>
          <w:p w14:paraId="2C1972E6" w14:textId="77777777" w:rsidR="00606B9E" w:rsidRDefault="00606B9E" w:rsidP="00935266"/>
          <w:p w14:paraId="577D7113" w14:textId="77777777" w:rsidR="00606B9E" w:rsidRDefault="00606B9E" w:rsidP="00935266"/>
          <w:p w14:paraId="132A69DD" w14:textId="4839EBEB" w:rsidR="00606B9E" w:rsidRPr="0086540F" w:rsidRDefault="00606B9E" w:rsidP="00935266">
            <w:pPr>
              <w:rPr>
                <w:cs/>
                <w:lang w:bidi="th-TH"/>
              </w:rPr>
            </w:pPr>
            <w:r w:rsidRPr="00606B9E">
              <w:t>The system able to create Pre-EOD transactions to check the preliminary pending transactions before the actual closing of the EOD and for some types of transactions that must be verified within the same business day. The system can check and alert to take action before shutting down the system.</w:t>
            </w:r>
          </w:p>
        </w:tc>
        <w:tc>
          <w:tcPr>
            <w:tcW w:w="1417" w:type="dxa"/>
          </w:tcPr>
          <w:p w14:paraId="5D2BFE7A" w14:textId="7A7BE771" w:rsidR="00606B9E" w:rsidRPr="0086540F" w:rsidRDefault="00606B9E" w:rsidP="00935266">
            <w:r w:rsidRPr="00606B9E">
              <w:t>Closed- Supported</w:t>
            </w:r>
          </w:p>
        </w:tc>
        <w:tc>
          <w:tcPr>
            <w:tcW w:w="1701" w:type="dxa"/>
          </w:tcPr>
          <w:p w14:paraId="7BCE7B30" w14:textId="4A32070F" w:rsidR="00606B9E" w:rsidRDefault="00606B9E" w:rsidP="0004414C">
            <w:r>
              <w:t>LND</w:t>
            </w:r>
          </w:p>
        </w:tc>
      </w:tr>
      <w:tr w:rsidR="00FF2C40" w:rsidRPr="00C30060" w14:paraId="249DFFB8" w14:textId="77777777" w:rsidTr="00E92567">
        <w:trPr>
          <w:trHeight w:val="624"/>
        </w:trPr>
        <w:tc>
          <w:tcPr>
            <w:tcW w:w="1890" w:type="dxa"/>
          </w:tcPr>
          <w:p w14:paraId="68215277" w14:textId="15068C24" w:rsidR="00FF2C40" w:rsidRPr="002C67D7" w:rsidRDefault="00FF2C40" w:rsidP="00935266">
            <w:r>
              <w:t>TOR – LN-55</w:t>
            </w:r>
          </w:p>
        </w:tc>
        <w:tc>
          <w:tcPr>
            <w:tcW w:w="4768" w:type="dxa"/>
          </w:tcPr>
          <w:p w14:paraId="39AB2614" w14:textId="77777777" w:rsidR="00FF2C40" w:rsidRDefault="00FF2C40" w:rsidP="00935266">
            <w:pPr>
              <w:rPr>
                <w:lang w:bidi="th-TH"/>
              </w:rPr>
            </w:pPr>
            <w:r w:rsidRPr="00FF2C40">
              <w:rPr>
                <w:cs/>
                <w:lang w:bidi="th-TH"/>
              </w:rPr>
              <w:t>สามารถคำนวณการชดเชยดอกเบี้ย ตามอัตราชดเชยที่กำหนด ตามมาตรการรัฐ (</w:t>
            </w:r>
            <w:r w:rsidRPr="00FF2C40">
              <w:t xml:space="preserve">Public Service Account)  </w:t>
            </w:r>
            <w:r w:rsidRPr="00FF2C40">
              <w:rPr>
                <w:cs/>
                <w:lang w:bidi="th-TH"/>
              </w:rPr>
              <w:t xml:space="preserve">เช่น </w:t>
            </w:r>
            <w:r w:rsidRPr="00FF2C40">
              <w:t xml:space="preserve">TG1 BIZ </w:t>
            </w:r>
            <w:r w:rsidRPr="00FF2C40">
              <w:rPr>
                <w:cs/>
                <w:lang w:bidi="th-TH"/>
              </w:rPr>
              <w:t>เป็นต้น และสร้างเป็นไฟล์นามสกุล .</w:t>
            </w:r>
            <w:r w:rsidRPr="00FF2C40">
              <w:t xml:space="preserve">CSV </w:t>
            </w:r>
            <w:r w:rsidRPr="00FF2C40">
              <w:rPr>
                <w:cs/>
                <w:lang w:bidi="th-TH"/>
              </w:rPr>
              <w:t>ได้</w:t>
            </w:r>
          </w:p>
          <w:p w14:paraId="346F55DF" w14:textId="77777777" w:rsidR="00FF2C40" w:rsidRDefault="00FF2C40" w:rsidP="00935266">
            <w:pPr>
              <w:rPr>
                <w:lang w:bidi="th-TH"/>
              </w:rPr>
            </w:pPr>
          </w:p>
          <w:p w14:paraId="19D8B493" w14:textId="73A7471F" w:rsidR="00FF2C40" w:rsidRDefault="00FF2C40" w:rsidP="00935266">
            <w:pPr>
              <w:rPr>
                <w:lang w:bidi="th-TH"/>
              </w:rPr>
            </w:pPr>
            <w:r w:rsidRPr="00FF2C40">
              <w:rPr>
                <w:lang w:bidi="th-TH"/>
              </w:rPr>
              <w:lastRenderedPageBreak/>
              <w:t>Can calculate interest compensation according to the prescribed compensation rate According to the government measures (Public Service Account), such as TG1 BIZ, etc., and can create a .CSV file extension.</w:t>
            </w:r>
          </w:p>
          <w:p w14:paraId="61659338" w14:textId="0FCEC97F" w:rsidR="00FF2C40" w:rsidRPr="00606B9E" w:rsidRDefault="00FF2C40" w:rsidP="00935266">
            <w:pPr>
              <w:rPr>
                <w:cs/>
                <w:lang w:bidi="th-TH"/>
              </w:rPr>
            </w:pPr>
          </w:p>
        </w:tc>
        <w:tc>
          <w:tcPr>
            <w:tcW w:w="1417" w:type="dxa"/>
          </w:tcPr>
          <w:p w14:paraId="10CDAC14" w14:textId="654497B6" w:rsidR="00FF2C40" w:rsidRPr="00606B9E" w:rsidRDefault="00FF2C40" w:rsidP="00935266">
            <w:r w:rsidRPr="00606B9E">
              <w:lastRenderedPageBreak/>
              <w:t>Closed- Supported</w:t>
            </w:r>
          </w:p>
        </w:tc>
        <w:tc>
          <w:tcPr>
            <w:tcW w:w="1701" w:type="dxa"/>
          </w:tcPr>
          <w:p w14:paraId="3D4F41D9" w14:textId="7D148658" w:rsidR="00FF2C40" w:rsidRDefault="00FF2C40" w:rsidP="0004414C">
            <w:r>
              <w:t>LND</w:t>
            </w:r>
          </w:p>
        </w:tc>
      </w:tr>
      <w:tr w:rsidR="006A34FC" w:rsidRPr="00C30060" w14:paraId="6424C8FA" w14:textId="77777777" w:rsidTr="00E92567">
        <w:trPr>
          <w:trHeight w:val="624"/>
        </w:trPr>
        <w:tc>
          <w:tcPr>
            <w:tcW w:w="1890" w:type="dxa"/>
          </w:tcPr>
          <w:p w14:paraId="076711EE" w14:textId="620F2216" w:rsidR="006A34FC" w:rsidRDefault="006A34FC" w:rsidP="006A34FC">
            <w:r>
              <w:t>TOR – LN-45</w:t>
            </w:r>
          </w:p>
        </w:tc>
        <w:tc>
          <w:tcPr>
            <w:tcW w:w="4768" w:type="dxa"/>
          </w:tcPr>
          <w:p w14:paraId="18CC74B7" w14:textId="77777777" w:rsidR="006A34FC" w:rsidRDefault="006A34FC" w:rsidP="006A34FC">
            <w:pPr>
              <w:rPr>
                <w:lang w:bidi="th-TH"/>
              </w:rPr>
            </w:pPr>
            <w:r w:rsidRPr="006A34FC">
              <w:rPr>
                <w:cs/>
                <w:lang w:bidi="th-TH"/>
              </w:rPr>
              <w:t xml:space="preserve">รองรับการออกจดหมายแจ้งครบกำหนดชำระ แต่ละงวด เงินต้น ดอกเบี้ย ค่าธรรมเนียม โดยสามารถ ออกเป็น </w:t>
            </w:r>
            <w:r w:rsidRPr="006A34FC">
              <w:t xml:space="preserve">E-mail, </w:t>
            </w:r>
            <w:r w:rsidRPr="006A34FC">
              <w:rPr>
                <w:cs/>
                <w:lang w:bidi="th-TH"/>
              </w:rPr>
              <w:t>สามารถกำหนดวันที่ออกจดหมายล่วงหน้าได้ และสามารถพิมพ์ซ้ำได้</w:t>
            </w:r>
          </w:p>
          <w:p w14:paraId="6580E90B" w14:textId="77777777" w:rsidR="006A34FC" w:rsidRDefault="006A34FC" w:rsidP="006A34FC">
            <w:pPr>
              <w:rPr>
                <w:lang w:bidi="th-TH"/>
              </w:rPr>
            </w:pPr>
          </w:p>
          <w:p w14:paraId="18278D69" w14:textId="4AC3002F" w:rsidR="006A34FC" w:rsidRPr="00FF2C40" w:rsidRDefault="006A34FC" w:rsidP="006A34FC">
            <w:pPr>
              <w:rPr>
                <w:cs/>
                <w:lang w:bidi="th-TH"/>
              </w:rPr>
            </w:pPr>
            <w:r w:rsidRPr="006A34FC">
              <w:rPr>
                <w:lang w:bidi="th-TH"/>
              </w:rPr>
              <w:t>Support for issuing a letter to notify each installment, principal, interest, fees, which can be issued by e-mail, can set the date of issuance in advance and can be reprinted</w:t>
            </w:r>
          </w:p>
        </w:tc>
        <w:tc>
          <w:tcPr>
            <w:tcW w:w="1417" w:type="dxa"/>
          </w:tcPr>
          <w:p w14:paraId="4068C698" w14:textId="07B4C2BB" w:rsidR="006A34FC" w:rsidRPr="00606B9E" w:rsidRDefault="006A34FC" w:rsidP="006A34FC">
            <w:r w:rsidRPr="00606B9E">
              <w:t>Closed- Supported</w:t>
            </w:r>
          </w:p>
        </w:tc>
        <w:tc>
          <w:tcPr>
            <w:tcW w:w="1701" w:type="dxa"/>
          </w:tcPr>
          <w:p w14:paraId="0E9779B5" w14:textId="3C9F2E04" w:rsidR="006A34FC" w:rsidRDefault="006A34FC" w:rsidP="006A34FC">
            <w:r>
              <w:t>LND</w:t>
            </w:r>
          </w:p>
        </w:tc>
      </w:tr>
      <w:tr w:rsidR="000C7731" w:rsidRPr="00C30060" w14:paraId="6620E6BA" w14:textId="77777777" w:rsidTr="00E92567">
        <w:trPr>
          <w:trHeight w:val="624"/>
        </w:trPr>
        <w:tc>
          <w:tcPr>
            <w:tcW w:w="1890" w:type="dxa"/>
          </w:tcPr>
          <w:p w14:paraId="79375B91" w14:textId="160D8515" w:rsidR="000C7731" w:rsidRDefault="000C7731" w:rsidP="000C7731">
            <w:r>
              <w:t>TOR – CD-35</w:t>
            </w:r>
          </w:p>
        </w:tc>
        <w:tc>
          <w:tcPr>
            <w:tcW w:w="4768" w:type="dxa"/>
          </w:tcPr>
          <w:p w14:paraId="0F11508F" w14:textId="77777777" w:rsidR="000C7731" w:rsidRDefault="000C7731" w:rsidP="000C7731">
            <w:pPr>
              <w:rPr>
                <w:lang w:bidi="th-TH"/>
              </w:rPr>
            </w:pPr>
            <w:r w:rsidRPr="00F87EAB">
              <w:rPr>
                <w:cs/>
                <w:lang w:bidi="th-TH"/>
              </w:rPr>
              <w:t xml:space="preserve">สามารถเรียกดูรายงานลูกค้าที่ </w:t>
            </w:r>
            <w:r w:rsidRPr="00F87EAB">
              <w:t xml:space="preserve">OverDue </w:t>
            </w:r>
            <w:r w:rsidRPr="00F87EAB">
              <w:rPr>
                <w:cs/>
                <w:lang w:bidi="th-TH"/>
              </w:rPr>
              <w:t xml:space="preserve">ตามระยะเวลาที่กำหนดได้ เช่น เกิน </w:t>
            </w:r>
            <w:r w:rsidRPr="00F87EAB">
              <w:t xml:space="preserve">30 </w:t>
            </w:r>
            <w:r w:rsidRPr="00F87EAB">
              <w:rPr>
                <w:cs/>
                <w:lang w:bidi="th-TH"/>
              </w:rPr>
              <w:t>วัน</w:t>
            </w:r>
            <w:r w:rsidRPr="00F87EAB">
              <w:t xml:space="preserve">, </w:t>
            </w:r>
            <w:r w:rsidRPr="00F87EAB">
              <w:rPr>
                <w:cs/>
                <w:lang w:bidi="th-TH"/>
              </w:rPr>
              <w:t xml:space="preserve">เกิน </w:t>
            </w:r>
            <w:r w:rsidRPr="00F87EAB">
              <w:t xml:space="preserve">90 </w:t>
            </w:r>
            <w:r w:rsidRPr="00F87EAB">
              <w:rPr>
                <w:cs/>
                <w:lang w:bidi="th-TH"/>
              </w:rPr>
              <w:t>เป็นต้น</w:t>
            </w:r>
          </w:p>
          <w:p w14:paraId="264C26DD" w14:textId="77777777" w:rsidR="000C7731" w:rsidRDefault="000C7731" w:rsidP="000C7731">
            <w:pPr>
              <w:rPr>
                <w:lang w:bidi="th-TH"/>
              </w:rPr>
            </w:pPr>
          </w:p>
          <w:p w14:paraId="5BC0C335" w14:textId="14D1387F" w:rsidR="000C7731" w:rsidRPr="006A34FC" w:rsidRDefault="000C7731" w:rsidP="000C7731">
            <w:pPr>
              <w:rPr>
                <w:cs/>
                <w:lang w:bidi="th-TH"/>
              </w:rPr>
            </w:pPr>
            <w:r w:rsidRPr="00F87EAB">
              <w:rPr>
                <w:lang w:bidi="th-TH"/>
              </w:rPr>
              <w:t>Able to enquiry reports of customers who are overdue for a specified period of time, such as over 30 days, over 90, etc.</w:t>
            </w:r>
          </w:p>
        </w:tc>
        <w:tc>
          <w:tcPr>
            <w:tcW w:w="1417" w:type="dxa"/>
          </w:tcPr>
          <w:p w14:paraId="0D0DBA13" w14:textId="6CAF81DF" w:rsidR="000C7731" w:rsidRPr="00606B9E" w:rsidRDefault="000C7731" w:rsidP="000C7731">
            <w:r w:rsidRPr="003D7C6D">
              <w:rPr>
                <w:lang w:bidi="th-TH"/>
              </w:rPr>
              <w:t>Customization</w:t>
            </w:r>
          </w:p>
        </w:tc>
        <w:tc>
          <w:tcPr>
            <w:tcW w:w="1701" w:type="dxa"/>
          </w:tcPr>
          <w:p w14:paraId="62A81B01" w14:textId="24162E24" w:rsidR="000C7731" w:rsidRDefault="000C7731" w:rsidP="000C7731">
            <w:r w:rsidRPr="003D7C6D">
              <w:t>Common Data</w:t>
            </w:r>
          </w:p>
        </w:tc>
      </w:tr>
      <w:tr w:rsidR="000C7731" w:rsidRPr="00C30060" w14:paraId="684FC97C" w14:textId="77777777" w:rsidTr="00E92567">
        <w:trPr>
          <w:trHeight w:val="624"/>
        </w:trPr>
        <w:tc>
          <w:tcPr>
            <w:tcW w:w="1890" w:type="dxa"/>
          </w:tcPr>
          <w:p w14:paraId="3A25E1CB" w14:textId="2C4871F2" w:rsidR="000C7731" w:rsidRDefault="000C7731" w:rsidP="000C7731">
            <w:r w:rsidRPr="00DB7910">
              <w:rPr>
                <w:highlight w:val="yellow"/>
              </w:rPr>
              <w:t>TOR – LN-52</w:t>
            </w:r>
          </w:p>
        </w:tc>
        <w:tc>
          <w:tcPr>
            <w:tcW w:w="4768" w:type="dxa"/>
          </w:tcPr>
          <w:p w14:paraId="72480A02" w14:textId="77777777" w:rsidR="000C7731" w:rsidRPr="00DB7910" w:rsidRDefault="000C7731" w:rsidP="000C7731">
            <w:pPr>
              <w:rPr>
                <w:highlight w:val="yellow"/>
                <w:lang w:bidi="th-TH"/>
              </w:rPr>
            </w:pPr>
            <w:r w:rsidRPr="00DB7910">
              <w:rPr>
                <w:highlight w:val="yellow"/>
                <w:cs/>
                <w:lang w:bidi="th-TH"/>
              </w:rPr>
              <w:t xml:space="preserve">สามารถดู </w:t>
            </w:r>
            <w:r w:rsidRPr="00DB7910">
              <w:rPr>
                <w:highlight w:val="yellow"/>
              </w:rPr>
              <w:t xml:space="preserve">outstanding </w:t>
            </w:r>
            <w:r w:rsidRPr="00DB7910">
              <w:rPr>
                <w:highlight w:val="yellow"/>
                <w:cs/>
                <w:lang w:bidi="th-TH"/>
              </w:rPr>
              <w:t xml:space="preserve">ย้อนหลังได้ทั้ง </w:t>
            </w:r>
            <w:r w:rsidRPr="00DB7910">
              <w:rPr>
                <w:highlight w:val="yellow"/>
              </w:rPr>
              <w:t xml:space="preserve">Packing </w:t>
            </w:r>
            <w:r w:rsidRPr="00DB7910">
              <w:rPr>
                <w:highlight w:val="yellow"/>
                <w:cs/>
                <w:lang w:bidi="th-TH"/>
              </w:rPr>
              <w:t xml:space="preserve">เเละ </w:t>
            </w:r>
            <w:r w:rsidRPr="00DB7910">
              <w:rPr>
                <w:highlight w:val="yellow"/>
              </w:rPr>
              <w:t xml:space="preserve">Loan </w:t>
            </w:r>
            <w:r w:rsidRPr="00DB7910">
              <w:rPr>
                <w:highlight w:val="yellow"/>
                <w:cs/>
                <w:lang w:bidi="th-TH"/>
              </w:rPr>
              <w:t xml:space="preserve">โดยขั้นต่ำต้องสามารถดูข้อมูลย้อนหลังได้ ผ่านการระบุช่วงเวลาที่ต้องการและสั่งพิมพ์ออกมาเป็น </w:t>
            </w:r>
            <w:r w:rsidRPr="00DB7910">
              <w:rPr>
                <w:highlight w:val="yellow"/>
              </w:rPr>
              <w:t xml:space="preserve">Report </w:t>
            </w:r>
            <w:r w:rsidRPr="00DB7910">
              <w:rPr>
                <w:highlight w:val="yellow"/>
                <w:cs/>
                <w:lang w:bidi="th-TH"/>
              </w:rPr>
              <w:t xml:space="preserve">ได้ข้อมูลใน </w:t>
            </w:r>
            <w:r w:rsidRPr="00DB7910">
              <w:rPr>
                <w:highlight w:val="yellow"/>
              </w:rPr>
              <w:t xml:space="preserve">Report </w:t>
            </w:r>
            <w:r w:rsidRPr="00DB7910">
              <w:rPr>
                <w:highlight w:val="yellow"/>
                <w:cs/>
                <w:lang w:bidi="th-TH"/>
              </w:rPr>
              <w:t xml:space="preserve">ในรูปแบบ </w:t>
            </w:r>
            <w:r w:rsidRPr="00DB7910">
              <w:rPr>
                <w:highlight w:val="yellow"/>
              </w:rPr>
              <w:t xml:space="preserve">Online </w:t>
            </w:r>
            <w:r w:rsidRPr="00DB7910">
              <w:rPr>
                <w:highlight w:val="yellow"/>
                <w:cs/>
                <w:lang w:bidi="th-TH"/>
              </w:rPr>
              <w:t>โดยเลือกเงื่อนไขข้อมูลได้ตามที่ธนาคารกำหนด</w:t>
            </w:r>
          </w:p>
          <w:p w14:paraId="50B4D84D" w14:textId="77777777" w:rsidR="000C7731" w:rsidRPr="00DB7910" w:rsidRDefault="000C7731" w:rsidP="000C7731">
            <w:pPr>
              <w:rPr>
                <w:highlight w:val="yellow"/>
                <w:lang w:bidi="th-TH"/>
              </w:rPr>
            </w:pPr>
          </w:p>
          <w:p w14:paraId="5A53F133" w14:textId="44DAD944" w:rsidR="000C7731" w:rsidRPr="00F87EAB" w:rsidRDefault="000C7731" w:rsidP="000C7731">
            <w:pPr>
              <w:rPr>
                <w:cs/>
                <w:lang w:bidi="th-TH"/>
              </w:rPr>
            </w:pPr>
            <w:r w:rsidRPr="00DB7910">
              <w:rPr>
                <w:highlight w:val="yellow"/>
                <w:lang w:bidi="th-TH"/>
              </w:rPr>
              <w:t>Able to view historical outstanding both packing and loan, at least must be able to view historical data through specifying the desired time interval</w:t>
            </w:r>
          </w:p>
        </w:tc>
        <w:tc>
          <w:tcPr>
            <w:tcW w:w="1417" w:type="dxa"/>
          </w:tcPr>
          <w:p w14:paraId="6159242A" w14:textId="1EAA127F" w:rsidR="000C7731" w:rsidRPr="003D7C6D" w:rsidRDefault="000C7731" w:rsidP="000C7731">
            <w:pPr>
              <w:rPr>
                <w:lang w:bidi="th-TH"/>
              </w:rPr>
            </w:pPr>
            <w:r w:rsidRPr="00DB7910">
              <w:rPr>
                <w:highlight w:val="yellow"/>
              </w:rPr>
              <w:t>Closed- Supported</w:t>
            </w:r>
          </w:p>
        </w:tc>
        <w:tc>
          <w:tcPr>
            <w:tcW w:w="1701" w:type="dxa"/>
          </w:tcPr>
          <w:p w14:paraId="33CD5C04" w14:textId="7D945AE3" w:rsidR="000C7731" w:rsidRPr="003D7C6D" w:rsidRDefault="000C7731" w:rsidP="000C7731">
            <w:r w:rsidRPr="00DB7910">
              <w:rPr>
                <w:highlight w:val="yellow"/>
              </w:rPr>
              <w:t>LND</w:t>
            </w:r>
          </w:p>
        </w:tc>
      </w:tr>
      <w:tr w:rsidR="000C7731" w:rsidRPr="00C30060" w14:paraId="0C83FFB6" w14:textId="77777777" w:rsidTr="00E92567">
        <w:trPr>
          <w:trHeight w:val="624"/>
        </w:trPr>
        <w:tc>
          <w:tcPr>
            <w:tcW w:w="1890" w:type="dxa"/>
          </w:tcPr>
          <w:p w14:paraId="4834CECF" w14:textId="1ACDD0A2" w:rsidR="000C7731" w:rsidRDefault="000C7731" w:rsidP="000C7731">
            <w:r w:rsidRPr="00DB7910">
              <w:rPr>
                <w:highlight w:val="yellow"/>
              </w:rPr>
              <w:t xml:space="preserve">TOR- G-67 </w:t>
            </w:r>
          </w:p>
        </w:tc>
        <w:tc>
          <w:tcPr>
            <w:tcW w:w="4768" w:type="dxa"/>
          </w:tcPr>
          <w:p w14:paraId="64C9A2E7" w14:textId="77777777" w:rsidR="000C7731" w:rsidRPr="00DB7910" w:rsidRDefault="000C7731" w:rsidP="000C7731">
            <w:pPr>
              <w:rPr>
                <w:highlight w:val="yellow"/>
                <w:lang w:bidi="th-TH"/>
              </w:rPr>
            </w:pPr>
            <w:r w:rsidRPr="00DB7910">
              <w:rPr>
                <w:highlight w:val="yellow"/>
                <w:cs/>
                <w:lang w:bidi="th-TH"/>
              </w:rPr>
              <w:t>สามารถออก และหรือสั่งพิมพ์จดหมายและใบแจ้งต่าง ๆ (</w:t>
            </w:r>
            <w:r w:rsidRPr="00DB7910">
              <w:rPr>
                <w:highlight w:val="yellow"/>
              </w:rPr>
              <w:t xml:space="preserve">Advice and Receipt) </w:t>
            </w:r>
            <w:r w:rsidRPr="00DB7910">
              <w:rPr>
                <w:highlight w:val="yellow"/>
                <w:cs/>
                <w:lang w:bidi="th-TH"/>
              </w:rPr>
              <w:t>ที่เกี่ยวข้องกับการทำรายการประจำวัน ทั้งก่อนอนุมัติรายการ (</w:t>
            </w:r>
            <w:r w:rsidRPr="00DB7910">
              <w:rPr>
                <w:highlight w:val="yellow"/>
              </w:rPr>
              <w:t xml:space="preserve">Print Draft) </w:t>
            </w:r>
            <w:r w:rsidRPr="00DB7910">
              <w:rPr>
                <w:highlight w:val="yellow"/>
                <w:cs/>
                <w:lang w:bidi="th-TH"/>
              </w:rPr>
              <w:t>และรายการที่อนุมัติแล้ว และสามารถสั่งพิมพ์ซ้ำ (</w:t>
            </w:r>
            <w:r w:rsidRPr="00DB7910">
              <w:rPr>
                <w:highlight w:val="yellow"/>
              </w:rPr>
              <w:t xml:space="preserve">Duplicate) </w:t>
            </w:r>
            <w:r w:rsidRPr="00DB7910">
              <w:rPr>
                <w:highlight w:val="yellow"/>
                <w:cs/>
                <w:lang w:bidi="th-TH"/>
              </w:rPr>
              <w:t xml:space="preserve">โดยสามารถพิมพ์เป็น </w:t>
            </w:r>
            <w:r w:rsidRPr="00DB7910">
              <w:rPr>
                <w:highlight w:val="yellow"/>
              </w:rPr>
              <w:t xml:space="preserve">Hard Copy </w:t>
            </w:r>
            <w:r w:rsidRPr="00DB7910">
              <w:rPr>
                <w:highlight w:val="yellow"/>
                <w:cs/>
                <w:lang w:bidi="th-TH"/>
              </w:rPr>
              <w:t xml:space="preserve">และ </w:t>
            </w:r>
            <w:r w:rsidRPr="00DB7910">
              <w:rPr>
                <w:highlight w:val="yellow"/>
              </w:rPr>
              <w:t xml:space="preserve">PDF </w:t>
            </w:r>
            <w:r w:rsidRPr="00DB7910">
              <w:rPr>
                <w:highlight w:val="yellow"/>
                <w:cs/>
                <w:lang w:bidi="th-TH"/>
              </w:rPr>
              <w:t>ได้</w:t>
            </w:r>
          </w:p>
          <w:p w14:paraId="267B5FC5" w14:textId="77777777" w:rsidR="000C7731" w:rsidRPr="00DB7910" w:rsidRDefault="000C7731" w:rsidP="000C7731">
            <w:pPr>
              <w:rPr>
                <w:highlight w:val="yellow"/>
                <w:lang w:bidi="th-TH"/>
              </w:rPr>
            </w:pPr>
          </w:p>
          <w:p w14:paraId="2CEEAD3F" w14:textId="6615D8F6" w:rsidR="000C7731" w:rsidRPr="00F87EAB" w:rsidRDefault="000C7731" w:rsidP="000C7731">
            <w:pPr>
              <w:rPr>
                <w:cs/>
                <w:lang w:bidi="th-TH"/>
              </w:rPr>
            </w:pPr>
            <w:r w:rsidRPr="00DB7910">
              <w:rPr>
                <w:highlight w:val="yellow"/>
                <w:lang w:bidi="th-TH"/>
              </w:rPr>
              <w:t xml:space="preserve">Able to issue and/or print letters and notifications (Advice and Receipt) related </w:t>
            </w:r>
            <w:r w:rsidRPr="00DB7910">
              <w:rPr>
                <w:highlight w:val="yellow"/>
                <w:lang w:bidi="th-TH"/>
              </w:rPr>
              <w:lastRenderedPageBreak/>
              <w:t>to daily transactions both pre-approved items (Print Draft) and approved items And can order reprint (Duplicate) which can be printed as Hard Copy and PDF. Can deliver various notifications that have been approved to customers through various channels such as email.</w:t>
            </w:r>
          </w:p>
        </w:tc>
        <w:tc>
          <w:tcPr>
            <w:tcW w:w="1417" w:type="dxa"/>
          </w:tcPr>
          <w:p w14:paraId="5B791FC1" w14:textId="3F6FC4FB" w:rsidR="000C7731" w:rsidRPr="003D7C6D" w:rsidRDefault="000C7731" w:rsidP="000C7731">
            <w:pPr>
              <w:rPr>
                <w:lang w:bidi="th-TH"/>
              </w:rPr>
            </w:pPr>
            <w:r w:rsidRPr="00DB7910">
              <w:rPr>
                <w:highlight w:val="yellow"/>
              </w:rPr>
              <w:lastRenderedPageBreak/>
              <w:t>Closed- Supported</w:t>
            </w:r>
          </w:p>
        </w:tc>
        <w:tc>
          <w:tcPr>
            <w:tcW w:w="1701" w:type="dxa"/>
          </w:tcPr>
          <w:p w14:paraId="50C40F19" w14:textId="3DE4973E" w:rsidR="000C7731" w:rsidRPr="003D7C6D" w:rsidRDefault="000C7731" w:rsidP="000C7731">
            <w:r>
              <w:rPr>
                <w:highlight w:val="yellow"/>
              </w:rPr>
              <w:t>General</w:t>
            </w:r>
          </w:p>
        </w:tc>
      </w:tr>
      <w:tr w:rsidR="00A3789D" w:rsidRPr="00C30060" w14:paraId="5D0BBFB9" w14:textId="77777777" w:rsidTr="00E92567">
        <w:trPr>
          <w:trHeight w:val="624"/>
        </w:trPr>
        <w:tc>
          <w:tcPr>
            <w:tcW w:w="1890" w:type="dxa"/>
          </w:tcPr>
          <w:p w14:paraId="17AD1204" w14:textId="5D84BD8B" w:rsidR="00A3789D" w:rsidRPr="00DB7910" w:rsidRDefault="00A3789D" w:rsidP="00A3789D">
            <w:pPr>
              <w:rPr>
                <w:highlight w:val="yellow"/>
              </w:rPr>
            </w:pPr>
            <w:r w:rsidRPr="00DB7910">
              <w:rPr>
                <w:highlight w:val="yellow"/>
              </w:rPr>
              <w:t>TOR- G-</w:t>
            </w:r>
            <w:r>
              <w:rPr>
                <w:highlight w:val="yellow"/>
              </w:rPr>
              <w:t>71</w:t>
            </w:r>
          </w:p>
        </w:tc>
        <w:tc>
          <w:tcPr>
            <w:tcW w:w="4768" w:type="dxa"/>
          </w:tcPr>
          <w:p w14:paraId="48685BAE" w14:textId="77777777" w:rsidR="00A3789D" w:rsidRPr="00105084" w:rsidRDefault="00A3789D" w:rsidP="00A3789D">
            <w:pPr>
              <w:rPr>
                <w:highlight w:val="yellow"/>
                <w:lang w:bidi="th-TH"/>
              </w:rPr>
            </w:pPr>
            <w:r w:rsidRPr="00105084">
              <w:rPr>
                <w:highlight w:val="yellow"/>
                <w:cs/>
                <w:lang w:bidi="th-TH"/>
              </w:rPr>
              <w:t xml:space="preserve">สามารถออกรายงาน </w:t>
            </w:r>
            <w:r w:rsidRPr="00105084">
              <w:rPr>
                <w:highlight w:val="yellow"/>
              </w:rPr>
              <w:t xml:space="preserve">Transaction Details Report </w:t>
            </w:r>
            <w:r w:rsidRPr="00105084">
              <w:rPr>
                <w:highlight w:val="yellow"/>
                <w:cs/>
                <w:lang w:bidi="th-TH"/>
              </w:rPr>
              <w:t xml:space="preserve">ในรูปแบบ </w:t>
            </w:r>
            <w:r w:rsidRPr="00105084">
              <w:rPr>
                <w:highlight w:val="yellow"/>
              </w:rPr>
              <w:t xml:space="preserve">Online </w:t>
            </w:r>
            <w:r w:rsidRPr="00105084">
              <w:rPr>
                <w:highlight w:val="yellow"/>
                <w:cs/>
                <w:lang w:bidi="th-TH"/>
              </w:rPr>
              <w:t>โดยเลือกเงื่อนไขข้อมูลได้ตามที่ธนาคารกำหนด</w:t>
            </w:r>
          </w:p>
          <w:p w14:paraId="66920869" w14:textId="77777777" w:rsidR="00A3789D" w:rsidRPr="00105084" w:rsidRDefault="00A3789D" w:rsidP="00A3789D">
            <w:pPr>
              <w:rPr>
                <w:highlight w:val="yellow"/>
                <w:lang w:bidi="th-TH"/>
              </w:rPr>
            </w:pPr>
          </w:p>
          <w:p w14:paraId="6598D47E" w14:textId="0B599B0F" w:rsidR="00A3789D" w:rsidRPr="00DB7910" w:rsidRDefault="00A3789D" w:rsidP="00A3789D">
            <w:pPr>
              <w:rPr>
                <w:highlight w:val="yellow"/>
                <w:cs/>
                <w:lang w:bidi="th-TH"/>
              </w:rPr>
            </w:pPr>
            <w:r w:rsidRPr="00105084">
              <w:rPr>
                <w:highlight w:val="yellow"/>
                <w:lang w:bidi="th-TH"/>
              </w:rPr>
              <w:t>Able to issue Transaction Details Report in online format by selecting data conditions as specified by the bank.</w:t>
            </w:r>
          </w:p>
        </w:tc>
        <w:tc>
          <w:tcPr>
            <w:tcW w:w="1417" w:type="dxa"/>
          </w:tcPr>
          <w:p w14:paraId="331CCE56" w14:textId="079E4C0B" w:rsidR="00A3789D" w:rsidRPr="00DB7910" w:rsidRDefault="00A3789D" w:rsidP="00A3789D">
            <w:pPr>
              <w:rPr>
                <w:highlight w:val="yellow"/>
              </w:rPr>
            </w:pPr>
            <w:r w:rsidRPr="00DB7910">
              <w:rPr>
                <w:highlight w:val="yellow"/>
              </w:rPr>
              <w:t>Closed- Supported</w:t>
            </w:r>
          </w:p>
        </w:tc>
        <w:tc>
          <w:tcPr>
            <w:tcW w:w="1701" w:type="dxa"/>
          </w:tcPr>
          <w:p w14:paraId="73249241" w14:textId="5ED8014F" w:rsidR="00A3789D" w:rsidRDefault="00A3789D" w:rsidP="00A3789D">
            <w:pPr>
              <w:rPr>
                <w:highlight w:val="yellow"/>
              </w:rPr>
            </w:pPr>
            <w:r>
              <w:rPr>
                <w:highlight w:val="yellow"/>
              </w:rPr>
              <w:t>General</w:t>
            </w:r>
          </w:p>
        </w:tc>
      </w:tr>
      <w:tr w:rsidR="00A3789D" w:rsidRPr="00C30060" w14:paraId="30233ADE" w14:textId="77777777" w:rsidTr="00E92567">
        <w:trPr>
          <w:trHeight w:val="624"/>
        </w:trPr>
        <w:tc>
          <w:tcPr>
            <w:tcW w:w="1890" w:type="dxa"/>
          </w:tcPr>
          <w:p w14:paraId="0A909113" w14:textId="1FB72033" w:rsidR="00A3789D" w:rsidRPr="00DB7910" w:rsidRDefault="00A3789D" w:rsidP="00A3789D">
            <w:pPr>
              <w:rPr>
                <w:highlight w:val="yellow"/>
              </w:rPr>
            </w:pPr>
            <w:r w:rsidRPr="00DB7910">
              <w:rPr>
                <w:highlight w:val="yellow"/>
              </w:rPr>
              <w:t>TOR- G-</w:t>
            </w:r>
            <w:r>
              <w:rPr>
                <w:highlight w:val="yellow"/>
              </w:rPr>
              <w:t>72</w:t>
            </w:r>
          </w:p>
        </w:tc>
        <w:tc>
          <w:tcPr>
            <w:tcW w:w="4768" w:type="dxa"/>
          </w:tcPr>
          <w:p w14:paraId="4F5AF89A" w14:textId="77777777" w:rsidR="00A3789D" w:rsidRPr="00105084" w:rsidRDefault="00A3789D" w:rsidP="00A3789D">
            <w:pPr>
              <w:rPr>
                <w:highlight w:val="yellow"/>
                <w:lang w:bidi="th-TH"/>
              </w:rPr>
            </w:pPr>
            <w:r w:rsidRPr="00105084">
              <w:rPr>
                <w:highlight w:val="yellow"/>
                <w:cs/>
                <w:lang w:bidi="th-TH"/>
              </w:rPr>
              <w:t xml:space="preserve">สามารถออกรายงาน </w:t>
            </w:r>
            <w:r w:rsidRPr="00105084">
              <w:rPr>
                <w:highlight w:val="yellow"/>
              </w:rPr>
              <w:t xml:space="preserve">Outstanding Report </w:t>
            </w:r>
            <w:r w:rsidRPr="00105084">
              <w:rPr>
                <w:highlight w:val="yellow"/>
                <w:cs/>
                <w:lang w:bidi="th-TH"/>
              </w:rPr>
              <w:t xml:space="preserve">ในรูปแบบ </w:t>
            </w:r>
            <w:r w:rsidRPr="00105084">
              <w:rPr>
                <w:highlight w:val="yellow"/>
              </w:rPr>
              <w:t xml:space="preserve">Online </w:t>
            </w:r>
            <w:r w:rsidRPr="00105084">
              <w:rPr>
                <w:highlight w:val="yellow"/>
                <w:cs/>
                <w:lang w:bidi="th-TH"/>
              </w:rPr>
              <w:t>โดยเลือกเงื่อนไขข้อมูลได้ตามที่ธนาคารกำหนด</w:t>
            </w:r>
          </w:p>
          <w:p w14:paraId="70000EFF" w14:textId="77777777" w:rsidR="00A3789D" w:rsidRPr="00105084" w:rsidRDefault="00A3789D" w:rsidP="00A3789D">
            <w:pPr>
              <w:rPr>
                <w:highlight w:val="yellow"/>
                <w:lang w:bidi="th-TH"/>
              </w:rPr>
            </w:pPr>
          </w:p>
          <w:p w14:paraId="671A3687" w14:textId="4D4C51C9" w:rsidR="00A3789D" w:rsidRPr="00DB7910" w:rsidRDefault="00A3789D" w:rsidP="00A3789D">
            <w:pPr>
              <w:rPr>
                <w:highlight w:val="yellow"/>
                <w:cs/>
                <w:lang w:bidi="th-TH"/>
              </w:rPr>
            </w:pPr>
            <w:r w:rsidRPr="00105084">
              <w:rPr>
                <w:highlight w:val="yellow"/>
                <w:lang w:bidi="th-TH"/>
              </w:rPr>
              <w:t>Able to issue Oustanding Details Report in online format by selecting data conditions as specified by the bank.</w:t>
            </w:r>
          </w:p>
        </w:tc>
        <w:tc>
          <w:tcPr>
            <w:tcW w:w="1417" w:type="dxa"/>
          </w:tcPr>
          <w:p w14:paraId="73AAD4D2" w14:textId="03EA5D52" w:rsidR="00A3789D" w:rsidRPr="00DB7910" w:rsidRDefault="00A3789D" w:rsidP="00A3789D">
            <w:pPr>
              <w:rPr>
                <w:highlight w:val="yellow"/>
              </w:rPr>
            </w:pPr>
            <w:r w:rsidRPr="00DB7910">
              <w:rPr>
                <w:highlight w:val="yellow"/>
              </w:rPr>
              <w:t>Closed- Supported</w:t>
            </w:r>
          </w:p>
        </w:tc>
        <w:tc>
          <w:tcPr>
            <w:tcW w:w="1701" w:type="dxa"/>
          </w:tcPr>
          <w:p w14:paraId="7BB37F2F" w14:textId="510AC956" w:rsidR="00A3789D" w:rsidRDefault="00A3789D" w:rsidP="00A3789D">
            <w:pPr>
              <w:rPr>
                <w:highlight w:val="yellow"/>
              </w:rPr>
            </w:pPr>
            <w:r>
              <w:rPr>
                <w:highlight w:val="yellow"/>
              </w:rPr>
              <w:t>General</w:t>
            </w:r>
          </w:p>
        </w:tc>
      </w:tr>
      <w:tr w:rsidR="00A3789D" w:rsidRPr="00C30060" w14:paraId="4AE6460B" w14:textId="77777777" w:rsidTr="00E92567">
        <w:trPr>
          <w:trHeight w:val="624"/>
        </w:trPr>
        <w:tc>
          <w:tcPr>
            <w:tcW w:w="1890" w:type="dxa"/>
          </w:tcPr>
          <w:p w14:paraId="3A3A2C87" w14:textId="25DACB13" w:rsidR="00A3789D" w:rsidRPr="00DB7910" w:rsidRDefault="00A3789D" w:rsidP="00A3789D">
            <w:pPr>
              <w:rPr>
                <w:highlight w:val="yellow"/>
              </w:rPr>
            </w:pPr>
            <w:r w:rsidRPr="00DB7910">
              <w:rPr>
                <w:highlight w:val="yellow"/>
              </w:rPr>
              <w:t>TOR- G-</w:t>
            </w:r>
            <w:r>
              <w:rPr>
                <w:highlight w:val="yellow"/>
              </w:rPr>
              <w:t>73</w:t>
            </w:r>
          </w:p>
        </w:tc>
        <w:tc>
          <w:tcPr>
            <w:tcW w:w="4768" w:type="dxa"/>
          </w:tcPr>
          <w:p w14:paraId="55AD61C8" w14:textId="77777777" w:rsidR="00A3789D" w:rsidRPr="00105084" w:rsidRDefault="00A3789D" w:rsidP="00A3789D">
            <w:pPr>
              <w:rPr>
                <w:highlight w:val="yellow"/>
                <w:lang w:bidi="th-TH"/>
              </w:rPr>
            </w:pPr>
            <w:r w:rsidRPr="00105084">
              <w:rPr>
                <w:highlight w:val="yellow"/>
                <w:cs/>
                <w:lang w:bidi="th-TH"/>
              </w:rPr>
              <w:t xml:space="preserve">สามารถออกรายงาน </w:t>
            </w:r>
            <w:r w:rsidRPr="00105084">
              <w:rPr>
                <w:highlight w:val="yellow"/>
              </w:rPr>
              <w:t xml:space="preserve">List Due Report </w:t>
            </w:r>
            <w:r w:rsidRPr="00105084">
              <w:rPr>
                <w:highlight w:val="yellow"/>
                <w:cs/>
                <w:lang w:bidi="th-TH"/>
              </w:rPr>
              <w:t xml:space="preserve">ในรูปแบบ </w:t>
            </w:r>
            <w:r w:rsidRPr="00105084">
              <w:rPr>
                <w:highlight w:val="yellow"/>
              </w:rPr>
              <w:t xml:space="preserve">Online </w:t>
            </w:r>
            <w:r w:rsidRPr="00105084">
              <w:rPr>
                <w:highlight w:val="yellow"/>
                <w:cs/>
                <w:lang w:bidi="th-TH"/>
              </w:rPr>
              <w:t>โดยเลือกเงื่อนไขข้อมูลได้ตามที่ธนาคารกำหนด</w:t>
            </w:r>
          </w:p>
          <w:p w14:paraId="778D133D" w14:textId="77777777" w:rsidR="00A3789D" w:rsidRPr="00105084" w:rsidRDefault="00A3789D" w:rsidP="00A3789D">
            <w:pPr>
              <w:rPr>
                <w:highlight w:val="yellow"/>
                <w:lang w:bidi="th-TH"/>
              </w:rPr>
            </w:pPr>
          </w:p>
          <w:p w14:paraId="64CB015F" w14:textId="7A280657" w:rsidR="00A3789D" w:rsidRPr="00DB7910" w:rsidRDefault="00A3789D" w:rsidP="00A3789D">
            <w:pPr>
              <w:rPr>
                <w:highlight w:val="yellow"/>
                <w:cs/>
                <w:lang w:bidi="th-TH"/>
              </w:rPr>
            </w:pPr>
            <w:r w:rsidRPr="00105084">
              <w:rPr>
                <w:highlight w:val="yellow"/>
                <w:lang w:bidi="th-TH"/>
              </w:rPr>
              <w:t>Able to issue List Due Details Report in online format by selecting data conditions as specified by the bank.</w:t>
            </w:r>
          </w:p>
        </w:tc>
        <w:tc>
          <w:tcPr>
            <w:tcW w:w="1417" w:type="dxa"/>
          </w:tcPr>
          <w:p w14:paraId="5B007A8B" w14:textId="6C88291F" w:rsidR="00A3789D" w:rsidRPr="00DB7910" w:rsidRDefault="00A3789D" w:rsidP="00A3789D">
            <w:pPr>
              <w:rPr>
                <w:highlight w:val="yellow"/>
              </w:rPr>
            </w:pPr>
            <w:r w:rsidRPr="00DB7910">
              <w:rPr>
                <w:highlight w:val="yellow"/>
              </w:rPr>
              <w:t>Closed- Supported</w:t>
            </w:r>
          </w:p>
        </w:tc>
        <w:tc>
          <w:tcPr>
            <w:tcW w:w="1701" w:type="dxa"/>
          </w:tcPr>
          <w:p w14:paraId="3C6A08F4" w14:textId="3E9E6B4B" w:rsidR="00A3789D" w:rsidRDefault="00A3789D" w:rsidP="00A3789D">
            <w:pPr>
              <w:rPr>
                <w:highlight w:val="yellow"/>
              </w:rPr>
            </w:pPr>
            <w:r>
              <w:rPr>
                <w:highlight w:val="yellow"/>
              </w:rPr>
              <w:t>General</w:t>
            </w:r>
          </w:p>
        </w:tc>
      </w:tr>
      <w:tr w:rsidR="00A3789D" w:rsidRPr="00C30060" w14:paraId="3209A778" w14:textId="77777777" w:rsidTr="00E92567">
        <w:trPr>
          <w:trHeight w:val="624"/>
        </w:trPr>
        <w:tc>
          <w:tcPr>
            <w:tcW w:w="1890" w:type="dxa"/>
          </w:tcPr>
          <w:p w14:paraId="72C2C92E" w14:textId="5E86FEC6" w:rsidR="00A3789D" w:rsidRPr="00DB7910" w:rsidRDefault="00A3789D" w:rsidP="00A3789D">
            <w:pPr>
              <w:rPr>
                <w:highlight w:val="yellow"/>
              </w:rPr>
            </w:pPr>
            <w:r w:rsidRPr="00DB7910">
              <w:rPr>
                <w:highlight w:val="yellow"/>
              </w:rPr>
              <w:t>TOR- G-</w:t>
            </w:r>
            <w:r>
              <w:rPr>
                <w:highlight w:val="yellow"/>
              </w:rPr>
              <w:t>75</w:t>
            </w:r>
          </w:p>
        </w:tc>
        <w:tc>
          <w:tcPr>
            <w:tcW w:w="4768" w:type="dxa"/>
          </w:tcPr>
          <w:p w14:paraId="7BE8ECA9" w14:textId="77777777" w:rsidR="00A3789D" w:rsidRPr="00105084" w:rsidRDefault="00A3789D" w:rsidP="00A3789D">
            <w:pPr>
              <w:rPr>
                <w:highlight w:val="yellow"/>
                <w:lang w:bidi="th-TH"/>
              </w:rPr>
            </w:pPr>
            <w:r w:rsidRPr="00105084">
              <w:rPr>
                <w:highlight w:val="yellow"/>
                <w:cs/>
                <w:lang w:bidi="th-TH"/>
              </w:rPr>
              <w:t>สามารถออกรายงานสรุปสถานะสิ้นวัน (</w:t>
            </w:r>
            <w:r w:rsidRPr="00105084">
              <w:rPr>
                <w:highlight w:val="yellow"/>
              </w:rPr>
              <w:t xml:space="preserve">EOD Report) </w:t>
            </w:r>
            <w:r w:rsidRPr="00105084">
              <w:rPr>
                <w:highlight w:val="yellow"/>
                <w:cs/>
                <w:lang w:bidi="th-TH"/>
              </w:rPr>
              <w:t xml:space="preserve">ของแต่ละผลิตภัณฑ์ได้ เช่น </w:t>
            </w:r>
            <w:r w:rsidRPr="00105084">
              <w:rPr>
                <w:highlight w:val="yellow"/>
              </w:rPr>
              <w:t xml:space="preserve">Outstanding Report </w:t>
            </w:r>
            <w:r w:rsidRPr="00105084">
              <w:rPr>
                <w:highlight w:val="yellow"/>
                <w:cs/>
                <w:lang w:bidi="th-TH"/>
              </w:rPr>
              <w:t xml:space="preserve">ของแต่ละ </w:t>
            </w:r>
            <w:r w:rsidRPr="00105084">
              <w:rPr>
                <w:highlight w:val="yellow"/>
              </w:rPr>
              <w:t xml:space="preserve">Module (Deposit, Loan) </w:t>
            </w:r>
            <w:r w:rsidRPr="00105084">
              <w:rPr>
                <w:highlight w:val="yellow"/>
                <w:cs/>
                <w:lang w:bidi="th-TH"/>
              </w:rPr>
              <w:t xml:space="preserve">และผู้ใช้งานสามารถปรับแต่ง </w:t>
            </w:r>
            <w:r w:rsidRPr="00105084">
              <w:rPr>
                <w:highlight w:val="yellow"/>
              </w:rPr>
              <w:t xml:space="preserve">Template </w:t>
            </w:r>
            <w:r w:rsidRPr="00105084">
              <w:rPr>
                <w:highlight w:val="yellow"/>
                <w:cs/>
                <w:lang w:bidi="th-TH"/>
              </w:rPr>
              <w:t>ได้ตามความต้องการ</w:t>
            </w:r>
          </w:p>
          <w:p w14:paraId="31CBFD77" w14:textId="77777777" w:rsidR="00A3789D" w:rsidRPr="00105084" w:rsidRDefault="00A3789D" w:rsidP="00A3789D">
            <w:pPr>
              <w:rPr>
                <w:highlight w:val="yellow"/>
                <w:lang w:bidi="th-TH"/>
              </w:rPr>
            </w:pPr>
          </w:p>
          <w:p w14:paraId="35ACEA10" w14:textId="79C7919F" w:rsidR="00A3789D" w:rsidRPr="00DB7910" w:rsidRDefault="00A3789D" w:rsidP="00A3789D">
            <w:pPr>
              <w:rPr>
                <w:highlight w:val="yellow"/>
                <w:cs/>
                <w:lang w:bidi="th-TH"/>
              </w:rPr>
            </w:pPr>
            <w:r w:rsidRPr="00105084">
              <w:rPr>
                <w:highlight w:val="yellow"/>
                <w:lang w:bidi="th-TH"/>
              </w:rPr>
              <w:t>Able to issue end-of-day status summary (EOD report) for each product such as Outstanding Report for each Module (Deposit, Loan), and users can customize the template according to their needs.</w:t>
            </w:r>
          </w:p>
        </w:tc>
        <w:tc>
          <w:tcPr>
            <w:tcW w:w="1417" w:type="dxa"/>
          </w:tcPr>
          <w:p w14:paraId="459C477F" w14:textId="782A8754" w:rsidR="00A3789D" w:rsidRPr="00DB7910" w:rsidRDefault="00A3789D" w:rsidP="00A3789D">
            <w:pPr>
              <w:rPr>
                <w:highlight w:val="yellow"/>
              </w:rPr>
            </w:pPr>
            <w:r w:rsidRPr="00DB7910">
              <w:rPr>
                <w:highlight w:val="yellow"/>
              </w:rPr>
              <w:t>Closed- Supported</w:t>
            </w:r>
          </w:p>
        </w:tc>
        <w:tc>
          <w:tcPr>
            <w:tcW w:w="1701" w:type="dxa"/>
          </w:tcPr>
          <w:p w14:paraId="176FAB41" w14:textId="1296AA6A" w:rsidR="00A3789D" w:rsidRDefault="00A3789D" w:rsidP="00A3789D">
            <w:pPr>
              <w:rPr>
                <w:highlight w:val="yellow"/>
              </w:rPr>
            </w:pPr>
            <w:r>
              <w:rPr>
                <w:highlight w:val="yellow"/>
              </w:rPr>
              <w:t>General</w:t>
            </w:r>
          </w:p>
        </w:tc>
      </w:tr>
    </w:tbl>
    <w:p w14:paraId="386DF2F9" w14:textId="77777777" w:rsidR="00061B9D" w:rsidRPr="00897DBA" w:rsidRDefault="00061B9D" w:rsidP="00061B9D"/>
    <w:p w14:paraId="6D0EFE0A" w14:textId="77777777" w:rsidR="00BD488B" w:rsidRPr="00897DBA" w:rsidRDefault="00BD488B" w:rsidP="00061B9D">
      <w:pPr>
        <w:rPr>
          <w:lang w:val="en-US"/>
        </w:rPr>
      </w:pPr>
    </w:p>
    <w:p w14:paraId="7F47C7E6" w14:textId="77777777" w:rsidR="00061B9D" w:rsidRPr="00897DBA" w:rsidRDefault="00061B9D" w:rsidP="00061B9D"/>
    <w:p w14:paraId="7FCCD124" w14:textId="77777777" w:rsidR="00061B9D" w:rsidRDefault="00061B9D">
      <w:pPr>
        <w:spacing w:after="200" w:line="276" w:lineRule="auto"/>
        <w:rPr>
          <w:rFonts w:eastAsiaTheme="majorEastAsia" w:cstheme="majorBidi"/>
          <w:b/>
          <w:bCs/>
          <w:color w:val="00B0F0"/>
          <w:sz w:val="36"/>
          <w:szCs w:val="40"/>
        </w:rPr>
      </w:pPr>
      <w:r>
        <w:br w:type="page"/>
      </w:r>
    </w:p>
    <w:p w14:paraId="6F804564" w14:textId="77777777" w:rsidR="00061B9D" w:rsidRDefault="00061B9D" w:rsidP="00061B9D">
      <w:pPr>
        <w:pStyle w:val="Heading1"/>
      </w:pPr>
      <w:bookmarkStart w:id="3" w:name="_Toc438138658"/>
      <w:bookmarkStart w:id="4" w:name="_Toc438138698"/>
      <w:bookmarkStart w:id="5" w:name="_Toc438138807"/>
      <w:bookmarkStart w:id="6" w:name="_Toc438201748"/>
      <w:bookmarkStart w:id="7" w:name="_Toc143189411"/>
      <w:r>
        <w:lastRenderedPageBreak/>
        <w:t>Functional S</w:t>
      </w:r>
      <w:bookmarkEnd w:id="3"/>
      <w:bookmarkEnd w:id="4"/>
      <w:bookmarkEnd w:id="5"/>
      <w:r>
        <w:t>ummary</w:t>
      </w:r>
      <w:bookmarkEnd w:id="6"/>
      <w:bookmarkEnd w:id="7"/>
    </w:p>
    <w:p w14:paraId="4678BBB2" w14:textId="77777777" w:rsidR="00EF13DA" w:rsidRPr="00897DBA" w:rsidRDefault="00EF13DA" w:rsidP="00EF13DA">
      <w:r w:rsidRPr="00897DBA">
        <w:t xml:space="preserve">This section provides a functionality list of the software product or any modifications on existing </w:t>
      </w:r>
      <w:r>
        <w:t>Symmetri CBS9 product.</w:t>
      </w:r>
    </w:p>
    <w:p w14:paraId="3866452E" w14:textId="77777777" w:rsidR="00EF13DA" w:rsidRDefault="00EF13DA" w:rsidP="00061B9D"/>
    <w:tbl>
      <w:tblPr>
        <w:tblW w:w="10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36"/>
        <w:gridCol w:w="2874"/>
        <w:gridCol w:w="4780"/>
      </w:tblGrid>
      <w:tr w:rsidR="00EF13DA" w:rsidRPr="00897DBA" w14:paraId="4DA275BF" w14:textId="77777777" w:rsidTr="00E92567">
        <w:tc>
          <w:tcPr>
            <w:tcW w:w="2436" w:type="dxa"/>
            <w:shd w:val="clear" w:color="auto" w:fill="C8E0E9" w:themeFill="accent6" w:themeFillTint="33"/>
          </w:tcPr>
          <w:p w14:paraId="730CB79D" w14:textId="77777777" w:rsidR="00EF13DA" w:rsidRPr="00897DBA" w:rsidRDefault="00EF13DA" w:rsidP="00E92567">
            <w:r w:rsidRPr="00897DBA">
              <w:t>ID</w:t>
            </w:r>
          </w:p>
        </w:tc>
        <w:tc>
          <w:tcPr>
            <w:tcW w:w="2874" w:type="dxa"/>
            <w:shd w:val="clear" w:color="auto" w:fill="C8E0E9" w:themeFill="accent6" w:themeFillTint="33"/>
          </w:tcPr>
          <w:p w14:paraId="49ED078F" w14:textId="77777777" w:rsidR="00EF13DA" w:rsidRPr="00897DBA" w:rsidRDefault="00EF13DA" w:rsidP="00E92567">
            <w:r w:rsidRPr="00897DBA">
              <w:t>Title/Summary</w:t>
            </w:r>
          </w:p>
        </w:tc>
        <w:tc>
          <w:tcPr>
            <w:tcW w:w="4780" w:type="dxa"/>
            <w:shd w:val="clear" w:color="auto" w:fill="C8E0E9" w:themeFill="accent6" w:themeFillTint="33"/>
          </w:tcPr>
          <w:p w14:paraId="2547C6CD" w14:textId="77777777" w:rsidR="00EF13DA" w:rsidRPr="00897DBA" w:rsidRDefault="00EF13DA" w:rsidP="00E92567">
            <w:r w:rsidRPr="00897DBA">
              <w:t>References</w:t>
            </w:r>
          </w:p>
        </w:tc>
      </w:tr>
      <w:tr w:rsidR="00EF13DA" w:rsidRPr="00897DBA" w14:paraId="6F08A0FB" w14:textId="77777777" w:rsidTr="00E92567">
        <w:tc>
          <w:tcPr>
            <w:tcW w:w="2436" w:type="dxa"/>
          </w:tcPr>
          <w:p w14:paraId="6C8C00F8" w14:textId="35734A11" w:rsidR="00EF13DA" w:rsidRPr="0004414C" w:rsidRDefault="00EF13DA" w:rsidP="00E92567">
            <w:pPr>
              <w:rPr>
                <w:lang w:val="en-US" w:bidi="th-TH"/>
              </w:rPr>
            </w:pPr>
            <w:r>
              <w:t>EXIM_TH__FS</w:t>
            </w:r>
            <w:r w:rsidR="0004414C">
              <w:rPr>
                <w:lang w:val="en-US" w:bidi="th-TH"/>
              </w:rPr>
              <w:t>09</w:t>
            </w:r>
          </w:p>
        </w:tc>
        <w:tc>
          <w:tcPr>
            <w:tcW w:w="2874" w:type="dxa"/>
          </w:tcPr>
          <w:p w14:paraId="520E091A" w14:textId="3B006D54" w:rsidR="00EF13DA" w:rsidRPr="00897DBA" w:rsidRDefault="00EF13DA" w:rsidP="00E92567">
            <w:r>
              <w:t>Report</w:t>
            </w:r>
          </w:p>
        </w:tc>
        <w:tc>
          <w:tcPr>
            <w:tcW w:w="4780" w:type="dxa"/>
          </w:tcPr>
          <w:p w14:paraId="7F801092" w14:textId="77777777" w:rsidR="00EF13DA" w:rsidRPr="00897DBA" w:rsidRDefault="00EF13DA" w:rsidP="00E92567">
            <w:pPr>
              <w:pStyle w:val="BodyText2"/>
            </w:pPr>
            <w:r>
              <w:t>TOR</w:t>
            </w:r>
          </w:p>
        </w:tc>
      </w:tr>
    </w:tbl>
    <w:p w14:paraId="44B8727B" w14:textId="77777777" w:rsidR="00EF13DA" w:rsidRPr="00897DBA" w:rsidRDefault="00EF13DA" w:rsidP="00061B9D"/>
    <w:p w14:paraId="58917C18" w14:textId="77777777" w:rsidR="00D07491" w:rsidRDefault="00D07491" w:rsidP="00D02EB2">
      <w:pPr>
        <w:pStyle w:val="Heading2"/>
        <w:numPr>
          <w:ilvl w:val="1"/>
          <w:numId w:val="9"/>
        </w:numPr>
        <w:tabs>
          <w:tab w:val="num" w:pos="643"/>
        </w:tabs>
        <w:ind w:left="643" w:hanging="360"/>
        <w:rPr>
          <w:noProof w:val="0"/>
          <w:sz w:val="28"/>
          <w:szCs w:val="24"/>
        </w:rPr>
      </w:pPr>
      <w:bookmarkStart w:id="8" w:name="_Toc137670087"/>
      <w:bookmarkStart w:id="9" w:name="_Toc143189412"/>
      <w:r>
        <w:rPr>
          <w:sz w:val="28"/>
          <w:szCs w:val="24"/>
        </w:rPr>
        <w:t>Purpose</w:t>
      </w:r>
      <w:bookmarkEnd w:id="8"/>
      <w:bookmarkEnd w:id="9"/>
    </w:p>
    <w:p w14:paraId="2F4F711B" w14:textId="061DA3F6" w:rsidR="00606A2C" w:rsidRDefault="00606A2C" w:rsidP="00606A2C">
      <w:pPr>
        <w:ind w:firstLine="643"/>
      </w:pPr>
      <w:r>
        <w:t xml:space="preserve">The objectives of having reports for banks serve various purposes, </w:t>
      </w:r>
    </w:p>
    <w:p w14:paraId="0264F52D" w14:textId="22898263" w:rsidR="00606A2C" w:rsidRDefault="00606A2C" w:rsidP="00C1611A">
      <w:pPr>
        <w:rPr>
          <w:lang w:bidi="th-TH"/>
        </w:rPr>
      </w:pPr>
      <w:r>
        <w:t>helps banks track their financial performance, such as profits and losses, total revenue</w:t>
      </w:r>
      <w:r>
        <w:rPr>
          <w:lang w:val="en-US" w:bidi="th-TH"/>
        </w:rPr>
        <w:t>.</w:t>
      </w:r>
    </w:p>
    <w:p w14:paraId="159E21DA" w14:textId="3D428532" w:rsidR="00606A2C" w:rsidRPr="00C1611A" w:rsidRDefault="00606A2C" w:rsidP="00C1611A">
      <w:pPr>
        <w:rPr>
          <w:lang w:val="en-US"/>
        </w:rPr>
      </w:pPr>
    </w:p>
    <w:p w14:paraId="0DB5A70B" w14:textId="4C979B8D" w:rsidR="00D07491" w:rsidRDefault="00D07491" w:rsidP="00606A2C">
      <w:pPr>
        <w:pStyle w:val="Heading2"/>
        <w:numPr>
          <w:ilvl w:val="1"/>
          <w:numId w:val="9"/>
        </w:numPr>
        <w:tabs>
          <w:tab w:val="num" w:pos="643"/>
        </w:tabs>
        <w:ind w:left="643" w:hanging="360"/>
        <w:rPr>
          <w:sz w:val="28"/>
          <w:szCs w:val="24"/>
        </w:rPr>
      </w:pPr>
      <w:bookmarkStart w:id="10" w:name="_Toc140137000"/>
      <w:bookmarkStart w:id="11" w:name="_Toc137670088"/>
      <w:bookmarkStart w:id="12" w:name="_Toc143189413"/>
      <w:bookmarkEnd w:id="10"/>
      <w:r>
        <w:rPr>
          <w:sz w:val="28"/>
          <w:szCs w:val="24"/>
        </w:rPr>
        <w:t>Background/Functional Requirements</w:t>
      </w:r>
      <w:bookmarkEnd w:id="11"/>
      <w:bookmarkEnd w:id="12"/>
    </w:p>
    <w:p w14:paraId="379D42F4" w14:textId="6CFC21DD" w:rsidR="00FD3097" w:rsidRDefault="00FD3097" w:rsidP="00C1611A">
      <w:pPr>
        <w:ind w:firstLine="283"/>
      </w:pPr>
      <w:r>
        <w:t>A report should have the following elements to facilitate user convenience:</w:t>
      </w:r>
    </w:p>
    <w:p w14:paraId="548B8E26" w14:textId="77777777" w:rsidR="00FD3097" w:rsidRDefault="00FD3097" w:rsidP="00C1611A">
      <w:pPr>
        <w:ind w:firstLine="720"/>
      </w:pPr>
      <w:r>
        <w:t>Basic Information: The report should have the ability to access and present basic data from the CBS9 system, such as customer information, transaction data, and financial information.</w:t>
      </w:r>
    </w:p>
    <w:p w14:paraId="0BF553BD" w14:textId="3A0B101D" w:rsidR="00FD3097" w:rsidRDefault="00FD3097" w:rsidP="00C1611A">
      <w:pPr>
        <w:ind w:firstLine="720"/>
      </w:pPr>
      <w:r>
        <w:t xml:space="preserve">Data Filtering: The report should have the ability to filter and select the data to be displayed. </w:t>
      </w:r>
    </w:p>
    <w:p w14:paraId="506EDA5A" w14:textId="666432CE" w:rsidR="00FD3097" w:rsidRPr="00C1611A" w:rsidRDefault="00FD3097" w:rsidP="00C1611A">
      <w:pPr>
        <w:ind w:firstLine="720"/>
      </w:pPr>
      <w:r>
        <w:t>Variety of Report Formats: The report should have the ability to create various report formats according to the users' needs, such as table and PDF formats.</w:t>
      </w:r>
    </w:p>
    <w:p w14:paraId="60F5E2FF" w14:textId="4C54FF73" w:rsidR="00FD3097" w:rsidRPr="00C1611A" w:rsidRDefault="00FD3097" w:rsidP="00C1611A">
      <w:pPr>
        <w:ind w:firstLine="720"/>
        <w:rPr>
          <w:color w:val="0070C0"/>
          <w:lang w:bidi="th-TH"/>
        </w:rPr>
      </w:pPr>
      <w:r w:rsidRPr="00C1611A">
        <w:rPr>
          <w:color w:val="0070C0"/>
          <w:cs/>
          <w:lang w:bidi="th-TH"/>
        </w:rPr>
        <w:t>รายงาน</w:t>
      </w:r>
      <w:r w:rsidR="00E66C12" w:rsidRPr="00C1611A">
        <w:rPr>
          <w:color w:val="0070C0"/>
          <w:cs/>
          <w:lang w:bidi="th-TH"/>
        </w:rPr>
        <w:t>ควรมีสิ่งต่อไปนี้</w:t>
      </w:r>
      <w:r w:rsidRPr="00C1611A">
        <w:rPr>
          <w:color w:val="0070C0"/>
          <w:lang w:bidi="th-TH"/>
        </w:rPr>
        <w:t>:</w:t>
      </w:r>
      <w:r w:rsidR="00E66C12" w:rsidRPr="00C1611A">
        <w:rPr>
          <w:color w:val="0070C0"/>
          <w:lang w:bidi="th-TH"/>
        </w:rPr>
        <w:t xml:space="preserve"> </w:t>
      </w:r>
    </w:p>
    <w:p w14:paraId="10FC2DAC" w14:textId="447AFE4E" w:rsidR="00FD3097" w:rsidRPr="00C1611A" w:rsidRDefault="00E66C12" w:rsidP="00C1611A">
      <w:pPr>
        <w:ind w:firstLine="720"/>
        <w:rPr>
          <w:color w:val="0070C0"/>
          <w:lang w:bidi="th-TH"/>
        </w:rPr>
      </w:pPr>
      <w:r w:rsidRPr="00C1611A">
        <w:rPr>
          <w:color w:val="0070C0"/>
          <w:cs/>
          <w:lang w:bidi="th-TH"/>
        </w:rPr>
        <w:t xml:space="preserve">ข้อมูลพื้นฐาน: รายงานควรมีความสามารถในการเข้าถึงและนำเสนอข้อมูลพื้นฐานที่มีอยู่ในระบบ </w:t>
      </w:r>
      <w:r w:rsidRPr="00C1611A">
        <w:rPr>
          <w:color w:val="0070C0"/>
          <w:lang w:bidi="th-TH"/>
        </w:rPr>
        <w:t xml:space="preserve">CBS9 </w:t>
      </w:r>
      <w:r w:rsidRPr="00C1611A">
        <w:rPr>
          <w:color w:val="0070C0"/>
          <w:cs/>
          <w:lang w:bidi="th-TH"/>
        </w:rPr>
        <w:t>อาทิเช่น ข้อมูลลูกค้า</w:t>
      </w:r>
      <w:r w:rsidRPr="00C1611A">
        <w:rPr>
          <w:color w:val="0070C0"/>
          <w:lang w:bidi="th-TH"/>
        </w:rPr>
        <w:t xml:space="preserve">, </w:t>
      </w:r>
      <w:r w:rsidRPr="00C1611A">
        <w:rPr>
          <w:color w:val="0070C0"/>
          <w:cs/>
          <w:lang w:bidi="th-TH"/>
        </w:rPr>
        <w:t>ข้อมูลการทำธุรกรรม</w:t>
      </w:r>
      <w:r w:rsidRPr="00C1611A">
        <w:rPr>
          <w:color w:val="0070C0"/>
          <w:lang w:bidi="th-TH"/>
        </w:rPr>
        <w:t xml:space="preserve">, </w:t>
      </w:r>
      <w:r w:rsidRPr="00C1611A">
        <w:rPr>
          <w:color w:val="0070C0"/>
          <w:cs/>
          <w:lang w:bidi="th-TH"/>
        </w:rPr>
        <w:t>และข้อมูลทางการเงิน</w:t>
      </w:r>
    </w:p>
    <w:p w14:paraId="315ACD70" w14:textId="4D6CED18" w:rsidR="00FD3097" w:rsidRPr="00C1611A" w:rsidRDefault="00FD3097" w:rsidP="00C1611A">
      <w:pPr>
        <w:ind w:firstLine="720"/>
        <w:rPr>
          <w:color w:val="0070C0"/>
          <w:lang w:bidi="th-TH"/>
        </w:rPr>
      </w:pPr>
      <w:r>
        <w:rPr>
          <w:rFonts w:hint="cs"/>
          <w:color w:val="0070C0"/>
          <w:cs/>
          <w:lang w:val="en-US" w:bidi="th-TH"/>
        </w:rPr>
        <w:t>การค้นหาข้อมูล</w:t>
      </w:r>
      <w:r w:rsidR="00E66C12" w:rsidRPr="00C1611A">
        <w:rPr>
          <w:color w:val="0070C0"/>
          <w:cs/>
          <w:lang w:bidi="th-TH"/>
        </w:rPr>
        <w:t xml:space="preserve">: รายงานควรมีความสามารถในการกรองและเลือกข้อมูลที่ต้องการแสดงผล </w:t>
      </w:r>
    </w:p>
    <w:p w14:paraId="54E7AE34" w14:textId="7B597141" w:rsidR="00E66C12" w:rsidRPr="00C1611A" w:rsidRDefault="00E66C12" w:rsidP="00FD3097">
      <w:pPr>
        <w:ind w:firstLine="643"/>
        <w:rPr>
          <w:color w:val="0070C0"/>
          <w:lang w:bidi="th-TH"/>
        </w:rPr>
      </w:pPr>
      <w:r w:rsidRPr="00C1611A">
        <w:rPr>
          <w:color w:val="0070C0"/>
          <w:cs/>
          <w:lang w:bidi="th-TH"/>
        </w:rPr>
        <w:t>ความหลากหลายของรูปแบบรายงาน: รายงานควรมีความสามารถในการสร้างรูปแบบรายงานที่หลากหลายตามความต้องการของผู้ใช้งาน อาทิเช่น ตาราง</w:t>
      </w:r>
      <w:r w:rsidRPr="00C1611A">
        <w:rPr>
          <w:color w:val="0070C0"/>
          <w:lang w:bidi="th-TH"/>
        </w:rPr>
        <w:t>, PDF format</w:t>
      </w:r>
    </w:p>
    <w:p w14:paraId="6F3BCFA2" w14:textId="77777777" w:rsidR="00291F74" w:rsidRDefault="00291F74" w:rsidP="00291F74"/>
    <w:p w14:paraId="0EE7F905" w14:textId="6819537F" w:rsidR="003C5847" w:rsidRPr="00C1611A" w:rsidRDefault="0007006C" w:rsidP="00C1611A">
      <w:pPr>
        <w:pStyle w:val="Heading2"/>
        <w:numPr>
          <w:ilvl w:val="1"/>
          <w:numId w:val="9"/>
        </w:numPr>
        <w:tabs>
          <w:tab w:val="num" w:pos="643"/>
        </w:tabs>
        <w:ind w:left="643" w:hanging="360"/>
        <w:rPr>
          <w:sz w:val="28"/>
        </w:rPr>
      </w:pPr>
      <w:bookmarkStart w:id="13" w:name="_Toc140137003"/>
      <w:bookmarkStart w:id="14" w:name="_Toc143189414"/>
      <w:bookmarkEnd w:id="13"/>
      <w:r w:rsidRPr="00291F74">
        <w:rPr>
          <w:sz w:val="28"/>
          <w:szCs w:val="24"/>
        </w:rPr>
        <w:t>Business Rule / Business Logic</w:t>
      </w:r>
      <w:bookmarkEnd w:id="14"/>
    </w:p>
    <w:p w14:paraId="28ABDB26" w14:textId="78A06A00" w:rsidR="00606FD1" w:rsidRDefault="00606FD1" w:rsidP="006E7373">
      <w:pPr>
        <w:ind w:firstLine="643"/>
      </w:pPr>
      <w:r>
        <w:t>The business rule or business logic of a loan report would typically involve the calculations, conditions</w:t>
      </w:r>
      <w:r w:rsidR="006E7373">
        <w:t>.</w:t>
      </w:r>
    </w:p>
    <w:p w14:paraId="65734995" w14:textId="7179F688" w:rsidR="006E7373" w:rsidRDefault="006E7373" w:rsidP="00C1611A">
      <w:pPr>
        <w:ind w:firstLine="643"/>
      </w:pPr>
      <w:r w:rsidRPr="00C1611A">
        <w:t>The report should include business logic to calculate various aspects of the loan, such as the loan amount, interest rate, repayment terms, and monthly installments. This calculation can be based on predefined formulas or rules defined by the lending institution.</w:t>
      </w:r>
    </w:p>
    <w:p w14:paraId="39E15055" w14:textId="77777777" w:rsidR="00606FD1" w:rsidRDefault="00606FD1" w:rsidP="00606FD1">
      <w:pPr>
        <w:ind w:firstLine="283"/>
        <w:rPr>
          <w:lang w:bidi="th-TH"/>
        </w:rPr>
      </w:pPr>
    </w:p>
    <w:p w14:paraId="2D02F2B4" w14:textId="77777777" w:rsidR="00606FD1" w:rsidRDefault="00606FD1" w:rsidP="00606FD1"/>
    <w:p w14:paraId="2A3DCE22" w14:textId="18EF31EC" w:rsidR="00061B9D" w:rsidRDefault="00606FD1" w:rsidP="00606FD1">
      <w:r>
        <w:t xml:space="preserve">  </w:t>
      </w:r>
    </w:p>
    <w:p w14:paraId="2019A6B3" w14:textId="4AF3C27B" w:rsidR="00AB32DF" w:rsidRPr="00ED088C" w:rsidRDefault="00A02441" w:rsidP="00F3558C">
      <w:pPr>
        <w:pStyle w:val="Heading1"/>
      </w:pPr>
      <w:bookmarkStart w:id="15" w:name="_Toc143189415"/>
      <w:bookmarkEnd w:id="2"/>
      <w:r w:rsidRPr="00ED088C">
        <w:lastRenderedPageBreak/>
        <w:t>Report</w:t>
      </w:r>
      <w:r w:rsidR="00061B9D" w:rsidRPr="00ED088C">
        <w:t xml:space="preserve"> Specification</w:t>
      </w:r>
      <w:bookmarkEnd w:id="15"/>
    </w:p>
    <w:p w14:paraId="0ACA4390" w14:textId="683B7363" w:rsidR="00DB6818" w:rsidRPr="00ED088C" w:rsidRDefault="00266BF1" w:rsidP="00061B9D">
      <w:pPr>
        <w:pStyle w:val="Heading2"/>
      </w:pPr>
      <w:bookmarkStart w:id="16" w:name="_Toc143189416"/>
      <w:r w:rsidRPr="00ED088C">
        <w:t>Loan</w:t>
      </w:r>
      <w:r w:rsidRPr="00266BF1">
        <w:t xml:space="preserve"> Outstanding</w:t>
      </w:r>
      <w:bookmarkStart w:id="17" w:name="_Toc436210304"/>
      <w:bookmarkEnd w:id="16"/>
      <w:r w:rsidR="008C7891">
        <w:t xml:space="preserve">  </w:t>
      </w:r>
    </w:p>
    <w:p w14:paraId="71AC8030" w14:textId="616EFC13" w:rsidR="00061B9D" w:rsidRDefault="00C5480E" w:rsidP="00061B9D">
      <w:pPr>
        <w:pStyle w:val="Heading3"/>
      </w:pPr>
      <w:bookmarkStart w:id="18" w:name="_Toc438138662"/>
      <w:bookmarkStart w:id="19" w:name="_Toc438138702"/>
      <w:bookmarkStart w:id="20" w:name="_Toc438138811"/>
      <w:bookmarkStart w:id="21" w:name="_Toc438201753"/>
      <w:bookmarkStart w:id="22" w:name="_Toc143189417"/>
      <w:r>
        <w:t>S</w:t>
      </w:r>
      <w:r w:rsidR="00061B9D" w:rsidRPr="00061B9D">
        <w:t>upported Sample Transaction and Case from Customer</w:t>
      </w:r>
      <w:bookmarkEnd w:id="18"/>
      <w:bookmarkEnd w:id="19"/>
      <w:bookmarkEnd w:id="20"/>
      <w:bookmarkEnd w:id="21"/>
      <w:bookmarkEnd w:id="22"/>
    </w:p>
    <w:p w14:paraId="79C95212" w14:textId="7DF3D4A4" w:rsidR="005C3C64" w:rsidRDefault="005C3C64" w:rsidP="00A317B0"/>
    <w:p w14:paraId="0E31A499" w14:textId="67F79705" w:rsidR="005C3C64" w:rsidRDefault="005C3C64" w:rsidP="00A317B0">
      <w:r>
        <w:rPr>
          <w:lang w:val="en-US" w:bidi="th-TH"/>
        </w:rPr>
        <w:drawing>
          <wp:inline distT="0" distB="0" distL="0" distR="0" wp14:anchorId="16D4E026" wp14:editId="3337D249">
            <wp:extent cx="6390005" cy="4490085"/>
            <wp:effectExtent l="0" t="0" r="0" b="5715"/>
            <wp:docPr id="1984830976" name="Picture 198483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0005" cy="4490085"/>
                    </a:xfrm>
                    <a:prstGeom prst="rect">
                      <a:avLst/>
                    </a:prstGeom>
                  </pic:spPr>
                </pic:pic>
              </a:graphicData>
            </a:graphic>
          </wp:inline>
        </w:drawing>
      </w:r>
    </w:p>
    <w:p w14:paraId="206988AA" w14:textId="498D806E" w:rsidR="005C3C64" w:rsidRPr="005C3C64" w:rsidRDefault="005C3C64" w:rsidP="00A317B0">
      <w:r>
        <w:rPr>
          <w:lang w:val="en-US" w:bidi="th-TH"/>
        </w:rPr>
        <w:lastRenderedPageBreak/>
        <w:drawing>
          <wp:inline distT="0" distB="0" distL="0" distR="0" wp14:anchorId="5484E875" wp14:editId="5D5DD0F1">
            <wp:extent cx="6390005" cy="4471670"/>
            <wp:effectExtent l="0" t="0" r="0" b="5080"/>
            <wp:docPr id="1984830977" name="Picture 198483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0005" cy="4471670"/>
                    </a:xfrm>
                    <a:prstGeom prst="rect">
                      <a:avLst/>
                    </a:prstGeom>
                  </pic:spPr>
                </pic:pic>
              </a:graphicData>
            </a:graphic>
          </wp:inline>
        </w:drawing>
      </w:r>
    </w:p>
    <w:p w14:paraId="5B34D308" w14:textId="5487964A" w:rsidR="00061B9D" w:rsidRDefault="00061B9D" w:rsidP="00C5480E"/>
    <w:p w14:paraId="0305D4B6" w14:textId="77777777" w:rsidR="005C3C64" w:rsidRDefault="005C3C64" w:rsidP="00C5480E">
      <w:r>
        <w:rPr>
          <w:lang w:val="en-US" w:bidi="th-TH"/>
        </w:rPr>
        <w:lastRenderedPageBreak/>
        <w:drawing>
          <wp:inline distT="0" distB="0" distL="0" distR="0" wp14:anchorId="3A0577F2" wp14:editId="006C5C76">
            <wp:extent cx="6390005" cy="4222115"/>
            <wp:effectExtent l="0" t="0" r="0" b="6985"/>
            <wp:docPr id="1984830978" name="Picture 198483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0005" cy="4222115"/>
                    </a:xfrm>
                    <a:prstGeom prst="rect">
                      <a:avLst/>
                    </a:prstGeom>
                  </pic:spPr>
                </pic:pic>
              </a:graphicData>
            </a:graphic>
          </wp:inline>
        </w:drawing>
      </w:r>
    </w:p>
    <w:p w14:paraId="499D93D5" w14:textId="709D68A6" w:rsidR="00654820" w:rsidRDefault="005C3C64" w:rsidP="00C5480E">
      <w:r>
        <w:rPr>
          <w:lang w:val="en-US" w:bidi="th-TH"/>
        </w:rPr>
        <w:lastRenderedPageBreak/>
        <w:drawing>
          <wp:inline distT="0" distB="0" distL="0" distR="0" wp14:anchorId="0003A1AB" wp14:editId="26C6D1AA">
            <wp:extent cx="6390005" cy="4509770"/>
            <wp:effectExtent l="0" t="0" r="0" b="5080"/>
            <wp:docPr id="1984830979" name="Picture 198483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0005" cy="4509770"/>
                    </a:xfrm>
                    <a:prstGeom prst="rect">
                      <a:avLst/>
                    </a:prstGeom>
                  </pic:spPr>
                </pic:pic>
              </a:graphicData>
            </a:graphic>
          </wp:inline>
        </w:drawing>
      </w:r>
    </w:p>
    <w:p w14:paraId="5546325B" w14:textId="61C4AB5A" w:rsidR="00F843DD" w:rsidRDefault="00F843DD" w:rsidP="00C1611A">
      <w:pPr>
        <w:ind w:right="707"/>
      </w:pPr>
    </w:p>
    <w:p w14:paraId="466A1599" w14:textId="50EE900F" w:rsidR="00F843DD" w:rsidRDefault="00F843DD" w:rsidP="00C5480E"/>
    <w:p w14:paraId="1139E5C0" w14:textId="67995989" w:rsidR="00900489" w:rsidRDefault="00900489" w:rsidP="00C1611A"/>
    <w:p w14:paraId="7882B935" w14:textId="77777777" w:rsidR="001C1435" w:rsidRDefault="008E4E6B" w:rsidP="008E4E6B">
      <w:r>
        <w:t xml:space="preserve">Note: </w:t>
      </w:r>
      <w:r>
        <w:tab/>
      </w:r>
    </w:p>
    <w:p w14:paraId="7F4C106D" w14:textId="07136881" w:rsidR="008E4E6B" w:rsidRPr="001C1435" w:rsidRDefault="008E4E6B">
      <w:pPr>
        <w:pStyle w:val="ListParagraph"/>
        <w:numPr>
          <w:ilvl w:val="0"/>
          <w:numId w:val="11"/>
        </w:numPr>
        <w:rPr>
          <w:lang w:val="en-US" w:bidi="th-TH"/>
        </w:rPr>
      </w:pPr>
      <w:r w:rsidRPr="001C1435">
        <w:rPr>
          <w:lang w:val="en-US" w:bidi="th-TH"/>
        </w:rPr>
        <w:t>CBS9 Supported</w:t>
      </w:r>
    </w:p>
    <w:p w14:paraId="5C185E79" w14:textId="77777777" w:rsidR="0010464C" w:rsidRDefault="000A0C9C">
      <w:pPr>
        <w:pStyle w:val="ListParagraph"/>
        <w:numPr>
          <w:ilvl w:val="0"/>
          <w:numId w:val="11"/>
        </w:numPr>
        <w:rPr>
          <w:lang w:val="en-US" w:bidi="th-TH"/>
        </w:rPr>
      </w:pPr>
      <w:r>
        <w:rPr>
          <w:lang w:val="en-US" w:bidi="th-TH"/>
        </w:rPr>
        <w:t>All report are integate with ECM as End of day Process. (PDF Format)</w:t>
      </w:r>
      <w:r w:rsidR="0010464C">
        <w:rPr>
          <w:lang w:val="en-US" w:bidi="th-TH"/>
        </w:rPr>
        <w:t>. If ECM can not supported to store PDF report from symmetri CBS that no need to store in ECM.</w:t>
      </w:r>
    </w:p>
    <w:p w14:paraId="4982534C" w14:textId="2A7A5EC9" w:rsidR="008E4E6B" w:rsidRPr="006A2BB9" w:rsidRDefault="0010464C">
      <w:pPr>
        <w:pStyle w:val="ListParagraph"/>
        <w:numPr>
          <w:ilvl w:val="0"/>
          <w:numId w:val="11"/>
        </w:numPr>
        <w:rPr>
          <w:lang w:val="en-US" w:bidi="th-TH"/>
        </w:rPr>
      </w:pPr>
      <w:r>
        <w:rPr>
          <w:lang w:val="en-US" w:bidi="th-TH"/>
        </w:rPr>
        <w:t xml:space="preserve">Symmetri support  for retrieve  the historical  data for report.   </w:t>
      </w:r>
    </w:p>
    <w:p w14:paraId="08A823EE" w14:textId="27C279BB" w:rsidR="008E4E6B" w:rsidRPr="00C1611A" w:rsidRDefault="008E4E6B" w:rsidP="00C5480E">
      <w:pPr>
        <w:ind w:firstLine="426"/>
        <w:rPr>
          <w:lang w:val="en-US"/>
        </w:rPr>
      </w:pPr>
    </w:p>
    <w:p w14:paraId="1490B0F7" w14:textId="77777777" w:rsidR="00061B9D" w:rsidRPr="00061B9D" w:rsidRDefault="00061B9D" w:rsidP="00061B9D">
      <w:pPr>
        <w:pStyle w:val="Heading3"/>
      </w:pPr>
      <w:bookmarkStart w:id="23" w:name="_Toc438138663"/>
      <w:bookmarkStart w:id="24" w:name="_Toc438138703"/>
      <w:bookmarkStart w:id="25" w:name="_Toc438138812"/>
      <w:bookmarkStart w:id="26" w:name="_Toc438201754"/>
      <w:bookmarkStart w:id="27" w:name="_Toc143189418"/>
      <w:r w:rsidRPr="00061B9D">
        <w:t>Menu Modification</w:t>
      </w:r>
      <w:bookmarkEnd w:id="23"/>
      <w:bookmarkEnd w:id="24"/>
      <w:bookmarkEnd w:id="25"/>
      <w:bookmarkEnd w:id="26"/>
      <w:bookmarkEnd w:id="27"/>
      <w:r w:rsidRPr="00061B9D">
        <w:t xml:space="preserve"> </w:t>
      </w:r>
    </w:p>
    <w:p w14:paraId="0464DA22" w14:textId="08F69EA2" w:rsidR="00061B9D" w:rsidRDefault="008E40C5" w:rsidP="00C1611A">
      <w:pPr>
        <w:tabs>
          <w:tab w:val="left" w:pos="1418"/>
        </w:tabs>
        <w:rPr>
          <w:cs/>
          <w:lang w:bidi="th-TH"/>
        </w:rPr>
      </w:pPr>
      <w:r>
        <w:tab/>
      </w:r>
      <w:r w:rsidRPr="008E40C5">
        <w:t>Not applicable</w:t>
      </w:r>
      <w:r w:rsidR="00061B9D">
        <w:tab/>
      </w:r>
      <w:bookmarkStart w:id="28" w:name="_Toc500587595"/>
      <w:bookmarkStart w:id="29" w:name="_Toc500587638"/>
      <w:bookmarkStart w:id="30" w:name="_Toc506612500"/>
      <w:bookmarkStart w:id="31" w:name="_Toc261603692"/>
    </w:p>
    <w:p w14:paraId="2C10F98F" w14:textId="77777777" w:rsidR="00061B9D" w:rsidRPr="00061B9D" w:rsidRDefault="00061B9D" w:rsidP="00061B9D">
      <w:pPr>
        <w:pStyle w:val="Heading3"/>
      </w:pPr>
      <w:bookmarkStart w:id="32" w:name="_Toc438138664"/>
      <w:bookmarkStart w:id="33" w:name="_Toc438138704"/>
      <w:bookmarkStart w:id="34" w:name="_Toc438138813"/>
      <w:bookmarkStart w:id="35" w:name="_Toc438201755"/>
      <w:bookmarkStart w:id="36" w:name="_Toc143189419"/>
      <w:r w:rsidRPr="00061B9D">
        <w:t>Screen Layout and Data Sheet</w:t>
      </w:r>
      <w:bookmarkEnd w:id="28"/>
      <w:bookmarkEnd w:id="29"/>
      <w:bookmarkEnd w:id="30"/>
      <w:bookmarkEnd w:id="31"/>
      <w:bookmarkEnd w:id="32"/>
      <w:bookmarkEnd w:id="33"/>
      <w:bookmarkEnd w:id="34"/>
      <w:bookmarkEnd w:id="35"/>
      <w:bookmarkEnd w:id="36"/>
    </w:p>
    <w:p w14:paraId="3719F51C" w14:textId="11072710" w:rsidR="00061B9D" w:rsidRDefault="008E40C5" w:rsidP="00C1611A">
      <w:pPr>
        <w:ind w:left="1440"/>
      </w:pPr>
      <w:r w:rsidRPr="008E40C5">
        <w:t>Not applicable</w:t>
      </w:r>
    </w:p>
    <w:p w14:paraId="79DD04EA" w14:textId="229EC5D9" w:rsidR="00061B9D" w:rsidRDefault="00681543" w:rsidP="00061B9D">
      <w:pPr>
        <w:pStyle w:val="Heading3"/>
      </w:pPr>
      <w:bookmarkStart w:id="37" w:name="_Toc143189420"/>
      <w:r>
        <w:t>To-be Process</w:t>
      </w:r>
      <w:bookmarkEnd w:id="37"/>
    </w:p>
    <w:tbl>
      <w:tblPr>
        <w:tblStyle w:val="TableGrid"/>
        <w:tblW w:w="0" w:type="auto"/>
        <w:tblLook w:val="04A0" w:firstRow="1" w:lastRow="0" w:firstColumn="1" w:lastColumn="0" w:noHBand="0" w:noVBand="1"/>
      </w:tblPr>
      <w:tblGrid>
        <w:gridCol w:w="10053"/>
      </w:tblGrid>
      <w:tr w:rsidR="00E00629" w14:paraId="5BA1AD1A" w14:textId="77777777" w:rsidTr="00E00629">
        <w:tc>
          <w:tcPr>
            <w:tcW w:w="10053" w:type="dxa"/>
          </w:tcPr>
          <w:p w14:paraId="58E05354" w14:textId="54D32A84" w:rsidR="00E00629" w:rsidRDefault="00E00629" w:rsidP="00A439A3">
            <w:r>
              <w:t>Menu</w:t>
            </w:r>
          </w:p>
          <w:p w14:paraId="6A102E86" w14:textId="77777777" w:rsidR="00E00629" w:rsidRDefault="00E00629" w:rsidP="00A439A3">
            <w:r>
              <w:rPr>
                <w:lang w:val="en-US" w:bidi="th-TH"/>
              </w:rPr>
              <w:lastRenderedPageBreak/>
              <w:drawing>
                <wp:inline distT="0" distB="0" distL="0" distR="0" wp14:anchorId="7BEA97FB" wp14:editId="2B84717A">
                  <wp:extent cx="2635250" cy="1786884"/>
                  <wp:effectExtent l="19050" t="19050" r="12700" b="23495"/>
                  <wp:docPr id="1989361500" name="Picture 1989361500">
                    <a:extLst xmlns:a="http://schemas.openxmlformats.org/drawingml/2006/main">
                      <a:ext uri="{FF2B5EF4-FFF2-40B4-BE49-F238E27FC236}">
                        <a16:creationId xmlns:a16="http://schemas.microsoft.com/office/drawing/2014/main" id="{06377445-94A8-4B37-82E1-A9EAB0A1FE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6377445-94A8-4B37-82E1-A9EAB0A1FE7F}"/>
                              </a:ext>
                            </a:extLst>
                          </pic:cNvPr>
                          <pic:cNvPicPr>
                            <a:picLocks noChangeAspect="1"/>
                          </pic:cNvPicPr>
                        </pic:nvPicPr>
                        <pic:blipFill>
                          <a:blip r:embed="rId18"/>
                          <a:stretch>
                            <a:fillRect/>
                          </a:stretch>
                        </pic:blipFill>
                        <pic:spPr>
                          <a:xfrm>
                            <a:off x="0" y="0"/>
                            <a:ext cx="2635250" cy="1786884"/>
                          </a:xfrm>
                          <a:prstGeom prst="rect">
                            <a:avLst/>
                          </a:prstGeom>
                          <a:ln>
                            <a:solidFill>
                              <a:schemeClr val="tx1"/>
                            </a:solidFill>
                          </a:ln>
                        </pic:spPr>
                      </pic:pic>
                    </a:graphicData>
                  </a:graphic>
                </wp:inline>
              </w:drawing>
            </w:r>
          </w:p>
          <w:p w14:paraId="098C04D2" w14:textId="3A8ADA6F" w:rsidR="00E00629" w:rsidRDefault="00E00629" w:rsidP="00A439A3"/>
        </w:tc>
      </w:tr>
      <w:tr w:rsidR="00E00629" w14:paraId="4EE0524D" w14:textId="77777777" w:rsidTr="00E00629">
        <w:tc>
          <w:tcPr>
            <w:tcW w:w="10053" w:type="dxa"/>
          </w:tcPr>
          <w:p w14:paraId="1F74525C" w14:textId="77777777" w:rsidR="00E00629" w:rsidRDefault="00E00629" w:rsidP="00A439A3">
            <w:r w:rsidRPr="00E00629">
              <w:lastRenderedPageBreak/>
              <w:t>OutstandingLoans by Account Executive</w:t>
            </w:r>
          </w:p>
          <w:p w14:paraId="336D9030" w14:textId="77777777" w:rsidR="00E00629" w:rsidRDefault="00E00629" w:rsidP="00A439A3">
            <w:r>
              <w:rPr>
                <w:lang w:val="en-US" w:bidi="th-TH"/>
              </w:rPr>
              <w:drawing>
                <wp:inline distT="0" distB="0" distL="0" distR="0" wp14:anchorId="3AFA77AB" wp14:editId="4D710F33">
                  <wp:extent cx="4831796" cy="2241177"/>
                  <wp:effectExtent l="19050" t="19050" r="26035" b="26035"/>
                  <wp:docPr id="1627688996" name="Picture 1627688996">
                    <a:extLst xmlns:a="http://schemas.openxmlformats.org/drawingml/2006/main">
                      <a:ext uri="{FF2B5EF4-FFF2-40B4-BE49-F238E27FC236}">
                        <a16:creationId xmlns:a16="http://schemas.microsoft.com/office/drawing/2014/main" id="{B54783CD-1205-44F2-8E65-05F3EFE30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54783CD-1205-44F2-8E65-05F3EFE308E7}"/>
                              </a:ext>
                            </a:extLst>
                          </pic:cNvPr>
                          <pic:cNvPicPr>
                            <a:picLocks noChangeAspect="1"/>
                          </pic:cNvPicPr>
                        </pic:nvPicPr>
                        <pic:blipFill>
                          <a:blip r:embed="rId19"/>
                          <a:stretch>
                            <a:fillRect/>
                          </a:stretch>
                        </pic:blipFill>
                        <pic:spPr>
                          <a:xfrm>
                            <a:off x="0" y="0"/>
                            <a:ext cx="4831796" cy="2241177"/>
                          </a:xfrm>
                          <a:prstGeom prst="rect">
                            <a:avLst/>
                          </a:prstGeom>
                          <a:ln>
                            <a:solidFill>
                              <a:schemeClr val="tx1"/>
                            </a:solidFill>
                          </a:ln>
                        </pic:spPr>
                      </pic:pic>
                    </a:graphicData>
                  </a:graphic>
                </wp:inline>
              </w:drawing>
            </w:r>
          </w:p>
          <w:p w14:paraId="64B64CBE" w14:textId="77777777" w:rsidR="00E00629" w:rsidRDefault="00E00629" w:rsidP="00A439A3"/>
          <w:p w14:paraId="52DE8F06" w14:textId="77777777" w:rsidR="00E00629" w:rsidRDefault="00E00629" w:rsidP="00A439A3">
            <w:r>
              <w:rPr>
                <w:lang w:val="en-US" w:bidi="th-TH"/>
              </w:rPr>
              <w:drawing>
                <wp:inline distT="0" distB="0" distL="0" distR="0" wp14:anchorId="122B98C5" wp14:editId="44A82891">
                  <wp:extent cx="5819775" cy="2498403"/>
                  <wp:effectExtent l="19050" t="19050" r="9525" b="16510"/>
                  <wp:docPr id="1344738940" name="Picture 1344738940">
                    <a:extLst xmlns:a="http://schemas.openxmlformats.org/drawingml/2006/main">
                      <a:ext uri="{FF2B5EF4-FFF2-40B4-BE49-F238E27FC236}">
                        <a16:creationId xmlns:a16="http://schemas.microsoft.com/office/drawing/2014/main" id="{A92CCF6F-C5FF-4C87-99BB-79BF4179D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2CCF6F-C5FF-4C87-99BB-79BF4179D0C2}"/>
                              </a:ext>
                            </a:extLst>
                          </pic:cNvPr>
                          <pic:cNvPicPr>
                            <a:picLocks noChangeAspect="1"/>
                          </pic:cNvPicPr>
                        </pic:nvPicPr>
                        <pic:blipFill>
                          <a:blip r:embed="rId20"/>
                          <a:stretch>
                            <a:fillRect/>
                          </a:stretch>
                        </pic:blipFill>
                        <pic:spPr>
                          <a:xfrm>
                            <a:off x="0" y="0"/>
                            <a:ext cx="5822699" cy="2499658"/>
                          </a:xfrm>
                          <a:prstGeom prst="rect">
                            <a:avLst/>
                          </a:prstGeom>
                          <a:ln>
                            <a:solidFill>
                              <a:schemeClr val="tx1"/>
                            </a:solidFill>
                          </a:ln>
                        </pic:spPr>
                      </pic:pic>
                    </a:graphicData>
                  </a:graphic>
                </wp:inline>
              </w:drawing>
            </w:r>
          </w:p>
          <w:p w14:paraId="7BA31CF8" w14:textId="77777777" w:rsidR="00221FCA" w:rsidRDefault="00221FCA" w:rsidP="00A439A3"/>
          <w:p w14:paraId="181E07EA" w14:textId="77777777" w:rsidR="00E00629" w:rsidRDefault="00E00629" w:rsidP="00A439A3">
            <w:r>
              <w:rPr>
                <w:lang w:val="en-US" w:bidi="th-TH"/>
              </w:rPr>
              <w:lastRenderedPageBreak/>
              <w:drawing>
                <wp:inline distT="0" distB="0" distL="0" distR="0" wp14:anchorId="7ABE0315" wp14:editId="7B74A570">
                  <wp:extent cx="5819775" cy="2517488"/>
                  <wp:effectExtent l="19050" t="19050" r="9525" b="16510"/>
                  <wp:docPr id="130054102" name="Picture 130054102">
                    <a:extLst xmlns:a="http://schemas.openxmlformats.org/drawingml/2006/main">
                      <a:ext uri="{FF2B5EF4-FFF2-40B4-BE49-F238E27FC236}">
                        <a16:creationId xmlns:a16="http://schemas.microsoft.com/office/drawing/2014/main" id="{3543F03F-11F9-4CF6-B7F2-4A17019DF0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43F03F-11F9-4CF6-B7F2-4A17019DF075}"/>
                              </a:ext>
                            </a:extLst>
                          </pic:cNvPr>
                          <pic:cNvPicPr>
                            <a:picLocks noChangeAspect="1"/>
                          </pic:cNvPicPr>
                        </pic:nvPicPr>
                        <pic:blipFill>
                          <a:blip r:embed="rId21"/>
                          <a:stretch>
                            <a:fillRect/>
                          </a:stretch>
                        </pic:blipFill>
                        <pic:spPr>
                          <a:xfrm>
                            <a:off x="0" y="0"/>
                            <a:ext cx="5825562" cy="2519991"/>
                          </a:xfrm>
                          <a:prstGeom prst="rect">
                            <a:avLst/>
                          </a:prstGeom>
                          <a:ln>
                            <a:solidFill>
                              <a:schemeClr val="tx1"/>
                            </a:solidFill>
                          </a:ln>
                        </pic:spPr>
                      </pic:pic>
                    </a:graphicData>
                  </a:graphic>
                </wp:inline>
              </w:drawing>
            </w:r>
          </w:p>
          <w:p w14:paraId="647A9CDA" w14:textId="03E17123" w:rsidR="00E00629" w:rsidRDefault="00E00629" w:rsidP="00A439A3"/>
        </w:tc>
      </w:tr>
      <w:tr w:rsidR="00E00629" w14:paraId="4CE55965" w14:textId="77777777" w:rsidTr="006445B3">
        <w:tc>
          <w:tcPr>
            <w:tcW w:w="10053" w:type="dxa"/>
          </w:tcPr>
          <w:p w14:paraId="4ABB92F8" w14:textId="77777777" w:rsidR="00E00629" w:rsidRDefault="00E00629" w:rsidP="00A439A3">
            <w:r w:rsidRPr="00E00629">
              <w:lastRenderedPageBreak/>
              <w:t>Outstanding Loan by Loan Type</w:t>
            </w:r>
          </w:p>
          <w:p w14:paraId="0235AE57" w14:textId="77777777" w:rsidR="00E00629" w:rsidRDefault="00E00629" w:rsidP="00A439A3">
            <w:r>
              <w:rPr>
                <w:lang w:val="en-US" w:bidi="th-TH"/>
              </w:rPr>
              <w:drawing>
                <wp:inline distT="0" distB="0" distL="0" distR="0" wp14:anchorId="3C078617" wp14:editId="3AE00A27">
                  <wp:extent cx="4190253" cy="2264962"/>
                  <wp:effectExtent l="19050" t="19050" r="20320" b="21590"/>
                  <wp:docPr id="1571531423" name="Picture 1571531423">
                    <a:extLst xmlns:a="http://schemas.openxmlformats.org/drawingml/2006/main">
                      <a:ext uri="{FF2B5EF4-FFF2-40B4-BE49-F238E27FC236}">
                        <a16:creationId xmlns:a16="http://schemas.microsoft.com/office/drawing/2014/main" id="{1EDE9E41-D803-427A-B559-A3D6F30D5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EDE9E41-D803-427A-B559-A3D6F30D50F4}"/>
                              </a:ext>
                            </a:extLst>
                          </pic:cNvPr>
                          <pic:cNvPicPr>
                            <a:picLocks noChangeAspect="1"/>
                          </pic:cNvPicPr>
                        </pic:nvPicPr>
                        <pic:blipFill>
                          <a:blip r:embed="rId22"/>
                          <a:stretch>
                            <a:fillRect/>
                          </a:stretch>
                        </pic:blipFill>
                        <pic:spPr>
                          <a:xfrm>
                            <a:off x="0" y="0"/>
                            <a:ext cx="4190253" cy="2264962"/>
                          </a:xfrm>
                          <a:prstGeom prst="rect">
                            <a:avLst/>
                          </a:prstGeom>
                          <a:ln>
                            <a:solidFill>
                              <a:schemeClr val="tx1"/>
                            </a:solidFill>
                          </a:ln>
                        </pic:spPr>
                      </pic:pic>
                    </a:graphicData>
                  </a:graphic>
                </wp:inline>
              </w:drawing>
            </w:r>
          </w:p>
          <w:p w14:paraId="7AB3275F" w14:textId="77777777" w:rsidR="00E00629" w:rsidRDefault="00E00629" w:rsidP="00A439A3">
            <w:r>
              <w:rPr>
                <w:lang w:val="en-US" w:bidi="th-TH"/>
              </w:rPr>
              <w:drawing>
                <wp:inline distT="0" distB="0" distL="0" distR="0" wp14:anchorId="060ADCCA" wp14:editId="229A2869">
                  <wp:extent cx="5895975" cy="2536974"/>
                  <wp:effectExtent l="19050" t="19050" r="9525" b="15875"/>
                  <wp:docPr id="553932398" name="Picture 553932398">
                    <a:extLst xmlns:a="http://schemas.openxmlformats.org/drawingml/2006/main">
                      <a:ext uri="{FF2B5EF4-FFF2-40B4-BE49-F238E27FC236}">
                        <a16:creationId xmlns:a16="http://schemas.microsoft.com/office/drawing/2014/main" id="{564EB1BE-25B5-4BFA-89D6-62579FE39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4EB1BE-25B5-4BFA-89D6-62579FE39852}"/>
                              </a:ext>
                            </a:extLst>
                          </pic:cNvPr>
                          <pic:cNvPicPr>
                            <a:picLocks noChangeAspect="1"/>
                          </pic:cNvPicPr>
                        </pic:nvPicPr>
                        <pic:blipFill>
                          <a:blip r:embed="rId23"/>
                          <a:stretch>
                            <a:fillRect/>
                          </a:stretch>
                        </pic:blipFill>
                        <pic:spPr>
                          <a:xfrm>
                            <a:off x="0" y="0"/>
                            <a:ext cx="5901358" cy="2539290"/>
                          </a:xfrm>
                          <a:prstGeom prst="rect">
                            <a:avLst/>
                          </a:prstGeom>
                          <a:ln>
                            <a:solidFill>
                              <a:schemeClr val="tx1"/>
                            </a:solidFill>
                          </a:ln>
                        </pic:spPr>
                      </pic:pic>
                    </a:graphicData>
                  </a:graphic>
                </wp:inline>
              </w:drawing>
            </w:r>
          </w:p>
          <w:p w14:paraId="0186E94A" w14:textId="77777777" w:rsidR="009F3122" w:rsidRDefault="009F3122" w:rsidP="00A439A3"/>
          <w:p w14:paraId="22906111" w14:textId="77777777" w:rsidR="00E00629" w:rsidRDefault="00E00629" w:rsidP="00A439A3">
            <w:r>
              <w:rPr>
                <w:lang w:val="en-US" w:bidi="th-TH"/>
              </w:rPr>
              <w:lastRenderedPageBreak/>
              <w:drawing>
                <wp:inline distT="0" distB="0" distL="0" distR="0" wp14:anchorId="1276901A" wp14:editId="29F6F7F1">
                  <wp:extent cx="5895975" cy="2542247"/>
                  <wp:effectExtent l="19050" t="19050" r="9525" b="10795"/>
                  <wp:docPr id="1241136325" name="Picture 1241136325">
                    <a:extLst xmlns:a="http://schemas.openxmlformats.org/drawingml/2006/main">
                      <a:ext uri="{FF2B5EF4-FFF2-40B4-BE49-F238E27FC236}">
                        <a16:creationId xmlns:a16="http://schemas.microsoft.com/office/drawing/2014/main" id="{D553DFA0-06C8-4B2C-AF9C-C85DAD30CA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553DFA0-06C8-4B2C-AF9C-C85DAD30CA6D}"/>
                              </a:ext>
                            </a:extLst>
                          </pic:cNvPr>
                          <pic:cNvPicPr>
                            <a:picLocks noChangeAspect="1"/>
                          </pic:cNvPicPr>
                        </pic:nvPicPr>
                        <pic:blipFill>
                          <a:blip r:embed="rId24"/>
                          <a:stretch>
                            <a:fillRect/>
                          </a:stretch>
                        </pic:blipFill>
                        <pic:spPr>
                          <a:xfrm>
                            <a:off x="0" y="0"/>
                            <a:ext cx="5901880" cy="2544793"/>
                          </a:xfrm>
                          <a:prstGeom prst="rect">
                            <a:avLst/>
                          </a:prstGeom>
                          <a:ln>
                            <a:solidFill>
                              <a:schemeClr val="tx1"/>
                            </a:solidFill>
                          </a:ln>
                        </pic:spPr>
                      </pic:pic>
                    </a:graphicData>
                  </a:graphic>
                </wp:inline>
              </w:drawing>
            </w:r>
          </w:p>
          <w:p w14:paraId="1D4B5E01" w14:textId="77777777" w:rsidR="009F3122" w:rsidRDefault="009F3122" w:rsidP="00A439A3"/>
          <w:p w14:paraId="1400FE93" w14:textId="77777777" w:rsidR="006445B3" w:rsidRDefault="006445B3" w:rsidP="00A439A3">
            <w:r>
              <w:rPr>
                <w:lang w:val="en-US" w:bidi="th-TH"/>
              </w:rPr>
              <w:drawing>
                <wp:inline distT="0" distB="0" distL="0" distR="0" wp14:anchorId="0191655A" wp14:editId="16077C6F">
                  <wp:extent cx="5895975" cy="2507093"/>
                  <wp:effectExtent l="19050" t="19050" r="9525" b="26670"/>
                  <wp:docPr id="9" name="Picture 8">
                    <a:extLst xmlns:a="http://schemas.openxmlformats.org/drawingml/2006/main">
                      <a:ext uri="{FF2B5EF4-FFF2-40B4-BE49-F238E27FC236}">
                        <a16:creationId xmlns:a16="http://schemas.microsoft.com/office/drawing/2014/main" id="{C6F5EB3C-917D-4FCB-9595-7387FA3A2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6F5EB3C-917D-4FCB-9595-7387FA3A26EC}"/>
                              </a:ext>
                            </a:extLst>
                          </pic:cNvPr>
                          <pic:cNvPicPr>
                            <a:picLocks noChangeAspect="1"/>
                          </pic:cNvPicPr>
                        </pic:nvPicPr>
                        <pic:blipFill>
                          <a:blip r:embed="rId25"/>
                          <a:stretch>
                            <a:fillRect/>
                          </a:stretch>
                        </pic:blipFill>
                        <pic:spPr>
                          <a:xfrm>
                            <a:off x="0" y="0"/>
                            <a:ext cx="5900055" cy="2508828"/>
                          </a:xfrm>
                          <a:prstGeom prst="rect">
                            <a:avLst/>
                          </a:prstGeom>
                          <a:ln>
                            <a:solidFill>
                              <a:schemeClr val="tx1"/>
                            </a:solidFill>
                          </a:ln>
                        </pic:spPr>
                      </pic:pic>
                    </a:graphicData>
                  </a:graphic>
                </wp:inline>
              </w:drawing>
            </w:r>
          </w:p>
          <w:p w14:paraId="12AF72A7" w14:textId="77777777" w:rsidR="00783639" w:rsidRDefault="00783639" w:rsidP="00A439A3"/>
          <w:p w14:paraId="0EC23E86" w14:textId="08BE24AB" w:rsidR="00783639" w:rsidRDefault="00783639" w:rsidP="00A439A3"/>
        </w:tc>
      </w:tr>
      <w:tr w:rsidR="00E00629" w14:paraId="35AC7DE1" w14:textId="77777777" w:rsidTr="00A921F9">
        <w:tc>
          <w:tcPr>
            <w:tcW w:w="10053" w:type="dxa"/>
          </w:tcPr>
          <w:p w14:paraId="6B8D59ED" w14:textId="77777777" w:rsidR="00E00629" w:rsidRDefault="00A921F9" w:rsidP="00A439A3">
            <w:r w:rsidRPr="00A921F9">
              <w:lastRenderedPageBreak/>
              <w:t>Outstanding Loans by Maturity Date</w:t>
            </w:r>
          </w:p>
          <w:p w14:paraId="63687026" w14:textId="77777777" w:rsidR="00A921F9" w:rsidRDefault="00A921F9" w:rsidP="00A439A3">
            <w:r>
              <w:rPr>
                <w:lang w:val="en-US" w:bidi="th-TH"/>
              </w:rPr>
              <w:drawing>
                <wp:inline distT="0" distB="0" distL="0" distR="0" wp14:anchorId="58B34941" wp14:editId="5585903C">
                  <wp:extent cx="4203930" cy="2309584"/>
                  <wp:effectExtent l="19050" t="19050" r="25400" b="14605"/>
                  <wp:docPr id="10" name="Picture 9">
                    <a:extLst xmlns:a="http://schemas.openxmlformats.org/drawingml/2006/main">
                      <a:ext uri="{FF2B5EF4-FFF2-40B4-BE49-F238E27FC236}">
                        <a16:creationId xmlns:a16="http://schemas.microsoft.com/office/drawing/2014/main" id="{49655767-FCD2-4176-B6A2-55BC157BBA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9655767-FCD2-4176-B6A2-55BC157BBA94}"/>
                              </a:ext>
                            </a:extLst>
                          </pic:cNvPr>
                          <pic:cNvPicPr>
                            <a:picLocks noChangeAspect="1"/>
                          </pic:cNvPicPr>
                        </pic:nvPicPr>
                        <pic:blipFill>
                          <a:blip r:embed="rId26"/>
                          <a:stretch>
                            <a:fillRect/>
                          </a:stretch>
                        </pic:blipFill>
                        <pic:spPr>
                          <a:xfrm>
                            <a:off x="0" y="0"/>
                            <a:ext cx="4203930" cy="2309584"/>
                          </a:xfrm>
                          <a:prstGeom prst="rect">
                            <a:avLst/>
                          </a:prstGeom>
                          <a:ln>
                            <a:solidFill>
                              <a:schemeClr val="tx1"/>
                            </a:solidFill>
                          </a:ln>
                        </pic:spPr>
                      </pic:pic>
                    </a:graphicData>
                  </a:graphic>
                </wp:inline>
              </w:drawing>
            </w:r>
          </w:p>
          <w:p w14:paraId="6CBA9201" w14:textId="77777777" w:rsidR="00A921F9" w:rsidRDefault="00A921F9" w:rsidP="00A439A3"/>
          <w:p w14:paraId="6C1A5B75" w14:textId="77777777" w:rsidR="00A921F9" w:rsidRDefault="00A921F9" w:rsidP="00A439A3">
            <w:r>
              <w:rPr>
                <w:lang w:val="en-US" w:bidi="th-TH"/>
              </w:rPr>
              <w:lastRenderedPageBreak/>
              <w:drawing>
                <wp:inline distT="0" distB="0" distL="0" distR="0" wp14:anchorId="440D49E1" wp14:editId="2090C5A3">
                  <wp:extent cx="5895975" cy="2481313"/>
                  <wp:effectExtent l="19050" t="19050" r="9525" b="14605"/>
                  <wp:docPr id="1881297325" name="Picture 1881297325">
                    <a:extLst xmlns:a="http://schemas.openxmlformats.org/drawingml/2006/main">
                      <a:ext uri="{FF2B5EF4-FFF2-40B4-BE49-F238E27FC236}">
                        <a16:creationId xmlns:a16="http://schemas.microsoft.com/office/drawing/2014/main" id="{0F5745D5-1C5E-4CBE-B9AD-119859FE90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F5745D5-1C5E-4CBE-B9AD-119859FE9033}"/>
                              </a:ext>
                            </a:extLst>
                          </pic:cNvPr>
                          <pic:cNvPicPr>
                            <a:picLocks noChangeAspect="1"/>
                          </pic:cNvPicPr>
                        </pic:nvPicPr>
                        <pic:blipFill>
                          <a:blip r:embed="rId27"/>
                          <a:stretch>
                            <a:fillRect/>
                          </a:stretch>
                        </pic:blipFill>
                        <pic:spPr>
                          <a:xfrm>
                            <a:off x="0" y="0"/>
                            <a:ext cx="5902589" cy="2484096"/>
                          </a:xfrm>
                          <a:prstGeom prst="rect">
                            <a:avLst/>
                          </a:prstGeom>
                          <a:ln>
                            <a:solidFill>
                              <a:schemeClr val="tx1"/>
                            </a:solidFill>
                          </a:ln>
                        </pic:spPr>
                      </pic:pic>
                    </a:graphicData>
                  </a:graphic>
                </wp:inline>
              </w:drawing>
            </w:r>
          </w:p>
          <w:p w14:paraId="4FFD7764" w14:textId="77777777" w:rsidR="00A921F9" w:rsidRDefault="00A921F9" w:rsidP="00A439A3"/>
          <w:p w14:paraId="555FA702" w14:textId="77777777" w:rsidR="00A921F9" w:rsidRDefault="00A921F9" w:rsidP="00A439A3">
            <w:r>
              <w:rPr>
                <w:lang w:val="en-US" w:bidi="th-TH"/>
              </w:rPr>
              <w:drawing>
                <wp:inline distT="0" distB="0" distL="0" distR="0" wp14:anchorId="19085D22" wp14:editId="0EFE3C38">
                  <wp:extent cx="5902657" cy="2476500"/>
                  <wp:effectExtent l="19050" t="19050" r="22225" b="19050"/>
                  <wp:docPr id="12" name="Picture 11">
                    <a:extLst xmlns:a="http://schemas.openxmlformats.org/drawingml/2006/main">
                      <a:ext uri="{FF2B5EF4-FFF2-40B4-BE49-F238E27FC236}">
                        <a16:creationId xmlns:a16="http://schemas.microsoft.com/office/drawing/2014/main" id="{81D8EC33-1CE3-4699-9319-4A88D5F8C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1D8EC33-1CE3-4699-9319-4A88D5F8C47A}"/>
                              </a:ext>
                            </a:extLst>
                          </pic:cNvPr>
                          <pic:cNvPicPr>
                            <a:picLocks noChangeAspect="1"/>
                          </pic:cNvPicPr>
                        </pic:nvPicPr>
                        <pic:blipFill>
                          <a:blip r:embed="rId28"/>
                          <a:stretch>
                            <a:fillRect/>
                          </a:stretch>
                        </pic:blipFill>
                        <pic:spPr>
                          <a:xfrm>
                            <a:off x="0" y="0"/>
                            <a:ext cx="5905228" cy="2477579"/>
                          </a:xfrm>
                          <a:prstGeom prst="rect">
                            <a:avLst/>
                          </a:prstGeom>
                          <a:ln>
                            <a:solidFill>
                              <a:schemeClr val="tx1"/>
                            </a:solidFill>
                          </a:ln>
                        </pic:spPr>
                      </pic:pic>
                    </a:graphicData>
                  </a:graphic>
                </wp:inline>
              </w:drawing>
            </w:r>
          </w:p>
          <w:p w14:paraId="21EF997B" w14:textId="77777777" w:rsidR="000F280C" w:rsidRDefault="000F280C" w:rsidP="00A439A3"/>
          <w:p w14:paraId="15A352CF" w14:textId="4B2301C9" w:rsidR="000F280C" w:rsidRDefault="000F280C" w:rsidP="00A439A3"/>
        </w:tc>
      </w:tr>
    </w:tbl>
    <w:p w14:paraId="3022FC9A" w14:textId="29E3CC1F" w:rsidR="00631C1C" w:rsidRPr="001304FC" w:rsidRDefault="00631C1C" w:rsidP="001304FC">
      <w:pPr>
        <w:spacing w:after="200" w:line="276" w:lineRule="auto"/>
      </w:pPr>
    </w:p>
    <w:tbl>
      <w:tblPr>
        <w:tblStyle w:val="TableGrid"/>
        <w:tblW w:w="0" w:type="auto"/>
        <w:jc w:val="center"/>
        <w:tblLook w:val="04A0" w:firstRow="1" w:lastRow="0" w:firstColumn="1" w:lastColumn="0" w:noHBand="0" w:noVBand="1"/>
      </w:tblPr>
      <w:tblGrid>
        <w:gridCol w:w="3256"/>
        <w:gridCol w:w="6077"/>
      </w:tblGrid>
      <w:tr w:rsidR="0030632F" w14:paraId="3701477B" w14:textId="77777777" w:rsidTr="00C1611A">
        <w:trPr>
          <w:jc w:val="center"/>
        </w:trPr>
        <w:tc>
          <w:tcPr>
            <w:tcW w:w="3256" w:type="dxa"/>
            <w:shd w:val="clear" w:color="auto" w:fill="CCECFF"/>
          </w:tcPr>
          <w:p w14:paraId="5293745F" w14:textId="77777777" w:rsidR="0030632F" w:rsidRDefault="0030632F" w:rsidP="00E92567">
            <w:r>
              <w:t>Paper size</w:t>
            </w:r>
          </w:p>
        </w:tc>
        <w:tc>
          <w:tcPr>
            <w:tcW w:w="6077" w:type="dxa"/>
          </w:tcPr>
          <w:p w14:paraId="7DE4363A" w14:textId="77777777" w:rsidR="0030632F" w:rsidRDefault="0030632F" w:rsidP="00E92567">
            <w:r>
              <w:t>A4</w:t>
            </w:r>
          </w:p>
        </w:tc>
      </w:tr>
      <w:tr w:rsidR="0030632F" w14:paraId="251A4CC6" w14:textId="77777777" w:rsidTr="00C1611A">
        <w:trPr>
          <w:jc w:val="center"/>
        </w:trPr>
        <w:tc>
          <w:tcPr>
            <w:tcW w:w="3256" w:type="dxa"/>
            <w:shd w:val="clear" w:color="auto" w:fill="CCECFF"/>
          </w:tcPr>
          <w:p w14:paraId="47200FA0" w14:textId="77777777" w:rsidR="0030632F" w:rsidRDefault="0030632F" w:rsidP="00E92567">
            <w:r>
              <w:t>Reprinting require</w:t>
            </w:r>
          </w:p>
        </w:tc>
        <w:tc>
          <w:tcPr>
            <w:tcW w:w="6077" w:type="dxa"/>
          </w:tcPr>
          <w:p w14:paraId="34045414" w14:textId="50AE22CA" w:rsidR="0030632F" w:rsidRDefault="008A3EA2" w:rsidP="00E92567">
            <w:r>
              <w:t>Reprint</w:t>
            </w:r>
          </w:p>
        </w:tc>
      </w:tr>
      <w:tr w:rsidR="0030632F" w14:paraId="5AB2D8FF" w14:textId="77777777" w:rsidTr="00C1611A">
        <w:trPr>
          <w:trHeight w:val="1237"/>
          <w:jc w:val="center"/>
        </w:trPr>
        <w:tc>
          <w:tcPr>
            <w:tcW w:w="3256" w:type="dxa"/>
            <w:shd w:val="clear" w:color="auto" w:fill="CCECFF"/>
          </w:tcPr>
          <w:p w14:paraId="7D0002AC" w14:textId="77777777" w:rsidR="0030632F" w:rsidRDefault="0030632F" w:rsidP="00E92567">
            <w:r>
              <w:t>Searching criteria</w:t>
            </w:r>
          </w:p>
        </w:tc>
        <w:tc>
          <w:tcPr>
            <w:tcW w:w="6077" w:type="dxa"/>
          </w:tcPr>
          <w:p w14:paraId="047369EA" w14:textId="769FD27A" w:rsidR="0030632F" w:rsidRDefault="000775F8" w:rsidP="000B36CF">
            <w:r w:rsidRPr="000775F8">
              <w:t>Branch Name/No.,</w:t>
            </w:r>
            <w:r w:rsidR="008A3EA2">
              <w:t xml:space="preserve">Customer name, </w:t>
            </w:r>
            <w:r w:rsidR="000F6336">
              <w:t xml:space="preserve">Customer ID., </w:t>
            </w:r>
            <w:r w:rsidR="008A3EA2">
              <w:t>historical date, Product Type</w:t>
            </w:r>
            <w:r w:rsidR="00317EB0">
              <w:rPr>
                <w:rFonts w:hint="cs"/>
                <w:cs/>
                <w:lang w:bidi="th-TH"/>
              </w:rPr>
              <w:t xml:space="preserve"> </w:t>
            </w:r>
            <w:r w:rsidR="00317EB0">
              <w:rPr>
                <w:lang w:val="en-US" w:bidi="th-TH"/>
              </w:rPr>
              <w:t>(Loan type</w:t>
            </w:r>
            <w:r w:rsidR="003B484D">
              <w:rPr>
                <w:lang w:val="en-US" w:bidi="th-TH"/>
              </w:rPr>
              <w:t xml:space="preserve">, </w:t>
            </w:r>
            <w:r w:rsidR="003B484D">
              <w:t>Loan Sub Type</w:t>
            </w:r>
            <w:r w:rsidR="00317EB0">
              <w:rPr>
                <w:lang w:val="en-US" w:bidi="th-TH"/>
              </w:rPr>
              <w:t>)</w:t>
            </w:r>
            <w:r w:rsidR="000F6336">
              <w:t>, Source of Fund, currencywise, Status(Indue/Overdue)</w:t>
            </w:r>
            <w:r w:rsidR="000B36CF">
              <w:t xml:space="preserve">, </w:t>
            </w:r>
            <w:r w:rsidR="000B36CF" w:rsidRPr="000B36CF">
              <w:t>Loan Reference No.</w:t>
            </w:r>
          </w:p>
        </w:tc>
      </w:tr>
      <w:tr w:rsidR="006E702D" w14:paraId="7424F5DB" w14:textId="77777777" w:rsidTr="00C1611A">
        <w:trPr>
          <w:jc w:val="center"/>
        </w:trPr>
        <w:tc>
          <w:tcPr>
            <w:tcW w:w="3256" w:type="dxa"/>
            <w:shd w:val="clear" w:color="auto" w:fill="CCECFF"/>
          </w:tcPr>
          <w:p w14:paraId="5DE1E844" w14:textId="3D9AAD91" w:rsidR="006E702D" w:rsidRPr="00C1611A" w:rsidRDefault="00C411A0" w:rsidP="00E92567">
            <w:pPr>
              <w:rPr>
                <w:cs/>
                <w:lang w:val="en-US" w:bidi="th-TH"/>
              </w:rPr>
            </w:pPr>
            <w:r w:rsidRPr="00C411A0">
              <w:rPr>
                <w:lang w:val="en-US" w:bidi="th-TH"/>
              </w:rPr>
              <w:t>Generation Frequency</w:t>
            </w:r>
          </w:p>
        </w:tc>
        <w:tc>
          <w:tcPr>
            <w:tcW w:w="6077" w:type="dxa"/>
          </w:tcPr>
          <w:p w14:paraId="3E984F3F" w14:textId="084421EA" w:rsidR="006E702D" w:rsidRPr="000775F8" w:rsidRDefault="00C411A0" w:rsidP="000B36CF">
            <w:r w:rsidRPr="00C411A0">
              <w:rPr>
                <w:lang w:val="en-US" w:bidi="th-TH"/>
              </w:rPr>
              <w:t>Online, On request</w:t>
            </w:r>
          </w:p>
        </w:tc>
      </w:tr>
      <w:tr w:rsidR="00C411A0" w14:paraId="56413E2D" w14:textId="77777777" w:rsidTr="00C1611A">
        <w:trPr>
          <w:jc w:val="center"/>
        </w:trPr>
        <w:tc>
          <w:tcPr>
            <w:tcW w:w="3256" w:type="dxa"/>
            <w:shd w:val="clear" w:color="auto" w:fill="CCECFF"/>
          </w:tcPr>
          <w:p w14:paraId="4A32D62E" w14:textId="44A32AEB" w:rsidR="00C411A0" w:rsidRDefault="00C411A0" w:rsidP="00E92567">
            <w:pPr>
              <w:rPr>
                <w:lang w:val="en-US" w:bidi="th-TH"/>
              </w:rPr>
            </w:pPr>
            <w:r>
              <w:rPr>
                <w:lang w:val="en-US" w:bidi="th-TH"/>
              </w:rPr>
              <w:t>Report Purpose</w:t>
            </w:r>
          </w:p>
        </w:tc>
        <w:tc>
          <w:tcPr>
            <w:tcW w:w="6077" w:type="dxa"/>
          </w:tcPr>
          <w:p w14:paraId="46C6A364" w14:textId="77777777" w:rsidR="00C411A0" w:rsidRDefault="00C411A0" w:rsidP="00060165">
            <w:pPr>
              <w:rPr>
                <w:lang w:val="en-US" w:bidi="th-TH"/>
              </w:rPr>
            </w:pPr>
            <w:r w:rsidRPr="00060165">
              <w:rPr>
                <w:lang w:val="en-US" w:bidi="th-TH"/>
              </w:rPr>
              <w:t>To display the principal and interest outstanding for a particular date (as of date)</w:t>
            </w:r>
          </w:p>
          <w:p w14:paraId="1B4F8F82" w14:textId="12557D65" w:rsidR="00060165" w:rsidRPr="00060165" w:rsidRDefault="00060165" w:rsidP="00060165">
            <w:pPr>
              <w:rPr>
                <w:lang w:val="en-US" w:bidi="th-TH"/>
              </w:rPr>
            </w:pPr>
            <w:r>
              <w:rPr>
                <w:lang w:val="en-US" w:bidi="th-TH"/>
              </w:rPr>
              <w:t xml:space="preserve">To support the historical data </w:t>
            </w:r>
            <w:r w:rsidRPr="00060165">
              <w:rPr>
                <w:lang w:val="en-US" w:bidi="th-TH"/>
              </w:rPr>
              <w:t>for a particular date (as of date)</w:t>
            </w:r>
          </w:p>
        </w:tc>
      </w:tr>
      <w:tr w:rsidR="00C411A0" w14:paraId="6D42AEF0" w14:textId="77777777" w:rsidTr="00C1611A">
        <w:trPr>
          <w:jc w:val="center"/>
        </w:trPr>
        <w:tc>
          <w:tcPr>
            <w:tcW w:w="3256" w:type="dxa"/>
            <w:shd w:val="clear" w:color="auto" w:fill="CCECFF"/>
          </w:tcPr>
          <w:p w14:paraId="34056FC5" w14:textId="2C0ACE10" w:rsidR="00C411A0" w:rsidRDefault="00C411A0" w:rsidP="00E92567">
            <w:pPr>
              <w:rPr>
                <w:lang w:val="en-US" w:bidi="th-TH"/>
              </w:rPr>
            </w:pPr>
            <w:r w:rsidRPr="00C411A0">
              <w:rPr>
                <w:lang w:val="en-US" w:bidi="th-TH"/>
              </w:rPr>
              <w:t>Actual Owner</w:t>
            </w:r>
          </w:p>
        </w:tc>
        <w:tc>
          <w:tcPr>
            <w:tcW w:w="6077" w:type="dxa"/>
          </w:tcPr>
          <w:p w14:paraId="4F9DA152" w14:textId="3CE96EBD" w:rsidR="00C411A0" w:rsidRPr="00C411A0" w:rsidRDefault="00C411A0" w:rsidP="000B36CF">
            <w:pPr>
              <w:rPr>
                <w:lang w:val="en-US" w:bidi="th-TH"/>
              </w:rPr>
            </w:pPr>
            <w:r w:rsidRPr="00C411A0">
              <w:rPr>
                <w:lang w:val="en-US" w:bidi="th-TH"/>
              </w:rPr>
              <w:t>Lending</w:t>
            </w:r>
          </w:p>
        </w:tc>
      </w:tr>
    </w:tbl>
    <w:p w14:paraId="051F2F9D" w14:textId="77777777" w:rsidR="004B30BE" w:rsidRDefault="004B30BE" w:rsidP="004B30BE">
      <w:pPr>
        <w:rPr>
          <w:lang w:val="en-US"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693"/>
        <w:gridCol w:w="2152"/>
        <w:gridCol w:w="2094"/>
      </w:tblGrid>
      <w:tr w:rsidR="00E6536B" w:rsidRPr="0044582D" w14:paraId="000EA781" w14:textId="77777777" w:rsidTr="00C52342">
        <w:trPr>
          <w:trHeight w:val="290"/>
        </w:trPr>
        <w:tc>
          <w:tcPr>
            <w:tcW w:w="5807" w:type="dxa"/>
            <w:gridSpan w:val="2"/>
            <w:shd w:val="clear" w:color="000000" w:fill="8EA9DB"/>
            <w:noWrap/>
            <w:vAlign w:val="bottom"/>
            <w:hideMark/>
          </w:tcPr>
          <w:p w14:paraId="674E4E94" w14:textId="3E9DC1B8"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lastRenderedPageBreak/>
              <w:t>Report Title: Loan Outstanding</w:t>
            </w:r>
          </w:p>
        </w:tc>
        <w:tc>
          <w:tcPr>
            <w:tcW w:w="2152" w:type="dxa"/>
            <w:shd w:val="clear" w:color="000000" w:fill="8EA9DB"/>
            <w:noWrap/>
            <w:vAlign w:val="bottom"/>
            <w:hideMark/>
          </w:tcPr>
          <w:p w14:paraId="41169241" w14:textId="5A8CD182"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Report Title:</w:t>
            </w:r>
          </w:p>
        </w:tc>
        <w:tc>
          <w:tcPr>
            <w:tcW w:w="2094" w:type="dxa"/>
            <w:vMerge w:val="restart"/>
            <w:shd w:val="clear" w:color="000000" w:fill="D9E1F2"/>
            <w:noWrap/>
            <w:vAlign w:val="bottom"/>
            <w:hideMark/>
          </w:tcPr>
          <w:p w14:paraId="19F5A6DA" w14:textId="77777777" w:rsidR="00E6536B" w:rsidRPr="00C1611A" w:rsidRDefault="00E6536B" w:rsidP="004B30BE">
            <w:pPr>
              <w:jc w:val="center"/>
              <w:rPr>
                <w:rFonts w:eastAsia="Times New Roman"/>
                <w:noProof w:val="0"/>
                <w:color w:val="000000"/>
                <w:lang w:val="en-US" w:bidi="th-TH"/>
              </w:rPr>
            </w:pPr>
            <w:r w:rsidRPr="00C1611A">
              <w:rPr>
                <w:rFonts w:eastAsia="Times New Roman"/>
                <w:noProof w:val="0"/>
                <w:color w:val="000000"/>
                <w:lang w:val="en-US" w:bidi="th-TH"/>
              </w:rPr>
              <w:t>Status</w:t>
            </w:r>
          </w:p>
        </w:tc>
      </w:tr>
      <w:tr w:rsidR="00E6536B" w:rsidRPr="0044582D" w14:paraId="57F9971F" w14:textId="77777777" w:rsidTr="00C1611A">
        <w:trPr>
          <w:trHeight w:val="290"/>
        </w:trPr>
        <w:tc>
          <w:tcPr>
            <w:tcW w:w="3114" w:type="dxa"/>
            <w:shd w:val="clear" w:color="000000" w:fill="D9E1F2"/>
            <w:noWrap/>
            <w:vAlign w:val="bottom"/>
            <w:hideMark/>
          </w:tcPr>
          <w:p w14:paraId="4D3CBD14" w14:textId="77777777"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Exim Field:</w:t>
            </w:r>
          </w:p>
        </w:tc>
        <w:tc>
          <w:tcPr>
            <w:tcW w:w="2693" w:type="dxa"/>
            <w:shd w:val="clear" w:color="000000" w:fill="D9E1F2"/>
          </w:tcPr>
          <w:p w14:paraId="48AB0CF6" w14:textId="2D404A35"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xml:space="preserve">Description/Formular </w:t>
            </w:r>
          </w:p>
        </w:tc>
        <w:tc>
          <w:tcPr>
            <w:tcW w:w="2152" w:type="dxa"/>
            <w:shd w:val="clear" w:color="000000" w:fill="D9E1F2"/>
            <w:noWrap/>
            <w:vAlign w:val="bottom"/>
            <w:hideMark/>
          </w:tcPr>
          <w:p w14:paraId="2E2E9178" w14:textId="42296240"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CBS9 Field:</w:t>
            </w:r>
          </w:p>
        </w:tc>
        <w:tc>
          <w:tcPr>
            <w:tcW w:w="2094" w:type="dxa"/>
            <w:vMerge/>
            <w:vAlign w:val="center"/>
            <w:hideMark/>
          </w:tcPr>
          <w:p w14:paraId="4B8F6A9B" w14:textId="77777777" w:rsidR="00E6536B" w:rsidRPr="00C1611A" w:rsidRDefault="00E6536B" w:rsidP="004B30BE">
            <w:pPr>
              <w:rPr>
                <w:rFonts w:eastAsia="Times New Roman"/>
                <w:noProof w:val="0"/>
                <w:color w:val="000000"/>
                <w:lang w:val="en-US" w:bidi="th-TH"/>
              </w:rPr>
            </w:pPr>
          </w:p>
        </w:tc>
      </w:tr>
      <w:tr w:rsidR="00E6536B" w:rsidRPr="0044582D" w14:paraId="1C6C1D85" w14:textId="77777777" w:rsidTr="00C1611A">
        <w:trPr>
          <w:trHeight w:val="290"/>
        </w:trPr>
        <w:tc>
          <w:tcPr>
            <w:tcW w:w="3114" w:type="dxa"/>
            <w:shd w:val="clear" w:color="auto" w:fill="auto"/>
            <w:noWrap/>
            <w:hideMark/>
          </w:tcPr>
          <w:p w14:paraId="1D275FCC"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As of date</w:t>
            </w:r>
          </w:p>
        </w:tc>
        <w:tc>
          <w:tcPr>
            <w:tcW w:w="2693" w:type="dxa"/>
          </w:tcPr>
          <w:p w14:paraId="29599433"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0A92DF4B" w14:textId="651D1FCB"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vAlign w:val="bottom"/>
            <w:hideMark/>
          </w:tcPr>
          <w:p w14:paraId="3F8CECFB" w14:textId="7D1DEE9C"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sdt>
              <w:sdtPr>
                <w:rPr>
                  <w:rFonts w:eastAsia="Times New Roman"/>
                  <w:noProof w:val="0"/>
                  <w:color w:val="000000"/>
                  <w:lang w:val="en-US" w:bidi="th-TH"/>
                </w:rPr>
                <w:id w:val="1279443622"/>
                <w:placeholder>
                  <w:docPart w:val="7C8EF16DA7E741168988DF75827D44EE"/>
                </w:placeholder>
                <w:showingPlcHdr/>
                <w:dropDownList>
                  <w:listItem w:displayText="Supported" w:value="Supported"/>
                  <w:listItem w:displayText="To be develop" w:value="To be develop"/>
                  <w:listItem w:displayText="Drop" w:value="Drop"/>
                </w:dropDownList>
              </w:sdtPr>
              <w:sdtContent>
                <w:r w:rsidRPr="00C1611A">
                  <w:rPr>
                    <w:rStyle w:val="PlaceholderText"/>
                  </w:rPr>
                  <w:t>Choose an item.</w:t>
                </w:r>
              </w:sdtContent>
            </w:sdt>
          </w:p>
        </w:tc>
      </w:tr>
      <w:tr w:rsidR="00E6536B" w:rsidRPr="0044582D" w14:paraId="62A5AD6F" w14:textId="77777777" w:rsidTr="00C1611A">
        <w:trPr>
          <w:trHeight w:val="290"/>
        </w:trPr>
        <w:tc>
          <w:tcPr>
            <w:tcW w:w="3114" w:type="dxa"/>
            <w:shd w:val="clear" w:color="auto" w:fill="auto"/>
            <w:noWrap/>
            <w:hideMark/>
          </w:tcPr>
          <w:p w14:paraId="7AB543F7"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Page</w:t>
            </w:r>
          </w:p>
        </w:tc>
        <w:tc>
          <w:tcPr>
            <w:tcW w:w="2693" w:type="dxa"/>
          </w:tcPr>
          <w:p w14:paraId="0183A5B4"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16FD53F8" w14:textId="6C97401E"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vAlign w:val="bottom"/>
            <w:hideMark/>
          </w:tcPr>
          <w:p w14:paraId="0F8B00AD" w14:textId="66286491"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sdt>
              <w:sdtPr>
                <w:rPr>
                  <w:rFonts w:eastAsia="Times New Roman"/>
                  <w:noProof w:val="0"/>
                  <w:color w:val="000000"/>
                  <w:lang w:val="en-US" w:bidi="th-TH"/>
                </w:rPr>
                <w:id w:val="-1821561332"/>
                <w:placeholder>
                  <w:docPart w:val="8E01BCDFE7E74189AB94C56A14E97A56"/>
                </w:placeholder>
                <w:showingPlcHdr/>
                <w:dropDownList>
                  <w:listItem w:displayText="Supported" w:value="Supported"/>
                  <w:listItem w:displayText="To be develop" w:value="To be develop"/>
                  <w:listItem w:displayText="Drop" w:value="Drop"/>
                </w:dropDownList>
              </w:sdtPr>
              <w:sdtContent>
                <w:r w:rsidRPr="00C1611A">
                  <w:rPr>
                    <w:rStyle w:val="PlaceholderText"/>
                  </w:rPr>
                  <w:t>Choose an item.</w:t>
                </w:r>
              </w:sdtContent>
            </w:sdt>
          </w:p>
        </w:tc>
      </w:tr>
      <w:tr w:rsidR="00E6536B" w:rsidRPr="0044582D" w14:paraId="50E0D108" w14:textId="77777777" w:rsidTr="00C1611A">
        <w:trPr>
          <w:trHeight w:val="290"/>
        </w:trPr>
        <w:tc>
          <w:tcPr>
            <w:tcW w:w="3114" w:type="dxa"/>
            <w:shd w:val="clear" w:color="auto" w:fill="auto"/>
            <w:noWrap/>
            <w:hideMark/>
          </w:tcPr>
          <w:p w14:paraId="08FB6B32"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Date/ Time</w:t>
            </w:r>
          </w:p>
        </w:tc>
        <w:tc>
          <w:tcPr>
            <w:tcW w:w="2693" w:type="dxa"/>
          </w:tcPr>
          <w:p w14:paraId="5983915A"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304C17E9" w14:textId="3278A5F6"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vAlign w:val="bottom"/>
            <w:hideMark/>
          </w:tcPr>
          <w:p w14:paraId="723E08B4" w14:textId="043E6D7B"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sdt>
              <w:sdtPr>
                <w:rPr>
                  <w:rFonts w:eastAsia="Times New Roman"/>
                  <w:noProof w:val="0"/>
                  <w:color w:val="000000"/>
                  <w:lang w:val="en-US" w:bidi="th-TH"/>
                </w:rPr>
                <w:id w:val="1062983921"/>
                <w:placeholder>
                  <w:docPart w:val="54F441069602407994C70632360AB3E0"/>
                </w:placeholder>
                <w:showingPlcHdr/>
                <w:dropDownList>
                  <w:listItem w:displayText="Supported" w:value="Supported"/>
                  <w:listItem w:displayText="To be develop" w:value="To be develop"/>
                  <w:listItem w:displayText="Drop" w:value="Drop"/>
                </w:dropDownList>
              </w:sdtPr>
              <w:sdtContent>
                <w:r w:rsidRPr="00C1611A">
                  <w:rPr>
                    <w:rStyle w:val="PlaceholderText"/>
                  </w:rPr>
                  <w:t>Choose an item.</w:t>
                </w:r>
              </w:sdtContent>
            </w:sdt>
          </w:p>
        </w:tc>
      </w:tr>
      <w:tr w:rsidR="00E6536B" w:rsidRPr="0044582D" w14:paraId="2F6F57BA" w14:textId="77777777" w:rsidTr="00C1611A">
        <w:trPr>
          <w:trHeight w:val="290"/>
        </w:trPr>
        <w:tc>
          <w:tcPr>
            <w:tcW w:w="3114" w:type="dxa"/>
            <w:shd w:val="clear" w:color="auto" w:fill="auto"/>
            <w:noWrap/>
            <w:hideMark/>
          </w:tcPr>
          <w:p w14:paraId="5BC0129F"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Export -Import Bank of Thailand (Head office)</w:t>
            </w:r>
          </w:p>
        </w:tc>
        <w:tc>
          <w:tcPr>
            <w:tcW w:w="2693" w:type="dxa"/>
          </w:tcPr>
          <w:p w14:paraId="79C2D305"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72973B1F" w14:textId="276C1DE0"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vAlign w:val="bottom"/>
            <w:hideMark/>
          </w:tcPr>
          <w:p w14:paraId="2EC3FA8A" w14:textId="4ACB49E5" w:rsidR="00E6536B" w:rsidRPr="00C1611A" w:rsidRDefault="00E6536B" w:rsidP="004B30BE">
            <w:pPr>
              <w:rPr>
                <w:rFonts w:eastAsia="Times New Roman"/>
                <w:noProof w:val="0"/>
                <w:color w:val="000000"/>
                <w:cs/>
                <w:lang w:val="en-US" w:bidi="th-TH"/>
              </w:rPr>
            </w:pPr>
            <w:r w:rsidRPr="00C1611A">
              <w:rPr>
                <w:rFonts w:eastAsia="Times New Roman"/>
                <w:noProof w:val="0"/>
                <w:color w:val="000000"/>
                <w:lang w:val="en-US" w:bidi="th-TH"/>
              </w:rPr>
              <w:t> </w:t>
            </w:r>
            <w:sdt>
              <w:sdtPr>
                <w:rPr>
                  <w:rFonts w:eastAsia="Times New Roman"/>
                  <w:noProof w:val="0"/>
                  <w:color w:val="000000"/>
                  <w:lang w:val="en-US" w:bidi="th-TH"/>
                </w:rPr>
                <w:id w:val="251325056"/>
                <w:placeholder>
                  <w:docPart w:val="3BBB550C4B5B49D6BEBF2FB070B079F9"/>
                </w:placeholder>
                <w:showingPlcHdr/>
                <w:dropDownList>
                  <w:listItem w:displayText="Supported" w:value="Supported"/>
                  <w:listItem w:displayText="To be develop" w:value="To be develop"/>
                  <w:listItem w:displayText="Drop" w:value="Drop"/>
                </w:dropDownList>
              </w:sdtPr>
              <w:sdtContent>
                <w:r w:rsidRPr="00C1611A">
                  <w:rPr>
                    <w:rStyle w:val="PlaceholderText"/>
                  </w:rPr>
                  <w:t>Choose an item.</w:t>
                </w:r>
              </w:sdtContent>
            </w:sdt>
          </w:p>
        </w:tc>
      </w:tr>
      <w:tr w:rsidR="00E6536B" w:rsidRPr="0044582D" w14:paraId="7436B4E9" w14:textId="77777777" w:rsidTr="00C1611A">
        <w:trPr>
          <w:trHeight w:val="290"/>
        </w:trPr>
        <w:tc>
          <w:tcPr>
            <w:tcW w:w="3114" w:type="dxa"/>
            <w:shd w:val="clear" w:color="auto" w:fill="auto"/>
            <w:noWrap/>
            <w:hideMark/>
          </w:tcPr>
          <w:p w14:paraId="5D853B02"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Loan System</w:t>
            </w:r>
          </w:p>
        </w:tc>
        <w:tc>
          <w:tcPr>
            <w:tcW w:w="2693" w:type="dxa"/>
          </w:tcPr>
          <w:p w14:paraId="5262A991"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5B359DA8" w14:textId="42264CF2"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32EE1F62" w14:textId="5B411A01"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648099335"/>
                <w:placeholder>
                  <w:docPart w:val="6A3DCCDBE7BA4012B8F85A46312503B0"/>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4AAD63F5" w14:textId="77777777" w:rsidTr="00C1611A">
        <w:trPr>
          <w:trHeight w:val="290"/>
        </w:trPr>
        <w:tc>
          <w:tcPr>
            <w:tcW w:w="3114" w:type="dxa"/>
            <w:shd w:val="clear" w:color="auto" w:fill="auto"/>
            <w:noWrap/>
            <w:hideMark/>
          </w:tcPr>
          <w:p w14:paraId="71C74554" w14:textId="451D90CD"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Program</w:t>
            </w:r>
            <w:r w:rsidR="00654820" w:rsidRPr="00C1611A">
              <w:rPr>
                <w:rFonts w:eastAsia="Times New Roman"/>
                <w:noProof w:val="0"/>
                <w:color w:val="000000"/>
                <w:lang w:val="en-US" w:bidi="th-TH"/>
              </w:rPr>
              <w:t>:</w:t>
            </w:r>
          </w:p>
        </w:tc>
        <w:tc>
          <w:tcPr>
            <w:tcW w:w="2693" w:type="dxa"/>
          </w:tcPr>
          <w:p w14:paraId="39118A07"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04BB9CEF" w14:textId="2E100EB9"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2C802237" w14:textId="66B78151"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225805346"/>
                <w:placeholder>
                  <w:docPart w:val="4FC86230484241C1BDD22F6CB20C04BB"/>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69BE15E0" w14:textId="77777777" w:rsidTr="00C1611A">
        <w:trPr>
          <w:trHeight w:val="290"/>
        </w:trPr>
        <w:tc>
          <w:tcPr>
            <w:tcW w:w="3114" w:type="dxa"/>
            <w:shd w:val="clear" w:color="auto" w:fill="auto"/>
            <w:noWrap/>
            <w:hideMark/>
          </w:tcPr>
          <w:p w14:paraId="78E08EE2"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User:</w:t>
            </w:r>
          </w:p>
        </w:tc>
        <w:tc>
          <w:tcPr>
            <w:tcW w:w="2693" w:type="dxa"/>
          </w:tcPr>
          <w:p w14:paraId="3494E490"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59D66EFC" w14:textId="70E8F892"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126C8F31" w14:textId="3BA15D79"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011572938"/>
                <w:placeholder>
                  <w:docPart w:val="9FF441AE17B94E06BD16B5415357F92E"/>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220878F9" w14:textId="77777777" w:rsidTr="00C1611A">
        <w:trPr>
          <w:trHeight w:val="290"/>
        </w:trPr>
        <w:tc>
          <w:tcPr>
            <w:tcW w:w="3114" w:type="dxa"/>
            <w:shd w:val="clear" w:color="auto" w:fill="auto"/>
            <w:noWrap/>
            <w:hideMark/>
          </w:tcPr>
          <w:p w14:paraId="3C5A32BA"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Customer</w:t>
            </w:r>
          </w:p>
        </w:tc>
        <w:tc>
          <w:tcPr>
            <w:tcW w:w="2693" w:type="dxa"/>
          </w:tcPr>
          <w:p w14:paraId="6229BA99"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6B58E92D" w14:textId="4F1134F7"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4CF65ADC" w14:textId="5EBDA839"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511217880"/>
                <w:placeholder>
                  <w:docPart w:val="663E6728A6B441CFA16E8880DFDAF611"/>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3DB230C3" w14:textId="77777777" w:rsidTr="00C1611A">
        <w:trPr>
          <w:trHeight w:val="290"/>
        </w:trPr>
        <w:tc>
          <w:tcPr>
            <w:tcW w:w="3114" w:type="dxa"/>
            <w:shd w:val="clear" w:color="auto" w:fill="auto"/>
            <w:noWrap/>
            <w:hideMark/>
          </w:tcPr>
          <w:p w14:paraId="3A15B423" w14:textId="324A460F" w:rsidR="00E6536B" w:rsidRPr="00C1611A" w:rsidRDefault="00E6536B" w:rsidP="00654820">
            <w:pPr>
              <w:rPr>
                <w:rFonts w:eastAsia="Times New Roman"/>
                <w:noProof w:val="0"/>
                <w:color w:val="000000"/>
                <w:lang w:val="en-US" w:bidi="th-TH"/>
              </w:rPr>
            </w:pPr>
            <w:proofErr w:type="spellStart"/>
            <w:proofErr w:type="gramStart"/>
            <w:r w:rsidRPr="00C1611A">
              <w:rPr>
                <w:rFonts w:eastAsia="Times New Roman"/>
                <w:noProof w:val="0"/>
                <w:color w:val="000000"/>
                <w:lang w:val="en-US" w:bidi="th-TH"/>
              </w:rPr>
              <w:t>CR.Limit</w:t>
            </w:r>
            <w:proofErr w:type="spellEnd"/>
            <w:proofErr w:type="gramEnd"/>
            <w:r w:rsidRPr="00C1611A">
              <w:rPr>
                <w:rFonts w:eastAsia="Times New Roman"/>
                <w:noProof w:val="0"/>
                <w:color w:val="000000"/>
                <w:lang w:val="en-US" w:bidi="th-TH"/>
              </w:rPr>
              <w:t xml:space="preserve">  No.</w:t>
            </w:r>
          </w:p>
        </w:tc>
        <w:tc>
          <w:tcPr>
            <w:tcW w:w="2693" w:type="dxa"/>
          </w:tcPr>
          <w:p w14:paraId="72DFDAAC"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6DAC67B9" w14:textId="75E87BBC"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0A140937" w14:textId="6AC98650"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053197442"/>
                <w:placeholder>
                  <w:docPart w:val="D71593FEF1234D62AFDC34D66EE24362"/>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3C1EC70B" w14:textId="77777777" w:rsidTr="00C1611A">
        <w:trPr>
          <w:trHeight w:val="290"/>
        </w:trPr>
        <w:tc>
          <w:tcPr>
            <w:tcW w:w="3114" w:type="dxa"/>
            <w:shd w:val="clear" w:color="auto" w:fill="auto"/>
            <w:noWrap/>
            <w:hideMark/>
          </w:tcPr>
          <w:p w14:paraId="78058200" w14:textId="4C4C9604"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Source of Fund</w:t>
            </w:r>
          </w:p>
        </w:tc>
        <w:tc>
          <w:tcPr>
            <w:tcW w:w="2693" w:type="dxa"/>
          </w:tcPr>
          <w:p w14:paraId="541ED7A7"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0659400D" w14:textId="10D4F099"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28FAE48D" w14:textId="2A98F141"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638225660"/>
                <w:placeholder>
                  <w:docPart w:val="0DCE63FA2D4049038E9DC3E24263824B"/>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3F90C65A" w14:textId="77777777" w:rsidTr="00C1611A">
        <w:trPr>
          <w:trHeight w:val="290"/>
        </w:trPr>
        <w:tc>
          <w:tcPr>
            <w:tcW w:w="3114" w:type="dxa"/>
            <w:shd w:val="clear" w:color="auto" w:fill="auto"/>
            <w:noWrap/>
            <w:hideMark/>
          </w:tcPr>
          <w:p w14:paraId="03C6D854"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Loan Reference No.</w:t>
            </w:r>
          </w:p>
        </w:tc>
        <w:tc>
          <w:tcPr>
            <w:tcW w:w="2693" w:type="dxa"/>
          </w:tcPr>
          <w:p w14:paraId="4FC42B07" w14:textId="5512FF6F" w:rsidR="00E6536B" w:rsidRPr="00C1611A" w:rsidRDefault="00654820" w:rsidP="004B30BE">
            <w:pPr>
              <w:rPr>
                <w:rFonts w:eastAsia="Times New Roman"/>
                <w:noProof w:val="0"/>
                <w:color w:val="000000"/>
                <w:lang w:val="en-US" w:bidi="th-TH"/>
              </w:rPr>
            </w:pPr>
            <w:r w:rsidRPr="00C1611A">
              <w:rPr>
                <w:rFonts w:eastAsia="Times New Roman"/>
                <w:noProof w:val="0"/>
                <w:color w:val="000000"/>
                <w:lang w:val="en-US" w:bidi="th-TH"/>
              </w:rPr>
              <w:t>Loan</w:t>
            </w:r>
          </w:p>
        </w:tc>
        <w:tc>
          <w:tcPr>
            <w:tcW w:w="2152" w:type="dxa"/>
            <w:shd w:val="clear" w:color="auto" w:fill="auto"/>
            <w:noWrap/>
            <w:vAlign w:val="bottom"/>
            <w:hideMark/>
          </w:tcPr>
          <w:p w14:paraId="7E65AE22" w14:textId="1A48E3F6"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xml:space="preserve">  </w:t>
            </w:r>
          </w:p>
        </w:tc>
        <w:tc>
          <w:tcPr>
            <w:tcW w:w="2094" w:type="dxa"/>
            <w:shd w:val="clear" w:color="auto" w:fill="auto"/>
            <w:noWrap/>
            <w:hideMark/>
          </w:tcPr>
          <w:p w14:paraId="1DD64138" w14:textId="719695A0"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2006038198"/>
                <w:placeholder>
                  <w:docPart w:val="21ED9393043848D5AB1B9EE9CDB5AB67"/>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007D487E" w14:textId="77777777" w:rsidTr="00C1611A">
        <w:trPr>
          <w:trHeight w:val="290"/>
        </w:trPr>
        <w:tc>
          <w:tcPr>
            <w:tcW w:w="3114" w:type="dxa"/>
            <w:shd w:val="clear" w:color="auto" w:fill="auto"/>
            <w:noWrap/>
            <w:hideMark/>
          </w:tcPr>
          <w:p w14:paraId="30164FB3"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 xml:space="preserve">Principal </w:t>
            </w:r>
            <w:proofErr w:type="spellStart"/>
            <w:r w:rsidRPr="00C1611A">
              <w:rPr>
                <w:rFonts w:eastAsia="Times New Roman"/>
                <w:noProof w:val="0"/>
                <w:color w:val="000000"/>
                <w:lang w:val="en-US" w:bidi="th-TH"/>
              </w:rPr>
              <w:t>Curr</w:t>
            </w:r>
            <w:proofErr w:type="spellEnd"/>
          </w:p>
        </w:tc>
        <w:tc>
          <w:tcPr>
            <w:tcW w:w="2693" w:type="dxa"/>
          </w:tcPr>
          <w:p w14:paraId="0C440D6B" w14:textId="5D36E181" w:rsidR="00E6536B" w:rsidRPr="00C1611A" w:rsidRDefault="00E51A4E" w:rsidP="004B30BE">
            <w:pPr>
              <w:rPr>
                <w:rFonts w:eastAsia="Times New Roman"/>
                <w:noProof w:val="0"/>
                <w:color w:val="000000"/>
                <w:lang w:val="en-US" w:bidi="th-TH"/>
              </w:rPr>
            </w:pPr>
            <w:r w:rsidRPr="00C1611A">
              <w:rPr>
                <w:rFonts w:eastAsia="Times New Roman"/>
                <w:noProof w:val="0"/>
                <w:color w:val="000000"/>
                <w:lang w:val="en-US" w:bidi="th-TH"/>
              </w:rPr>
              <w:t>originate currency accumulate disbursement amount</w:t>
            </w:r>
          </w:p>
        </w:tc>
        <w:tc>
          <w:tcPr>
            <w:tcW w:w="2152" w:type="dxa"/>
            <w:shd w:val="clear" w:color="auto" w:fill="auto"/>
            <w:noWrap/>
            <w:vAlign w:val="bottom"/>
            <w:hideMark/>
          </w:tcPr>
          <w:p w14:paraId="62FC5A2C" w14:textId="33B39ABD"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061C2327" w14:textId="5E41F2FD"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917860756"/>
                <w:placeholder>
                  <w:docPart w:val="5FAC7925BB184B55B874EC5714B42B75"/>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12418567" w14:textId="77777777" w:rsidTr="00C1611A">
        <w:trPr>
          <w:trHeight w:val="290"/>
        </w:trPr>
        <w:tc>
          <w:tcPr>
            <w:tcW w:w="3114" w:type="dxa"/>
            <w:shd w:val="clear" w:color="auto" w:fill="auto"/>
            <w:noWrap/>
            <w:hideMark/>
          </w:tcPr>
          <w:p w14:paraId="6152BB86" w14:textId="7413A0C3"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Principal Baht</w:t>
            </w:r>
            <w:r w:rsidR="00C81228" w:rsidRPr="00C1611A">
              <w:rPr>
                <w:rFonts w:eastAsia="Times New Roman"/>
                <w:noProof w:val="0"/>
                <w:color w:val="000000"/>
                <w:lang w:val="en-US" w:bidi="th-TH"/>
              </w:rPr>
              <w:t xml:space="preserve"> </w:t>
            </w:r>
          </w:p>
        </w:tc>
        <w:tc>
          <w:tcPr>
            <w:tcW w:w="2693" w:type="dxa"/>
          </w:tcPr>
          <w:p w14:paraId="674896C9" w14:textId="77777777" w:rsidR="00E6536B" w:rsidRPr="00C1611A" w:rsidRDefault="00C81228" w:rsidP="004B30BE">
            <w:pPr>
              <w:rPr>
                <w:rFonts w:eastAsia="Times New Roman"/>
                <w:noProof w:val="0"/>
                <w:color w:val="000000"/>
                <w:lang w:val="en-US" w:bidi="th-TH"/>
              </w:rPr>
            </w:pPr>
            <w:r w:rsidRPr="00C1611A">
              <w:rPr>
                <w:rFonts w:eastAsia="Times New Roman"/>
                <w:noProof w:val="0"/>
                <w:color w:val="000000"/>
                <w:lang w:val="en-US" w:bidi="th-TH"/>
              </w:rPr>
              <w:t xml:space="preserve">Bath </w:t>
            </w:r>
            <w:proofErr w:type="gramStart"/>
            <w:r w:rsidRPr="00C1611A">
              <w:rPr>
                <w:rFonts w:eastAsia="Times New Roman"/>
                <w:noProof w:val="0"/>
                <w:color w:val="000000"/>
                <w:lang w:val="en-US" w:bidi="th-TH"/>
              </w:rPr>
              <w:t>accumulate</w:t>
            </w:r>
            <w:proofErr w:type="gramEnd"/>
            <w:r w:rsidRPr="00C1611A">
              <w:rPr>
                <w:rFonts w:eastAsia="Times New Roman"/>
                <w:noProof w:val="0"/>
                <w:color w:val="000000"/>
                <w:lang w:val="en-US" w:bidi="th-TH"/>
              </w:rPr>
              <w:t xml:space="preserve"> disbursement amount</w:t>
            </w:r>
          </w:p>
          <w:p w14:paraId="1787BFE0" w14:textId="77777777" w:rsidR="00C81228" w:rsidRPr="00C1611A" w:rsidRDefault="00C81228" w:rsidP="004B30BE">
            <w:pPr>
              <w:rPr>
                <w:rFonts w:eastAsia="Times New Roman"/>
                <w:noProof w:val="0"/>
                <w:color w:val="000000"/>
                <w:lang w:val="en-US" w:bidi="th-TH"/>
              </w:rPr>
            </w:pPr>
            <w:r w:rsidRPr="00C1611A">
              <w:rPr>
                <w:rFonts w:eastAsia="Times New Roman"/>
                <w:noProof w:val="0"/>
                <w:color w:val="000000"/>
                <w:lang w:val="en-US" w:bidi="th-TH"/>
              </w:rPr>
              <w:t>(Principal Baht equivalent to Thai Baht)</w:t>
            </w:r>
          </w:p>
          <w:p w14:paraId="4C9EB04D" w14:textId="4E4B79E2" w:rsidR="00C81228" w:rsidRPr="00C1611A" w:rsidRDefault="00C81228" w:rsidP="004B30BE">
            <w:pPr>
              <w:rPr>
                <w:rFonts w:eastAsia="Times New Roman"/>
                <w:noProof w:val="0"/>
                <w:color w:val="000000"/>
                <w:lang w:val="en-US" w:bidi="th-TH"/>
              </w:rPr>
            </w:pPr>
            <w:r w:rsidRPr="00C1611A">
              <w:rPr>
                <w:rFonts w:eastAsia="Times New Roman"/>
                <w:noProof w:val="0"/>
                <w:color w:val="0070C0"/>
                <w:cs/>
                <w:lang w:val="en-US" w:bidi="th-TH"/>
              </w:rPr>
              <w:t>หามูลค่าบาทเทียบเท่ามูลค่าเหรียญ</w:t>
            </w:r>
          </w:p>
        </w:tc>
        <w:tc>
          <w:tcPr>
            <w:tcW w:w="2152" w:type="dxa"/>
            <w:shd w:val="clear" w:color="auto" w:fill="auto"/>
            <w:noWrap/>
            <w:vAlign w:val="bottom"/>
            <w:hideMark/>
          </w:tcPr>
          <w:p w14:paraId="3DF0F4E6" w14:textId="29C383A9"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5FEFEC1A" w14:textId="036E850E"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64154156"/>
                <w:placeholder>
                  <w:docPart w:val="F8C181B42A90496D9F0E10EB02623DBE"/>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44D5E71C" w14:textId="77777777" w:rsidTr="00C1611A">
        <w:trPr>
          <w:trHeight w:val="290"/>
        </w:trPr>
        <w:tc>
          <w:tcPr>
            <w:tcW w:w="3114" w:type="dxa"/>
            <w:shd w:val="clear" w:color="auto" w:fill="auto"/>
            <w:noWrap/>
            <w:hideMark/>
          </w:tcPr>
          <w:p w14:paraId="76A77FBB" w14:textId="027862E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I/E/O</w:t>
            </w:r>
            <w:r w:rsidRPr="00C1611A">
              <w:rPr>
                <w:rFonts w:eastAsia="Times New Roman"/>
                <w:noProof w:val="0"/>
                <w:color w:val="000000"/>
                <w:cs/>
                <w:lang w:val="en-US" w:bidi="th-TH"/>
              </w:rPr>
              <w:t xml:space="preserve"> </w:t>
            </w:r>
          </w:p>
        </w:tc>
        <w:tc>
          <w:tcPr>
            <w:tcW w:w="2693" w:type="dxa"/>
          </w:tcPr>
          <w:p w14:paraId="15A158CD" w14:textId="1CDBC08B" w:rsidR="00E6536B" w:rsidRPr="00C1611A" w:rsidRDefault="00C81228" w:rsidP="004B30BE">
            <w:pPr>
              <w:rPr>
                <w:rFonts w:eastAsia="Times New Roman"/>
                <w:noProof w:val="0"/>
                <w:color w:val="000000"/>
                <w:lang w:val="en-US" w:bidi="th-TH"/>
              </w:rPr>
            </w:pPr>
            <w:r w:rsidRPr="00C1611A">
              <w:rPr>
                <w:rFonts w:eastAsia="Times New Roman"/>
                <w:noProof w:val="0"/>
                <w:color w:val="000000"/>
                <w:lang w:val="en-US" w:bidi="th-TH"/>
              </w:rPr>
              <w:t>S</w:t>
            </w:r>
            <w:r w:rsidR="00654820" w:rsidRPr="00C1611A">
              <w:rPr>
                <w:rFonts w:eastAsia="Times New Roman"/>
                <w:noProof w:val="0"/>
                <w:color w:val="000000"/>
                <w:lang w:val="en-US" w:bidi="th-TH"/>
              </w:rPr>
              <w:t>tatus indue extend overdue</w:t>
            </w:r>
          </w:p>
          <w:p w14:paraId="0774E272" w14:textId="77777777" w:rsidR="00C81228" w:rsidRPr="00C1611A" w:rsidRDefault="00C81228" w:rsidP="00C81228">
            <w:pPr>
              <w:rPr>
                <w:rFonts w:eastAsia="Times New Roman"/>
                <w:noProof w:val="0"/>
                <w:color w:val="000000"/>
                <w:lang w:val="en-US" w:bidi="th-TH"/>
              </w:rPr>
            </w:pPr>
            <w:r w:rsidRPr="00C1611A">
              <w:rPr>
                <w:rFonts w:eastAsia="Times New Roman"/>
                <w:noProof w:val="0"/>
                <w:color w:val="000000"/>
                <w:lang w:val="en-US" w:bidi="th-TH"/>
              </w:rPr>
              <w:t xml:space="preserve">day past due  </w:t>
            </w:r>
          </w:p>
          <w:p w14:paraId="2A1FE391" w14:textId="77777777" w:rsidR="00C81228" w:rsidRPr="00C1611A" w:rsidRDefault="00C81228" w:rsidP="00C81228">
            <w:pPr>
              <w:rPr>
                <w:rFonts w:eastAsia="Times New Roman"/>
                <w:noProof w:val="0"/>
                <w:color w:val="000000"/>
                <w:lang w:val="en-US" w:bidi="th-TH"/>
              </w:rPr>
            </w:pPr>
          </w:p>
          <w:p w14:paraId="2469F557" w14:textId="77777777" w:rsidR="00C81228" w:rsidRPr="00C1611A" w:rsidRDefault="00C81228" w:rsidP="00C81228">
            <w:pPr>
              <w:rPr>
                <w:rFonts w:eastAsia="Times New Roman"/>
                <w:noProof w:val="0"/>
                <w:color w:val="000000"/>
                <w:lang w:val="en-US" w:bidi="th-TH"/>
              </w:rPr>
            </w:pPr>
            <w:r w:rsidRPr="00C1611A">
              <w:rPr>
                <w:rFonts w:eastAsia="Times New Roman"/>
                <w:noProof w:val="0"/>
                <w:color w:val="000000"/>
                <w:lang w:val="en-US" w:bidi="th-TH"/>
              </w:rPr>
              <w:t>If O - indicate the no, of days past due</w:t>
            </w:r>
          </w:p>
          <w:p w14:paraId="0FF5BEE9" w14:textId="77777777" w:rsidR="00C81228" w:rsidRPr="00C1611A" w:rsidRDefault="00C81228" w:rsidP="00C81228">
            <w:pPr>
              <w:rPr>
                <w:rFonts w:eastAsia="Times New Roman"/>
                <w:noProof w:val="0"/>
                <w:color w:val="000000"/>
                <w:lang w:val="en-US" w:bidi="th-TH"/>
              </w:rPr>
            </w:pPr>
            <w:r w:rsidRPr="00C1611A">
              <w:rPr>
                <w:rFonts w:eastAsia="Times New Roman"/>
                <w:noProof w:val="0"/>
                <w:color w:val="000000"/>
                <w:lang w:val="en-US" w:bidi="th-TH"/>
              </w:rPr>
              <w:t xml:space="preserve">if I - In due </w:t>
            </w:r>
          </w:p>
          <w:p w14:paraId="7149BF66" w14:textId="61A99BE0" w:rsidR="00C81228" w:rsidRPr="00C1611A" w:rsidRDefault="00C81228" w:rsidP="00C81228">
            <w:pPr>
              <w:rPr>
                <w:rFonts w:eastAsia="Times New Roman"/>
                <w:noProof w:val="0"/>
                <w:color w:val="000000"/>
                <w:lang w:val="en-US" w:bidi="th-TH"/>
              </w:rPr>
            </w:pPr>
            <w:r w:rsidRPr="00C1611A">
              <w:rPr>
                <w:rFonts w:eastAsia="Times New Roman"/>
                <w:noProof w:val="0"/>
                <w:color w:val="000000"/>
                <w:lang w:val="en-US" w:bidi="th-TH"/>
              </w:rPr>
              <w:t>if E - if there is any payment holiday made in the loan</w:t>
            </w:r>
          </w:p>
        </w:tc>
        <w:tc>
          <w:tcPr>
            <w:tcW w:w="2152" w:type="dxa"/>
            <w:shd w:val="clear" w:color="auto" w:fill="auto"/>
            <w:noWrap/>
            <w:vAlign w:val="bottom"/>
            <w:hideMark/>
          </w:tcPr>
          <w:p w14:paraId="12DC156F" w14:textId="7EBE9AE8"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202EF767" w14:textId="0FFA5CE3"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833189022"/>
                <w:placeholder>
                  <w:docPart w:val="BDF6DD463D2A42AB9651816B110E942A"/>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359D140B" w14:textId="77777777" w:rsidTr="00C1611A">
        <w:trPr>
          <w:trHeight w:val="290"/>
        </w:trPr>
        <w:tc>
          <w:tcPr>
            <w:tcW w:w="3114" w:type="dxa"/>
            <w:shd w:val="clear" w:color="auto" w:fill="auto"/>
            <w:noWrap/>
            <w:hideMark/>
          </w:tcPr>
          <w:p w14:paraId="5D0FFBF4"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Due Date</w:t>
            </w:r>
          </w:p>
        </w:tc>
        <w:tc>
          <w:tcPr>
            <w:tcW w:w="2693" w:type="dxa"/>
          </w:tcPr>
          <w:p w14:paraId="09B3590B"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4941B73A" w14:textId="3540957B"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791F0203" w14:textId="4BB15E22"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835569218"/>
                <w:placeholder>
                  <w:docPart w:val="647DAAE0CDE145B391E6D531BEEF8F5D"/>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469C92FB" w14:textId="77777777" w:rsidTr="00C1611A">
        <w:trPr>
          <w:trHeight w:val="290"/>
        </w:trPr>
        <w:tc>
          <w:tcPr>
            <w:tcW w:w="3114" w:type="dxa"/>
            <w:shd w:val="clear" w:color="auto" w:fill="auto"/>
            <w:noWrap/>
            <w:hideMark/>
          </w:tcPr>
          <w:p w14:paraId="6616B3A6" w14:textId="7DA04FC2"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 xml:space="preserve">Balance </w:t>
            </w:r>
            <w:proofErr w:type="spellStart"/>
            <w:r w:rsidRPr="00C1611A">
              <w:rPr>
                <w:rFonts w:eastAsia="Times New Roman"/>
                <w:noProof w:val="0"/>
                <w:color w:val="000000"/>
                <w:lang w:val="en-US" w:bidi="th-TH"/>
              </w:rPr>
              <w:t>Curr</w:t>
            </w:r>
            <w:proofErr w:type="spellEnd"/>
            <w:r w:rsidRPr="00C1611A">
              <w:rPr>
                <w:rFonts w:eastAsia="Times New Roman"/>
                <w:noProof w:val="0"/>
                <w:color w:val="000000"/>
                <w:lang w:val="en-US" w:bidi="th-TH"/>
              </w:rPr>
              <w:t xml:space="preserve"> Amount </w:t>
            </w:r>
          </w:p>
        </w:tc>
        <w:tc>
          <w:tcPr>
            <w:tcW w:w="2693" w:type="dxa"/>
          </w:tcPr>
          <w:p w14:paraId="7D115523"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0FF6D65A" w14:textId="406BA7CE"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0B89F584" w14:textId="2AF4A186"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806352152"/>
                <w:placeholder>
                  <w:docPart w:val="0518B6DFB0FA464486334A801437DA67"/>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1C092064" w14:textId="77777777" w:rsidTr="00C1611A">
        <w:trPr>
          <w:trHeight w:val="290"/>
        </w:trPr>
        <w:tc>
          <w:tcPr>
            <w:tcW w:w="3114" w:type="dxa"/>
            <w:shd w:val="clear" w:color="auto" w:fill="auto"/>
            <w:noWrap/>
            <w:hideMark/>
          </w:tcPr>
          <w:p w14:paraId="7FBF92B4"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Balance Baht Amount</w:t>
            </w:r>
          </w:p>
        </w:tc>
        <w:tc>
          <w:tcPr>
            <w:tcW w:w="2693" w:type="dxa"/>
          </w:tcPr>
          <w:p w14:paraId="0CC949EC" w14:textId="35EC6784" w:rsidR="00E6536B" w:rsidRPr="00C1611A" w:rsidRDefault="00A07A79" w:rsidP="004B30BE">
            <w:pPr>
              <w:rPr>
                <w:rFonts w:eastAsia="Times New Roman"/>
                <w:noProof w:val="0"/>
                <w:color w:val="000000"/>
                <w:lang w:val="en-US" w:bidi="th-TH"/>
              </w:rPr>
            </w:pPr>
            <w:r w:rsidRPr="00C1611A">
              <w:rPr>
                <w:rFonts w:eastAsia="Times New Roman"/>
                <w:noProof w:val="0"/>
                <w:color w:val="000000"/>
                <w:lang w:val="en-US" w:bidi="th-TH"/>
              </w:rPr>
              <w:t>(THB)</w:t>
            </w:r>
          </w:p>
        </w:tc>
        <w:tc>
          <w:tcPr>
            <w:tcW w:w="2152" w:type="dxa"/>
            <w:shd w:val="clear" w:color="auto" w:fill="auto"/>
            <w:noWrap/>
            <w:vAlign w:val="bottom"/>
            <w:hideMark/>
          </w:tcPr>
          <w:p w14:paraId="736BF654" w14:textId="1CFC0E9C"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0FD5E6EF" w14:textId="336C0DCF"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764258088"/>
                <w:placeholder>
                  <w:docPart w:val="846E2E99080B4F609526E93434A0B1DB"/>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305763EF" w14:textId="77777777" w:rsidTr="00C1611A">
        <w:trPr>
          <w:trHeight w:val="290"/>
        </w:trPr>
        <w:tc>
          <w:tcPr>
            <w:tcW w:w="3114" w:type="dxa"/>
            <w:shd w:val="clear" w:color="auto" w:fill="auto"/>
            <w:noWrap/>
            <w:hideMark/>
          </w:tcPr>
          <w:p w14:paraId="252C4D55" w14:textId="5F76F5BB"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 xml:space="preserve">Int. </w:t>
            </w:r>
            <w:proofErr w:type="spellStart"/>
            <w:r w:rsidRPr="00C1611A">
              <w:rPr>
                <w:rFonts w:eastAsia="Times New Roman"/>
                <w:noProof w:val="0"/>
                <w:color w:val="000000"/>
                <w:lang w:val="en-US" w:bidi="th-TH"/>
              </w:rPr>
              <w:t>Curr</w:t>
            </w:r>
            <w:proofErr w:type="spellEnd"/>
            <w:r w:rsidRPr="00C1611A">
              <w:rPr>
                <w:rFonts w:eastAsia="Times New Roman"/>
                <w:noProof w:val="0"/>
                <w:color w:val="000000"/>
                <w:lang w:val="en-US" w:bidi="th-TH"/>
              </w:rPr>
              <w:t xml:space="preserve"> amt    </w:t>
            </w:r>
          </w:p>
        </w:tc>
        <w:tc>
          <w:tcPr>
            <w:tcW w:w="2693" w:type="dxa"/>
          </w:tcPr>
          <w:p w14:paraId="38DE145A" w14:textId="3D43D6B0" w:rsidR="00E6536B" w:rsidRPr="00C1611A" w:rsidRDefault="00CA59EE" w:rsidP="004B30BE">
            <w:pPr>
              <w:rPr>
                <w:rFonts w:eastAsia="Times New Roman"/>
                <w:noProof w:val="0"/>
                <w:color w:val="000000"/>
                <w:lang w:val="en-US" w:bidi="th-TH"/>
              </w:rPr>
            </w:pPr>
            <w:r w:rsidRPr="00C1611A">
              <w:rPr>
                <w:rFonts w:eastAsia="Times New Roman"/>
                <w:noProof w:val="0"/>
                <w:color w:val="000000"/>
                <w:lang w:val="en-US" w:bidi="th-TH"/>
              </w:rPr>
              <w:t>I</w:t>
            </w:r>
            <w:r w:rsidR="00654820" w:rsidRPr="00C1611A">
              <w:rPr>
                <w:rFonts w:eastAsia="Times New Roman"/>
                <w:noProof w:val="0"/>
                <w:color w:val="000000"/>
                <w:lang w:val="en-US" w:bidi="th-TH"/>
              </w:rPr>
              <w:t>nter</w:t>
            </w:r>
            <w:r w:rsidR="005D6767" w:rsidRPr="00C1611A">
              <w:rPr>
                <w:rFonts w:eastAsia="Times New Roman"/>
                <w:noProof w:val="0"/>
                <w:color w:val="000000"/>
                <w:lang w:val="en-US" w:bidi="th-TH"/>
              </w:rPr>
              <w:t>e</w:t>
            </w:r>
            <w:r w:rsidR="00654820" w:rsidRPr="00C1611A">
              <w:rPr>
                <w:rFonts w:eastAsia="Times New Roman"/>
                <w:noProof w:val="0"/>
                <w:color w:val="000000"/>
                <w:lang w:val="en-US" w:bidi="th-TH"/>
              </w:rPr>
              <w:t>st currency amount</w:t>
            </w:r>
          </w:p>
        </w:tc>
        <w:tc>
          <w:tcPr>
            <w:tcW w:w="2152" w:type="dxa"/>
            <w:shd w:val="clear" w:color="auto" w:fill="auto"/>
            <w:noWrap/>
            <w:vAlign w:val="bottom"/>
            <w:hideMark/>
          </w:tcPr>
          <w:p w14:paraId="2F9F87C7" w14:textId="21258EA5"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1628A53A" w14:textId="7F19AC0E"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784038621"/>
                <w:placeholder>
                  <w:docPart w:val="C608401077DF46E6BD3DA18DA5BEA8EE"/>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4B2E00D7" w14:textId="77777777" w:rsidTr="00C1611A">
        <w:trPr>
          <w:trHeight w:val="290"/>
        </w:trPr>
        <w:tc>
          <w:tcPr>
            <w:tcW w:w="3114" w:type="dxa"/>
            <w:shd w:val="clear" w:color="auto" w:fill="auto"/>
            <w:noWrap/>
            <w:hideMark/>
          </w:tcPr>
          <w:p w14:paraId="23A194B4" w14:textId="77777777"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Int. Baht amt</w:t>
            </w:r>
          </w:p>
        </w:tc>
        <w:tc>
          <w:tcPr>
            <w:tcW w:w="2693" w:type="dxa"/>
          </w:tcPr>
          <w:p w14:paraId="62A9B62C" w14:textId="77777777" w:rsidR="00E6536B" w:rsidRPr="00C1611A" w:rsidRDefault="00E6536B" w:rsidP="004B30BE">
            <w:pPr>
              <w:rPr>
                <w:rFonts w:eastAsia="Times New Roman"/>
                <w:noProof w:val="0"/>
                <w:color w:val="000000"/>
                <w:lang w:val="en-US" w:bidi="th-TH"/>
              </w:rPr>
            </w:pPr>
          </w:p>
        </w:tc>
        <w:tc>
          <w:tcPr>
            <w:tcW w:w="2152" w:type="dxa"/>
            <w:shd w:val="clear" w:color="auto" w:fill="auto"/>
            <w:noWrap/>
            <w:vAlign w:val="bottom"/>
            <w:hideMark/>
          </w:tcPr>
          <w:p w14:paraId="08D27ECF" w14:textId="3ABF9451" w:rsidR="00E6536B" w:rsidRPr="00C1611A" w:rsidRDefault="00E6536B" w:rsidP="004B30BE">
            <w:pPr>
              <w:rPr>
                <w:rFonts w:eastAsia="Times New Roman"/>
                <w:noProof w:val="0"/>
                <w:color w:val="000000"/>
                <w:lang w:val="en-US" w:bidi="th-TH"/>
              </w:rPr>
            </w:pPr>
            <w:r w:rsidRPr="00C1611A">
              <w:rPr>
                <w:rFonts w:eastAsia="Times New Roman"/>
                <w:noProof w:val="0"/>
                <w:color w:val="000000"/>
                <w:lang w:val="en-US" w:bidi="th-TH"/>
              </w:rPr>
              <w:t> </w:t>
            </w:r>
          </w:p>
        </w:tc>
        <w:tc>
          <w:tcPr>
            <w:tcW w:w="2094" w:type="dxa"/>
            <w:shd w:val="clear" w:color="auto" w:fill="auto"/>
            <w:noWrap/>
            <w:hideMark/>
          </w:tcPr>
          <w:p w14:paraId="0E576E45" w14:textId="5AB1168E" w:rsidR="00E6536B" w:rsidRPr="00C1611A" w:rsidRDefault="00000000" w:rsidP="004B30BE">
            <w:pPr>
              <w:rPr>
                <w:rFonts w:eastAsia="Times New Roman"/>
                <w:noProof w:val="0"/>
                <w:color w:val="000000"/>
                <w:lang w:val="en-US" w:bidi="th-TH"/>
              </w:rPr>
            </w:pPr>
            <w:sdt>
              <w:sdtPr>
                <w:rPr>
                  <w:rFonts w:eastAsia="Times New Roman"/>
                  <w:noProof w:val="0"/>
                  <w:color w:val="000000"/>
                  <w:lang w:val="en-US" w:bidi="th-TH"/>
                </w:rPr>
                <w:id w:val="1792554968"/>
                <w:placeholder>
                  <w:docPart w:val="2ACB9D58DF4B44C39D9B4D9E70FDE02C"/>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7C7E0AA7" w14:textId="77777777" w:rsidTr="00C1611A">
        <w:trPr>
          <w:trHeight w:val="290"/>
        </w:trPr>
        <w:tc>
          <w:tcPr>
            <w:tcW w:w="3114" w:type="dxa"/>
            <w:shd w:val="clear" w:color="auto" w:fill="auto"/>
            <w:noWrap/>
            <w:hideMark/>
          </w:tcPr>
          <w:p w14:paraId="3EE325A7" w14:textId="484093BE"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Branch No.</w:t>
            </w:r>
          </w:p>
        </w:tc>
        <w:tc>
          <w:tcPr>
            <w:tcW w:w="2693" w:type="dxa"/>
          </w:tcPr>
          <w:p w14:paraId="65D34772" w14:textId="77777777" w:rsidR="00E6536B" w:rsidRPr="00C1611A" w:rsidRDefault="00E6536B" w:rsidP="00631C1C">
            <w:pPr>
              <w:rPr>
                <w:rFonts w:eastAsia="Times New Roman"/>
                <w:noProof w:val="0"/>
                <w:lang w:val="en-US" w:bidi="th-TH"/>
              </w:rPr>
            </w:pPr>
          </w:p>
        </w:tc>
        <w:tc>
          <w:tcPr>
            <w:tcW w:w="2152" w:type="dxa"/>
            <w:shd w:val="clear" w:color="auto" w:fill="auto"/>
            <w:noWrap/>
            <w:vAlign w:val="bottom"/>
            <w:hideMark/>
          </w:tcPr>
          <w:p w14:paraId="2B284093" w14:textId="23BEB284" w:rsidR="00E6536B" w:rsidRPr="00C1611A" w:rsidRDefault="00E6536B" w:rsidP="00631C1C">
            <w:pPr>
              <w:rPr>
                <w:rFonts w:eastAsia="Times New Roman"/>
                <w:noProof w:val="0"/>
                <w:lang w:val="en-US" w:bidi="th-TH"/>
              </w:rPr>
            </w:pPr>
          </w:p>
        </w:tc>
        <w:tc>
          <w:tcPr>
            <w:tcW w:w="2094" w:type="dxa"/>
            <w:shd w:val="clear" w:color="auto" w:fill="auto"/>
            <w:noWrap/>
            <w:hideMark/>
          </w:tcPr>
          <w:p w14:paraId="42421720" w14:textId="1732EE8D" w:rsidR="00E6536B" w:rsidRPr="00C1611A" w:rsidRDefault="00000000" w:rsidP="00631C1C">
            <w:pPr>
              <w:rPr>
                <w:rFonts w:eastAsia="Times New Roman"/>
                <w:noProof w:val="0"/>
                <w:lang w:val="en-US" w:bidi="th-TH"/>
              </w:rPr>
            </w:pPr>
            <w:sdt>
              <w:sdtPr>
                <w:rPr>
                  <w:rFonts w:eastAsia="Times New Roman"/>
                  <w:noProof w:val="0"/>
                  <w:color w:val="000000"/>
                  <w:lang w:val="en-US" w:bidi="th-TH"/>
                </w:rPr>
                <w:id w:val="2088948829"/>
                <w:placeholder>
                  <w:docPart w:val="4082A59EF038485D97C1677D1F13FC6F"/>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282FC43B" w14:textId="77777777" w:rsidTr="00C1611A">
        <w:trPr>
          <w:trHeight w:val="290"/>
        </w:trPr>
        <w:tc>
          <w:tcPr>
            <w:tcW w:w="3114" w:type="dxa"/>
            <w:shd w:val="clear" w:color="auto" w:fill="auto"/>
            <w:noWrap/>
          </w:tcPr>
          <w:p w14:paraId="4D7A6EFC" w14:textId="7A21D775"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Branch Name.</w:t>
            </w:r>
          </w:p>
        </w:tc>
        <w:tc>
          <w:tcPr>
            <w:tcW w:w="2693" w:type="dxa"/>
          </w:tcPr>
          <w:p w14:paraId="4F30F09A" w14:textId="77777777" w:rsidR="00E6536B" w:rsidRPr="00C1611A" w:rsidRDefault="00E6536B" w:rsidP="00631C1C">
            <w:pPr>
              <w:rPr>
                <w:rFonts w:eastAsia="Times New Roman"/>
                <w:noProof w:val="0"/>
                <w:lang w:val="en-US" w:bidi="th-TH"/>
              </w:rPr>
            </w:pPr>
          </w:p>
        </w:tc>
        <w:tc>
          <w:tcPr>
            <w:tcW w:w="2152" w:type="dxa"/>
            <w:shd w:val="clear" w:color="auto" w:fill="auto"/>
            <w:noWrap/>
            <w:vAlign w:val="bottom"/>
          </w:tcPr>
          <w:p w14:paraId="6D0097CE" w14:textId="7568C3EA" w:rsidR="00E6536B" w:rsidRPr="00C1611A" w:rsidRDefault="00E6536B" w:rsidP="00631C1C">
            <w:pPr>
              <w:rPr>
                <w:rFonts w:eastAsia="Times New Roman"/>
                <w:noProof w:val="0"/>
                <w:lang w:val="en-US" w:bidi="th-TH"/>
              </w:rPr>
            </w:pPr>
          </w:p>
        </w:tc>
        <w:tc>
          <w:tcPr>
            <w:tcW w:w="2094" w:type="dxa"/>
            <w:shd w:val="clear" w:color="auto" w:fill="auto"/>
            <w:noWrap/>
          </w:tcPr>
          <w:p w14:paraId="4ACCA702" w14:textId="77777777" w:rsidR="00E6536B" w:rsidRPr="00C1611A" w:rsidRDefault="00E6536B" w:rsidP="00631C1C">
            <w:pPr>
              <w:rPr>
                <w:rFonts w:eastAsia="Times New Roman"/>
                <w:noProof w:val="0"/>
                <w:color w:val="000000"/>
                <w:lang w:val="en-US" w:bidi="th-TH"/>
              </w:rPr>
            </w:pPr>
          </w:p>
        </w:tc>
      </w:tr>
      <w:tr w:rsidR="00E6536B" w:rsidRPr="0044582D" w14:paraId="49C1CED1" w14:textId="77777777" w:rsidTr="00C1611A">
        <w:trPr>
          <w:trHeight w:val="290"/>
        </w:trPr>
        <w:tc>
          <w:tcPr>
            <w:tcW w:w="3114" w:type="dxa"/>
            <w:shd w:val="clear" w:color="auto" w:fill="auto"/>
            <w:noWrap/>
            <w:hideMark/>
          </w:tcPr>
          <w:p w14:paraId="0A6B9551" w14:textId="71BE0184"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t xml:space="preserve">Total Balance Amount for each customer </w:t>
            </w:r>
          </w:p>
        </w:tc>
        <w:tc>
          <w:tcPr>
            <w:tcW w:w="2693" w:type="dxa"/>
          </w:tcPr>
          <w:p w14:paraId="2BC5F0E6" w14:textId="77777777" w:rsidR="00E6536B" w:rsidRPr="00C1611A" w:rsidRDefault="00E6536B" w:rsidP="00631C1C">
            <w:pPr>
              <w:rPr>
                <w:rFonts w:eastAsia="Times New Roman"/>
                <w:noProof w:val="0"/>
                <w:lang w:val="en-US" w:bidi="th-TH"/>
              </w:rPr>
            </w:pPr>
          </w:p>
        </w:tc>
        <w:tc>
          <w:tcPr>
            <w:tcW w:w="2152" w:type="dxa"/>
            <w:shd w:val="clear" w:color="auto" w:fill="auto"/>
            <w:noWrap/>
            <w:vAlign w:val="bottom"/>
            <w:hideMark/>
          </w:tcPr>
          <w:p w14:paraId="5C4C0696" w14:textId="238B22E2" w:rsidR="00E6536B" w:rsidRPr="00C1611A" w:rsidRDefault="00E6536B" w:rsidP="00631C1C">
            <w:pPr>
              <w:rPr>
                <w:rFonts w:eastAsia="Times New Roman"/>
                <w:noProof w:val="0"/>
                <w:lang w:val="en-US" w:bidi="th-TH"/>
              </w:rPr>
            </w:pPr>
          </w:p>
        </w:tc>
        <w:tc>
          <w:tcPr>
            <w:tcW w:w="2094" w:type="dxa"/>
            <w:shd w:val="clear" w:color="auto" w:fill="auto"/>
            <w:noWrap/>
            <w:hideMark/>
          </w:tcPr>
          <w:p w14:paraId="6BA5913D" w14:textId="5EEBA578" w:rsidR="00E6536B" w:rsidRPr="00C1611A" w:rsidRDefault="00000000" w:rsidP="00631C1C">
            <w:pPr>
              <w:rPr>
                <w:rFonts w:eastAsia="Times New Roman"/>
                <w:noProof w:val="0"/>
                <w:lang w:val="en-US" w:bidi="th-TH"/>
              </w:rPr>
            </w:pPr>
            <w:sdt>
              <w:sdtPr>
                <w:rPr>
                  <w:rFonts w:eastAsia="Times New Roman"/>
                  <w:noProof w:val="0"/>
                  <w:color w:val="000000"/>
                  <w:lang w:val="en-US" w:bidi="th-TH"/>
                </w:rPr>
                <w:id w:val="1372496184"/>
                <w:placeholder>
                  <w:docPart w:val="A63552ACEA8247AC91191C5E3C62F290"/>
                </w:placeholder>
                <w:showingPlcHdr/>
                <w:dropDownList>
                  <w:listItem w:displayText="Supported" w:value="Supported"/>
                  <w:listItem w:displayText="To be develop" w:value="To be develop"/>
                  <w:listItem w:displayText="Drop" w:value="Drop"/>
                </w:dropDownList>
              </w:sdtPr>
              <w:sdtContent>
                <w:r w:rsidR="00E6536B" w:rsidRPr="00C1611A">
                  <w:rPr>
                    <w:rStyle w:val="PlaceholderText"/>
                  </w:rPr>
                  <w:t>Choose an item.</w:t>
                </w:r>
              </w:sdtContent>
            </w:sdt>
          </w:p>
        </w:tc>
      </w:tr>
      <w:tr w:rsidR="00E6536B" w:rsidRPr="0044582D" w14:paraId="26F67D74" w14:textId="77777777" w:rsidTr="00C1611A">
        <w:trPr>
          <w:trHeight w:val="1599"/>
        </w:trPr>
        <w:tc>
          <w:tcPr>
            <w:tcW w:w="3114" w:type="dxa"/>
            <w:shd w:val="clear" w:color="auto" w:fill="auto"/>
            <w:noWrap/>
          </w:tcPr>
          <w:p w14:paraId="3D7936FE" w14:textId="37D5911D" w:rsidR="00E6536B" w:rsidRPr="00C1611A" w:rsidRDefault="00E6536B" w:rsidP="00654820">
            <w:pPr>
              <w:rPr>
                <w:rFonts w:eastAsia="Times New Roman"/>
                <w:noProof w:val="0"/>
                <w:color w:val="000000"/>
                <w:lang w:val="en-US" w:bidi="th-TH"/>
              </w:rPr>
            </w:pPr>
            <w:r w:rsidRPr="00C1611A">
              <w:rPr>
                <w:rFonts w:eastAsia="Times New Roman"/>
                <w:noProof w:val="0"/>
                <w:color w:val="000000"/>
                <w:lang w:val="en-US" w:bidi="th-TH"/>
              </w:rPr>
              <w:lastRenderedPageBreak/>
              <w:t xml:space="preserve">Total Balance Amount for each customer (separated Indue Balance &amp; </w:t>
            </w:r>
            <w:proofErr w:type="gramStart"/>
            <w:r w:rsidRPr="00C1611A">
              <w:rPr>
                <w:rFonts w:eastAsia="Times New Roman"/>
                <w:noProof w:val="0"/>
                <w:color w:val="000000"/>
                <w:lang w:val="en-US" w:bidi="th-TH"/>
              </w:rPr>
              <w:t>Overdue  Balance</w:t>
            </w:r>
            <w:proofErr w:type="gramEnd"/>
            <w:r w:rsidRPr="00C1611A">
              <w:rPr>
                <w:rFonts w:eastAsia="Times New Roman"/>
                <w:noProof w:val="0"/>
                <w:color w:val="000000"/>
                <w:lang w:val="en-US" w:bidi="th-TH"/>
              </w:rPr>
              <w:t xml:space="preserve">)   </w:t>
            </w:r>
          </w:p>
        </w:tc>
        <w:tc>
          <w:tcPr>
            <w:tcW w:w="2693" w:type="dxa"/>
          </w:tcPr>
          <w:p w14:paraId="03699CEC" w14:textId="3A489540" w:rsidR="005D6767" w:rsidRPr="00C1611A" w:rsidRDefault="005D6767" w:rsidP="00631C1C">
            <w:pPr>
              <w:rPr>
                <w:rFonts w:eastAsia="Times New Roman"/>
                <w:noProof w:val="0"/>
                <w:color w:val="000000"/>
                <w:lang w:val="en-US" w:bidi="th-TH"/>
              </w:rPr>
            </w:pPr>
            <w:r w:rsidRPr="00C1611A">
              <w:rPr>
                <w:rFonts w:eastAsia="Times New Roman"/>
                <w:noProof w:val="0"/>
                <w:color w:val="000000"/>
                <w:lang w:val="en-US" w:bidi="th-TH"/>
              </w:rPr>
              <w:t>Displays the customer's indue overdue balance.</w:t>
            </w:r>
          </w:p>
          <w:p w14:paraId="101A2651" w14:textId="2ECCD73A" w:rsidR="00E6536B" w:rsidRPr="00C1611A" w:rsidRDefault="00654820" w:rsidP="00631C1C">
            <w:pPr>
              <w:rPr>
                <w:rFonts w:eastAsia="Times New Roman"/>
                <w:noProof w:val="0"/>
                <w:color w:val="000000"/>
                <w:lang w:val="en-US" w:bidi="th-TH"/>
              </w:rPr>
            </w:pPr>
            <w:r w:rsidRPr="00C1611A">
              <w:rPr>
                <w:rFonts w:eastAsia="Times New Roman"/>
                <w:noProof w:val="0"/>
                <w:color w:val="0070C0"/>
                <w:cs/>
                <w:lang w:val="en-US" w:bidi="th-TH"/>
              </w:rPr>
              <w:t xml:space="preserve">แสดง </w:t>
            </w:r>
            <w:r w:rsidRPr="00C1611A">
              <w:rPr>
                <w:rFonts w:eastAsia="Times New Roman"/>
                <w:noProof w:val="0"/>
                <w:color w:val="0070C0"/>
                <w:lang w:val="en-US" w:bidi="th-TH"/>
              </w:rPr>
              <w:t xml:space="preserve">indue overdue balance </w:t>
            </w:r>
            <w:r w:rsidRPr="00C1611A">
              <w:rPr>
                <w:rFonts w:eastAsia="Times New Roman"/>
                <w:noProof w:val="0"/>
                <w:color w:val="0070C0"/>
                <w:cs/>
                <w:lang w:val="en-US" w:bidi="th-TH"/>
              </w:rPr>
              <w:t>ของ ลูกค้า</w:t>
            </w:r>
          </w:p>
        </w:tc>
        <w:tc>
          <w:tcPr>
            <w:tcW w:w="2152" w:type="dxa"/>
            <w:shd w:val="clear" w:color="auto" w:fill="auto"/>
            <w:noWrap/>
            <w:vAlign w:val="bottom"/>
          </w:tcPr>
          <w:p w14:paraId="6E3F863D" w14:textId="63B77541" w:rsidR="00E6536B" w:rsidRPr="00C1611A" w:rsidRDefault="00E6536B" w:rsidP="00631C1C">
            <w:pPr>
              <w:rPr>
                <w:rFonts w:eastAsia="Times New Roman"/>
                <w:noProof w:val="0"/>
                <w:lang w:val="en-US" w:bidi="th-TH"/>
              </w:rPr>
            </w:pPr>
          </w:p>
        </w:tc>
        <w:tc>
          <w:tcPr>
            <w:tcW w:w="2094" w:type="dxa"/>
            <w:shd w:val="clear" w:color="auto" w:fill="auto"/>
            <w:noWrap/>
          </w:tcPr>
          <w:p w14:paraId="160DB571" w14:textId="08D47171" w:rsidR="00E6536B" w:rsidRPr="00C1611A" w:rsidRDefault="00000000" w:rsidP="00631C1C">
            <w:pPr>
              <w:rPr>
                <w:rFonts w:eastAsia="Times New Roman"/>
                <w:noProof w:val="0"/>
                <w:color w:val="000000"/>
                <w:lang w:val="en-US" w:bidi="th-TH"/>
              </w:rPr>
            </w:pPr>
            <w:sdt>
              <w:sdtPr>
                <w:rPr>
                  <w:rFonts w:eastAsia="Times New Roman"/>
                  <w:noProof w:val="0"/>
                  <w:color w:val="000000"/>
                  <w:lang w:val="en-US" w:bidi="th-TH"/>
                </w:rPr>
                <w:id w:val="232972116"/>
                <w:placeholder>
                  <w:docPart w:val="4AE0394070C044398373307C45A1FC3F"/>
                </w:placeholder>
                <w:showingPlcHdr/>
                <w:dropDownList>
                  <w:listItem w:displayText="Supported" w:value="Supported"/>
                  <w:listItem w:displayText="To be develop" w:value="To be develop"/>
                  <w:listItem w:displayText="Drop" w:value="Drop"/>
                </w:dropDownList>
              </w:sdtPr>
              <w:sdtContent>
                <w:r w:rsidR="00771AB7" w:rsidRPr="0044582D">
                  <w:rPr>
                    <w:rStyle w:val="PlaceholderText"/>
                  </w:rPr>
                  <w:t>Choose an item.</w:t>
                </w:r>
              </w:sdtContent>
            </w:sdt>
          </w:p>
        </w:tc>
      </w:tr>
      <w:tr w:rsidR="00654820" w:rsidRPr="0044582D" w14:paraId="6349F695" w14:textId="77777777" w:rsidTr="00C1611A">
        <w:trPr>
          <w:trHeight w:val="290"/>
        </w:trPr>
        <w:tc>
          <w:tcPr>
            <w:tcW w:w="3114" w:type="dxa"/>
            <w:shd w:val="clear" w:color="auto" w:fill="auto"/>
            <w:noWrap/>
          </w:tcPr>
          <w:p w14:paraId="593796F8" w14:textId="668DACC1" w:rsidR="00654820" w:rsidRPr="00C1611A" w:rsidRDefault="00A07A79" w:rsidP="00654820">
            <w:pPr>
              <w:rPr>
                <w:rFonts w:eastAsia="Times New Roman"/>
                <w:noProof w:val="0"/>
                <w:color w:val="000000"/>
                <w:lang w:val="en-US" w:bidi="th-TH"/>
              </w:rPr>
            </w:pPr>
            <w:r w:rsidRPr="00C1611A">
              <w:rPr>
                <w:rFonts w:eastAsia="Times New Roman"/>
                <w:noProof w:val="0"/>
                <w:color w:val="000000"/>
                <w:lang w:val="en-US" w:bidi="th-TH"/>
              </w:rPr>
              <w:t xml:space="preserve">Grand Total Balance Amount for all customer for </w:t>
            </w:r>
            <w:proofErr w:type="spellStart"/>
            <w:r w:rsidRPr="00C1611A">
              <w:rPr>
                <w:rFonts w:eastAsia="Times New Roman"/>
                <w:noProof w:val="0"/>
                <w:color w:val="000000"/>
                <w:lang w:val="en-US" w:bidi="th-TH"/>
              </w:rPr>
              <w:t>currencywise</w:t>
            </w:r>
            <w:proofErr w:type="spellEnd"/>
            <w:r w:rsidRPr="00C1611A">
              <w:rPr>
                <w:rFonts w:eastAsia="Times New Roman"/>
                <w:noProof w:val="0"/>
                <w:color w:val="000000"/>
                <w:lang w:val="en-US" w:bidi="th-TH"/>
              </w:rPr>
              <w:t xml:space="preserve">    </w:t>
            </w:r>
          </w:p>
        </w:tc>
        <w:tc>
          <w:tcPr>
            <w:tcW w:w="2693" w:type="dxa"/>
            <w:vAlign w:val="bottom"/>
          </w:tcPr>
          <w:p w14:paraId="55186EE0" w14:textId="368AC97C" w:rsidR="0044582D" w:rsidRPr="00C1611A" w:rsidRDefault="0044582D" w:rsidP="00654820">
            <w:pPr>
              <w:rPr>
                <w:rFonts w:eastAsia="Times New Roman"/>
                <w:noProof w:val="0"/>
                <w:lang w:val="en-US" w:bidi="th-TH"/>
              </w:rPr>
            </w:pPr>
            <w:r w:rsidRPr="00C1611A">
              <w:rPr>
                <w:rFonts w:eastAsia="Times New Roman"/>
                <w:noProof w:val="0"/>
                <w:lang w:val="en-US" w:bidi="th-TH"/>
              </w:rPr>
              <w:t>The total sum of the customer showing the currency of the actual amount of the customer (</w:t>
            </w:r>
            <w:proofErr w:type="spellStart"/>
            <w:r w:rsidRPr="00C1611A">
              <w:rPr>
                <w:rFonts w:eastAsia="Times New Roman"/>
                <w:noProof w:val="0"/>
                <w:lang w:val="en-US" w:bidi="th-TH"/>
              </w:rPr>
              <w:t>Currencywise</w:t>
            </w:r>
            <w:proofErr w:type="spellEnd"/>
            <w:r w:rsidRPr="00C1611A">
              <w:rPr>
                <w:rFonts w:eastAsia="Times New Roman"/>
                <w:noProof w:val="0"/>
                <w:lang w:val="en-US" w:bidi="th-TH"/>
              </w:rPr>
              <w:t xml:space="preserve">). </w:t>
            </w:r>
          </w:p>
          <w:p w14:paraId="71CDE9B9" w14:textId="14382D0F" w:rsidR="00654820" w:rsidRPr="00C1611A" w:rsidRDefault="00654820" w:rsidP="00654820">
            <w:pPr>
              <w:rPr>
                <w:rFonts w:eastAsia="Times New Roman"/>
                <w:noProof w:val="0"/>
                <w:color w:val="0070C0"/>
                <w:cs/>
                <w:lang w:val="en-US" w:bidi="th-TH"/>
              </w:rPr>
            </w:pPr>
            <w:r w:rsidRPr="00C1611A">
              <w:rPr>
                <w:rFonts w:eastAsia="Times New Roman"/>
                <w:noProof w:val="0"/>
                <w:color w:val="0070C0"/>
                <w:cs/>
                <w:lang w:val="en-US" w:bidi="th-TH"/>
              </w:rPr>
              <w:t xml:space="preserve">ยอดรวมทั้งหมดของลูกค้าตามสกุลนั้นผลรวมทั้งหมดของลูกค้าโดยแสดง สกุลเงิน ของ </w:t>
            </w:r>
            <w:r w:rsidRPr="00C1611A">
              <w:rPr>
                <w:rFonts w:eastAsia="Times New Roman"/>
                <w:noProof w:val="0"/>
                <w:color w:val="0070C0"/>
                <w:lang w:val="en-US" w:bidi="th-TH"/>
              </w:rPr>
              <w:t xml:space="preserve">amount </w:t>
            </w:r>
            <w:r w:rsidRPr="00C1611A">
              <w:rPr>
                <w:rFonts w:eastAsia="Times New Roman"/>
                <w:noProof w:val="0"/>
                <w:color w:val="0070C0"/>
                <w:cs/>
                <w:lang w:val="en-US" w:bidi="th-TH"/>
              </w:rPr>
              <w:t>ที่แท้จริง ของลูกค้า</w:t>
            </w:r>
          </w:p>
        </w:tc>
        <w:tc>
          <w:tcPr>
            <w:tcW w:w="2152" w:type="dxa"/>
            <w:shd w:val="clear" w:color="auto" w:fill="auto"/>
            <w:noWrap/>
            <w:vAlign w:val="bottom"/>
          </w:tcPr>
          <w:p w14:paraId="44A77B0A" w14:textId="5CF18F88" w:rsidR="00654820" w:rsidRPr="00C1611A" w:rsidRDefault="00654820" w:rsidP="00654820">
            <w:pPr>
              <w:rPr>
                <w:rFonts w:eastAsia="Times New Roman"/>
                <w:noProof w:val="0"/>
                <w:lang w:val="en-US" w:bidi="th-TH"/>
              </w:rPr>
            </w:pPr>
          </w:p>
        </w:tc>
        <w:tc>
          <w:tcPr>
            <w:tcW w:w="2094" w:type="dxa"/>
            <w:shd w:val="clear" w:color="auto" w:fill="auto"/>
            <w:noWrap/>
          </w:tcPr>
          <w:p w14:paraId="68280B64" w14:textId="3D9D4C73" w:rsidR="00654820" w:rsidRPr="00C1611A" w:rsidRDefault="00000000" w:rsidP="00654820">
            <w:pPr>
              <w:rPr>
                <w:rFonts w:eastAsia="Times New Roman"/>
                <w:noProof w:val="0"/>
                <w:color w:val="000000"/>
                <w:lang w:val="en-US" w:bidi="th-TH"/>
              </w:rPr>
            </w:pPr>
            <w:sdt>
              <w:sdtPr>
                <w:rPr>
                  <w:rFonts w:eastAsia="Times New Roman"/>
                  <w:noProof w:val="0"/>
                  <w:color w:val="000000"/>
                  <w:lang w:val="en-US" w:bidi="th-TH"/>
                </w:rPr>
                <w:id w:val="-1559228227"/>
                <w:placeholder>
                  <w:docPart w:val="8E9EBBB958DE4B4F8364465C0DEF7B1F"/>
                </w:placeholder>
                <w:showingPlcHdr/>
                <w:dropDownList>
                  <w:listItem w:displayText="Supported" w:value="Supported"/>
                  <w:listItem w:displayText="To be develop" w:value="To be develop"/>
                  <w:listItem w:displayText="Drop" w:value="Drop"/>
                </w:dropDownList>
              </w:sdtPr>
              <w:sdtContent>
                <w:r w:rsidR="00771AB7" w:rsidRPr="0044582D">
                  <w:rPr>
                    <w:rStyle w:val="PlaceholderText"/>
                  </w:rPr>
                  <w:t>Choose an item.</w:t>
                </w:r>
              </w:sdtContent>
            </w:sdt>
          </w:p>
        </w:tc>
      </w:tr>
      <w:tr w:rsidR="00654820" w:rsidRPr="0044582D" w14:paraId="3376DA60" w14:textId="77777777" w:rsidTr="00C1611A">
        <w:trPr>
          <w:trHeight w:val="290"/>
        </w:trPr>
        <w:tc>
          <w:tcPr>
            <w:tcW w:w="3114" w:type="dxa"/>
            <w:shd w:val="clear" w:color="auto" w:fill="auto"/>
            <w:noWrap/>
          </w:tcPr>
          <w:p w14:paraId="2785AA9E" w14:textId="150AB696" w:rsidR="00654820" w:rsidRPr="00C1611A" w:rsidRDefault="00654820" w:rsidP="00654820">
            <w:pPr>
              <w:rPr>
                <w:rFonts w:eastAsia="Times New Roman"/>
                <w:noProof w:val="0"/>
                <w:color w:val="000000"/>
                <w:lang w:val="en-US" w:bidi="th-TH"/>
              </w:rPr>
            </w:pPr>
            <w:r w:rsidRPr="00C1611A">
              <w:rPr>
                <w:rFonts w:eastAsia="Times New Roman"/>
                <w:noProof w:val="0"/>
                <w:color w:val="000000"/>
                <w:lang w:val="en-US" w:bidi="th-TH"/>
              </w:rPr>
              <w:t xml:space="preserve">Grand Total Balance Amount for all for </w:t>
            </w:r>
            <w:proofErr w:type="spellStart"/>
            <w:r w:rsidRPr="00C1611A">
              <w:rPr>
                <w:rFonts w:eastAsia="Times New Roman"/>
                <w:noProof w:val="0"/>
                <w:color w:val="000000"/>
                <w:lang w:val="en-US" w:bidi="th-TH"/>
              </w:rPr>
              <w:t>currencywise</w:t>
            </w:r>
            <w:proofErr w:type="spellEnd"/>
            <w:r w:rsidRPr="00C1611A">
              <w:rPr>
                <w:rFonts w:eastAsia="Times New Roman"/>
                <w:noProof w:val="0"/>
                <w:color w:val="000000"/>
                <w:lang w:val="en-US" w:bidi="th-TH"/>
              </w:rPr>
              <w:t xml:space="preserve"> &amp; equivalent to Thai Baht</w:t>
            </w:r>
            <w:r w:rsidRPr="00C1611A">
              <w:rPr>
                <w:rFonts w:eastAsia="Times New Roman"/>
                <w:noProof w:val="0"/>
                <w:color w:val="000000"/>
                <w:cs/>
                <w:lang w:val="en-US" w:bidi="th-TH"/>
              </w:rPr>
              <w:t xml:space="preserve">     </w:t>
            </w:r>
          </w:p>
        </w:tc>
        <w:tc>
          <w:tcPr>
            <w:tcW w:w="2693" w:type="dxa"/>
          </w:tcPr>
          <w:p w14:paraId="32C9B44B" w14:textId="51EEE7CD" w:rsidR="0044582D" w:rsidRPr="00C1611A" w:rsidRDefault="0044582D" w:rsidP="00654820">
            <w:pPr>
              <w:rPr>
                <w:rFonts w:eastAsia="Times New Roman"/>
                <w:noProof w:val="0"/>
                <w:lang w:val="en-US" w:bidi="th-TH"/>
              </w:rPr>
            </w:pPr>
            <w:r w:rsidRPr="00C1611A">
              <w:rPr>
                <w:rFonts w:eastAsia="Times New Roman"/>
                <w:noProof w:val="0"/>
                <w:lang w:val="en-US" w:bidi="th-TH"/>
              </w:rPr>
              <w:t>The total amount of customers (</w:t>
            </w:r>
            <w:proofErr w:type="spellStart"/>
            <w:r w:rsidRPr="00C1611A">
              <w:rPr>
                <w:rFonts w:eastAsia="Times New Roman"/>
                <w:noProof w:val="0"/>
                <w:lang w:val="en-US" w:bidi="th-TH"/>
              </w:rPr>
              <w:t>Currencywise</w:t>
            </w:r>
            <w:proofErr w:type="spellEnd"/>
            <w:r w:rsidRPr="00C1611A">
              <w:rPr>
                <w:rFonts w:eastAsia="Times New Roman"/>
                <w:noProof w:val="0"/>
                <w:lang w:val="en-US" w:bidi="th-TH"/>
              </w:rPr>
              <w:t xml:space="preserve">) and showing the amount of rate </w:t>
            </w:r>
            <w:proofErr w:type="spellStart"/>
            <w:r w:rsidRPr="00C1611A">
              <w:rPr>
                <w:rFonts w:eastAsia="Times New Roman"/>
                <w:noProof w:val="0"/>
                <w:lang w:val="en-US" w:bidi="th-TH"/>
              </w:rPr>
              <w:t>thai</w:t>
            </w:r>
            <w:proofErr w:type="spellEnd"/>
            <w:r w:rsidRPr="00C1611A">
              <w:rPr>
                <w:rFonts w:eastAsia="Times New Roman"/>
                <w:noProof w:val="0"/>
                <w:lang w:val="en-US" w:bidi="th-TH"/>
              </w:rPr>
              <w:t xml:space="preserve"> baht.</w:t>
            </w:r>
          </w:p>
          <w:p w14:paraId="383494BE" w14:textId="2A62325F" w:rsidR="00654820" w:rsidRPr="00C1611A" w:rsidRDefault="00654820" w:rsidP="00654820">
            <w:pPr>
              <w:rPr>
                <w:rFonts w:eastAsia="Times New Roman"/>
                <w:noProof w:val="0"/>
                <w:lang w:val="en-US" w:bidi="th-TH"/>
              </w:rPr>
            </w:pPr>
            <w:r w:rsidRPr="00C1611A">
              <w:rPr>
                <w:rFonts w:eastAsia="Times New Roman"/>
                <w:noProof w:val="0"/>
                <w:color w:val="0070C0"/>
                <w:cs/>
                <w:lang w:val="en-US" w:bidi="th-TH"/>
              </w:rPr>
              <w:t xml:space="preserve">ยอดรวมทั้งหมดของลูกค้าตามสกุลนั้นๆๆ และแสดงจำนวน </w:t>
            </w:r>
            <w:r w:rsidRPr="00C1611A">
              <w:rPr>
                <w:rFonts w:eastAsia="Times New Roman"/>
                <w:noProof w:val="0"/>
                <w:color w:val="0070C0"/>
                <w:lang w:val="en-US" w:bidi="th-TH"/>
              </w:rPr>
              <w:t xml:space="preserve">rate </w:t>
            </w:r>
            <w:r w:rsidR="0044582D">
              <w:rPr>
                <w:rFonts w:eastAsia="Times New Roman"/>
                <w:noProof w:val="0"/>
                <w:color w:val="0070C0"/>
                <w:lang w:val="en-US" w:bidi="th-TH"/>
              </w:rPr>
              <w:t>Thai</w:t>
            </w:r>
            <w:r w:rsidRPr="00C1611A">
              <w:rPr>
                <w:rFonts w:eastAsia="Times New Roman"/>
                <w:noProof w:val="0"/>
                <w:color w:val="0070C0"/>
                <w:lang w:val="en-US" w:bidi="th-TH"/>
              </w:rPr>
              <w:t xml:space="preserve"> </w:t>
            </w:r>
            <w:r w:rsidR="0044582D">
              <w:rPr>
                <w:rFonts w:eastAsia="Times New Roman"/>
                <w:noProof w:val="0"/>
                <w:color w:val="0070C0"/>
                <w:lang w:val="en-US" w:bidi="th-TH"/>
              </w:rPr>
              <w:t>Bath</w:t>
            </w:r>
          </w:p>
        </w:tc>
        <w:tc>
          <w:tcPr>
            <w:tcW w:w="2152" w:type="dxa"/>
            <w:shd w:val="clear" w:color="auto" w:fill="auto"/>
            <w:noWrap/>
            <w:vAlign w:val="bottom"/>
          </w:tcPr>
          <w:p w14:paraId="4DEF25DF" w14:textId="038C4B62" w:rsidR="00654820" w:rsidRPr="00C1611A" w:rsidRDefault="00654820" w:rsidP="00654820">
            <w:pPr>
              <w:rPr>
                <w:rFonts w:eastAsia="Times New Roman"/>
                <w:noProof w:val="0"/>
                <w:lang w:val="en-US" w:bidi="th-TH"/>
              </w:rPr>
            </w:pPr>
          </w:p>
        </w:tc>
        <w:tc>
          <w:tcPr>
            <w:tcW w:w="2094" w:type="dxa"/>
            <w:shd w:val="clear" w:color="auto" w:fill="auto"/>
            <w:noWrap/>
          </w:tcPr>
          <w:p w14:paraId="6A8CB7DF" w14:textId="24801DEF" w:rsidR="00654820" w:rsidRPr="00C1611A" w:rsidRDefault="00000000" w:rsidP="00654820">
            <w:pPr>
              <w:rPr>
                <w:rFonts w:eastAsia="Times New Roman"/>
                <w:noProof w:val="0"/>
                <w:color w:val="000000"/>
                <w:lang w:val="en-US" w:bidi="th-TH"/>
              </w:rPr>
            </w:pPr>
            <w:sdt>
              <w:sdtPr>
                <w:rPr>
                  <w:rFonts w:eastAsia="Times New Roman"/>
                  <w:noProof w:val="0"/>
                  <w:color w:val="000000"/>
                  <w:lang w:val="en-US" w:bidi="th-TH"/>
                </w:rPr>
                <w:id w:val="-199089713"/>
                <w:placeholder>
                  <w:docPart w:val="5C28B36F51B04FEE9F93A6128809C574"/>
                </w:placeholder>
                <w:showingPlcHdr/>
                <w:dropDownList>
                  <w:listItem w:displayText="Supported" w:value="Supported"/>
                  <w:listItem w:displayText="To be develop" w:value="To be develop"/>
                  <w:listItem w:displayText="Drop" w:value="Drop"/>
                </w:dropDownList>
              </w:sdtPr>
              <w:sdtContent>
                <w:r w:rsidR="00771AB7" w:rsidRPr="0044582D">
                  <w:rPr>
                    <w:rStyle w:val="PlaceholderText"/>
                  </w:rPr>
                  <w:t>Choose an item.</w:t>
                </w:r>
              </w:sdtContent>
            </w:sdt>
          </w:p>
        </w:tc>
      </w:tr>
      <w:tr w:rsidR="00654820" w:rsidRPr="0044582D" w14:paraId="06DC5C49" w14:textId="77777777" w:rsidTr="00C1611A">
        <w:trPr>
          <w:trHeight w:val="290"/>
        </w:trPr>
        <w:tc>
          <w:tcPr>
            <w:tcW w:w="3114" w:type="dxa"/>
            <w:shd w:val="clear" w:color="auto" w:fill="auto"/>
            <w:noWrap/>
          </w:tcPr>
          <w:p w14:paraId="2B27F2EE" w14:textId="38A15733" w:rsidR="00654820" w:rsidRPr="00C1611A" w:rsidRDefault="00654820" w:rsidP="00654820">
            <w:pPr>
              <w:rPr>
                <w:rFonts w:eastAsia="Times New Roman"/>
                <w:noProof w:val="0"/>
                <w:color w:val="000000"/>
                <w:lang w:val="en-US" w:bidi="th-TH"/>
              </w:rPr>
            </w:pPr>
            <w:r w:rsidRPr="00C1611A">
              <w:rPr>
                <w:rFonts w:eastAsia="Times New Roman"/>
                <w:noProof w:val="0"/>
                <w:color w:val="000000"/>
                <w:lang w:val="en-US" w:bidi="th-TH"/>
              </w:rPr>
              <w:t xml:space="preserve">Product Type Summary </w:t>
            </w:r>
          </w:p>
        </w:tc>
        <w:tc>
          <w:tcPr>
            <w:tcW w:w="2693" w:type="dxa"/>
          </w:tcPr>
          <w:p w14:paraId="17E7018C" w14:textId="77777777" w:rsidR="00654820" w:rsidRDefault="00481CAA" w:rsidP="00654820">
            <w:pPr>
              <w:rPr>
                <w:rFonts w:eastAsia="Times New Roman"/>
                <w:noProof w:val="0"/>
                <w:lang w:val="en-US" w:bidi="th-TH"/>
              </w:rPr>
            </w:pPr>
            <w:r w:rsidRPr="00481CAA">
              <w:rPr>
                <w:rFonts w:eastAsia="Times New Roman"/>
                <w:noProof w:val="0"/>
                <w:lang w:val="en-US" w:bidi="th-TH"/>
              </w:rPr>
              <w:t>Details of Product Type</w:t>
            </w:r>
          </w:p>
          <w:p w14:paraId="76C6F209" w14:textId="541AA56D" w:rsidR="00481CAA" w:rsidRPr="00C1611A" w:rsidRDefault="00481CAA" w:rsidP="00654820">
            <w:pPr>
              <w:rPr>
                <w:rFonts w:eastAsia="Times New Roman"/>
                <w:noProof w:val="0"/>
                <w:lang w:val="en-US" w:bidi="th-TH"/>
              </w:rPr>
            </w:pPr>
            <w:r w:rsidRPr="00C1611A">
              <w:rPr>
                <w:rFonts w:eastAsia="Times New Roman"/>
                <w:noProof w:val="0"/>
                <w:color w:val="0070C0"/>
                <w:cs/>
                <w:lang w:val="en-US" w:bidi="th-TH"/>
              </w:rPr>
              <w:t xml:space="preserve">รายละเอียดของ </w:t>
            </w:r>
            <w:r w:rsidRPr="00C1611A">
              <w:rPr>
                <w:rFonts w:eastAsia="Times New Roman"/>
                <w:noProof w:val="0"/>
                <w:color w:val="0070C0"/>
                <w:lang w:val="en-US"/>
              </w:rPr>
              <w:t>Product type</w:t>
            </w:r>
          </w:p>
        </w:tc>
        <w:tc>
          <w:tcPr>
            <w:tcW w:w="2152" w:type="dxa"/>
            <w:shd w:val="clear" w:color="auto" w:fill="auto"/>
            <w:noWrap/>
            <w:vAlign w:val="bottom"/>
            <w:hideMark/>
          </w:tcPr>
          <w:p w14:paraId="369F677B" w14:textId="543B01F5" w:rsidR="00654820" w:rsidRPr="00C1611A" w:rsidRDefault="00654820" w:rsidP="00654820">
            <w:pPr>
              <w:rPr>
                <w:rFonts w:eastAsia="Times New Roman"/>
                <w:noProof w:val="0"/>
                <w:lang w:val="en-US" w:bidi="th-TH"/>
              </w:rPr>
            </w:pPr>
          </w:p>
        </w:tc>
        <w:tc>
          <w:tcPr>
            <w:tcW w:w="2094" w:type="dxa"/>
            <w:shd w:val="clear" w:color="auto" w:fill="auto"/>
            <w:noWrap/>
            <w:hideMark/>
          </w:tcPr>
          <w:p w14:paraId="1C51BD6A" w14:textId="1E12C68B" w:rsidR="00654820" w:rsidRPr="00C1611A" w:rsidRDefault="00000000" w:rsidP="00654820">
            <w:pPr>
              <w:rPr>
                <w:rFonts w:eastAsia="Times New Roman"/>
                <w:noProof w:val="0"/>
                <w:lang w:val="en-US" w:bidi="th-TH"/>
              </w:rPr>
            </w:pPr>
            <w:sdt>
              <w:sdtPr>
                <w:rPr>
                  <w:rFonts w:eastAsia="Times New Roman"/>
                  <w:noProof w:val="0"/>
                  <w:color w:val="000000"/>
                  <w:lang w:val="en-US" w:bidi="th-TH"/>
                </w:rPr>
                <w:id w:val="1525743172"/>
                <w:placeholder>
                  <w:docPart w:val="381162AFE1FD4EA496C3BBE39B79FA5B"/>
                </w:placeholder>
                <w:showingPlcHdr/>
                <w:dropDownList>
                  <w:listItem w:displayText="Supported" w:value="Supported"/>
                  <w:listItem w:displayText="To be develop" w:value="To be develop"/>
                  <w:listItem w:displayText="Drop" w:value="Drop"/>
                </w:dropDownList>
              </w:sdtPr>
              <w:sdtContent>
                <w:r w:rsidR="00654820" w:rsidRPr="00C1611A">
                  <w:rPr>
                    <w:rStyle w:val="PlaceholderText"/>
                  </w:rPr>
                  <w:t>Choose an item.</w:t>
                </w:r>
              </w:sdtContent>
            </w:sdt>
          </w:p>
        </w:tc>
      </w:tr>
      <w:tr w:rsidR="00654820" w:rsidRPr="0044582D" w14:paraId="271128A3" w14:textId="77777777" w:rsidTr="00C1611A">
        <w:trPr>
          <w:trHeight w:val="290"/>
        </w:trPr>
        <w:tc>
          <w:tcPr>
            <w:tcW w:w="3114" w:type="dxa"/>
            <w:shd w:val="clear" w:color="auto" w:fill="auto"/>
            <w:noWrap/>
          </w:tcPr>
          <w:p w14:paraId="13948F23" w14:textId="20802ABF" w:rsidR="00654820" w:rsidRPr="00C1611A" w:rsidRDefault="00654820" w:rsidP="00654820">
            <w:pPr>
              <w:rPr>
                <w:rFonts w:eastAsia="Times New Roman"/>
                <w:noProof w:val="0"/>
                <w:color w:val="000000"/>
                <w:lang w:val="en-US" w:bidi="th-TH"/>
              </w:rPr>
            </w:pPr>
            <w:r w:rsidRPr="00C1611A">
              <w:rPr>
                <w:rFonts w:eastAsia="Times New Roman"/>
                <w:noProof w:val="0"/>
                <w:color w:val="000000"/>
                <w:lang w:val="en-US" w:bidi="th-TH"/>
              </w:rPr>
              <w:t>Period</w:t>
            </w:r>
          </w:p>
        </w:tc>
        <w:tc>
          <w:tcPr>
            <w:tcW w:w="2693" w:type="dxa"/>
          </w:tcPr>
          <w:p w14:paraId="412CED7F" w14:textId="77777777" w:rsidR="00654820" w:rsidRPr="00C1611A" w:rsidRDefault="00654820" w:rsidP="00654820">
            <w:pPr>
              <w:rPr>
                <w:rFonts w:eastAsia="Times New Roman"/>
                <w:noProof w:val="0"/>
                <w:lang w:val="en-US" w:bidi="th-TH"/>
              </w:rPr>
            </w:pPr>
          </w:p>
        </w:tc>
        <w:tc>
          <w:tcPr>
            <w:tcW w:w="2152" w:type="dxa"/>
            <w:shd w:val="clear" w:color="auto" w:fill="auto"/>
            <w:noWrap/>
            <w:vAlign w:val="bottom"/>
          </w:tcPr>
          <w:p w14:paraId="4543F620" w14:textId="494041E6" w:rsidR="00654820" w:rsidRPr="00C1611A" w:rsidRDefault="00654820" w:rsidP="00654820">
            <w:pPr>
              <w:rPr>
                <w:rFonts w:eastAsia="Times New Roman"/>
                <w:noProof w:val="0"/>
                <w:lang w:val="en-US" w:bidi="th-TH"/>
              </w:rPr>
            </w:pPr>
          </w:p>
        </w:tc>
        <w:tc>
          <w:tcPr>
            <w:tcW w:w="2094" w:type="dxa"/>
            <w:shd w:val="clear" w:color="auto" w:fill="auto"/>
            <w:noWrap/>
            <w:vAlign w:val="bottom"/>
          </w:tcPr>
          <w:p w14:paraId="5B45FD3E" w14:textId="6DCF2509" w:rsidR="00654820" w:rsidRPr="00C1611A" w:rsidRDefault="00000000" w:rsidP="00654820">
            <w:pPr>
              <w:rPr>
                <w:rFonts w:eastAsia="Times New Roman"/>
                <w:noProof w:val="0"/>
                <w:color w:val="000000"/>
                <w:lang w:val="en-US" w:bidi="th-TH"/>
              </w:rPr>
            </w:pPr>
            <w:sdt>
              <w:sdtPr>
                <w:rPr>
                  <w:rFonts w:eastAsia="Times New Roman"/>
                  <w:noProof w:val="0"/>
                  <w:color w:val="000000"/>
                  <w:lang w:val="en-US" w:bidi="th-TH"/>
                </w:rPr>
                <w:id w:val="-2056609536"/>
                <w:placeholder>
                  <w:docPart w:val="9672E29D09D04698AFB1C7138DFED47B"/>
                </w:placeholder>
                <w:showingPlcHdr/>
                <w:dropDownList>
                  <w:listItem w:displayText="Supported" w:value="Supported"/>
                  <w:listItem w:displayText="To be develop" w:value="To be develop"/>
                  <w:listItem w:displayText="Drop" w:value="Drop"/>
                </w:dropDownList>
              </w:sdtPr>
              <w:sdtContent>
                <w:r w:rsidR="00302F4E" w:rsidRPr="0044582D">
                  <w:rPr>
                    <w:rStyle w:val="PlaceholderText"/>
                  </w:rPr>
                  <w:t>Choose an item.</w:t>
                </w:r>
              </w:sdtContent>
            </w:sdt>
          </w:p>
        </w:tc>
      </w:tr>
    </w:tbl>
    <w:p w14:paraId="62F5BE80" w14:textId="7392160A" w:rsidR="00061B9D" w:rsidRDefault="00681543" w:rsidP="00061B9D">
      <w:pPr>
        <w:pStyle w:val="Heading4"/>
      </w:pPr>
      <w:bookmarkStart w:id="38" w:name="_Toc140137011"/>
      <w:bookmarkStart w:id="39" w:name="_Toc140137016"/>
      <w:bookmarkStart w:id="40" w:name="_Toc140137021"/>
      <w:bookmarkStart w:id="41" w:name="_Toc140137026"/>
      <w:bookmarkStart w:id="42" w:name="_Toc140137031"/>
      <w:bookmarkStart w:id="43" w:name="_Toc143189421"/>
      <w:bookmarkEnd w:id="38"/>
      <w:bookmarkEnd w:id="39"/>
      <w:bookmarkEnd w:id="40"/>
      <w:bookmarkEnd w:id="41"/>
      <w:bookmarkEnd w:id="42"/>
      <w:r>
        <w:t>Enhancement</w:t>
      </w:r>
      <w:bookmarkEnd w:id="43"/>
    </w:p>
    <w:p w14:paraId="2E86CB9E" w14:textId="05CACB45" w:rsidR="00305CFD" w:rsidRPr="00305CFD" w:rsidRDefault="00305CFD" w:rsidP="00C1611A">
      <w:pPr>
        <w:ind w:left="720" w:firstLine="720"/>
      </w:pPr>
      <w:r w:rsidRPr="00DF3C4F">
        <w:t>Not Applicable.</w:t>
      </w:r>
    </w:p>
    <w:p w14:paraId="259B4958" w14:textId="7A3780EF" w:rsidR="00681543" w:rsidRDefault="00681543" w:rsidP="00183A39">
      <w:pPr>
        <w:pStyle w:val="Heading4"/>
      </w:pPr>
      <w:bookmarkStart w:id="44" w:name="_Toc143189422"/>
      <w:r>
        <w:t>After Enhancement</w:t>
      </w:r>
      <w:bookmarkEnd w:id="44"/>
    </w:p>
    <w:p w14:paraId="59E35D85" w14:textId="0A444A64" w:rsidR="00305CFD" w:rsidRPr="00305CFD" w:rsidRDefault="00305CFD" w:rsidP="00C1611A">
      <w:pPr>
        <w:ind w:left="720" w:firstLine="720"/>
      </w:pPr>
      <w:r w:rsidRPr="00DF3C4F">
        <w:t>Not Applicable.</w:t>
      </w:r>
    </w:p>
    <w:p w14:paraId="1B135B09" w14:textId="26CC0F45" w:rsidR="00061B9D" w:rsidRPr="00B431F3" w:rsidRDefault="00681543" w:rsidP="00061B9D">
      <w:pPr>
        <w:pStyle w:val="Heading3"/>
      </w:pPr>
      <w:bookmarkStart w:id="45" w:name="_Toc143189423"/>
      <w:bookmarkEnd w:id="17"/>
      <w:r>
        <w:t xml:space="preserve">File / API </w:t>
      </w:r>
      <w:r w:rsidR="00DF3C4F">
        <w:t>Layout and Data Sheet</w:t>
      </w:r>
      <w:bookmarkEnd w:id="45"/>
    </w:p>
    <w:p w14:paraId="795E5E2C" w14:textId="10AE3F66" w:rsidR="00061B9D" w:rsidRDefault="00DF3C4F" w:rsidP="00631C1C">
      <w:pPr>
        <w:ind w:left="720" w:firstLine="720"/>
      </w:pPr>
      <w:r w:rsidRPr="00DF3C4F">
        <w:t>Not Applicable.</w:t>
      </w:r>
    </w:p>
    <w:p w14:paraId="715A1387" w14:textId="3F9FC49B" w:rsidR="00061B9D" w:rsidRDefault="00DF3C4F" w:rsidP="0018275C">
      <w:pPr>
        <w:pStyle w:val="Heading3"/>
      </w:pPr>
      <w:bookmarkStart w:id="46" w:name="_Toc143189424"/>
      <w:r>
        <w:t>Report Layout and Data Sheet</w:t>
      </w:r>
      <w:bookmarkEnd w:id="46"/>
    </w:p>
    <w:p w14:paraId="6BDF1C1C" w14:textId="71D60C27" w:rsidR="00305CFD" w:rsidRPr="00305CFD" w:rsidRDefault="00305CFD" w:rsidP="00C1611A">
      <w:pPr>
        <w:ind w:left="720" w:firstLine="720"/>
      </w:pPr>
      <w:r w:rsidRPr="00DF3C4F">
        <w:t>Not Applicable.</w:t>
      </w:r>
    </w:p>
    <w:p w14:paraId="471E5239" w14:textId="77777777" w:rsidR="002B7411" w:rsidRDefault="00061B9D" w:rsidP="002B7411">
      <w:pPr>
        <w:pStyle w:val="Heading3"/>
      </w:pPr>
      <w:bookmarkStart w:id="47" w:name="_Toc438201759"/>
      <w:bookmarkStart w:id="48" w:name="_Toc143189425"/>
      <w:bookmarkStart w:id="49" w:name="_Toc195072242"/>
      <w:bookmarkStart w:id="50" w:name="_Toc239150573"/>
      <w:bookmarkStart w:id="51" w:name="_Toc159825558"/>
      <w:r w:rsidRPr="00061B9D">
        <w:lastRenderedPageBreak/>
        <w:t>Additional Impacts</w:t>
      </w:r>
      <w:bookmarkEnd w:id="47"/>
      <w:bookmarkEnd w:id="48"/>
    </w:p>
    <w:p w14:paraId="12B30A15" w14:textId="77777777" w:rsidR="00061B9D" w:rsidRDefault="00061B9D" w:rsidP="002B7411">
      <w:pPr>
        <w:pStyle w:val="Heading4"/>
      </w:pPr>
      <w:bookmarkStart w:id="52" w:name="_Toc143189426"/>
      <w:r w:rsidRPr="0073013C">
        <w:t>Integration</w:t>
      </w:r>
      <w:bookmarkEnd w:id="52"/>
      <w:r w:rsidRPr="0073013C">
        <w:t xml:space="preserve"> </w:t>
      </w:r>
    </w:p>
    <w:p w14:paraId="6791C43E" w14:textId="0176FECB" w:rsidR="00305CFD" w:rsidRPr="00305CFD" w:rsidRDefault="00305CFD" w:rsidP="00C1611A">
      <w:pPr>
        <w:ind w:left="720" w:firstLine="720"/>
      </w:pPr>
      <w:r w:rsidRPr="00DF3C4F">
        <w:t>Not Applicable.</w:t>
      </w:r>
    </w:p>
    <w:p w14:paraId="1B9BFC64" w14:textId="77777777" w:rsidR="00061B9D" w:rsidRDefault="00061B9D" w:rsidP="002B7411">
      <w:pPr>
        <w:pStyle w:val="Heading4"/>
      </w:pPr>
      <w:bookmarkStart w:id="53" w:name="_Toc143189427"/>
      <w:r w:rsidRPr="0073013C">
        <w:t>Migration</w:t>
      </w:r>
      <w:bookmarkEnd w:id="53"/>
    </w:p>
    <w:p w14:paraId="32D07B6F" w14:textId="77777777" w:rsidR="00305CFD" w:rsidRDefault="00305CFD" w:rsidP="00305CFD">
      <w:pPr>
        <w:ind w:left="720" w:firstLine="720"/>
      </w:pPr>
      <w:r w:rsidRPr="00DF3C4F">
        <w:t>Not Applicable.</w:t>
      </w:r>
    </w:p>
    <w:p w14:paraId="33603F5B" w14:textId="77777777" w:rsidR="00305CFD" w:rsidRPr="00305CFD" w:rsidRDefault="00305CFD" w:rsidP="00C1611A">
      <w:pPr>
        <w:ind w:left="1440"/>
      </w:pPr>
    </w:p>
    <w:bookmarkEnd w:id="49"/>
    <w:bookmarkEnd w:id="50"/>
    <w:bookmarkEnd w:id="51"/>
    <w:p w14:paraId="30EDA9DC" w14:textId="77777777" w:rsidR="00CF3A96" w:rsidRDefault="00CF3A96" w:rsidP="0072086F">
      <w:pPr>
        <w:pStyle w:val="TOC1"/>
      </w:pPr>
    </w:p>
    <w:p w14:paraId="147E33C1" w14:textId="4894344D" w:rsidR="00D7226D" w:rsidRPr="00D7226D" w:rsidRDefault="00934A36" w:rsidP="00934A36">
      <w:pPr>
        <w:spacing w:after="200" w:line="276" w:lineRule="auto"/>
      </w:pPr>
      <w:r>
        <w:br w:type="page"/>
      </w:r>
    </w:p>
    <w:p w14:paraId="77D4C8F0" w14:textId="26829D33" w:rsidR="0011400A" w:rsidRPr="0011400A" w:rsidRDefault="00D7226D" w:rsidP="0011400A">
      <w:pPr>
        <w:pStyle w:val="Heading2"/>
      </w:pPr>
      <w:bookmarkStart w:id="54" w:name="_Toc143189428"/>
      <w:r w:rsidRPr="00D7226D">
        <w:lastRenderedPageBreak/>
        <w:t>Overdue principal/Interest Report</w:t>
      </w:r>
      <w:bookmarkEnd w:id="54"/>
    </w:p>
    <w:p w14:paraId="092AEA11" w14:textId="19BFA15A" w:rsidR="00560E95" w:rsidRDefault="00560E95" w:rsidP="00560E95">
      <w:pPr>
        <w:pStyle w:val="Heading3"/>
      </w:pPr>
      <w:bookmarkStart w:id="55" w:name="_Toc143189429"/>
      <w:r>
        <w:t>S</w:t>
      </w:r>
      <w:r w:rsidRPr="00061B9D">
        <w:t>upported Sample Transaction and Case from Customer</w:t>
      </w:r>
      <w:bookmarkEnd w:id="55"/>
    </w:p>
    <w:p w14:paraId="679DB244" w14:textId="1666E9C4" w:rsidR="003A09F4" w:rsidRPr="003A09F4" w:rsidRDefault="00865FE9" w:rsidP="00A317B0">
      <w:r>
        <w:rPr>
          <w:lang w:val="en-US" w:bidi="th-TH"/>
        </w:rPr>
        <w:drawing>
          <wp:inline distT="0" distB="0" distL="0" distR="0" wp14:anchorId="0522C013" wp14:editId="212F5167">
            <wp:extent cx="2095500" cy="219075"/>
            <wp:effectExtent l="0" t="0" r="0" b="9525"/>
            <wp:docPr id="1984830982" name="Picture 198483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0" cy="219075"/>
                    </a:xfrm>
                    <a:prstGeom prst="rect">
                      <a:avLst/>
                    </a:prstGeom>
                  </pic:spPr>
                </pic:pic>
              </a:graphicData>
            </a:graphic>
          </wp:inline>
        </w:drawing>
      </w:r>
      <w:r>
        <w:rPr>
          <w:lang w:val="en-US" w:bidi="th-TH"/>
        </w:rPr>
        <w:drawing>
          <wp:inline distT="0" distB="0" distL="0" distR="0" wp14:anchorId="18B85DA8" wp14:editId="6E11C885">
            <wp:extent cx="6390005" cy="4717415"/>
            <wp:effectExtent l="0" t="0" r="0" b="6985"/>
            <wp:docPr id="1984830981" name="Picture 198483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0005" cy="4717415"/>
                    </a:xfrm>
                    <a:prstGeom prst="rect">
                      <a:avLst/>
                    </a:prstGeom>
                  </pic:spPr>
                </pic:pic>
              </a:graphicData>
            </a:graphic>
          </wp:inline>
        </w:drawing>
      </w:r>
    </w:p>
    <w:p w14:paraId="73892B93" w14:textId="0C12CD80" w:rsidR="00D7226D" w:rsidRDefault="00865FE9" w:rsidP="00FD4E03">
      <w:pPr>
        <w:ind w:left="426"/>
      </w:pPr>
      <w:r>
        <w:rPr>
          <w:lang w:val="en-US" w:bidi="th-TH"/>
        </w:rPr>
        <w:lastRenderedPageBreak/>
        <w:drawing>
          <wp:inline distT="0" distB="0" distL="0" distR="0" wp14:anchorId="6D9003C4" wp14:editId="4E4B578D">
            <wp:extent cx="6390005" cy="4404360"/>
            <wp:effectExtent l="0" t="0" r="0" b="0"/>
            <wp:docPr id="1984830983" name="Picture 198483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0005" cy="4404360"/>
                    </a:xfrm>
                    <a:prstGeom prst="rect">
                      <a:avLst/>
                    </a:prstGeom>
                  </pic:spPr>
                </pic:pic>
              </a:graphicData>
            </a:graphic>
          </wp:inline>
        </w:drawing>
      </w:r>
    </w:p>
    <w:p w14:paraId="4DBA761F" w14:textId="1B753E9B" w:rsidR="00A230B3" w:rsidRDefault="00865FE9" w:rsidP="00FD4E03">
      <w:pPr>
        <w:ind w:left="426"/>
      </w:pPr>
      <w:r>
        <w:rPr>
          <w:lang w:val="en-US" w:bidi="th-TH"/>
        </w:rPr>
        <w:lastRenderedPageBreak/>
        <w:drawing>
          <wp:inline distT="0" distB="0" distL="0" distR="0" wp14:anchorId="4C6183AF" wp14:editId="65732958">
            <wp:extent cx="6390005" cy="4187825"/>
            <wp:effectExtent l="0" t="0" r="0" b="3175"/>
            <wp:docPr id="1984830984" name="Picture 198483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90005" cy="4187825"/>
                    </a:xfrm>
                    <a:prstGeom prst="rect">
                      <a:avLst/>
                    </a:prstGeom>
                  </pic:spPr>
                </pic:pic>
              </a:graphicData>
            </a:graphic>
          </wp:inline>
        </w:drawing>
      </w:r>
    </w:p>
    <w:p w14:paraId="6DBA802A" w14:textId="1AF375E2" w:rsidR="00A230B3" w:rsidRDefault="00AE0582" w:rsidP="00FD4E03">
      <w:pPr>
        <w:ind w:left="426"/>
      </w:pPr>
      <w:r>
        <w:rPr>
          <w:lang w:val="en-US" w:bidi="th-TH"/>
        </w:rPr>
        <w:drawing>
          <wp:inline distT="0" distB="0" distL="0" distR="0" wp14:anchorId="6CE31C0E" wp14:editId="5E5BBC65">
            <wp:extent cx="6390005" cy="2148205"/>
            <wp:effectExtent l="0" t="0" r="0" b="4445"/>
            <wp:docPr id="1984830985" name="Picture 198483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0005" cy="2148205"/>
                    </a:xfrm>
                    <a:prstGeom prst="rect">
                      <a:avLst/>
                    </a:prstGeom>
                  </pic:spPr>
                </pic:pic>
              </a:graphicData>
            </a:graphic>
          </wp:inline>
        </w:drawing>
      </w:r>
    </w:p>
    <w:p w14:paraId="6A3F0D7E" w14:textId="77777777" w:rsidR="00A230B3" w:rsidRDefault="00A230B3" w:rsidP="00FD4E03">
      <w:pPr>
        <w:ind w:left="426"/>
      </w:pPr>
    </w:p>
    <w:p w14:paraId="273715CE" w14:textId="0C96D0AF" w:rsidR="00A230B3" w:rsidRDefault="00A230B3" w:rsidP="00FD4E03">
      <w:pPr>
        <w:ind w:left="426"/>
      </w:pPr>
    </w:p>
    <w:p w14:paraId="385C1515" w14:textId="1D3D46A4" w:rsidR="00E2485B" w:rsidRDefault="00E2485B" w:rsidP="00FD4E03">
      <w:pPr>
        <w:ind w:left="426"/>
      </w:pPr>
    </w:p>
    <w:p w14:paraId="52CBB3A1" w14:textId="4841E328" w:rsidR="00E2485B" w:rsidRDefault="00E2485B" w:rsidP="00FD4E03">
      <w:pPr>
        <w:ind w:left="426"/>
      </w:pPr>
      <w:r>
        <w:rPr>
          <w:lang w:val="en-US" w:bidi="th-TH"/>
        </w:rPr>
        <w:lastRenderedPageBreak/>
        <w:drawing>
          <wp:inline distT="0" distB="0" distL="0" distR="0" wp14:anchorId="22B4421C" wp14:editId="6FA36BF1">
            <wp:extent cx="6390005" cy="313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0005" cy="3130550"/>
                    </a:xfrm>
                    <a:prstGeom prst="rect">
                      <a:avLst/>
                    </a:prstGeom>
                  </pic:spPr>
                </pic:pic>
              </a:graphicData>
            </a:graphic>
          </wp:inline>
        </w:drawing>
      </w:r>
    </w:p>
    <w:p w14:paraId="624DF47B" w14:textId="77777777" w:rsidR="00B50A6F" w:rsidRDefault="00B50A6F" w:rsidP="00FD4E03">
      <w:pPr>
        <w:ind w:left="426"/>
      </w:pPr>
    </w:p>
    <w:p w14:paraId="641999BB" w14:textId="77777777" w:rsidR="00C52342" w:rsidRDefault="00C52342" w:rsidP="00B50A6F">
      <w:pPr>
        <w:ind w:firstLine="426"/>
      </w:pPr>
    </w:p>
    <w:p w14:paraId="5C28B71D" w14:textId="78778D93" w:rsidR="00C52342" w:rsidRDefault="00151D7D" w:rsidP="00B50A6F">
      <w:pPr>
        <w:ind w:firstLine="426"/>
      </w:pPr>
      <w:r>
        <w:rPr>
          <w:lang w:val="en-US" w:bidi="th-TH"/>
        </w:rPr>
        <w:drawing>
          <wp:inline distT="0" distB="0" distL="0" distR="0" wp14:anchorId="4A2CFE27" wp14:editId="12E099E9">
            <wp:extent cx="6390005"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005" cy="3114675"/>
                    </a:xfrm>
                    <a:prstGeom prst="rect">
                      <a:avLst/>
                    </a:prstGeom>
                  </pic:spPr>
                </pic:pic>
              </a:graphicData>
            </a:graphic>
          </wp:inline>
        </w:drawing>
      </w:r>
    </w:p>
    <w:p w14:paraId="1D7F397D" w14:textId="6DAF4A42" w:rsidR="00151D7D" w:rsidRDefault="00151D7D" w:rsidP="00B50A6F">
      <w:pPr>
        <w:ind w:firstLine="426"/>
      </w:pPr>
    </w:p>
    <w:p w14:paraId="78C0BE15" w14:textId="202E410D" w:rsidR="00151D7D" w:rsidRDefault="00151D7D" w:rsidP="00B50A6F">
      <w:pPr>
        <w:ind w:firstLine="426"/>
      </w:pPr>
      <w:r>
        <w:rPr>
          <w:lang w:val="en-US" w:bidi="th-TH"/>
        </w:rPr>
        <w:lastRenderedPageBreak/>
        <w:drawing>
          <wp:inline distT="0" distB="0" distL="0" distR="0" wp14:anchorId="298245AC" wp14:editId="0F527397">
            <wp:extent cx="6390005" cy="3502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0005" cy="3502025"/>
                    </a:xfrm>
                    <a:prstGeom prst="rect">
                      <a:avLst/>
                    </a:prstGeom>
                  </pic:spPr>
                </pic:pic>
              </a:graphicData>
            </a:graphic>
          </wp:inline>
        </w:drawing>
      </w:r>
    </w:p>
    <w:p w14:paraId="6E94243A" w14:textId="77777777" w:rsidR="00C52342" w:rsidRDefault="00C52342" w:rsidP="00B50A6F">
      <w:pPr>
        <w:ind w:firstLine="426"/>
      </w:pPr>
    </w:p>
    <w:p w14:paraId="28215B7A" w14:textId="77777777" w:rsidR="00C52342" w:rsidRDefault="00C52342" w:rsidP="00B50A6F">
      <w:pPr>
        <w:ind w:firstLine="426"/>
      </w:pPr>
    </w:p>
    <w:p w14:paraId="35D9D30C" w14:textId="77777777" w:rsidR="00C52342" w:rsidRDefault="00C52342" w:rsidP="00B50A6F">
      <w:pPr>
        <w:ind w:firstLine="426"/>
      </w:pPr>
    </w:p>
    <w:p w14:paraId="04A6669D" w14:textId="6AA422D9" w:rsidR="00B50A6F" w:rsidRDefault="00B50A6F" w:rsidP="00B50A6F">
      <w:pPr>
        <w:ind w:firstLine="426"/>
      </w:pPr>
      <w:r>
        <w:t xml:space="preserve">Note: </w:t>
      </w:r>
      <w:r>
        <w:tab/>
      </w:r>
    </w:p>
    <w:p w14:paraId="1B0A19A6" w14:textId="28D7E867" w:rsidR="00B50A6F" w:rsidRPr="00B50A6F" w:rsidRDefault="00B50A6F">
      <w:pPr>
        <w:pStyle w:val="ListParagraph"/>
        <w:numPr>
          <w:ilvl w:val="0"/>
          <w:numId w:val="11"/>
        </w:numPr>
        <w:rPr>
          <w:lang w:val="en-US" w:bidi="th-TH"/>
        </w:rPr>
      </w:pPr>
      <w:r w:rsidRPr="00B50A6F">
        <w:rPr>
          <w:lang w:val="en-US" w:bidi="th-TH"/>
        </w:rPr>
        <w:t>CBS9 Supported</w:t>
      </w:r>
    </w:p>
    <w:p w14:paraId="0678BBAD" w14:textId="3FF66421" w:rsidR="004E6EF2" w:rsidRPr="004E6EF2" w:rsidRDefault="000A0C9C">
      <w:pPr>
        <w:pStyle w:val="ListParagraph"/>
        <w:numPr>
          <w:ilvl w:val="0"/>
          <w:numId w:val="11"/>
        </w:numPr>
        <w:rPr>
          <w:lang w:val="en-US" w:bidi="th-TH"/>
        </w:rPr>
      </w:pPr>
      <w:r>
        <w:rPr>
          <w:lang w:val="en-US" w:bidi="th-TH"/>
        </w:rPr>
        <w:t>All report are integate with ECM as End of day Process. (PDF Format)</w:t>
      </w:r>
      <w:r w:rsidR="004E6EF2">
        <w:rPr>
          <w:lang w:val="en-US" w:bidi="th-TH"/>
        </w:rPr>
        <w:t>.</w:t>
      </w:r>
      <w:r w:rsidR="004E6EF2" w:rsidRPr="004E6EF2">
        <w:t xml:space="preserve"> </w:t>
      </w:r>
      <w:r w:rsidR="004E6EF2" w:rsidRPr="004E6EF2">
        <w:rPr>
          <w:lang w:val="en-US" w:bidi="th-TH"/>
        </w:rPr>
        <w:t>If ECM can not supported to store PDF report from symmetri CBS that no need to store in ECM.</w:t>
      </w:r>
    </w:p>
    <w:p w14:paraId="4372A896" w14:textId="47D4E2EE" w:rsidR="004E6EF2" w:rsidRPr="004E6EF2" w:rsidRDefault="004E6EF2">
      <w:pPr>
        <w:pStyle w:val="ListParagraph"/>
        <w:numPr>
          <w:ilvl w:val="0"/>
          <w:numId w:val="11"/>
        </w:numPr>
        <w:rPr>
          <w:lang w:val="en-US" w:bidi="th-TH"/>
        </w:rPr>
      </w:pPr>
      <w:r w:rsidRPr="004E6EF2">
        <w:rPr>
          <w:lang w:val="en-US" w:bidi="th-TH"/>
        </w:rPr>
        <w:t xml:space="preserve">Symmetri support  for retrieve  the historical  data for report.   </w:t>
      </w:r>
    </w:p>
    <w:p w14:paraId="044994FD" w14:textId="77777777" w:rsidR="00F84E31" w:rsidRDefault="00255EF0">
      <w:pPr>
        <w:pStyle w:val="ListParagraph"/>
        <w:numPr>
          <w:ilvl w:val="0"/>
          <w:numId w:val="11"/>
        </w:numPr>
      </w:pPr>
      <w:r>
        <w:t>Report Title – remove (Stop Accrual)</w:t>
      </w:r>
      <w:r w:rsidR="00E2485B">
        <w:t xml:space="preserve"> due to for entire rep</w:t>
      </w:r>
      <w:r w:rsidR="00D45992">
        <w:t>ort need to show both stop accrued type and normal overdue type</w:t>
      </w:r>
      <w:r w:rsidR="005F7E72">
        <w:t>.</w:t>
      </w:r>
      <w:r w:rsidR="00D45992">
        <w:t xml:space="preserve"> </w:t>
      </w:r>
    </w:p>
    <w:p w14:paraId="469E14F5" w14:textId="666C9FF6" w:rsidR="00F84E31" w:rsidRDefault="00F84E31">
      <w:pPr>
        <w:pStyle w:val="ListParagraph"/>
        <w:numPr>
          <w:ilvl w:val="0"/>
          <w:numId w:val="11"/>
        </w:numPr>
      </w:pPr>
      <w:r>
        <w:t>W</w:t>
      </w:r>
      <w:r w:rsidR="00D45992">
        <w:t xml:space="preserve">hen </w:t>
      </w:r>
      <w:r>
        <w:t xml:space="preserve">user </w:t>
      </w:r>
      <w:r w:rsidR="00D45992">
        <w:t xml:space="preserve">select </w:t>
      </w:r>
      <w:r>
        <w:t xml:space="preserve"> for the particular loan status such </w:t>
      </w:r>
      <w:r w:rsidRPr="00F84E31">
        <w:t>Stop Accrued</w:t>
      </w:r>
      <w:r w:rsidR="00BB1DAB">
        <w:t xml:space="preserve"> </w:t>
      </w:r>
      <w:r w:rsidRPr="00F84E31">
        <w:t>, Active(Normal Overdue)</w:t>
      </w:r>
      <w:r>
        <w:t>, need loan status display on the Title name for the condition as follows ;</w:t>
      </w:r>
    </w:p>
    <w:p w14:paraId="32D0B9F6" w14:textId="11D53105" w:rsidR="00255EF0" w:rsidRDefault="00F84E31">
      <w:pPr>
        <w:pStyle w:val="ListParagraph"/>
        <w:numPr>
          <w:ilvl w:val="0"/>
          <w:numId w:val="11"/>
        </w:numPr>
        <w:ind w:firstLine="540"/>
      </w:pPr>
      <w:r>
        <w:t xml:space="preserve"> </w:t>
      </w:r>
      <w:r w:rsidR="00BB1DAB">
        <w:t xml:space="preserve">Selecting </w:t>
      </w:r>
      <w:r w:rsidR="002D0822">
        <w:t xml:space="preserve">Not specific loan status : Title Name = Overdue </w:t>
      </w:r>
      <w:r w:rsidR="00BB1DAB">
        <w:t xml:space="preserve">Principal/Interest </w:t>
      </w:r>
      <w:r w:rsidR="002D0822">
        <w:t xml:space="preserve">Report :  display for  </w:t>
      </w:r>
      <w:r w:rsidR="00DA5658">
        <w:t xml:space="preserve">both stop accrued  and active </w:t>
      </w:r>
      <w:r w:rsidR="002D0822">
        <w:t xml:space="preserve"> status</w:t>
      </w:r>
    </w:p>
    <w:p w14:paraId="01F010C8" w14:textId="57BEC7B7" w:rsidR="00FB50F9" w:rsidRPr="00FB50F9" w:rsidRDefault="00BB1DAB">
      <w:pPr>
        <w:pStyle w:val="ListParagraph"/>
        <w:numPr>
          <w:ilvl w:val="0"/>
          <w:numId w:val="11"/>
        </w:numPr>
        <w:ind w:firstLine="540"/>
      </w:pPr>
      <w:r>
        <w:t xml:space="preserve">Selecting </w:t>
      </w:r>
      <w:r w:rsidR="00FB50F9" w:rsidRPr="00FB50F9">
        <w:t>specific loan status</w:t>
      </w:r>
      <w:r w:rsidR="00FB50F9">
        <w:t xml:space="preserve"> “ Stop A</w:t>
      </w:r>
      <w:r w:rsidR="00151D7D">
        <w:t>ccrued</w:t>
      </w:r>
      <w:r w:rsidR="00FB50F9">
        <w:t xml:space="preserve"> ”</w:t>
      </w:r>
      <w:r w:rsidR="00FB50F9" w:rsidRPr="00FB50F9">
        <w:t xml:space="preserve"> : Title Name = Overdue </w:t>
      </w:r>
      <w:r w:rsidRPr="00BB1DAB">
        <w:t xml:space="preserve">Principal/Interest </w:t>
      </w:r>
      <w:r w:rsidR="00FB50F9" w:rsidRPr="00FB50F9">
        <w:t xml:space="preserve">Report </w:t>
      </w:r>
      <w:r w:rsidR="00151D7D">
        <w:rPr>
          <w:lang w:val="en-US"/>
        </w:rPr>
        <w:t xml:space="preserve">( Stop Accrued) </w:t>
      </w:r>
      <w:r w:rsidR="00FB50F9" w:rsidRPr="00FB50F9">
        <w:t xml:space="preserve">:  display for  </w:t>
      </w:r>
      <w:r w:rsidR="00151D7D">
        <w:t xml:space="preserve">particular </w:t>
      </w:r>
      <w:r w:rsidR="00FB50F9" w:rsidRPr="00FB50F9">
        <w:t xml:space="preserve"> </w:t>
      </w:r>
      <w:r w:rsidR="00151D7D">
        <w:t xml:space="preserve">Stop Accrued </w:t>
      </w:r>
      <w:r w:rsidR="00FB50F9" w:rsidRPr="00FB50F9">
        <w:t>status</w:t>
      </w:r>
    </w:p>
    <w:p w14:paraId="33DB1198" w14:textId="6364DC0B" w:rsidR="00151D7D" w:rsidRDefault="00BB1DAB">
      <w:pPr>
        <w:pStyle w:val="ListParagraph"/>
        <w:numPr>
          <w:ilvl w:val="0"/>
          <w:numId w:val="11"/>
        </w:numPr>
        <w:ind w:firstLine="540"/>
      </w:pPr>
      <w:r>
        <w:t xml:space="preserve">Selecting </w:t>
      </w:r>
      <w:r w:rsidR="00151D7D" w:rsidRPr="00151D7D">
        <w:t xml:space="preserve">specific loan status “ </w:t>
      </w:r>
      <w:r>
        <w:t>Active</w:t>
      </w:r>
      <w:r w:rsidR="00151D7D" w:rsidRPr="00151D7D">
        <w:t xml:space="preserve"> ” : Title Name = Overdue </w:t>
      </w:r>
      <w:r w:rsidR="00DA5658" w:rsidRPr="00DA5658">
        <w:t xml:space="preserve">Principal/Interest </w:t>
      </w:r>
      <w:r w:rsidR="00DA5658">
        <w:t xml:space="preserve"> </w:t>
      </w:r>
      <w:r w:rsidR="00151D7D" w:rsidRPr="00151D7D">
        <w:t xml:space="preserve">Report ( </w:t>
      </w:r>
      <w:r>
        <w:t>Active</w:t>
      </w:r>
      <w:r w:rsidR="00151D7D" w:rsidRPr="00151D7D">
        <w:t>) :  display for  particular  Stop Accrued status</w:t>
      </w:r>
    </w:p>
    <w:p w14:paraId="64559DB0" w14:textId="05C709EA" w:rsidR="00B50A6F" w:rsidRPr="00151D7D" w:rsidRDefault="00255EF0">
      <w:pPr>
        <w:pStyle w:val="ListParagraph"/>
        <w:numPr>
          <w:ilvl w:val="0"/>
          <w:numId w:val="11"/>
        </w:numPr>
        <w:rPr>
          <w:lang w:val="en-US"/>
        </w:rPr>
      </w:pPr>
      <w:r>
        <w:t>Add the Loan Status information</w:t>
      </w:r>
      <w:r w:rsidR="00D45992">
        <w:t xml:space="preserve"> ( Stop Accrued Interest, </w:t>
      </w:r>
      <w:r w:rsidR="00C52342">
        <w:t>Active(</w:t>
      </w:r>
      <w:r w:rsidR="00D45992">
        <w:t>Normal Overdue</w:t>
      </w:r>
      <w:r w:rsidR="00C52342">
        <w:t>)</w:t>
      </w:r>
      <w:r w:rsidR="00D45992">
        <w:t xml:space="preserve"> )</w:t>
      </w:r>
      <w:r>
        <w:t xml:space="preserve"> for each loan account in the report</w:t>
      </w:r>
      <w:r w:rsidR="005F7E72">
        <w:t>.</w:t>
      </w:r>
    </w:p>
    <w:p w14:paraId="2536B342" w14:textId="101634A4" w:rsidR="00560E95" w:rsidRDefault="00560E95" w:rsidP="00560E95">
      <w:pPr>
        <w:pStyle w:val="Heading3"/>
      </w:pPr>
      <w:bookmarkStart w:id="56" w:name="_Toc143189430"/>
      <w:r>
        <w:t>Menu Modification</w:t>
      </w:r>
      <w:bookmarkEnd w:id="56"/>
    </w:p>
    <w:p w14:paraId="356E396A" w14:textId="75F15CAC" w:rsidR="00E06013" w:rsidRPr="00E06013" w:rsidRDefault="00E06013" w:rsidP="00C1611A">
      <w:pPr>
        <w:ind w:left="720" w:firstLine="720"/>
      </w:pPr>
      <w:r w:rsidRPr="00DF3C4F">
        <w:t>Not Applicable.</w:t>
      </w:r>
    </w:p>
    <w:p w14:paraId="51CE4B91" w14:textId="6A8238CF" w:rsidR="00560E95" w:rsidRDefault="00560E95" w:rsidP="00560E95">
      <w:pPr>
        <w:pStyle w:val="Heading3"/>
      </w:pPr>
      <w:bookmarkStart w:id="57" w:name="_Toc143189431"/>
      <w:r>
        <w:lastRenderedPageBreak/>
        <w:t>Screen Layout and Data Sheet</w:t>
      </w:r>
      <w:bookmarkEnd w:id="57"/>
    </w:p>
    <w:p w14:paraId="4CD81792" w14:textId="4EDAE168" w:rsidR="00E06013" w:rsidRPr="00E06013" w:rsidRDefault="00E06013" w:rsidP="00C1611A">
      <w:pPr>
        <w:ind w:left="720" w:firstLine="720"/>
      </w:pPr>
      <w:r w:rsidRPr="00DF3C4F">
        <w:t>Not Applicable.</w:t>
      </w:r>
    </w:p>
    <w:p w14:paraId="4D0E1AF9" w14:textId="45909229" w:rsidR="001B619E" w:rsidRPr="001B619E" w:rsidRDefault="001B619E" w:rsidP="001B619E">
      <w:pPr>
        <w:pStyle w:val="Heading3"/>
      </w:pPr>
      <w:bookmarkStart w:id="58" w:name="_Toc143189432"/>
      <w:r>
        <w:t>To-Be Process</w:t>
      </w:r>
      <w:bookmarkEnd w:id="58"/>
    </w:p>
    <w:tbl>
      <w:tblPr>
        <w:tblStyle w:val="TableGrid"/>
        <w:tblW w:w="0" w:type="auto"/>
        <w:tblInd w:w="447" w:type="dxa"/>
        <w:tblLayout w:type="fixed"/>
        <w:tblLook w:val="04A0" w:firstRow="1" w:lastRow="0" w:firstColumn="1" w:lastColumn="0" w:noHBand="0" w:noVBand="1"/>
      </w:tblPr>
      <w:tblGrid>
        <w:gridCol w:w="9178"/>
      </w:tblGrid>
      <w:tr w:rsidR="00934A36" w14:paraId="713835C9" w14:textId="77777777" w:rsidTr="009C2A1A">
        <w:tc>
          <w:tcPr>
            <w:tcW w:w="9178" w:type="dxa"/>
          </w:tcPr>
          <w:p w14:paraId="6E3C91F5" w14:textId="52DA6EAD" w:rsidR="00934A36" w:rsidRDefault="00934A36" w:rsidP="00631C1C">
            <w:pPr>
              <w:pStyle w:val="ListParagraph"/>
              <w:ind w:left="0"/>
              <w:rPr>
                <w:lang w:val="en-US" w:bidi="th-TH"/>
              </w:rPr>
            </w:pPr>
            <w:r>
              <w:rPr>
                <w:lang w:val="en-US" w:bidi="th-TH"/>
              </w:rPr>
              <w:drawing>
                <wp:anchor distT="0" distB="0" distL="114300" distR="114300" simplePos="0" relativeHeight="251660288" behindDoc="1" locked="0" layoutInCell="1" allowOverlap="1" wp14:anchorId="16DD4226" wp14:editId="3E7717EA">
                  <wp:simplePos x="0" y="0"/>
                  <wp:positionH relativeFrom="column">
                    <wp:posOffset>761161</wp:posOffset>
                  </wp:positionH>
                  <wp:positionV relativeFrom="paragraph">
                    <wp:posOffset>18354</wp:posOffset>
                  </wp:positionV>
                  <wp:extent cx="4080737" cy="1939584"/>
                  <wp:effectExtent l="19050" t="19050" r="15240" b="22860"/>
                  <wp:wrapNone/>
                  <wp:docPr id="13" name="Picture 12">
                    <a:extLst xmlns:a="http://schemas.openxmlformats.org/drawingml/2006/main">
                      <a:ext uri="{FF2B5EF4-FFF2-40B4-BE49-F238E27FC236}">
                        <a16:creationId xmlns:a16="http://schemas.microsoft.com/office/drawing/2014/main" id="{B969E389-48D0-4433-9BA9-B412DBDA7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969E389-48D0-4433-9BA9-B412DBDA7E30}"/>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080737" cy="193958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A98D02E" w14:textId="4A680DDB" w:rsidR="00934A36" w:rsidRDefault="00934A36" w:rsidP="00631C1C">
            <w:pPr>
              <w:pStyle w:val="ListParagraph"/>
              <w:ind w:left="0"/>
              <w:rPr>
                <w:lang w:val="en-US" w:bidi="th-TH"/>
              </w:rPr>
            </w:pPr>
          </w:p>
          <w:p w14:paraId="68EB67DE" w14:textId="7F4CFDA5" w:rsidR="00FD4EDC" w:rsidRDefault="00D04873" w:rsidP="00631C1C">
            <w:pPr>
              <w:pStyle w:val="ListParagraph"/>
              <w:ind w:left="0"/>
              <w:rPr>
                <w:lang w:val="en-US" w:bidi="th-TH"/>
              </w:rPr>
            </w:pPr>
            <w:r w:rsidRPr="00D04873">
              <w:rPr>
                <w:lang w:val="en-US" w:bidi="th-TH"/>
              </w:rPr>
              <w:drawing>
                <wp:anchor distT="0" distB="0" distL="114300" distR="114300" simplePos="0" relativeHeight="251661312" behindDoc="0" locked="0" layoutInCell="1" allowOverlap="1" wp14:anchorId="7EDF4454" wp14:editId="1A66C36E">
                  <wp:simplePos x="0" y="0"/>
                  <wp:positionH relativeFrom="column">
                    <wp:posOffset>2939415</wp:posOffset>
                  </wp:positionH>
                  <wp:positionV relativeFrom="paragraph">
                    <wp:posOffset>157480</wp:posOffset>
                  </wp:positionV>
                  <wp:extent cx="1098550" cy="739140"/>
                  <wp:effectExtent l="0" t="0" r="6350" b="3810"/>
                  <wp:wrapThrough wrapText="bothSides">
                    <wp:wrapPolygon edited="0">
                      <wp:start x="0" y="0"/>
                      <wp:lineTo x="0" y="21155"/>
                      <wp:lineTo x="21350" y="21155"/>
                      <wp:lineTo x="21350" y="0"/>
                      <wp:lineTo x="0" y="0"/>
                    </wp:wrapPolygon>
                  </wp:wrapThrough>
                  <wp:docPr id="171754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345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98550" cy="739140"/>
                          </a:xfrm>
                          <a:prstGeom prst="rect">
                            <a:avLst/>
                          </a:prstGeom>
                        </pic:spPr>
                      </pic:pic>
                    </a:graphicData>
                  </a:graphic>
                  <wp14:sizeRelH relativeFrom="margin">
                    <wp14:pctWidth>0</wp14:pctWidth>
                  </wp14:sizeRelH>
                  <wp14:sizeRelV relativeFrom="margin">
                    <wp14:pctHeight>0</wp14:pctHeight>
                  </wp14:sizeRelV>
                </wp:anchor>
              </w:drawing>
            </w:r>
          </w:p>
          <w:p w14:paraId="5B2D0FCF" w14:textId="0EB98C6D" w:rsidR="00FD4EDC" w:rsidRDefault="00FD4EDC" w:rsidP="00631C1C">
            <w:pPr>
              <w:pStyle w:val="ListParagraph"/>
              <w:ind w:left="0"/>
              <w:rPr>
                <w:lang w:val="en-US" w:bidi="th-TH"/>
              </w:rPr>
            </w:pPr>
          </w:p>
          <w:p w14:paraId="0B8B98C7" w14:textId="33812012" w:rsidR="00FD4EDC" w:rsidRDefault="00FD4EDC" w:rsidP="00631C1C">
            <w:pPr>
              <w:pStyle w:val="ListParagraph"/>
              <w:ind w:left="0"/>
              <w:rPr>
                <w:lang w:val="en-US" w:bidi="th-TH"/>
              </w:rPr>
            </w:pPr>
          </w:p>
          <w:p w14:paraId="52F32BCE" w14:textId="682D1249" w:rsidR="00FD4EDC" w:rsidRDefault="00FD4EDC" w:rsidP="00631C1C">
            <w:pPr>
              <w:pStyle w:val="ListParagraph"/>
              <w:ind w:left="0"/>
              <w:rPr>
                <w:lang w:val="en-US" w:bidi="th-TH"/>
              </w:rPr>
            </w:pPr>
          </w:p>
          <w:p w14:paraId="341B587C" w14:textId="2CC8B4D5" w:rsidR="00FD4EDC" w:rsidRDefault="00FD4EDC" w:rsidP="00631C1C">
            <w:pPr>
              <w:pStyle w:val="ListParagraph"/>
              <w:ind w:left="0"/>
              <w:rPr>
                <w:lang w:val="en-US" w:bidi="th-TH"/>
              </w:rPr>
            </w:pPr>
          </w:p>
          <w:p w14:paraId="5CB93FF3" w14:textId="7FECCEFF" w:rsidR="00FD4EDC" w:rsidRDefault="00FD4EDC" w:rsidP="00631C1C">
            <w:pPr>
              <w:pStyle w:val="ListParagraph"/>
              <w:ind w:left="0"/>
              <w:rPr>
                <w:lang w:val="en-US" w:bidi="th-TH"/>
              </w:rPr>
            </w:pPr>
          </w:p>
          <w:p w14:paraId="61B910E4" w14:textId="4DE4AD93" w:rsidR="00FD4EDC" w:rsidRDefault="00FD4EDC" w:rsidP="00631C1C">
            <w:pPr>
              <w:pStyle w:val="ListParagraph"/>
              <w:ind w:left="0"/>
              <w:rPr>
                <w:lang w:val="en-US" w:bidi="th-TH"/>
              </w:rPr>
            </w:pPr>
          </w:p>
          <w:p w14:paraId="4409D219" w14:textId="7F0B6733" w:rsidR="00FD4EDC" w:rsidRDefault="00FD4EDC" w:rsidP="00631C1C">
            <w:pPr>
              <w:pStyle w:val="ListParagraph"/>
              <w:ind w:left="0"/>
              <w:rPr>
                <w:lang w:val="en-US" w:bidi="th-TH"/>
              </w:rPr>
            </w:pPr>
          </w:p>
          <w:p w14:paraId="621B9B99" w14:textId="3588DFDC" w:rsidR="00FD4EDC" w:rsidRDefault="00FD4EDC" w:rsidP="00631C1C">
            <w:pPr>
              <w:pStyle w:val="ListParagraph"/>
              <w:ind w:left="0"/>
              <w:rPr>
                <w:lang w:val="en-US" w:bidi="th-TH"/>
              </w:rPr>
            </w:pPr>
          </w:p>
          <w:p w14:paraId="59EC436A" w14:textId="72FFFFDD" w:rsidR="00FD4EDC" w:rsidRDefault="00FD4EDC" w:rsidP="00631C1C">
            <w:pPr>
              <w:pStyle w:val="ListParagraph"/>
              <w:ind w:left="0"/>
              <w:rPr>
                <w:lang w:val="en-US" w:bidi="th-TH"/>
              </w:rPr>
            </w:pPr>
          </w:p>
          <w:p w14:paraId="40B728FB" w14:textId="7AEF0B47" w:rsidR="00FD4EDC" w:rsidRDefault="00FD4EDC" w:rsidP="00631C1C">
            <w:pPr>
              <w:pStyle w:val="ListParagraph"/>
              <w:ind w:left="0"/>
              <w:rPr>
                <w:lang w:val="en-US" w:bidi="th-TH"/>
              </w:rPr>
            </w:pPr>
          </w:p>
          <w:p w14:paraId="62AD4839" w14:textId="57E32960" w:rsidR="00934A36" w:rsidRDefault="00934A36" w:rsidP="00631C1C">
            <w:pPr>
              <w:pStyle w:val="ListParagraph"/>
              <w:ind w:left="0"/>
              <w:rPr>
                <w:lang w:val="en-US" w:bidi="th-TH"/>
              </w:rPr>
            </w:pPr>
            <w:r>
              <w:rPr>
                <w:lang w:val="en-US" w:bidi="th-TH"/>
              </w:rPr>
              <w:drawing>
                <wp:inline distT="0" distB="0" distL="0" distR="0" wp14:anchorId="07C5A496" wp14:editId="753163BB">
                  <wp:extent cx="5724525" cy="2568014"/>
                  <wp:effectExtent l="19050" t="19050" r="9525" b="22860"/>
                  <wp:docPr id="14" name="Picture 13">
                    <a:extLst xmlns:a="http://schemas.openxmlformats.org/drawingml/2006/main">
                      <a:ext uri="{FF2B5EF4-FFF2-40B4-BE49-F238E27FC236}">
                        <a16:creationId xmlns:a16="http://schemas.microsoft.com/office/drawing/2014/main" id="{72B56A74-9F78-4438-A2C3-EC2B1D0C5D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2B56A74-9F78-4438-A2C3-EC2B1D0C5DB2}"/>
                              </a:ext>
                            </a:extLst>
                          </pic:cNvPr>
                          <pic:cNvPicPr>
                            <a:picLocks noChangeAspect="1"/>
                          </pic:cNvPicPr>
                        </pic:nvPicPr>
                        <pic:blipFill rotWithShape="1">
                          <a:blip r:embed="rId39"/>
                          <a:srcRect t="3294" r="7241"/>
                          <a:stretch/>
                        </pic:blipFill>
                        <pic:spPr bwMode="auto">
                          <a:xfrm>
                            <a:off x="0" y="0"/>
                            <a:ext cx="5745945" cy="2577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07B6BB" w14:textId="77777777" w:rsidR="00934A36" w:rsidRDefault="00934A36" w:rsidP="00631C1C">
            <w:pPr>
              <w:pStyle w:val="ListParagraph"/>
              <w:ind w:left="0"/>
              <w:rPr>
                <w:lang w:val="en-US" w:bidi="th-TH"/>
              </w:rPr>
            </w:pPr>
          </w:p>
          <w:p w14:paraId="3FB556DF" w14:textId="65EA99F1" w:rsidR="00934A36" w:rsidRDefault="00934A36" w:rsidP="00631C1C">
            <w:pPr>
              <w:pStyle w:val="ListParagraph"/>
              <w:ind w:left="0"/>
              <w:rPr>
                <w:lang w:val="en-US" w:bidi="th-TH"/>
              </w:rPr>
            </w:pPr>
            <w:r>
              <w:rPr>
                <w:lang w:val="en-US" w:bidi="th-TH"/>
              </w:rPr>
              <w:lastRenderedPageBreak/>
              <w:drawing>
                <wp:inline distT="0" distB="0" distL="0" distR="0" wp14:anchorId="74208DA9" wp14:editId="18FA0417">
                  <wp:extent cx="5757786" cy="2615979"/>
                  <wp:effectExtent l="19050" t="19050" r="14605" b="13335"/>
                  <wp:docPr id="15" name="Picture 14">
                    <a:extLst xmlns:a="http://schemas.openxmlformats.org/drawingml/2006/main">
                      <a:ext uri="{FF2B5EF4-FFF2-40B4-BE49-F238E27FC236}">
                        <a16:creationId xmlns:a16="http://schemas.microsoft.com/office/drawing/2014/main" id="{FC2868F1-82A1-49CB-8856-4D8BAA82F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C2868F1-82A1-49CB-8856-4D8BAA82F7B1}"/>
                              </a:ext>
                            </a:extLst>
                          </pic:cNvPr>
                          <pic:cNvPicPr>
                            <a:picLocks noChangeAspect="1"/>
                          </pic:cNvPicPr>
                        </pic:nvPicPr>
                        <pic:blipFill>
                          <a:blip r:embed="rId40"/>
                          <a:stretch>
                            <a:fillRect/>
                          </a:stretch>
                        </pic:blipFill>
                        <pic:spPr>
                          <a:xfrm>
                            <a:off x="0" y="0"/>
                            <a:ext cx="5765348" cy="2619415"/>
                          </a:xfrm>
                          <a:prstGeom prst="rect">
                            <a:avLst/>
                          </a:prstGeom>
                          <a:ln>
                            <a:solidFill>
                              <a:schemeClr val="tx1"/>
                            </a:solidFill>
                          </a:ln>
                        </pic:spPr>
                      </pic:pic>
                    </a:graphicData>
                  </a:graphic>
                </wp:inline>
              </w:drawing>
            </w:r>
          </w:p>
          <w:p w14:paraId="058C723E" w14:textId="77777777" w:rsidR="00934A36" w:rsidRDefault="00934A36" w:rsidP="00631C1C">
            <w:pPr>
              <w:pStyle w:val="ListParagraph"/>
              <w:ind w:left="0"/>
              <w:rPr>
                <w:lang w:val="en-US" w:bidi="th-TH"/>
              </w:rPr>
            </w:pPr>
          </w:p>
          <w:p w14:paraId="056B3D19" w14:textId="77777777" w:rsidR="00934A36" w:rsidRDefault="00934A36" w:rsidP="00631C1C">
            <w:pPr>
              <w:pStyle w:val="ListParagraph"/>
              <w:ind w:left="0"/>
              <w:rPr>
                <w:lang w:val="en-US" w:bidi="th-TH"/>
              </w:rPr>
            </w:pPr>
            <w:r>
              <w:rPr>
                <w:lang w:val="en-US" w:bidi="th-TH"/>
              </w:rPr>
              <w:drawing>
                <wp:inline distT="0" distB="0" distL="0" distR="0" wp14:anchorId="77539A04" wp14:editId="523DBA5D">
                  <wp:extent cx="5486400" cy="2432160"/>
                  <wp:effectExtent l="19050" t="19050" r="19050" b="25400"/>
                  <wp:docPr id="16" name="Picture 15">
                    <a:extLst xmlns:a="http://schemas.openxmlformats.org/drawingml/2006/main">
                      <a:ext uri="{FF2B5EF4-FFF2-40B4-BE49-F238E27FC236}">
                        <a16:creationId xmlns:a16="http://schemas.microsoft.com/office/drawing/2014/main" id="{3C833B7D-9AF2-4552-BE9E-AA0D5AC58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C833B7D-9AF2-4552-BE9E-AA0D5AC589D7}"/>
                              </a:ext>
                            </a:extLst>
                          </pic:cNvPr>
                          <pic:cNvPicPr>
                            <a:picLocks noChangeAspect="1"/>
                          </pic:cNvPicPr>
                        </pic:nvPicPr>
                        <pic:blipFill>
                          <a:blip r:embed="rId41"/>
                          <a:stretch>
                            <a:fillRect/>
                          </a:stretch>
                        </pic:blipFill>
                        <pic:spPr>
                          <a:xfrm>
                            <a:off x="0" y="0"/>
                            <a:ext cx="5492351" cy="2434798"/>
                          </a:xfrm>
                          <a:prstGeom prst="rect">
                            <a:avLst/>
                          </a:prstGeom>
                          <a:ln>
                            <a:solidFill>
                              <a:schemeClr val="tx1"/>
                            </a:solidFill>
                          </a:ln>
                        </pic:spPr>
                      </pic:pic>
                    </a:graphicData>
                  </a:graphic>
                </wp:inline>
              </w:drawing>
            </w:r>
          </w:p>
          <w:p w14:paraId="14C8AA41" w14:textId="5EB8EC71" w:rsidR="00934A36" w:rsidRDefault="00934A36" w:rsidP="00631C1C">
            <w:pPr>
              <w:pStyle w:val="ListParagraph"/>
              <w:ind w:left="0"/>
              <w:rPr>
                <w:lang w:val="en-US" w:bidi="th-TH"/>
              </w:rPr>
            </w:pPr>
          </w:p>
        </w:tc>
      </w:tr>
    </w:tbl>
    <w:p w14:paraId="5224B9F1" w14:textId="77777777" w:rsidR="00631C1C" w:rsidRDefault="00631C1C" w:rsidP="00631C1C">
      <w:pPr>
        <w:pStyle w:val="ListParagraph"/>
        <w:ind w:left="1800"/>
        <w:rPr>
          <w:lang w:val="en-US" w:bidi="th-TH"/>
        </w:rPr>
      </w:pPr>
    </w:p>
    <w:tbl>
      <w:tblPr>
        <w:tblStyle w:val="TableGrid"/>
        <w:tblW w:w="0" w:type="auto"/>
        <w:jc w:val="center"/>
        <w:tblLook w:val="04A0" w:firstRow="1" w:lastRow="0" w:firstColumn="1" w:lastColumn="0" w:noHBand="0" w:noVBand="1"/>
      </w:tblPr>
      <w:tblGrid>
        <w:gridCol w:w="3103"/>
        <w:gridCol w:w="6230"/>
      </w:tblGrid>
      <w:tr w:rsidR="0030632F" w14:paraId="426F9A58" w14:textId="77777777" w:rsidTr="00E92567">
        <w:trPr>
          <w:jc w:val="center"/>
        </w:trPr>
        <w:tc>
          <w:tcPr>
            <w:tcW w:w="3103" w:type="dxa"/>
            <w:shd w:val="clear" w:color="auto" w:fill="CCECFF"/>
          </w:tcPr>
          <w:p w14:paraId="02484ACC" w14:textId="77777777" w:rsidR="0030632F" w:rsidRDefault="0030632F" w:rsidP="00E92567">
            <w:r>
              <w:t>Paper size</w:t>
            </w:r>
          </w:p>
        </w:tc>
        <w:tc>
          <w:tcPr>
            <w:tcW w:w="6230" w:type="dxa"/>
          </w:tcPr>
          <w:p w14:paraId="2A6A1335" w14:textId="77777777" w:rsidR="0030632F" w:rsidRDefault="0030632F" w:rsidP="00E92567">
            <w:r>
              <w:t>A4</w:t>
            </w:r>
          </w:p>
        </w:tc>
      </w:tr>
      <w:tr w:rsidR="00F00A97" w14:paraId="78382239" w14:textId="77777777" w:rsidTr="00E92567">
        <w:trPr>
          <w:jc w:val="center"/>
        </w:trPr>
        <w:tc>
          <w:tcPr>
            <w:tcW w:w="3103" w:type="dxa"/>
            <w:shd w:val="clear" w:color="auto" w:fill="CCECFF"/>
          </w:tcPr>
          <w:p w14:paraId="4E80F464" w14:textId="77777777" w:rsidR="00F00A97" w:rsidRDefault="00F00A97" w:rsidP="00F00A97">
            <w:r>
              <w:t>Reprinting require</w:t>
            </w:r>
          </w:p>
        </w:tc>
        <w:tc>
          <w:tcPr>
            <w:tcW w:w="6230" w:type="dxa"/>
          </w:tcPr>
          <w:p w14:paraId="442C72AD" w14:textId="285A9521" w:rsidR="00F00A97" w:rsidRDefault="00F00A97" w:rsidP="00F00A97">
            <w:r w:rsidRPr="005E2306">
              <w:t>Reprint</w:t>
            </w:r>
          </w:p>
        </w:tc>
      </w:tr>
      <w:tr w:rsidR="00F00A97" w14:paraId="79DA17C5" w14:textId="77777777" w:rsidTr="00E92567">
        <w:trPr>
          <w:jc w:val="center"/>
        </w:trPr>
        <w:tc>
          <w:tcPr>
            <w:tcW w:w="3103" w:type="dxa"/>
            <w:shd w:val="clear" w:color="auto" w:fill="CCECFF"/>
          </w:tcPr>
          <w:p w14:paraId="1C85DA92" w14:textId="77777777" w:rsidR="00F00A97" w:rsidRDefault="00F00A97" w:rsidP="00F00A97">
            <w:r>
              <w:t>Searching criteria</w:t>
            </w:r>
          </w:p>
        </w:tc>
        <w:tc>
          <w:tcPr>
            <w:tcW w:w="6230" w:type="dxa"/>
          </w:tcPr>
          <w:p w14:paraId="44007E76" w14:textId="77777777" w:rsidR="009167B9" w:rsidRDefault="000775F8" w:rsidP="000B36CF">
            <w:r>
              <w:t>Branch Name/No.,</w:t>
            </w:r>
          </w:p>
          <w:p w14:paraId="37EF2EDF" w14:textId="7993F55C" w:rsidR="009167B9" w:rsidRDefault="00F00A97" w:rsidP="000B36CF">
            <w:r w:rsidRPr="005E2306">
              <w:t xml:space="preserve">Customer name, </w:t>
            </w:r>
          </w:p>
          <w:p w14:paraId="2BBC8AB9" w14:textId="77777777" w:rsidR="009167B9" w:rsidRDefault="00F00A97" w:rsidP="000B36CF">
            <w:r w:rsidRPr="005E2306">
              <w:t xml:space="preserve">Customer ID., </w:t>
            </w:r>
          </w:p>
          <w:p w14:paraId="2693E86E" w14:textId="77777777" w:rsidR="009167B9" w:rsidRDefault="00F00A97" w:rsidP="000B36CF">
            <w:r w:rsidRPr="005E2306">
              <w:t xml:space="preserve">historical date, </w:t>
            </w:r>
          </w:p>
          <w:p w14:paraId="60F14341" w14:textId="1EC8E889" w:rsidR="009167B9" w:rsidRDefault="00F00A97" w:rsidP="000B36CF">
            <w:r w:rsidRPr="005E2306">
              <w:t>Product Type</w:t>
            </w:r>
            <w:r w:rsidR="003B484D">
              <w:t xml:space="preserve"> (Loan Type/Loan Sub Type)</w:t>
            </w:r>
            <w:r w:rsidRPr="005E2306">
              <w:t xml:space="preserve">, </w:t>
            </w:r>
          </w:p>
          <w:p w14:paraId="52B52FCD" w14:textId="77777777" w:rsidR="009167B9" w:rsidRDefault="00F00A97" w:rsidP="000B36CF">
            <w:r w:rsidRPr="005E2306">
              <w:t xml:space="preserve">Source of Fund, </w:t>
            </w:r>
          </w:p>
          <w:p w14:paraId="2F403E95" w14:textId="77777777" w:rsidR="009167B9" w:rsidRDefault="00F00A97" w:rsidP="000B36CF">
            <w:r w:rsidRPr="005E2306">
              <w:t xml:space="preserve">currencywise, </w:t>
            </w:r>
          </w:p>
          <w:p w14:paraId="096CCD00" w14:textId="77777777" w:rsidR="009167B9" w:rsidRDefault="00F00A97" w:rsidP="000B36CF">
            <w:r>
              <w:t xml:space="preserve">Due Date, </w:t>
            </w:r>
          </w:p>
          <w:p w14:paraId="03AFE337" w14:textId="77777777" w:rsidR="009167B9" w:rsidRDefault="00F00A97" w:rsidP="000B36CF">
            <w:r>
              <w:t>Day Past Due</w:t>
            </w:r>
            <w:r w:rsidR="000B36CF">
              <w:t xml:space="preserve">, </w:t>
            </w:r>
          </w:p>
          <w:p w14:paraId="583292C6" w14:textId="77777777" w:rsidR="00F00A97" w:rsidRDefault="000B36CF" w:rsidP="000B36CF">
            <w:r w:rsidRPr="000B36CF">
              <w:t>Loan Reference No.</w:t>
            </w:r>
          </w:p>
          <w:p w14:paraId="561EE23D" w14:textId="57675910" w:rsidR="00245D9E" w:rsidRDefault="00245D9E" w:rsidP="000B36CF">
            <w:r>
              <w:t>Loan status</w:t>
            </w:r>
            <w:r w:rsidR="00D45992">
              <w:t xml:space="preserve"> ( Stop Accrued , </w:t>
            </w:r>
            <w:r w:rsidR="00C52342">
              <w:t>Active(</w:t>
            </w:r>
            <w:r w:rsidR="00D45992">
              <w:t>Normal Overdue</w:t>
            </w:r>
            <w:r w:rsidR="00C52342">
              <w:t>)</w:t>
            </w:r>
            <w:r w:rsidR="00D45992">
              <w:t>)</w:t>
            </w:r>
          </w:p>
        </w:tc>
      </w:tr>
      <w:tr w:rsidR="00994268" w14:paraId="33BF9C62" w14:textId="77777777" w:rsidTr="00E92567">
        <w:trPr>
          <w:jc w:val="center"/>
        </w:trPr>
        <w:tc>
          <w:tcPr>
            <w:tcW w:w="3103" w:type="dxa"/>
            <w:shd w:val="clear" w:color="auto" w:fill="CCECFF"/>
          </w:tcPr>
          <w:p w14:paraId="338B3025" w14:textId="179E82B0" w:rsidR="00994268" w:rsidRDefault="00994268" w:rsidP="00994268">
            <w:r w:rsidRPr="00C411A0">
              <w:rPr>
                <w:lang w:val="en-US" w:bidi="th-TH"/>
              </w:rPr>
              <w:t>Generation Frequency</w:t>
            </w:r>
          </w:p>
        </w:tc>
        <w:tc>
          <w:tcPr>
            <w:tcW w:w="6230" w:type="dxa"/>
          </w:tcPr>
          <w:p w14:paraId="7DC2C2FF" w14:textId="638EF615" w:rsidR="00994268" w:rsidRDefault="00994268" w:rsidP="00994268">
            <w:r w:rsidRPr="00994268">
              <w:t>Online, On request</w:t>
            </w:r>
          </w:p>
        </w:tc>
      </w:tr>
      <w:tr w:rsidR="00994268" w14:paraId="12A4F26F" w14:textId="77777777" w:rsidTr="00E92567">
        <w:trPr>
          <w:jc w:val="center"/>
        </w:trPr>
        <w:tc>
          <w:tcPr>
            <w:tcW w:w="3103" w:type="dxa"/>
            <w:shd w:val="clear" w:color="auto" w:fill="CCECFF"/>
          </w:tcPr>
          <w:p w14:paraId="01C403F1" w14:textId="370859ED" w:rsidR="00994268" w:rsidRDefault="00994268" w:rsidP="00994268">
            <w:r>
              <w:rPr>
                <w:lang w:val="en-US" w:bidi="th-TH"/>
              </w:rPr>
              <w:lastRenderedPageBreak/>
              <w:t>Report Purpose</w:t>
            </w:r>
          </w:p>
        </w:tc>
        <w:tc>
          <w:tcPr>
            <w:tcW w:w="6230" w:type="dxa"/>
          </w:tcPr>
          <w:p w14:paraId="3C0CD881" w14:textId="77777777" w:rsidR="00994268" w:rsidRDefault="00994268" w:rsidP="00994268">
            <w:r w:rsidRPr="00994268">
              <w:t>To display the overdue principal and interest oustanding for a particular date (as of date)</w:t>
            </w:r>
          </w:p>
          <w:p w14:paraId="57D7F37D" w14:textId="2A6E86C3" w:rsidR="00060165" w:rsidRDefault="00060165" w:rsidP="00994268">
            <w:r w:rsidRPr="00060165">
              <w:t>To support the historical data for a particular date (as of date)</w:t>
            </w:r>
          </w:p>
        </w:tc>
      </w:tr>
      <w:tr w:rsidR="00994268" w14:paraId="0ADA224B" w14:textId="77777777" w:rsidTr="00E92567">
        <w:trPr>
          <w:jc w:val="center"/>
        </w:trPr>
        <w:tc>
          <w:tcPr>
            <w:tcW w:w="3103" w:type="dxa"/>
            <w:shd w:val="clear" w:color="auto" w:fill="CCECFF"/>
          </w:tcPr>
          <w:p w14:paraId="1A3E2F49" w14:textId="566EB795" w:rsidR="00994268" w:rsidRDefault="00994268" w:rsidP="00994268">
            <w:r w:rsidRPr="00C411A0">
              <w:rPr>
                <w:lang w:val="en-US" w:bidi="th-TH"/>
              </w:rPr>
              <w:t>Actual Owner</w:t>
            </w:r>
          </w:p>
        </w:tc>
        <w:tc>
          <w:tcPr>
            <w:tcW w:w="6230" w:type="dxa"/>
          </w:tcPr>
          <w:p w14:paraId="5EA8BFFC" w14:textId="0202C240" w:rsidR="00994268" w:rsidRDefault="00994268" w:rsidP="00994268">
            <w:r w:rsidRPr="00994268">
              <w:t>Lending</w:t>
            </w:r>
          </w:p>
        </w:tc>
      </w:tr>
    </w:tbl>
    <w:p w14:paraId="17B5E9C9" w14:textId="77777777" w:rsidR="00E4617C" w:rsidRDefault="00E4617C" w:rsidP="00183A39">
      <w:pPr>
        <w:rPr>
          <w:lang w:val="en-US" w:bidi="th-TH"/>
        </w:rPr>
      </w:pPr>
    </w:p>
    <w:p w14:paraId="75F1AA38" w14:textId="77777777" w:rsidR="0031014B" w:rsidRDefault="0031014B" w:rsidP="00183A39">
      <w:pPr>
        <w:rPr>
          <w:lang w:val="en-US"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627"/>
        <w:gridCol w:w="2535"/>
        <w:gridCol w:w="2061"/>
      </w:tblGrid>
      <w:tr w:rsidR="00E1348D" w:rsidRPr="00B3563D" w14:paraId="5F46F1DA" w14:textId="77777777" w:rsidTr="00C1611A">
        <w:trPr>
          <w:trHeight w:val="580"/>
        </w:trPr>
        <w:tc>
          <w:tcPr>
            <w:tcW w:w="5457" w:type="dxa"/>
            <w:gridSpan w:val="2"/>
            <w:shd w:val="clear" w:color="000000" w:fill="8EA9DB"/>
            <w:hideMark/>
          </w:tcPr>
          <w:p w14:paraId="31ACB1C1" w14:textId="257743C2" w:rsidR="00E1348D" w:rsidRPr="00C1611A" w:rsidRDefault="00E1348D" w:rsidP="00483987">
            <w:pPr>
              <w:rPr>
                <w:rFonts w:eastAsia="Times New Roman"/>
                <w:noProof w:val="0"/>
                <w:color w:val="000000"/>
                <w:lang w:val="en-US" w:bidi="th-TH"/>
              </w:rPr>
            </w:pPr>
            <w:r w:rsidRPr="00C1611A">
              <w:rPr>
                <w:rFonts w:eastAsia="Times New Roman"/>
                <w:noProof w:val="0"/>
                <w:color w:val="000000"/>
                <w:lang w:val="en-US" w:bidi="th-TH"/>
              </w:rPr>
              <w:t>Report Title:  Overdue Principal/Interest report</w:t>
            </w:r>
          </w:p>
        </w:tc>
        <w:tc>
          <w:tcPr>
            <w:tcW w:w="2535" w:type="dxa"/>
            <w:shd w:val="clear" w:color="000000" w:fill="8EA9DB"/>
            <w:hideMark/>
          </w:tcPr>
          <w:p w14:paraId="51352B6C" w14:textId="7CBB1F4C" w:rsidR="00E1348D" w:rsidRPr="00C1611A" w:rsidRDefault="00E1348D" w:rsidP="00483987">
            <w:pPr>
              <w:rPr>
                <w:rFonts w:eastAsia="Times New Roman"/>
                <w:noProof w:val="0"/>
                <w:color w:val="000000"/>
                <w:lang w:val="en-US" w:bidi="th-TH"/>
              </w:rPr>
            </w:pPr>
            <w:r w:rsidRPr="00C1611A">
              <w:rPr>
                <w:rFonts w:eastAsia="Times New Roman"/>
                <w:noProof w:val="0"/>
                <w:color w:val="000000"/>
                <w:lang w:val="en-US" w:bidi="th-TH"/>
              </w:rPr>
              <w:t>Report Title:</w:t>
            </w:r>
          </w:p>
        </w:tc>
        <w:tc>
          <w:tcPr>
            <w:tcW w:w="2061" w:type="dxa"/>
            <w:vMerge w:val="restart"/>
            <w:shd w:val="clear" w:color="000000" w:fill="D9E1F2"/>
            <w:noWrap/>
            <w:vAlign w:val="bottom"/>
            <w:hideMark/>
          </w:tcPr>
          <w:p w14:paraId="7FCFBB07" w14:textId="77777777" w:rsidR="00E1348D" w:rsidRPr="00C1611A" w:rsidRDefault="00E1348D" w:rsidP="00183A39">
            <w:pPr>
              <w:jc w:val="center"/>
              <w:rPr>
                <w:rFonts w:eastAsia="Times New Roman"/>
                <w:noProof w:val="0"/>
                <w:color w:val="000000"/>
                <w:lang w:val="en-US" w:bidi="th-TH"/>
              </w:rPr>
            </w:pPr>
            <w:r w:rsidRPr="00C1611A">
              <w:rPr>
                <w:rFonts w:eastAsia="Times New Roman"/>
                <w:noProof w:val="0"/>
                <w:color w:val="000000"/>
                <w:lang w:val="en-US" w:bidi="th-TH"/>
              </w:rPr>
              <w:t>Status</w:t>
            </w:r>
          </w:p>
        </w:tc>
      </w:tr>
      <w:tr w:rsidR="00E4617C" w:rsidRPr="00B3563D" w14:paraId="504EF220" w14:textId="77777777" w:rsidTr="00E4617C">
        <w:trPr>
          <w:trHeight w:val="290"/>
        </w:trPr>
        <w:tc>
          <w:tcPr>
            <w:tcW w:w="2830" w:type="dxa"/>
            <w:shd w:val="clear" w:color="000000" w:fill="D9E1F2"/>
            <w:noWrap/>
            <w:vAlign w:val="bottom"/>
            <w:hideMark/>
          </w:tcPr>
          <w:p w14:paraId="3FB93134" w14:textId="77777777"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Exim Field:</w:t>
            </w:r>
          </w:p>
        </w:tc>
        <w:tc>
          <w:tcPr>
            <w:tcW w:w="2627" w:type="dxa"/>
            <w:shd w:val="clear" w:color="000000" w:fill="D9E1F2"/>
          </w:tcPr>
          <w:p w14:paraId="36E65A18" w14:textId="61FF8395"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Description/Formular</w:t>
            </w:r>
          </w:p>
        </w:tc>
        <w:tc>
          <w:tcPr>
            <w:tcW w:w="2535" w:type="dxa"/>
            <w:shd w:val="clear" w:color="000000" w:fill="D9E1F2"/>
            <w:noWrap/>
            <w:vAlign w:val="bottom"/>
            <w:hideMark/>
          </w:tcPr>
          <w:p w14:paraId="3EA17F24" w14:textId="492BF86D"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CBS9 Field:</w:t>
            </w:r>
          </w:p>
        </w:tc>
        <w:tc>
          <w:tcPr>
            <w:tcW w:w="2061" w:type="dxa"/>
            <w:vMerge/>
            <w:vAlign w:val="center"/>
            <w:hideMark/>
          </w:tcPr>
          <w:p w14:paraId="54976D75" w14:textId="77777777" w:rsidR="00E1348D" w:rsidRPr="00C1611A" w:rsidRDefault="00E1348D" w:rsidP="00183A39">
            <w:pPr>
              <w:rPr>
                <w:rFonts w:eastAsia="Times New Roman"/>
                <w:noProof w:val="0"/>
                <w:color w:val="000000"/>
                <w:lang w:val="en-US" w:bidi="th-TH"/>
              </w:rPr>
            </w:pPr>
          </w:p>
        </w:tc>
      </w:tr>
      <w:tr w:rsidR="00E4617C" w:rsidRPr="00B3563D" w14:paraId="1FAE2EF9" w14:textId="77777777" w:rsidTr="00E4617C">
        <w:trPr>
          <w:trHeight w:val="290"/>
        </w:trPr>
        <w:tc>
          <w:tcPr>
            <w:tcW w:w="2830" w:type="dxa"/>
            <w:shd w:val="clear" w:color="auto" w:fill="auto"/>
            <w:noWrap/>
            <w:hideMark/>
          </w:tcPr>
          <w:p w14:paraId="7FABA08B"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As of date</w:t>
            </w:r>
          </w:p>
        </w:tc>
        <w:tc>
          <w:tcPr>
            <w:tcW w:w="2627" w:type="dxa"/>
          </w:tcPr>
          <w:p w14:paraId="6FD9A969" w14:textId="77777777" w:rsidR="00E1348D" w:rsidRPr="00C1611A" w:rsidRDefault="000943D4" w:rsidP="00183A39">
            <w:pPr>
              <w:rPr>
                <w:rFonts w:eastAsia="Times New Roman"/>
                <w:noProof w:val="0"/>
                <w:color w:val="000000"/>
                <w:lang w:val="en-US"/>
              </w:rPr>
            </w:pPr>
            <w:r w:rsidRPr="00C1611A">
              <w:rPr>
                <w:rFonts w:eastAsia="Times New Roman"/>
                <w:noProof w:val="0"/>
                <w:color w:val="000000"/>
                <w:lang w:val="en-US" w:bidi="th-TH"/>
              </w:rPr>
              <w:t xml:space="preserve">Date of requesting report, can request </w:t>
            </w:r>
            <w:r w:rsidRPr="00C1611A">
              <w:rPr>
                <w:rFonts w:eastAsia="Times New Roman"/>
                <w:noProof w:val="0"/>
                <w:color w:val="000000"/>
                <w:lang w:val="en-US"/>
              </w:rPr>
              <w:t>history of day past due</w:t>
            </w:r>
          </w:p>
          <w:p w14:paraId="326D5296" w14:textId="2C152087" w:rsidR="000943D4" w:rsidRPr="00C1611A" w:rsidRDefault="000943D4" w:rsidP="00183A39">
            <w:pPr>
              <w:rPr>
                <w:rFonts w:eastAsia="Times New Roman"/>
                <w:noProof w:val="0"/>
                <w:color w:val="000000"/>
                <w:lang w:val="en-US" w:bidi="th-TH"/>
              </w:rPr>
            </w:pPr>
            <w:r w:rsidRPr="00C1611A">
              <w:rPr>
                <w:rFonts w:eastAsia="Times New Roman"/>
                <w:noProof w:val="0"/>
                <w:color w:val="0070C0"/>
                <w:cs/>
                <w:lang w:val="en-US" w:bidi="th-TH"/>
              </w:rPr>
              <w:t xml:space="preserve">วันที่ของการเรียกรายงาน </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สามารถเรียกประวัติวันที่เลยกำหนดชำระ</w:t>
            </w:r>
          </w:p>
        </w:tc>
        <w:tc>
          <w:tcPr>
            <w:tcW w:w="2535" w:type="dxa"/>
            <w:shd w:val="clear" w:color="auto" w:fill="auto"/>
            <w:noWrap/>
            <w:vAlign w:val="bottom"/>
          </w:tcPr>
          <w:p w14:paraId="763AFC6A" w14:textId="53334138" w:rsidR="00E1348D" w:rsidRPr="00C1611A" w:rsidRDefault="00E1348D" w:rsidP="00183A39">
            <w:pPr>
              <w:rPr>
                <w:rFonts w:eastAsia="Times New Roman"/>
                <w:noProof w:val="0"/>
                <w:color w:val="000000"/>
                <w:lang w:val="en-US" w:bidi="th-TH"/>
              </w:rPr>
            </w:pPr>
          </w:p>
        </w:tc>
        <w:tc>
          <w:tcPr>
            <w:tcW w:w="2061" w:type="dxa"/>
            <w:shd w:val="clear" w:color="auto" w:fill="auto"/>
            <w:noWrap/>
            <w:vAlign w:val="bottom"/>
            <w:hideMark/>
          </w:tcPr>
          <w:p w14:paraId="4FF25B87" w14:textId="606BF24A"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sdt>
              <w:sdtPr>
                <w:rPr>
                  <w:rFonts w:eastAsia="Times New Roman"/>
                  <w:noProof w:val="0"/>
                  <w:color w:val="000000"/>
                  <w:lang w:val="en-US" w:bidi="th-TH"/>
                </w:rPr>
                <w:id w:val="163360290"/>
                <w:placeholder>
                  <w:docPart w:val="0000829CA4854A4FA678E4A54A00C372"/>
                </w:placeholder>
                <w:showingPlcHdr/>
                <w:dropDownList>
                  <w:listItem w:displayText="Supported" w:value="Supported"/>
                  <w:listItem w:displayText="To be develop" w:value="To be develop"/>
                  <w:listItem w:displayText="Drop" w:value="Drop"/>
                </w:dropDownList>
              </w:sdtPr>
              <w:sdtContent>
                <w:r w:rsidRPr="00C1611A">
                  <w:rPr>
                    <w:rStyle w:val="PlaceholderText"/>
                  </w:rPr>
                  <w:t>Choose an item.</w:t>
                </w:r>
              </w:sdtContent>
            </w:sdt>
          </w:p>
        </w:tc>
      </w:tr>
      <w:tr w:rsidR="00E4617C" w:rsidRPr="00B3563D" w14:paraId="002EEAB1" w14:textId="77777777" w:rsidTr="00E4617C">
        <w:trPr>
          <w:trHeight w:val="290"/>
        </w:trPr>
        <w:tc>
          <w:tcPr>
            <w:tcW w:w="2830" w:type="dxa"/>
            <w:shd w:val="clear" w:color="auto" w:fill="auto"/>
            <w:noWrap/>
            <w:hideMark/>
          </w:tcPr>
          <w:p w14:paraId="784CD3A1"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Page</w:t>
            </w:r>
          </w:p>
        </w:tc>
        <w:tc>
          <w:tcPr>
            <w:tcW w:w="2627" w:type="dxa"/>
          </w:tcPr>
          <w:p w14:paraId="31842C04" w14:textId="77777777" w:rsidR="00E1348D" w:rsidRPr="00C1611A" w:rsidRDefault="00E1348D" w:rsidP="00183A39">
            <w:pPr>
              <w:rPr>
                <w:rFonts w:eastAsia="Times New Roman"/>
                <w:noProof w:val="0"/>
                <w:color w:val="000000"/>
                <w:lang w:val="en-US" w:bidi="th-TH"/>
              </w:rPr>
            </w:pPr>
          </w:p>
        </w:tc>
        <w:tc>
          <w:tcPr>
            <w:tcW w:w="2535" w:type="dxa"/>
            <w:shd w:val="clear" w:color="auto" w:fill="auto"/>
            <w:noWrap/>
            <w:vAlign w:val="bottom"/>
          </w:tcPr>
          <w:p w14:paraId="365FCB23" w14:textId="7059EF43" w:rsidR="00E1348D" w:rsidRPr="00C1611A" w:rsidRDefault="00E1348D" w:rsidP="00183A39">
            <w:pPr>
              <w:rPr>
                <w:rFonts w:eastAsia="Times New Roman"/>
                <w:noProof w:val="0"/>
                <w:color w:val="000000"/>
                <w:lang w:val="en-US" w:bidi="th-TH"/>
              </w:rPr>
            </w:pPr>
          </w:p>
        </w:tc>
        <w:tc>
          <w:tcPr>
            <w:tcW w:w="2061" w:type="dxa"/>
            <w:shd w:val="clear" w:color="auto" w:fill="auto"/>
            <w:noWrap/>
            <w:hideMark/>
          </w:tcPr>
          <w:p w14:paraId="1400DD1A" w14:textId="354AAEA7"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70688814"/>
                <w:placeholder>
                  <w:docPart w:val="3B81AEEC7EBE408D96B2176B46297FFB"/>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00AB09B7" w14:textId="77777777" w:rsidTr="00E4617C">
        <w:trPr>
          <w:trHeight w:val="290"/>
        </w:trPr>
        <w:tc>
          <w:tcPr>
            <w:tcW w:w="2830" w:type="dxa"/>
            <w:shd w:val="clear" w:color="auto" w:fill="auto"/>
            <w:noWrap/>
            <w:hideMark/>
          </w:tcPr>
          <w:p w14:paraId="22EE3D47"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Date / Time</w:t>
            </w:r>
          </w:p>
        </w:tc>
        <w:tc>
          <w:tcPr>
            <w:tcW w:w="2627" w:type="dxa"/>
          </w:tcPr>
          <w:p w14:paraId="255EB25D" w14:textId="0B9310F6" w:rsidR="000943D4" w:rsidRPr="00C1611A" w:rsidRDefault="000943D4" w:rsidP="00183A39">
            <w:pPr>
              <w:rPr>
                <w:rFonts w:eastAsia="Times New Roman"/>
                <w:noProof w:val="0"/>
                <w:color w:val="000000"/>
                <w:lang w:val="en-US" w:bidi="th-TH"/>
              </w:rPr>
            </w:pPr>
            <w:r w:rsidRPr="00C1611A">
              <w:rPr>
                <w:rFonts w:eastAsia="Times New Roman"/>
                <w:noProof w:val="0"/>
                <w:color w:val="000000"/>
                <w:lang w:val="en-US" w:bidi="th-TH"/>
              </w:rPr>
              <w:t> Date/Time of Report generate</w:t>
            </w:r>
          </w:p>
          <w:p w14:paraId="7273DFBB" w14:textId="77777777" w:rsidR="000943D4" w:rsidRPr="00C1611A" w:rsidRDefault="000943D4" w:rsidP="00183A39">
            <w:pPr>
              <w:rPr>
                <w:rFonts w:eastAsia="Times New Roman"/>
                <w:noProof w:val="0"/>
                <w:color w:val="000000"/>
                <w:lang w:val="en-US" w:bidi="th-TH"/>
              </w:rPr>
            </w:pPr>
          </w:p>
          <w:p w14:paraId="36B9E8A5" w14:textId="2606EB0C" w:rsidR="00E1348D" w:rsidRPr="00C1611A" w:rsidRDefault="000943D4" w:rsidP="00183A39">
            <w:pPr>
              <w:rPr>
                <w:rFonts w:eastAsia="Times New Roman"/>
                <w:noProof w:val="0"/>
                <w:color w:val="000000"/>
                <w:lang w:val="en-US" w:bidi="th-TH"/>
              </w:rPr>
            </w:pPr>
            <w:r w:rsidRPr="00C1611A">
              <w:rPr>
                <w:rFonts w:eastAsia="Times New Roman"/>
                <w:noProof w:val="0"/>
                <w:color w:val="0070C0"/>
                <w:cs/>
                <w:lang w:val="en-US" w:bidi="th-TH"/>
              </w:rPr>
              <w:t xml:space="preserve">วันเวลาตอนเรียก </w:t>
            </w:r>
            <w:r w:rsidRPr="00C1611A">
              <w:rPr>
                <w:rFonts w:eastAsia="Times New Roman"/>
                <w:noProof w:val="0"/>
                <w:color w:val="0070C0"/>
                <w:lang w:val="en-US" w:bidi="th-TH"/>
              </w:rPr>
              <w:t>Report</w:t>
            </w:r>
          </w:p>
        </w:tc>
        <w:tc>
          <w:tcPr>
            <w:tcW w:w="2535" w:type="dxa"/>
            <w:shd w:val="clear" w:color="auto" w:fill="auto"/>
            <w:noWrap/>
            <w:vAlign w:val="bottom"/>
          </w:tcPr>
          <w:p w14:paraId="28B19062" w14:textId="0AD1F19B" w:rsidR="00E1348D" w:rsidRPr="00C1611A" w:rsidRDefault="00E1348D" w:rsidP="00183A39">
            <w:pPr>
              <w:rPr>
                <w:rFonts w:eastAsia="Times New Roman"/>
                <w:noProof w:val="0"/>
                <w:color w:val="000000"/>
                <w:lang w:val="en-US" w:bidi="th-TH"/>
              </w:rPr>
            </w:pPr>
          </w:p>
        </w:tc>
        <w:tc>
          <w:tcPr>
            <w:tcW w:w="2061" w:type="dxa"/>
            <w:shd w:val="clear" w:color="auto" w:fill="auto"/>
            <w:noWrap/>
            <w:hideMark/>
          </w:tcPr>
          <w:p w14:paraId="3EFCBB52" w14:textId="7B04C271"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837001631"/>
                <w:placeholder>
                  <w:docPart w:val="D83E466D36704A149934F7E2B326C5E0"/>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2A10FA98" w14:textId="77777777" w:rsidTr="00E4617C">
        <w:trPr>
          <w:trHeight w:val="290"/>
        </w:trPr>
        <w:tc>
          <w:tcPr>
            <w:tcW w:w="2830" w:type="dxa"/>
            <w:shd w:val="clear" w:color="auto" w:fill="auto"/>
            <w:noWrap/>
            <w:hideMark/>
          </w:tcPr>
          <w:p w14:paraId="3CA06B8D"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Export -Import Bank of Thailand (Head office)</w:t>
            </w:r>
          </w:p>
        </w:tc>
        <w:tc>
          <w:tcPr>
            <w:tcW w:w="2627" w:type="dxa"/>
          </w:tcPr>
          <w:p w14:paraId="596FB585" w14:textId="77777777" w:rsidR="00E1348D" w:rsidRPr="00C1611A" w:rsidRDefault="00E1348D" w:rsidP="00183A39">
            <w:pPr>
              <w:rPr>
                <w:rFonts w:eastAsia="Times New Roman"/>
                <w:noProof w:val="0"/>
                <w:color w:val="000000"/>
                <w:lang w:val="en-US" w:bidi="th-TH"/>
              </w:rPr>
            </w:pPr>
          </w:p>
        </w:tc>
        <w:tc>
          <w:tcPr>
            <w:tcW w:w="2535" w:type="dxa"/>
            <w:shd w:val="clear" w:color="auto" w:fill="auto"/>
            <w:noWrap/>
            <w:vAlign w:val="bottom"/>
          </w:tcPr>
          <w:p w14:paraId="714AD14B" w14:textId="33EEC75B" w:rsidR="00E1348D" w:rsidRPr="00C1611A" w:rsidRDefault="00E1348D" w:rsidP="00183A39">
            <w:pPr>
              <w:rPr>
                <w:rFonts w:eastAsia="Times New Roman"/>
                <w:noProof w:val="0"/>
                <w:color w:val="000000"/>
                <w:lang w:val="en-US" w:bidi="th-TH"/>
              </w:rPr>
            </w:pPr>
          </w:p>
        </w:tc>
        <w:tc>
          <w:tcPr>
            <w:tcW w:w="2061" w:type="dxa"/>
            <w:shd w:val="clear" w:color="auto" w:fill="auto"/>
            <w:noWrap/>
            <w:hideMark/>
          </w:tcPr>
          <w:p w14:paraId="5E4C2414" w14:textId="4A50EE53"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244487012"/>
                <w:placeholder>
                  <w:docPart w:val="8138D4511D5B44DD97B804B17719C872"/>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29832D29" w14:textId="77777777" w:rsidTr="00E4617C">
        <w:trPr>
          <w:trHeight w:val="290"/>
        </w:trPr>
        <w:tc>
          <w:tcPr>
            <w:tcW w:w="2830" w:type="dxa"/>
            <w:shd w:val="clear" w:color="auto" w:fill="auto"/>
            <w:noWrap/>
            <w:hideMark/>
          </w:tcPr>
          <w:p w14:paraId="686A5F33"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Loan system</w:t>
            </w:r>
          </w:p>
        </w:tc>
        <w:tc>
          <w:tcPr>
            <w:tcW w:w="2627" w:type="dxa"/>
          </w:tcPr>
          <w:p w14:paraId="12577A4E" w14:textId="77777777" w:rsidR="00E1348D" w:rsidRPr="00C1611A" w:rsidRDefault="00E1348D" w:rsidP="00183A39">
            <w:pPr>
              <w:rPr>
                <w:rFonts w:eastAsia="Times New Roman"/>
                <w:noProof w:val="0"/>
                <w:color w:val="000000"/>
                <w:lang w:val="en-US" w:bidi="th-TH"/>
              </w:rPr>
            </w:pPr>
          </w:p>
        </w:tc>
        <w:tc>
          <w:tcPr>
            <w:tcW w:w="2535" w:type="dxa"/>
            <w:shd w:val="clear" w:color="auto" w:fill="auto"/>
            <w:noWrap/>
            <w:vAlign w:val="bottom"/>
            <w:hideMark/>
          </w:tcPr>
          <w:p w14:paraId="53D31A64" w14:textId="2D9398BE"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64A859A0" w14:textId="6B69507A"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2119109446"/>
                <w:placeholder>
                  <w:docPart w:val="07274F521D814A4CA7B65B89AC6C207F"/>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7F733E03" w14:textId="77777777" w:rsidTr="00E4617C">
        <w:trPr>
          <w:trHeight w:val="290"/>
        </w:trPr>
        <w:tc>
          <w:tcPr>
            <w:tcW w:w="2830" w:type="dxa"/>
            <w:shd w:val="clear" w:color="auto" w:fill="auto"/>
            <w:noWrap/>
            <w:hideMark/>
          </w:tcPr>
          <w:p w14:paraId="28685629"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Program</w:t>
            </w:r>
          </w:p>
        </w:tc>
        <w:tc>
          <w:tcPr>
            <w:tcW w:w="2627" w:type="dxa"/>
          </w:tcPr>
          <w:p w14:paraId="172F538F" w14:textId="77777777" w:rsidR="00E1348D" w:rsidRPr="00C1611A" w:rsidRDefault="00E1348D" w:rsidP="00183A39">
            <w:pPr>
              <w:rPr>
                <w:rFonts w:eastAsia="Times New Roman"/>
                <w:noProof w:val="0"/>
                <w:color w:val="000000"/>
                <w:lang w:val="en-US" w:bidi="th-TH"/>
              </w:rPr>
            </w:pPr>
          </w:p>
        </w:tc>
        <w:tc>
          <w:tcPr>
            <w:tcW w:w="2535" w:type="dxa"/>
            <w:shd w:val="clear" w:color="auto" w:fill="auto"/>
            <w:noWrap/>
            <w:vAlign w:val="bottom"/>
            <w:hideMark/>
          </w:tcPr>
          <w:p w14:paraId="45BE3BAF" w14:textId="40FBCE8A"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2E048BC8" w14:textId="1D2524EC"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106691490"/>
                <w:placeholder>
                  <w:docPart w:val="CC1DB350982F444B999414FF8BF1DF85"/>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0BD61F3B" w14:textId="77777777" w:rsidTr="00E4617C">
        <w:trPr>
          <w:trHeight w:val="290"/>
        </w:trPr>
        <w:tc>
          <w:tcPr>
            <w:tcW w:w="2830" w:type="dxa"/>
            <w:shd w:val="clear" w:color="auto" w:fill="auto"/>
            <w:noWrap/>
            <w:hideMark/>
          </w:tcPr>
          <w:p w14:paraId="031EE870"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User</w:t>
            </w:r>
          </w:p>
        </w:tc>
        <w:tc>
          <w:tcPr>
            <w:tcW w:w="2627" w:type="dxa"/>
          </w:tcPr>
          <w:p w14:paraId="1BF1AB94" w14:textId="77777777" w:rsidR="00E1348D" w:rsidRPr="00C1611A" w:rsidRDefault="00E1348D" w:rsidP="00183A39">
            <w:pPr>
              <w:rPr>
                <w:rFonts w:eastAsia="Times New Roman"/>
                <w:noProof w:val="0"/>
                <w:color w:val="000000"/>
                <w:lang w:val="en-US" w:bidi="th-TH"/>
              </w:rPr>
            </w:pPr>
          </w:p>
        </w:tc>
        <w:tc>
          <w:tcPr>
            <w:tcW w:w="2535" w:type="dxa"/>
            <w:shd w:val="clear" w:color="auto" w:fill="auto"/>
            <w:noWrap/>
            <w:vAlign w:val="bottom"/>
            <w:hideMark/>
          </w:tcPr>
          <w:p w14:paraId="53C7C12A" w14:textId="0DA55D1C"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314A561B" w14:textId="38BDE4F5"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811224528"/>
                <w:placeholder>
                  <w:docPart w:val="E32C4C0F7AEF4AA78988F3DE13E647BC"/>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D45992" w:rsidRPr="00B3563D" w14:paraId="4F62F25E" w14:textId="77777777" w:rsidTr="00E4617C">
        <w:trPr>
          <w:trHeight w:val="290"/>
        </w:trPr>
        <w:tc>
          <w:tcPr>
            <w:tcW w:w="2830" w:type="dxa"/>
            <w:shd w:val="clear" w:color="auto" w:fill="auto"/>
            <w:noWrap/>
          </w:tcPr>
          <w:p w14:paraId="29D55CB3" w14:textId="44971381" w:rsidR="00D45992" w:rsidRPr="00C1611A" w:rsidRDefault="00D45992" w:rsidP="000F5DD3">
            <w:pPr>
              <w:rPr>
                <w:rFonts w:eastAsia="Times New Roman"/>
                <w:noProof w:val="0"/>
                <w:color w:val="000000"/>
                <w:lang w:val="en-US" w:bidi="th-TH"/>
              </w:rPr>
            </w:pPr>
            <w:r>
              <w:rPr>
                <w:rFonts w:eastAsia="Times New Roman"/>
                <w:noProof w:val="0"/>
                <w:color w:val="000000"/>
                <w:lang w:val="en-US" w:bidi="th-TH"/>
              </w:rPr>
              <w:t xml:space="preserve">Loan Status </w:t>
            </w:r>
          </w:p>
        </w:tc>
        <w:tc>
          <w:tcPr>
            <w:tcW w:w="2627" w:type="dxa"/>
          </w:tcPr>
          <w:p w14:paraId="3167901F" w14:textId="4B7E6507" w:rsidR="00D45992" w:rsidRDefault="00D45992" w:rsidP="00183A39">
            <w:pPr>
              <w:rPr>
                <w:rFonts w:eastAsia="Times New Roman"/>
                <w:noProof w:val="0"/>
                <w:color w:val="000000"/>
                <w:lang w:val="en-US" w:bidi="th-TH"/>
              </w:rPr>
            </w:pPr>
            <w:r>
              <w:rPr>
                <w:rFonts w:eastAsia="Times New Roman"/>
                <w:noProof w:val="0"/>
                <w:color w:val="000000"/>
                <w:lang w:val="en-US" w:bidi="th-TH"/>
              </w:rPr>
              <w:t xml:space="preserve">To show the exactly </w:t>
            </w:r>
            <w:proofErr w:type="gramStart"/>
            <w:r>
              <w:rPr>
                <w:rFonts w:eastAsia="Times New Roman"/>
                <w:noProof w:val="0"/>
                <w:color w:val="000000"/>
                <w:lang w:val="en-US" w:bidi="th-TH"/>
              </w:rPr>
              <w:t>status  which</w:t>
            </w:r>
            <w:proofErr w:type="gramEnd"/>
            <w:r>
              <w:rPr>
                <w:rFonts w:eastAsia="Times New Roman"/>
                <w:noProof w:val="0"/>
                <w:color w:val="000000"/>
                <w:lang w:val="en-US" w:bidi="th-TH"/>
              </w:rPr>
              <w:t xml:space="preserve"> is separated for  Stop Accrued and </w:t>
            </w:r>
            <w:r w:rsidR="0056115D" w:rsidRPr="0056115D">
              <w:rPr>
                <w:rFonts w:eastAsia="Times New Roman"/>
                <w:noProof w:val="0"/>
                <w:color w:val="000000"/>
                <w:lang w:val="en-US" w:bidi="th-TH"/>
              </w:rPr>
              <w:t xml:space="preserve">Active </w:t>
            </w:r>
            <w:r w:rsidR="0056115D">
              <w:rPr>
                <w:rFonts w:eastAsia="Times New Roman"/>
                <w:noProof w:val="0"/>
                <w:color w:val="000000"/>
                <w:lang w:val="en-US" w:bidi="th-TH"/>
              </w:rPr>
              <w:t>(</w:t>
            </w:r>
            <w:r>
              <w:rPr>
                <w:rFonts w:eastAsia="Times New Roman"/>
                <w:noProof w:val="0"/>
                <w:color w:val="000000"/>
                <w:lang w:val="en-US" w:bidi="th-TH"/>
              </w:rPr>
              <w:t>Normal Overdue</w:t>
            </w:r>
            <w:r w:rsidR="0056115D">
              <w:rPr>
                <w:rFonts w:eastAsia="Times New Roman"/>
                <w:noProof w:val="0"/>
                <w:color w:val="000000"/>
                <w:lang w:val="en-US" w:bidi="th-TH"/>
              </w:rPr>
              <w:t>)</w:t>
            </w:r>
            <w:r>
              <w:rPr>
                <w:rFonts w:eastAsia="Times New Roman"/>
                <w:noProof w:val="0"/>
                <w:color w:val="000000"/>
                <w:lang w:val="en-US" w:bidi="th-TH"/>
              </w:rPr>
              <w:t>)</w:t>
            </w:r>
          </w:p>
          <w:p w14:paraId="0AF8846B" w14:textId="77777777" w:rsidR="00C52342" w:rsidRDefault="00D45992" w:rsidP="00183A39">
            <w:pPr>
              <w:rPr>
                <w:rFonts w:eastAsia="Times New Roman"/>
                <w:noProof w:val="0"/>
                <w:color w:val="000000"/>
                <w:lang w:val="en-US" w:bidi="th-TH"/>
              </w:rPr>
            </w:pPr>
            <w:proofErr w:type="gramStart"/>
            <w:r>
              <w:rPr>
                <w:rFonts w:eastAsia="Times New Roman"/>
                <w:noProof w:val="0"/>
                <w:color w:val="000000"/>
                <w:lang w:val="en-US" w:bidi="th-TH"/>
              </w:rPr>
              <w:t>Remark :</w:t>
            </w:r>
            <w:proofErr w:type="gramEnd"/>
            <w:r>
              <w:rPr>
                <w:rFonts w:eastAsia="Times New Roman"/>
                <w:noProof w:val="0"/>
                <w:color w:val="000000"/>
                <w:lang w:val="en-US" w:bidi="th-TH"/>
              </w:rPr>
              <w:t xml:space="preserve"> related to reclassification </w:t>
            </w:r>
          </w:p>
          <w:p w14:paraId="7951F93E" w14:textId="4A391572" w:rsidR="00D45992" w:rsidRPr="00C1611A" w:rsidRDefault="00D45992" w:rsidP="00183A39">
            <w:pPr>
              <w:rPr>
                <w:rFonts w:eastAsia="Times New Roman"/>
                <w:noProof w:val="0"/>
                <w:color w:val="000000"/>
                <w:lang w:val="en-US" w:bidi="th-TH"/>
              </w:rPr>
            </w:pPr>
            <w:r>
              <w:rPr>
                <w:rFonts w:eastAsia="Times New Roman"/>
                <w:noProof w:val="0"/>
                <w:color w:val="000000"/>
                <w:lang w:val="en-US" w:bidi="th-TH"/>
              </w:rPr>
              <w:t xml:space="preserve"> status</w:t>
            </w:r>
          </w:p>
        </w:tc>
        <w:tc>
          <w:tcPr>
            <w:tcW w:w="2535" w:type="dxa"/>
            <w:shd w:val="clear" w:color="auto" w:fill="auto"/>
            <w:noWrap/>
            <w:vAlign w:val="bottom"/>
          </w:tcPr>
          <w:p w14:paraId="58D3C4E5" w14:textId="77777777" w:rsidR="00D45992" w:rsidRPr="00C1611A" w:rsidRDefault="00D45992" w:rsidP="00183A39">
            <w:pPr>
              <w:rPr>
                <w:rFonts w:eastAsia="Times New Roman"/>
                <w:noProof w:val="0"/>
                <w:color w:val="000000"/>
                <w:lang w:val="en-US" w:bidi="th-TH"/>
              </w:rPr>
            </w:pPr>
          </w:p>
        </w:tc>
        <w:tc>
          <w:tcPr>
            <w:tcW w:w="2061" w:type="dxa"/>
            <w:shd w:val="clear" w:color="auto" w:fill="auto"/>
            <w:noWrap/>
          </w:tcPr>
          <w:p w14:paraId="4F356B51" w14:textId="77777777" w:rsidR="00D45992" w:rsidRDefault="00D45992" w:rsidP="00183A39">
            <w:pPr>
              <w:rPr>
                <w:rFonts w:eastAsia="Times New Roman"/>
                <w:noProof w:val="0"/>
                <w:color w:val="000000"/>
                <w:lang w:val="en-US" w:bidi="th-TH"/>
              </w:rPr>
            </w:pPr>
          </w:p>
        </w:tc>
      </w:tr>
      <w:tr w:rsidR="00E4617C" w:rsidRPr="00B3563D" w14:paraId="432D9073" w14:textId="77777777" w:rsidTr="00E4617C">
        <w:trPr>
          <w:trHeight w:val="290"/>
        </w:trPr>
        <w:tc>
          <w:tcPr>
            <w:tcW w:w="2830" w:type="dxa"/>
            <w:shd w:val="clear" w:color="auto" w:fill="auto"/>
            <w:noWrap/>
            <w:hideMark/>
          </w:tcPr>
          <w:p w14:paraId="3078D09C" w14:textId="45D58371"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Due Date</w:t>
            </w:r>
          </w:p>
        </w:tc>
        <w:tc>
          <w:tcPr>
            <w:tcW w:w="2627" w:type="dxa"/>
          </w:tcPr>
          <w:p w14:paraId="73E95652" w14:textId="5CB8846E" w:rsidR="00E1348D" w:rsidRPr="00C1611A" w:rsidRDefault="000943D4" w:rsidP="00183A39">
            <w:pPr>
              <w:rPr>
                <w:rFonts w:eastAsia="Times New Roman"/>
                <w:noProof w:val="0"/>
                <w:color w:val="000000"/>
                <w:lang w:val="en-US" w:bidi="th-TH"/>
              </w:rPr>
            </w:pPr>
            <w:r w:rsidRPr="00C1611A">
              <w:rPr>
                <w:rFonts w:eastAsia="Times New Roman"/>
                <w:noProof w:val="0"/>
                <w:color w:val="000000"/>
                <w:lang w:val="en-US" w:bidi="th-TH"/>
              </w:rPr>
              <w:t>Due date of principal and interest</w:t>
            </w:r>
          </w:p>
          <w:p w14:paraId="171A45B2" w14:textId="040D5078" w:rsidR="000943D4" w:rsidRPr="00C1611A" w:rsidRDefault="000943D4" w:rsidP="00183A39">
            <w:pPr>
              <w:rPr>
                <w:rFonts w:eastAsia="Times New Roman"/>
                <w:noProof w:val="0"/>
                <w:color w:val="000000"/>
                <w:lang w:val="en-US" w:bidi="th-TH"/>
              </w:rPr>
            </w:pPr>
            <w:r w:rsidRPr="00C1611A">
              <w:rPr>
                <w:rFonts w:eastAsia="Times New Roman"/>
                <w:noProof w:val="0"/>
                <w:color w:val="0070C0"/>
                <w:lang w:val="en-US" w:bidi="th-TH"/>
              </w:rPr>
              <w:t xml:space="preserve">Due date </w:t>
            </w:r>
            <w:r w:rsidRPr="00C1611A">
              <w:rPr>
                <w:rFonts w:eastAsia="Times New Roman"/>
                <w:noProof w:val="0"/>
                <w:color w:val="0070C0"/>
                <w:cs/>
                <w:lang w:val="en-US" w:bidi="th-TH"/>
              </w:rPr>
              <w:t>เงินต้นและดอกเบี้ย</w:t>
            </w:r>
          </w:p>
        </w:tc>
        <w:tc>
          <w:tcPr>
            <w:tcW w:w="2535" w:type="dxa"/>
            <w:shd w:val="clear" w:color="auto" w:fill="auto"/>
            <w:noWrap/>
            <w:vAlign w:val="bottom"/>
            <w:hideMark/>
          </w:tcPr>
          <w:p w14:paraId="25E7B0AA" w14:textId="6AA433D6"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447121E1" w14:textId="53D4A07F"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770161266"/>
                <w:placeholder>
                  <w:docPart w:val="9C1964ADC313483C944E40B7DFBD977C"/>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6F1849C0" w14:textId="77777777" w:rsidTr="00E4617C">
        <w:trPr>
          <w:trHeight w:val="290"/>
        </w:trPr>
        <w:tc>
          <w:tcPr>
            <w:tcW w:w="2830" w:type="dxa"/>
            <w:shd w:val="clear" w:color="auto" w:fill="auto"/>
            <w:noWrap/>
            <w:hideMark/>
          </w:tcPr>
          <w:p w14:paraId="460B7234"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Loan Reference No.</w:t>
            </w:r>
          </w:p>
        </w:tc>
        <w:tc>
          <w:tcPr>
            <w:tcW w:w="2627" w:type="dxa"/>
          </w:tcPr>
          <w:p w14:paraId="55E63017" w14:textId="77777777" w:rsidR="00E1348D" w:rsidRPr="00C1611A" w:rsidRDefault="00E1348D" w:rsidP="00183A39">
            <w:pPr>
              <w:rPr>
                <w:rFonts w:eastAsia="Times New Roman"/>
                <w:noProof w:val="0"/>
                <w:color w:val="000000"/>
                <w:lang w:val="en-US" w:bidi="th-TH"/>
              </w:rPr>
            </w:pPr>
          </w:p>
        </w:tc>
        <w:tc>
          <w:tcPr>
            <w:tcW w:w="2535" w:type="dxa"/>
            <w:shd w:val="clear" w:color="auto" w:fill="auto"/>
            <w:noWrap/>
            <w:vAlign w:val="bottom"/>
            <w:hideMark/>
          </w:tcPr>
          <w:p w14:paraId="40291A58" w14:textId="65F07C87"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03E47990" w14:textId="35B2B61C"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239708491"/>
                <w:placeholder>
                  <w:docPart w:val="368938DFE82345BB9412BC5CEB2F1A85"/>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6ACB2A56" w14:textId="77777777" w:rsidTr="00E4617C">
        <w:trPr>
          <w:trHeight w:val="290"/>
        </w:trPr>
        <w:tc>
          <w:tcPr>
            <w:tcW w:w="2830" w:type="dxa"/>
            <w:shd w:val="clear" w:color="auto" w:fill="auto"/>
            <w:noWrap/>
            <w:hideMark/>
          </w:tcPr>
          <w:p w14:paraId="11D22CAF"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CR. Limit No.</w:t>
            </w:r>
          </w:p>
        </w:tc>
        <w:tc>
          <w:tcPr>
            <w:tcW w:w="2627" w:type="dxa"/>
          </w:tcPr>
          <w:p w14:paraId="123F3020" w14:textId="3FE3AEEE" w:rsidR="00E1348D" w:rsidRPr="00C1611A" w:rsidRDefault="000943D4" w:rsidP="00183A39">
            <w:pPr>
              <w:rPr>
                <w:rFonts w:eastAsia="Times New Roman"/>
                <w:noProof w:val="0"/>
                <w:color w:val="000000"/>
                <w:lang w:val="en-US" w:bidi="th-TH"/>
              </w:rPr>
            </w:pPr>
            <w:r w:rsidRPr="00B3563D">
              <w:rPr>
                <w:rFonts w:eastAsia="Times New Roman"/>
                <w:noProof w:val="0"/>
                <w:color w:val="000000"/>
                <w:lang w:val="en-US" w:bidi="th-TH"/>
              </w:rPr>
              <w:t>Project code number</w:t>
            </w:r>
          </w:p>
        </w:tc>
        <w:tc>
          <w:tcPr>
            <w:tcW w:w="2535" w:type="dxa"/>
            <w:shd w:val="clear" w:color="auto" w:fill="auto"/>
            <w:noWrap/>
            <w:vAlign w:val="bottom"/>
            <w:hideMark/>
          </w:tcPr>
          <w:p w14:paraId="4708F8A3" w14:textId="38658C22"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xml:space="preserve">  </w:t>
            </w:r>
          </w:p>
        </w:tc>
        <w:tc>
          <w:tcPr>
            <w:tcW w:w="2061" w:type="dxa"/>
            <w:shd w:val="clear" w:color="auto" w:fill="auto"/>
            <w:noWrap/>
            <w:hideMark/>
          </w:tcPr>
          <w:p w14:paraId="3E374E7F" w14:textId="2A9E7DE3"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026840182"/>
                <w:placeholder>
                  <w:docPart w:val="C013C00FF1794C3F86FA6C00EF2FDBD1"/>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49A97ACB" w14:textId="77777777" w:rsidTr="00C1611A">
        <w:trPr>
          <w:trHeight w:val="290"/>
        </w:trPr>
        <w:tc>
          <w:tcPr>
            <w:tcW w:w="2830" w:type="dxa"/>
            <w:shd w:val="clear" w:color="auto" w:fill="auto"/>
            <w:noWrap/>
            <w:hideMark/>
          </w:tcPr>
          <w:p w14:paraId="0F241B08"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Period</w:t>
            </w:r>
          </w:p>
        </w:tc>
        <w:tc>
          <w:tcPr>
            <w:tcW w:w="2627" w:type="dxa"/>
          </w:tcPr>
          <w:p w14:paraId="30AF58F9" w14:textId="77777777" w:rsidR="000943D4" w:rsidRPr="00C1611A" w:rsidRDefault="000943D4" w:rsidP="000943D4">
            <w:pPr>
              <w:rPr>
                <w:rFonts w:eastAsia="Times New Roman"/>
                <w:noProof w:val="0"/>
                <w:color w:val="000000"/>
                <w:lang w:val="en-US" w:bidi="th-TH"/>
              </w:rPr>
            </w:pPr>
            <w:r w:rsidRPr="00C1611A">
              <w:rPr>
                <w:rFonts w:eastAsia="Times New Roman"/>
                <w:noProof w:val="0"/>
                <w:color w:val="000000"/>
                <w:lang w:val="en-US" w:bidi="th-TH"/>
              </w:rPr>
              <w:t>Missing installment/customer</w:t>
            </w:r>
          </w:p>
          <w:p w14:paraId="51F517E1" w14:textId="77777777" w:rsidR="000943D4" w:rsidRPr="00C1611A" w:rsidRDefault="000943D4" w:rsidP="000943D4">
            <w:pPr>
              <w:rPr>
                <w:rFonts w:eastAsia="Times New Roman"/>
                <w:noProof w:val="0"/>
                <w:color w:val="000000"/>
                <w:lang w:val="en-US" w:bidi="th-TH"/>
              </w:rPr>
            </w:pPr>
            <w:r w:rsidRPr="00C1611A">
              <w:rPr>
                <w:rFonts w:eastAsia="Times New Roman"/>
                <w:noProof w:val="0"/>
                <w:color w:val="000000"/>
                <w:lang w:val="en-US" w:bidi="th-TH"/>
              </w:rPr>
              <w:t>Example customer pays 55</w:t>
            </w:r>
            <w:r w:rsidRPr="00C1611A">
              <w:rPr>
                <w:rFonts w:eastAsia="Times New Roman"/>
                <w:noProof w:val="0"/>
                <w:color w:val="000000"/>
                <w:vertAlign w:val="superscript"/>
                <w:lang w:val="en-US" w:bidi="th-TH"/>
              </w:rPr>
              <w:t>th</w:t>
            </w:r>
            <w:r w:rsidRPr="00C1611A">
              <w:rPr>
                <w:rFonts w:eastAsia="Times New Roman"/>
                <w:noProof w:val="0"/>
                <w:color w:val="000000"/>
                <w:lang w:val="en-US" w:bidi="th-TH"/>
              </w:rPr>
              <w:t xml:space="preserve"> and 56</w:t>
            </w:r>
            <w:r w:rsidRPr="00C1611A">
              <w:rPr>
                <w:rFonts w:eastAsia="Times New Roman"/>
                <w:noProof w:val="0"/>
                <w:color w:val="000000"/>
                <w:vertAlign w:val="superscript"/>
                <w:lang w:val="en-US" w:bidi="th-TH"/>
              </w:rPr>
              <w:t>th</w:t>
            </w:r>
            <w:r w:rsidRPr="00C1611A">
              <w:rPr>
                <w:rFonts w:eastAsia="Times New Roman"/>
                <w:noProof w:val="0"/>
                <w:color w:val="000000"/>
                <w:lang w:val="en-US" w:bidi="th-TH"/>
              </w:rPr>
              <w:t xml:space="preserve"> </w:t>
            </w:r>
            <w:r w:rsidRPr="00C1611A">
              <w:rPr>
                <w:rFonts w:eastAsia="Times New Roman"/>
                <w:noProof w:val="0"/>
                <w:color w:val="000000"/>
                <w:lang w:val="en-US" w:bidi="th-TH"/>
              </w:rPr>
              <w:lastRenderedPageBreak/>
              <w:t>installment but not 57</w:t>
            </w:r>
            <w:r w:rsidRPr="00C1611A">
              <w:rPr>
                <w:rFonts w:eastAsia="Times New Roman"/>
                <w:noProof w:val="0"/>
                <w:color w:val="000000"/>
                <w:vertAlign w:val="superscript"/>
                <w:lang w:val="en-US" w:bidi="th-TH"/>
              </w:rPr>
              <w:t>th</w:t>
            </w:r>
            <w:r w:rsidRPr="00C1611A">
              <w:rPr>
                <w:rFonts w:eastAsia="Times New Roman"/>
                <w:noProof w:val="0"/>
                <w:color w:val="000000"/>
                <w:lang w:val="en-US" w:bidi="th-TH"/>
              </w:rPr>
              <w:t>, report will show 57</w:t>
            </w:r>
            <w:r w:rsidRPr="00C1611A">
              <w:rPr>
                <w:rFonts w:eastAsia="Times New Roman"/>
                <w:noProof w:val="0"/>
                <w:color w:val="000000"/>
                <w:vertAlign w:val="superscript"/>
                <w:lang w:val="en-US" w:bidi="th-TH"/>
              </w:rPr>
              <w:t>th</w:t>
            </w:r>
            <w:r w:rsidRPr="00C1611A">
              <w:rPr>
                <w:rFonts w:eastAsia="Times New Roman"/>
                <w:noProof w:val="0"/>
                <w:color w:val="000000"/>
                <w:lang w:val="en-US" w:bidi="th-TH"/>
              </w:rPr>
              <w:t xml:space="preserve"> but not 55</w:t>
            </w:r>
            <w:r w:rsidRPr="00C1611A">
              <w:rPr>
                <w:rFonts w:eastAsia="Times New Roman"/>
                <w:noProof w:val="0"/>
                <w:color w:val="000000"/>
                <w:vertAlign w:val="superscript"/>
                <w:lang w:val="en-US" w:bidi="th-TH"/>
              </w:rPr>
              <w:t>th</w:t>
            </w:r>
            <w:r w:rsidRPr="00C1611A">
              <w:rPr>
                <w:rFonts w:eastAsia="Times New Roman"/>
                <w:noProof w:val="0"/>
                <w:color w:val="000000"/>
                <w:lang w:val="en-US" w:bidi="th-TH"/>
              </w:rPr>
              <w:t xml:space="preserve"> and 56</w:t>
            </w:r>
            <w:r w:rsidRPr="00C1611A">
              <w:rPr>
                <w:rFonts w:eastAsia="Times New Roman"/>
                <w:noProof w:val="0"/>
                <w:color w:val="000000"/>
                <w:vertAlign w:val="superscript"/>
                <w:lang w:val="en-US" w:bidi="th-TH"/>
              </w:rPr>
              <w:t>th</w:t>
            </w:r>
            <w:r w:rsidRPr="00C1611A">
              <w:rPr>
                <w:rFonts w:eastAsia="Times New Roman"/>
                <w:noProof w:val="0"/>
                <w:color w:val="000000"/>
                <w:lang w:val="en-US" w:bidi="th-TH"/>
              </w:rPr>
              <w:t>.</w:t>
            </w:r>
          </w:p>
          <w:p w14:paraId="3B97E898" w14:textId="77777777" w:rsidR="00133700" w:rsidRPr="00C1611A" w:rsidRDefault="00133700" w:rsidP="00133700">
            <w:pPr>
              <w:rPr>
                <w:rFonts w:eastAsia="Times New Roman"/>
                <w:noProof w:val="0"/>
                <w:color w:val="0070C0"/>
                <w:lang w:val="en-US" w:bidi="th-TH"/>
              </w:rPr>
            </w:pPr>
            <w:r w:rsidRPr="00C1611A">
              <w:rPr>
                <w:rFonts w:eastAsia="Times New Roman"/>
                <w:noProof w:val="0"/>
                <w:color w:val="0070C0"/>
                <w:cs/>
                <w:lang w:val="en-US" w:bidi="th-TH"/>
              </w:rPr>
              <w:t>งวดที่ผิดนัด  ลูกค้าผิดนัด  เช่น ลูกค้ามี</w:t>
            </w:r>
            <w:r w:rsidRPr="00C1611A">
              <w:rPr>
                <w:rFonts w:eastAsia="Times New Roman"/>
                <w:noProof w:val="0"/>
                <w:color w:val="0070C0"/>
                <w:lang w:val="en-US" w:bidi="th-TH"/>
              </w:rPr>
              <w:t xml:space="preserve">60 </w:t>
            </w:r>
            <w:r w:rsidRPr="00C1611A">
              <w:rPr>
                <w:rFonts w:eastAsia="Times New Roman"/>
                <w:noProof w:val="0"/>
                <w:color w:val="0070C0"/>
                <w:cs/>
                <w:lang w:val="en-US" w:bidi="th-TH"/>
              </w:rPr>
              <w:t xml:space="preserve">งวด </w:t>
            </w:r>
          </w:p>
          <w:p w14:paraId="4DC2E8D5" w14:textId="77777777" w:rsidR="00133700" w:rsidRPr="00C1611A" w:rsidRDefault="00133700" w:rsidP="00133700">
            <w:pPr>
              <w:rPr>
                <w:rFonts w:eastAsia="Times New Roman"/>
                <w:noProof w:val="0"/>
                <w:color w:val="0070C0"/>
                <w:lang w:val="en-US" w:bidi="th-TH"/>
              </w:rPr>
            </w:pPr>
            <w:r w:rsidRPr="00C1611A">
              <w:rPr>
                <w:rFonts w:eastAsia="Times New Roman"/>
                <w:noProof w:val="0"/>
                <w:color w:val="0070C0"/>
                <w:cs/>
                <w:lang w:val="en-US" w:bidi="th-TH"/>
              </w:rPr>
              <w:t xml:space="preserve">ลูกค้าไม่ได้จ่าย งวดที่ </w:t>
            </w:r>
            <w:r w:rsidRPr="00C1611A">
              <w:rPr>
                <w:rFonts w:eastAsia="Times New Roman"/>
                <w:noProof w:val="0"/>
                <w:color w:val="0070C0"/>
                <w:lang w:val="en-US" w:bidi="th-TH"/>
              </w:rPr>
              <w:t xml:space="preserve">50 report </w:t>
            </w:r>
            <w:r w:rsidRPr="00C1611A">
              <w:rPr>
                <w:rFonts w:eastAsia="Times New Roman"/>
                <w:noProof w:val="0"/>
                <w:color w:val="0070C0"/>
                <w:cs/>
                <w:lang w:val="en-US" w:bidi="th-TH"/>
              </w:rPr>
              <w:t xml:space="preserve">จะแสดงเริ่มต้นที่งวด </w:t>
            </w:r>
            <w:r w:rsidRPr="00C1611A">
              <w:rPr>
                <w:rFonts w:eastAsia="Times New Roman"/>
                <w:noProof w:val="0"/>
                <w:color w:val="0070C0"/>
                <w:lang w:val="en-US" w:bidi="th-TH"/>
              </w:rPr>
              <w:t xml:space="preserve">50 </w:t>
            </w:r>
            <w:r w:rsidRPr="00C1611A">
              <w:rPr>
                <w:rFonts w:eastAsia="Times New Roman"/>
                <w:noProof w:val="0"/>
                <w:color w:val="0070C0"/>
                <w:cs/>
                <w:lang w:val="en-US" w:bidi="th-TH"/>
              </w:rPr>
              <w:t xml:space="preserve">แต่ถ้าหากลูก ค้า มีจ่ายงวดที่ </w:t>
            </w:r>
            <w:r w:rsidRPr="00C1611A">
              <w:rPr>
                <w:rFonts w:eastAsia="Times New Roman"/>
                <w:noProof w:val="0"/>
                <w:color w:val="0070C0"/>
                <w:lang w:val="en-US" w:bidi="th-TH"/>
              </w:rPr>
              <w:t>55 ,</w:t>
            </w:r>
            <w:r w:rsidRPr="00C1611A">
              <w:rPr>
                <w:rFonts w:eastAsia="Times New Roman"/>
                <w:noProof w:val="0"/>
                <w:color w:val="0070C0"/>
                <w:cs/>
                <w:lang w:val="en-US" w:bidi="th-TH"/>
              </w:rPr>
              <w:t xml:space="preserve">และ </w:t>
            </w:r>
            <w:r w:rsidRPr="00C1611A">
              <w:rPr>
                <w:rFonts w:eastAsia="Times New Roman"/>
                <w:noProof w:val="0"/>
                <w:color w:val="0070C0"/>
                <w:lang w:val="en-US" w:bidi="th-TH"/>
              </w:rPr>
              <w:t xml:space="preserve">56 </w:t>
            </w:r>
            <w:r w:rsidRPr="00C1611A">
              <w:rPr>
                <w:rFonts w:eastAsia="Times New Roman"/>
                <w:noProof w:val="0"/>
                <w:color w:val="0070C0"/>
                <w:cs/>
                <w:lang w:val="en-US" w:bidi="th-TH"/>
              </w:rPr>
              <w:t xml:space="preserve"> แต่ </w:t>
            </w:r>
            <w:r w:rsidRPr="00C1611A">
              <w:rPr>
                <w:rFonts w:eastAsia="Times New Roman"/>
                <w:noProof w:val="0"/>
                <w:color w:val="0070C0"/>
                <w:lang w:val="en-US" w:bidi="th-TH"/>
              </w:rPr>
              <w:t xml:space="preserve">57 </w:t>
            </w:r>
            <w:r w:rsidRPr="00C1611A">
              <w:rPr>
                <w:rFonts w:eastAsia="Times New Roman"/>
                <w:noProof w:val="0"/>
                <w:color w:val="0070C0"/>
                <w:cs/>
                <w:lang w:val="en-US" w:bidi="th-TH"/>
              </w:rPr>
              <w:t xml:space="preserve">ไม่ได้จ่าย </w:t>
            </w:r>
            <w:r w:rsidRPr="00C1611A">
              <w:rPr>
                <w:rFonts w:eastAsia="Times New Roman"/>
                <w:noProof w:val="0"/>
                <w:color w:val="0070C0"/>
                <w:lang w:val="en-US" w:bidi="th-TH"/>
              </w:rPr>
              <w:t xml:space="preserve"> Report </w:t>
            </w:r>
            <w:r w:rsidRPr="00C1611A">
              <w:rPr>
                <w:rFonts w:eastAsia="Times New Roman"/>
                <w:noProof w:val="0"/>
                <w:color w:val="0070C0"/>
                <w:cs/>
                <w:lang w:val="en-US" w:bidi="th-TH"/>
              </w:rPr>
              <w:t xml:space="preserve">จะต้องแสดง งวดที่ </w:t>
            </w:r>
            <w:r w:rsidRPr="00C1611A">
              <w:rPr>
                <w:rFonts w:eastAsia="Times New Roman"/>
                <w:noProof w:val="0"/>
                <w:color w:val="0070C0"/>
                <w:lang w:val="en-US" w:bidi="th-TH"/>
              </w:rPr>
              <w:t xml:space="preserve"> 57 </w:t>
            </w:r>
            <w:r w:rsidRPr="00C1611A">
              <w:rPr>
                <w:rFonts w:eastAsia="Times New Roman"/>
                <w:noProof w:val="0"/>
                <w:color w:val="0070C0"/>
                <w:cs/>
                <w:lang w:val="en-US" w:bidi="th-TH"/>
              </w:rPr>
              <w:t xml:space="preserve">ด้วย ไม่ต้องแสดง งวดที่ </w:t>
            </w:r>
            <w:r w:rsidRPr="00C1611A">
              <w:rPr>
                <w:rFonts w:eastAsia="Times New Roman"/>
                <w:noProof w:val="0"/>
                <w:color w:val="0070C0"/>
                <w:lang w:val="en-US" w:bidi="th-TH"/>
              </w:rPr>
              <w:t xml:space="preserve">55, 56 </w:t>
            </w:r>
          </w:p>
          <w:p w14:paraId="573ADD1C" w14:textId="496B1682" w:rsidR="00E1348D" w:rsidRPr="00C1611A" w:rsidRDefault="00133700" w:rsidP="00133700">
            <w:pPr>
              <w:rPr>
                <w:rFonts w:eastAsia="Times New Roman"/>
                <w:noProof w:val="0"/>
                <w:color w:val="000000"/>
                <w:lang w:val="en-US" w:bidi="th-TH"/>
              </w:rPr>
            </w:pPr>
            <w:r w:rsidRPr="00C1611A">
              <w:rPr>
                <w:rFonts w:eastAsia="Times New Roman"/>
                <w:noProof w:val="0"/>
                <w:color w:val="0070C0"/>
                <w:lang w:val="en-US" w:bidi="th-TH"/>
              </w:rPr>
              <w:t>(</w:t>
            </w:r>
            <w:r w:rsidRPr="00C1611A">
              <w:rPr>
                <w:rFonts w:eastAsia="Times New Roman"/>
                <w:noProof w:val="0"/>
                <w:color w:val="0070C0"/>
                <w:cs/>
                <w:lang w:val="en-US" w:bidi="th-TH"/>
              </w:rPr>
              <w:t>แสดงเฉพาะงวดที่ผิดนัดเท่านั้น</w:t>
            </w:r>
            <w:r w:rsidRPr="00C1611A">
              <w:rPr>
                <w:rFonts w:eastAsia="Times New Roman"/>
                <w:noProof w:val="0"/>
                <w:color w:val="0070C0"/>
                <w:lang w:val="en-US" w:bidi="th-TH"/>
              </w:rPr>
              <w:t>)</w:t>
            </w:r>
          </w:p>
        </w:tc>
        <w:tc>
          <w:tcPr>
            <w:tcW w:w="2535" w:type="dxa"/>
            <w:shd w:val="clear" w:color="auto" w:fill="auto"/>
            <w:noWrap/>
            <w:vAlign w:val="bottom"/>
            <w:hideMark/>
          </w:tcPr>
          <w:p w14:paraId="772DCA0F" w14:textId="66020E0A" w:rsidR="00E1348D" w:rsidRPr="00C1611A" w:rsidRDefault="00E1348D" w:rsidP="00133700">
            <w:pPr>
              <w:rPr>
                <w:rFonts w:eastAsia="Times New Roman"/>
                <w:noProof w:val="0"/>
                <w:color w:val="000000"/>
                <w:lang w:val="en-US" w:bidi="th-TH"/>
              </w:rPr>
            </w:pPr>
            <w:r w:rsidRPr="00C1611A">
              <w:rPr>
                <w:rFonts w:eastAsia="Times New Roman"/>
                <w:noProof w:val="0"/>
                <w:color w:val="000000"/>
                <w:lang w:val="en-US" w:bidi="th-TH"/>
              </w:rPr>
              <w:lastRenderedPageBreak/>
              <w:t> </w:t>
            </w:r>
          </w:p>
        </w:tc>
        <w:tc>
          <w:tcPr>
            <w:tcW w:w="2061" w:type="dxa"/>
            <w:shd w:val="clear" w:color="auto" w:fill="auto"/>
            <w:noWrap/>
            <w:hideMark/>
          </w:tcPr>
          <w:p w14:paraId="32AD9E95" w14:textId="2FE31CF5"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123697379"/>
                <w:placeholder>
                  <w:docPart w:val="F64287E5BC1D45E3AD509720D6FC9D05"/>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06343830" w14:textId="77777777" w:rsidTr="00E4617C">
        <w:trPr>
          <w:trHeight w:val="290"/>
        </w:trPr>
        <w:tc>
          <w:tcPr>
            <w:tcW w:w="2830" w:type="dxa"/>
            <w:shd w:val="clear" w:color="auto" w:fill="auto"/>
            <w:noWrap/>
            <w:hideMark/>
          </w:tcPr>
          <w:p w14:paraId="05D88E39"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Bridging</w:t>
            </w:r>
          </w:p>
        </w:tc>
        <w:tc>
          <w:tcPr>
            <w:tcW w:w="2627" w:type="dxa"/>
          </w:tcPr>
          <w:p w14:paraId="50E23DAC" w14:textId="4B413C66" w:rsidR="00E1348D" w:rsidRPr="00C1611A" w:rsidRDefault="00E1348D" w:rsidP="00183A39">
            <w:pPr>
              <w:rPr>
                <w:rFonts w:eastAsia="Times New Roman"/>
                <w:noProof w:val="0"/>
                <w:color w:val="000000"/>
                <w:highlight w:val="yellow"/>
                <w:cs/>
                <w:lang w:val="en-US" w:bidi="th-TH"/>
              </w:rPr>
            </w:pPr>
          </w:p>
        </w:tc>
        <w:tc>
          <w:tcPr>
            <w:tcW w:w="2535" w:type="dxa"/>
            <w:shd w:val="clear" w:color="auto" w:fill="auto"/>
            <w:noWrap/>
            <w:vAlign w:val="bottom"/>
            <w:hideMark/>
          </w:tcPr>
          <w:p w14:paraId="5FD4D754" w14:textId="1EA964B1" w:rsidR="00E1348D" w:rsidRPr="00C1611A" w:rsidRDefault="00E1348D" w:rsidP="00183A39">
            <w:pPr>
              <w:rPr>
                <w:rFonts w:eastAsia="Times New Roman"/>
                <w:noProof w:val="0"/>
                <w:color w:val="000000"/>
                <w:lang w:val="en-US" w:bidi="th-TH"/>
              </w:rPr>
            </w:pPr>
          </w:p>
        </w:tc>
        <w:tc>
          <w:tcPr>
            <w:tcW w:w="2061" w:type="dxa"/>
            <w:shd w:val="clear" w:color="auto" w:fill="auto"/>
            <w:noWrap/>
            <w:hideMark/>
          </w:tcPr>
          <w:p w14:paraId="03559B52" w14:textId="0052F503"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658928708"/>
                <w:placeholder>
                  <w:docPart w:val="859A2E115CD04018BADE0487CEE3DA3E"/>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55D47752" w14:textId="77777777" w:rsidTr="00E4617C">
        <w:trPr>
          <w:trHeight w:val="290"/>
        </w:trPr>
        <w:tc>
          <w:tcPr>
            <w:tcW w:w="2830" w:type="dxa"/>
            <w:shd w:val="clear" w:color="auto" w:fill="auto"/>
            <w:noWrap/>
            <w:hideMark/>
          </w:tcPr>
          <w:p w14:paraId="1C5C4109" w14:textId="77777777" w:rsidR="00E1348D" w:rsidRPr="00C1611A" w:rsidRDefault="00E1348D" w:rsidP="000F5DD3">
            <w:pPr>
              <w:rPr>
                <w:rFonts w:eastAsia="Times New Roman"/>
                <w:noProof w:val="0"/>
                <w:color w:val="000000"/>
                <w:lang w:val="en-US" w:bidi="th-TH"/>
              </w:rPr>
            </w:pPr>
            <w:proofErr w:type="spellStart"/>
            <w:r w:rsidRPr="00C1611A">
              <w:rPr>
                <w:rFonts w:eastAsia="Times New Roman"/>
                <w:noProof w:val="0"/>
                <w:color w:val="000000"/>
                <w:lang w:val="en-US" w:bidi="th-TH"/>
              </w:rPr>
              <w:t>SRC.Fund</w:t>
            </w:r>
            <w:proofErr w:type="spellEnd"/>
          </w:p>
        </w:tc>
        <w:tc>
          <w:tcPr>
            <w:tcW w:w="2627" w:type="dxa"/>
          </w:tcPr>
          <w:p w14:paraId="3DC05B84" w14:textId="646B551E" w:rsidR="00E1348D" w:rsidRPr="00C1611A" w:rsidRDefault="00266C82" w:rsidP="00183A39">
            <w:pPr>
              <w:rPr>
                <w:rFonts w:eastAsia="Times New Roman"/>
                <w:noProof w:val="0"/>
                <w:color w:val="000000"/>
                <w:lang w:val="en-US" w:bidi="th-TH"/>
              </w:rPr>
            </w:pPr>
            <w:r w:rsidRPr="00C1611A">
              <w:rPr>
                <w:rFonts w:eastAsia="Times New Roman"/>
                <w:noProof w:val="0"/>
                <w:color w:val="000000"/>
                <w:lang w:val="en-US" w:bidi="th-TH"/>
              </w:rPr>
              <w:t>Source of fund</w:t>
            </w:r>
          </w:p>
        </w:tc>
        <w:tc>
          <w:tcPr>
            <w:tcW w:w="2535" w:type="dxa"/>
            <w:shd w:val="clear" w:color="auto" w:fill="auto"/>
            <w:noWrap/>
            <w:vAlign w:val="bottom"/>
            <w:hideMark/>
          </w:tcPr>
          <w:p w14:paraId="1A37C792" w14:textId="63889C50"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68EFE296" w14:textId="22E46811"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18074795"/>
                <w:placeholder>
                  <w:docPart w:val="8AC0D352808746DEBC2FE3261EEE88BE"/>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33AB895F" w14:textId="77777777" w:rsidTr="00E4617C">
        <w:trPr>
          <w:trHeight w:val="290"/>
        </w:trPr>
        <w:tc>
          <w:tcPr>
            <w:tcW w:w="2830" w:type="dxa"/>
            <w:shd w:val="clear" w:color="auto" w:fill="auto"/>
            <w:noWrap/>
            <w:hideMark/>
          </w:tcPr>
          <w:p w14:paraId="52F27508"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Credit Type</w:t>
            </w:r>
          </w:p>
        </w:tc>
        <w:tc>
          <w:tcPr>
            <w:tcW w:w="2627" w:type="dxa"/>
          </w:tcPr>
          <w:p w14:paraId="3324E1C8" w14:textId="0119666B" w:rsidR="00E1348D" w:rsidRPr="00C1611A" w:rsidRDefault="00266C82" w:rsidP="00183A39">
            <w:pPr>
              <w:rPr>
                <w:rFonts w:eastAsia="Times New Roman"/>
                <w:noProof w:val="0"/>
                <w:color w:val="000000"/>
                <w:lang w:val="en-US" w:bidi="th-TH"/>
              </w:rPr>
            </w:pPr>
            <w:r w:rsidRPr="00C1611A">
              <w:rPr>
                <w:rFonts w:eastAsia="Times New Roman"/>
                <w:noProof w:val="0"/>
                <w:color w:val="000000"/>
                <w:lang w:val="en-US" w:bidi="th-TH"/>
              </w:rPr>
              <w:t>Product type of loan (checking loan type and Loan subtype)</w:t>
            </w:r>
          </w:p>
        </w:tc>
        <w:tc>
          <w:tcPr>
            <w:tcW w:w="2535" w:type="dxa"/>
            <w:shd w:val="clear" w:color="auto" w:fill="auto"/>
            <w:noWrap/>
            <w:vAlign w:val="bottom"/>
            <w:hideMark/>
          </w:tcPr>
          <w:p w14:paraId="3A80917E" w14:textId="59772EA5"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715A6397" w14:textId="77717B00"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985896081"/>
                <w:placeholder>
                  <w:docPart w:val="4E39DDC9BDB340D696A5FDD097B7BAD4"/>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3B20E7D3" w14:textId="77777777" w:rsidTr="00E4617C">
        <w:trPr>
          <w:trHeight w:val="290"/>
        </w:trPr>
        <w:tc>
          <w:tcPr>
            <w:tcW w:w="2830" w:type="dxa"/>
            <w:shd w:val="clear" w:color="auto" w:fill="auto"/>
            <w:noWrap/>
            <w:hideMark/>
          </w:tcPr>
          <w:p w14:paraId="56C1E28B"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Principal</w:t>
            </w:r>
          </w:p>
        </w:tc>
        <w:tc>
          <w:tcPr>
            <w:tcW w:w="2627" w:type="dxa"/>
          </w:tcPr>
          <w:p w14:paraId="253D5984" w14:textId="77777777" w:rsidR="00E1348D" w:rsidRPr="00C1611A" w:rsidRDefault="005812E1" w:rsidP="00183A39">
            <w:pPr>
              <w:rPr>
                <w:rFonts w:eastAsia="Times New Roman"/>
                <w:noProof w:val="0"/>
                <w:color w:val="000000"/>
                <w:lang w:val="en-US" w:bidi="th-TH"/>
              </w:rPr>
            </w:pPr>
            <w:r w:rsidRPr="00C1611A">
              <w:rPr>
                <w:rFonts w:eastAsia="Times New Roman"/>
                <w:noProof w:val="0"/>
                <w:color w:val="000000"/>
                <w:lang w:val="en-US" w:bidi="th-TH"/>
              </w:rPr>
              <w:t>Missing principal</w:t>
            </w:r>
          </w:p>
          <w:p w14:paraId="120379D1" w14:textId="5E0C6000" w:rsidR="005812E1" w:rsidRPr="00C1611A" w:rsidRDefault="005812E1" w:rsidP="00183A39">
            <w:pPr>
              <w:rPr>
                <w:rFonts w:eastAsia="Times New Roman"/>
                <w:noProof w:val="0"/>
                <w:color w:val="000000"/>
                <w:lang w:val="en-US" w:bidi="th-TH"/>
              </w:rPr>
            </w:pPr>
            <w:r w:rsidRPr="00C1611A">
              <w:rPr>
                <w:rFonts w:eastAsia="Times New Roman"/>
                <w:noProof w:val="0"/>
                <w:color w:val="0070C0"/>
                <w:cs/>
                <w:lang w:val="en-US" w:bidi="th-TH"/>
              </w:rPr>
              <w:t>เงินต้นที่ผิดนัด</w:t>
            </w:r>
          </w:p>
        </w:tc>
        <w:tc>
          <w:tcPr>
            <w:tcW w:w="2535" w:type="dxa"/>
            <w:shd w:val="clear" w:color="auto" w:fill="auto"/>
            <w:noWrap/>
            <w:vAlign w:val="bottom"/>
            <w:hideMark/>
          </w:tcPr>
          <w:p w14:paraId="671CD0F3" w14:textId="4C4542D0"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5788EE0A" w14:textId="0D4801B6"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773363853"/>
                <w:placeholder>
                  <w:docPart w:val="36358A1F8524423C898542471C41771F"/>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076E8A27" w14:textId="77777777" w:rsidTr="00E4617C">
        <w:trPr>
          <w:trHeight w:val="290"/>
        </w:trPr>
        <w:tc>
          <w:tcPr>
            <w:tcW w:w="2830" w:type="dxa"/>
            <w:shd w:val="clear" w:color="auto" w:fill="auto"/>
            <w:noWrap/>
            <w:hideMark/>
          </w:tcPr>
          <w:p w14:paraId="786A5C98"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Interest</w:t>
            </w:r>
          </w:p>
        </w:tc>
        <w:tc>
          <w:tcPr>
            <w:tcW w:w="2627" w:type="dxa"/>
          </w:tcPr>
          <w:p w14:paraId="71740086" w14:textId="02AD6D5E" w:rsidR="00E1348D" w:rsidRPr="00B3563D" w:rsidRDefault="005812E1" w:rsidP="00183A39">
            <w:pPr>
              <w:rPr>
                <w:rFonts w:eastAsia="Times New Roman"/>
                <w:noProof w:val="0"/>
                <w:color w:val="000000"/>
                <w:lang w:val="en-US" w:bidi="th-TH"/>
              </w:rPr>
            </w:pPr>
            <w:r w:rsidRPr="00C1611A">
              <w:rPr>
                <w:rFonts w:eastAsia="Times New Roman"/>
                <w:noProof w:val="0"/>
                <w:color w:val="000000"/>
                <w:lang w:val="en-US" w:bidi="th-TH"/>
              </w:rPr>
              <w:t>Missing interest</w:t>
            </w:r>
          </w:p>
          <w:p w14:paraId="01093A86" w14:textId="6E55924E" w:rsidR="005812E1" w:rsidRPr="00C1611A" w:rsidRDefault="005812E1" w:rsidP="00183A39">
            <w:pPr>
              <w:rPr>
                <w:rFonts w:eastAsia="Times New Roman"/>
                <w:noProof w:val="0"/>
                <w:color w:val="000000"/>
                <w:lang w:val="en-US" w:bidi="th-TH"/>
              </w:rPr>
            </w:pPr>
            <w:r w:rsidRPr="00C1611A">
              <w:rPr>
                <w:rFonts w:eastAsia="Times New Roman"/>
                <w:noProof w:val="0"/>
                <w:color w:val="0070C0"/>
                <w:cs/>
                <w:lang w:val="en-US" w:bidi="th-TH"/>
              </w:rPr>
              <w:t>ดอกเบี้ยที่ผิดนัด</w:t>
            </w:r>
          </w:p>
        </w:tc>
        <w:tc>
          <w:tcPr>
            <w:tcW w:w="2535" w:type="dxa"/>
            <w:shd w:val="clear" w:color="auto" w:fill="auto"/>
            <w:noWrap/>
            <w:vAlign w:val="bottom"/>
            <w:hideMark/>
          </w:tcPr>
          <w:p w14:paraId="236F3658" w14:textId="1820FB5C"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7C84A302" w14:textId="2C162136"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2116437755"/>
                <w:placeholder>
                  <w:docPart w:val="E0AB3C4AB6B74F468FF98E517426A0AA"/>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1A213A0A" w14:textId="77777777" w:rsidTr="00E4617C">
        <w:trPr>
          <w:trHeight w:val="290"/>
        </w:trPr>
        <w:tc>
          <w:tcPr>
            <w:tcW w:w="2830" w:type="dxa"/>
            <w:shd w:val="clear" w:color="auto" w:fill="auto"/>
            <w:noWrap/>
            <w:hideMark/>
          </w:tcPr>
          <w:p w14:paraId="36B6A88D" w14:textId="7777777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Total</w:t>
            </w:r>
          </w:p>
        </w:tc>
        <w:tc>
          <w:tcPr>
            <w:tcW w:w="2627" w:type="dxa"/>
          </w:tcPr>
          <w:p w14:paraId="5D2A066D" w14:textId="56C9B310" w:rsidR="00E1348D" w:rsidRPr="00C1611A" w:rsidRDefault="005812E1" w:rsidP="00183A39">
            <w:pPr>
              <w:rPr>
                <w:rFonts w:eastAsia="Times New Roman"/>
                <w:noProof w:val="0"/>
                <w:color w:val="000000"/>
                <w:lang w:val="en-US" w:bidi="th-TH"/>
              </w:rPr>
            </w:pPr>
            <w:r w:rsidRPr="00C1611A">
              <w:rPr>
                <w:rFonts w:eastAsia="Times New Roman"/>
                <w:noProof w:val="0"/>
                <w:color w:val="000000"/>
                <w:lang w:val="en-US" w:bidi="th-TH"/>
              </w:rPr>
              <w:t>Total of missing principal and interest</w:t>
            </w:r>
          </w:p>
          <w:p w14:paraId="374F1E24" w14:textId="0372506E" w:rsidR="005812E1" w:rsidRPr="00C1611A" w:rsidRDefault="005812E1" w:rsidP="00183A39">
            <w:pPr>
              <w:rPr>
                <w:rFonts w:eastAsia="Times New Roman"/>
                <w:noProof w:val="0"/>
                <w:color w:val="000000"/>
                <w:lang w:val="en-US" w:bidi="th-TH"/>
              </w:rPr>
            </w:pPr>
            <w:r w:rsidRPr="00C1611A">
              <w:rPr>
                <w:rFonts w:eastAsia="Times New Roman"/>
                <w:noProof w:val="0"/>
                <w:color w:val="0070C0"/>
                <w:cs/>
                <w:lang w:val="en-US" w:bidi="th-TH"/>
              </w:rPr>
              <w:t>ผลรวมของเงินต้นและดอกเบี้ยที่ผิดนัด</w:t>
            </w:r>
          </w:p>
        </w:tc>
        <w:tc>
          <w:tcPr>
            <w:tcW w:w="2535" w:type="dxa"/>
            <w:shd w:val="clear" w:color="auto" w:fill="auto"/>
            <w:noWrap/>
            <w:vAlign w:val="bottom"/>
            <w:hideMark/>
          </w:tcPr>
          <w:p w14:paraId="186CED69" w14:textId="4457AB13"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25DC93DD" w14:textId="76DF8519"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257522555"/>
                <w:placeholder>
                  <w:docPart w:val="BD070EA7B71542438EDCCF11FF3D3A7B"/>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1348D" w:rsidRPr="00B3563D" w14:paraId="05D8682D" w14:textId="77777777" w:rsidTr="00C1611A">
        <w:trPr>
          <w:trHeight w:val="290"/>
        </w:trPr>
        <w:tc>
          <w:tcPr>
            <w:tcW w:w="2830" w:type="dxa"/>
            <w:shd w:val="clear" w:color="auto" w:fill="auto"/>
            <w:noWrap/>
            <w:hideMark/>
          </w:tcPr>
          <w:p w14:paraId="07BC4051" w14:textId="224FED24"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Customer Code</w:t>
            </w:r>
          </w:p>
        </w:tc>
        <w:tc>
          <w:tcPr>
            <w:tcW w:w="2627" w:type="dxa"/>
          </w:tcPr>
          <w:p w14:paraId="5B5ADECC" w14:textId="77777777" w:rsidR="00E1348D" w:rsidRPr="00C1611A" w:rsidRDefault="00E1348D" w:rsidP="00183A39">
            <w:pPr>
              <w:rPr>
                <w:rFonts w:eastAsia="Times New Roman"/>
                <w:noProof w:val="0"/>
                <w:color w:val="000000"/>
                <w:lang w:val="en-US" w:bidi="th-TH"/>
              </w:rPr>
            </w:pPr>
          </w:p>
        </w:tc>
        <w:tc>
          <w:tcPr>
            <w:tcW w:w="2535" w:type="dxa"/>
            <w:shd w:val="clear" w:color="auto" w:fill="auto"/>
            <w:noWrap/>
            <w:vAlign w:val="bottom"/>
            <w:hideMark/>
          </w:tcPr>
          <w:p w14:paraId="5BFC1D1F" w14:textId="7144115C" w:rsidR="00E1348D" w:rsidRPr="00C1611A" w:rsidRDefault="00E1348D" w:rsidP="00183A39">
            <w:pPr>
              <w:rPr>
                <w:rFonts w:eastAsia="Times New Roman"/>
                <w:noProof w:val="0"/>
                <w:color w:val="000000"/>
                <w:lang w:val="en-US" w:bidi="th-TH"/>
              </w:rPr>
            </w:pPr>
            <w:r w:rsidRPr="00C1611A">
              <w:rPr>
                <w:rFonts w:eastAsia="Times New Roman"/>
                <w:noProof w:val="0"/>
                <w:color w:val="000000"/>
                <w:lang w:val="en-US" w:bidi="th-TH"/>
              </w:rPr>
              <w:t> </w:t>
            </w:r>
          </w:p>
        </w:tc>
        <w:tc>
          <w:tcPr>
            <w:tcW w:w="2061" w:type="dxa"/>
            <w:shd w:val="clear" w:color="auto" w:fill="auto"/>
            <w:noWrap/>
            <w:hideMark/>
          </w:tcPr>
          <w:p w14:paraId="71F602DA" w14:textId="7C79D502" w:rsidR="00E1348D" w:rsidRPr="00C1611A" w:rsidRDefault="00B04858" w:rsidP="00183A39">
            <w:pPr>
              <w:rPr>
                <w:rFonts w:eastAsia="Times New Roman"/>
                <w:noProof w:val="0"/>
                <w:color w:val="000000"/>
                <w:lang w:val="en-US" w:bidi="th-TH"/>
              </w:rPr>
            </w:pPr>
            <w:r w:rsidRPr="006541C7">
              <w:rPr>
                <w:rFonts w:eastAsia="Times New Roman"/>
                <w:noProof w:val="0"/>
                <w:color w:val="000000"/>
                <w:lang w:val="en-US" w:bidi="th-TH"/>
              </w:rPr>
              <w:t xml:space="preserve"> </w:t>
            </w:r>
            <w:sdt>
              <w:sdtPr>
                <w:rPr>
                  <w:rFonts w:eastAsia="Times New Roman"/>
                  <w:noProof w:val="0"/>
                  <w:color w:val="000000"/>
                  <w:lang w:val="en-US" w:bidi="th-TH"/>
                </w:rPr>
                <w:id w:val="-420493119"/>
                <w:placeholder>
                  <w:docPart w:val="6069F5481494440FB9672FBD556203B1"/>
                </w:placeholder>
                <w:showingPlcHdr/>
                <w:dropDownList>
                  <w:listItem w:displayText="Supported" w:value="Supported"/>
                  <w:listItem w:displayText="To be develop" w:value="To be develop"/>
                  <w:listItem w:displayText="Drop" w:value="Drop"/>
                </w:dropDownList>
              </w:sdtPr>
              <w:sdtContent>
                <w:r w:rsidRPr="00B3563D">
                  <w:rPr>
                    <w:rStyle w:val="PlaceholderText"/>
                  </w:rPr>
                  <w:t>Choose an item.</w:t>
                </w:r>
              </w:sdtContent>
            </w:sdt>
          </w:p>
        </w:tc>
      </w:tr>
      <w:tr w:rsidR="00E4617C" w:rsidRPr="00B3563D" w14:paraId="004D0517" w14:textId="77777777" w:rsidTr="00E4617C">
        <w:trPr>
          <w:trHeight w:val="290"/>
        </w:trPr>
        <w:tc>
          <w:tcPr>
            <w:tcW w:w="2830" w:type="dxa"/>
            <w:shd w:val="clear" w:color="auto" w:fill="auto"/>
            <w:noWrap/>
          </w:tcPr>
          <w:p w14:paraId="37093CAD" w14:textId="40BC6429"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Customer Name</w:t>
            </w:r>
          </w:p>
        </w:tc>
        <w:tc>
          <w:tcPr>
            <w:tcW w:w="2627" w:type="dxa"/>
          </w:tcPr>
          <w:p w14:paraId="5E3FA723" w14:textId="77777777" w:rsidR="00E1348D" w:rsidRPr="00C1611A" w:rsidRDefault="00E1348D" w:rsidP="00183A39">
            <w:pPr>
              <w:rPr>
                <w:rFonts w:eastAsia="Times New Roman"/>
                <w:noProof w:val="0"/>
                <w:color w:val="000000"/>
                <w:lang w:val="en-US" w:bidi="th-TH"/>
              </w:rPr>
            </w:pPr>
          </w:p>
        </w:tc>
        <w:tc>
          <w:tcPr>
            <w:tcW w:w="2535" w:type="dxa"/>
            <w:shd w:val="clear" w:color="auto" w:fill="auto"/>
            <w:noWrap/>
            <w:vAlign w:val="bottom"/>
          </w:tcPr>
          <w:p w14:paraId="78698BDD" w14:textId="482212FF" w:rsidR="00E1348D" w:rsidRPr="00C1611A" w:rsidRDefault="00E1348D" w:rsidP="00183A39">
            <w:pPr>
              <w:rPr>
                <w:rFonts w:eastAsia="Times New Roman"/>
                <w:noProof w:val="0"/>
                <w:color w:val="000000"/>
                <w:lang w:val="en-US" w:bidi="th-TH"/>
              </w:rPr>
            </w:pPr>
          </w:p>
        </w:tc>
        <w:tc>
          <w:tcPr>
            <w:tcW w:w="2061" w:type="dxa"/>
            <w:shd w:val="clear" w:color="auto" w:fill="auto"/>
            <w:noWrap/>
          </w:tcPr>
          <w:p w14:paraId="0427A762" w14:textId="7D132920"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2116250920"/>
                <w:placeholder>
                  <w:docPart w:val="7BB87ECE53024CA6852B4853B22306D4"/>
                </w:placeholder>
                <w:showingPlcHdr/>
                <w:dropDownList>
                  <w:listItem w:displayText="Supported" w:value="Supported"/>
                  <w:listItem w:displayText="To be develop" w:value="To be develop"/>
                  <w:listItem w:displayText="Drop" w:value="Drop"/>
                </w:dropDownList>
              </w:sdtPr>
              <w:sdtContent>
                <w:r w:rsidR="00B04858" w:rsidRPr="00B3563D">
                  <w:rPr>
                    <w:rStyle w:val="PlaceholderText"/>
                  </w:rPr>
                  <w:t>Choose an item.</w:t>
                </w:r>
              </w:sdtContent>
            </w:sdt>
          </w:p>
        </w:tc>
      </w:tr>
      <w:tr w:rsidR="00E4617C" w:rsidRPr="00B3563D" w14:paraId="565A0B68" w14:textId="77777777" w:rsidTr="00E4617C">
        <w:trPr>
          <w:trHeight w:val="290"/>
        </w:trPr>
        <w:tc>
          <w:tcPr>
            <w:tcW w:w="2830" w:type="dxa"/>
            <w:shd w:val="clear" w:color="auto" w:fill="auto"/>
            <w:noWrap/>
          </w:tcPr>
          <w:p w14:paraId="14AA5096" w14:textId="2D983B3E"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 xml:space="preserve">Day Past Due   </w:t>
            </w:r>
          </w:p>
        </w:tc>
        <w:tc>
          <w:tcPr>
            <w:tcW w:w="2627" w:type="dxa"/>
          </w:tcPr>
          <w:p w14:paraId="4211D954" w14:textId="77777777" w:rsidR="00FA7791" w:rsidRPr="00C1611A" w:rsidRDefault="00FA7791" w:rsidP="00FA7791">
            <w:pPr>
              <w:rPr>
                <w:rFonts w:eastAsia="Times New Roman"/>
                <w:noProof w:val="0"/>
                <w:lang w:val="en-US" w:bidi="th-TH"/>
              </w:rPr>
            </w:pPr>
            <w:proofErr w:type="gramStart"/>
            <w:r w:rsidRPr="00C1611A">
              <w:rPr>
                <w:rFonts w:eastAsia="Times New Roman"/>
                <w:noProof w:val="0"/>
                <w:lang w:val="en-US" w:bidi="th-TH"/>
              </w:rPr>
              <w:t>Amount</w:t>
            </w:r>
            <w:proofErr w:type="gramEnd"/>
            <w:r w:rsidRPr="00C1611A">
              <w:rPr>
                <w:rFonts w:eastAsia="Times New Roman"/>
                <w:noProof w:val="0"/>
                <w:lang w:val="en-US" w:bidi="th-TH"/>
              </w:rPr>
              <w:t xml:space="preserve"> of days past due. Example due date of 1</w:t>
            </w:r>
            <w:r w:rsidRPr="00C1611A">
              <w:rPr>
                <w:rFonts w:eastAsia="Times New Roman"/>
                <w:noProof w:val="0"/>
                <w:vertAlign w:val="superscript"/>
                <w:lang w:val="en-US" w:bidi="th-TH"/>
              </w:rPr>
              <w:t>st</w:t>
            </w:r>
            <w:r w:rsidRPr="00C1611A">
              <w:rPr>
                <w:rFonts w:eastAsia="Times New Roman"/>
                <w:noProof w:val="0"/>
                <w:lang w:val="en-US" w:bidi="th-TH"/>
              </w:rPr>
              <w:t xml:space="preserve"> March missed, request report on 22</w:t>
            </w:r>
            <w:r w:rsidRPr="00C1611A">
              <w:rPr>
                <w:rFonts w:eastAsia="Times New Roman"/>
                <w:noProof w:val="0"/>
                <w:vertAlign w:val="superscript"/>
                <w:lang w:val="en-US" w:bidi="th-TH"/>
              </w:rPr>
              <w:t>nd</w:t>
            </w:r>
            <w:r w:rsidRPr="00C1611A">
              <w:rPr>
                <w:rFonts w:eastAsia="Times New Roman"/>
                <w:noProof w:val="0"/>
                <w:lang w:val="en-US" w:bidi="th-TH"/>
              </w:rPr>
              <w:t xml:space="preserve"> March, report will show 21 days</w:t>
            </w:r>
          </w:p>
          <w:p w14:paraId="4FDC5284" w14:textId="5973577C" w:rsidR="00FA7791" w:rsidRPr="00C1611A" w:rsidRDefault="00FA7791" w:rsidP="00FA7791">
            <w:pPr>
              <w:rPr>
                <w:rFonts w:eastAsia="Times New Roman"/>
                <w:noProof w:val="0"/>
                <w:lang w:val="en-US" w:bidi="th-TH"/>
              </w:rPr>
            </w:pPr>
            <w:r w:rsidRPr="00C1611A">
              <w:rPr>
                <w:rFonts w:eastAsia="Times New Roman"/>
                <w:noProof w:val="0"/>
                <w:lang w:val="en-US" w:bidi="th-TH"/>
              </w:rPr>
              <w:t>(</w:t>
            </w:r>
            <w:r w:rsidR="00CC672A" w:rsidRPr="00C1611A">
              <w:rPr>
                <w:rFonts w:eastAsia="Times New Roman"/>
                <w:noProof w:val="0"/>
                <w:lang w:val="en-US" w:bidi="th-TH"/>
              </w:rPr>
              <w:t>Legacy</w:t>
            </w:r>
            <w:r w:rsidRPr="00C1611A">
              <w:rPr>
                <w:rFonts w:eastAsia="Times New Roman"/>
                <w:noProof w:val="0"/>
                <w:lang w:val="en-US" w:bidi="th-TH"/>
              </w:rPr>
              <w:t xml:space="preserve"> don’t have but need in CBS9)</w:t>
            </w:r>
          </w:p>
          <w:p w14:paraId="3A52D030" w14:textId="40477803" w:rsidR="00E1348D" w:rsidRPr="00C1611A" w:rsidRDefault="00FA7791" w:rsidP="00FA7791">
            <w:pPr>
              <w:rPr>
                <w:rFonts w:eastAsia="Times New Roman"/>
                <w:noProof w:val="0"/>
                <w:color w:val="0070C0"/>
                <w:lang w:val="en-US" w:bidi="th-TH"/>
              </w:rPr>
            </w:pPr>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จำนวนวันผิดนัด </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ความต้องการ เช่น วันผิดนัด</w:t>
            </w:r>
            <w:r w:rsidRPr="00C1611A">
              <w:rPr>
                <w:rFonts w:eastAsia="Times New Roman"/>
                <w:noProof w:val="0"/>
                <w:color w:val="0070C0"/>
                <w:lang w:val="en-US" w:bidi="th-TH"/>
              </w:rPr>
              <w:t xml:space="preserve"> 1 </w:t>
            </w:r>
            <w:r w:rsidRPr="00C1611A">
              <w:rPr>
                <w:rFonts w:eastAsia="Times New Roman"/>
                <w:noProof w:val="0"/>
                <w:color w:val="0070C0"/>
                <w:cs/>
                <w:lang w:val="en-US" w:bidi="th-TH"/>
              </w:rPr>
              <w:t xml:space="preserve">มีนาคม  วันที่เรียก </w:t>
            </w:r>
            <w:r w:rsidRPr="00C1611A">
              <w:rPr>
                <w:rFonts w:eastAsia="Times New Roman"/>
                <w:noProof w:val="0"/>
                <w:color w:val="0070C0"/>
                <w:lang w:val="en-US" w:bidi="th-TH"/>
              </w:rPr>
              <w:t xml:space="preserve">report </w:t>
            </w:r>
            <w:r w:rsidRPr="00C1611A">
              <w:rPr>
                <w:rFonts w:eastAsia="Times New Roman"/>
                <w:noProof w:val="0"/>
                <w:color w:val="0070C0"/>
                <w:cs/>
                <w:lang w:val="en-US" w:bidi="th-TH"/>
              </w:rPr>
              <w:t xml:space="preserve">คือ วันที่ </w:t>
            </w:r>
            <w:r w:rsidRPr="00C1611A">
              <w:rPr>
                <w:rFonts w:eastAsia="Times New Roman"/>
                <w:noProof w:val="0"/>
                <w:color w:val="0070C0"/>
                <w:lang w:val="en-US" w:bidi="th-TH"/>
              </w:rPr>
              <w:t xml:space="preserve">22  </w:t>
            </w:r>
            <w:r w:rsidRPr="00C1611A">
              <w:rPr>
                <w:rFonts w:eastAsia="Times New Roman"/>
                <w:noProof w:val="0"/>
                <w:color w:val="0070C0"/>
                <w:cs/>
                <w:lang w:val="en-US" w:bidi="th-TH"/>
              </w:rPr>
              <w:t>มีนาคม ต้อง นับตั้งแต่วันที่ ผิดนัดจนถึง วันที่</w:t>
            </w:r>
            <w:r w:rsidRPr="00C1611A">
              <w:rPr>
                <w:rFonts w:eastAsia="Times New Roman"/>
                <w:noProof w:val="0"/>
                <w:color w:val="0070C0"/>
                <w:cs/>
                <w:lang w:val="en-US" w:bidi="th-TH"/>
              </w:rPr>
              <w:lastRenderedPageBreak/>
              <w:t xml:space="preserve">ดึง </w:t>
            </w:r>
            <w:r w:rsidRPr="00C1611A">
              <w:rPr>
                <w:rFonts w:eastAsia="Times New Roman"/>
                <w:noProof w:val="0"/>
                <w:color w:val="0070C0"/>
                <w:lang w:val="en-US" w:bidi="th-TH"/>
              </w:rPr>
              <w:t xml:space="preserve">report   </w:t>
            </w:r>
            <w:r w:rsidRPr="00C1611A">
              <w:rPr>
                <w:rFonts w:eastAsia="Times New Roman"/>
                <w:noProof w:val="0"/>
                <w:color w:val="0070C0"/>
                <w:cs/>
                <w:lang w:val="en-US" w:bidi="th-TH"/>
              </w:rPr>
              <w:t xml:space="preserve">ให้แสดง </w:t>
            </w:r>
            <w:r w:rsidRPr="00C1611A">
              <w:rPr>
                <w:rFonts w:eastAsia="Times New Roman"/>
                <w:noProof w:val="0"/>
                <w:color w:val="0070C0"/>
                <w:lang w:val="en-US" w:bidi="th-TH"/>
              </w:rPr>
              <w:t xml:space="preserve">21 </w:t>
            </w:r>
            <w:r w:rsidRPr="00C1611A">
              <w:rPr>
                <w:rFonts w:eastAsia="Times New Roman"/>
                <w:noProof w:val="0"/>
                <w:color w:val="0070C0"/>
                <w:cs/>
                <w:lang w:val="en-US" w:bidi="th-TH"/>
              </w:rPr>
              <w:t>วัน</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ปัจจุบันไม่มี </w:t>
            </w:r>
            <w:r w:rsidRPr="00C1611A">
              <w:rPr>
                <w:rFonts w:eastAsia="Times New Roman"/>
                <w:noProof w:val="0"/>
                <w:color w:val="0070C0"/>
                <w:lang w:val="en-US" w:bidi="th-TH"/>
              </w:rPr>
              <w:t>need in CBS)</w:t>
            </w:r>
          </w:p>
        </w:tc>
        <w:tc>
          <w:tcPr>
            <w:tcW w:w="2535" w:type="dxa"/>
            <w:shd w:val="clear" w:color="auto" w:fill="auto"/>
            <w:noWrap/>
            <w:vAlign w:val="bottom"/>
          </w:tcPr>
          <w:p w14:paraId="64E24443" w14:textId="60A334AA" w:rsidR="00E1348D" w:rsidRPr="00C1611A" w:rsidRDefault="00E1348D" w:rsidP="00CC672A">
            <w:pPr>
              <w:rPr>
                <w:rFonts w:eastAsia="Times New Roman"/>
                <w:noProof w:val="0"/>
                <w:color w:val="000000"/>
                <w:lang w:val="en-US" w:bidi="th-TH"/>
              </w:rPr>
            </w:pPr>
            <w:r w:rsidRPr="00C1611A">
              <w:rPr>
                <w:rFonts w:eastAsia="Times New Roman"/>
                <w:noProof w:val="0"/>
                <w:color w:val="000000"/>
                <w:lang w:val="en-US" w:bidi="th-TH"/>
              </w:rPr>
              <w:lastRenderedPageBreak/>
              <w:t xml:space="preserve"> </w:t>
            </w:r>
          </w:p>
        </w:tc>
        <w:tc>
          <w:tcPr>
            <w:tcW w:w="2061" w:type="dxa"/>
            <w:shd w:val="clear" w:color="auto" w:fill="auto"/>
            <w:noWrap/>
          </w:tcPr>
          <w:p w14:paraId="576199E7" w14:textId="1A30FAA1"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186413689"/>
                <w:placeholder>
                  <w:docPart w:val="9D695E92B27645A19B727BAD1D9ACACF"/>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59E22C20" w14:textId="77777777" w:rsidTr="00E4617C">
        <w:trPr>
          <w:trHeight w:val="290"/>
        </w:trPr>
        <w:tc>
          <w:tcPr>
            <w:tcW w:w="2830" w:type="dxa"/>
            <w:shd w:val="clear" w:color="auto" w:fill="auto"/>
            <w:noWrap/>
          </w:tcPr>
          <w:p w14:paraId="2CC38536" w14:textId="56E04117"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 xml:space="preserve">Total Overdue Balance Amount for each customer </w:t>
            </w:r>
            <w:r w:rsidR="000D44C5" w:rsidRPr="00B3563D">
              <w:rPr>
                <w:rFonts w:eastAsia="Times New Roman"/>
                <w:noProof w:val="0"/>
                <w:color w:val="000000"/>
                <w:lang w:val="en-US" w:bidi="th-TH"/>
              </w:rPr>
              <w:t>(Currency wise)</w:t>
            </w:r>
            <w:r w:rsidR="000D44C5" w:rsidRPr="00B3563D" w:rsidDel="000D44C5">
              <w:rPr>
                <w:rFonts w:eastAsia="Times New Roman"/>
                <w:noProof w:val="0"/>
                <w:color w:val="000000"/>
                <w:lang w:val="en-US" w:bidi="th-TH"/>
              </w:rPr>
              <w:t xml:space="preserve"> </w:t>
            </w:r>
          </w:p>
        </w:tc>
        <w:tc>
          <w:tcPr>
            <w:tcW w:w="2627" w:type="dxa"/>
          </w:tcPr>
          <w:p w14:paraId="2EA95A07" w14:textId="1483FC41" w:rsidR="00104382" w:rsidRPr="00C1611A" w:rsidRDefault="00104382" w:rsidP="00104382">
            <w:pPr>
              <w:rPr>
                <w:rFonts w:eastAsia="Times New Roman"/>
                <w:noProof w:val="0"/>
                <w:color w:val="000000"/>
                <w:lang w:val="en-US" w:bidi="th-TH"/>
              </w:rPr>
            </w:pPr>
            <w:r w:rsidRPr="00C1611A">
              <w:rPr>
                <w:rFonts w:eastAsia="Times New Roman"/>
                <w:noProof w:val="0"/>
                <w:color w:val="000000"/>
                <w:lang w:val="en-US" w:bidi="th-TH"/>
              </w:rPr>
              <w:t xml:space="preserve">Overdue </w:t>
            </w:r>
            <w:r w:rsidR="004614E3">
              <w:rPr>
                <w:rFonts w:eastAsia="Times New Roman"/>
                <w:noProof w:val="0"/>
                <w:color w:val="000000"/>
                <w:lang w:val="en-US" w:bidi="th-TH"/>
              </w:rPr>
              <w:t>P</w:t>
            </w:r>
            <w:r w:rsidRPr="00C1611A">
              <w:rPr>
                <w:rFonts w:eastAsia="Times New Roman"/>
                <w:noProof w:val="0"/>
                <w:color w:val="000000"/>
                <w:lang w:val="en-US" w:bidi="th-TH"/>
              </w:rPr>
              <w:t>rincipal</w:t>
            </w:r>
            <w:r w:rsidR="004614E3">
              <w:rPr>
                <w:rFonts w:eastAsia="Times New Roman"/>
                <w:noProof w:val="0"/>
                <w:color w:val="000000"/>
                <w:lang w:val="en-US" w:bidi="th-TH"/>
              </w:rPr>
              <w:t xml:space="preserve"> </w:t>
            </w:r>
            <w:r w:rsidRPr="00C1611A">
              <w:rPr>
                <w:rFonts w:eastAsia="Times New Roman"/>
                <w:noProof w:val="0"/>
                <w:color w:val="000000"/>
                <w:lang w:val="en-US" w:bidi="th-TH"/>
              </w:rPr>
              <w:t>+</w:t>
            </w:r>
            <w:r w:rsidR="004614E3">
              <w:rPr>
                <w:rFonts w:eastAsia="Times New Roman"/>
                <w:noProof w:val="0"/>
                <w:color w:val="000000"/>
                <w:lang w:val="en-US" w:bidi="th-TH"/>
              </w:rPr>
              <w:t xml:space="preserve"> </w:t>
            </w:r>
            <w:r w:rsidRPr="00C1611A">
              <w:rPr>
                <w:rFonts w:eastAsia="Times New Roman"/>
                <w:noProof w:val="0"/>
                <w:color w:val="000000"/>
                <w:lang w:val="en-US" w:bidi="th-TH"/>
              </w:rPr>
              <w:t>interest</w:t>
            </w:r>
          </w:p>
          <w:p w14:paraId="5922EA08" w14:textId="77777777" w:rsidR="00E1348D" w:rsidRPr="00B3563D" w:rsidRDefault="00E1348D" w:rsidP="00183A39">
            <w:pPr>
              <w:rPr>
                <w:rFonts w:eastAsia="Times New Roman"/>
                <w:noProof w:val="0"/>
                <w:color w:val="000000"/>
                <w:lang w:val="en-US" w:bidi="th-TH"/>
              </w:rPr>
            </w:pPr>
          </w:p>
          <w:p w14:paraId="6FEFD868" w14:textId="7D5D9D24" w:rsidR="00104382" w:rsidRPr="00B3563D" w:rsidRDefault="00104382" w:rsidP="00183A39">
            <w:pPr>
              <w:rPr>
                <w:rFonts w:eastAsia="Times New Roman"/>
                <w:noProof w:val="0"/>
                <w:color w:val="000000"/>
                <w:lang w:val="en-US" w:bidi="th-TH"/>
              </w:rPr>
            </w:pPr>
            <w:r w:rsidRPr="00B3563D">
              <w:rPr>
                <w:rFonts w:eastAsia="Times New Roman"/>
                <w:noProof w:val="0"/>
                <w:color w:val="000000"/>
                <w:lang w:val="en-US" w:bidi="th-TH"/>
              </w:rPr>
              <w:t xml:space="preserve">The sum of the </w:t>
            </w:r>
            <w:r w:rsidR="005D18E1" w:rsidRPr="00B3563D">
              <w:rPr>
                <w:rFonts w:eastAsia="Times New Roman"/>
                <w:noProof w:val="0"/>
                <w:color w:val="000000"/>
                <w:lang w:val="en-US" w:bidi="th-TH"/>
              </w:rPr>
              <w:t xml:space="preserve">missing </w:t>
            </w:r>
            <w:r w:rsidRPr="00B3563D">
              <w:rPr>
                <w:rFonts w:eastAsia="Times New Roman"/>
                <w:noProof w:val="0"/>
                <w:color w:val="000000"/>
                <w:lang w:val="en-US" w:bidi="th-TH"/>
              </w:rPr>
              <w:t>principal and interest (separate currencies according to data form Final total)</w:t>
            </w:r>
          </w:p>
          <w:p w14:paraId="47A11843" w14:textId="5F4DEE10" w:rsidR="00104382" w:rsidRPr="00C1611A" w:rsidRDefault="00104382" w:rsidP="00183A39">
            <w:pPr>
              <w:rPr>
                <w:rFonts w:eastAsia="Times New Roman"/>
                <w:noProof w:val="0"/>
                <w:color w:val="000000"/>
                <w:cs/>
                <w:lang w:val="en-US" w:bidi="th-TH"/>
              </w:rPr>
            </w:pPr>
            <w:r w:rsidRPr="00C1611A">
              <w:rPr>
                <w:rFonts w:eastAsia="Times New Roman"/>
                <w:noProof w:val="0"/>
                <w:color w:val="0070C0"/>
                <w:cs/>
                <w:lang w:val="en-US" w:bidi="th-TH"/>
              </w:rPr>
              <w:t>ผลรวมของเงินต้นและดอกเบี้ยที่ผิดนัด</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แยกสกุลเงิน ตาม แบบ ข้อมูล </w:t>
            </w:r>
            <w:r w:rsidRPr="00C1611A">
              <w:rPr>
                <w:rFonts w:eastAsia="Times New Roman"/>
                <w:noProof w:val="0"/>
                <w:color w:val="0070C0"/>
                <w:lang w:val="en-US" w:bidi="th-TH"/>
              </w:rPr>
              <w:t>Final total)</w:t>
            </w:r>
          </w:p>
        </w:tc>
        <w:tc>
          <w:tcPr>
            <w:tcW w:w="2535" w:type="dxa"/>
            <w:shd w:val="clear" w:color="auto" w:fill="auto"/>
            <w:noWrap/>
            <w:vAlign w:val="bottom"/>
          </w:tcPr>
          <w:p w14:paraId="63DA2409" w14:textId="5EFF0E09" w:rsidR="00E1348D" w:rsidRPr="00C1611A" w:rsidRDefault="00E1348D" w:rsidP="00183A39">
            <w:pPr>
              <w:rPr>
                <w:rFonts w:eastAsia="Times New Roman"/>
                <w:noProof w:val="0"/>
                <w:color w:val="000000"/>
                <w:lang w:val="en-US" w:bidi="th-TH"/>
              </w:rPr>
            </w:pPr>
          </w:p>
        </w:tc>
        <w:tc>
          <w:tcPr>
            <w:tcW w:w="2061" w:type="dxa"/>
            <w:shd w:val="clear" w:color="auto" w:fill="auto"/>
            <w:noWrap/>
          </w:tcPr>
          <w:p w14:paraId="42A548AF" w14:textId="25914B4F"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450776425"/>
                <w:placeholder>
                  <w:docPart w:val="A1B2A233363E4533AA888475DDB053E8"/>
                </w:placeholder>
                <w:showingPlcHdr/>
                <w:dropDownList>
                  <w:listItem w:displayText="Supported" w:value="Supported"/>
                  <w:listItem w:displayText="To be develop" w:value="To be develop"/>
                  <w:listItem w:displayText="Drop" w:value="Drop"/>
                </w:dropDownList>
              </w:sdtPr>
              <w:sdtContent>
                <w:r w:rsidR="00E1348D" w:rsidRPr="00C1611A">
                  <w:rPr>
                    <w:rStyle w:val="PlaceholderText"/>
                  </w:rPr>
                  <w:t>Choose an item.</w:t>
                </w:r>
              </w:sdtContent>
            </w:sdt>
          </w:p>
        </w:tc>
      </w:tr>
      <w:tr w:rsidR="00E4617C" w:rsidRPr="00B3563D" w14:paraId="4B6DCD49" w14:textId="77777777" w:rsidTr="00E4617C">
        <w:trPr>
          <w:trHeight w:val="1241"/>
        </w:trPr>
        <w:tc>
          <w:tcPr>
            <w:tcW w:w="2830" w:type="dxa"/>
            <w:shd w:val="clear" w:color="auto" w:fill="auto"/>
            <w:noWrap/>
          </w:tcPr>
          <w:p w14:paraId="397D5A33" w14:textId="5F164506" w:rsidR="00E1348D" w:rsidRPr="00C1611A" w:rsidRDefault="00E1348D" w:rsidP="000F5DD3">
            <w:pPr>
              <w:rPr>
                <w:rFonts w:eastAsia="Times New Roman"/>
                <w:noProof w:val="0"/>
                <w:color w:val="000000"/>
                <w:lang w:val="en-US" w:bidi="th-TH"/>
              </w:rPr>
            </w:pPr>
            <w:r w:rsidRPr="00C1611A">
              <w:rPr>
                <w:rFonts w:eastAsia="Times New Roman"/>
                <w:noProof w:val="0"/>
                <w:color w:val="000000"/>
                <w:lang w:val="en-US" w:bidi="th-TH"/>
              </w:rPr>
              <w:t xml:space="preserve">Grand Total Overdue Balance Amount for all customer </w:t>
            </w:r>
            <w:proofErr w:type="gramStart"/>
            <w:r w:rsidRPr="00C1611A">
              <w:rPr>
                <w:rFonts w:eastAsia="Times New Roman"/>
                <w:noProof w:val="0"/>
                <w:color w:val="000000"/>
                <w:lang w:val="en-US" w:bidi="th-TH"/>
              </w:rPr>
              <w:t xml:space="preserve">for  </w:t>
            </w:r>
            <w:proofErr w:type="spellStart"/>
            <w:r w:rsidRPr="00C1611A">
              <w:rPr>
                <w:rFonts w:eastAsia="Times New Roman"/>
                <w:noProof w:val="0"/>
                <w:color w:val="000000"/>
                <w:lang w:val="en-US" w:bidi="th-TH"/>
              </w:rPr>
              <w:t>currencywise</w:t>
            </w:r>
            <w:proofErr w:type="spellEnd"/>
            <w:proofErr w:type="gramEnd"/>
            <w:r w:rsidRPr="00C1611A">
              <w:rPr>
                <w:rFonts w:eastAsia="Times New Roman"/>
                <w:noProof w:val="0"/>
                <w:color w:val="000000"/>
                <w:lang w:val="en-US" w:bidi="th-TH"/>
              </w:rPr>
              <w:t xml:space="preserve">  </w:t>
            </w:r>
          </w:p>
        </w:tc>
        <w:tc>
          <w:tcPr>
            <w:tcW w:w="2627" w:type="dxa"/>
          </w:tcPr>
          <w:p w14:paraId="1BFDB9B6" w14:textId="6F0FD4ED" w:rsidR="004614E3" w:rsidRDefault="00B66611" w:rsidP="00B66611">
            <w:pPr>
              <w:rPr>
                <w:rFonts w:eastAsia="Times New Roman"/>
                <w:noProof w:val="0"/>
                <w:color w:val="000000"/>
                <w:lang w:val="en-US" w:bidi="th-TH"/>
              </w:rPr>
            </w:pPr>
            <w:r w:rsidRPr="00B3563D">
              <w:rPr>
                <w:rFonts w:eastAsia="Times New Roman"/>
                <w:noProof w:val="0"/>
                <w:color w:val="000000"/>
                <w:lang w:val="en-US" w:bidi="th-TH"/>
              </w:rPr>
              <w:t>The total of the customer. (</w:t>
            </w:r>
            <w:proofErr w:type="spellStart"/>
            <w:r w:rsidRPr="00B3563D">
              <w:rPr>
                <w:rFonts w:eastAsia="Times New Roman"/>
                <w:noProof w:val="0"/>
                <w:color w:val="000000"/>
                <w:lang w:val="en-US" w:bidi="th-TH"/>
              </w:rPr>
              <w:t>currencywise</w:t>
            </w:r>
            <w:proofErr w:type="spellEnd"/>
            <w:r w:rsidRPr="00B3563D">
              <w:rPr>
                <w:rFonts w:eastAsia="Times New Roman"/>
                <w:noProof w:val="0"/>
                <w:color w:val="000000"/>
                <w:lang w:val="en-US" w:bidi="th-TH"/>
              </w:rPr>
              <w:t>)</w:t>
            </w:r>
          </w:p>
          <w:p w14:paraId="6E1F8EFB" w14:textId="3E1DE597" w:rsidR="00E1348D" w:rsidRPr="00C1611A" w:rsidRDefault="00B66611" w:rsidP="00B66611">
            <w:pPr>
              <w:rPr>
                <w:rFonts w:eastAsia="Times New Roman"/>
                <w:noProof w:val="0"/>
                <w:color w:val="000000"/>
                <w:cs/>
                <w:lang w:val="en-US" w:bidi="th-TH"/>
              </w:rPr>
            </w:pPr>
            <w:r w:rsidRPr="00C1611A">
              <w:rPr>
                <w:rFonts w:eastAsia="Times New Roman"/>
                <w:noProof w:val="0"/>
                <w:color w:val="0070C0"/>
                <w:cs/>
                <w:lang w:val="en-US" w:bidi="th-TH"/>
              </w:rPr>
              <w:t xml:space="preserve">ผลรวมทั้งหมดของลูกค้าโดยแสดง สกุลเงิน ของ </w:t>
            </w:r>
            <w:r w:rsidRPr="00C1611A">
              <w:rPr>
                <w:rFonts w:eastAsia="Times New Roman"/>
                <w:noProof w:val="0"/>
                <w:color w:val="0070C0"/>
                <w:lang w:val="en-US" w:bidi="th-TH"/>
              </w:rPr>
              <w:t xml:space="preserve">overdue </w:t>
            </w:r>
            <w:r w:rsidRPr="00C1611A">
              <w:rPr>
                <w:rFonts w:eastAsia="Times New Roman"/>
                <w:noProof w:val="0"/>
                <w:color w:val="0070C0"/>
                <w:cs/>
                <w:lang w:val="en-US" w:bidi="th-TH"/>
              </w:rPr>
              <w:t>ที่แท้จริง ของลูกค้า</w:t>
            </w:r>
          </w:p>
        </w:tc>
        <w:tc>
          <w:tcPr>
            <w:tcW w:w="2535" w:type="dxa"/>
            <w:shd w:val="clear" w:color="auto" w:fill="auto"/>
            <w:noWrap/>
            <w:vAlign w:val="bottom"/>
          </w:tcPr>
          <w:p w14:paraId="18FA291A" w14:textId="38FFE79E" w:rsidR="00E1348D" w:rsidRPr="00C1611A" w:rsidRDefault="00E1348D" w:rsidP="00183A39">
            <w:pPr>
              <w:rPr>
                <w:rFonts w:eastAsia="Times New Roman"/>
                <w:noProof w:val="0"/>
                <w:color w:val="000000"/>
                <w:lang w:val="en-US" w:bidi="th-TH"/>
              </w:rPr>
            </w:pPr>
          </w:p>
        </w:tc>
        <w:tc>
          <w:tcPr>
            <w:tcW w:w="2061" w:type="dxa"/>
            <w:shd w:val="clear" w:color="auto" w:fill="auto"/>
            <w:noWrap/>
          </w:tcPr>
          <w:p w14:paraId="5007845D" w14:textId="3D31B0A3" w:rsidR="00E1348D" w:rsidRPr="00C1611A" w:rsidRDefault="00000000" w:rsidP="00183A39">
            <w:pPr>
              <w:rPr>
                <w:rFonts w:eastAsia="Times New Roman"/>
                <w:noProof w:val="0"/>
                <w:color w:val="000000"/>
                <w:lang w:val="en-US" w:bidi="th-TH"/>
              </w:rPr>
            </w:pPr>
            <w:sdt>
              <w:sdtPr>
                <w:rPr>
                  <w:rFonts w:eastAsia="Times New Roman"/>
                  <w:noProof w:val="0"/>
                  <w:color w:val="000000"/>
                  <w:lang w:val="en-US" w:bidi="th-TH"/>
                </w:rPr>
                <w:id w:val="-1982916351"/>
                <w:placeholder>
                  <w:docPart w:val="852F9F19F09E4E92A679BD8248844BA5"/>
                </w:placeholder>
                <w:showingPlcHdr/>
                <w:dropDownList>
                  <w:listItem w:displayText="Supported" w:value="Supported"/>
                  <w:listItem w:displayText="To be develop" w:value="To be develop"/>
                  <w:listItem w:displayText="Drop" w:value="Drop"/>
                </w:dropDownList>
              </w:sdtPr>
              <w:sdtContent>
                <w:r w:rsidR="00B04858" w:rsidRPr="00B3563D">
                  <w:rPr>
                    <w:rStyle w:val="PlaceholderText"/>
                  </w:rPr>
                  <w:t>Choose an item.</w:t>
                </w:r>
              </w:sdtContent>
            </w:sdt>
          </w:p>
        </w:tc>
      </w:tr>
      <w:tr w:rsidR="00E4617C" w:rsidRPr="00B3563D" w14:paraId="5625BC47" w14:textId="77777777" w:rsidTr="00E4617C">
        <w:trPr>
          <w:trHeight w:val="1298"/>
        </w:trPr>
        <w:tc>
          <w:tcPr>
            <w:tcW w:w="2830" w:type="dxa"/>
            <w:shd w:val="clear" w:color="auto" w:fill="auto"/>
            <w:noWrap/>
          </w:tcPr>
          <w:p w14:paraId="02089C0F" w14:textId="7D40BCEE" w:rsidR="00B66611" w:rsidRPr="00C1611A" w:rsidRDefault="00B66611" w:rsidP="00B66611">
            <w:pPr>
              <w:rPr>
                <w:rFonts w:eastAsia="Times New Roman"/>
                <w:noProof w:val="0"/>
                <w:color w:val="000000"/>
                <w:lang w:val="en-US" w:bidi="th-TH"/>
              </w:rPr>
            </w:pPr>
            <w:r w:rsidRPr="00C1611A">
              <w:rPr>
                <w:rFonts w:eastAsia="Times New Roman"/>
                <w:noProof w:val="0"/>
                <w:color w:val="000000"/>
                <w:lang w:val="en-US" w:bidi="th-TH"/>
              </w:rPr>
              <w:t xml:space="preserve">Grand Total Balance Amount for all for </w:t>
            </w:r>
            <w:proofErr w:type="spellStart"/>
            <w:r w:rsidRPr="00C1611A">
              <w:rPr>
                <w:rFonts w:eastAsia="Times New Roman"/>
                <w:noProof w:val="0"/>
                <w:color w:val="000000"/>
                <w:lang w:val="en-US" w:bidi="th-TH"/>
              </w:rPr>
              <w:t>currencywise</w:t>
            </w:r>
            <w:proofErr w:type="spellEnd"/>
            <w:r w:rsidRPr="00C1611A">
              <w:rPr>
                <w:rFonts w:eastAsia="Times New Roman"/>
                <w:noProof w:val="0"/>
                <w:color w:val="000000"/>
                <w:lang w:val="en-US" w:bidi="th-TH"/>
              </w:rPr>
              <w:t xml:space="preserve"> &amp; equivalent to Thai Baht</w:t>
            </w:r>
          </w:p>
        </w:tc>
        <w:tc>
          <w:tcPr>
            <w:tcW w:w="2627" w:type="dxa"/>
            <w:vAlign w:val="bottom"/>
          </w:tcPr>
          <w:p w14:paraId="33B136FD" w14:textId="0923EC92" w:rsidR="00B66611" w:rsidRPr="00C1611A" w:rsidRDefault="00B66611" w:rsidP="00B66611">
            <w:pPr>
              <w:rPr>
                <w:rFonts w:eastAsia="Times New Roman"/>
                <w:noProof w:val="0"/>
                <w:color w:val="000000"/>
                <w:cs/>
                <w:lang w:val="en-US" w:bidi="th-TH"/>
              </w:rPr>
            </w:pPr>
          </w:p>
        </w:tc>
        <w:tc>
          <w:tcPr>
            <w:tcW w:w="2535" w:type="dxa"/>
            <w:shd w:val="clear" w:color="auto" w:fill="auto"/>
            <w:noWrap/>
            <w:vAlign w:val="bottom"/>
          </w:tcPr>
          <w:p w14:paraId="1F579051" w14:textId="19BE5FF5" w:rsidR="00B66611" w:rsidRPr="00C1611A" w:rsidRDefault="00B66611" w:rsidP="00B66611">
            <w:pPr>
              <w:rPr>
                <w:rFonts w:eastAsia="Times New Roman"/>
                <w:noProof w:val="0"/>
                <w:color w:val="000000"/>
                <w:lang w:val="en-US" w:bidi="th-TH"/>
              </w:rPr>
            </w:pPr>
          </w:p>
        </w:tc>
        <w:tc>
          <w:tcPr>
            <w:tcW w:w="2061" w:type="dxa"/>
            <w:shd w:val="clear" w:color="auto" w:fill="auto"/>
            <w:noWrap/>
          </w:tcPr>
          <w:p w14:paraId="7D4834FD" w14:textId="186748AD" w:rsidR="00B66611" w:rsidRPr="00C1611A" w:rsidRDefault="00000000" w:rsidP="00B66611">
            <w:pPr>
              <w:rPr>
                <w:rFonts w:eastAsia="Times New Roman"/>
                <w:noProof w:val="0"/>
                <w:color w:val="000000"/>
                <w:lang w:val="en-US" w:bidi="th-TH"/>
              </w:rPr>
            </w:pPr>
            <w:sdt>
              <w:sdtPr>
                <w:rPr>
                  <w:rFonts w:eastAsia="Times New Roman"/>
                  <w:noProof w:val="0"/>
                  <w:color w:val="000000"/>
                  <w:lang w:val="en-US" w:bidi="th-TH"/>
                </w:rPr>
                <w:id w:val="798727349"/>
                <w:placeholder>
                  <w:docPart w:val="C2609157BA62453FB23179284DE59570"/>
                </w:placeholder>
                <w:showingPlcHdr/>
                <w:dropDownList>
                  <w:listItem w:displayText="Supported" w:value="Supported"/>
                  <w:listItem w:displayText="To be develop" w:value="To be develop"/>
                  <w:listItem w:displayText="Drop" w:value="Drop"/>
                </w:dropDownList>
              </w:sdtPr>
              <w:sdtContent>
                <w:r w:rsidR="00B04858" w:rsidRPr="00B3563D">
                  <w:rPr>
                    <w:rStyle w:val="PlaceholderText"/>
                  </w:rPr>
                  <w:t>Choose an item.</w:t>
                </w:r>
              </w:sdtContent>
            </w:sdt>
          </w:p>
        </w:tc>
      </w:tr>
      <w:tr w:rsidR="00E4617C" w:rsidRPr="00B3563D" w14:paraId="77E18DE6" w14:textId="77777777" w:rsidTr="00E4617C">
        <w:trPr>
          <w:trHeight w:val="290"/>
        </w:trPr>
        <w:tc>
          <w:tcPr>
            <w:tcW w:w="2830" w:type="dxa"/>
            <w:shd w:val="clear" w:color="auto" w:fill="auto"/>
            <w:noWrap/>
          </w:tcPr>
          <w:p w14:paraId="4DAFC613" w14:textId="6C80BF09" w:rsidR="00B66611" w:rsidRPr="00C1611A" w:rsidRDefault="00B66611" w:rsidP="00B66611">
            <w:pPr>
              <w:rPr>
                <w:rFonts w:eastAsia="Times New Roman"/>
                <w:noProof w:val="0"/>
                <w:color w:val="000000"/>
                <w:lang w:val="en-US" w:bidi="th-TH"/>
              </w:rPr>
            </w:pPr>
            <w:r w:rsidRPr="00C1611A">
              <w:rPr>
                <w:rFonts w:eastAsia="Times New Roman"/>
                <w:noProof w:val="0"/>
                <w:color w:val="000000"/>
                <w:lang w:val="en-US" w:bidi="th-TH"/>
              </w:rPr>
              <w:t>Product Type Summary</w:t>
            </w:r>
          </w:p>
        </w:tc>
        <w:tc>
          <w:tcPr>
            <w:tcW w:w="2627" w:type="dxa"/>
          </w:tcPr>
          <w:p w14:paraId="3ACFF173" w14:textId="77777777" w:rsidR="00B66611" w:rsidRPr="00C1611A" w:rsidRDefault="00B66611" w:rsidP="00B66611">
            <w:pPr>
              <w:rPr>
                <w:rFonts w:eastAsia="Times New Roman"/>
                <w:noProof w:val="0"/>
                <w:color w:val="000000"/>
                <w:lang w:val="en-US" w:bidi="th-TH"/>
              </w:rPr>
            </w:pPr>
          </w:p>
        </w:tc>
        <w:tc>
          <w:tcPr>
            <w:tcW w:w="2535" w:type="dxa"/>
            <w:shd w:val="clear" w:color="auto" w:fill="auto"/>
            <w:noWrap/>
            <w:vAlign w:val="bottom"/>
          </w:tcPr>
          <w:p w14:paraId="6B4EAE9A" w14:textId="30976379" w:rsidR="00B66611" w:rsidRPr="00C1611A" w:rsidRDefault="00B66611" w:rsidP="00B66611">
            <w:pPr>
              <w:rPr>
                <w:rFonts w:eastAsia="Times New Roman"/>
                <w:noProof w:val="0"/>
                <w:color w:val="000000"/>
                <w:lang w:val="en-US" w:bidi="th-TH"/>
              </w:rPr>
            </w:pPr>
          </w:p>
        </w:tc>
        <w:tc>
          <w:tcPr>
            <w:tcW w:w="2061" w:type="dxa"/>
            <w:shd w:val="clear" w:color="auto" w:fill="auto"/>
            <w:noWrap/>
          </w:tcPr>
          <w:p w14:paraId="448D32C5" w14:textId="5FCF3D04" w:rsidR="00B66611" w:rsidRPr="00C1611A" w:rsidRDefault="00000000" w:rsidP="00B66611">
            <w:pPr>
              <w:rPr>
                <w:rFonts w:eastAsia="Times New Roman"/>
                <w:noProof w:val="0"/>
                <w:color w:val="000000"/>
                <w:lang w:val="en-US" w:bidi="th-TH"/>
              </w:rPr>
            </w:pPr>
            <w:sdt>
              <w:sdtPr>
                <w:rPr>
                  <w:rFonts w:eastAsia="Times New Roman"/>
                  <w:noProof w:val="0"/>
                  <w:color w:val="000000"/>
                  <w:lang w:val="en-US" w:bidi="th-TH"/>
                </w:rPr>
                <w:id w:val="-286277394"/>
                <w:placeholder>
                  <w:docPart w:val="DBAF8AE225184D60869F72F7C7375B27"/>
                </w:placeholder>
                <w:showingPlcHdr/>
                <w:dropDownList>
                  <w:listItem w:displayText="Supported" w:value="Supported"/>
                  <w:listItem w:displayText="To be develop" w:value="To be develop"/>
                  <w:listItem w:displayText="Drop" w:value="Drop"/>
                </w:dropDownList>
              </w:sdtPr>
              <w:sdtContent>
                <w:r w:rsidR="00B04858" w:rsidRPr="00B3563D">
                  <w:rPr>
                    <w:rStyle w:val="PlaceholderText"/>
                  </w:rPr>
                  <w:t>Choose an item.</w:t>
                </w:r>
              </w:sdtContent>
            </w:sdt>
          </w:p>
        </w:tc>
      </w:tr>
      <w:tr w:rsidR="00E4617C" w:rsidRPr="00B3563D" w14:paraId="5779D76E" w14:textId="77777777" w:rsidTr="00E4617C">
        <w:trPr>
          <w:trHeight w:val="290"/>
        </w:trPr>
        <w:tc>
          <w:tcPr>
            <w:tcW w:w="2830" w:type="dxa"/>
            <w:shd w:val="clear" w:color="auto" w:fill="auto"/>
            <w:noWrap/>
          </w:tcPr>
          <w:p w14:paraId="7E09C016" w14:textId="3D343A04" w:rsidR="00B66611" w:rsidRPr="00C1611A" w:rsidRDefault="00B66611" w:rsidP="00B66611">
            <w:pPr>
              <w:rPr>
                <w:rFonts w:eastAsia="Times New Roman"/>
                <w:noProof w:val="0"/>
                <w:color w:val="000000"/>
                <w:lang w:val="en-US" w:bidi="th-TH"/>
              </w:rPr>
            </w:pPr>
            <w:r w:rsidRPr="00C1611A">
              <w:rPr>
                <w:rFonts w:eastAsia="Times New Roman"/>
                <w:noProof w:val="0"/>
                <w:color w:val="000000"/>
                <w:lang w:val="en-US" w:bidi="th-TH"/>
              </w:rPr>
              <w:t>Branch No.</w:t>
            </w:r>
          </w:p>
        </w:tc>
        <w:tc>
          <w:tcPr>
            <w:tcW w:w="2627" w:type="dxa"/>
          </w:tcPr>
          <w:p w14:paraId="6A9B5903" w14:textId="77777777" w:rsidR="00B66611" w:rsidRPr="00C1611A" w:rsidRDefault="00B66611" w:rsidP="00B66611">
            <w:pPr>
              <w:rPr>
                <w:rFonts w:eastAsia="Times New Roman"/>
                <w:noProof w:val="0"/>
                <w:color w:val="000000"/>
                <w:lang w:val="en-US" w:bidi="th-TH"/>
              </w:rPr>
            </w:pPr>
          </w:p>
        </w:tc>
        <w:tc>
          <w:tcPr>
            <w:tcW w:w="2535" w:type="dxa"/>
            <w:shd w:val="clear" w:color="auto" w:fill="auto"/>
            <w:noWrap/>
            <w:vAlign w:val="bottom"/>
          </w:tcPr>
          <w:p w14:paraId="571AFD82" w14:textId="566E901C" w:rsidR="00B66611" w:rsidRPr="00C1611A" w:rsidRDefault="00B66611" w:rsidP="00B66611">
            <w:pPr>
              <w:rPr>
                <w:rFonts w:eastAsia="Times New Roman"/>
                <w:noProof w:val="0"/>
                <w:color w:val="000000"/>
                <w:lang w:val="en-US" w:bidi="th-TH"/>
              </w:rPr>
            </w:pPr>
          </w:p>
        </w:tc>
        <w:tc>
          <w:tcPr>
            <w:tcW w:w="2061" w:type="dxa"/>
            <w:shd w:val="clear" w:color="auto" w:fill="auto"/>
            <w:noWrap/>
          </w:tcPr>
          <w:p w14:paraId="417C4542" w14:textId="0160E5BC" w:rsidR="00B66611" w:rsidRPr="00C1611A" w:rsidRDefault="00000000" w:rsidP="00B66611">
            <w:pPr>
              <w:rPr>
                <w:rFonts w:eastAsia="Times New Roman"/>
                <w:noProof w:val="0"/>
                <w:color w:val="000000"/>
                <w:lang w:val="en-US" w:bidi="th-TH"/>
              </w:rPr>
            </w:pPr>
            <w:sdt>
              <w:sdtPr>
                <w:rPr>
                  <w:rFonts w:eastAsia="Times New Roman"/>
                  <w:noProof w:val="0"/>
                  <w:color w:val="000000"/>
                  <w:lang w:val="en-US" w:bidi="th-TH"/>
                </w:rPr>
                <w:id w:val="1550651265"/>
                <w:placeholder>
                  <w:docPart w:val="917B3973BB954440BAA292A05CD49C04"/>
                </w:placeholder>
                <w:showingPlcHdr/>
                <w:dropDownList>
                  <w:listItem w:displayText="Supported" w:value="Supported"/>
                  <w:listItem w:displayText="To be develop" w:value="To be develop"/>
                  <w:listItem w:displayText="Drop" w:value="Drop"/>
                </w:dropDownList>
              </w:sdtPr>
              <w:sdtContent>
                <w:r w:rsidR="00B04858" w:rsidRPr="00B3563D">
                  <w:rPr>
                    <w:rStyle w:val="PlaceholderText"/>
                  </w:rPr>
                  <w:t>Choose an item.</w:t>
                </w:r>
              </w:sdtContent>
            </w:sdt>
          </w:p>
        </w:tc>
      </w:tr>
      <w:tr w:rsidR="00E4617C" w:rsidRPr="00B3563D" w14:paraId="616F2A85" w14:textId="77777777" w:rsidTr="00E4617C">
        <w:trPr>
          <w:trHeight w:val="290"/>
        </w:trPr>
        <w:tc>
          <w:tcPr>
            <w:tcW w:w="2830" w:type="dxa"/>
            <w:shd w:val="clear" w:color="auto" w:fill="auto"/>
            <w:noWrap/>
          </w:tcPr>
          <w:p w14:paraId="44E63918" w14:textId="02E8C122" w:rsidR="00B66611" w:rsidRPr="00C1611A" w:rsidRDefault="00B66611" w:rsidP="00B66611">
            <w:pPr>
              <w:rPr>
                <w:rFonts w:eastAsia="Times New Roman"/>
                <w:noProof w:val="0"/>
                <w:color w:val="000000"/>
                <w:lang w:val="en-US" w:bidi="th-TH"/>
              </w:rPr>
            </w:pPr>
            <w:r w:rsidRPr="00C1611A">
              <w:rPr>
                <w:rFonts w:eastAsia="Times New Roman"/>
                <w:noProof w:val="0"/>
                <w:color w:val="000000"/>
                <w:lang w:val="en-US" w:bidi="th-TH"/>
              </w:rPr>
              <w:t>Branch Name.</w:t>
            </w:r>
          </w:p>
        </w:tc>
        <w:tc>
          <w:tcPr>
            <w:tcW w:w="2627" w:type="dxa"/>
          </w:tcPr>
          <w:p w14:paraId="36FA769B" w14:textId="77777777" w:rsidR="00B66611" w:rsidRPr="00C1611A" w:rsidRDefault="00B66611" w:rsidP="00B66611">
            <w:pPr>
              <w:rPr>
                <w:rFonts w:eastAsia="Times New Roman"/>
                <w:noProof w:val="0"/>
                <w:color w:val="000000"/>
                <w:lang w:val="en-US" w:bidi="th-TH"/>
              </w:rPr>
            </w:pPr>
          </w:p>
        </w:tc>
        <w:tc>
          <w:tcPr>
            <w:tcW w:w="2535" w:type="dxa"/>
            <w:shd w:val="clear" w:color="auto" w:fill="auto"/>
            <w:noWrap/>
            <w:vAlign w:val="bottom"/>
          </w:tcPr>
          <w:p w14:paraId="4F291FC4" w14:textId="64B2B5EF" w:rsidR="00B66611" w:rsidRPr="00C1611A" w:rsidRDefault="00B66611" w:rsidP="00B66611">
            <w:pPr>
              <w:rPr>
                <w:rFonts w:eastAsia="Times New Roman"/>
                <w:noProof w:val="0"/>
                <w:color w:val="000000"/>
                <w:lang w:val="en-US" w:bidi="th-TH"/>
              </w:rPr>
            </w:pPr>
          </w:p>
        </w:tc>
        <w:tc>
          <w:tcPr>
            <w:tcW w:w="2061" w:type="dxa"/>
            <w:shd w:val="clear" w:color="auto" w:fill="auto"/>
            <w:noWrap/>
          </w:tcPr>
          <w:p w14:paraId="77B47811" w14:textId="08445347" w:rsidR="00B66611" w:rsidRPr="00C1611A" w:rsidRDefault="00000000" w:rsidP="00B66611">
            <w:pPr>
              <w:rPr>
                <w:rFonts w:eastAsia="Times New Roman"/>
                <w:noProof w:val="0"/>
                <w:color w:val="000000"/>
                <w:lang w:val="en-US" w:bidi="th-TH"/>
              </w:rPr>
            </w:pPr>
            <w:sdt>
              <w:sdtPr>
                <w:rPr>
                  <w:rFonts w:eastAsia="Times New Roman"/>
                  <w:noProof w:val="0"/>
                  <w:color w:val="000000"/>
                  <w:lang w:val="en-US" w:bidi="th-TH"/>
                </w:rPr>
                <w:id w:val="-368072099"/>
                <w:placeholder>
                  <w:docPart w:val="FBE575CF84E7451CA4105911455A3DE1"/>
                </w:placeholder>
                <w:showingPlcHdr/>
                <w:dropDownList>
                  <w:listItem w:displayText="Supported" w:value="Supported"/>
                  <w:listItem w:displayText="To be develop" w:value="To be develop"/>
                  <w:listItem w:displayText="Drop" w:value="Drop"/>
                </w:dropDownList>
              </w:sdtPr>
              <w:sdtContent>
                <w:r w:rsidR="00B04858" w:rsidRPr="00B3563D">
                  <w:rPr>
                    <w:rStyle w:val="PlaceholderText"/>
                  </w:rPr>
                  <w:t>Choose an item.</w:t>
                </w:r>
              </w:sdtContent>
            </w:sdt>
          </w:p>
        </w:tc>
      </w:tr>
    </w:tbl>
    <w:p w14:paraId="07F67D08" w14:textId="77777777" w:rsidR="00291F74" w:rsidRPr="00291F74" w:rsidRDefault="00291F74" w:rsidP="00C1611A"/>
    <w:p w14:paraId="067599EF" w14:textId="1894E302" w:rsidR="00560E95" w:rsidRDefault="00560E95" w:rsidP="00560E95">
      <w:pPr>
        <w:pStyle w:val="Heading3"/>
      </w:pPr>
      <w:bookmarkStart w:id="59" w:name="_Toc143189433"/>
      <w:r>
        <w:t>File / API Layout and Data Sheet</w:t>
      </w:r>
      <w:bookmarkEnd w:id="59"/>
    </w:p>
    <w:p w14:paraId="54FE5065" w14:textId="7F32894E" w:rsidR="00E06013" w:rsidRPr="00E06013" w:rsidRDefault="00E06013" w:rsidP="00C1611A">
      <w:pPr>
        <w:ind w:left="720" w:firstLine="720"/>
      </w:pPr>
      <w:r w:rsidRPr="00DF3C4F">
        <w:t>Not Applicable.</w:t>
      </w:r>
    </w:p>
    <w:p w14:paraId="7E92DCE4" w14:textId="62B97CD9" w:rsidR="00560E95" w:rsidRDefault="00560E95" w:rsidP="00560E95">
      <w:pPr>
        <w:pStyle w:val="Heading3"/>
      </w:pPr>
      <w:bookmarkStart w:id="60" w:name="_Toc143189434"/>
      <w:r>
        <w:t>Report Layout and Data Sheet</w:t>
      </w:r>
      <w:bookmarkEnd w:id="60"/>
    </w:p>
    <w:p w14:paraId="0D48407E" w14:textId="753493AE" w:rsidR="009C5A53" w:rsidRPr="009C5A53" w:rsidRDefault="009C5A53" w:rsidP="00C1611A">
      <w:pPr>
        <w:ind w:left="720" w:firstLine="720"/>
      </w:pPr>
      <w:r w:rsidRPr="00DF3C4F">
        <w:t>Not Applicable.</w:t>
      </w:r>
    </w:p>
    <w:p w14:paraId="31509CCD" w14:textId="2A2377EC" w:rsidR="00560E95" w:rsidRDefault="00560E95" w:rsidP="00560E95">
      <w:pPr>
        <w:pStyle w:val="Heading3"/>
      </w:pPr>
      <w:bookmarkStart w:id="61" w:name="_Toc143189435"/>
      <w:r>
        <w:t>Additional Impacts</w:t>
      </w:r>
      <w:bookmarkEnd w:id="61"/>
    </w:p>
    <w:p w14:paraId="72B22F87" w14:textId="77777777" w:rsidR="002419BD" w:rsidRDefault="002419BD" w:rsidP="002419BD">
      <w:pPr>
        <w:pStyle w:val="Heading4"/>
      </w:pPr>
      <w:bookmarkStart w:id="62" w:name="_Toc143189436"/>
      <w:r w:rsidRPr="0073013C">
        <w:t>Integration</w:t>
      </w:r>
      <w:bookmarkEnd w:id="62"/>
      <w:r w:rsidRPr="0073013C">
        <w:t xml:space="preserve"> </w:t>
      </w:r>
    </w:p>
    <w:p w14:paraId="7E7BD438" w14:textId="539BE423" w:rsidR="009C5A53" w:rsidRPr="009C5A53" w:rsidRDefault="009C5A53" w:rsidP="00C1611A">
      <w:pPr>
        <w:ind w:left="720" w:firstLine="720"/>
      </w:pPr>
      <w:r w:rsidRPr="00DF3C4F">
        <w:t>Not Applicable.</w:t>
      </w:r>
    </w:p>
    <w:p w14:paraId="38D63E23" w14:textId="77777777" w:rsidR="002419BD" w:rsidRDefault="002419BD" w:rsidP="002419BD">
      <w:pPr>
        <w:pStyle w:val="Heading4"/>
      </w:pPr>
      <w:bookmarkStart w:id="63" w:name="_Toc143189437"/>
      <w:r w:rsidRPr="0073013C">
        <w:lastRenderedPageBreak/>
        <w:t>Migration</w:t>
      </w:r>
      <w:bookmarkEnd w:id="63"/>
    </w:p>
    <w:p w14:paraId="7C68AD65" w14:textId="581CAD92" w:rsidR="005868A6" w:rsidRDefault="009C5A53" w:rsidP="00C1611A">
      <w:pPr>
        <w:ind w:left="720" w:firstLine="720"/>
      </w:pPr>
      <w:r w:rsidRPr="00DF3C4F">
        <w:t>Not Applicable.</w:t>
      </w:r>
    </w:p>
    <w:p w14:paraId="23526555" w14:textId="77777777" w:rsidR="00D72513" w:rsidRDefault="00D72513" w:rsidP="00C1611A">
      <w:pPr>
        <w:ind w:left="720" w:firstLine="720"/>
      </w:pPr>
    </w:p>
    <w:p w14:paraId="73227746" w14:textId="49ACFAA0" w:rsidR="0011400A" w:rsidRPr="0011400A" w:rsidRDefault="005868A6" w:rsidP="0011400A">
      <w:pPr>
        <w:pStyle w:val="Heading2"/>
      </w:pPr>
      <w:bookmarkStart w:id="64" w:name="_Toc143189438"/>
      <w:r w:rsidRPr="005868A6">
        <w:t>List due report</w:t>
      </w:r>
      <w:bookmarkEnd w:id="64"/>
    </w:p>
    <w:p w14:paraId="758E17EC" w14:textId="2974EEF8" w:rsidR="00F5732F" w:rsidRDefault="005B7710" w:rsidP="005868A6">
      <w:pPr>
        <w:pStyle w:val="Heading3"/>
        <w:ind w:left="426" w:firstLine="0"/>
      </w:pPr>
      <w:bookmarkStart w:id="65" w:name="_Toc143189439"/>
      <w:r>
        <w:t>S</w:t>
      </w:r>
      <w:r w:rsidRPr="00061B9D">
        <w:t>upported Sample Transaction</w:t>
      </w:r>
      <w:r w:rsidR="005868A6" w:rsidRPr="005868A6">
        <w:t xml:space="preserve"> </w:t>
      </w:r>
      <w:r w:rsidR="00865A29" w:rsidRPr="00061B9D">
        <w:t>and Case from Customer</w:t>
      </w:r>
      <w:bookmarkEnd w:id="65"/>
      <w:r w:rsidR="00865A29" w:rsidRPr="005868A6">
        <w:t xml:space="preserve"> </w:t>
      </w:r>
    </w:p>
    <w:p w14:paraId="060068A1" w14:textId="44339757" w:rsidR="00B735B0" w:rsidRDefault="00B735B0" w:rsidP="00A317B0">
      <w:r>
        <w:rPr>
          <w:lang w:val="en-US" w:bidi="th-TH"/>
        </w:rPr>
        <w:drawing>
          <wp:inline distT="0" distB="0" distL="0" distR="0" wp14:anchorId="0A41C7E4" wp14:editId="6E0AA842">
            <wp:extent cx="6390005" cy="4539615"/>
            <wp:effectExtent l="0" t="0" r="0" b="0"/>
            <wp:docPr id="1984830986" name="Picture 198483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0005" cy="4539615"/>
                    </a:xfrm>
                    <a:prstGeom prst="rect">
                      <a:avLst/>
                    </a:prstGeom>
                  </pic:spPr>
                </pic:pic>
              </a:graphicData>
            </a:graphic>
          </wp:inline>
        </w:drawing>
      </w:r>
    </w:p>
    <w:p w14:paraId="4742B16B" w14:textId="0D7F5997" w:rsidR="00B735B0" w:rsidRPr="00B735B0" w:rsidRDefault="00B735B0" w:rsidP="00A317B0">
      <w:r>
        <w:rPr>
          <w:lang w:val="en-US" w:bidi="th-TH"/>
        </w:rPr>
        <w:lastRenderedPageBreak/>
        <w:drawing>
          <wp:inline distT="0" distB="0" distL="0" distR="0" wp14:anchorId="699CA129" wp14:editId="5C000CF2">
            <wp:extent cx="6390005" cy="2576195"/>
            <wp:effectExtent l="0" t="0" r="0" b="0"/>
            <wp:docPr id="1984830987" name="Picture 198483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90005" cy="2576195"/>
                    </a:xfrm>
                    <a:prstGeom prst="rect">
                      <a:avLst/>
                    </a:prstGeom>
                  </pic:spPr>
                </pic:pic>
              </a:graphicData>
            </a:graphic>
          </wp:inline>
        </w:drawing>
      </w:r>
    </w:p>
    <w:p w14:paraId="037778B3" w14:textId="688358FD" w:rsidR="005868A6" w:rsidRDefault="005868A6" w:rsidP="00C1611A">
      <w:pPr>
        <w:jc w:val="center"/>
      </w:pPr>
    </w:p>
    <w:p w14:paraId="2DF4B4A7" w14:textId="77777777" w:rsidR="0078651F" w:rsidRDefault="0078651F" w:rsidP="005868A6"/>
    <w:p w14:paraId="37316E7A" w14:textId="77777777" w:rsidR="0078651F" w:rsidRDefault="0078651F" w:rsidP="0078651F">
      <w:pPr>
        <w:ind w:firstLine="426"/>
      </w:pPr>
      <w:r>
        <w:t xml:space="preserve">Note: </w:t>
      </w:r>
      <w:r>
        <w:tab/>
      </w:r>
    </w:p>
    <w:p w14:paraId="7E6818C1" w14:textId="77777777" w:rsidR="0078651F" w:rsidRPr="00B50A6F" w:rsidRDefault="0078651F">
      <w:pPr>
        <w:pStyle w:val="ListParagraph"/>
        <w:numPr>
          <w:ilvl w:val="0"/>
          <w:numId w:val="11"/>
        </w:numPr>
        <w:rPr>
          <w:lang w:val="en-US" w:bidi="th-TH"/>
        </w:rPr>
      </w:pPr>
      <w:r w:rsidRPr="00B50A6F">
        <w:rPr>
          <w:lang w:val="en-US" w:bidi="th-TH"/>
        </w:rPr>
        <w:t>CBS9 Supported</w:t>
      </w:r>
    </w:p>
    <w:p w14:paraId="580375C2" w14:textId="267082B8" w:rsidR="00430B25" w:rsidRPr="00430B25" w:rsidRDefault="000A0C9C">
      <w:pPr>
        <w:pStyle w:val="ListParagraph"/>
        <w:numPr>
          <w:ilvl w:val="0"/>
          <w:numId w:val="11"/>
        </w:numPr>
        <w:rPr>
          <w:lang w:val="en-US" w:bidi="th-TH"/>
        </w:rPr>
      </w:pPr>
      <w:r>
        <w:rPr>
          <w:lang w:val="en-US" w:bidi="th-TH"/>
        </w:rPr>
        <w:t>All report are integate with ECM as End of day Process. (PDF Format)</w:t>
      </w:r>
      <w:r w:rsidR="00430B25" w:rsidRPr="00430B25">
        <w:t xml:space="preserve"> </w:t>
      </w:r>
      <w:r w:rsidR="00430B25" w:rsidRPr="00430B25">
        <w:rPr>
          <w:lang w:val="en-US" w:bidi="th-TH"/>
        </w:rPr>
        <w:t>If ECM can not supported to store PDF report from symmetri CBS that no need to store in ECM.</w:t>
      </w:r>
    </w:p>
    <w:p w14:paraId="7A8AAD87" w14:textId="48051646" w:rsidR="0078651F"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334D0CDE" w14:textId="77777777" w:rsidR="0078651F" w:rsidRPr="00C1611A" w:rsidRDefault="0078651F" w:rsidP="005868A6">
      <w:pPr>
        <w:rPr>
          <w:lang w:val="en-US"/>
        </w:rPr>
      </w:pPr>
    </w:p>
    <w:p w14:paraId="6C5B20D5" w14:textId="446AB234" w:rsidR="005B7710" w:rsidRDefault="005B7710" w:rsidP="005B7710">
      <w:pPr>
        <w:pStyle w:val="Heading3"/>
      </w:pPr>
      <w:bookmarkStart w:id="66" w:name="_Toc143189440"/>
      <w:r>
        <w:t>Menu Modification</w:t>
      </w:r>
      <w:bookmarkEnd w:id="66"/>
    </w:p>
    <w:p w14:paraId="7E6EA803" w14:textId="10D86971" w:rsidR="009216E7" w:rsidRPr="009216E7" w:rsidRDefault="009216E7" w:rsidP="00C1611A">
      <w:pPr>
        <w:ind w:left="720" w:firstLine="720"/>
      </w:pPr>
      <w:r w:rsidRPr="00DF3C4F">
        <w:t>Not Applicable.</w:t>
      </w:r>
    </w:p>
    <w:p w14:paraId="4A394FBF" w14:textId="1023334F" w:rsidR="005B7710" w:rsidRDefault="005B7710" w:rsidP="005B7710">
      <w:pPr>
        <w:pStyle w:val="Heading3"/>
      </w:pPr>
      <w:bookmarkStart w:id="67" w:name="_Toc143189441"/>
      <w:r>
        <w:t>Screen Layout and Data Sheet</w:t>
      </w:r>
      <w:bookmarkEnd w:id="67"/>
    </w:p>
    <w:p w14:paraId="167E8D4A" w14:textId="235857D6" w:rsidR="009216E7" w:rsidRPr="009216E7" w:rsidRDefault="009216E7" w:rsidP="00C1611A">
      <w:pPr>
        <w:ind w:left="720" w:firstLine="720"/>
      </w:pPr>
      <w:r w:rsidRPr="00DF3C4F">
        <w:t>Not Applicable.</w:t>
      </w:r>
    </w:p>
    <w:p w14:paraId="290CADD8" w14:textId="41AB5329" w:rsidR="005B7710" w:rsidRDefault="005B7710" w:rsidP="005B7710">
      <w:pPr>
        <w:pStyle w:val="Heading3"/>
      </w:pPr>
      <w:bookmarkStart w:id="68" w:name="_Toc143189442"/>
      <w:r>
        <w:t>To-be Process</w:t>
      </w:r>
      <w:bookmarkEnd w:id="68"/>
    </w:p>
    <w:p w14:paraId="36753C8B" w14:textId="79F907E9" w:rsidR="00AA7909" w:rsidRPr="00AA7909" w:rsidRDefault="00AA7909" w:rsidP="00AA7909">
      <w:pPr>
        <w:ind w:left="360"/>
      </w:pPr>
      <w:r>
        <w:t>B</w:t>
      </w:r>
      <w:r w:rsidRPr="00AA7909">
        <w:t>oth Outstanding Loans and the Outstanding Debit Note reports can be used as List Due Report</w:t>
      </w:r>
      <w:r>
        <w:t>.</w:t>
      </w:r>
    </w:p>
    <w:p w14:paraId="573C68E8" w14:textId="77777777" w:rsidR="00284B75" w:rsidRDefault="00284B75" w:rsidP="00284B75">
      <w:pPr>
        <w:pStyle w:val="ListParagraph"/>
        <w:ind w:left="1800"/>
        <w:rPr>
          <w:lang w:val="en-US" w:bidi="th-TH"/>
        </w:rPr>
      </w:pPr>
    </w:p>
    <w:tbl>
      <w:tblPr>
        <w:tblStyle w:val="TableGrid"/>
        <w:tblW w:w="0" w:type="auto"/>
        <w:jc w:val="center"/>
        <w:tblLook w:val="04A0" w:firstRow="1" w:lastRow="0" w:firstColumn="1" w:lastColumn="0" w:noHBand="0" w:noVBand="1"/>
      </w:tblPr>
      <w:tblGrid>
        <w:gridCol w:w="3103"/>
        <w:gridCol w:w="6230"/>
      </w:tblGrid>
      <w:tr w:rsidR="0030632F" w14:paraId="3EA1FD9E" w14:textId="77777777" w:rsidTr="00E92567">
        <w:trPr>
          <w:jc w:val="center"/>
        </w:trPr>
        <w:tc>
          <w:tcPr>
            <w:tcW w:w="3103" w:type="dxa"/>
            <w:shd w:val="clear" w:color="auto" w:fill="CCECFF"/>
          </w:tcPr>
          <w:p w14:paraId="1E71EB30" w14:textId="77777777" w:rsidR="0030632F" w:rsidRDefault="0030632F" w:rsidP="00E92567">
            <w:r>
              <w:t>Paper size</w:t>
            </w:r>
          </w:p>
        </w:tc>
        <w:tc>
          <w:tcPr>
            <w:tcW w:w="6230" w:type="dxa"/>
          </w:tcPr>
          <w:p w14:paraId="1358542D" w14:textId="77777777" w:rsidR="0030632F" w:rsidRDefault="0030632F" w:rsidP="00E92567">
            <w:r>
              <w:t>A4</w:t>
            </w:r>
          </w:p>
        </w:tc>
      </w:tr>
      <w:tr w:rsidR="00053387" w14:paraId="6F4D75CE" w14:textId="77777777" w:rsidTr="00E92567">
        <w:trPr>
          <w:jc w:val="center"/>
        </w:trPr>
        <w:tc>
          <w:tcPr>
            <w:tcW w:w="3103" w:type="dxa"/>
            <w:shd w:val="clear" w:color="auto" w:fill="CCECFF"/>
          </w:tcPr>
          <w:p w14:paraId="678B63DF" w14:textId="77777777" w:rsidR="00053387" w:rsidRDefault="00053387" w:rsidP="00053387">
            <w:r>
              <w:t>Reprinting require</w:t>
            </w:r>
          </w:p>
        </w:tc>
        <w:tc>
          <w:tcPr>
            <w:tcW w:w="6230" w:type="dxa"/>
          </w:tcPr>
          <w:p w14:paraId="69835B2B" w14:textId="11A7FCAE" w:rsidR="00053387" w:rsidRDefault="00053387" w:rsidP="00053387">
            <w:r w:rsidRPr="00780D9D">
              <w:t>Reprint</w:t>
            </w:r>
          </w:p>
        </w:tc>
      </w:tr>
      <w:tr w:rsidR="00053387" w14:paraId="3C6F69C9" w14:textId="77777777" w:rsidTr="00E92567">
        <w:trPr>
          <w:jc w:val="center"/>
        </w:trPr>
        <w:tc>
          <w:tcPr>
            <w:tcW w:w="3103" w:type="dxa"/>
            <w:shd w:val="clear" w:color="auto" w:fill="CCECFF"/>
          </w:tcPr>
          <w:p w14:paraId="09AD6357" w14:textId="77777777" w:rsidR="00053387" w:rsidRDefault="00053387" w:rsidP="00053387">
            <w:r>
              <w:t>Searching criteria</w:t>
            </w:r>
          </w:p>
        </w:tc>
        <w:tc>
          <w:tcPr>
            <w:tcW w:w="6230" w:type="dxa"/>
          </w:tcPr>
          <w:p w14:paraId="5BC8ABB0" w14:textId="01EE1DD4" w:rsidR="00053387" w:rsidRDefault="00053387" w:rsidP="00053387">
            <w:r w:rsidRPr="00780D9D">
              <w:t>Branch Name/No., Customer name, Customer ID., historical date, Product Type</w:t>
            </w:r>
            <w:r w:rsidR="003B484D">
              <w:rPr>
                <w:lang w:val="en-US"/>
              </w:rPr>
              <w:t>(</w:t>
            </w:r>
            <w:r w:rsidR="003B484D">
              <w:t>Loan Type/Loan Sub Type</w:t>
            </w:r>
            <w:r w:rsidR="003B484D">
              <w:rPr>
                <w:lang w:val="en-US"/>
              </w:rPr>
              <w:t>)</w:t>
            </w:r>
            <w:r w:rsidRPr="00780D9D">
              <w:t>, Source of Fund, currencywise, Due Date, Day Past Due</w:t>
            </w:r>
            <w:r w:rsidR="00BB6F41">
              <w:t xml:space="preserve">, </w:t>
            </w:r>
            <w:r w:rsidR="00BB6F41" w:rsidRPr="00BB6F41">
              <w:t>Loan Reference No.</w:t>
            </w:r>
          </w:p>
        </w:tc>
      </w:tr>
      <w:tr w:rsidR="00A63642" w14:paraId="1248D31B" w14:textId="77777777" w:rsidTr="00E92567">
        <w:trPr>
          <w:jc w:val="center"/>
        </w:trPr>
        <w:tc>
          <w:tcPr>
            <w:tcW w:w="3103" w:type="dxa"/>
            <w:shd w:val="clear" w:color="auto" w:fill="CCECFF"/>
          </w:tcPr>
          <w:p w14:paraId="3FB2B54E" w14:textId="02D7C83E" w:rsidR="00A63642" w:rsidRDefault="00A63642" w:rsidP="00A63642">
            <w:r w:rsidRPr="00C411A0">
              <w:rPr>
                <w:lang w:val="en-US" w:bidi="th-TH"/>
              </w:rPr>
              <w:t>Generation Frequency</w:t>
            </w:r>
          </w:p>
        </w:tc>
        <w:tc>
          <w:tcPr>
            <w:tcW w:w="6230" w:type="dxa"/>
          </w:tcPr>
          <w:p w14:paraId="45E23645" w14:textId="128466AE" w:rsidR="00A63642" w:rsidRPr="00780D9D" w:rsidRDefault="00A63642" w:rsidP="00A63642">
            <w:r w:rsidRPr="00A63642">
              <w:t>Online, On request</w:t>
            </w:r>
          </w:p>
        </w:tc>
      </w:tr>
      <w:tr w:rsidR="00A63642" w14:paraId="53E69CDA" w14:textId="77777777" w:rsidTr="00E92567">
        <w:trPr>
          <w:jc w:val="center"/>
        </w:trPr>
        <w:tc>
          <w:tcPr>
            <w:tcW w:w="3103" w:type="dxa"/>
            <w:shd w:val="clear" w:color="auto" w:fill="CCECFF"/>
          </w:tcPr>
          <w:p w14:paraId="32FD3A90" w14:textId="2B29A3D4" w:rsidR="00A63642" w:rsidRDefault="00A63642" w:rsidP="00A63642">
            <w:r>
              <w:rPr>
                <w:lang w:val="en-US" w:bidi="th-TH"/>
              </w:rPr>
              <w:t>Report Purpose</w:t>
            </w:r>
          </w:p>
        </w:tc>
        <w:tc>
          <w:tcPr>
            <w:tcW w:w="6230" w:type="dxa"/>
          </w:tcPr>
          <w:p w14:paraId="37BC7523" w14:textId="021299C0" w:rsidR="00A63642" w:rsidRPr="00780D9D" w:rsidRDefault="00A63642" w:rsidP="00A63642">
            <w:r w:rsidRPr="00A63642">
              <w:t>The list of due amounts (principal, interest, penalties, fees, etc) for a particular date (from-to date)</w:t>
            </w:r>
          </w:p>
        </w:tc>
      </w:tr>
      <w:tr w:rsidR="00A63642" w14:paraId="48F69CE1" w14:textId="77777777" w:rsidTr="00E92567">
        <w:trPr>
          <w:jc w:val="center"/>
        </w:trPr>
        <w:tc>
          <w:tcPr>
            <w:tcW w:w="3103" w:type="dxa"/>
            <w:shd w:val="clear" w:color="auto" w:fill="CCECFF"/>
          </w:tcPr>
          <w:p w14:paraId="27743133" w14:textId="777EC36C" w:rsidR="00A63642" w:rsidRDefault="00A63642" w:rsidP="00A63642">
            <w:r w:rsidRPr="00C411A0">
              <w:rPr>
                <w:lang w:val="en-US" w:bidi="th-TH"/>
              </w:rPr>
              <w:t>Actual Owner</w:t>
            </w:r>
          </w:p>
        </w:tc>
        <w:tc>
          <w:tcPr>
            <w:tcW w:w="6230" w:type="dxa"/>
          </w:tcPr>
          <w:p w14:paraId="2F902C0C" w14:textId="5A8C4769" w:rsidR="00A63642" w:rsidRPr="00780D9D" w:rsidRDefault="00A63642" w:rsidP="00A63642">
            <w:r w:rsidRPr="00A63642">
              <w:t>Lending</w:t>
            </w:r>
          </w:p>
        </w:tc>
      </w:tr>
    </w:tbl>
    <w:p w14:paraId="22F62747" w14:textId="77777777" w:rsidR="0030632F" w:rsidRDefault="0030632F" w:rsidP="0030632F">
      <w:pPr>
        <w:rPr>
          <w:lang w:val="en-US"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551"/>
        <w:gridCol w:w="2652"/>
        <w:gridCol w:w="2303"/>
      </w:tblGrid>
      <w:tr w:rsidR="00973419" w:rsidRPr="00E61DCE" w14:paraId="201E0702" w14:textId="77777777" w:rsidTr="00C1611A">
        <w:trPr>
          <w:trHeight w:val="290"/>
        </w:trPr>
        <w:tc>
          <w:tcPr>
            <w:tcW w:w="5098" w:type="dxa"/>
            <w:gridSpan w:val="2"/>
            <w:shd w:val="clear" w:color="000000" w:fill="8EA9DB"/>
            <w:vAlign w:val="bottom"/>
            <w:hideMark/>
          </w:tcPr>
          <w:p w14:paraId="32C1BE84" w14:textId="55A0943C" w:rsidR="00973419" w:rsidRPr="00C1611A" w:rsidRDefault="00973419" w:rsidP="002B5FA6">
            <w:pPr>
              <w:rPr>
                <w:rFonts w:eastAsia="Times New Roman"/>
                <w:noProof w:val="0"/>
                <w:color w:val="000000"/>
                <w:lang w:val="en-US" w:bidi="th-TH"/>
              </w:rPr>
            </w:pPr>
            <w:r w:rsidRPr="00C1611A">
              <w:rPr>
                <w:rFonts w:eastAsia="Times New Roman"/>
                <w:noProof w:val="0"/>
                <w:color w:val="000000"/>
                <w:lang w:val="en-US" w:bidi="th-TH"/>
              </w:rPr>
              <w:t>Report Title:  List Due</w:t>
            </w:r>
          </w:p>
        </w:tc>
        <w:tc>
          <w:tcPr>
            <w:tcW w:w="2652" w:type="dxa"/>
            <w:shd w:val="clear" w:color="000000" w:fill="8EA9DB"/>
            <w:hideMark/>
          </w:tcPr>
          <w:p w14:paraId="77F1FAC5" w14:textId="7F0660EF" w:rsidR="00973419" w:rsidRPr="00C1611A" w:rsidRDefault="00973419" w:rsidP="002B5FA6">
            <w:pPr>
              <w:rPr>
                <w:rFonts w:eastAsia="Times New Roman"/>
                <w:noProof w:val="0"/>
                <w:color w:val="000000"/>
                <w:lang w:val="en-US" w:bidi="th-TH"/>
              </w:rPr>
            </w:pPr>
            <w:r w:rsidRPr="00C1611A">
              <w:rPr>
                <w:rFonts w:eastAsia="Times New Roman"/>
                <w:noProof w:val="0"/>
                <w:color w:val="000000"/>
                <w:lang w:val="en-US" w:bidi="th-TH"/>
              </w:rPr>
              <w:t>Report Title:</w:t>
            </w:r>
          </w:p>
        </w:tc>
        <w:tc>
          <w:tcPr>
            <w:tcW w:w="2303" w:type="dxa"/>
            <w:vMerge w:val="restart"/>
            <w:shd w:val="clear" w:color="000000" w:fill="D9E1F2"/>
            <w:noWrap/>
            <w:vAlign w:val="bottom"/>
            <w:hideMark/>
          </w:tcPr>
          <w:p w14:paraId="192E4BC8" w14:textId="77777777" w:rsidR="00973419" w:rsidRPr="00C1611A" w:rsidRDefault="00973419" w:rsidP="002B5FA6">
            <w:pPr>
              <w:jc w:val="center"/>
              <w:rPr>
                <w:rFonts w:eastAsia="Times New Roman"/>
                <w:noProof w:val="0"/>
                <w:color w:val="000000"/>
                <w:lang w:val="en-US" w:bidi="th-TH"/>
              </w:rPr>
            </w:pPr>
            <w:r w:rsidRPr="00C1611A">
              <w:rPr>
                <w:rFonts w:eastAsia="Times New Roman"/>
                <w:noProof w:val="0"/>
                <w:color w:val="000000"/>
                <w:lang w:val="en-US" w:bidi="th-TH"/>
              </w:rPr>
              <w:t>Status</w:t>
            </w:r>
          </w:p>
        </w:tc>
      </w:tr>
      <w:tr w:rsidR="00973419" w:rsidRPr="00E61DCE" w14:paraId="2954E8B9" w14:textId="77777777" w:rsidTr="00C1611A">
        <w:trPr>
          <w:trHeight w:val="290"/>
        </w:trPr>
        <w:tc>
          <w:tcPr>
            <w:tcW w:w="2547" w:type="dxa"/>
            <w:shd w:val="clear" w:color="000000" w:fill="D9E1F2"/>
            <w:noWrap/>
            <w:vAlign w:val="bottom"/>
            <w:hideMark/>
          </w:tcPr>
          <w:p w14:paraId="3AFF98EA" w14:textId="77777777" w:rsidR="00973419" w:rsidRPr="00C1611A" w:rsidRDefault="00973419" w:rsidP="002B5FA6">
            <w:pPr>
              <w:rPr>
                <w:rFonts w:eastAsia="Times New Roman"/>
                <w:noProof w:val="0"/>
                <w:color w:val="000000"/>
                <w:lang w:val="en-US" w:bidi="th-TH"/>
              </w:rPr>
            </w:pPr>
            <w:r w:rsidRPr="00C1611A">
              <w:rPr>
                <w:rFonts w:eastAsia="Times New Roman"/>
                <w:noProof w:val="0"/>
                <w:color w:val="000000"/>
                <w:lang w:val="en-US" w:bidi="th-TH"/>
              </w:rPr>
              <w:t>Exim Field:</w:t>
            </w:r>
          </w:p>
        </w:tc>
        <w:tc>
          <w:tcPr>
            <w:tcW w:w="2551" w:type="dxa"/>
            <w:shd w:val="clear" w:color="000000" w:fill="D9E1F2"/>
          </w:tcPr>
          <w:p w14:paraId="70590A8F" w14:textId="00835A66" w:rsidR="00973419" w:rsidRPr="00C1611A" w:rsidRDefault="00973419" w:rsidP="002B5FA6">
            <w:pPr>
              <w:rPr>
                <w:rFonts w:eastAsia="Times New Roman"/>
                <w:noProof w:val="0"/>
                <w:color w:val="000000"/>
                <w:lang w:val="en-US" w:bidi="th-TH"/>
              </w:rPr>
            </w:pPr>
            <w:r w:rsidRPr="00C1611A">
              <w:rPr>
                <w:rFonts w:eastAsia="Times New Roman"/>
                <w:noProof w:val="0"/>
                <w:color w:val="000000"/>
                <w:lang w:val="en-US" w:bidi="th-TH"/>
              </w:rPr>
              <w:t>Description/Formular</w:t>
            </w:r>
          </w:p>
        </w:tc>
        <w:tc>
          <w:tcPr>
            <w:tcW w:w="2652" w:type="dxa"/>
            <w:shd w:val="clear" w:color="000000" w:fill="D9E1F2"/>
            <w:noWrap/>
            <w:vAlign w:val="bottom"/>
            <w:hideMark/>
          </w:tcPr>
          <w:p w14:paraId="7A9A23E5" w14:textId="4DB69403" w:rsidR="00973419" w:rsidRPr="00C1611A" w:rsidRDefault="00973419" w:rsidP="002B5FA6">
            <w:pPr>
              <w:rPr>
                <w:rFonts w:eastAsia="Times New Roman"/>
                <w:noProof w:val="0"/>
                <w:color w:val="000000"/>
                <w:lang w:val="en-US" w:bidi="th-TH"/>
              </w:rPr>
            </w:pPr>
            <w:r w:rsidRPr="00C1611A">
              <w:rPr>
                <w:rFonts w:eastAsia="Times New Roman"/>
                <w:noProof w:val="0"/>
                <w:color w:val="000000"/>
                <w:lang w:val="en-US" w:bidi="th-TH"/>
              </w:rPr>
              <w:t>CBS9 Field:</w:t>
            </w:r>
          </w:p>
        </w:tc>
        <w:tc>
          <w:tcPr>
            <w:tcW w:w="2303" w:type="dxa"/>
            <w:vMerge/>
            <w:vAlign w:val="center"/>
            <w:hideMark/>
          </w:tcPr>
          <w:p w14:paraId="065FEEB2" w14:textId="77777777" w:rsidR="00973419" w:rsidRPr="00C1611A" w:rsidRDefault="00973419" w:rsidP="002B5FA6">
            <w:pPr>
              <w:rPr>
                <w:rFonts w:eastAsia="Times New Roman"/>
                <w:noProof w:val="0"/>
                <w:color w:val="000000"/>
                <w:lang w:val="en-US" w:bidi="th-TH"/>
              </w:rPr>
            </w:pPr>
          </w:p>
        </w:tc>
      </w:tr>
      <w:tr w:rsidR="00973419" w:rsidRPr="00E61DCE" w14:paraId="2310419A" w14:textId="77777777" w:rsidTr="00C1611A">
        <w:trPr>
          <w:trHeight w:val="290"/>
        </w:trPr>
        <w:tc>
          <w:tcPr>
            <w:tcW w:w="2547" w:type="dxa"/>
            <w:shd w:val="clear" w:color="auto" w:fill="auto"/>
            <w:noWrap/>
            <w:hideMark/>
          </w:tcPr>
          <w:p w14:paraId="3970D4AE"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From   To</w:t>
            </w:r>
          </w:p>
        </w:tc>
        <w:tc>
          <w:tcPr>
            <w:tcW w:w="2551" w:type="dxa"/>
          </w:tcPr>
          <w:p w14:paraId="1B6E7CD2" w14:textId="3B985F6D" w:rsidR="00157E8D" w:rsidRPr="00C1611A" w:rsidRDefault="00157E8D" w:rsidP="00157E8D">
            <w:pPr>
              <w:rPr>
                <w:rFonts w:eastAsia="Times New Roman"/>
                <w:noProof w:val="0"/>
                <w:color w:val="000000"/>
                <w:lang w:val="en-US" w:bidi="th-TH"/>
              </w:rPr>
            </w:pPr>
            <w:r w:rsidRPr="00C1611A">
              <w:rPr>
                <w:rFonts w:eastAsia="Times New Roman"/>
                <w:noProof w:val="0"/>
                <w:color w:val="000000"/>
                <w:lang w:val="en-US" w:bidi="th-TH"/>
              </w:rPr>
              <w:t>(Due report show every drawdown of every loan account. Must show time period of search FROM-TO</w:t>
            </w:r>
          </w:p>
          <w:p w14:paraId="7773651B" w14:textId="78B750F0" w:rsidR="00973419" w:rsidRPr="00C1611A" w:rsidRDefault="00157E8D" w:rsidP="00157E8D">
            <w:pPr>
              <w:rPr>
                <w:rFonts w:eastAsia="Times New Roman"/>
                <w:noProof w:val="0"/>
                <w:color w:val="000000"/>
                <w:lang w:val="en-US" w:bidi="th-TH"/>
              </w:rPr>
            </w:pPr>
            <w:r w:rsidRPr="00C1611A">
              <w:rPr>
                <w:rFonts w:eastAsia="Times New Roman"/>
                <w:noProof w:val="0"/>
                <w:color w:val="0070C0"/>
                <w:lang w:val="en-US" w:bidi="th-TH"/>
              </w:rPr>
              <w:t>(</w:t>
            </w:r>
            <w:r w:rsidRPr="00C1611A">
              <w:rPr>
                <w:rFonts w:eastAsia="Times New Roman"/>
                <w:noProof w:val="0"/>
                <w:color w:val="0070C0"/>
                <w:cs/>
                <w:lang w:val="en-US" w:bidi="th-TH"/>
              </w:rPr>
              <w:t>สิ่งที่จะครบกำหนด</w:t>
            </w:r>
            <w:r w:rsidRPr="00C1611A">
              <w:rPr>
                <w:rFonts w:eastAsia="Times New Roman"/>
                <w:noProof w:val="0"/>
                <w:color w:val="0070C0"/>
                <w:lang w:val="en-US" w:bidi="th-TH"/>
              </w:rPr>
              <w:t>)</w:t>
            </w:r>
            <w:r w:rsidRPr="00C1611A">
              <w:rPr>
                <w:rFonts w:eastAsia="Times New Roman"/>
                <w:noProof w:val="0"/>
                <w:color w:val="0070C0"/>
                <w:cs/>
                <w:lang w:val="en-US" w:bidi="th-TH"/>
              </w:rPr>
              <w:t>รายงานครบกำหนดแสดง</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ทุก </w:t>
            </w:r>
            <w:r w:rsidRPr="00C1611A">
              <w:rPr>
                <w:rFonts w:eastAsia="Times New Roman"/>
                <w:noProof w:val="0"/>
                <w:color w:val="0070C0"/>
                <w:lang w:val="en-US" w:bidi="th-TH"/>
              </w:rPr>
              <w:t xml:space="preserve">Drawdown </w:t>
            </w:r>
            <w:r w:rsidRPr="00C1611A">
              <w:rPr>
                <w:rFonts w:eastAsia="Times New Roman"/>
                <w:noProof w:val="0"/>
                <w:color w:val="0070C0"/>
                <w:cs/>
                <w:lang w:val="en-US" w:bidi="th-TH"/>
              </w:rPr>
              <w:t xml:space="preserve">ทุก </w:t>
            </w:r>
            <w:r w:rsidRPr="00C1611A">
              <w:rPr>
                <w:rFonts w:eastAsia="Times New Roman"/>
                <w:noProof w:val="0"/>
                <w:color w:val="0070C0"/>
                <w:lang w:val="en-US" w:bidi="th-TH"/>
              </w:rPr>
              <w:t xml:space="preserve">Loan account </w:t>
            </w:r>
            <w:r w:rsidRPr="00C1611A">
              <w:rPr>
                <w:rFonts w:eastAsia="Times New Roman"/>
                <w:noProof w:val="0"/>
                <w:color w:val="0070C0"/>
                <w:cs/>
                <w:lang w:val="en-US" w:bidi="th-TH"/>
              </w:rPr>
              <w:t xml:space="preserve">จะต้องแสดงตามช่วงระยะเวลาที่ค้นหา </w:t>
            </w:r>
            <w:r w:rsidRPr="00C1611A">
              <w:rPr>
                <w:rFonts w:eastAsia="Times New Roman"/>
                <w:noProof w:val="0"/>
                <w:color w:val="0070C0"/>
                <w:lang w:val="en-US" w:bidi="th-TH"/>
              </w:rPr>
              <w:t>From - To</w:t>
            </w:r>
          </w:p>
        </w:tc>
        <w:tc>
          <w:tcPr>
            <w:tcW w:w="2652" w:type="dxa"/>
            <w:shd w:val="clear" w:color="auto" w:fill="auto"/>
            <w:noWrap/>
            <w:vAlign w:val="bottom"/>
          </w:tcPr>
          <w:p w14:paraId="389BD806" w14:textId="6A65978E" w:rsidR="00973419" w:rsidRPr="00C1611A" w:rsidRDefault="00973419" w:rsidP="002B5FA6">
            <w:pPr>
              <w:rPr>
                <w:rFonts w:eastAsia="Times New Roman"/>
                <w:noProof w:val="0"/>
                <w:color w:val="000000"/>
                <w:lang w:val="en-US" w:bidi="th-TH"/>
              </w:rPr>
            </w:pPr>
          </w:p>
        </w:tc>
        <w:tc>
          <w:tcPr>
            <w:tcW w:w="2303" w:type="dxa"/>
            <w:shd w:val="clear" w:color="auto" w:fill="auto"/>
            <w:noWrap/>
            <w:vAlign w:val="bottom"/>
            <w:hideMark/>
          </w:tcPr>
          <w:p w14:paraId="4DBB3C97" w14:textId="24A05EBA" w:rsidR="00973419" w:rsidRPr="00C1611A" w:rsidRDefault="00973419" w:rsidP="002B5FA6">
            <w:pPr>
              <w:rPr>
                <w:rFonts w:eastAsia="Times New Roman"/>
                <w:noProof w:val="0"/>
                <w:color w:val="000000"/>
                <w:lang w:val="en-US" w:bidi="th-TH"/>
              </w:rPr>
            </w:pPr>
            <w:r w:rsidRPr="00C1611A">
              <w:rPr>
                <w:rFonts w:eastAsia="Times New Roman"/>
                <w:noProof w:val="0"/>
                <w:color w:val="000000"/>
                <w:lang w:val="en-US" w:bidi="th-TH"/>
              </w:rPr>
              <w:t> </w:t>
            </w:r>
            <w:sdt>
              <w:sdtPr>
                <w:rPr>
                  <w:rFonts w:eastAsia="Times New Roman"/>
                  <w:noProof w:val="0"/>
                  <w:color w:val="000000"/>
                  <w:lang w:val="en-US" w:bidi="th-TH"/>
                </w:rPr>
                <w:id w:val="-1157995709"/>
                <w:placeholder>
                  <w:docPart w:val="9149E8DB8D1E4E2BAEEEF0E3F54A811C"/>
                </w:placeholder>
                <w:showingPlcHdr/>
                <w:dropDownList>
                  <w:listItem w:displayText="Supported" w:value="Supported"/>
                  <w:listItem w:displayText="To be develop" w:value="To be develop"/>
                  <w:listItem w:displayText="Drop" w:value="Drop"/>
                </w:dropDownList>
              </w:sdtPr>
              <w:sdtContent>
                <w:r w:rsidRPr="00C1611A">
                  <w:rPr>
                    <w:rStyle w:val="PlaceholderText"/>
                  </w:rPr>
                  <w:t>Choose an item.</w:t>
                </w:r>
              </w:sdtContent>
            </w:sdt>
          </w:p>
        </w:tc>
      </w:tr>
      <w:tr w:rsidR="00973419" w:rsidRPr="00E61DCE" w14:paraId="69966EED" w14:textId="77777777" w:rsidTr="00C1611A">
        <w:trPr>
          <w:trHeight w:val="290"/>
        </w:trPr>
        <w:tc>
          <w:tcPr>
            <w:tcW w:w="2547" w:type="dxa"/>
            <w:shd w:val="clear" w:color="auto" w:fill="auto"/>
            <w:noWrap/>
            <w:hideMark/>
          </w:tcPr>
          <w:p w14:paraId="41B17521"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Page</w:t>
            </w:r>
          </w:p>
        </w:tc>
        <w:tc>
          <w:tcPr>
            <w:tcW w:w="2551" w:type="dxa"/>
          </w:tcPr>
          <w:p w14:paraId="4E79CA87" w14:textId="77777777" w:rsidR="00973419" w:rsidRPr="00C1611A" w:rsidRDefault="00973419" w:rsidP="0031014B">
            <w:pPr>
              <w:rPr>
                <w:rFonts w:eastAsia="Times New Roman"/>
                <w:noProof w:val="0"/>
                <w:color w:val="000000"/>
                <w:lang w:val="en-US" w:bidi="th-TH"/>
              </w:rPr>
            </w:pPr>
          </w:p>
        </w:tc>
        <w:tc>
          <w:tcPr>
            <w:tcW w:w="2652" w:type="dxa"/>
            <w:shd w:val="clear" w:color="auto" w:fill="auto"/>
            <w:noWrap/>
            <w:vAlign w:val="bottom"/>
          </w:tcPr>
          <w:p w14:paraId="4FE75811" w14:textId="2E62D76D" w:rsidR="00973419" w:rsidRPr="00C1611A" w:rsidRDefault="00973419" w:rsidP="0031014B">
            <w:pPr>
              <w:rPr>
                <w:rFonts w:eastAsia="Times New Roman"/>
                <w:noProof w:val="0"/>
                <w:color w:val="000000"/>
                <w:lang w:val="en-US" w:bidi="th-TH"/>
              </w:rPr>
            </w:pPr>
          </w:p>
        </w:tc>
        <w:tc>
          <w:tcPr>
            <w:tcW w:w="2303" w:type="dxa"/>
            <w:shd w:val="clear" w:color="auto" w:fill="auto"/>
            <w:noWrap/>
            <w:hideMark/>
          </w:tcPr>
          <w:p w14:paraId="792A5F49" w14:textId="2C6B1AC4"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61766850"/>
                <w:placeholder>
                  <w:docPart w:val="E2D471D85E044C8CAEB3B53765246BCD"/>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636EB051" w14:textId="77777777" w:rsidTr="00C1611A">
        <w:trPr>
          <w:trHeight w:val="290"/>
        </w:trPr>
        <w:tc>
          <w:tcPr>
            <w:tcW w:w="2547" w:type="dxa"/>
            <w:shd w:val="clear" w:color="auto" w:fill="auto"/>
            <w:noWrap/>
            <w:hideMark/>
          </w:tcPr>
          <w:p w14:paraId="4B2A5A3B"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Date / Time</w:t>
            </w:r>
          </w:p>
        </w:tc>
        <w:tc>
          <w:tcPr>
            <w:tcW w:w="2551" w:type="dxa"/>
          </w:tcPr>
          <w:p w14:paraId="4CB99E74" w14:textId="0800ABB9" w:rsidR="00E61DCE" w:rsidRDefault="00E61DCE" w:rsidP="00157E8D">
            <w:pPr>
              <w:rPr>
                <w:rFonts w:eastAsia="Times New Roman"/>
                <w:noProof w:val="0"/>
                <w:color w:val="000000"/>
                <w:lang w:val="en-US" w:bidi="th-TH"/>
              </w:rPr>
            </w:pPr>
            <w:r w:rsidRPr="006541C7">
              <w:rPr>
                <w:rFonts w:eastAsia="Times New Roman"/>
                <w:noProof w:val="0"/>
                <w:color w:val="000000"/>
                <w:lang w:val="en-US" w:bidi="th-TH"/>
              </w:rPr>
              <w:t>Date/time of printing</w:t>
            </w:r>
          </w:p>
          <w:p w14:paraId="3C150DC0" w14:textId="3938A25D" w:rsidR="00157E8D" w:rsidRPr="00C1611A" w:rsidRDefault="00157E8D" w:rsidP="00157E8D">
            <w:pPr>
              <w:rPr>
                <w:rFonts w:eastAsia="Times New Roman"/>
                <w:noProof w:val="0"/>
                <w:color w:val="0070C0"/>
                <w:lang w:val="en-US" w:bidi="th-TH"/>
              </w:rPr>
            </w:pPr>
            <w:r w:rsidRPr="00C1611A">
              <w:rPr>
                <w:rFonts w:eastAsia="Times New Roman"/>
                <w:noProof w:val="0"/>
                <w:color w:val="0070C0"/>
                <w:cs/>
                <w:lang w:val="en-US" w:bidi="th-TH"/>
              </w:rPr>
              <w:t>เวลา ณ เวลาที่ปริ้นเอกสาร</w:t>
            </w:r>
          </w:p>
          <w:p w14:paraId="1EAA19BB" w14:textId="72F6933C" w:rsidR="00973419" w:rsidRPr="00C1611A" w:rsidRDefault="00973419" w:rsidP="00157E8D">
            <w:pPr>
              <w:rPr>
                <w:rFonts w:eastAsia="Times New Roman"/>
                <w:noProof w:val="0"/>
                <w:color w:val="000000"/>
                <w:lang w:val="en-US" w:bidi="th-TH"/>
              </w:rPr>
            </w:pPr>
          </w:p>
        </w:tc>
        <w:tc>
          <w:tcPr>
            <w:tcW w:w="2652" w:type="dxa"/>
            <w:shd w:val="clear" w:color="auto" w:fill="auto"/>
            <w:noWrap/>
            <w:vAlign w:val="bottom"/>
          </w:tcPr>
          <w:p w14:paraId="32D464FF" w14:textId="4DB18958" w:rsidR="00973419" w:rsidRPr="00C1611A" w:rsidRDefault="00973419" w:rsidP="0031014B">
            <w:pPr>
              <w:rPr>
                <w:rFonts w:eastAsia="Times New Roman"/>
                <w:noProof w:val="0"/>
                <w:color w:val="000000"/>
                <w:lang w:val="en-US" w:bidi="th-TH"/>
              </w:rPr>
            </w:pPr>
          </w:p>
        </w:tc>
        <w:tc>
          <w:tcPr>
            <w:tcW w:w="2303" w:type="dxa"/>
            <w:shd w:val="clear" w:color="auto" w:fill="auto"/>
            <w:noWrap/>
            <w:hideMark/>
          </w:tcPr>
          <w:p w14:paraId="19336321" w14:textId="1A58ABA9"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435473764"/>
                <w:placeholder>
                  <w:docPart w:val="83A10B8AF2BB4A708F2B9A5824248B89"/>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1D74DDA3" w14:textId="77777777" w:rsidTr="00C1611A">
        <w:trPr>
          <w:trHeight w:val="290"/>
        </w:trPr>
        <w:tc>
          <w:tcPr>
            <w:tcW w:w="2547" w:type="dxa"/>
            <w:shd w:val="clear" w:color="auto" w:fill="auto"/>
            <w:noWrap/>
            <w:hideMark/>
          </w:tcPr>
          <w:p w14:paraId="286F10A2"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Export -Import Bank of Thailand (Head office)</w:t>
            </w:r>
          </w:p>
        </w:tc>
        <w:tc>
          <w:tcPr>
            <w:tcW w:w="2551" w:type="dxa"/>
          </w:tcPr>
          <w:p w14:paraId="5551AD71" w14:textId="77777777" w:rsidR="00973419" w:rsidRPr="00C1611A" w:rsidRDefault="00973419" w:rsidP="0031014B">
            <w:pPr>
              <w:rPr>
                <w:rFonts w:eastAsia="Times New Roman"/>
                <w:noProof w:val="0"/>
                <w:color w:val="000000"/>
                <w:lang w:val="en-US" w:bidi="th-TH"/>
              </w:rPr>
            </w:pPr>
          </w:p>
        </w:tc>
        <w:tc>
          <w:tcPr>
            <w:tcW w:w="2652" w:type="dxa"/>
            <w:shd w:val="clear" w:color="auto" w:fill="auto"/>
            <w:noWrap/>
            <w:vAlign w:val="bottom"/>
          </w:tcPr>
          <w:p w14:paraId="47DDDE55" w14:textId="41140279" w:rsidR="00973419" w:rsidRPr="00C1611A" w:rsidRDefault="00973419" w:rsidP="0031014B">
            <w:pPr>
              <w:rPr>
                <w:rFonts w:eastAsia="Times New Roman"/>
                <w:noProof w:val="0"/>
                <w:color w:val="000000"/>
                <w:lang w:val="en-US" w:bidi="th-TH"/>
              </w:rPr>
            </w:pPr>
          </w:p>
        </w:tc>
        <w:tc>
          <w:tcPr>
            <w:tcW w:w="2303" w:type="dxa"/>
            <w:shd w:val="clear" w:color="auto" w:fill="auto"/>
            <w:noWrap/>
            <w:hideMark/>
          </w:tcPr>
          <w:p w14:paraId="25A747A9" w14:textId="3957CA82"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490473216"/>
                <w:placeholder>
                  <w:docPart w:val="6C257D12575F4AECA0BFAB4C5246B3E5"/>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512873B0" w14:textId="77777777" w:rsidTr="00C1611A">
        <w:trPr>
          <w:trHeight w:val="290"/>
        </w:trPr>
        <w:tc>
          <w:tcPr>
            <w:tcW w:w="2547" w:type="dxa"/>
            <w:shd w:val="clear" w:color="auto" w:fill="auto"/>
            <w:noWrap/>
            <w:hideMark/>
          </w:tcPr>
          <w:p w14:paraId="27677562"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Loan system</w:t>
            </w:r>
          </w:p>
        </w:tc>
        <w:tc>
          <w:tcPr>
            <w:tcW w:w="2551" w:type="dxa"/>
          </w:tcPr>
          <w:p w14:paraId="6FA262C7" w14:textId="73FA05A8" w:rsidR="00157E8D" w:rsidRPr="00C1611A" w:rsidRDefault="00157E8D" w:rsidP="0031014B">
            <w:pPr>
              <w:rPr>
                <w:rFonts w:eastAsia="Times New Roman"/>
                <w:noProof w:val="0"/>
                <w:color w:val="000000"/>
                <w:lang w:val="en-US" w:bidi="th-TH"/>
              </w:rPr>
            </w:pPr>
            <w:r w:rsidRPr="00C1611A">
              <w:rPr>
                <w:rFonts w:eastAsia="Times New Roman"/>
                <w:noProof w:val="0"/>
                <w:color w:val="000000"/>
                <w:lang w:val="en-US" w:bidi="th-TH"/>
              </w:rPr>
              <w:t>Display Loan Module</w:t>
            </w:r>
          </w:p>
          <w:p w14:paraId="3FE05E9A" w14:textId="593C0BED" w:rsidR="00973419" w:rsidRPr="00C1611A" w:rsidRDefault="00157E8D" w:rsidP="0031014B">
            <w:pPr>
              <w:rPr>
                <w:rFonts w:eastAsia="Times New Roman"/>
                <w:noProof w:val="0"/>
                <w:color w:val="000000"/>
                <w:lang w:val="en-US" w:bidi="th-TH"/>
              </w:rPr>
            </w:pPr>
            <w:r w:rsidRPr="00C1611A">
              <w:rPr>
                <w:rFonts w:eastAsia="Times New Roman"/>
                <w:noProof w:val="0"/>
                <w:color w:val="0070C0"/>
                <w:cs/>
                <w:lang w:val="en-US" w:bidi="th-TH"/>
              </w:rPr>
              <w:t xml:space="preserve">ให้แสดง </w:t>
            </w:r>
            <w:r w:rsidRPr="00C1611A">
              <w:rPr>
                <w:rFonts w:eastAsia="Times New Roman"/>
                <w:noProof w:val="0"/>
                <w:color w:val="0070C0"/>
                <w:lang w:val="en-US" w:bidi="th-TH"/>
              </w:rPr>
              <w:t>Loan Module</w:t>
            </w:r>
          </w:p>
        </w:tc>
        <w:tc>
          <w:tcPr>
            <w:tcW w:w="2652" w:type="dxa"/>
            <w:shd w:val="clear" w:color="auto" w:fill="auto"/>
            <w:noWrap/>
            <w:vAlign w:val="bottom"/>
          </w:tcPr>
          <w:p w14:paraId="470EE8CC" w14:textId="339C300C" w:rsidR="00973419" w:rsidRPr="00C1611A" w:rsidRDefault="00973419" w:rsidP="0031014B">
            <w:pPr>
              <w:rPr>
                <w:rFonts w:eastAsia="Times New Roman"/>
                <w:noProof w:val="0"/>
                <w:color w:val="000000"/>
                <w:lang w:val="en-US" w:bidi="th-TH"/>
              </w:rPr>
            </w:pPr>
          </w:p>
        </w:tc>
        <w:tc>
          <w:tcPr>
            <w:tcW w:w="2303" w:type="dxa"/>
            <w:shd w:val="clear" w:color="auto" w:fill="auto"/>
            <w:noWrap/>
            <w:hideMark/>
          </w:tcPr>
          <w:p w14:paraId="2205BCCB" w14:textId="07654A14"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56214291"/>
                <w:placeholder>
                  <w:docPart w:val="0ED15CB256A747B0AC1E316F2750D9C4"/>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6E16D7ED" w14:textId="77777777" w:rsidTr="00C1611A">
        <w:trPr>
          <w:trHeight w:val="290"/>
        </w:trPr>
        <w:tc>
          <w:tcPr>
            <w:tcW w:w="2547" w:type="dxa"/>
            <w:shd w:val="clear" w:color="auto" w:fill="auto"/>
            <w:noWrap/>
            <w:hideMark/>
          </w:tcPr>
          <w:p w14:paraId="17EB0CC5"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Program</w:t>
            </w:r>
          </w:p>
        </w:tc>
        <w:tc>
          <w:tcPr>
            <w:tcW w:w="2551" w:type="dxa"/>
          </w:tcPr>
          <w:p w14:paraId="6DC13B91" w14:textId="32F5EBEC" w:rsidR="00157E8D" w:rsidRPr="00C1611A" w:rsidRDefault="00157E8D" w:rsidP="00157E8D">
            <w:pPr>
              <w:rPr>
                <w:rFonts w:eastAsia="Times New Roman"/>
                <w:noProof w:val="0"/>
                <w:color w:val="000000"/>
                <w:lang w:val="en-US" w:bidi="th-TH"/>
              </w:rPr>
            </w:pPr>
            <w:r w:rsidRPr="00C1611A">
              <w:rPr>
                <w:rFonts w:eastAsia="Times New Roman"/>
                <w:noProof w:val="0"/>
                <w:color w:val="000000"/>
                <w:lang w:val="en-US" w:bidi="th-TH"/>
              </w:rPr>
              <w:t>File name) key word for future searching in ECM system, kept as PDF in ECM</w:t>
            </w:r>
            <w:r w:rsidR="00991B46">
              <w:rPr>
                <w:rFonts w:eastAsia="Times New Roman"/>
                <w:noProof w:val="0"/>
                <w:color w:val="000000"/>
                <w:lang w:val="en-US" w:bidi="th-TH"/>
              </w:rPr>
              <w:t xml:space="preserve">. </w:t>
            </w:r>
          </w:p>
          <w:p w14:paraId="38EAAF3B" w14:textId="29172263" w:rsidR="00973419" w:rsidRPr="00C1611A" w:rsidRDefault="00157E8D" w:rsidP="00157E8D">
            <w:pPr>
              <w:rPr>
                <w:rFonts w:eastAsia="Times New Roman"/>
                <w:noProof w:val="0"/>
                <w:color w:val="000000"/>
                <w:lang w:val="en-US" w:bidi="th-TH"/>
              </w:rPr>
            </w:pPr>
            <w:r w:rsidRPr="00C1611A">
              <w:rPr>
                <w:rFonts w:eastAsia="Times New Roman"/>
                <w:noProof w:val="0"/>
                <w:color w:val="0070C0"/>
                <w:lang w:val="en-US" w:bidi="th-TH"/>
              </w:rPr>
              <w:t> (</w:t>
            </w:r>
            <w:r w:rsidRPr="00C1611A">
              <w:rPr>
                <w:rFonts w:eastAsia="Times New Roman"/>
                <w:noProof w:val="0"/>
                <w:color w:val="0070C0"/>
                <w:cs/>
                <w:lang w:val="en-US" w:bidi="th-TH"/>
              </w:rPr>
              <w:t>ชื่อไฟล์</w:t>
            </w:r>
            <w:r w:rsidRPr="00C1611A">
              <w:rPr>
                <w:rFonts w:eastAsia="Times New Roman"/>
                <w:noProof w:val="0"/>
                <w:color w:val="0070C0"/>
                <w:lang w:val="en-US" w:bidi="th-TH"/>
              </w:rPr>
              <w:t>) Key word</w:t>
            </w:r>
            <w:r w:rsidRPr="00C1611A">
              <w:rPr>
                <w:rFonts w:eastAsia="Times New Roman"/>
                <w:noProof w:val="0"/>
                <w:color w:val="0070C0"/>
                <w:cs/>
                <w:lang w:val="en-US" w:bidi="th-TH"/>
              </w:rPr>
              <w:t xml:space="preserve"> สำหรับ เพื่อค้นหาในอนาคตในระบบ </w:t>
            </w:r>
            <w:r w:rsidRPr="00C1611A">
              <w:rPr>
                <w:rFonts w:eastAsia="Times New Roman"/>
                <w:noProof w:val="0"/>
                <w:color w:val="0070C0"/>
                <w:lang w:val="en-US" w:bidi="th-TH"/>
              </w:rPr>
              <w:t>ECM</w:t>
            </w:r>
            <w:r w:rsidRPr="00C1611A">
              <w:rPr>
                <w:rFonts w:eastAsia="Times New Roman"/>
                <w:noProof w:val="0"/>
                <w:color w:val="0070C0"/>
                <w:cs/>
                <w:lang w:val="en-US" w:bidi="th-TH"/>
              </w:rPr>
              <w:t xml:space="preserve">   จะถูกเก็บเป็น </w:t>
            </w:r>
            <w:r w:rsidRPr="00C1611A">
              <w:rPr>
                <w:rFonts w:eastAsia="Times New Roman"/>
                <w:noProof w:val="0"/>
                <w:color w:val="0070C0"/>
                <w:lang w:val="en-US" w:bidi="th-TH"/>
              </w:rPr>
              <w:t xml:space="preserve">PDF </w:t>
            </w:r>
            <w:r w:rsidRPr="00C1611A">
              <w:rPr>
                <w:rFonts w:eastAsia="Times New Roman"/>
                <w:noProof w:val="0"/>
                <w:color w:val="0070C0"/>
                <w:cs/>
                <w:lang w:val="en-US" w:bidi="th-TH"/>
              </w:rPr>
              <w:t xml:space="preserve">ไฟล์ ใน </w:t>
            </w:r>
            <w:r w:rsidRPr="00C1611A">
              <w:rPr>
                <w:rFonts w:eastAsia="Times New Roman"/>
                <w:noProof w:val="0"/>
                <w:color w:val="0070C0"/>
                <w:lang w:val="en-US" w:bidi="th-TH"/>
              </w:rPr>
              <w:t>ECM</w:t>
            </w:r>
            <w:r w:rsidRPr="00C1611A">
              <w:rPr>
                <w:rFonts w:eastAsia="Times New Roman"/>
                <w:noProof w:val="0"/>
                <w:color w:val="0070C0"/>
                <w:cs/>
                <w:lang w:val="en-US" w:bidi="th-TH"/>
              </w:rPr>
              <w:t xml:space="preserve">  </w:t>
            </w:r>
          </w:p>
        </w:tc>
        <w:tc>
          <w:tcPr>
            <w:tcW w:w="2652" w:type="dxa"/>
            <w:shd w:val="clear" w:color="auto" w:fill="auto"/>
            <w:noWrap/>
            <w:vAlign w:val="bottom"/>
            <w:hideMark/>
          </w:tcPr>
          <w:p w14:paraId="2F558F46" w14:textId="1E46CC86" w:rsidR="00973419" w:rsidRPr="00C1611A" w:rsidRDefault="00973419" w:rsidP="0031014B">
            <w:pPr>
              <w:rPr>
                <w:rFonts w:eastAsia="Times New Roman"/>
                <w:noProof w:val="0"/>
                <w:color w:val="000000"/>
                <w:lang w:val="en-US" w:bidi="th-TH"/>
              </w:rPr>
            </w:pPr>
          </w:p>
        </w:tc>
        <w:tc>
          <w:tcPr>
            <w:tcW w:w="2303" w:type="dxa"/>
            <w:shd w:val="clear" w:color="auto" w:fill="auto"/>
            <w:noWrap/>
            <w:hideMark/>
          </w:tcPr>
          <w:p w14:paraId="006642A1" w14:textId="05494FD9"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04461245"/>
                <w:placeholder>
                  <w:docPart w:val="26DA30851FCF4C6A8DA258FEAED9840D"/>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24D96F32" w14:textId="77777777" w:rsidTr="00C1611A">
        <w:trPr>
          <w:trHeight w:val="290"/>
        </w:trPr>
        <w:tc>
          <w:tcPr>
            <w:tcW w:w="2547" w:type="dxa"/>
            <w:shd w:val="clear" w:color="auto" w:fill="auto"/>
            <w:noWrap/>
            <w:hideMark/>
          </w:tcPr>
          <w:p w14:paraId="7D669D33"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User</w:t>
            </w:r>
          </w:p>
        </w:tc>
        <w:tc>
          <w:tcPr>
            <w:tcW w:w="2551" w:type="dxa"/>
          </w:tcPr>
          <w:p w14:paraId="3B88AC33" w14:textId="77777777" w:rsidR="00973419" w:rsidRPr="00C1611A" w:rsidRDefault="00157E8D" w:rsidP="0031014B">
            <w:pPr>
              <w:rPr>
                <w:rFonts w:eastAsia="Times New Roman"/>
                <w:noProof w:val="0"/>
                <w:color w:val="000000"/>
                <w:lang w:val="en-US" w:bidi="th-TH"/>
              </w:rPr>
            </w:pPr>
            <w:r w:rsidRPr="00C1611A">
              <w:rPr>
                <w:rFonts w:eastAsia="Times New Roman"/>
                <w:noProof w:val="0"/>
                <w:color w:val="000000"/>
                <w:lang w:val="en-US" w:bidi="th-TH"/>
              </w:rPr>
              <w:t>Name of User Login</w:t>
            </w:r>
          </w:p>
          <w:p w14:paraId="2C0EA1A0" w14:textId="1EF0DF39" w:rsidR="00157E8D" w:rsidRPr="00C1611A" w:rsidRDefault="00157E8D" w:rsidP="0031014B">
            <w:pPr>
              <w:rPr>
                <w:rFonts w:eastAsia="Times New Roman"/>
                <w:noProof w:val="0"/>
                <w:color w:val="000000"/>
                <w:lang w:val="en-US" w:bidi="th-TH"/>
              </w:rPr>
            </w:pPr>
            <w:r w:rsidRPr="00C1611A">
              <w:rPr>
                <w:rFonts w:eastAsia="Times New Roman"/>
                <w:noProof w:val="0"/>
                <w:color w:val="0070C0"/>
                <w:lang w:val="en-US" w:bidi="th-TH"/>
              </w:rPr>
              <w:t xml:space="preserve">User </w:t>
            </w:r>
            <w:r w:rsidRPr="00C1611A">
              <w:rPr>
                <w:rFonts w:eastAsia="Times New Roman"/>
                <w:noProof w:val="0"/>
                <w:color w:val="0070C0"/>
                <w:cs/>
                <w:lang w:val="en-US" w:bidi="th-TH"/>
              </w:rPr>
              <w:t>ที่ใช้เข้าระบบ</w:t>
            </w:r>
          </w:p>
        </w:tc>
        <w:tc>
          <w:tcPr>
            <w:tcW w:w="2652" w:type="dxa"/>
            <w:shd w:val="clear" w:color="auto" w:fill="auto"/>
            <w:noWrap/>
            <w:vAlign w:val="bottom"/>
            <w:hideMark/>
          </w:tcPr>
          <w:p w14:paraId="64A9B0BA" w14:textId="4607E16F"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5CEDAB82" w14:textId="63717BD2"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220877824"/>
                <w:placeholder>
                  <w:docPart w:val="42CBA7299E6140708262CBDA1CD5ED6A"/>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27583898" w14:textId="77777777" w:rsidTr="00C1611A">
        <w:trPr>
          <w:trHeight w:val="290"/>
        </w:trPr>
        <w:tc>
          <w:tcPr>
            <w:tcW w:w="2547" w:type="dxa"/>
            <w:shd w:val="clear" w:color="auto" w:fill="auto"/>
            <w:noWrap/>
            <w:hideMark/>
          </w:tcPr>
          <w:p w14:paraId="448BAA41"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SEQ</w:t>
            </w:r>
          </w:p>
        </w:tc>
        <w:tc>
          <w:tcPr>
            <w:tcW w:w="2551" w:type="dxa"/>
          </w:tcPr>
          <w:p w14:paraId="6E72511D" w14:textId="4B15E5D7" w:rsidR="00973419" w:rsidRPr="00C1611A" w:rsidRDefault="00157E8D" w:rsidP="0031014B">
            <w:pPr>
              <w:rPr>
                <w:rFonts w:eastAsia="Times New Roman"/>
                <w:noProof w:val="0"/>
                <w:color w:val="000000"/>
                <w:lang w:val="en-US" w:bidi="th-TH"/>
              </w:rPr>
            </w:pPr>
            <w:r w:rsidRPr="00C1611A">
              <w:rPr>
                <w:rFonts w:eastAsia="Times New Roman"/>
                <w:noProof w:val="0"/>
                <w:color w:val="000000"/>
                <w:lang w:val="en-US" w:bidi="th-TH"/>
              </w:rPr>
              <w:t>SEQ of Transaction</w:t>
            </w:r>
          </w:p>
        </w:tc>
        <w:tc>
          <w:tcPr>
            <w:tcW w:w="2652" w:type="dxa"/>
            <w:shd w:val="clear" w:color="auto" w:fill="auto"/>
            <w:noWrap/>
            <w:vAlign w:val="bottom"/>
            <w:hideMark/>
          </w:tcPr>
          <w:p w14:paraId="3D0F5854" w14:textId="19CA0061"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10BC6AC1" w14:textId="35FDD510"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4067529"/>
                <w:placeholder>
                  <w:docPart w:val="739A7210CC5943D480D669E1E450DBCC"/>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4E0DC242" w14:textId="77777777" w:rsidTr="00C1611A">
        <w:trPr>
          <w:trHeight w:val="290"/>
        </w:trPr>
        <w:tc>
          <w:tcPr>
            <w:tcW w:w="2547" w:type="dxa"/>
            <w:shd w:val="clear" w:color="auto" w:fill="auto"/>
            <w:noWrap/>
            <w:hideMark/>
          </w:tcPr>
          <w:p w14:paraId="7E7FE7D2"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Loan Ref. No.</w:t>
            </w:r>
          </w:p>
        </w:tc>
        <w:tc>
          <w:tcPr>
            <w:tcW w:w="2551" w:type="dxa"/>
          </w:tcPr>
          <w:p w14:paraId="0C09E3F8" w14:textId="13DE9D11" w:rsidR="00973419" w:rsidRPr="00C1611A" w:rsidRDefault="00157E8D" w:rsidP="0031014B">
            <w:pPr>
              <w:rPr>
                <w:rFonts w:eastAsia="Times New Roman"/>
                <w:noProof w:val="0"/>
                <w:color w:val="000000"/>
                <w:lang w:val="en-US" w:bidi="th-TH"/>
              </w:rPr>
            </w:pPr>
            <w:r w:rsidRPr="00C1611A">
              <w:rPr>
                <w:rFonts w:eastAsia="Times New Roman"/>
                <w:noProof w:val="0"/>
                <w:color w:val="000000"/>
                <w:lang w:val="en-US" w:bidi="th-TH"/>
              </w:rPr>
              <w:t>Loan account number, Drawdown number</w:t>
            </w:r>
          </w:p>
        </w:tc>
        <w:tc>
          <w:tcPr>
            <w:tcW w:w="2652" w:type="dxa"/>
            <w:shd w:val="clear" w:color="auto" w:fill="auto"/>
            <w:noWrap/>
            <w:vAlign w:val="bottom"/>
            <w:hideMark/>
          </w:tcPr>
          <w:p w14:paraId="0BED63DF" w14:textId="622A9691"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2D1D09CD" w14:textId="751A5495"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959829787"/>
                <w:placeholder>
                  <w:docPart w:val="6DF244252C5B4C489CB45658B02568FA"/>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36B5EBD3" w14:textId="77777777" w:rsidTr="00C1611A">
        <w:trPr>
          <w:trHeight w:val="290"/>
        </w:trPr>
        <w:tc>
          <w:tcPr>
            <w:tcW w:w="2547" w:type="dxa"/>
            <w:shd w:val="clear" w:color="auto" w:fill="auto"/>
            <w:noWrap/>
            <w:hideMark/>
          </w:tcPr>
          <w:p w14:paraId="00E22E14"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CR. Limit No.</w:t>
            </w:r>
          </w:p>
        </w:tc>
        <w:tc>
          <w:tcPr>
            <w:tcW w:w="2551" w:type="dxa"/>
          </w:tcPr>
          <w:p w14:paraId="7F7F612F" w14:textId="77777777" w:rsidR="00973419" w:rsidRPr="00C1611A" w:rsidRDefault="00973419" w:rsidP="0031014B">
            <w:pPr>
              <w:rPr>
                <w:rFonts w:eastAsia="Times New Roman"/>
                <w:noProof w:val="0"/>
                <w:color w:val="000000"/>
                <w:lang w:val="en-US" w:bidi="th-TH"/>
              </w:rPr>
            </w:pPr>
          </w:p>
        </w:tc>
        <w:tc>
          <w:tcPr>
            <w:tcW w:w="2652" w:type="dxa"/>
            <w:shd w:val="clear" w:color="auto" w:fill="auto"/>
            <w:noWrap/>
            <w:vAlign w:val="bottom"/>
            <w:hideMark/>
          </w:tcPr>
          <w:p w14:paraId="000E6F6A" w14:textId="727B4E7F"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44D4E730" w14:textId="3C04DBD5"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738369282"/>
                <w:placeholder>
                  <w:docPart w:val="ED4656B21F1D4926A9D194C92666230E"/>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22313317" w14:textId="77777777" w:rsidTr="00C1611A">
        <w:trPr>
          <w:trHeight w:val="290"/>
        </w:trPr>
        <w:tc>
          <w:tcPr>
            <w:tcW w:w="2547" w:type="dxa"/>
            <w:shd w:val="clear" w:color="auto" w:fill="auto"/>
            <w:noWrap/>
            <w:hideMark/>
          </w:tcPr>
          <w:p w14:paraId="7C24C0A3"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 xml:space="preserve">Ext. </w:t>
            </w:r>
            <w:proofErr w:type="spellStart"/>
            <w:r w:rsidRPr="00C1611A">
              <w:rPr>
                <w:rFonts w:eastAsia="Times New Roman"/>
                <w:noProof w:val="0"/>
                <w:color w:val="000000"/>
                <w:lang w:val="en-US" w:bidi="th-TH"/>
              </w:rPr>
              <w:t>Sts</w:t>
            </w:r>
            <w:proofErr w:type="spellEnd"/>
          </w:p>
        </w:tc>
        <w:tc>
          <w:tcPr>
            <w:tcW w:w="2551" w:type="dxa"/>
          </w:tcPr>
          <w:p w14:paraId="6DDB71F9" w14:textId="24E91F5D" w:rsidR="00973419" w:rsidRPr="00C1611A" w:rsidRDefault="00157E8D" w:rsidP="0031014B">
            <w:pPr>
              <w:rPr>
                <w:rFonts w:eastAsia="Times New Roman"/>
                <w:noProof w:val="0"/>
                <w:color w:val="000000"/>
                <w:lang w:val="en-US" w:bidi="th-TH"/>
              </w:rPr>
            </w:pPr>
            <w:r w:rsidRPr="00C1611A">
              <w:rPr>
                <w:rFonts w:eastAsia="Times New Roman"/>
                <w:noProof w:val="0"/>
                <w:color w:val="000000"/>
                <w:lang w:val="en-US" w:bidi="th-TH"/>
              </w:rPr>
              <w:t>Extend status</w:t>
            </w:r>
          </w:p>
        </w:tc>
        <w:tc>
          <w:tcPr>
            <w:tcW w:w="2652" w:type="dxa"/>
            <w:shd w:val="clear" w:color="auto" w:fill="auto"/>
            <w:noWrap/>
            <w:vAlign w:val="bottom"/>
            <w:hideMark/>
          </w:tcPr>
          <w:p w14:paraId="28FF15E4" w14:textId="617293BD"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xml:space="preserve">  </w:t>
            </w:r>
          </w:p>
        </w:tc>
        <w:tc>
          <w:tcPr>
            <w:tcW w:w="2303" w:type="dxa"/>
            <w:shd w:val="clear" w:color="auto" w:fill="auto"/>
            <w:noWrap/>
            <w:hideMark/>
          </w:tcPr>
          <w:p w14:paraId="5CF79C3A" w14:textId="1E4F7883"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514832853"/>
                <w:placeholder>
                  <w:docPart w:val="0D9F9AB3388E49E684DE34368E55A372"/>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2F2EFA1A" w14:textId="77777777" w:rsidTr="00C1611A">
        <w:trPr>
          <w:trHeight w:val="290"/>
        </w:trPr>
        <w:tc>
          <w:tcPr>
            <w:tcW w:w="2547" w:type="dxa"/>
            <w:shd w:val="clear" w:color="auto" w:fill="auto"/>
            <w:noWrap/>
            <w:hideMark/>
          </w:tcPr>
          <w:p w14:paraId="5481C0E9"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lastRenderedPageBreak/>
              <w:t>Period</w:t>
            </w:r>
          </w:p>
        </w:tc>
        <w:tc>
          <w:tcPr>
            <w:tcW w:w="2551" w:type="dxa"/>
          </w:tcPr>
          <w:p w14:paraId="7E80BFE9" w14:textId="77777777" w:rsidR="00157E8D" w:rsidRPr="00C1611A" w:rsidRDefault="00157E8D" w:rsidP="00157E8D">
            <w:pPr>
              <w:rPr>
                <w:rFonts w:eastAsia="Times New Roman"/>
                <w:noProof w:val="0"/>
                <w:color w:val="000000"/>
                <w:lang w:val="en-US" w:bidi="th-TH"/>
              </w:rPr>
            </w:pPr>
            <w:r w:rsidRPr="00C1611A">
              <w:rPr>
                <w:rFonts w:eastAsia="Times New Roman"/>
                <w:noProof w:val="0"/>
                <w:color w:val="000000"/>
                <w:lang w:val="en-US" w:bidi="th-TH"/>
              </w:rPr>
              <w:t>Current installment plan, if overdue show in overdue report </w:t>
            </w:r>
          </w:p>
          <w:p w14:paraId="021806D8" w14:textId="2C4F5A5D" w:rsidR="00973419" w:rsidRPr="00C1611A" w:rsidRDefault="00157E8D" w:rsidP="00157E8D">
            <w:pPr>
              <w:rPr>
                <w:rFonts w:eastAsia="Times New Roman"/>
                <w:noProof w:val="0"/>
                <w:color w:val="000000"/>
                <w:lang w:val="en-US" w:bidi="th-TH"/>
              </w:rPr>
            </w:pPr>
            <w:r w:rsidRPr="00C1611A">
              <w:rPr>
                <w:rFonts w:eastAsia="Times New Roman"/>
                <w:noProof w:val="0"/>
                <w:color w:val="0070C0"/>
                <w:cs/>
                <w:lang w:val="en-US" w:bidi="th-TH"/>
              </w:rPr>
              <w:t xml:space="preserve">งวดผ่อนปัจจุบันของลูกค้า หากไม่ชำระจะไปแสดงที่ </w:t>
            </w:r>
            <w:r w:rsidRPr="00C1611A">
              <w:rPr>
                <w:rFonts w:eastAsia="Times New Roman"/>
                <w:noProof w:val="0"/>
                <w:color w:val="0070C0"/>
                <w:lang w:val="en-US" w:bidi="th-TH"/>
              </w:rPr>
              <w:t>overdue report</w:t>
            </w:r>
          </w:p>
        </w:tc>
        <w:tc>
          <w:tcPr>
            <w:tcW w:w="2652" w:type="dxa"/>
            <w:shd w:val="clear" w:color="auto" w:fill="auto"/>
            <w:noWrap/>
            <w:vAlign w:val="bottom"/>
            <w:hideMark/>
          </w:tcPr>
          <w:p w14:paraId="10D29665" w14:textId="67AD8F72"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79E05BCE" w14:textId="4CA5C407"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614031663"/>
                <w:placeholder>
                  <w:docPart w:val="74BB399A57304707909B9FE443812178"/>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68D21D45" w14:textId="77777777" w:rsidTr="00C1611A">
        <w:trPr>
          <w:trHeight w:val="290"/>
        </w:trPr>
        <w:tc>
          <w:tcPr>
            <w:tcW w:w="2547" w:type="dxa"/>
            <w:shd w:val="clear" w:color="auto" w:fill="auto"/>
            <w:noWrap/>
            <w:hideMark/>
          </w:tcPr>
          <w:p w14:paraId="383D927C"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Bridging</w:t>
            </w:r>
          </w:p>
        </w:tc>
        <w:tc>
          <w:tcPr>
            <w:tcW w:w="2551" w:type="dxa"/>
          </w:tcPr>
          <w:p w14:paraId="07388EE5" w14:textId="26564916" w:rsidR="00973419" w:rsidRPr="00C1611A" w:rsidRDefault="00973419" w:rsidP="0031014B">
            <w:pPr>
              <w:rPr>
                <w:rFonts w:eastAsia="Times New Roman"/>
                <w:noProof w:val="0"/>
                <w:color w:val="000000"/>
                <w:lang w:val="en-US" w:bidi="th-TH"/>
              </w:rPr>
            </w:pPr>
          </w:p>
        </w:tc>
        <w:tc>
          <w:tcPr>
            <w:tcW w:w="2652" w:type="dxa"/>
            <w:shd w:val="clear" w:color="auto" w:fill="auto"/>
            <w:noWrap/>
            <w:vAlign w:val="bottom"/>
            <w:hideMark/>
          </w:tcPr>
          <w:p w14:paraId="2D296D20" w14:textId="6D2F4E93"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294C2271" w14:textId="4333467C"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550035488"/>
                <w:placeholder>
                  <w:docPart w:val="7E985BE96E834B8D8A50DD661D070092"/>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7D4D6E3C" w14:textId="77777777" w:rsidTr="00C1611A">
        <w:trPr>
          <w:trHeight w:val="290"/>
        </w:trPr>
        <w:tc>
          <w:tcPr>
            <w:tcW w:w="2547" w:type="dxa"/>
            <w:shd w:val="clear" w:color="auto" w:fill="auto"/>
            <w:noWrap/>
            <w:hideMark/>
          </w:tcPr>
          <w:p w14:paraId="5FB9C033"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SRC. Fund</w:t>
            </w:r>
          </w:p>
        </w:tc>
        <w:tc>
          <w:tcPr>
            <w:tcW w:w="2551" w:type="dxa"/>
          </w:tcPr>
          <w:p w14:paraId="515E82D5" w14:textId="77777777" w:rsidR="00973419" w:rsidRPr="00C1611A" w:rsidRDefault="00973419" w:rsidP="0031014B">
            <w:pPr>
              <w:rPr>
                <w:rFonts w:eastAsia="Times New Roman"/>
                <w:noProof w:val="0"/>
                <w:color w:val="000000"/>
                <w:lang w:val="en-US" w:bidi="th-TH"/>
              </w:rPr>
            </w:pPr>
          </w:p>
        </w:tc>
        <w:tc>
          <w:tcPr>
            <w:tcW w:w="2652" w:type="dxa"/>
            <w:shd w:val="clear" w:color="auto" w:fill="auto"/>
            <w:noWrap/>
            <w:vAlign w:val="bottom"/>
            <w:hideMark/>
          </w:tcPr>
          <w:p w14:paraId="740F4016" w14:textId="1FCE88B0"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081A8AD9" w14:textId="5E39DA70"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877141312"/>
                <w:placeholder>
                  <w:docPart w:val="228A7C3625DC4456A440F6EF20C7147C"/>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48509A59" w14:textId="77777777" w:rsidTr="00C1611A">
        <w:trPr>
          <w:trHeight w:val="290"/>
        </w:trPr>
        <w:tc>
          <w:tcPr>
            <w:tcW w:w="2547" w:type="dxa"/>
            <w:shd w:val="clear" w:color="auto" w:fill="auto"/>
            <w:noWrap/>
            <w:hideMark/>
          </w:tcPr>
          <w:p w14:paraId="1E8AF7F9"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Credit Type</w:t>
            </w:r>
          </w:p>
        </w:tc>
        <w:tc>
          <w:tcPr>
            <w:tcW w:w="2551" w:type="dxa"/>
          </w:tcPr>
          <w:p w14:paraId="4571A847" w14:textId="01EF1AEC" w:rsidR="00973419" w:rsidRPr="00C1611A" w:rsidRDefault="00157E8D" w:rsidP="0031014B">
            <w:pPr>
              <w:rPr>
                <w:rFonts w:eastAsia="Times New Roman"/>
                <w:noProof w:val="0"/>
                <w:color w:val="000000"/>
                <w:lang w:val="en-US" w:bidi="th-TH"/>
              </w:rPr>
            </w:pPr>
            <w:r w:rsidRPr="00C1611A">
              <w:rPr>
                <w:rFonts w:eastAsia="Times New Roman"/>
                <w:noProof w:val="0"/>
                <w:color w:val="000000"/>
                <w:lang w:val="en-US" w:bidi="th-TH"/>
              </w:rPr>
              <w:t>Product type of</w:t>
            </w:r>
            <w:r w:rsidRPr="00C1611A">
              <w:rPr>
                <w:rFonts w:eastAsia="Times New Roman"/>
                <w:noProof w:val="0"/>
                <w:color w:val="000000"/>
                <w:cs/>
                <w:lang w:val="en-US" w:bidi="th-TH"/>
              </w:rPr>
              <w:t xml:space="preserve"> </w:t>
            </w:r>
            <w:r w:rsidRPr="00C1611A">
              <w:rPr>
                <w:rFonts w:eastAsia="Times New Roman"/>
                <w:noProof w:val="0"/>
                <w:color w:val="000000"/>
                <w:lang w:val="en-US" w:bidi="th-TH"/>
              </w:rPr>
              <w:t>loan (checking loan type and Loan subtype)</w:t>
            </w:r>
          </w:p>
        </w:tc>
        <w:tc>
          <w:tcPr>
            <w:tcW w:w="2652" w:type="dxa"/>
            <w:shd w:val="clear" w:color="auto" w:fill="auto"/>
            <w:noWrap/>
            <w:vAlign w:val="bottom"/>
            <w:hideMark/>
          </w:tcPr>
          <w:p w14:paraId="5457CED1" w14:textId="14C08BB0"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47A60D14" w14:textId="565C4F5E"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112321537"/>
                <w:placeholder>
                  <w:docPart w:val="F00D2F52503242288AF360C09A644C0A"/>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46E0FE55" w14:textId="77777777" w:rsidTr="00C1611A">
        <w:trPr>
          <w:trHeight w:val="290"/>
        </w:trPr>
        <w:tc>
          <w:tcPr>
            <w:tcW w:w="2547" w:type="dxa"/>
            <w:shd w:val="clear" w:color="auto" w:fill="auto"/>
            <w:noWrap/>
            <w:hideMark/>
          </w:tcPr>
          <w:p w14:paraId="573E1941"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Currency</w:t>
            </w:r>
          </w:p>
        </w:tc>
        <w:tc>
          <w:tcPr>
            <w:tcW w:w="2551" w:type="dxa"/>
          </w:tcPr>
          <w:p w14:paraId="3491FFC5" w14:textId="14A7E61C" w:rsidR="00973419" w:rsidRPr="00C1611A" w:rsidRDefault="00157E8D" w:rsidP="0031014B">
            <w:pPr>
              <w:rPr>
                <w:rFonts w:eastAsia="Times New Roman"/>
                <w:noProof w:val="0"/>
                <w:color w:val="000000"/>
                <w:lang w:val="en-US" w:bidi="th-TH"/>
              </w:rPr>
            </w:pPr>
            <w:proofErr w:type="spellStart"/>
            <w:r w:rsidRPr="00C1611A">
              <w:rPr>
                <w:rFonts w:eastAsia="Times New Roman"/>
                <w:noProof w:val="0"/>
                <w:color w:val="000000"/>
                <w:lang w:val="en-US" w:bidi="th-TH"/>
              </w:rPr>
              <w:t>Currencywise</w:t>
            </w:r>
            <w:proofErr w:type="spellEnd"/>
          </w:p>
        </w:tc>
        <w:tc>
          <w:tcPr>
            <w:tcW w:w="2652" w:type="dxa"/>
            <w:shd w:val="clear" w:color="auto" w:fill="auto"/>
            <w:noWrap/>
            <w:vAlign w:val="bottom"/>
            <w:hideMark/>
          </w:tcPr>
          <w:p w14:paraId="045BB30D" w14:textId="7B8C9C85"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4CF0A46E" w14:textId="29735EA9"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052958744"/>
                <w:placeholder>
                  <w:docPart w:val="A94F1251D4A8411DB359BEE88CFDBFE3"/>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6C4B2D2A" w14:textId="77777777" w:rsidTr="00C1611A">
        <w:trPr>
          <w:trHeight w:val="290"/>
        </w:trPr>
        <w:tc>
          <w:tcPr>
            <w:tcW w:w="2547" w:type="dxa"/>
            <w:shd w:val="clear" w:color="auto" w:fill="auto"/>
            <w:noWrap/>
            <w:hideMark/>
          </w:tcPr>
          <w:p w14:paraId="4089CBB6"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 xml:space="preserve">Out. </w:t>
            </w:r>
            <w:proofErr w:type="spellStart"/>
            <w:r w:rsidRPr="00C1611A">
              <w:rPr>
                <w:rFonts w:eastAsia="Times New Roman"/>
                <w:noProof w:val="0"/>
                <w:color w:val="000000"/>
                <w:lang w:val="en-US" w:bidi="th-TH"/>
              </w:rPr>
              <w:t>Curr</w:t>
            </w:r>
            <w:proofErr w:type="spellEnd"/>
            <w:r w:rsidRPr="00C1611A">
              <w:rPr>
                <w:rFonts w:eastAsia="Times New Roman"/>
                <w:noProof w:val="0"/>
                <w:color w:val="000000"/>
                <w:lang w:val="en-US" w:bidi="th-TH"/>
              </w:rPr>
              <w:t xml:space="preserve"> Amt/Period</w:t>
            </w:r>
          </w:p>
        </w:tc>
        <w:tc>
          <w:tcPr>
            <w:tcW w:w="2551" w:type="dxa"/>
          </w:tcPr>
          <w:p w14:paraId="0E8D7DDA" w14:textId="5EF8456A" w:rsidR="00157E8D" w:rsidRPr="00C1611A" w:rsidRDefault="00157E8D" w:rsidP="00157E8D">
            <w:pPr>
              <w:rPr>
                <w:rFonts w:eastAsia="Times New Roman"/>
                <w:noProof w:val="0"/>
                <w:color w:val="000000"/>
                <w:lang w:val="en-US" w:bidi="th-TH"/>
              </w:rPr>
            </w:pPr>
            <w:r w:rsidRPr="00C1611A">
              <w:rPr>
                <w:rFonts w:eastAsia="Times New Roman"/>
                <w:noProof w:val="0"/>
                <w:color w:val="000000"/>
                <w:lang w:val="en-US" w:bidi="th-TH"/>
              </w:rPr>
              <w:t xml:space="preserve">Outstanding Currency amount / Period  </w:t>
            </w:r>
          </w:p>
          <w:p w14:paraId="6521D5FB" w14:textId="77777777" w:rsidR="00157E8D" w:rsidRPr="00C1611A" w:rsidRDefault="00157E8D" w:rsidP="00157E8D">
            <w:pPr>
              <w:rPr>
                <w:rFonts w:eastAsia="Times New Roman"/>
                <w:noProof w:val="0"/>
                <w:color w:val="000000"/>
                <w:lang w:val="en-US" w:bidi="th-TH"/>
              </w:rPr>
            </w:pPr>
            <w:r w:rsidRPr="00C1611A">
              <w:rPr>
                <w:rFonts w:eastAsia="Times New Roman"/>
                <w:noProof w:val="0"/>
                <w:color w:val="000000"/>
                <w:lang w:val="en-US" w:bidi="th-TH"/>
              </w:rPr>
              <w:t>Amount of principal due</w:t>
            </w:r>
          </w:p>
          <w:p w14:paraId="49A15009" w14:textId="77777777" w:rsidR="00157E8D" w:rsidRPr="00C1611A" w:rsidRDefault="00157E8D" w:rsidP="00157E8D">
            <w:pPr>
              <w:rPr>
                <w:rFonts w:eastAsia="Times New Roman"/>
                <w:noProof w:val="0"/>
                <w:color w:val="000000"/>
                <w:lang w:val="en-US" w:bidi="th-TH"/>
              </w:rPr>
            </w:pPr>
            <w:r w:rsidRPr="00C1611A">
              <w:rPr>
                <w:rFonts w:eastAsia="Times New Roman"/>
                <w:noProof w:val="0"/>
                <w:color w:val="000000"/>
                <w:lang w:val="en-US" w:bidi="th-TH"/>
              </w:rPr>
              <w:t>Show only principal</w:t>
            </w:r>
          </w:p>
          <w:p w14:paraId="48DC28F5" w14:textId="77777777" w:rsidR="00973419" w:rsidRPr="00C1611A" w:rsidRDefault="00157E8D" w:rsidP="00157E8D">
            <w:pPr>
              <w:rPr>
                <w:rFonts w:eastAsia="Times New Roman"/>
                <w:noProof w:val="0"/>
                <w:color w:val="000000"/>
                <w:lang w:val="en-US" w:bidi="th-TH"/>
              </w:rPr>
            </w:pPr>
            <w:r w:rsidRPr="00C1611A">
              <w:rPr>
                <w:rFonts w:eastAsia="Times New Roman"/>
                <w:noProof w:val="0"/>
                <w:color w:val="000000"/>
                <w:lang w:val="en-US" w:bidi="th-TH"/>
              </w:rPr>
              <w:t>If only interest to be paid, don’t show principal amount</w:t>
            </w:r>
          </w:p>
          <w:p w14:paraId="6FFFF079" w14:textId="77777777" w:rsidR="00157E8D" w:rsidRPr="00C1611A" w:rsidRDefault="00157E8D" w:rsidP="00157E8D">
            <w:pPr>
              <w:rPr>
                <w:rFonts w:eastAsia="Times New Roman"/>
                <w:noProof w:val="0"/>
                <w:color w:val="000000"/>
                <w:lang w:val="en-US" w:bidi="th-TH"/>
              </w:rPr>
            </w:pPr>
          </w:p>
          <w:p w14:paraId="116B84E4" w14:textId="53E5EEC5" w:rsidR="00157E8D" w:rsidRPr="00C1611A" w:rsidRDefault="00C50E52" w:rsidP="00157E8D">
            <w:pPr>
              <w:rPr>
                <w:rFonts w:eastAsia="Times New Roman"/>
                <w:noProof w:val="0"/>
                <w:color w:val="0070C0"/>
                <w:lang w:val="en-US" w:bidi="th-TH"/>
              </w:rPr>
            </w:pPr>
            <w:r w:rsidRPr="00C1611A">
              <w:rPr>
                <w:rFonts w:eastAsia="Times New Roman"/>
                <w:noProof w:val="0"/>
                <w:color w:val="0070C0"/>
                <w:lang w:val="en-US" w:bidi="th-TH"/>
              </w:rPr>
              <w:t xml:space="preserve">Outstanding Currency amount / </w:t>
            </w:r>
            <w:proofErr w:type="gramStart"/>
            <w:r w:rsidRPr="00C1611A">
              <w:rPr>
                <w:rFonts w:eastAsia="Times New Roman"/>
                <w:noProof w:val="0"/>
                <w:color w:val="0070C0"/>
                <w:lang w:val="en-US" w:bidi="th-TH"/>
              </w:rPr>
              <w:t xml:space="preserve">Period  </w:t>
            </w:r>
            <w:r w:rsidRPr="00C1611A">
              <w:rPr>
                <w:rFonts w:eastAsia="Times New Roman"/>
                <w:noProof w:val="0"/>
                <w:color w:val="0070C0"/>
                <w:cs/>
                <w:lang w:val="en-US" w:bidi="th-TH"/>
              </w:rPr>
              <w:t>ค่าของเงินต้นที่ครบกำหนดชำระ</w:t>
            </w:r>
            <w:proofErr w:type="gramEnd"/>
            <w:r w:rsidRPr="00C1611A">
              <w:rPr>
                <w:rFonts w:eastAsia="Times New Roman"/>
                <w:noProof w:val="0"/>
                <w:color w:val="0070C0"/>
                <w:cs/>
                <w:lang w:val="en-US" w:bidi="th-TH"/>
              </w:rPr>
              <w:t xml:space="preserve"> แสดงแต่เงินต้นถ้าชำระแต่ดอกเบี้ย จะไม่แสดงค่าเงินต้น</w:t>
            </w:r>
          </w:p>
        </w:tc>
        <w:tc>
          <w:tcPr>
            <w:tcW w:w="2652" w:type="dxa"/>
            <w:shd w:val="clear" w:color="auto" w:fill="auto"/>
            <w:noWrap/>
            <w:vAlign w:val="bottom"/>
            <w:hideMark/>
          </w:tcPr>
          <w:p w14:paraId="0158CDE0" w14:textId="5C654155" w:rsidR="00973419" w:rsidRPr="00C1611A" w:rsidRDefault="00973419" w:rsidP="00C50E52">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46DECC29" w14:textId="3796BBBE"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799037247"/>
                <w:placeholder>
                  <w:docPart w:val="C4E3E105CAE743DD85F1E5C2C5DA31F4"/>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5C5813DE" w14:textId="77777777" w:rsidTr="00C1611A">
        <w:trPr>
          <w:trHeight w:val="290"/>
        </w:trPr>
        <w:tc>
          <w:tcPr>
            <w:tcW w:w="2547" w:type="dxa"/>
            <w:shd w:val="clear" w:color="auto" w:fill="auto"/>
            <w:noWrap/>
            <w:hideMark/>
          </w:tcPr>
          <w:p w14:paraId="1B109B9F" w14:textId="18580E1F"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 xml:space="preserve">Interest Amount up to due date </w:t>
            </w:r>
          </w:p>
        </w:tc>
        <w:tc>
          <w:tcPr>
            <w:tcW w:w="2551" w:type="dxa"/>
          </w:tcPr>
          <w:p w14:paraId="5197A3C8" w14:textId="40BB66E9" w:rsidR="00C50E52" w:rsidRPr="00C1611A" w:rsidRDefault="00C50E52" w:rsidP="0031014B">
            <w:pPr>
              <w:rPr>
                <w:rFonts w:eastAsia="Times New Roman"/>
                <w:noProof w:val="0"/>
                <w:color w:val="000000"/>
                <w:lang w:val="en-US" w:bidi="th-TH"/>
              </w:rPr>
            </w:pPr>
            <w:r w:rsidRPr="00C1611A">
              <w:rPr>
                <w:rFonts w:eastAsia="Times New Roman"/>
                <w:noProof w:val="0"/>
                <w:color w:val="000000"/>
                <w:lang w:val="en-US" w:bidi="th-TH"/>
              </w:rPr>
              <w:t>Show interest up to and excluding due date (Legacy don’t have but need in CBS)</w:t>
            </w:r>
          </w:p>
          <w:p w14:paraId="784B1BC2" w14:textId="77777777" w:rsidR="00C50E52" w:rsidRPr="00C1611A" w:rsidRDefault="00C50E52" w:rsidP="0031014B">
            <w:pPr>
              <w:rPr>
                <w:rFonts w:eastAsia="Times New Roman"/>
                <w:noProof w:val="0"/>
                <w:color w:val="000000"/>
                <w:lang w:val="en-US" w:bidi="th-TH"/>
              </w:rPr>
            </w:pPr>
          </w:p>
          <w:p w14:paraId="7C5EB012" w14:textId="46927CB6" w:rsidR="00973419" w:rsidRPr="00C1611A" w:rsidRDefault="00C50E52" w:rsidP="0031014B">
            <w:pPr>
              <w:rPr>
                <w:rFonts w:eastAsia="Times New Roman"/>
                <w:noProof w:val="0"/>
                <w:color w:val="000000"/>
                <w:lang w:val="en-US" w:bidi="th-TH"/>
              </w:rPr>
            </w:pPr>
            <w:r w:rsidRPr="00C1611A">
              <w:rPr>
                <w:rFonts w:eastAsia="Times New Roman"/>
                <w:noProof w:val="0"/>
                <w:color w:val="0070C0"/>
                <w:cs/>
                <w:lang w:val="en-US" w:bidi="th-TH"/>
              </w:rPr>
              <w:t xml:space="preserve">ให้แสดงดอกเบี้ยจนถึงวันที่ก่อนกำหนดชำระ  ถ้าดิวลูกค้าวันที่ </w:t>
            </w:r>
            <w:r w:rsidRPr="00C1611A">
              <w:rPr>
                <w:rFonts w:eastAsia="Times New Roman"/>
                <w:noProof w:val="0"/>
                <w:color w:val="0070C0"/>
                <w:lang w:val="en-US" w:bidi="th-TH"/>
              </w:rPr>
              <w:t xml:space="preserve">28 </w:t>
            </w:r>
            <w:r w:rsidRPr="00C1611A">
              <w:rPr>
                <w:rFonts w:eastAsia="Times New Roman"/>
                <w:noProof w:val="0"/>
                <w:color w:val="0070C0"/>
                <w:cs/>
                <w:lang w:val="en-US" w:bidi="th-TH"/>
              </w:rPr>
              <w:t xml:space="preserve">จะให้แสดงข้อมูลถึง วันที่ </w:t>
            </w:r>
            <w:r w:rsidRPr="00C1611A">
              <w:rPr>
                <w:rFonts w:eastAsia="Times New Roman"/>
                <w:noProof w:val="0"/>
                <w:color w:val="0070C0"/>
                <w:lang w:val="en-US" w:bidi="th-TH"/>
              </w:rPr>
              <w:t>27</w:t>
            </w:r>
            <w:r w:rsidRPr="00C1611A">
              <w:rPr>
                <w:rFonts w:eastAsia="Times New Roman"/>
                <w:noProof w:val="0"/>
                <w:color w:val="0070C0"/>
                <w:cs/>
                <w:lang w:val="en-US" w:bidi="th-TH"/>
              </w:rPr>
              <w:t xml:space="preserve">  </w:t>
            </w:r>
            <w:r w:rsidRPr="00C1611A">
              <w:rPr>
                <w:rFonts w:eastAsia="Times New Roman"/>
                <w:noProof w:val="0"/>
                <w:color w:val="0070C0"/>
                <w:lang w:val="en-US" w:bidi="th-TH"/>
              </w:rPr>
              <w:t>(</w:t>
            </w:r>
            <w:r w:rsidRPr="00C1611A">
              <w:rPr>
                <w:rFonts w:eastAsia="Times New Roman"/>
                <w:noProof w:val="0"/>
                <w:color w:val="0070C0"/>
                <w:cs/>
                <w:lang w:val="en-US" w:bidi="th-TH"/>
              </w:rPr>
              <w:t xml:space="preserve">เพิ่มใหม่ </w:t>
            </w:r>
            <w:r w:rsidRPr="00C1611A">
              <w:rPr>
                <w:rFonts w:eastAsia="Times New Roman"/>
                <w:noProof w:val="0"/>
                <w:color w:val="0070C0"/>
                <w:lang w:val="en-US" w:bidi="th-TH"/>
              </w:rPr>
              <w:t>CBS)</w:t>
            </w:r>
          </w:p>
        </w:tc>
        <w:tc>
          <w:tcPr>
            <w:tcW w:w="2652" w:type="dxa"/>
            <w:shd w:val="clear" w:color="auto" w:fill="auto"/>
            <w:noWrap/>
            <w:vAlign w:val="bottom"/>
            <w:hideMark/>
          </w:tcPr>
          <w:p w14:paraId="672EE3DF" w14:textId="1AB831DB"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t> </w:t>
            </w:r>
          </w:p>
        </w:tc>
        <w:tc>
          <w:tcPr>
            <w:tcW w:w="2303" w:type="dxa"/>
            <w:shd w:val="clear" w:color="auto" w:fill="auto"/>
            <w:noWrap/>
            <w:hideMark/>
          </w:tcPr>
          <w:p w14:paraId="0CE8DC4C" w14:textId="3AB2D99C"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568298515"/>
                <w:placeholder>
                  <w:docPart w:val="D2CA2AB3598648C3A898F414D533D439"/>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973419" w:rsidRPr="00E61DCE" w14:paraId="36C30CC2" w14:textId="77777777" w:rsidTr="00C1611A">
        <w:trPr>
          <w:trHeight w:val="290"/>
        </w:trPr>
        <w:tc>
          <w:tcPr>
            <w:tcW w:w="2547" w:type="dxa"/>
            <w:shd w:val="clear" w:color="auto" w:fill="auto"/>
            <w:noWrap/>
          </w:tcPr>
          <w:p w14:paraId="52342E77" w14:textId="32A07286"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Interest Rate</w:t>
            </w:r>
          </w:p>
        </w:tc>
        <w:tc>
          <w:tcPr>
            <w:tcW w:w="2551" w:type="dxa"/>
          </w:tcPr>
          <w:p w14:paraId="08C754A6" w14:textId="7432F2FC" w:rsidR="00C81732" w:rsidRPr="006541C7" w:rsidRDefault="00C50E52" w:rsidP="00C81732">
            <w:pPr>
              <w:rPr>
                <w:rFonts w:eastAsia="Times New Roman"/>
                <w:noProof w:val="0"/>
                <w:color w:val="000000"/>
                <w:lang w:val="en-US" w:bidi="th-TH"/>
              </w:rPr>
            </w:pPr>
            <w:r w:rsidRPr="00C1611A">
              <w:rPr>
                <w:rFonts w:eastAsia="Times New Roman"/>
                <w:noProof w:val="0"/>
                <w:color w:val="000000"/>
                <w:lang w:val="en-US" w:bidi="th-TH"/>
              </w:rPr>
              <w:t>(Add new) show rate as of due date</w:t>
            </w:r>
            <w:r w:rsidR="00C81732">
              <w:rPr>
                <w:rFonts w:eastAsia="Times New Roman"/>
                <w:noProof w:val="0"/>
                <w:color w:val="000000"/>
                <w:lang w:val="en-US" w:bidi="th-TH"/>
              </w:rPr>
              <w:t xml:space="preserve"> </w:t>
            </w:r>
            <w:r w:rsidR="00C81732" w:rsidRPr="006541C7">
              <w:rPr>
                <w:rFonts w:eastAsia="Times New Roman"/>
                <w:noProof w:val="0"/>
                <w:color w:val="000000"/>
                <w:lang w:val="en-US" w:bidi="th-TH"/>
              </w:rPr>
              <w:t>(Legacy system don’t have but need in CBS9)</w:t>
            </w:r>
          </w:p>
          <w:p w14:paraId="688814D6" w14:textId="77777777" w:rsidR="00C50E52" w:rsidRPr="00C1611A" w:rsidRDefault="00C50E52" w:rsidP="0031014B">
            <w:pPr>
              <w:rPr>
                <w:rFonts w:eastAsia="Times New Roman"/>
                <w:noProof w:val="0"/>
                <w:color w:val="000000"/>
                <w:lang w:val="en-US" w:bidi="th-TH"/>
              </w:rPr>
            </w:pPr>
          </w:p>
          <w:p w14:paraId="2154F300" w14:textId="76139849" w:rsidR="00973419" w:rsidRPr="00C1611A" w:rsidRDefault="00C50E52" w:rsidP="0031014B">
            <w:pPr>
              <w:rPr>
                <w:rFonts w:eastAsia="Times New Roman"/>
                <w:noProof w:val="0"/>
                <w:color w:val="000000"/>
                <w:lang w:val="en-US" w:bidi="th-TH"/>
              </w:rPr>
            </w:pPr>
            <w:r w:rsidRPr="00C1611A">
              <w:rPr>
                <w:rFonts w:eastAsia="Times New Roman"/>
                <w:noProof w:val="0"/>
                <w:color w:val="0070C0"/>
                <w:lang w:val="en-US" w:bidi="th-TH"/>
              </w:rPr>
              <w:lastRenderedPageBreak/>
              <w:t>(</w:t>
            </w:r>
            <w:r w:rsidRPr="00C1611A">
              <w:rPr>
                <w:rFonts w:eastAsia="Times New Roman"/>
                <w:noProof w:val="0"/>
                <w:color w:val="0070C0"/>
                <w:cs/>
                <w:lang w:val="en-US" w:bidi="th-TH"/>
              </w:rPr>
              <w:t>เพิ่มใหม่</w:t>
            </w:r>
            <w:r w:rsidRPr="00C1611A">
              <w:rPr>
                <w:rFonts w:eastAsia="Times New Roman"/>
                <w:noProof w:val="0"/>
                <w:color w:val="0070C0"/>
                <w:lang w:val="en-US" w:bidi="th-TH"/>
              </w:rPr>
              <w:t>)</w:t>
            </w:r>
            <w:r w:rsidRPr="00C1611A">
              <w:rPr>
                <w:rFonts w:eastAsia="Times New Roman"/>
                <w:noProof w:val="0"/>
                <w:color w:val="0070C0"/>
                <w:cs/>
                <w:lang w:val="en-US" w:bidi="th-TH"/>
              </w:rPr>
              <w:t xml:space="preserve"> แสดงอัตราเบี้ย </w:t>
            </w:r>
            <w:r w:rsidRPr="00C1611A">
              <w:rPr>
                <w:rFonts w:eastAsia="Times New Roman"/>
                <w:noProof w:val="0"/>
                <w:color w:val="0070C0"/>
                <w:lang w:val="en-US" w:bidi="th-TH"/>
              </w:rPr>
              <w:t xml:space="preserve">Rate </w:t>
            </w:r>
            <w:r w:rsidRPr="00C1611A">
              <w:rPr>
                <w:rFonts w:eastAsia="Times New Roman"/>
                <w:noProof w:val="0"/>
                <w:color w:val="0070C0"/>
                <w:cs/>
                <w:lang w:val="en-US" w:bidi="th-TH"/>
              </w:rPr>
              <w:t xml:space="preserve">ณ วันครบกำหนด  </w:t>
            </w:r>
          </w:p>
        </w:tc>
        <w:tc>
          <w:tcPr>
            <w:tcW w:w="2652" w:type="dxa"/>
            <w:shd w:val="clear" w:color="auto" w:fill="auto"/>
            <w:noWrap/>
            <w:vAlign w:val="bottom"/>
          </w:tcPr>
          <w:p w14:paraId="36E768AB" w14:textId="4B99FC39" w:rsidR="00973419" w:rsidRPr="00C1611A" w:rsidRDefault="00973419" w:rsidP="0031014B">
            <w:pPr>
              <w:rPr>
                <w:rFonts w:eastAsia="Times New Roman"/>
                <w:noProof w:val="0"/>
                <w:color w:val="000000"/>
                <w:lang w:val="en-US" w:bidi="th-TH"/>
              </w:rPr>
            </w:pPr>
            <w:r w:rsidRPr="00C1611A">
              <w:rPr>
                <w:rFonts w:eastAsia="Times New Roman"/>
                <w:noProof w:val="0"/>
                <w:color w:val="000000"/>
                <w:lang w:val="en-US" w:bidi="th-TH"/>
              </w:rPr>
              <w:lastRenderedPageBreak/>
              <w:t xml:space="preserve"> </w:t>
            </w:r>
          </w:p>
        </w:tc>
        <w:tc>
          <w:tcPr>
            <w:tcW w:w="2303" w:type="dxa"/>
            <w:shd w:val="clear" w:color="auto" w:fill="auto"/>
            <w:noWrap/>
          </w:tcPr>
          <w:p w14:paraId="66A72F00" w14:textId="1C1185E1"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893938666"/>
                <w:placeholder>
                  <w:docPart w:val="6C61E51A833248F99984C8916FB252C3"/>
                </w:placeholder>
                <w:showingPlcHdr/>
                <w:dropDownList>
                  <w:listItem w:displayText="Supported" w:value="Supported"/>
                  <w:listItem w:displayText="To be develop" w:value="To be develop"/>
                  <w:listItem w:displayText="Drop" w:value="Drop"/>
                </w:dropDownList>
              </w:sdtPr>
              <w:sdtContent>
                <w:r w:rsidR="00D6299D" w:rsidRPr="00C1611A">
                  <w:rPr>
                    <w:rStyle w:val="PlaceholderText"/>
                  </w:rPr>
                  <w:t>Choose an item.</w:t>
                </w:r>
              </w:sdtContent>
            </w:sdt>
          </w:p>
        </w:tc>
      </w:tr>
      <w:tr w:rsidR="00973419" w:rsidRPr="00E61DCE" w14:paraId="37E92051" w14:textId="77777777" w:rsidTr="00C1611A">
        <w:trPr>
          <w:trHeight w:val="290"/>
        </w:trPr>
        <w:tc>
          <w:tcPr>
            <w:tcW w:w="2547" w:type="dxa"/>
            <w:shd w:val="clear" w:color="auto" w:fill="auto"/>
            <w:noWrap/>
            <w:hideMark/>
          </w:tcPr>
          <w:p w14:paraId="39FF17B2" w14:textId="77777777" w:rsidR="00973419" w:rsidRPr="00C1611A" w:rsidRDefault="00973419" w:rsidP="00973419">
            <w:pPr>
              <w:rPr>
                <w:rFonts w:eastAsia="Times New Roman"/>
                <w:noProof w:val="0"/>
                <w:color w:val="000000"/>
                <w:lang w:val="en-US" w:bidi="th-TH"/>
              </w:rPr>
            </w:pPr>
            <w:r w:rsidRPr="00C1611A">
              <w:rPr>
                <w:rFonts w:eastAsia="Times New Roman"/>
                <w:noProof w:val="0"/>
                <w:color w:val="000000"/>
                <w:lang w:val="en-US" w:bidi="th-TH"/>
              </w:rPr>
              <w:t>Repay. Condition</w:t>
            </w:r>
          </w:p>
        </w:tc>
        <w:tc>
          <w:tcPr>
            <w:tcW w:w="2551" w:type="dxa"/>
          </w:tcPr>
          <w:p w14:paraId="0E3BD8DB" w14:textId="77777777"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What currency customer must pay with, include or exclude interest with payment</w:t>
            </w:r>
          </w:p>
          <w:p w14:paraId="28FB05BA" w14:textId="77777777"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Only principal = PRN</w:t>
            </w:r>
          </w:p>
          <w:p w14:paraId="411784F1" w14:textId="77777777"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Only interest = INT</w:t>
            </w:r>
          </w:p>
          <w:p w14:paraId="3E53D942" w14:textId="77777777"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Both = PRN+INT</w:t>
            </w:r>
          </w:p>
          <w:p w14:paraId="31C28C4C" w14:textId="77777777" w:rsidR="002321A2" w:rsidRPr="00C1611A" w:rsidRDefault="002321A2" w:rsidP="002321A2">
            <w:pPr>
              <w:rPr>
                <w:rFonts w:eastAsia="Times New Roman"/>
                <w:noProof w:val="0"/>
                <w:color w:val="0070C0"/>
                <w:lang w:val="en-US" w:bidi="th-TH"/>
              </w:rPr>
            </w:pPr>
            <w:r w:rsidRPr="00C1611A">
              <w:rPr>
                <w:rFonts w:eastAsia="Times New Roman"/>
                <w:noProof w:val="0"/>
                <w:color w:val="000000"/>
                <w:lang w:val="en-US" w:bidi="th-TH"/>
              </w:rPr>
              <w:t> </w:t>
            </w:r>
            <w:r w:rsidRPr="00C1611A">
              <w:rPr>
                <w:rFonts w:eastAsia="Times New Roman"/>
                <w:noProof w:val="0"/>
                <w:color w:val="0070C0"/>
                <w:cs/>
                <w:lang w:val="en-US" w:bidi="th-TH"/>
              </w:rPr>
              <w:t xml:space="preserve">เงินที่ลูกค้าชำระเป็นเงินประเภทไหน เช่น  ชำระเงินต้นแยกดอก หรือ ต้นบวกดอก </w:t>
            </w:r>
          </w:p>
          <w:p w14:paraId="0F8D18DA" w14:textId="77777777" w:rsidR="002321A2" w:rsidRPr="00C1611A" w:rsidRDefault="002321A2" w:rsidP="002321A2">
            <w:pPr>
              <w:rPr>
                <w:rFonts w:eastAsia="Times New Roman"/>
                <w:noProof w:val="0"/>
                <w:color w:val="0070C0"/>
                <w:lang w:val="en-US" w:bidi="th-TH"/>
              </w:rPr>
            </w:pPr>
            <w:r w:rsidRPr="00C1611A">
              <w:rPr>
                <w:rFonts w:eastAsia="Times New Roman"/>
                <w:noProof w:val="0"/>
                <w:color w:val="0070C0"/>
                <w:cs/>
                <w:lang w:val="en-US" w:bidi="th-TH"/>
              </w:rPr>
              <w:t xml:space="preserve">ลูกค้าจ่ายต้นอย่างเดียว แสดง </w:t>
            </w:r>
            <w:r w:rsidRPr="00C1611A">
              <w:rPr>
                <w:rFonts w:eastAsia="Times New Roman"/>
                <w:noProof w:val="0"/>
                <w:color w:val="0070C0"/>
                <w:lang w:val="en-US" w:bidi="th-TH"/>
              </w:rPr>
              <w:t>PRN</w:t>
            </w:r>
          </w:p>
          <w:p w14:paraId="32FF237C" w14:textId="77777777" w:rsidR="002321A2" w:rsidRPr="00C1611A" w:rsidRDefault="002321A2" w:rsidP="002321A2">
            <w:pPr>
              <w:rPr>
                <w:rFonts w:eastAsia="Times New Roman"/>
                <w:noProof w:val="0"/>
                <w:color w:val="0070C0"/>
                <w:lang w:val="en-US" w:bidi="th-TH"/>
              </w:rPr>
            </w:pPr>
            <w:r w:rsidRPr="00C1611A">
              <w:rPr>
                <w:rFonts w:eastAsia="Times New Roman"/>
                <w:noProof w:val="0"/>
                <w:color w:val="0070C0"/>
                <w:cs/>
                <w:lang w:val="en-US" w:bidi="th-TH"/>
              </w:rPr>
              <w:t xml:space="preserve">ดอก อย่างเดียวแสดง </w:t>
            </w:r>
            <w:r w:rsidRPr="00C1611A">
              <w:rPr>
                <w:rFonts w:eastAsia="Times New Roman"/>
                <w:noProof w:val="0"/>
                <w:color w:val="0070C0"/>
                <w:lang w:val="en-US" w:bidi="th-TH"/>
              </w:rPr>
              <w:t xml:space="preserve"> INT</w:t>
            </w:r>
          </w:p>
          <w:p w14:paraId="0153CCE7" w14:textId="0101200C" w:rsidR="00973419" w:rsidRPr="00C1611A" w:rsidRDefault="002321A2" w:rsidP="002321A2">
            <w:pPr>
              <w:rPr>
                <w:rFonts w:eastAsia="Times New Roman"/>
                <w:noProof w:val="0"/>
                <w:color w:val="000000"/>
                <w:lang w:val="en-US" w:bidi="th-TH"/>
              </w:rPr>
            </w:pPr>
            <w:r w:rsidRPr="00C1611A">
              <w:rPr>
                <w:rFonts w:eastAsia="Times New Roman"/>
                <w:noProof w:val="0"/>
                <w:color w:val="0070C0"/>
                <w:cs/>
                <w:lang w:val="en-US" w:bidi="th-TH"/>
              </w:rPr>
              <w:t xml:space="preserve">ต้น </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ดอก  แสดง </w:t>
            </w:r>
            <w:r w:rsidRPr="00C1611A">
              <w:rPr>
                <w:rFonts w:eastAsia="Times New Roman"/>
                <w:noProof w:val="0"/>
                <w:color w:val="0070C0"/>
                <w:lang w:val="en-US" w:bidi="th-TH"/>
              </w:rPr>
              <w:t>PRN+INT</w:t>
            </w:r>
          </w:p>
        </w:tc>
        <w:tc>
          <w:tcPr>
            <w:tcW w:w="2652" w:type="dxa"/>
            <w:shd w:val="clear" w:color="auto" w:fill="auto"/>
            <w:noWrap/>
            <w:vAlign w:val="bottom"/>
            <w:hideMark/>
          </w:tcPr>
          <w:p w14:paraId="2060B6F0" w14:textId="1F2D26D7" w:rsidR="00973419" w:rsidRPr="00C1611A" w:rsidRDefault="00973419" w:rsidP="00EC71AD">
            <w:pPr>
              <w:rPr>
                <w:rFonts w:eastAsia="Times New Roman"/>
                <w:noProof w:val="0"/>
                <w:color w:val="000000"/>
                <w:lang w:val="en-US" w:bidi="th-TH"/>
              </w:rPr>
            </w:pPr>
          </w:p>
          <w:p w14:paraId="0A3CDEA9" w14:textId="28048D4D" w:rsidR="00973419" w:rsidRPr="00C1611A" w:rsidRDefault="00973419" w:rsidP="00EC71AD">
            <w:pPr>
              <w:rPr>
                <w:rFonts w:eastAsia="Times New Roman"/>
                <w:noProof w:val="0"/>
                <w:color w:val="000000"/>
                <w:lang w:val="en-US" w:bidi="th-TH"/>
              </w:rPr>
            </w:pPr>
          </w:p>
        </w:tc>
        <w:tc>
          <w:tcPr>
            <w:tcW w:w="2303" w:type="dxa"/>
            <w:shd w:val="clear" w:color="auto" w:fill="auto"/>
            <w:noWrap/>
            <w:hideMark/>
          </w:tcPr>
          <w:p w14:paraId="5C36A873" w14:textId="07AFDF49" w:rsidR="00973419" w:rsidRPr="00C1611A" w:rsidRDefault="00000000" w:rsidP="0031014B">
            <w:pPr>
              <w:rPr>
                <w:rFonts w:eastAsia="Times New Roman"/>
                <w:noProof w:val="0"/>
                <w:color w:val="000000"/>
                <w:lang w:val="en-US" w:bidi="th-TH"/>
              </w:rPr>
            </w:pPr>
            <w:sdt>
              <w:sdtPr>
                <w:rPr>
                  <w:rFonts w:eastAsia="Times New Roman"/>
                  <w:noProof w:val="0"/>
                  <w:color w:val="000000"/>
                  <w:lang w:val="en-US" w:bidi="th-TH"/>
                </w:rPr>
                <w:id w:val="-1058077320"/>
                <w:placeholder>
                  <w:docPart w:val="523C1569F6D2425282E1ECB0BBFA81A7"/>
                </w:placeholder>
                <w:showingPlcHdr/>
                <w:dropDownList>
                  <w:listItem w:displayText="Supported" w:value="Supported"/>
                  <w:listItem w:displayText="To be develop" w:value="To be develop"/>
                  <w:listItem w:displayText="Drop" w:value="Drop"/>
                </w:dropDownList>
              </w:sdtPr>
              <w:sdtContent>
                <w:r w:rsidR="00973419" w:rsidRPr="00C1611A">
                  <w:rPr>
                    <w:rStyle w:val="PlaceholderText"/>
                  </w:rPr>
                  <w:t>Choose an item.</w:t>
                </w:r>
              </w:sdtContent>
            </w:sdt>
          </w:p>
        </w:tc>
      </w:tr>
      <w:tr w:rsidR="002321A2" w:rsidRPr="00E61DCE" w14:paraId="44764F59" w14:textId="77777777" w:rsidTr="00C1611A">
        <w:trPr>
          <w:trHeight w:val="290"/>
        </w:trPr>
        <w:tc>
          <w:tcPr>
            <w:tcW w:w="2547" w:type="dxa"/>
            <w:shd w:val="clear" w:color="auto" w:fill="auto"/>
            <w:noWrap/>
          </w:tcPr>
          <w:p w14:paraId="2FDD800A" w14:textId="29356966"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 xml:space="preserve">Settlement Account No. </w:t>
            </w:r>
          </w:p>
        </w:tc>
        <w:tc>
          <w:tcPr>
            <w:tcW w:w="2551" w:type="dxa"/>
            <w:vAlign w:val="bottom"/>
          </w:tcPr>
          <w:p w14:paraId="1C3B3E91" w14:textId="20BF0529"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(LN-49,58)</w:t>
            </w:r>
          </w:p>
        </w:tc>
        <w:tc>
          <w:tcPr>
            <w:tcW w:w="2652" w:type="dxa"/>
            <w:shd w:val="clear" w:color="auto" w:fill="auto"/>
            <w:noWrap/>
            <w:vAlign w:val="bottom"/>
          </w:tcPr>
          <w:p w14:paraId="5F85BE6C" w14:textId="160734EB" w:rsidR="002321A2" w:rsidRPr="00C1611A" w:rsidRDefault="002321A2" w:rsidP="002321A2">
            <w:pPr>
              <w:rPr>
                <w:rFonts w:eastAsia="Times New Roman"/>
                <w:noProof w:val="0"/>
                <w:color w:val="000000"/>
                <w:lang w:val="en-US" w:bidi="th-TH"/>
              </w:rPr>
            </w:pPr>
          </w:p>
        </w:tc>
        <w:tc>
          <w:tcPr>
            <w:tcW w:w="2303" w:type="dxa"/>
            <w:shd w:val="clear" w:color="auto" w:fill="auto"/>
            <w:noWrap/>
          </w:tcPr>
          <w:p w14:paraId="28E71751" w14:textId="6745461D" w:rsidR="002321A2" w:rsidRPr="00C1611A" w:rsidRDefault="00000000" w:rsidP="002321A2">
            <w:pPr>
              <w:rPr>
                <w:rFonts w:eastAsia="Times New Roman"/>
                <w:noProof w:val="0"/>
                <w:color w:val="000000"/>
                <w:lang w:val="en-US" w:bidi="th-TH"/>
              </w:rPr>
            </w:pPr>
            <w:sdt>
              <w:sdtPr>
                <w:rPr>
                  <w:rFonts w:eastAsia="Times New Roman"/>
                  <w:noProof w:val="0"/>
                  <w:color w:val="000000"/>
                  <w:lang w:val="en-US" w:bidi="th-TH"/>
                </w:rPr>
                <w:id w:val="455227266"/>
                <w:placeholder>
                  <w:docPart w:val="799F2C334515488CA6730FAA22D44293"/>
                </w:placeholder>
                <w:showingPlcHdr/>
                <w:dropDownList>
                  <w:listItem w:displayText="Supported" w:value="Supported"/>
                  <w:listItem w:displayText="To be develop" w:value="To be develop"/>
                  <w:listItem w:displayText="Drop" w:value="Drop"/>
                </w:dropDownList>
              </w:sdtPr>
              <w:sdtContent>
                <w:r w:rsidR="00D6299D" w:rsidRPr="00C1611A">
                  <w:rPr>
                    <w:rStyle w:val="PlaceholderText"/>
                  </w:rPr>
                  <w:t>Choose an item.</w:t>
                </w:r>
              </w:sdtContent>
            </w:sdt>
          </w:p>
        </w:tc>
      </w:tr>
      <w:tr w:rsidR="002321A2" w:rsidRPr="00E61DCE" w14:paraId="512A7B90" w14:textId="77777777" w:rsidTr="00C1611A">
        <w:trPr>
          <w:trHeight w:val="290"/>
        </w:trPr>
        <w:tc>
          <w:tcPr>
            <w:tcW w:w="2547" w:type="dxa"/>
            <w:shd w:val="clear" w:color="auto" w:fill="auto"/>
            <w:noWrap/>
          </w:tcPr>
          <w:p w14:paraId="76230CDD" w14:textId="6E1BE34D"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Settlement Account Name.</w:t>
            </w:r>
          </w:p>
        </w:tc>
        <w:tc>
          <w:tcPr>
            <w:tcW w:w="2551" w:type="dxa"/>
            <w:vAlign w:val="bottom"/>
          </w:tcPr>
          <w:p w14:paraId="3F80D7C1" w14:textId="0E2A3A11"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(LN-49,58)</w:t>
            </w:r>
          </w:p>
        </w:tc>
        <w:tc>
          <w:tcPr>
            <w:tcW w:w="2652" w:type="dxa"/>
            <w:shd w:val="clear" w:color="auto" w:fill="auto"/>
            <w:noWrap/>
            <w:vAlign w:val="bottom"/>
          </w:tcPr>
          <w:p w14:paraId="39B16369" w14:textId="2E09D93B" w:rsidR="002321A2" w:rsidRPr="00C1611A" w:rsidRDefault="002321A2" w:rsidP="002321A2">
            <w:pPr>
              <w:rPr>
                <w:rFonts w:eastAsia="Times New Roman"/>
                <w:noProof w:val="0"/>
                <w:color w:val="000000"/>
                <w:lang w:val="en-US" w:bidi="th-TH"/>
              </w:rPr>
            </w:pPr>
          </w:p>
        </w:tc>
        <w:tc>
          <w:tcPr>
            <w:tcW w:w="2303" w:type="dxa"/>
            <w:shd w:val="clear" w:color="auto" w:fill="auto"/>
            <w:noWrap/>
          </w:tcPr>
          <w:p w14:paraId="653F86FD" w14:textId="135E94B3" w:rsidR="002321A2" w:rsidRPr="00C1611A" w:rsidRDefault="00000000" w:rsidP="002321A2">
            <w:pPr>
              <w:rPr>
                <w:rFonts w:eastAsia="Times New Roman"/>
                <w:noProof w:val="0"/>
                <w:color w:val="000000"/>
                <w:lang w:val="en-US" w:bidi="th-TH"/>
              </w:rPr>
            </w:pPr>
            <w:sdt>
              <w:sdtPr>
                <w:rPr>
                  <w:rFonts w:eastAsia="Times New Roman"/>
                  <w:noProof w:val="0"/>
                  <w:color w:val="000000"/>
                  <w:lang w:val="en-US" w:bidi="th-TH"/>
                </w:rPr>
                <w:id w:val="-1081222599"/>
                <w:placeholder>
                  <w:docPart w:val="001464D4756C45E0AA63DA570AFF7A5A"/>
                </w:placeholder>
                <w:showingPlcHdr/>
                <w:dropDownList>
                  <w:listItem w:displayText="Supported" w:value="Supported"/>
                  <w:listItem w:displayText="To be develop" w:value="To be develop"/>
                  <w:listItem w:displayText="Drop" w:value="Drop"/>
                </w:dropDownList>
              </w:sdtPr>
              <w:sdtContent>
                <w:r w:rsidR="00D6299D" w:rsidRPr="00C1611A">
                  <w:rPr>
                    <w:rStyle w:val="PlaceholderText"/>
                  </w:rPr>
                  <w:t>Choose an item.</w:t>
                </w:r>
              </w:sdtContent>
            </w:sdt>
          </w:p>
        </w:tc>
      </w:tr>
      <w:tr w:rsidR="002321A2" w:rsidRPr="00E61DCE" w14:paraId="6F2A93EE" w14:textId="77777777" w:rsidTr="00C1611A">
        <w:trPr>
          <w:trHeight w:val="290"/>
        </w:trPr>
        <w:tc>
          <w:tcPr>
            <w:tcW w:w="2547" w:type="dxa"/>
            <w:shd w:val="clear" w:color="auto" w:fill="auto"/>
            <w:noWrap/>
          </w:tcPr>
          <w:p w14:paraId="45908804" w14:textId="52B9A137"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Branch No.</w:t>
            </w:r>
          </w:p>
        </w:tc>
        <w:tc>
          <w:tcPr>
            <w:tcW w:w="2551" w:type="dxa"/>
          </w:tcPr>
          <w:p w14:paraId="0FA6BC0B" w14:textId="77777777" w:rsidR="002321A2" w:rsidRPr="00C1611A" w:rsidRDefault="002321A2" w:rsidP="002321A2">
            <w:pPr>
              <w:rPr>
                <w:rFonts w:eastAsia="Times New Roman"/>
                <w:noProof w:val="0"/>
                <w:color w:val="000000"/>
                <w:lang w:val="en-US" w:bidi="th-TH"/>
              </w:rPr>
            </w:pPr>
          </w:p>
        </w:tc>
        <w:tc>
          <w:tcPr>
            <w:tcW w:w="2652" w:type="dxa"/>
            <w:shd w:val="clear" w:color="auto" w:fill="auto"/>
            <w:noWrap/>
            <w:vAlign w:val="bottom"/>
          </w:tcPr>
          <w:p w14:paraId="54BEDDEA" w14:textId="4CE1DB4B" w:rsidR="002321A2" w:rsidRPr="00C1611A" w:rsidRDefault="002321A2" w:rsidP="002321A2">
            <w:pPr>
              <w:rPr>
                <w:rFonts w:eastAsia="Times New Roman"/>
                <w:noProof w:val="0"/>
                <w:color w:val="000000"/>
                <w:lang w:val="en-US" w:bidi="th-TH"/>
              </w:rPr>
            </w:pPr>
          </w:p>
        </w:tc>
        <w:tc>
          <w:tcPr>
            <w:tcW w:w="2303" w:type="dxa"/>
            <w:shd w:val="clear" w:color="auto" w:fill="auto"/>
            <w:noWrap/>
          </w:tcPr>
          <w:p w14:paraId="39543964" w14:textId="4A7C3F65" w:rsidR="002321A2" w:rsidRPr="00C1611A" w:rsidRDefault="00000000" w:rsidP="002321A2">
            <w:pPr>
              <w:rPr>
                <w:rFonts w:eastAsia="Times New Roman"/>
                <w:noProof w:val="0"/>
                <w:color w:val="000000"/>
                <w:lang w:val="en-US" w:bidi="th-TH"/>
              </w:rPr>
            </w:pPr>
            <w:sdt>
              <w:sdtPr>
                <w:rPr>
                  <w:rFonts w:eastAsia="Times New Roman"/>
                  <w:noProof w:val="0"/>
                  <w:color w:val="000000"/>
                  <w:lang w:val="en-US" w:bidi="th-TH"/>
                </w:rPr>
                <w:id w:val="-719211842"/>
                <w:placeholder>
                  <w:docPart w:val="A3AC0A2B518E4A3DBDF6CA34D13759D9"/>
                </w:placeholder>
                <w:showingPlcHdr/>
                <w:dropDownList>
                  <w:listItem w:displayText="Supported" w:value="Supported"/>
                  <w:listItem w:displayText="To be develop" w:value="To be develop"/>
                  <w:listItem w:displayText="Drop" w:value="Drop"/>
                </w:dropDownList>
              </w:sdtPr>
              <w:sdtContent>
                <w:r w:rsidR="00D6299D" w:rsidRPr="00C1611A">
                  <w:rPr>
                    <w:rStyle w:val="PlaceholderText"/>
                  </w:rPr>
                  <w:t>Choose an item.</w:t>
                </w:r>
              </w:sdtContent>
            </w:sdt>
          </w:p>
        </w:tc>
      </w:tr>
      <w:tr w:rsidR="002321A2" w:rsidRPr="00E61DCE" w14:paraId="30751432" w14:textId="77777777" w:rsidTr="00C1611A">
        <w:trPr>
          <w:trHeight w:val="290"/>
        </w:trPr>
        <w:tc>
          <w:tcPr>
            <w:tcW w:w="2547" w:type="dxa"/>
            <w:shd w:val="clear" w:color="auto" w:fill="auto"/>
            <w:noWrap/>
          </w:tcPr>
          <w:p w14:paraId="57EA2CE6" w14:textId="7B06DC13"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Branch Name.</w:t>
            </w:r>
          </w:p>
        </w:tc>
        <w:tc>
          <w:tcPr>
            <w:tcW w:w="2551" w:type="dxa"/>
          </w:tcPr>
          <w:p w14:paraId="374C641D" w14:textId="77777777" w:rsidR="002321A2" w:rsidRPr="00C1611A" w:rsidRDefault="002321A2" w:rsidP="002321A2">
            <w:pPr>
              <w:rPr>
                <w:rFonts w:eastAsia="Times New Roman"/>
                <w:noProof w:val="0"/>
                <w:color w:val="000000"/>
                <w:lang w:val="en-US" w:bidi="th-TH"/>
              </w:rPr>
            </w:pPr>
          </w:p>
        </w:tc>
        <w:tc>
          <w:tcPr>
            <w:tcW w:w="2652" w:type="dxa"/>
            <w:shd w:val="clear" w:color="auto" w:fill="auto"/>
            <w:noWrap/>
            <w:vAlign w:val="bottom"/>
          </w:tcPr>
          <w:p w14:paraId="4DC952DD" w14:textId="0A88A5C6" w:rsidR="002321A2" w:rsidRPr="00C1611A" w:rsidRDefault="002321A2" w:rsidP="002321A2">
            <w:pPr>
              <w:rPr>
                <w:rFonts w:eastAsia="Times New Roman"/>
                <w:noProof w:val="0"/>
                <w:color w:val="000000"/>
                <w:lang w:val="en-US" w:bidi="th-TH"/>
              </w:rPr>
            </w:pPr>
          </w:p>
        </w:tc>
        <w:tc>
          <w:tcPr>
            <w:tcW w:w="2303" w:type="dxa"/>
            <w:shd w:val="clear" w:color="auto" w:fill="auto"/>
            <w:noWrap/>
          </w:tcPr>
          <w:p w14:paraId="3F7CC3EC" w14:textId="6816F6D1" w:rsidR="002321A2" w:rsidRPr="00C1611A" w:rsidRDefault="00000000" w:rsidP="002321A2">
            <w:pPr>
              <w:rPr>
                <w:rFonts w:eastAsia="Times New Roman"/>
                <w:noProof w:val="0"/>
                <w:color w:val="000000"/>
                <w:lang w:val="en-US" w:bidi="th-TH"/>
              </w:rPr>
            </w:pPr>
            <w:sdt>
              <w:sdtPr>
                <w:rPr>
                  <w:rFonts w:eastAsia="Times New Roman"/>
                  <w:noProof w:val="0"/>
                  <w:color w:val="000000"/>
                  <w:lang w:val="en-US" w:bidi="th-TH"/>
                </w:rPr>
                <w:id w:val="1013032356"/>
                <w:placeholder>
                  <w:docPart w:val="8541BC6FCFA84B65B35E7AB28274DBE6"/>
                </w:placeholder>
                <w:showingPlcHdr/>
                <w:dropDownList>
                  <w:listItem w:displayText="Supported" w:value="Supported"/>
                  <w:listItem w:displayText="To be develop" w:value="To be develop"/>
                  <w:listItem w:displayText="Drop" w:value="Drop"/>
                </w:dropDownList>
              </w:sdtPr>
              <w:sdtContent>
                <w:r w:rsidR="002321A2" w:rsidRPr="00C1611A">
                  <w:rPr>
                    <w:rStyle w:val="PlaceholderText"/>
                  </w:rPr>
                  <w:t>Choose an item.</w:t>
                </w:r>
              </w:sdtContent>
            </w:sdt>
          </w:p>
        </w:tc>
      </w:tr>
      <w:tr w:rsidR="002321A2" w:rsidRPr="00E61DCE" w14:paraId="6FC574CE" w14:textId="77777777" w:rsidTr="00C1611A">
        <w:trPr>
          <w:trHeight w:val="290"/>
        </w:trPr>
        <w:tc>
          <w:tcPr>
            <w:tcW w:w="2547" w:type="dxa"/>
            <w:shd w:val="clear" w:color="auto" w:fill="auto"/>
            <w:noWrap/>
          </w:tcPr>
          <w:p w14:paraId="7ABE8391" w14:textId="1C366B3C" w:rsidR="002321A2" w:rsidRPr="00C1611A" w:rsidRDefault="002321A2" w:rsidP="002321A2">
            <w:pPr>
              <w:rPr>
                <w:rFonts w:eastAsia="Times New Roman"/>
                <w:noProof w:val="0"/>
                <w:color w:val="000000"/>
                <w:lang w:val="en-US" w:bidi="th-TH"/>
              </w:rPr>
            </w:pPr>
            <w:r w:rsidRPr="00C1611A">
              <w:rPr>
                <w:rFonts w:eastAsia="Times New Roman"/>
                <w:noProof w:val="0"/>
                <w:color w:val="000000"/>
                <w:lang w:val="en-US" w:bidi="th-TH"/>
              </w:rPr>
              <w:t>Fee due date</w:t>
            </w:r>
          </w:p>
        </w:tc>
        <w:tc>
          <w:tcPr>
            <w:tcW w:w="2551" w:type="dxa"/>
          </w:tcPr>
          <w:p w14:paraId="5A3308B9" w14:textId="77777777" w:rsidR="00362A73" w:rsidRDefault="00362A73" w:rsidP="00362A73">
            <w:pPr>
              <w:rPr>
                <w:rFonts w:eastAsia="Times New Roman"/>
                <w:noProof w:val="0"/>
                <w:color w:val="000000"/>
                <w:lang w:val="en-US" w:bidi="th-TH"/>
              </w:rPr>
            </w:pPr>
            <w:r w:rsidRPr="00C1611A">
              <w:rPr>
                <w:rFonts w:eastAsia="Times New Roman"/>
                <w:noProof w:val="0"/>
                <w:color w:val="000000"/>
                <w:lang w:val="en-US" w:bidi="th-TH"/>
              </w:rPr>
              <w:t>Show due fee in search period</w:t>
            </w:r>
          </w:p>
          <w:p w14:paraId="23CFDDD4" w14:textId="77777777" w:rsidR="00C81732" w:rsidRPr="006541C7" w:rsidRDefault="00C81732" w:rsidP="00C81732">
            <w:pPr>
              <w:rPr>
                <w:rFonts w:eastAsia="Times New Roman"/>
                <w:noProof w:val="0"/>
                <w:color w:val="000000"/>
                <w:lang w:val="en-US" w:bidi="th-TH"/>
              </w:rPr>
            </w:pPr>
            <w:r w:rsidRPr="006541C7">
              <w:rPr>
                <w:rFonts w:eastAsia="Times New Roman"/>
                <w:noProof w:val="0"/>
                <w:color w:val="000000"/>
                <w:lang w:val="en-US" w:bidi="th-TH"/>
              </w:rPr>
              <w:t>(Legacy system don’t have but need in CBS9)</w:t>
            </w:r>
          </w:p>
          <w:p w14:paraId="6613E1F2" w14:textId="77777777" w:rsidR="00C81732" w:rsidRPr="00C1611A" w:rsidRDefault="00C81732" w:rsidP="00362A73">
            <w:pPr>
              <w:rPr>
                <w:rFonts w:eastAsia="Times New Roman"/>
                <w:noProof w:val="0"/>
                <w:color w:val="000000"/>
                <w:lang w:val="en-US" w:bidi="th-TH"/>
              </w:rPr>
            </w:pPr>
          </w:p>
          <w:p w14:paraId="33B47863" w14:textId="72E29A23" w:rsidR="00362A73" w:rsidRPr="00C1611A" w:rsidRDefault="00362A73" w:rsidP="00362A73">
            <w:pPr>
              <w:rPr>
                <w:rFonts w:eastAsia="Times New Roman"/>
                <w:noProof w:val="0"/>
                <w:color w:val="0070C0"/>
                <w:lang w:val="en-US" w:bidi="th-TH"/>
              </w:rPr>
            </w:pPr>
            <w:r w:rsidRPr="00C1611A">
              <w:rPr>
                <w:rFonts w:eastAsia="Times New Roman"/>
                <w:noProof w:val="0"/>
                <w:color w:val="0070C0"/>
                <w:cs/>
                <w:lang w:val="en-US" w:bidi="th-TH"/>
              </w:rPr>
              <w:t xml:space="preserve">ให้แสดง </w:t>
            </w:r>
            <w:r w:rsidRPr="00C1611A">
              <w:rPr>
                <w:rFonts w:eastAsia="Times New Roman"/>
                <w:noProof w:val="0"/>
                <w:color w:val="0070C0"/>
                <w:lang w:val="en-US" w:bidi="th-TH"/>
              </w:rPr>
              <w:t xml:space="preserve">Fee </w:t>
            </w:r>
            <w:r w:rsidRPr="00C1611A">
              <w:rPr>
                <w:rFonts w:eastAsia="Times New Roman"/>
                <w:noProof w:val="0"/>
                <w:color w:val="0070C0"/>
                <w:cs/>
                <w:lang w:val="en-US" w:bidi="th-TH"/>
              </w:rPr>
              <w:t>ที่ครบกำหนดในช่วงระยะเวลาที่ค้นหา</w:t>
            </w:r>
          </w:p>
          <w:p w14:paraId="680B3FC6" w14:textId="3640C0AC" w:rsidR="002321A2" w:rsidRPr="00C1611A" w:rsidRDefault="002321A2" w:rsidP="00C81732">
            <w:pPr>
              <w:rPr>
                <w:rFonts w:eastAsia="Times New Roman"/>
                <w:noProof w:val="0"/>
                <w:color w:val="000000"/>
                <w:cs/>
                <w:lang w:val="en-US" w:bidi="th-TH"/>
              </w:rPr>
            </w:pPr>
          </w:p>
        </w:tc>
        <w:tc>
          <w:tcPr>
            <w:tcW w:w="2652" w:type="dxa"/>
            <w:shd w:val="clear" w:color="auto" w:fill="auto"/>
            <w:noWrap/>
            <w:vAlign w:val="bottom"/>
          </w:tcPr>
          <w:p w14:paraId="79CA4776" w14:textId="3B23992F" w:rsidR="002321A2" w:rsidRPr="00C1611A" w:rsidRDefault="002321A2" w:rsidP="002321A2">
            <w:pPr>
              <w:rPr>
                <w:rFonts w:eastAsia="Times New Roman"/>
                <w:noProof w:val="0"/>
                <w:color w:val="000000"/>
                <w:lang w:val="en-US" w:bidi="th-TH"/>
              </w:rPr>
            </w:pPr>
          </w:p>
        </w:tc>
        <w:tc>
          <w:tcPr>
            <w:tcW w:w="2303" w:type="dxa"/>
            <w:shd w:val="clear" w:color="auto" w:fill="auto"/>
            <w:noWrap/>
          </w:tcPr>
          <w:p w14:paraId="60246863" w14:textId="27544E1D" w:rsidR="002321A2" w:rsidRPr="00C1611A" w:rsidRDefault="00000000" w:rsidP="002321A2">
            <w:pPr>
              <w:rPr>
                <w:rFonts w:eastAsia="Times New Roman"/>
                <w:noProof w:val="0"/>
                <w:color w:val="000000"/>
                <w:lang w:val="en-US" w:bidi="th-TH"/>
              </w:rPr>
            </w:pPr>
            <w:sdt>
              <w:sdtPr>
                <w:rPr>
                  <w:rFonts w:eastAsia="Times New Roman"/>
                  <w:noProof w:val="0"/>
                  <w:color w:val="000000"/>
                  <w:lang w:val="en-US" w:bidi="th-TH"/>
                </w:rPr>
                <w:id w:val="-145974140"/>
                <w:placeholder>
                  <w:docPart w:val="50FD29F1824648D8B62DF14D5842420D"/>
                </w:placeholder>
                <w:showingPlcHdr/>
                <w:dropDownList>
                  <w:listItem w:displayText="Supported" w:value="Supported"/>
                  <w:listItem w:displayText="To be develop" w:value="To be develop"/>
                  <w:listItem w:displayText="Drop" w:value="Drop"/>
                </w:dropDownList>
              </w:sdtPr>
              <w:sdtContent>
                <w:r w:rsidR="002321A2" w:rsidRPr="00C1611A">
                  <w:rPr>
                    <w:rStyle w:val="PlaceholderText"/>
                  </w:rPr>
                  <w:t>Choose an item.</w:t>
                </w:r>
              </w:sdtContent>
            </w:sdt>
          </w:p>
        </w:tc>
      </w:tr>
    </w:tbl>
    <w:p w14:paraId="38B44FD1" w14:textId="446D98D4" w:rsidR="005B7710" w:rsidRDefault="005B7710" w:rsidP="005B7710">
      <w:pPr>
        <w:pStyle w:val="Heading3"/>
      </w:pPr>
      <w:bookmarkStart w:id="69" w:name="_Toc143189443"/>
      <w:r>
        <w:t>File / API Layout and Data Sheet</w:t>
      </w:r>
      <w:bookmarkEnd w:id="69"/>
    </w:p>
    <w:p w14:paraId="27949A98" w14:textId="6C02586E" w:rsidR="001E0F2A" w:rsidRPr="001E0F2A" w:rsidRDefault="001E0F2A" w:rsidP="00C1611A">
      <w:pPr>
        <w:ind w:left="720" w:firstLine="720"/>
      </w:pPr>
      <w:r w:rsidRPr="00DF3C4F">
        <w:t>Not Applicable.</w:t>
      </w:r>
    </w:p>
    <w:p w14:paraId="22248360" w14:textId="16C60896" w:rsidR="005B7710" w:rsidRDefault="005B7710" w:rsidP="005B7710">
      <w:pPr>
        <w:pStyle w:val="Heading3"/>
      </w:pPr>
      <w:bookmarkStart w:id="70" w:name="_Toc143189444"/>
      <w:r>
        <w:t>Report Layout and Data Sheet</w:t>
      </w:r>
      <w:bookmarkEnd w:id="70"/>
    </w:p>
    <w:p w14:paraId="3232BFBF" w14:textId="23114A88" w:rsidR="001E0F2A" w:rsidRPr="001E0F2A" w:rsidRDefault="001E0F2A" w:rsidP="00C1611A">
      <w:pPr>
        <w:ind w:left="720" w:firstLine="720"/>
      </w:pPr>
      <w:r w:rsidRPr="00DF3C4F">
        <w:t>Not Applicable.</w:t>
      </w:r>
    </w:p>
    <w:p w14:paraId="40197997" w14:textId="3725F76C" w:rsidR="005B7710" w:rsidRDefault="005B7710" w:rsidP="005B7710">
      <w:pPr>
        <w:pStyle w:val="Heading3"/>
      </w:pPr>
      <w:bookmarkStart w:id="71" w:name="_Toc143189445"/>
      <w:r>
        <w:lastRenderedPageBreak/>
        <w:t>Additional Impacts</w:t>
      </w:r>
      <w:bookmarkEnd w:id="71"/>
    </w:p>
    <w:p w14:paraId="1D0E1C05" w14:textId="77777777" w:rsidR="00624E25" w:rsidRDefault="00624E25" w:rsidP="00624E25">
      <w:pPr>
        <w:pStyle w:val="Heading4"/>
      </w:pPr>
      <w:bookmarkStart w:id="72" w:name="_Toc143189446"/>
      <w:r w:rsidRPr="0073013C">
        <w:t>Integration</w:t>
      </w:r>
      <w:bookmarkEnd w:id="72"/>
      <w:r w:rsidRPr="0073013C">
        <w:t xml:space="preserve"> </w:t>
      </w:r>
    </w:p>
    <w:p w14:paraId="098ABC8F" w14:textId="4F31C2DB" w:rsidR="001E0F2A" w:rsidRPr="001E0F2A" w:rsidRDefault="001E0F2A" w:rsidP="00C1611A">
      <w:pPr>
        <w:ind w:left="720" w:firstLine="720"/>
      </w:pPr>
      <w:r w:rsidRPr="00DF3C4F">
        <w:t>Not Applicable.</w:t>
      </w:r>
    </w:p>
    <w:p w14:paraId="4155A0F1" w14:textId="77777777" w:rsidR="00624E25" w:rsidRDefault="00624E25" w:rsidP="00624E25">
      <w:pPr>
        <w:pStyle w:val="Heading4"/>
      </w:pPr>
      <w:bookmarkStart w:id="73" w:name="_Toc143189447"/>
      <w:r w:rsidRPr="0073013C">
        <w:t>Migration</w:t>
      </w:r>
      <w:bookmarkEnd w:id="73"/>
    </w:p>
    <w:p w14:paraId="351B18D6" w14:textId="77777777" w:rsidR="001E0F2A" w:rsidRDefault="001E0F2A" w:rsidP="001E0F2A">
      <w:pPr>
        <w:ind w:left="720" w:firstLine="720"/>
      </w:pPr>
      <w:r w:rsidRPr="00DF3C4F">
        <w:t>Not Applicable.</w:t>
      </w:r>
    </w:p>
    <w:p w14:paraId="72545861" w14:textId="77777777" w:rsidR="001E0F2A" w:rsidRPr="001E0F2A" w:rsidRDefault="001E0F2A" w:rsidP="00C1611A">
      <w:pPr>
        <w:ind w:left="1440"/>
      </w:pPr>
    </w:p>
    <w:p w14:paraId="58626E10" w14:textId="77777777" w:rsidR="00DE3F77" w:rsidRDefault="00DE3F77" w:rsidP="00DE3F77"/>
    <w:p w14:paraId="51F42479" w14:textId="77777777" w:rsidR="000C0E0E" w:rsidRDefault="000C0E0E" w:rsidP="00DE3F77"/>
    <w:p w14:paraId="204487C0" w14:textId="77777777" w:rsidR="000C0E0E" w:rsidRDefault="000C0E0E" w:rsidP="00DE3F77"/>
    <w:p w14:paraId="1BC2341B" w14:textId="77777777" w:rsidR="000C0E0E" w:rsidRDefault="000C0E0E" w:rsidP="00DE3F77"/>
    <w:p w14:paraId="40A05A25" w14:textId="77777777" w:rsidR="000C0E0E" w:rsidRDefault="000C0E0E" w:rsidP="00DE3F77"/>
    <w:p w14:paraId="175D1704" w14:textId="77777777" w:rsidR="000C0E0E" w:rsidRDefault="000C0E0E" w:rsidP="00DE3F77"/>
    <w:p w14:paraId="78DED6EA" w14:textId="77777777" w:rsidR="000C0E0E" w:rsidRDefault="000C0E0E" w:rsidP="00DE3F77"/>
    <w:p w14:paraId="6EA8EB78" w14:textId="77777777" w:rsidR="000C0E0E" w:rsidRDefault="000C0E0E" w:rsidP="00DE3F77"/>
    <w:p w14:paraId="0EC2966B" w14:textId="10EB1E66" w:rsidR="000C0E0E" w:rsidRDefault="0078651F" w:rsidP="00C1611A">
      <w:pPr>
        <w:spacing w:after="200" w:line="276" w:lineRule="auto"/>
      </w:pPr>
      <w:r>
        <w:br w:type="page"/>
      </w:r>
    </w:p>
    <w:p w14:paraId="501A8A21" w14:textId="1B1CED76" w:rsidR="0011400A" w:rsidRPr="0011400A" w:rsidRDefault="00D31C10" w:rsidP="0011400A">
      <w:pPr>
        <w:pStyle w:val="Heading2"/>
      </w:pPr>
      <w:bookmarkStart w:id="74" w:name="_Toc143189448"/>
      <w:r w:rsidRPr="00D31C10">
        <w:lastRenderedPageBreak/>
        <w:t>Accrued Interest report</w:t>
      </w:r>
      <w:bookmarkEnd w:id="74"/>
    </w:p>
    <w:p w14:paraId="7792B729" w14:textId="23DF1211" w:rsidR="00633201" w:rsidRDefault="00112E6E" w:rsidP="0090107D">
      <w:pPr>
        <w:pStyle w:val="Heading3"/>
      </w:pPr>
      <w:bookmarkStart w:id="75" w:name="_Toc143189449"/>
      <w:r>
        <w:t>S</w:t>
      </w:r>
      <w:r w:rsidRPr="00061B9D">
        <w:t>upported Sample Transaction and Case from Customer</w:t>
      </w:r>
      <w:bookmarkEnd w:id="75"/>
    </w:p>
    <w:p w14:paraId="3FC4EA52" w14:textId="4724EDAD" w:rsidR="00505AAF" w:rsidRPr="00505AAF" w:rsidRDefault="00505AAF" w:rsidP="00A317B0">
      <w:r>
        <w:rPr>
          <w:lang w:val="en-US" w:bidi="th-TH"/>
        </w:rPr>
        <w:drawing>
          <wp:inline distT="0" distB="0" distL="0" distR="0" wp14:anchorId="6EBED02D" wp14:editId="366101E5">
            <wp:extent cx="6390005" cy="4602480"/>
            <wp:effectExtent l="0" t="0" r="0" b="7620"/>
            <wp:docPr id="1984830988" name="Picture 198483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90005" cy="4602480"/>
                    </a:xfrm>
                    <a:prstGeom prst="rect">
                      <a:avLst/>
                    </a:prstGeom>
                  </pic:spPr>
                </pic:pic>
              </a:graphicData>
            </a:graphic>
          </wp:inline>
        </w:drawing>
      </w:r>
    </w:p>
    <w:p w14:paraId="26477EDA" w14:textId="7DBBD654" w:rsidR="00D31C10" w:rsidRDefault="00950F8C" w:rsidP="00D31C10">
      <w:pPr>
        <w:ind w:left="426"/>
      </w:pPr>
      <w:r>
        <w:rPr>
          <w:lang w:val="en-US" w:bidi="th-TH"/>
        </w:rPr>
        <w:lastRenderedPageBreak/>
        <w:drawing>
          <wp:inline distT="0" distB="0" distL="0" distR="0" wp14:anchorId="26232ED1" wp14:editId="59A3F0DE">
            <wp:extent cx="6390005" cy="4650105"/>
            <wp:effectExtent l="0" t="0" r="0" b="0"/>
            <wp:docPr id="1984830989" name="Picture 198483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005" cy="4650105"/>
                    </a:xfrm>
                    <a:prstGeom prst="rect">
                      <a:avLst/>
                    </a:prstGeom>
                  </pic:spPr>
                </pic:pic>
              </a:graphicData>
            </a:graphic>
          </wp:inline>
        </w:drawing>
      </w:r>
    </w:p>
    <w:p w14:paraId="51E04E0D" w14:textId="1D78A533" w:rsidR="0078651F" w:rsidRDefault="00950F8C" w:rsidP="00D31C10">
      <w:pPr>
        <w:ind w:left="426"/>
      </w:pPr>
      <w:r>
        <w:rPr>
          <w:lang w:val="en-US" w:bidi="th-TH"/>
        </w:rPr>
        <w:lastRenderedPageBreak/>
        <w:drawing>
          <wp:inline distT="0" distB="0" distL="0" distR="0" wp14:anchorId="06219FBA" wp14:editId="0A3B978D">
            <wp:extent cx="6390005" cy="4644390"/>
            <wp:effectExtent l="0" t="0" r="0" b="3810"/>
            <wp:docPr id="1984830990" name="Picture 198483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90005" cy="4644390"/>
                    </a:xfrm>
                    <a:prstGeom prst="rect">
                      <a:avLst/>
                    </a:prstGeom>
                  </pic:spPr>
                </pic:pic>
              </a:graphicData>
            </a:graphic>
          </wp:inline>
        </w:drawing>
      </w:r>
    </w:p>
    <w:p w14:paraId="7BFB79D7" w14:textId="64481C29" w:rsidR="00633201" w:rsidRDefault="00950F8C" w:rsidP="00D31C10">
      <w:pPr>
        <w:ind w:left="426"/>
      </w:pPr>
      <w:r>
        <w:rPr>
          <w:lang w:val="en-US" w:bidi="th-TH"/>
        </w:rPr>
        <w:drawing>
          <wp:inline distT="0" distB="0" distL="0" distR="0" wp14:anchorId="58B135A8" wp14:editId="38038D3E">
            <wp:extent cx="6390005" cy="2220595"/>
            <wp:effectExtent l="0" t="0" r="0" b="8255"/>
            <wp:docPr id="1984830991" name="Picture 198483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90005" cy="2220595"/>
                    </a:xfrm>
                    <a:prstGeom prst="rect">
                      <a:avLst/>
                    </a:prstGeom>
                  </pic:spPr>
                </pic:pic>
              </a:graphicData>
            </a:graphic>
          </wp:inline>
        </w:drawing>
      </w:r>
    </w:p>
    <w:p w14:paraId="47E8100F" w14:textId="2319FF36" w:rsidR="00402D06" w:rsidRDefault="00402D06" w:rsidP="00D31C10">
      <w:pPr>
        <w:ind w:left="426"/>
      </w:pPr>
    </w:p>
    <w:p w14:paraId="656CEFA8" w14:textId="77777777" w:rsidR="00EE5573" w:rsidRDefault="00633201" w:rsidP="00D31C10">
      <w:pPr>
        <w:ind w:left="426"/>
      </w:pPr>
      <w:r>
        <w:t xml:space="preserve">Note: </w:t>
      </w:r>
    </w:p>
    <w:p w14:paraId="2FD66D5C" w14:textId="3EA5FBE9" w:rsidR="00FB7A3D" w:rsidRDefault="00633201">
      <w:pPr>
        <w:pStyle w:val="ListParagraph"/>
        <w:numPr>
          <w:ilvl w:val="0"/>
          <w:numId w:val="11"/>
        </w:numPr>
      </w:pPr>
      <w:r>
        <w:t>The word ‘Settlement’ from the report title is to be removed as decided by the EXIM Lending team. New report title should be ‘</w:t>
      </w:r>
      <w:r w:rsidRPr="00633201">
        <w:t>Accrued Interest report</w:t>
      </w:r>
      <w:r>
        <w:t>’</w:t>
      </w:r>
    </w:p>
    <w:p w14:paraId="37A61A2A" w14:textId="5B52C28D" w:rsidR="00EE5573" w:rsidRDefault="00FB7A3D">
      <w:pPr>
        <w:pStyle w:val="ListParagraph"/>
        <w:numPr>
          <w:ilvl w:val="0"/>
          <w:numId w:val="11"/>
        </w:numPr>
      </w:pPr>
      <w:r>
        <w:t>The report requirement is now to make it ‘as of ‘ accumulated accrual balance instead of showing the daily accrual amount just like the illustration above.</w:t>
      </w:r>
    </w:p>
    <w:p w14:paraId="7A4694FF" w14:textId="77777777" w:rsidR="00EE5573" w:rsidRPr="00B50A6F" w:rsidRDefault="00EE5573">
      <w:pPr>
        <w:pStyle w:val="ListParagraph"/>
        <w:numPr>
          <w:ilvl w:val="0"/>
          <w:numId w:val="11"/>
        </w:numPr>
        <w:rPr>
          <w:lang w:val="en-US" w:bidi="th-TH"/>
        </w:rPr>
      </w:pPr>
      <w:r w:rsidRPr="00B50A6F">
        <w:rPr>
          <w:lang w:val="en-US" w:bidi="th-TH"/>
        </w:rPr>
        <w:t>CBS9 Supported</w:t>
      </w:r>
    </w:p>
    <w:p w14:paraId="6BE07ED5" w14:textId="1432BA66" w:rsidR="00430B25" w:rsidRPr="00430B25" w:rsidRDefault="000A0C9C">
      <w:pPr>
        <w:pStyle w:val="ListParagraph"/>
        <w:numPr>
          <w:ilvl w:val="0"/>
          <w:numId w:val="11"/>
        </w:numPr>
        <w:rPr>
          <w:lang w:val="en-US" w:bidi="th-TH"/>
        </w:rPr>
      </w:pPr>
      <w:r>
        <w:rPr>
          <w:lang w:val="en-US" w:bidi="th-TH"/>
        </w:rPr>
        <w:lastRenderedPageBreak/>
        <w:t>All report are integate with ECM as End of day Process. (PDF Format)</w:t>
      </w:r>
      <w:r w:rsidR="00430B25" w:rsidRPr="00430B25">
        <w:t xml:space="preserve"> </w:t>
      </w:r>
      <w:r w:rsidR="00430B25" w:rsidRPr="00430B25">
        <w:rPr>
          <w:lang w:val="en-US" w:bidi="th-TH"/>
        </w:rPr>
        <w:t>If ECM can not supported to store PDF report from symmetri CBS that no need to store in ECM.</w:t>
      </w:r>
    </w:p>
    <w:p w14:paraId="00CEEF61" w14:textId="188A3777" w:rsidR="00EE5573"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34315AE2" w14:textId="77777777" w:rsidR="00EE5573" w:rsidRPr="00C1611A" w:rsidRDefault="00EE5573" w:rsidP="00D31C10">
      <w:pPr>
        <w:ind w:left="426"/>
        <w:rPr>
          <w:lang w:val="en-US"/>
        </w:rPr>
      </w:pPr>
    </w:p>
    <w:p w14:paraId="67AA7286" w14:textId="6E109BEA" w:rsidR="00112E6E" w:rsidRDefault="00112E6E" w:rsidP="00112E6E">
      <w:pPr>
        <w:pStyle w:val="Heading3"/>
      </w:pPr>
      <w:bookmarkStart w:id="76" w:name="_Toc143189450"/>
      <w:r>
        <w:t>Menu Modification</w:t>
      </w:r>
      <w:bookmarkEnd w:id="76"/>
    </w:p>
    <w:p w14:paraId="23E62096" w14:textId="01D2C4D1" w:rsidR="00B643D7" w:rsidRPr="00B643D7" w:rsidRDefault="00B643D7" w:rsidP="00C1611A">
      <w:pPr>
        <w:ind w:left="720" w:firstLine="720"/>
      </w:pPr>
      <w:r w:rsidRPr="00DF3C4F">
        <w:t>Not Applicable.</w:t>
      </w:r>
    </w:p>
    <w:p w14:paraId="6E6D61AD" w14:textId="6FAD725B" w:rsidR="00112E6E" w:rsidRDefault="00112E6E" w:rsidP="00112E6E">
      <w:pPr>
        <w:pStyle w:val="Heading3"/>
      </w:pPr>
      <w:bookmarkStart w:id="77" w:name="_Toc143189451"/>
      <w:r>
        <w:t>Screen Layout and Data Sheet</w:t>
      </w:r>
      <w:bookmarkEnd w:id="77"/>
    </w:p>
    <w:p w14:paraId="0E547E71" w14:textId="1FBA6889" w:rsidR="00B643D7" w:rsidRPr="00B643D7" w:rsidRDefault="00B643D7" w:rsidP="00C1611A">
      <w:pPr>
        <w:ind w:left="720" w:firstLine="720"/>
      </w:pPr>
      <w:r w:rsidRPr="00DF3C4F">
        <w:t>Not Applicable.</w:t>
      </w:r>
    </w:p>
    <w:p w14:paraId="70475BCC" w14:textId="667DAA32" w:rsidR="00112E6E" w:rsidRDefault="00112E6E" w:rsidP="00112E6E">
      <w:pPr>
        <w:pStyle w:val="Heading3"/>
      </w:pPr>
      <w:bookmarkStart w:id="78" w:name="_Toc143189452"/>
      <w:r>
        <w:t>To-be Process</w:t>
      </w:r>
      <w:bookmarkEnd w:id="78"/>
    </w:p>
    <w:p w14:paraId="5FEB3C52" w14:textId="77777777" w:rsidR="006150CF" w:rsidRDefault="006150CF" w:rsidP="006150CF">
      <w:pPr>
        <w:pStyle w:val="ListParagraph"/>
        <w:ind w:left="1800"/>
        <w:rPr>
          <w:lang w:val="en-US" w:bidi="th-TH"/>
        </w:rPr>
      </w:pPr>
    </w:p>
    <w:tbl>
      <w:tblPr>
        <w:tblStyle w:val="TableGrid"/>
        <w:tblW w:w="0" w:type="auto"/>
        <w:tblInd w:w="355" w:type="dxa"/>
        <w:tblLook w:val="04A0" w:firstRow="1" w:lastRow="0" w:firstColumn="1" w:lastColumn="0" w:noHBand="0" w:noVBand="1"/>
      </w:tblPr>
      <w:tblGrid>
        <w:gridCol w:w="9360"/>
      </w:tblGrid>
      <w:tr w:rsidR="00C10D4E" w14:paraId="5B938124" w14:textId="77777777" w:rsidTr="00C10D4E">
        <w:tc>
          <w:tcPr>
            <w:tcW w:w="9360" w:type="dxa"/>
          </w:tcPr>
          <w:p w14:paraId="24BD88D0" w14:textId="77777777" w:rsidR="00C10D4E" w:rsidRDefault="00C10D4E" w:rsidP="006150CF">
            <w:pPr>
              <w:pStyle w:val="ListParagraph"/>
              <w:ind w:left="0"/>
              <w:rPr>
                <w:lang w:val="en-US" w:bidi="th-TH"/>
              </w:rPr>
            </w:pPr>
          </w:p>
          <w:p w14:paraId="7A95F484" w14:textId="77777777" w:rsidR="00C10D4E" w:rsidRDefault="00C10D4E" w:rsidP="00C10D4E">
            <w:r>
              <w:rPr>
                <w:lang w:val="en-US" w:bidi="th-TH"/>
              </w:rPr>
              <w:drawing>
                <wp:inline distT="0" distB="0" distL="0" distR="0" wp14:anchorId="6DC416B9" wp14:editId="16A89AF0">
                  <wp:extent cx="5493032" cy="3232316"/>
                  <wp:effectExtent l="19050" t="19050" r="12700" b="25400"/>
                  <wp:docPr id="39" name="Picture 38">
                    <a:extLst xmlns:a="http://schemas.openxmlformats.org/drawingml/2006/main">
                      <a:ext uri="{FF2B5EF4-FFF2-40B4-BE49-F238E27FC236}">
                        <a16:creationId xmlns:a16="http://schemas.microsoft.com/office/drawing/2014/main" id="{AA244DA2-F643-2A4F-759B-B40F1B6B0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AA244DA2-F643-2A4F-759B-B40F1B6B0875}"/>
                              </a:ext>
                            </a:extLst>
                          </pic:cNvPr>
                          <pic:cNvPicPr>
                            <a:picLocks noChangeAspect="1"/>
                          </pic:cNvPicPr>
                        </pic:nvPicPr>
                        <pic:blipFill>
                          <a:blip r:embed="rId48"/>
                          <a:stretch>
                            <a:fillRect/>
                          </a:stretch>
                        </pic:blipFill>
                        <pic:spPr>
                          <a:xfrm>
                            <a:off x="0" y="0"/>
                            <a:ext cx="5493032" cy="3232316"/>
                          </a:xfrm>
                          <a:prstGeom prst="rect">
                            <a:avLst/>
                          </a:prstGeom>
                          <a:ln>
                            <a:solidFill>
                              <a:schemeClr val="tx1"/>
                            </a:solidFill>
                          </a:ln>
                        </pic:spPr>
                      </pic:pic>
                    </a:graphicData>
                  </a:graphic>
                </wp:inline>
              </w:drawing>
            </w:r>
          </w:p>
          <w:p w14:paraId="65D257C6" w14:textId="77777777" w:rsidR="00C10D4E" w:rsidRDefault="00C10D4E" w:rsidP="00C10D4E"/>
          <w:p w14:paraId="517E2F74" w14:textId="77777777" w:rsidR="00C10D4E" w:rsidRDefault="00C10D4E" w:rsidP="00C10D4E">
            <w:r>
              <w:rPr>
                <w:lang w:val="en-US" w:bidi="th-TH"/>
              </w:rPr>
              <w:lastRenderedPageBreak/>
              <w:drawing>
                <wp:inline distT="0" distB="0" distL="0" distR="0" wp14:anchorId="5D4CBA09" wp14:editId="6389C4BB">
                  <wp:extent cx="5586620" cy="2480475"/>
                  <wp:effectExtent l="19050" t="19050" r="14605" b="15240"/>
                  <wp:docPr id="40" name="Picture 39">
                    <a:extLst xmlns:a="http://schemas.openxmlformats.org/drawingml/2006/main">
                      <a:ext uri="{FF2B5EF4-FFF2-40B4-BE49-F238E27FC236}">
                        <a16:creationId xmlns:a16="http://schemas.microsoft.com/office/drawing/2014/main" id="{45A700D5-CB39-FE32-5E1B-5869CBF68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45A700D5-CB39-FE32-5E1B-5869CBF68DD2}"/>
                              </a:ext>
                            </a:extLst>
                          </pic:cNvPr>
                          <pic:cNvPicPr>
                            <a:picLocks noChangeAspect="1"/>
                          </pic:cNvPicPr>
                        </pic:nvPicPr>
                        <pic:blipFill>
                          <a:blip r:embed="rId49"/>
                          <a:stretch>
                            <a:fillRect/>
                          </a:stretch>
                        </pic:blipFill>
                        <pic:spPr>
                          <a:xfrm>
                            <a:off x="0" y="0"/>
                            <a:ext cx="5596555" cy="2484886"/>
                          </a:xfrm>
                          <a:prstGeom prst="rect">
                            <a:avLst/>
                          </a:prstGeom>
                          <a:ln>
                            <a:solidFill>
                              <a:schemeClr val="tx1"/>
                            </a:solidFill>
                          </a:ln>
                        </pic:spPr>
                      </pic:pic>
                    </a:graphicData>
                  </a:graphic>
                </wp:inline>
              </w:drawing>
            </w:r>
          </w:p>
          <w:p w14:paraId="70EF5DE3" w14:textId="77777777" w:rsidR="00C10D4E" w:rsidRDefault="00C10D4E" w:rsidP="00C10D4E"/>
          <w:p w14:paraId="29F1CB1F" w14:textId="77777777" w:rsidR="00C10D4E" w:rsidRDefault="00C10D4E" w:rsidP="00C10D4E">
            <w:r>
              <w:rPr>
                <w:lang w:val="en-US" w:bidi="th-TH"/>
              </w:rPr>
              <w:drawing>
                <wp:inline distT="0" distB="0" distL="0" distR="0" wp14:anchorId="374D357E" wp14:editId="2809EA68">
                  <wp:extent cx="5565913" cy="2479024"/>
                  <wp:effectExtent l="19050" t="19050" r="15875" b="17145"/>
                  <wp:docPr id="44" name="Picture 43">
                    <a:extLst xmlns:a="http://schemas.openxmlformats.org/drawingml/2006/main">
                      <a:ext uri="{FF2B5EF4-FFF2-40B4-BE49-F238E27FC236}">
                        <a16:creationId xmlns:a16="http://schemas.microsoft.com/office/drawing/2014/main" id="{CB70122B-9954-B79A-FFAF-14FF239CE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CB70122B-9954-B79A-FFAF-14FF239CE4D6}"/>
                              </a:ext>
                            </a:extLst>
                          </pic:cNvPr>
                          <pic:cNvPicPr>
                            <a:picLocks noChangeAspect="1"/>
                          </pic:cNvPicPr>
                        </pic:nvPicPr>
                        <pic:blipFill>
                          <a:blip r:embed="rId50"/>
                          <a:stretch>
                            <a:fillRect/>
                          </a:stretch>
                        </pic:blipFill>
                        <pic:spPr>
                          <a:xfrm>
                            <a:off x="0" y="0"/>
                            <a:ext cx="5581770" cy="2486087"/>
                          </a:xfrm>
                          <a:prstGeom prst="rect">
                            <a:avLst/>
                          </a:prstGeom>
                          <a:ln>
                            <a:solidFill>
                              <a:schemeClr val="tx1"/>
                            </a:solidFill>
                          </a:ln>
                        </pic:spPr>
                      </pic:pic>
                    </a:graphicData>
                  </a:graphic>
                </wp:inline>
              </w:drawing>
            </w:r>
          </w:p>
          <w:p w14:paraId="6A18FC4A" w14:textId="77777777" w:rsidR="00C10D4E" w:rsidRDefault="00C10D4E" w:rsidP="006150CF">
            <w:pPr>
              <w:pStyle w:val="ListParagraph"/>
              <w:ind w:left="0"/>
              <w:rPr>
                <w:lang w:val="en-US" w:bidi="th-TH"/>
              </w:rPr>
            </w:pPr>
          </w:p>
        </w:tc>
      </w:tr>
    </w:tbl>
    <w:p w14:paraId="56800866" w14:textId="77777777" w:rsidR="00AE4A7D" w:rsidRDefault="00AE4A7D" w:rsidP="006150CF">
      <w:pPr>
        <w:pStyle w:val="ListParagraph"/>
        <w:ind w:left="1800"/>
        <w:rPr>
          <w:lang w:val="en-US" w:bidi="th-TH"/>
        </w:rPr>
      </w:pPr>
    </w:p>
    <w:p w14:paraId="52EBB5BF" w14:textId="77777777" w:rsidR="00AE4A7D" w:rsidRDefault="00AE4A7D" w:rsidP="006150CF">
      <w:pPr>
        <w:pStyle w:val="ListParagraph"/>
        <w:ind w:left="1800"/>
        <w:rPr>
          <w:lang w:val="en-US" w:bidi="th-TH"/>
        </w:rPr>
      </w:pPr>
    </w:p>
    <w:tbl>
      <w:tblPr>
        <w:tblStyle w:val="TableGrid"/>
        <w:tblW w:w="0" w:type="auto"/>
        <w:jc w:val="center"/>
        <w:tblLook w:val="04A0" w:firstRow="1" w:lastRow="0" w:firstColumn="1" w:lastColumn="0" w:noHBand="0" w:noVBand="1"/>
      </w:tblPr>
      <w:tblGrid>
        <w:gridCol w:w="3103"/>
        <w:gridCol w:w="6230"/>
      </w:tblGrid>
      <w:tr w:rsidR="006A7A1F" w14:paraId="58820E1A" w14:textId="77777777" w:rsidTr="00E92567">
        <w:trPr>
          <w:jc w:val="center"/>
        </w:trPr>
        <w:tc>
          <w:tcPr>
            <w:tcW w:w="3103" w:type="dxa"/>
            <w:shd w:val="clear" w:color="auto" w:fill="CCECFF"/>
          </w:tcPr>
          <w:p w14:paraId="0D23618F" w14:textId="77777777" w:rsidR="006A7A1F" w:rsidRDefault="006A7A1F" w:rsidP="00E92567">
            <w:r>
              <w:t>Paper size</w:t>
            </w:r>
          </w:p>
        </w:tc>
        <w:tc>
          <w:tcPr>
            <w:tcW w:w="6230" w:type="dxa"/>
          </w:tcPr>
          <w:p w14:paraId="2162707C" w14:textId="77777777" w:rsidR="006A7A1F" w:rsidRDefault="006A7A1F" w:rsidP="00E92567">
            <w:r>
              <w:t>A4</w:t>
            </w:r>
          </w:p>
        </w:tc>
      </w:tr>
      <w:tr w:rsidR="00BB6F41" w14:paraId="6F2C009D" w14:textId="77777777" w:rsidTr="00E92567">
        <w:trPr>
          <w:jc w:val="center"/>
        </w:trPr>
        <w:tc>
          <w:tcPr>
            <w:tcW w:w="3103" w:type="dxa"/>
            <w:shd w:val="clear" w:color="auto" w:fill="CCECFF"/>
          </w:tcPr>
          <w:p w14:paraId="1063D91C" w14:textId="77777777" w:rsidR="00BB6F41" w:rsidRDefault="00BB6F41" w:rsidP="00BB6F41">
            <w:r>
              <w:t>Reprinting require</w:t>
            </w:r>
          </w:p>
        </w:tc>
        <w:tc>
          <w:tcPr>
            <w:tcW w:w="6230" w:type="dxa"/>
          </w:tcPr>
          <w:p w14:paraId="618CBC98" w14:textId="7BD2DA23" w:rsidR="00BB6F41" w:rsidRDefault="00BB6F41" w:rsidP="00BB6F41">
            <w:r w:rsidRPr="000306EB">
              <w:t>Reprint</w:t>
            </w:r>
          </w:p>
        </w:tc>
      </w:tr>
      <w:tr w:rsidR="00BB6F41" w14:paraId="476A39B0" w14:textId="77777777" w:rsidTr="00E92567">
        <w:trPr>
          <w:jc w:val="center"/>
        </w:trPr>
        <w:tc>
          <w:tcPr>
            <w:tcW w:w="3103" w:type="dxa"/>
            <w:shd w:val="clear" w:color="auto" w:fill="CCECFF"/>
          </w:tcPr>
          <w:p w14:paraId="0620685F" w14:textId="77777777" w:rsidR="00BB6F41" w:rsidRDefault="00BB6F41" w:rsidP="00BB6F41">
            <w:r>
              <w:t>Searching criteria</w:t>
            </w:r>
          </w:p>
        </w:tc>
        <w:tc>
          <w:tcPr>
            <w:tcW w:w="6230" w:type="dxa"/>
          </w:tcPr>
          <w:p w14:paraId="2450B631" w14:textId="3EE59B84" w:rsidR="00BB6F41" w:rsidRDefault="00BB6F41" w:rsidP="00BB6F41">
            <w:r w:rsidRPr="000306EB">
              <w:t>Branch Name/No., Customer name, Customer ID., historical date, Product Type</w:t>
            </w:r>
            <w:r w:rsidR="003B484D">
              <w:t>(Loan Type/Loan Sub Type</w:t>
            </w:r>
            <w:r w:rsidR="003B484D">
              <w:rPr>
                <w:lang w:val="en-US"/>
              </w:rPr>
              <w:t>)</w:t>
            </w:r>
            <w:r w:rsidRPr="000306EB">
              <w:t>, Sourc</w:t>
            </w:r>
            <w:r>
              <w:t>e of Fund, currencywise, Loan Reference No.</w:t>
            </w:r>
          </w:p>
        </w:tc>
      </w:tr>
      <w:tr w:rsidR="0078651F" w14:paraId="04E87B14" w14:textId="77777777" w:rsidTr="00E92567">
        <w:trPr>
          <w:jc w:val="center"/>
        </w:trPr>
        <w:tc>
          <w:tcPr>
            <w:tcW w:w="3103" w:type="dxa"/>
            <w:shd w:val="clear" w:color="auto" w:fill="CCECFF"/>
          </w:tcPr>
          <w:p w14:paraId="2E0591EA" w14:textId="2AF0DEFA" w:rsidR="0078651F" w:rsidRDefault="0078651F" w:rsidP="0078651F">
            <w:r w:rsidRPr="00C411A0">
              <w:rPr>
                <w:lang w:val="en-US" w:bidi="th-TH"/>
              </w:rPr>
              <w:t>Generation Frequency</w:t>
            </w:r>
          </w:p>
        </w:tc>
        <w:tc>
          <w:tcPr>
            <w:tcW w:w="6230" w:type="dxa"/>
          </w:tcPr>
          <w:p w14:paraId="26BB924E" w14:textId="441F8755" w:rsidR="0078651F" w:rsidRPr="000306EB" w:rsidRDefault="00484B17" w:rsidP="0078651F">
            <w:r w:rsidRPr="00484B17">
              <w:t>Daily</w:t>
            </w:r>
          </w:p>
        </w:tc>
      </w:tr>
      <w:tr w:rsidR="0078651F" w14:paraId="2FBCFE63" w14:textId="77777777" w:rsidTr="00E92567">
        <w:trPr>
          <w:jc w:val="center"/>
        </w:trPr>
        <w:tc>
          <w:tcPr>
            <w:tcW w:w="3103" w:type="dxa"/>
            <w:shd w:val="clear" w:color="auto" w:fill="CCECFF"/>
          </w:tcPr>
          <w:p w14:paraId="7CEDF365" w14:textId="75A6EB6B" w:rsidR="0078651F" w:rsidRDefault="0078651F" w:rsidP="0078651F">
            <w:r>
              <w:rPr>
                <w:lang w:val="en-US" w:bidi="th-TH"/>
              </w:rPr>
              <w:t>Report Purpose</w:t>
            </w:r>
          </w:p>
        </w:tc>
        <w:tc>
          <w:tcPr>
            <w:tcW w:w="6230" w:type="dxa"/>
          </w:tcPr>
          <w:p w14:paraId="4F9F5CEE" w14:textId="576C7955" w:rsidR="0078651F" w:rsidRPr="000306EB" w:rsidRDefault="00484B17" w:rsidP="0078651F">
            <w:r w:rsidRPr="00484B17">
              <w:t>List of accumulated interest accruals for a particular date (as of date)</w:t>
            </w:r>
          </w:p>
        </w:tc>
      </w:tr>
      <w:tr w:rsidR="0078651F" w14:paraId="34EDD8F8" w14:textId="77777777" w:rsidTr="00E92567">
        <w:trPr>
          <w:jc w:val="center"/>
        </w:trPr>
        <w:tc>
          <w:tcPr>
            <w:tcW w:w="3103" w:type="dxa"/>
            <w:shd w:val="clear" w:color="auto" w:fill="CCECFF"/>
          </w:tcPr>
          <w:p w14:paraId="447D7134" w14:textId="1FA25678" w:rsidR="0078651F" w:rsidRDefault="0078651F" w:rsidP="0078651F">
            <w:r w:rsidRPr="00C411A0">
              <w:rPr>
                <w:lang w:val="en-US" w:bidi="th-TH"/>
              </w:rPr>
              <w:t>Actual Owner</w:t>
            </w:r>
          </w:p>
        </w:tc>
        <w:tc>
          <w:tcPr>
            <w:tcW w:w="6230" w:type="dxa"/>
          </w:tcPr>
          <w:p w14:paraId="1B6CB87A" w14:textId="786284AA" w:rsidR="0078651F" w:rsidRPr="000306EB" w:rsidRDefault="00484B17" w:rsidP="0078651F">
            <w:r w:rsidRPr="00484B17">
              <w:t>Lending</w:t>
            </w:r>
          </w:p>
        </w:tc>
      </w:tr>
    </w:tbl>
    <w:p w14:paraId="4D410015" w14:textId="77777777" w:rsidR="0031014B" w:rsidRDefault="0031014B" w:rsidP="0031014B"/>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551"/>
        <w:gridCol w:w="2438"/>
        <w:gridCol w:w="2517"/>
      </w:tblGrid>
      <w:tr w:rsidR="003E7D5A" w:rsidRPr="0040623F" w14:paraId="66D69F49" w14:textId="77777777" w:rsidTr="00C1611A">
        <w:trPr>
          <w:trHeight w:val="580"/>
        </w:trPr>
        <w:tc>
          <w:tcPr>
            <w:tcW w:w="5098" w:type="dxa"/>
            <w:gridSpan w:val="2"/>
            <w:shd w:val="clear" w:color="000000" w:fill="8EA9DB"/>
            <w:hideMark/>
          </w:tcPr>
          <w:p w14:paraId="5A550742" w14:textId="5E9E1AF1"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xml:space="preserve">Report Title:  Accrued Interest </w:t>
            </w:r>
          </w:p>
        </w:tc>
        <w:tc>
          <w:tcPr>
            <w:tcW w:w="2438" w:type="dxa"/>
            <w:shd w:val="clear" w:color="000000" w:fill="8EA9DB"/>
            <w:hideMark/>
          </w:tcPr>
          <w:p w14:paraId="6C0EB33A" w14:textId="5642C38E"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Report Title:</w:t>
            </w:r>
          </w:p>
        </w:tc>
        <w:tc>
          <w:tcPr>
            <w:tcW w:w="2517" w:type="dxa"/>
            <w:vMerge w:val="restart"/>
            <w:shd w:val="clear" w:color="000000" w:fill="D9E1F2"/>
            <w:noWrap/>
            <w:hideMark/>
          </w:tcPr>
          <w:p w14:paraId="0AFEAA44" w14:textId="77777777" w:rsidR="003E7D5A" w:rsidRPr="00C1611A" w:rsidRDefault="003E7D5A" w:rsidP="00C1611A">
            <w:pPr>
              <w:rPr>
                <w:rFonts w:eastAsia="Times New Roman"/>
                <w:noProof w:val="0"/>
                <w:color w:val="000000"/>
                <w:lang w:val="en-US" w:bidi="th-TH"/>
              </w:rPr>
            </w:pPr>
            <w:r w:rsidRPr="00C1611A">
              <w:rPr>
                <w:rFonts w:eastAsia="Times New Roman"/>
                <w:noProof w:val="0"/>
                <w:color w:val="000000"/>
                <w:lang w:val="en-US" w:bidi="th-TH"/>
              </w:rPr>
              <w:t>Status</w:t>
            </w:r>
          </w:p>
        </w:tc>
      </w:tr>
      <w:tr w:rsidR="00A90F24" w:rsidRPr="0040623F" w14:paraId="3D61164E" w14:textId="77777777" w:rsidTr="00A90F24">
        <w:trPr>
          <w:trHeight w:val="290"/>
        </w:trPr>
        <w:tc>
          <w:tcPr>
            <w:tcW w:w="2547" w:type="dxa"/>
            <w:shd w:val="clear" w:color="000000" w:fill="D9E1F2"/>
            <w:noWrap/>
            <w:hideMark/>
          </w:tcPr>
          <w:p w14:paraId="52A99048"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Exim Field:</w:t>
            </w:r>
          </w:p>
        </w:tc>
        <w:tc>
          <w:tcPr>
            <w:tcW w:w="2551" w:type="dxa"/>
            <w:shd w:val="clear" w:color="000000" w:fill="D9E1F2"/>
          </w:tcPr>
          <w:p w14:paraId="42BCF9CF" w14:textId="1FC71319"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Description/Formular</w:t>
            </w:r>
          </w:p>
        </w:tc>
        <w:tc>
          <w:tcPr>
            <w:tcW w:w="2438" w:type="dxa"/>
            <w:shd w:val="clear" w:color="000000" w:fill="D9E1F2"/>
            <w:noWrap/>
            <w:hideMark/>
          </w:tcPr>
          <w:p w14:paraId="4E10EF0D" w14:textId="0B0465AB"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CBS9 Field:</w:t>
            </w:r>
          </w:p>
        </w:tc>
        <w:tc>
          <w:tcPr>
            <w:tcW w:w="2517" w:type="dxa"/>
            <w:vMerge/>
            <w:hideMark/>
          </w:tcPr>
          <w:p w14:paraId="7AAF97D7" w14:textId="77777777" w:rsidR="003E7D5A" w:rsidRPr="00C1611A" w:rsidRDefault="003E7D5A" w:rsidP="00A90F24">
            <w:pPr>
              <w:rPr>
                <w:rFonts w:eastAsia="Times New Roman"/>
                <w:noProof w:val="0"/>
                <w:color w:val="000000"/>
                <w:lang w:val="en-US" w:bidi="th-TH"/>
              </w:rPr>
            </w:pPr>
          </w:p>
        </w:tc>
      </w:tr>
      <w:tr w:rsidR="003E7D5A" w:rsidRPr="0040623F" w14:paraId="5127D228" w14:textId="77777777" w:rsidTr="00C1611A">
        <w:trPr>
          <w:trHeight w:val="290"/>
        </w:trPr>
        <w:tc>
          <w:tcPr>
            <w:tcW w:w="2547" w:type="dxa"/>
            <w:shd w:val="clear" w:color="auto" w:fill="auto"/>
            <w:noWrap/>
            <w:hideMark/>
          </w:tcPr>
          <w:p w14:paraId="50A18A46"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lastRenderedPageBreak/>
              <w:t>AS AT</w:t>
            </w:r>
          </w:p>
        </w:tc>
        <w:tc>
          <w:tcPr>
            <w:tcW w:w="2551" w:type="dxa"/>
          </w:tcPr>
          <w:p w14:paraId="0640F24A" w14:textId="77777777" w:rsidR="003A4872" w:rsidRPr="00C1611A" w:rsidRDefault="003A4872" w:rsidP="00A90F24">
            <w:pPr>
              <w:rPr>
                <w:rFonts w:eastAsia="Times New Roman"/>
                <w:noProof w:val="0"/>
                <w:color w:val="000000"/>
                <w:lang w:val="en-US" w:bidi="th-TH"/>
              </w:rPr>
            </w:pPr>
            <w:r w:rsidRPr="00C1611A">
              <w:rPr>
                <w:rFonts w:eastAsia="Times New Roman"/>
                <w:noProof w:val="0"/>
                <w:color w:val="000000"/>
                <w:lang w:val="en-US" w:bidi="th-TH"/>
              </w:rPr>
              <w:t>Date of finished report (today is 22</w:t>
            </w:r>
            <w:r w:rsidRPr="00C1611A">
              <w:rPr>
                <w:rFonts w:eastAsia="Times New Roman"/>
                <w:noProof w:val="0"/>
                <w:color w:val="000000"/>
                <w:vertAlign w:val="superscript"/>
                <w:lang w:val="en-US" w:bidi="th-TH"/>
              </w:rPr>
              <w:t>nd</w:t>
            </w:r>
            <w:r w:rsidRPr="00C1611A">
              <w:rPr>
                <w:rFonts w:eastAsia="Times New Roman"/>
                <w:noProof w:val="0"/>
                <w:color w:val="000000"/>
                <w:lang w:val="en-US" w:bidi="th-TH"/>
              </w:rPr>
              <w:t xml:space="preserve"> June, requested report 31</w:t>
            </w:r>
            <w:r w:rsidRPr="00C1611A">
              <w:rPr>
                <w:rFonts w:eastAsia="Times New Roman"/>
                <w:noProof w:val="0"/>
                <w:color w:val="000000"/>
                <w:vertAlign w:val="superscript"/>
                <w:lang w:val="en-US" w:bidi="th-TH"/>
              </w:rPr>
              <w:t>st</w:t>
            </w:r>
            <w:r w:rsidRPr="00C1611A">
              <w:rPr>
                <w:rFonts w:eastAsia="Times New Roman"/>
                <w:noProof w:val="0"/>
                <w:color w:val="000000"/>
                <w:lang w:val="en-US" w:bidi="th-TH"/>
              </w:rPr>
              <w:t xml:space="preserve"> May, must show 31</w:t>
            </w:r>
            <w:r w:rsidRPr="00C1611A">
              <w:rPr>
                <w:rFonts w:eastAsia="Times New Roman"/>
                <w:noProof w:val="0"/>
                <w:color w:val="000000"/>
                <w:vertAlign w:val="superscript"/>
                <w:lang w:val="en-US" w:bidi="th-TH"/>
              </w:rPr>
              <w:t>st</w:t>
            </w:r>
            <w:r w:rsidRPr="00C1611A">
              <w:rPr>
                <w:rFonts w:eastAsia="Times New Roman"/>
                <w:noProof w:val="0"/>
                <w:color w:val="000000"/>
                <w:lang w:val="en-US" w:bidi="th-TH"/>
              </w:rPr>
              <w:t xml:space="preserve"> May) </w:t>
            </w:r>
          </w:p>
          <w:p w14:paraId="2C2D8DC0" w14:textId="1D9C10E0" w:rsidR="003E7D5A" w:rsidRPr="00C1611A" w:rsidRDefault="003A4872" w:rsidP="00A90F24">
            <w:pPr>
              <w:rPr>
                <w:rFonts w:eastAsia="Times New Roman"/>
                <w:noProof w:val="0"/>
                <w:color w:val="000000"/>
                <w:lang w:val="en-US" w:bidi="th-TH"/>
              </w:rPr>
            </w:pPr>
            <w:r w:rsidRPr="00C1611A">
              <w:rPr>
                <w:rFonts w:eastAsia="Times New Roman"/>
                <w:noProof w:val="0"/>
                <w:color w:val="0070C0"/>
                <w:cs/>
                <w:lang w:val="en-US" w:bidi="th-TH"/>
              </w:rPr>
              <w:t xml:space="preserve">วันที่สินสุดรายงาน เช่น  วันปัจุบัน คือ </w:t>
            </w:r>
            <w:r w:rsidRPr="00C1611A">
              <w:rPr>
                <w:rFonts w:eastAsia="Times New Roman"/>
                <w:noProof w:val="0"/>
                <w:color w:val="0070C0"/>
                <w:lang w:val="en-US" w:bidi="th-TH"/>
              </w:rPr>
              <w:t xml:space="preserve">22 </w:t>
            </w:r>
            <w:r w:rsidRPr="00C1611A">
              <w:rPr>
                <w:rFonts w:eastAsia="Times New Roman"/>
                <w:noProof w:val="0"/>
                <w:color w:val="0070C0"/>
                <w:cs/>
                <w:lang w:val="en-US" w:bidi="th-TH"/>
              </w:rPr>
              <w:t xml:space="preserve">มิถนา แต่ เรียกรายงาน วันที่ </w:t>
            </w:r>
            <w:r w:rsidRPr="00C1611A">
              <w:rPr>
                <w:rFonts w:eastAsia="Times New Roman"/>
                <w:noProof w:val="0"/>
                <w:color w:val="0070C0"/>
                <w:lang w:val="en-US" w:bidi="th-TH"/>
              </w:rPr>
              <w:t xml:space="preserve"> 31 </w:t>
            </w:r>
            <w:r w:rsidRPr="00C1611A">
              <w:rPr>
                <w:rFonts w:eastAsia="Times New Roman"/>
                <w:noProof w:val="0"/>
                <w:color w:val="0070C0"/>
                <w:cs/>
                <w:lang w:val="en-US" w:bidi="th-TH"/>
              </w:rPr>
              <w:t>พฤษภาคม จะต้องแสดงวันที่</w:t>
            </w:r>
            <w:r w:rsidRPr="00C1611A">
              <w:rPr>
                <w:rFonts w:eastAsia="Times New Roman"/>
                <w:noProof w:val="0"/>
                <w:color w:val="0070C0"/>
                <w:lang w:val="en-US" w:bidi="th-TH"/>
              </w:rPr>
              <w:t xml:space="preserve">31 </w:t>
            </w:r>
            <w:r w:rsidRPr="00C1611A">
              <w:rPr>
                <w:rFonts w:eastAsia="Times New Roman"/>
                <w:noProof w:val="0"/>
                <w:color w:val="0070C0"/>
                <w:cs/>
                <w:lang w:val="en-US" w:bidi="th-TH"/>
              </w:rPr>
              <w:t>พฤษภาคม</w:t>
            </w:r>
          </w:p>
        </w:tc>
        <w:tc>
          <w:tcPr>
            <w:tcW w:w="2438" w:type="dxa"/>
            <w:shd w:val="clear" w:color="auto" w:fill="auto"/>
            <w:noWrap/>
            <w:hideMark/>
          </w:tcPr>
          <w:p w14:paraId="60427466" w14:textId="0363D31B" w:rsidR="003E7D5A" w:rsidRPr="00C1611A" w:rsidRDefault="003E7D5A" w:rsidP="00A90F24">
            <w:pPr>
              <w:rPr>
                <w:rFonts w:eastAsia="Times New Roman"/>
                <w:noProof w:val="0"/>
                <w:color w:val="000000"/>
                <w:lang w:val="en-US" w:bidi="th-TH"/>
              </w:rPr>
            </w:pPr>
          </w:p>
        </w:tc>
        <w:tc>
          <w:tcPr>
            <w:tcW w:w="2517" w:type="dxa"/>
            <w:shd w:val="clear" w:color="auto" w:fill="auto"/>
            <w:noWrap/>
            <w:hideMark/>
          </w:tcPr>
          <w:p w14:paraId="70784624" w14:textId="6BFFEF84"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sdt>
              <w:sdtPr>
                <w:rPr>
                  <w:rFonts w:eastAsia="Times New Roman"/>
                  <w:noProof w:val="0"/>
                  <w:color w:val="000000"/>
                  <w:lang w:val="en-US" w:bidi="th-TH"/>
                </w:rPr>
                <w:id w:val="-470516186"/>
                <w:placeholder>
                  <w:docPart w:val="8575A9ADD7D04A61A670FCB8FF363D1B"/>
                </w:placeholder>
                <w:showingPlcHdr/>
                <w:dropDownList>
                  <w:listItem w:displayText="Supported" w:value="Supported"/>
                  <w:listItem w:displayText="To be develop" w:value="To be develop"/>
                  <w:listItem w:displayText="Drop" w:value="Drop"/>
                </w:dropDownList>
              </w:sdtPr>
              <w:sdtContent>
                <w:r w:rsidRPr="00C1611A">
                  <w:rPr>
                    <w:rStyle w:val="PlaceholderText"/>
                  </w:rPr>
                  <w:t>Choose an item.</w:t>
                </w:r>
              </w:sdtContent>
            </w:sdt>
          </w:p>
        </w:tc>
      </w:tr>
      <w:tr w:rsidR="003E7D5A" w:rsidRPr="0040623F" w14:paraId="5172E5AF" w14:textId="77777777" w:rsidTr="00C1611A">
        <w:trPr>
          <w:trHeight w:val="290"/>
        </w:trPr>
        <w:tc>
          <w:tcPr>
            <w:tcW w:w="2547" w:type="dxa"/>
            <w:shd w:val="clear" w:color="auto" w:fill="auto"/>
            <w:noWrap/>
            <w:hideMark/>
          </w:tcPr>
          <w:p w14:paraId="7FB624C4"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Page</w:t>
            </w:r>
          </w:p>
        </w:tc>
        <w:tc>
          <w:tcPr>
            <w:tcW w:w="2551" w:type="dxa"/>
          </w:tcPr>
          <w:p w14:paraId="26A57979"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09AD640C" w14:textId="6AA3BD63"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5BE3E91D" w14:textId="79FD44AF"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684558632"/>
                <w:placeholder>
                  <w:docPart w:val="7F718B31B9D3482FB9DF81433A9CE3E9"/>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61BE738D" w14:textId="77777777" w:rsidTr="00C1611A">
        <w:trPr>
          <w:trHeight w:val="290"/>
        </w:trPr>
        <w:tc>
          <w:tcPr>
            <w:tcW w:w="2547" w:type="dxa"/>
            <w:shd w:val="clear" w:color="auto" w:fill="auto"/>
            <w:noWrap/>
            <w:hideMark/>
          </w:tcPr>
          <w:p w14:paraId="3FE256D9"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Date / Time</w:t>
            </w:r>
          </w:p>
        </w:tc>
        <w:tc>
          <w:tcPr>
            <w:tcW w:w="2551" w:type="dxa"/>
          </w:tcPr>
          <w:p w14:paraId="57D5B4F2"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692A885D" w14:textId="3531F01F"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1FBE4735" w14:textId="7650F0D0"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012149659"/>
                <w:placeholder>
                  <w:docPart w:val="1FF57D3A25E64A7FB560EACF368E7762"/>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3AACAB2F" w14:textId="77777777" w:rsidTr="00C1611A">
        <w:trPr>
          <w:trHeight w:val="290"/>
        </w:trPr>
        <w:tc>
          <w:tcPr>
            <w:tcW w:w="2547" w:type="dxa"/>
            <w:shd w:val="clear" w:color="auto" w:fill="auto"/>
            <w:noWrap/>
            <w:hideMark/>
          </w:tcPr>
          <w:p w14:paraId="6263C402"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Export -Import Bank of Thailand (Head office)</w:t>
            </w:r>
          </w:p>
        </w:tc>
        <w:tc>
          <w:tcPr>
            <w:tcW w:w="2551" w:type="dxa"/>
          </w:tcPr>
          <w:p w14:paraId="4EBB7DC2"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28636E20" w14:textId="3C8B8008"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09847C99" w14:textId="2FD174E6"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707131349"/>
                <w:placeholder>
                  <w:docPart w:val="5F4C6CC8A6B54283861387D6E08DFCCC"/>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6C9998B7" w14:textId="77777777" w:rsidTr="00C1611A">
        <w:trPr>
          <w:trHeight w:val="290"/>
        </w:trPr>
        <w:tc>
          <w:tcPr>
            <w:tcW w:w="2547" w:type="dxa"/>
            <w:shd w:val="clear" w:color="auto" w:fill="auto"/>
            <w:noWrap/>
            <w:hideMark/>
          </w:tcPr>
          <w:p w14:paraId="0D300D5C"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Loan system</w:t>
            </w:r>
          </w:p>
        </w:tc>
        <w:tc>
          <w:tcPr>
            <w:tcW w:w="2551" w:type="dxa"/>
          </w:tcPr>
          <w:p w14:paraId="347D57B5"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077D2963" w14:textId="09D466ED"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67A97FD2" w14:textId="340FC6B1"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787972673"/>
                <w:placeholder>
                  <w:docPart w:val="838F56D83AD54D3AACE891615BFD8256"/>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0F133BCE" w14:textId="77777777" w:rsidTr="00C1611A">
        <w:trPr>
          <w:trHeight w:val="290"/>
        </w:trPr>
        <w:tc>
          <w:tcPr>
            <w:tcW w:w="2547" w:type="dxa"/>
            <w:shd w:val="clear" w:color="auto" w:fill="auto"/>
            <w:noWrap/>
            <w:hideMark/>
          </w:tcPr>
          <w:p w14:paraId="5B84A73B"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Program</w:t>
            </w:r>
          </w:p>
        </w:tc>
        <w:tc>
          <w:tcPr>
            <w:tcW w:w="2551" w:type="dxa"/>
          </w:tcPr>
          <w:p w14:paraId="0ECACDD6"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0B105AED" w14:textId="479A8AC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0D7CFD6F" w14:textId="793E91B9"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387644802"/>
                <w:placeholder>
                  <w:docPart w:val="6B20325DF585471EA6BC7EAA9DFA59B3"/>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1C50482D" w14:textId="77777777" w:rsidTr="00C1611A">
        <w:trPr>
          <w:trHeight w:val="290"/>
        </w:trPr>
        <w:tc>
          <w:tcPr>
            <w:tcW w:w="2547" w:type="dxa"/>
            <w:shd w:val="clear" w:color="auto" w:fill="auto"/>
            <w:noWrap/>
            <w:hideMark/>
          </w:tcPr>
          <w:p w14:paraId="6FEA1551"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User</w:t>
            </w:r>
          </w:p>
        </w:tc>
        <w:tc>
          <w:tcPr>
            <w:tcW w:w="2551" w:type="dxa"/>
          </w:tcPr>
          <w:p w14:paraId="6983D801"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0240A935" w14:textId="1547408B"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05A81592" w14:textId="6EF16FEB"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889620007"/>
                <w:placeholder>
                  <w:docPart w:val="EAE6E88DCF894AD9A3326A748FD3DE0D"/>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7A2B97DD" w14:textId="77777777" w:rsidTr="00C1611A">
        <w:trPr>
          <w:trHeight w:val="290"/>
        </w:trPr>
        <w:tc>
          <w:tcPr>
            <w:tcW w:w="2547" w:type="dxa"/>
            <w:shd w:val="clear" w:color="auto" w:fill="auto"/>
            <w:noWrap/>
            <w:hideMark/>
          </w:tcPr>
          <w:p w14:paraId="4EEDB16A"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SEQ</w:t>
            </w:r>
          </w:p>
        </w:tc>
        <w:tc>
          <w:tcPr>
            <w:tcW w:w="2551" w:type="dxa"/>
          </w:tcPr>
          <w:p w14:paraId="3792E8FB"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0FBC209E" w14:textId="02029175"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3F3BF4D0" w14:textId="5C4F8373"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050604790"/>
                <w:placeholder>
                  <w:docPart w:val="B9CFAFE215CF4D2B9DB87126816847D6"/>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68801050" w14:textId="77777777" w:rsidTr="00C1611A">
        <w:trPr>
          <w:trHeight w:val="290"/>
        </w:trPr>
        <w:tc>
          <w:tcPr>
            <w:tcW w:w="2547" w:type="dxa"/>
            <w:shd w:val="clear" w:color="auto" w:fill="auto"/>
            <w:noWrap/>
            <w:hideMark/>
          </w:tcPr>
          <w:p w14:paraId="756E0459"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Cust Code</w:t>
            </w:r>
          </w:p>
        </w:tc>
        <w:tc>
          <w:tcPr>
            <w:tcW w:w="2551" w:type="dxa"/>
          </w:tcPr>
          <w:p w14:paraId="2873DFF4"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18A9CF55" w14:textId="1A00B6DC"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4583B33D" w14:textId="0B686DE1"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449740492"/>
                <w:placeholder>
                  <w:docPart w:val="FDE08CA7579E432C9FDD8DEBE9D3E0B5"/>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7BBA6C6A" w14:textId="77777777" w:rsidTr="00C1611A">
        <w:trPr>
          <w:trHeight w:val="290"/>
        </w:trPr>
        <w:tc>
          <w:tcPr>
            <w:tcW w:w="2547" w:type="dxa"/>
            <w:shd w:val="clear" w:color="auto" w:fill="auto"/>
            <w:noWrap/>
            <w:hideMark/>
          </w:tcPr>
          <w:p w14:paraId="13FEAF26"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Loan Reference No.</w:t>
            </w:r>
          </w:p>
        </w:tc>
        <w:tc>
          <w:tcPr>
            <w:tcW w:w="2551" w:type="dxa"/>
          </w:tcPr>
          <w:p w14:paraId="7E527D0C"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2C91EF5E" w14:textId="006358CE"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7598A337" w14:textId="1211AA10"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880053501"/>
                <w:placeholder>
                  <w:docPart w:val="85DE0C64B47042C49194E2607A49FA33"/>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3B707F31" w14:textId="77777777" w:rsidTr="00C1611A">
        <w:trPr>
          <w:trHeight w:val="290"/>
        </w:trPr>
        <w:tc>
          <w:tcPr>
            <w:tcW w:w="2547" w:type="dxa"/>
            <w:shd w:val="clear" w:color="auto" w:fill="auto"/>
            <w:noWrap/>
            <w:hideMark/>
          </w:tcPr>
          <w:p w14:paraId="39DE0D07"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CR. Limit No.</w:t>
            </w:r>
          </w:p>
        </w:tc>
        <w:tc>
          <w:tcPr>
            <w:tcW w:w="2551" w:type="dxa"/>
          </w:tcPr>
          <w:p w14:paraId="77C10D7F" w14:textId="77777777"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16A69C63" w14:textId="3D9427A1"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10CA4973" w14:textId="52A32C4E"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622183087"/>
                <w:placeholder>
                  <w:docPart w:val="8E4E26F1576643B0A7C26FDD31170039"/>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6E4432C9" w14:textId="77777777" w:rsidTr="00C1611A">
        <w:trPr>
          <w:trHeight w:val="290"/>
        </w:trPr>
        <w:tc>
          <w:tcPr>
            <w:tcW w:w="2547" w:type="dxa"/>
            <w:shd w:val="clear" w:color="auto" w:fill="auto"/>
            <w:noWrap/>
            <w:hideMark/>
          </w:tcPr>
          <w:p w14:paraId="65CC6067"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Source CR. Type</w:t>
            </w:r>
          </w:p>
        </w:tc>
        <w:tc>
          <w:tcPr>
            <w:tcW w:w="2551" w:type="dxa"/>
          </w:tcPr>
          <w:p w14:paraId="773E5698" w14:textId="3B2EF101" w:rsidR="003E7D5A" w:rsidRPr="00C1611A" w:rsidRDefault="00F13BB2" w:rsidP="00A90F24">
            <w:pPr>
              <w:rPr>
                <w:rFonts w:eastAsia="Times New Roman"/>
                <w:noProof w:val="0"/>
                <w:color w:val="000000"/>
                <w:lang w:val="en-US" w:bidi="th-TH"/>
              </w:rPr>
            </w:pPr>
            <w:r w:rsidRPr="00C1611A">
              <w:rPr>
                <w:rFonts w:eastAsia="Times New Roman"/>
                <w:noProof w:val="0"/>
                <w:color w:val="000000"/>
                <w:lang w:val="en-US" w:bidi="th-TH"/>
              </w:rPr>
              <w:t>Source of fund</w:t>
            </w:r>
          </w:p>
        </w:tc>
        <w:tc>
          <w:tcPr>
            <w:tcW w:w="2438" w:type="dxa"/>
            <w:shd w:val="clear" w:color="auto" w:fill="auto"/>
            <w:noWrap/>
            <w:hideMark/>
          </w:tcPr>
          <w:p w14:paraId="6C9B34F2" w14:textId="75ED1414"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194B067A" w14:textId="7B02540E"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492098820"/>
                <w:placeholder>
                  <w:docPart w:val="B8DDEE1332F04DAA8F5075F12F1FF6EF"/>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4A3D4A4E" w14:textId="77777777" w:rsidTr="00C1611A">
        <w:trPr>
          <w:trHeight w:val="290"/>
        </w:trPr>
        <w:tc>
          <w:tcPr>
            <w:tcW w:w="2547" w:type="dxa"/>
            <w:shd w:val="clear" w:color="auto" w:fill="auto"/>
            <w:noWrap/>
            <w:hideMark/>
          </w:tcPr>
          <w:p w14:paraId="495D3943"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Type</w:t>
            </w:r>
          </w:p>
        </w:tc>
        <w:tc>
          <w:tcPr>
            <w:tcW w:w="2551" w:type="dxa"/>
          </w:tcPr>
          <w:p w14:paraId="13BD0D17" w14:textId="57807168" w:rsidR="003E7D5A" w:rsidRPr="00C1611A" w:rsidRDefault="00F13BB2" w:rsidP="00A90F24">
            <w:pPr>
              <w:rPr>
                <w:rFonts w:eastAsia="Times New Roman"/>
                <w:noProof w:val="0"/>
                <w:color w:val="000000"/>
                <w:lang w:val="en-US" w:bidi="th-TH"/>
              </w:rPr>
            </w:pPr>
            <w:r w:rsidRPr="00C1611A">
              <w:rPr>
                <w:rFonts w:eastAsia="Times New Roman"/>
                <w:noProof w:val="0"/>
                <w:color w:val="000000"/>
                <w:lang w:val="en-US" w:bidi="th-TH"/>
              </w:rPr>
              <w:t>Type status indue overdue payment delay (Extend)</w:t>
            </w:r>
          </w:p>
        </w:tc>
        <w:tc>
          <w:tcPr>
            <w:tcW w:w="2438" w:type="dxa"/>
            <w:shd w:val="clear" w:color="auto" w:fill="auto"/>
            <w:noWrap/>
            <w:hideMark/>
          </w:tcPr>
          <w:p w14:paraId="186A9D14" w14:textId="3291A63E"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4D18C4A8" w14:textId="51C20F20"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909772973"/>
                <w:placeholder>
                  <w:docPart w:val="F219F427143A4862A09A19F83C7E274A"/>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67CE65C4" w14:textId="77777777" w:rsidTr="00C1611A">
        <w:trPr>
          <w:trHeight w:val="290"/>
        </w:trPr>
        <w:tc>
          <w:tcPr>
            <w:tcW w:w="2547" w:type="dxa"/>
            <w:shd w:val="clear" w:color="auto" w:fill="auto"/>
            <w:noWrap/>
            <w:hideMark/>
          </w:tcPr>
          <w:p w14:paraId="2C58740B"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PERD#</w:t>
            </w:r>
          </w:p>
        </w:tc>
        <w:tc>
          <w:tcPr>
            <w:tcW w:w="2551" w:type="dxa"/>
          </w:tcPr>
          <w:p w14:paraId="76F2174B" w14:textId="77777777" w:rsidR="00C9381F" w:rsidRPr="00C1611A" w:rsidRDefault="00C9381F" w:rsidP="00A90F24">
            <w:pPr>
              <w:rPr>
                <w:rFonts w:eastAsia="Times New Roman"/>
                <w:noProof w:val="0"/>
                <w:color w:val="000000"/>
                <w:lang w:val="en-US" w:bidi="th-TH"/>
              </w:rPr>
            </w:pPr>
            <w:r w:rsidRPr="00C1611A">
              <w:rPr>
                <w:rFonts w:eastAsia="Times New Roman"/>
                <w:noProof w:val="0"/>
                <w:color w:val="000000"/>
                <w:lang w:val="en-US" w:bidi="th-TH"/>
              </w:rPr>
              <w:t xml:space="preserve">Show </w:t>
            </w:r>
            <w:proofErr w:type="gramStart"/>
            <w:r w:rsidRPr="00C1611A">
              <w:rPr>
                <w:rFonts w:eastAsia="Times New Roman"/>
                <w:noProof w:val="0"/>
                <w:color w:val="000000"/>
                <w:lang w:val="en-US" w:bidi="th-TH"/>
              </w:rPr>
              <w:t>amount</w:t>
            </w:r>
            <w:proofErr w:type="gramEnd"/>
            <w:r w:rsidRPr="00C1611A">
              <w:rPr>
                <w:rFonts w:eastAsia="Times New Roman"/>
                <w:noProof w:val="0"/>
                <w:color w:val="000000"/>
                <w:lang w:val="en-US" w:bidi="th-TH"/>
              </w:rPr>
              <w:t xml:space="preserve"> of times accrued amount has been calculated for that customer </w:t>
            </w:r>
          </w:p>
          <w:p w14:paraId="196E101E" w14:textId="4074A1F7" w:rsidR="003E7D5A" w:rsidRPr="00C1611A" w:rsidRDefault="00C9381F" w:rsidP="00A90F24">
            <w:pPr>
              <w:rPr>
                <w:rFonts w:eastAsia="Times New Roman"/>
                <w:noProof w:val="0"/>
                <w:color w:val="000000"/>
                <w:lang w:val="en-US" w:bidi="th-TH"/>
              </w:rPr>
            </w:pPr>
            <w:r w:rsidRPr="00C1611A">
              <w:rPr>
                <w:rFonts w:eastAsia="Times New Roman"/>
                <w:noProof w:val="0"/>
                <w:color w:val="0070C0"/>
                <w:cs/>
                <w:lang w:val="en-US" w:bidi="th-TH"/>
              </w:rPr>
              <w:t xml:space="preserve">งวดของการคิด </w:t>
            </w:r>
            <w:r w:rsidRPr="00C1611A">
              <w:rPr>
                <w:rFonts w:eastAsia="Times New Roman"/>
                <w:noProof w:val="0"/>
                <w:color w:val="0070C0"/>
                <w:lang w:val="en-US" w:bidi="th-TH"/>
              </w:rPr>
              <w:t xml:space="preserve">Accrued  </w:t>
            </w:r>
            <w:r w:rsidRPr="00C1611A">
              <w:rPr>
                <w:rFonts w:eastAsia="Times New Roman"/>
                <w:noProof w:val="0"/>
                <w:color w:val="0070C0"/>
                <w:cs/>
                <w:lang w:val="en-US" w:bidi="th-TH"/>
              </w:rPr>
              <w:t xml:space="preserve">แสดงเป็นจำนวนครั้งของการคิด </w:t>
            </w:r>
            <w:r w:rsidRPr="00C1611A">
              <w:rPr>
                <w:rFonts w:eastAsia="Times New Roman"/>
                <w:noProof w:val="0"/>
                <w:color w:val="0070C0"/>
                <w:lang w:val="en-US" w:bidi="th-TH"/>
              </w:rPr>
              <w:t xml:space="preserve">Accrued </w:t>
            </w:r>
            <w:r w:rsidRPr="00C1611A">
              <w:rPr>
                <w:rFonts w:eastAsia="Times New Roman"/>
                <w:noProof w:val="0"/>
                <w:color w:val="0070C0"/>
                <w:cs/>
                <w:lang w:val="en-US" w:bidi="th-TH"/>
              </w:rPr>
              <w:t>ของลูกค้ารายนั้น</w:t>
            </w:r>
          </w:p>
        </w:tc>
        <w:tc>
          <w:tcPr>
            <w:tcW w:w="2438" w:type="dxa"/>
            <w:shd w:val="clear" w:color="auto" w:fill="auto"/>
            <w:noWrap/>
            <w:hideMark/>
          </w:tcPr>
          <w:p w14:paraId="58689E70" w14:textId="590770D9" w:rsidR="003E7D5A" w:rsidRPr="00C1611A" w:rsidRDefault="003E7D5A" w:rsidP="00A90F24">
            <w:pPr>
              <w:rPr>
                <w:rFonts w:eastAsia="Times New Roman"/>
                <w:noProof w:val="0"/>
                <w:color w:val="000000"/>
                <w:lang w:val="en-US" w:bidi="th-TH"/>
              </w:rPr>
            </w:pPr>
          </w:p>
        </w:tc>
        <w:tc>
          <w:tcPr>
            <w:tcW w:w="2517" w:type="dxa"/>
            <w:shd w:val="clear" w:color="auto" w:fill="auto"/>
            <w:noWrap/>
            <w:hideMark/>
          </w:tcPr>
          <w:p w14:paraId="409323BA" w14:textId="1F4C772E"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993093071"/>
                <w:placeholder>
                  <w:docPart w:val="94991E9D24C24393BBC614503737F7B1"/>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5B83BCE5" w14:textId="77777777" w:rsidTr="00C1611A">
        <w:trPr>
          <w:trHeight w:val="290"/>
        </w:trPr>
        <w:tc>
          <w:tcPr>
            <w:tcW w:w="2547" w:type="dxa"/>
            <w:shd w:val="clear" w:color="auto" w:fill="auto"/>
            <w:noWrap/>
            <w:hideMark/>
          </w:tcPr>
          <w:p w14:paraId="7423102E"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Begin Date</w:t>
            </w:r>
          </w:p>
        </w:tc>
        <w:tc>
          <w:tcPr>
            <w:tcW w:w="2551" w:type="dxa"/>
          </w:tcPr>
          <w:p w14:paraId="22ADC5F2" w14:textId="62E26D6D" w:rsidR="00C9381F" w:rsidRPr="00C1611A" w:rsidRDefault="00C9381F" w:rsidP="00A90F24">
            <w:pPr>
              <w:rPr>
                <w:rFonts w:eastAsia="Times New Roman"/>
                <w:noProof w:val="0"/>
                <w:color w:val="000000"/>
                <w:lang w:val="en-US" w:bidi="th-TH"/>
              </w:rPr>
            </w:pPr>
            <w:r w:rsidRPr="00C1611A">
              <w:rPr>
                <w:rFonts w:eastAsia="Times New Roman"/>
                <w:noProof w:val="0"/>
                <w:color w:val="000000"/>
                <w:lang w:val="en-US" w:bidi="th-TH"/>
              </w:rPr>
              <w:t>Date for start Accrued</w:t>
            </w:r>
          </w:p>
          <w:p w14:paraId="26125948" w14:textId="5AF3388C" w:rsidR="003E7D5A" w:rsidRPr="00C1611A" w:rsidRDefault="00C9381F" w:rsidP="00A90F24">
            <w:pPr>
              <w:rPr>
                <w:rFonts w:eastAsia="Times New Roman"/>
                <w:noProof w:val="0"/>
                <w:color w:val="000000"/>
                <w:lang w:val="en-US" w:bidi="th-TH"/>
              </w:rPr>
            </w:pPr>
            <w:r w:rsidRPr="00C1611A">
              <w:rPr>
                <w:rFonts w:eastAsia="Times New Roman"/>
                <w:noProof w:val="0"/>
                <w:color w:val="0070C0"/>
                <w:cs/>
                <w:lang w:val="en-US" w:bidi="th-TH"/>
              </w:rPr>
              <w:t xml:space="preserve">วันที่เริ่มต้นการคิด </w:t>
            </w:r>
            <w:r w:rsidRPr="00C1611A">
              <w:rPr>
                <w:rFonts w:eastAsia="Times New Roman"/>
                <w:noProof w:val="0"/>
                <w:color w:val="0070C0"/>
                <w:lang w:val="en-US" w:bidi="th-TH"/>
              </w:rPr>
              <w:t>Accrued</w:t>
            </w:r>
          </w:p>
        </w:tc>
        <w:tc>
          <w:tcPr>
            <w:tcW w:w="2438" w:type="dxa"/>
            <w:shd w:val="clear" w:color="auto" w:fill="auto"/>
            <w:noWrap/>
            <w:hideMark/>
          </w:tcPr>
          <w:p w14:paraId="003097D8" w14:textId="039F182A"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633DF8EE" w14:textId="57D7F78E"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858893700"/>
                <w:placeholder>
                  <w:docPart w:val="96FB771DF3884566B5A860D9CB30B8A1"/>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3E7D5A" w:rsidRPr="0040623F" w14:paraId="6F540101" w14:textId="77777777" w:rsidTr="00C1611A">
        <w:trPr>
          <w:trHeight w:val="290"/>
        </w:trPr>
        <w:tc>
          <w:tcPr>
            <w:tcW w:w="2547" w:type="dxa"/>
            <w:shd w:val="clear" w:color="auto" w:fill="auto"/>
            <w:noWrap/>
            <w:hideMark/>
          </w:tcPr>
          <w:p w14:paraId="67F27DC6" w14:textId="77777777"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t>Term</w:t>
            </w:r>
          </w:p>
        </w:tc>
        <w:tc>
          <w:tcPr>
            <w:tcW w:w="2551" w:type="dxa"/>
          </w:tcPr>
          <w:p w14:paraId="4E3E3C5C" w14:textId="74058F97" w:rsidR="00523FDE" w:rsidRPr="00C1611A" w:rsidRDefault="00523FDE" w:rsidP="00A90F24">
            <w:pPr>
              <w:rPr>
                <w:rFonts w:eastAsia="Times New Roman"/>
                <w:noProof w:val="0"/>
                <w:color w:val="000000"/>
                <w:lang w:val="en-US" w:bidi="th-TH"/>
              </w:rPr>
            </w:pPr>
            <w:proofErr w:type="gramStart"/>
            <w:r w:rsidRPr="00C1611A">
              <w:rPr>
                <w:rFonts w:eastAsia="Times New Roman"/>
                <w:noProof w:val="0"/>
                <w:color w:val="000000"/>
                <w:lang w:val="en-US" w:bidi="th-TH"/>
              </w:rPr>
              <w:t>Amount</w:t>
            </w:r>
            <w:proofErr w:type="gramEnd"/>
            <w:r w:rsidRPr="00C1611A">
              <w:rPr>
                <w:rFonts w:eastAsia="Times New Roman"/>
                <w:noProof w:val="0"/>
                <w:color w:val="000000"/>
                <w:lang w:val="en-US" w:bidi="th-TH"/>
              </w:rPr>
              <w:t xml:space="preserve"> of days to calculate accrued </w:t>
            </w:r>
          </w:p>
          <w:p w14:paraId="6676CBC5" w14:textId="2FE062E2" w:rsidR="00523FDE" w:rsidRPr="00C1611A" w:rsidRDefault="00523FDE" w:rsidP="00A90F24">
            <w:pPr>
              <w:rPr>
                <w:rFonts w:eastAsia="Times New Roman"/>
                <w:noProof w:val="0"/>
                <w:color w:val="0070C0"/>
                <w:lang w:val="en-US" w:bidi="th-TH"/>
              </w:rPr>
            </w:pPr>
            <w:r w:rsidRPr="00C1611A">
              <w:rPr>
                <w:rFonts w:eastAsia="Times New Roman"/>
                <w:noProof w:val="0"/>
                <w:color w:val="0070C0"/>
                <w:cs/>
                <w:lang w:val="en-US" w:bidi="th-TH"/>
              </w:rPr>
              <w:t xml:space="preserve">จำนวนวันสะสมที่คิด </w:t>
            </w:r>
            <w:r w:rsidRPr="00C1611A">
              <w:rPr>
                <w:rFonts w:eastAsia="Times New Roman"/>
                <w:noProof w:val="0"/>
                <w:color w:val="0070C0"/>
                <w:lang w:val="en-US" w:bidi="th-TH"/>
              </w:rPr>
              <w:t>Accrued</w:t>
            </w:r>
          </w:p>
          <w:p w14:paraId="4B8B46A5" w14:textId="405D5A84" w:rsidR="003E7D5A" w:rsidRPr="00C1611A" w:rsidRDefault="003E7D5A" w:rsidP="00A90F24">
            <w:pPr>
              <w:rPr>
                <w:rFonts w:eastAsia="Times New Roman"/>
                <w:noProof w:val="0"/>
                <w:color w:val="000000"/>
                <w:lang w:val="en-US" w:bidi="th-TH"/>
              </w:rPr>
            </w:pPr>
          </w:p>
        </w:tc>
        <w:tc>
          <w:tcPr>
            <w:tcW w:w="2438" w:type="dxa"/>
            <w:shd w:val="clear" w:color="auto" w:fill="auto"/>
            <w:noWrap/>
            <w:hideMark/>
          </w:tcPr>
          <w:p w14:paraId="5CCFF3F0" w14:textId="3E9C6ABA" w:rsidR="003E7D5A" w:rsidRPr="00C1611A" w:rsidRDefault="003E7D5A" w:rsidP="00A90F24">
            <w:pPr>
              <w:rPr>
                <w:rFonts w:eastAsia="Times New Roman"/>
                <w:noProof w:val="0"/>
                <w:color w:val="000000"/>
                <w:lang w:val="en-US" w:bidi="th-TH"/>
              </w:rPr>
            </w:pPr>
            <w:r w:rsidRPr="00C1611A">
              <w:rPr>
                <w:rFonts w:eastAsia="Times New Roman"/>
                <w:noProof w:val="0"/>
                <w:color w:val="000000"/>
                <w:lang w:val="en-US" w:bidi="th-TH"/>
              </w:rPr>
              <w:lastRenderedPageBreak/>
              <w:t> </w:t>
            </w:r>
          </w:p>
        </w:tc>
        <w:tc>
          <w:tcPr>
            <w:tcW w:w="2517" w:type="dxa"/>
            <w:shd w:val="clear" w:color="auto" w:fill="auto"/>
            <w:noWrap/>
            <w:hideMark/>
          </w:tcPr>
          <w:p w14:paraId="30CE2451" w14:textId="00157004" w:rsidR="003E7D5A"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995487605"/>
                <w:placeholder>
                  <w:docPart w:val="2EE48B90D57B40FB9EC44AC17928B1A5"/>
                </w:placeholder>
                <w:showingPlcHdr/>
                <w:dropDownList>
                  <w:listItem w:displayText="Supported" w:value="Supported"/>
                  <w:listItem w:displayText="To be develop" w:value="To be develop"/>
                  <w:listItem w:displayText="Drop" w:value="Drop"/>
                </w:dropDownList>
              </w:sdtPr>
              <w:sdtContent>
                <w:r w:rsidR="003E7D5A" w:rsidRPr="00C1611A">
                  <w:rPr>
                    <w:rStyle w:val="PlaceholderText"/>
                  </w:rPr>
                  <w:t>Choose an item.</w:t>
                </w:r>
              </w:sdtContent>
            </w:sdt>
          </w:p>
        </w:tc>
      </w:tr>
      <w:tr w:rsidR="00523FDE" w:rsidRPr="0040623F" w14:paraId="51589E08" w14:textId="77777777" w:rsidTr="00C1611A">
        <w:trPr>
          <w:trHeight w:val="1165"/>
        </w:trPr>
        <w:tc>
          <w:tcPr>
            <w:tcW w:w="2547" w:type="dxa"/>
            <w:shd w:val="clear" w:color="auto" w:fill="auto"/>
            <w:noWrap/>
            <w:hideMark/>
          </w:tcPr>
          <w:p w14:paraId="04B76B71" w14:textId="77777777"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Due Date</w:t>
            </w:r>
          </w:p>
        </w:tc>
        <w:tc>
          <w:tcPr>
            <w:tcW w:w="2551" w:type="dxa"/>
          </w:tcPr>
          <w:p w14:paraId="4C870092" w14:textId="149297B6"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Due Date of Loan account or Drawdown</w:t>
            </w:r>
          </w:p>
          <w:p w14:paraId="6A1DF6A5" w14:textId="6D160CD2" w:rsidR="00523FDE" w:rsidRPr="00C1611A" w:rsidRDefault="00523FDE" w:rsidP="00A90F24">
            <w:pPr>
              <w:rPr>
                <w:rFonts w:eastAsia="Times New Roman"/>
                <w:noProof w:val="0"/>
                <w:color w:val="000000"/>
                <w:lang w:val="en-US" w:bidi="th-TH"/>
              </w:rPr>
            </w:pPr>
            <w:r w:rsidRPr="00C1611A">
              <w:rPr>
                <w:rFonts w:eastAsia="Times New Roman"/>
                <w:noProof w:val="0"/>
                <w:color w:val="0070C0"/>
                <w:cs/>
                <w:lang w:val="en-US" w:bidi="th-TH"/>
              </w:rPr>
              <w:t xml:space="preserve">วันที่ครบกำหนดชำระของ </w:t>
            </w:r>
            <w:r w:rsidRPr="00C1611A">
              <w:rPr>
                <w:rFonts w:eastAsia="Times New Roman"/>
                <w:noProof w:val="0"/>
                <w:color w:val="0070C0"/>
                <w:lang w:val="en-US" w:bidi="th-TH"/>
              </w:rPr>
              <w:t xml:space="preserve">Loan account </w:t>
            </w:r>
            <w:r w:rsidRPr="00C1611A">
              <w:rPr>
                <w:rFonts w:eastAsia="Times New Roman"/>
                <w:noProof w:val="0"/>
                <w:color w:val="0070C0"/>
                <w:cs/>
                <w:lang w:val="en-US" w:bidi="th-TH"/>
              </w:rPr>
              <w:t xml:space="preserve">หรือ </w:t>
            </w:r>
            <w:r w:rsidRPr="00C1611A">
              <w:rPr>
                <w:rFonts w:eastAsia="Times New Roman"/>
                <w:noProof w:val="0"/>
                <w:color w:val="0070C0"/>
                <w:lang w:val="en-US" w:bidi="th-TH"/>
              </w:rPr>
              <w:t>drawdown</w:t>
            </w:r>
          </w:p>
        </w:tc>
        <w:tc>
          <w:tcPr>
            <w:tcW w:w="2438" w:type="dxa"/>
            <w:shd w:val="clear" w:color="auto" w:fill="auto"/>
            <w:noWrap/>
            <w:hideMark/>
          </w:tcPr>
          <w:p w14:paraId="0BA18D12" w14:textId="652B4F17" w:rsidR="00523FDE" w:rsidRPr="00C1611A" w:rsidRDefault="00523FDE" w:rsidP="00A90F24">
            <w:pPr>
              <w:rPr>
                <w:rFonts w:eastAsia="Times New Roman"/>
                <w:noProof w:val="0"/>
                <w:color w:val="000000"/>
                <w:lang w:val="en-US" w:bidi="th-TH"/>
              </w:rPr>
            </w:pPr>
          </w:p>
        </w:tc>
        <w:tc>
          <w:tcPr>
            <w:tcW w:w="2517" w:type="dxa"/>
            <w:shd w:val="clear" w:color="auto" w:fill="auto"/>
            <w:noWrap/>
            <w:hideMark/>
          </w:tcPr>
          <w:p w14:paraId="4FAD95CC" w14:textId="5A1D1645"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360793153"/>
                <w:placeholder>
                  <w:docPart w:val="ED59A9F389DC46EEB1022682D007D7D9"/>
                </w:placeholder>
                <w:showingPlcHdr/>
                <w:dropDownList>
                  <w:listItem w:displayText="Supported" w:value="Supported"/>
                  <w:listItem w:displayText="To be develop" w:value="To be develop"/>
                  <w:listItem w:displayText="Drop" w:value="Drop"/>
                </w:dropDownList>
              </w:sdtPr>
              <w:sdtContent>
                <w:r w:rsidR="00523FDE" w:rsidRPr="00C1611A">
                  <w:rPr>
                    <w:rStyle w:val="PlaceholderText"/>
                  </w:rPr>
                  <w:t>Choose an item.</w:t>
                </w:r>
              </w:sdtContent>
            </w:sdt>
          </w:p>
        </w:tc>
      </w:tr>
      <w:tr w:rsidR="00523FDE" w:rsidRPr="0040623F" w14:paraId="7174F636" w14:textId="77777777" w:rsidTr="00C1611A">
        <w:trPr>
          <w:trHeight w:val="290"/>
        </w:trPr>
        <w:tc>
          <w:tcPr>
            <w:tcW w:w="2547" w:type="dxa"/>
            <w:shd w:val="clear" w:color="auto" w:fill="auto"/>
            <w:noWrap/>
            <w:hideMark/>
          </w:tcPr>
          <w:p w14:paraId="4FB37A76" w14:textId="77777777"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Interest Rate</w:t>
            </w:r>
          </w:p>
        </w:tc>
        <w:tc>
          <w:tcPr>
            <w:tcW w:w="2551" w:type="dxa"/>
          </w:tcPr>
          <w:p w14:paraId="150E2D81" w14:textId="288F5A08" w:rsidR="0072228B" w:rsidRPr="00C1611A" w:rsidRDefault="0072228B" w:rsidP="00A90F24">
            <w:pPr>
              <w:rPr>
                <w:rFonts w:eastAsia="Times New Roman"/>
                <w:noProof w:val="0"/>
                <w:color w:val="000000"/>
                <w:lang w:val="en-US" w:bidi="th-TH"/>
              </w:rPr>
            </w:pPr>
            <w:r w:rsidRPr="00C1611A">
              <w:rPr>
                <w:rFonts w:eastAsia="Times New Roman"/>
                <w:noProof w:val="0"/>
                <w:color w:val="000000"/>
                <w:lang w:val="en-US" w:bidi="th-TH"/>
              </w:rPr>
              <w:t>pick up the interest rate during that time.</w:t>
            </w:r>
          </w:p>
          <w:p w14:paraId="0687EEAB" w14:textId="5BF45B58" w:rsidR="00523FDE" w:rsidRPr="00C1611A" w:rsidRDefault="00523FDE" w:rsidP="00A90F24">
            <w:pPr>
              <w:rPr>
                <w:rFonts w:eastAsia="Times New Roman"/>
                <w:noProof w:val="0"/>
                <w:color w:val="000000"/>
                <w:lang w:val="en-US" w:bidi="th-TH"/>
              </w:rPr>
            </w:pPr>
            <w:r w:rsidRPr="00C1611A">
              <w:rPr>
                <w:rFonts w:eastAsia="Times New Roman"/>
                <w:noProof w:val="0"/>
                <w:color w:val="0070C0"/>
                <w:lang w:val="en-US" w:bidi="th-TH"/>
              </w:rPr>
              <w:t xml:space="preserve">Rate </w:t>
            </w:r>
            <w:r w:rsidRPr="00C1611A">
              <w:rPr>
                <w:rFonts w:eastAsia="Times New Roman"/>
                <w:noProof w:val="0"/>
                <w:color w:val="0070C0"/>
                <w:cs/>
                <w:lang w:val="en-US" w:bidi="th-TH"/>
              </w:rPr>
              <w:t xml:space="preserve">ของ ก่อเกิด </w:t>
            </w:r>
            <w:r w:rsidRPr="00C1611A">
              <w:rPr>
                <w:rFonts w:eastAsia="Times New Roman"/>
                <w:noProof w:val="0"/>
                <w:color w:val="0070C0"/>
                <w:lang w:val="en-US" w:bidi="th-TH"/>
              </w:rPr>
              <w:t xml:space="preserve">Accrued </w:t>
            </w:r>
            <w:r w:rsidRPr="00C1611A">
              <w:rPr>
                <w:rFonts w:eastAsia="Times New Roman"/>
                <w:noProof w:val="0"/>
                <w:color w:val="0070C0"/>
                <w:cs/>
                <w:lang w:val="en-US" w:bidi="th-TH"/>
              </w:rPr>
              <w:t xml:space="preserve">  อัตราดอกเบี้ยที่ใช้คำนวณ </w:t>
            </w:r>
            <w:r w:rsidRPr="00C1611A">
              <w:rPr>
                <w:rFonts w:eastAsia="Times New Roman"/>
                <w:noProof w:val="0"/>
                <w:color w:val="0070C0"/>
                <w:lang w:val="en-US" w:bidi="th-TH"/>
              </w:rPr>
              <w:t>(</w:t>
            </w:r>
            <w:r w:rsidRPr="00C1611A">
              <w:rPr>
                <w:rFonts w:eastAsia="Times New Roman"/>
                <w:noProof w:val="0"/>
                <w:color w:val="0070C0"/>
                <w:cs/>
                <w:lang w:val="en-US" w:bidi="th-TH"/>
              </w:rPr>
              <w:t>หยิบอัตราดอกเบี้ยในช่วงเวลานั้น</w:t>
            </w:r>
            <w:r w:rsidRPr="00C1611A">
              <w:rPr>
                <w:rFonts w:eastAsia="Times New Roman"/>
                <w:noProof w:val="0"/>
                <w:color w:val="0070C0"/>
                <w:lang w:val="en-US" w:bidi="th-TH"/>
              </w:rPr>
              <w:t>)</w:t>
            </w:r>
          </w:p>
        </w:tc>
        <w:tc>
          <w:tcPr>
            <w:tcW w:w="2438" w:type="dxa"/>
            <w:shd w:val="clear" w:color="auto" w:fill="auto"/>
            <w:noWrap/>
            <w:hideMark/>
          </w:tcPr>
          <w:p w14:paraId="336DEDBD" w14:textId="1711C191"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1B464294" w14:textId="5FC196BF"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084301816"/>
                <w:placeholder>
                  <w:docPart w:val="FF15D05968EF4678BEA759C204D2EF78"/>
                </w:placeholder>
                <w:showingPlcHdr/>
                <w:dropDownList>
                  <w:listItem w:displayText="Supported" w:value="Supported"/>
                  <w:listItem w:displayText="To be develop" w:value="To be develop"/>
                  <w:listItem w:displayText="Drop" w:value="Drop"/>
                </w:dropDownList>
              </w:sdtPr>
              <w:sdtContent>
                <w:r w:rsidR="00523FDE" w:rsidRPr="00C1611A">
                  <w:rPr>
                    <w:rStyle w:val="PlaceholderText"/>
                  </w:rPr>
                  <w:t>Choose an item.</w:t>
                </w:r>
              </w:sdtContent>
            </w:sdt>
          </w:p>
        </w:tc>
      </w:tr>
      <w:tr w:rsidR="00523FDE" w:rsidRPr="0040623F" w14:paraId="4A6CEEEF" w14:textId="77777777" w:rsidTr="00C1611A">
        <w:trPr>
          <w:trHeight w:val="290"/>
        </w:trPr>
        <w:tc>
          <w:tcPr>
            <w:tcW w:w="2547" w:type="dxa"/>
            <w:shd w:val="clear" w:color="auto" w:fill="auto"/>
            <w:noWrap/>
            <w:hideMark/>
          </w:tcPr>
          <w:p w14:paraId="2F167CA4" w14:textId="77777777" w:rsidR="00523FDE" w:rsidRPr="00C1611A" w:rsidRDefault="00523FDE" w:rsidP="00A90F24">
            <w:pPr>
              <w:rPr>
                <w:rFonts w:eastAsia="Times New Roman"/>
                <w:noProof w:val="0"/>
                <w:color w:val="000000"/>
                <w:lang w:val="en-US" w:bidi="th-TH"/>
              </w:rPr>
            </w:pPr>
            <w:proofErr w:type="spellStart"/>
            <w:r w:rsidRPr="00C1611A">
              <w:rPr>
                <w:rFonts w:eastAsia="Times New Roman"/>
                <w:noProof w:val="0"/>
                <w:color w:val="000000"/>
                <w:lang w:val="en-US" w:bidi="th-TH"/>
              </w:rPr>
              <w:t>Exch.Rate</w:t>
            </w:r>
            <w:proofErr w:type="spellEnd"/>
          </w:p>
        </w:tc>
        <w:tc>
          <w:tcPr>
            <w:tcW w:w="2551" w:type="dxa"/>
          </w:tcPr>
          <w:p w14:paraId="621B4E79" w14:textId="77777777"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 xml:space="preserve">Use </w:t>
            </w:r>
            <w:proofErr w:type="spellStart"/>
            <w:r w:rsidRPr="00C1611A">
              <w:rPr>
                <w:rFonts w:eastAsia="Times New Roman"/>
                <w:noProof w:val="0"/>
                <w:color w:val="000000"/>
                <w:lang w:val="en-US" w:bidi="th-TH"/>
              </w:rPr>
              <w:t>mid rate</w:t>
            </w:r>
            <w:proofErr w:type="spellEnd"/>
            <w:r w:rsidRPr="00C1611A">
              <w:rPr>
                <w:rFonts w:eastAsia="Times New Roman"/>
                <w:noProof w:val="0"/>
                <w:color w:val="000000"/>
                <w:lang w:val="en-US" w:bidi="th-TH"/>
              </w:rPr>
              <w:t xml:space="preserve"> of the last day before accrual</w:t>
            </w:r>
          </w:p>
          <w:p w14:paraId="349E3218" w14:textId="4BF26B6C" w:rsidR="00523FDE" w:rsidRPr="00C1611A" w:rsidRDefault="00523FDE" w:rsidP="00A90F24">
            <w:pPr>
              <w:rPr>
                <w:rFonts w:eastAsia="Times New Roman"/>
                <w:noProof w:val="0"/>
                <w:color w:val="000000"/>
                <w:lang w:val="en-US" w:bidi="th-TH"/>
              </w:rPr>
            </w:pPr>
            <w:r w:rsidRPr="00C1611A">
              <w:rPr>
                <w:rFonts w:eastAsia="Times New Roman"/>
                <w:noProof w:val="0"/>
                <w:color w:val="0070C0"/>
                <w:cs/>
                <w:lang w:val="en-US" w:bidi="th-TH"/>
              </w:rPr>
              <w:t>อัตราแลกเปลี่ยนอ้างอ</w:t>
            </w:r>
            <w:r w:rsidR="0072228B" w:rsidRPr="00C1611A">
              <w:rPr>
                <w:rFonts w:eastAsia="Times New Roman"/>
                <w:noProof w:val="0"/>
                <w:color w:val="0070C0"/>
                <w:cs/>
                <w:lang w:val="en-US" w:bidi="th-TH"/>
              </w:rPr>
              <w:t>ิ</w:t>
            </w:r>
            <w:r w:rsidRPr="00C1611A">
              <w:rPr>
                <w:rFonts w:eastAsia="Times New Roman"/>
                <w:noProof w:val="0"/>
                <w:color w:val="0070C0"/>
                <w:cs/>
                <w:lang w:val="en-US" w:bidi="th-TH"/>
              </w:rPr>
              <w:t xml:space="preserve">งที่เทียบกับเงินบาท ใช้ </w:t>
            </w:r>
            <w:proofErr w:type="spellStart"/>
            <w:r w:rsidRPr="00C1611A">
              <w:rPr>
                <w:rFonts w:eastAsia="Times New Roman"/>
                <w:noProof w:val="0"/>
                <w:color w:val="0070C0"/>
                <w:lang w:val="en-US" w:bidi="th-TH"/>
              </w:rPr>
              <w:t>mid rate</w:t>
            </w:r>
            <w:proofErr w:type="spellEnd"/>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ของวันสุดท้ายก่อนถึงวัน </w:t>
            </w:r>
            <w:r w:rsidRPr="00C1611A">
              <w:rPr>
                <w:rFonts w:eastAsia="Times New Roman"/>
                <w:noProof w:val="0"/>
                <w:color w:val="0070C0"/>
                <w:lang w:val="en-US" w:bidi="th-TH"/>
              </w:rPr>
              <w:t xml:space="preserve">Accrued  </w:t>
            </w:r>
          </w:p>
        </w:tc>
        <w:tc>
          <w:tcPr>
            <w:tcW w:w="2438" w:type="dxa"/>
            <w:shd w:val="clear" w:color="auto" w:fill="auto"/>
            <w:noWrap/>
            <w:hideMark/>
          </w:tcPr>
          <w:p w14:paraId="0CB85F58" w14:textId="484F64AE"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 xml:space="preserve">  </w:t>
            </w:r>
          </w:p>
        </w:tc>
        <w:tc>
          <w:tcPr>
            <w:tcW w:w="2517" w:type="dxa"/>
            <w:shd w:val="clear" w:color="auto" w:fill="auto"/>
            <w:noWrap/>
            <w:hideMark/>
          </w:tcPr>
          <w:p w14:paraId="182E7C8D" w14:textId="4FE7374F"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596016170"/>
                <w:placeholder>
                  <w:docPart w:val="3ADDD9E86A404F82AA5B19D59F09252C"/>
                </w:placeholder>
                <w:showingPlcHdr/>
                <w:dropDownList>
                  <w:listItem w:displayText="Supported" w:value="Supported"/>
                  <w:listItem w:displayText="To be develop" w:value="To be develop"/>
                  <w:listItem w:displayText="Drop" w:value="Drop"/>
                </w:dropDownList>
              </w:sdtPr>
              <w:sdtContent>
                <w:r w:rsidR="00523FDE" w:rsidRPr="00C1611A">
                  <w:rPr>
                    <w:rStyle w:val="PlaceholderText"/>
                  </w:rPr>
                  <w:t>Choose an item.</w:t>
                </w:r>
              </w:sdtContent>
            </w:sdt>
          </w:p>
        </w:tc>
      </w:tr>
      <w:tr w:rsidR="00523FDE" w:rsidRPr="0040623F" w14:paraId="54DF9DF1" w14:textId="77777777" w:rsidTr="00C1611A">
        <w:trPr>
          <w:trHeight w:val="290"/>
        </w:trPr>
        <w:tc>
          <w:tcPr>
            <w:tcW w:w="2547" w:type="dxa"/>
            <w:shd w:val="clear" w:color="auto" w:fill="auto"/>
            <w:noWrap/>
            <w:hideMark/>
          </w:tcPr>
          <w:p w14:paraId="50172C20" w14:textId="77777777"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Currency Amount</w:t>
            </w:r>
          </w:p>
        </w:tc>
        <w:tc>
          <w:tcPr>
            <w:tcW w:w="2551" w:type="dxa"/>
          </w:tcPr>
          <w:p w14:paraId="0B7EC540" w14:textId="3C41C09B" w:rsidR="0072228B" w:rsidRPr="00C1611A" w:rsidRDefault="0072228B" w:rsidP="00A90F24">
            <w:pPr>
              <w:rPr>
                <w:rFonts w:eastAsia="Times New Roman"/>
                <w:noProof w:val="0"/>
                <w:color w:val="000000"/>
                <w:lang w:val="en-US" w:bidi="th-TH"/>
              </w:rPr>
            </w:pPr>
            <w:proofErr w:type="spellStart"/>
            <w:r w:rsidRPr="00C1611A">
              <w:rPr>
                <w:rFonts w:eastAsia="Times New Roman"/>
                <w:noProof w:val="0"/>
                <w:color w:val="000000"/>
                <w:lang w:val="en-US" w:bidi="th-TH"/>
              </w:rPr>
              <w:t>Currencywise</w:t>
            </w:r>
            <w:proofErr w:type="spellEnd"/>
            <w:r w:rsidR="00523FDE" w:rsidRPr="00C1611A">
              <w:rPr>
                <w:rFonts w:eastAsia="Times New Roman"/>
                <w:noProof w:val="0"/>
                <w:color w:val="000000"/>
                <w:lang w:val="en-US" w:bidi="th-TH"/>
              </w:rPr>
              <w:t> </w:t>
            </w:r>
          </w:p>
          <w:p w14:paraId="472D2DE4" w14:textId="67FDB7BD" w:rsidR="00523FDE" w:rsidRPr="00C1611A" w:rsidRDefault="00523FDE" w:rsidP="00A90F24">
            <w:pPr>
              <w:rPr>
                <w:rFonts w:eastAsia="Times New Roman"/>
                <w:noProof w:val="0"/>
                <w:color w:val="000000"/>
                <w:lang w:val="en-US" w:bidi="th-TH"/>
              </w:rPr>
            </w:pPr>
            <w:r w:rsidRPr="00C1611A">
              <w:rPr>
                <w:rFonts w:eastAsia="Times New Roman"/>
                <w:noProof w:val="0"/>
                <w:color w:val="0070C0"/>
                <w:cs/>
                <w:lang w:val="en-US" w:bidi="th-TH"/>
              </w:rPr>
              <w:t>สกุลเงินที่แท้จริงของลูกค้า</w:t>
            </w:r>
          </w:p>
        </w:tc>
        <w:tc>
          <w:tcPr>
            <w:tcW w:w="2438" w:type="dxa"/>
            <w:shd w:val="clear" w:color="auto" w:fill="auto"/>
            <w:noWrap/>
            <w:hideMark/>
          </w:tcPr>
          <w:p w14:paraId="2404B7A5" w14:textId="21620FB2"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6405FD9F" w14:textId="6224B15F"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403604297"/>
                <w:placeholder>
                  <w:docPart w:val="5D11502FB2F84608BA96C4CF03D1FE5C"/>
                </w:placeholder>
                <w:showingPlcHdr/>
                <w:dropDownList>
                  <w:listItem w:displayText="Supported" w:value="Supported"/>
                  <w:listItem w:displayText="To be develop" w:value="To be develop"/>
                  <w:listItem w:displayText="Drop" w:value="Drop"/>
                </w:dropDownList>
              </w:sdtPr>
              <w:sdtContent>
                <w:r w:rsidR="00523FDE" w:rsidRPr="00C1611A">
                  <w:rPr>
                    <w:rStyle w:val="PlaceholderText"/>
                  </w:rPr>
                  <w:t>Choose an item.</w:t>
                </w:r>
              </w:sdtContent>
            </w:sdt>
          </w:p>
        </w:tc>
      </w:tr>
      <w:tr w:rsidR="00523FDE" w:rsidRPr="0040623F" w14:paraId="7A48AA95" w14:textId="77777777" w:rsidTr="00C1611A">
        <w:trPr>
          <w:trHeight w:val="290"/>
        </w:trPr>
        <w:tc>
          <w:tcPr>
            <w:tcW w:w="2547" w:type="dxa"/>
            <w:shd w:val="clear" w:color="auto" w:fill="auto"/>
            <w:noWrap/>
            <w:hideMark/>
          </w:tcPr>
          <w:p w14:paraId="21BB16F2" w14:textId="77777777"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Baht Amount</w:t>
            </w:r>
          </w:p>
        </w:tc>
        <w:tc>
          <w:tcPr>
            <w:tcW w:w="2551" w:type="dxa"/>
          </w:tcPr>
          <w:p w14:paraId="4821FCA9" w14:textId="6162C9AC" w:rsidR="00523FDE" w:rsidRPr="00C1611A" w:rsidRDefault="0040623F" w:rsidP="00A90F24">
            <w:pPr>
              <w:rPr>
                <w:rFonts w:eastAsia="Times New Roman"/>
                <w:noProof w:val="0"/>
                <w:color w:val="000000"/>
                <w:lang w:val="en-US" w:bidi="th-TH"/>
              </w:rPr>
            </w:pPr>
            <w:r>
              <w:rPr>
                <w:rFonts w:eastAsia="Times New Roman"/>
                <w:noProof w:val="0"/>
                <w:color w:val="000000"/>
                <w:lang w:val="en-US" w:bidi="th-TH"/>
              </w:rPr>
              <w:t>E</w:t>
            </w:r>
            <w:r w:rsidR="0072228B" w:rsidRPr="00C1611A">
              <w:rPr>
                <w:rFonts w:eastAsia="Times New Roman"/>
                <w:noProof w:val="0"/>
                <w:color w:val="000000"/>
                <w:lang w:val="en-US" w:bidi="th-TH"/>
              </w:rPr>
              <w:t>quivalent to Thai Baht</w:t>
            </w:r>
          </w:p>
        </w:tc>
        <w:tc>
          <w:tcPr>
            <w:tcW w:w="2438" w:type="dxa"/>
            <w:shd w:val="clear" w:color="auto" w:fill="auto"/>
            <w:noWrap/>
            <w:hideMark/>
          </w:tcPr>
          <w:p w14:paraId="216C0713" w14:textId="6AF4B748"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4858307B" w14:textId="05F2AEC0"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90073554"/>
                <w:placeholder>
                  <w:docPart w:val="4895CCD397B94DE5972D4E7FD0CB8ADD"/>
                </w:placeholder>
                <w:showingPlcHdr/>
                <w:dropDownList>
                  <w:listItem w:displayText="Supported" w:value="Supported"/>
                  <w:listItem w:displayText="To be develop" w:value="To be develop"/>
                  <w:listItem w:displayText="Drop" w:value="Drop"/>
                </w:dropDownList>
              </w:sdtPr>
              <w:sdtContent>
                <w:r w:rsidR="00523FDE" w:rsidRPr="00C1611A">
                  <w:rPr>
                    <w:rStyle w:val="PlaceholderText"/>
                  </w:rPr>
                  <w:t>Choose an item.</w:t>
                </w:r>
              </w:sdtContent>
            </w:sdt>
          </w:p>
        </w:tc>
      </w:tr>
      <w:tr w:rsidR="00523FDE" w:rsidRPr="0040623F" w14:paraId="4AD46376" w14:textId="77777777" w:rsidTr="00C1611A">
        <w:trPr>
          <w:trHeight w:val="290"/>
        </w:trPr>
        <w:tc>
          <w:tcPr>
            <w:tcW w:w="2547" w:type="dxa"/>
            <w:shd w:val="clear" w:color="auto" w:fill="auto"/>
            <w:noWrap/>
            <w:hideMark/>
          </w:tcPr>
          <w:p w14:paraId="50C51668" w14:textId="77777777"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Remaining Days</w:t>
            </w:r>
          </w:p>
        </w:tc>
        <w:tc>
          <w:tcPr>
            <w:tcW w:w="2551" w:type="dxa"/>
          </w:tcPr>
          <w:p w14:paraId="622F1520" w14:textId="77777777" w:rsidR="00B213C6"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 </w:t>
            </w:r>
            <w:r w:rsidR="00B213C6" w:rsidRPr="00C1611A">
              <w:rPr>
                <w:rFonts w:eastAsia="Times New Roman"/>
                <w:noProof w:val="0"/>
                <w:color w:val="000000"/>
                <w:lang w:val="en-US" w:bidi="th-TH"/>
              </w:rPr>
              <w:t>Accrued days remaining after partial payment</w:t>
            </w:r>
          </w:p>
          <w:p w14:paraId="1BC7FCA2" w14:textId="434A460D" w:rsidR="00B213C6" w:rsidRPr="00C1611A" w:rsidRDefault="00B213C6" w:rsidP="00A90F24">
            <w:pPr>
              <w:rPr>
                <w:rFonts w:eastAsia="Times New Roman"/>
                <w:noProof w:val="0"/>
                <w:color w:val="000000"/>
                <w:lang w:val="en-US" w:bidi="th-TH"/>
              </w:rPr>
            </w:pPr>
            <w:r w:rsidRPr="00C1611A">
              <w:rPr>
                <w:rFonts w:eastAsia="Times New Roman"/>
                <w:noProof w:val="0"/>
                <w:color w:val="000000"/>
                <w:lang w:val="en-US" w:bidi="th-TH"/>
              </w:rPr>
              <w:t>(In the future, it may not be on CBS.)</w:t>
            </w:r>
          </w:p>
          <w:p w14:paraId="4C9CA07A" w14:textId="5F7EBA90" w:rsidR="00B213C6" w:rsidRPr="00C1611A" w:rsidRDefault="00523FDE" w:rsidP="00A90F24">
            <w:pPr>
              <w:rPr>
                <w:rFonts w:eastAsia="Times New Roman"/>
                <w:noProof w:val="0"/>
                <w:color w:val="0070C0"/>
                <w:lang w:val="en-US" w:bidi="th-TH"/>
              </w:rPr>
            </w:pPr>
            <w:r w:rsidRPr="00C1611A">
              <w:rPr>
                <w:rFonts w:eastAsia="Times New Roman"/>
                <w:noProof w:val="0"/>
                <w:color w:val="0070C0"/>
                <w:cs/>
                <w:lang w:val="en-US" w:bidi="th-TH"/>
              </w:rPr>
              <w:t xml:space="preserve">จำนวนวันที่เหลือของ </w:t>
            </w:r>
            <w:r w:rsidRPr="00C1611A">
              <w:rPr>
                <w:rFonts w:eastAsia="Times New Roman"/>
                <w:noProof w:val="0"/>
                <w:color w:val="0070C0"/>
                <w:lang w:val="en-US" w:bidi="th-TH"/>
              </w:rPr>
              <w:t xml:space="preserve">Accrued </w:t>
            </w:r>
            <w:r w:rsidRPr="00C1611A">
              <w:rPr>
                <w:rFonts w:eastAsia="Times New Roman"/>
                <w:noProof w:val="0"/>
                <w:color w:val="0070C0"/>
                <w:cs/>
                <w:lang w:val="en-US" w:bidi="th-TH"/>
              </w:rPr>
              <w:t xml:space="preserve">หลังจากที่ได้ชำระไปบางส่วน  </w:t>
            </w:r>
          </w:p>
          <w:p w14:paraId="6020A72F" w14:textId="582CE010" w:rsidR="00523FDE" w:rsidRPr="00C1611A" w:rsidRDefault="00523FDE" w:rsidP="00A90F24">
            <w:pPr>
              <w:rPr>
                <w:rFonts w:eastAsia="Times New Roman"/>
                <w:noProof w:val="0"/>
                <w:color w:val="000000"/>
                <w:lang w:val="en-US" w:bidi="th-TH"/>
              </w:rPr>
            </w:pPr>
            <w:r w:rsidRPr="00C1611A">
              <w:rPr>
                <w:rFonts w:eastAsia="Times New Roman"/>
                <w:noProof w:val="0"/>
                <w:color w:val="0070C0"/>
                <w:lang w:val="en-US" w:bidi="th-TH"/>
              </w:rPr>
              <w:t>(</w:t>
            </w:r>
            <w:r w:rsidRPr="00C1611A">
              <w:rPr>
                <w:rFonts w:eastAsia="Times New Roman"/>
                <w:noProof w:val="0"/>
                <w:color w:val="0070C0"/>
                <w:cs/>
                <w:lang w:val="en-US" w:bidi="th-TH"/>
              </w:rPr>
              <w:t xml:space="preserve">ในอนาคต อาจจะไม่มีใน </w:t>
            </w:r>
            <w:r w:rsidRPr="00C1611A">
              <w:rPr>
                <w:rFonts w:eastAsia="Times New Roman"/>
                <w:noProof w:val="0"/>
                <w:color w:val="0070C0"/>
                <w:lang w:val="en-US" w:bidi="th-TH"/>
              </w:rPr>
              <w:t>CBS)</w:t>
            </w:r>
          </w:p>
        </w:tc>
        <w:tc>
          <w:tcPr>
            <w:tcW w:w="2438" w:type="dxa"/>
            <w:shd w:val="clear" w:color="auto" w:fill="auto"/>
            <w:noWrap/>
            <w:hideMark/>
          </w:tcPr>
          <w:p w14:paraId="33F96C6C" w14:textId="406787D9"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 </w:t>
            </w:r>
          </w:p>
        </w:tc>
        <w:tc>
          <w:tcPr>
            <w:tcW w:w="2517" w:type="dxa"/>
            <w:shd w:val="clear" w:color="auto" w:fill="auto"/>
            <w:noWrap/>
            <w:hideMark/>
          </w:tcPr>
          <w:p w14:paraId="02C14082" w14:textId="7CD004F9"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986966523"/>
                <w:placeholder>
                  <w:docPart w:val="A0119CCBEDFD423399B4A5E7C2EEE7B2"/>
                </w:placeholder>
                <w:showingPlcHdr/>
                <w:dropDownList>
                  <w:listItem w:displayText="Supported" w:value="Supported"/>
                  <w:listItem w:displayText="To be develop" w:value="To be develop"/>
                  <w:listItem w:displayText="Drop" w:value="Drop"/>
                </w:dropDownList>
              </w:sdtPr>
              <w:sdtContent>
                <w:r w:rsidR="00523FDE" w:rsidRPr="00C1611A">
                  <w:rPr>
                    <w:rStyle w:val="PlaceholderText"/>
                  </w:rPr>
                  <w:t>Choose an item.</w:t>
                </w:r>
              </w:sdtContent>
            </w:sdt>
          </w:p>
        </w:tc>
      </w:tr>
      <w:tr w:rsidR="00523FDE" w:rsidRPr="0040623F" w14:paraId="19661560" w14:textId="77777777" w:rsidTr="00C1611A">
        <w:trPr>
          <w:trHeight w:val="290"/>
        </w:trPr>
        <w:tc>
          <w:tcPr>
            <w:tcW w:w="2547" w:type="dxa"/>
            <w:shd w:val="clear" w:color="auto" w:fill="auto"/>
            <w:noWrap/>
          </w:tcPr>
          <w:p w14:paraId="6970500E" w14:textId="6E7C61E6"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Product Type</w:t>
            </w:r>
          </w:p>
        </w:tc>
        <w:tc>
          <w:tcPr>
            <w:tcW w:w="2551" w:type="dxa"/>
          </w:tcPr>
          <w:p w14:paraId="14972584" w14:textId="77777777" w:rsidR="00523FDE" w:rsidRPr="00C1611A" w:rsidRDefault="00523FDE" w:rsidP="00A90F24">
            <w:pPr>
              <w:rPr>
                <w:rFonts w:eastAsia="Times New Roman"/>
                <w:noProof w:val="0"/>
                <w:color w:val="000000"/>
                <w:lang w:val="en-US" w:bidi="th-TH"/>
              </w:rPr>
            </w:pPr>
          </w:p>
        </w:tc>
        <w:tc>
          <w:tcPr>
            <w:tcW w:w="2438" w:type="dxa"/>
            <w:shd w:val="clear" w:color="auto" w:fill="auto"/>
            <w:noWrap/>
          </w:tcPr>
          <w:p w14:paraId="14BC1942" w14:textId="5FBA9947" w:rsidR="00523FDE" w:rsidRPr="00C1611A" w:rsidRDefault="00523FDE" w:rsidP="00A90F24">
            <w:pPr>
              <w:rPr>
                <w:rFonts w:eastAsia="Times New Roman"/>
                <w:noProof w:val="0"/>
                <w:color w:val="000000"/>
                <w:lang w:val="en-US" w:bidi="th-TH"/>
              </w:rPr>
            </w:pPr>
          </w:p>
        </w:tc>
        <w:tc>
          <w:tcPr>
            <w:tcW w:w="2517" w:type="dxa"/>
            <w:shd w:val="clear" w:color="auto" w:fill="auto"/>
            <w:noWrap/>
          </w:tcPr>
          <w:p w14:paraId="0F21A93C" w14:textId="60074810"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654437287"/>
                <w:placeholder>
                  <w:docPart w:val="3AE30D1AA90C4AE1B78BE47F2599CF9D"/>
                </w:placeholder>
                <w:showingPlcHdr/>
                <w:dropDownList>
                  <w:listItem w:displayText="Supported" w:value="Supported"/>
                  <w:listItem w:displayText="To be develop" w:value="To be develop"/>
                  <w:listItem w:displayText="Drop" w:value="Drop"/>
                </w:dropDownList>
              </w:sdtPr>
              <w:sdtContent>
                <w:r w:rsidR="00523FDE" w:rsidRPr="00C1611A">
                  <w:rPr>
                    <w:rStyle w:val="PlaceholderText"/>
                  </w:rPr>
                  <w:t>Choose an item.</w:t>
                </w:r>
              </w:sdtContent>
            </w:sdt>
          </w:p>
        </w:tc>
      </w:tr>
      <w:tr w:rsidR="00523FDE" w:rsidRPr="0040623F" w14:paraId="3F889396" w14:textId="77777777" w:rsidTr="00C1611A">
        <w:trPr>
          <w:trHeight w:val="290"/>
        </w:trPr>
        <w:tc>
          <w:tcPr>
            <w:tcW w:w="2547" w:type="dxa"/>
            <w:shd w:val="clear" w:color="auto" w:fill="auto"/>
            <w:noWrap/>
          </w:tcPr>
          <w:p w14:paraId="080AFBDE" w14:textId="2C847777"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Customer Name</w:t>
            </w:r>
          </w:p>
        </w:tc>
        <w:tc>
          <w:tcPr>
            <w:tcW w:w="2551" w:type="dxa"/>
          </w:tcPr>
          <w:p w14:paraId="27620485" w14:textId="77777777" w:rsidR="00523FDE" w:rsidRPr="00C1611A" w:rsidRDefault="00523FDE" w:rsidP="00A90F24">
            <w:pPr>
              <w:rPr>
                <w:rFonts w:eastAsia="Times New Roman"/>
                <w:noProof w:val="0"/>
                <w:color w:val="000000"/>
                <w:lang w:val="en-US" w:bidi="th-TH"/>
              </w:rPr>
            </w:pPr>
          </w:p>
        </w:tc>
        <w:tc>
          <w:tcPr>
            <w:tcW w:w="2438" w:type="dxa"/>
            <w:shd w:val="clear" w:color="auto" w:fill="auto"/>
            <w:noWrap/>
          </w:tcPr>
          <w:p w14:paraId="286D1A63" w14:textId="058701F0" w:rsidR="00523FDE" w:rsidRPr="00C1611A" w:rsidRDefault="00523FDE" w:rsidP="00A90F24">
            <w:pPr>
              <w:rPr>
                <w:rFonts w:eastAsia="Times New Roman"/>
                <w:noProof w:val="0"/>
                <w:color w:val="000000"/>
                <w:lang w:val="en-US" w:bidi="th-TH"/>
              </w:rPr>
            </w:pPr>
          </w:p>
        </w:tc>
        <w:tc>
          <w:tcPr>
            <w:tcW w:w="2517" w:type="dxa"/>
            <w:shd w:val="clear" w:color="auto" w:fill="auto"/>
            <w:noWrap/>
          </w:tcPr>
          <w:p w14:paraId="7C9A1E47" w14:textId="61F797B8"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747021659"/>
                <w:placeholder>
                  <w:docPart w:val="1FFF9B885136455F98DB1147CCA364CE"/>
                </w:placeholder>
                <w:showingPlcHdr/>
                <w:dropDownList>
                  <w:listItem w:displayText="Supported" w:value="Supported"/>
                  <w:listItem w:displayText="To be develop" w:value="To be develop"/>
                  <w:listItem w:displayText="Drop" w:value="Drop"/>
                </w:dropDownList>
              </w:sdtPr>
              <w:sdtContent>
                <w:r w:rsidR="00523FDE" w:rsidRPr="00C1611A">
                  <w:rPr>
                    <w:rStyle w:val="PlaceholderText"/>
                  </w:rPr>
                  <w:t>Choose an item.</w:t>
                </w:r>
              </w:sdtContent>
            </w:sdt>
          </w:p>
        </w:tc>
      </w:tr>
      <w:tr w:rsidR="00523FDE" w:rsidRPr="0040623F" w14:paraId="7EFB8A65" w14:textId="77777777" w:rsidTr="00C1611A">
        <w:trPr>
          <w:trHeight w:val="290"/>
        </w:trPr>
        <w:tc>
          <w:tcPr>
            <w:tcW w:w="2547" w:type="dxa"/>
            <w:shd w:val="clear" w:color="auto" w:fill="auto"/>
            <w:noWrap/>
          </w:tcPr>
          <w:p w14:paraId="7591C74B" w14:textId="2D378C7D"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Branch No.</w:t>
            </w:r>
          </w:p>
        </w:tc>
        <w:tc>
          <w:tcPr>
            <w:tcW w:w="2551" w:type="dxa"/>
          </w:tcPr>
          <w:p w14:paraId="13BDB3F2" w14:textId="77777777" w:rsidR="00523FDE" w:rsidRPr="00C1611A" w:rsidRDefault="00523FDE" w:rsidP="00A90F24">
            <w:pPr>
              <w:rPr>
                <w:rFonts w:eastAsia="Times New Roman"/>
                <w:noProof w:val="0"/>
                <w:color w:val="000000"/>
                <w:lang w:val="en-US" w:bidi="th-TH"/>
              </w:rPr>
            </w:pPr>
          </w:p>
        </w:tc>
        <w:tc>
          <w:tcPr>
            <w:tcW w:w="2438" w:type="dxa"/>
            <w:shd w:val="clear" w:color="auto" w:fill="auto"/>
            <w:noWrap/>
          </w:tcPr>
          <w:p w14:paraId="74977916" w14:textId="76541BDC" w:rsidR="00523FDE" w:rsidRPr="00C1611A" w:rsidRDefault="00523FDE" w:rsidP="00A90F24">
            <w:pPr>
              <w:rPr>
                <w:rFonts w:eastAsia="Times New Roman"/>
                <w:noProof w:val="0"/>
                <w:color w:val="000000"/>
                <w:lang w:val="en-US" w:bidi="th-TH"/>
              </w:rPr>
            </w:pPr>
          </w:p>
        </w:tc>
        <w:tc>
          <w:tcPr>
            <w:tcW w:w="2517" w:type="dxa"/>
            <w:shd w:val="clear" w:color="auto" w:fill="auto"/>
            <w:noWrap/>
          </w:tcPr>
          <w:p w14:paraId="720D301C" w14:textId="33FB484A"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686664184"/>
                <w:placeholder>
                  <w:docPart w:val="00E503E2D31D400A8929AB31ED698A8D"/>
                </w:placeholder>
                <w:showingPlcHdr/>
                <w:dropDownList>
                  <w:listItem w:displayText="Supported" w:value="Supported"/>
                  <w:listItem w:displayText="To be develop" w:value="To be develop"/>
                  <w:listItem w:displayText="Drop" w:value="Drop"/>
                </w:dropDownList>
              </w:sdtPr>
              <w:sdtContent>
                <w:r w:rsidR="00A90F24" w:rsidRPr="0040623F">
                  <w:rPr>
                    <w:rStyle w:val="PlaceholderText"/>
                  </w:rPr>
                  <w:t>Choose an item.</w:t>
                </w:r>
              </w:sdtContent>
            </w:sdt>
          </w:p>
        </w:tc>
      </w:tr>
      <w:tr w:rsidR="00523FDE" w:rsidRPr="0040623F" w14:paraId="1CA18C04" w14:textId="77777777" w:rsidTr="00C1611A">
        <w:trPr>
          <w:trHeight w:val="290"/>
        </w:trPr>
        <w:tc>
          <w:tcPr>
            <w:tcW w:w="2547" w:type="dxa"/>
            <w:shd w:val="clear" w:color="auto" w:fill="auto"/>
            <w:noWrap/>
          </w:tcPr>
          <w:p w14:paraId="30C8238D" w14:textId="0776F816" w:rsidR="00523FDE" w:rsidRPr="00C1611A" w:rsidRDefault="00523FDE" w:rsidP="00A90F24">
            <w:pPr>
              <w:rPr>
                <w:rFonts w:eastAsia="Times New Roman"/>
                <w:noProof w:val="0"/>
                <w:color w:val="000000"/>
                <w:lang w:val="en-US" w:bidi="th-TH"/>
              </w:rPr>
            </w:pPr>
            <w:r w:rsidRPr="00C1611A">
              <w:rPr>
                <w:rFonts w:eastAsia="Times New Roman"/>
                <w:noProof w:val="0"/>
                <w:color w:val="000000"/>
                <w:lang w:val="en-US" w:bidi="th-TH"/>
              </w:rPr>
              <w:t>Branch Name</w:t>
            </w:r>
          </w:p>
        </w:tc>
        <w:tc>
          <w:tcPr>
            <w:tcW w:w="2551" w:type="dxa"/>
          </w:tcPr>
          <w:p w14:paraId="5C5180DC" w14:textId="77777777" w:rsidR="00523FDE" w:rsidRPr="00C1611A" w:rsidRDefault="00523FDE" w:rsidP="00A90F24">
            <w:pPr>
              <w:rPr>
                <w:rFonts w:eastAsia="Times New Roman"/>
                <w:noProof w:val="0"/>
                <w:color w:val="000000"/>
                <w:lang w:val="en-US" w:bidi="th-TH"/>
              </w:rPr>
            </w:pPr>
          </w:p>
        </w:tc>
        <w:tc>
          <w:tcPr>
            <w:tcW w:w="2438" w:type="dxa"/>
            <w:shd w:val="clear" w:color="auto" w:fill="auto"/>
            <w:noWrap/>
          </w:tcPr>
          <w:p w14:paraId="0908B30A" w14:textId="6FAD097A" w:rsidR="00523FDE" w:rsidRPr="00C1611A" w:rsidRDefault="00523FDE" w:rsidP="00A90F24">
            <w:pPr>
              <w:rPr>
                <w:rFonts w:eastAsia="Times New Roman"/>
                <w:noProof w:val="0"/>
                <w:color w:val="000000"/>
                <w:lang w:val="en-US" w:bidi="th-TH"/>
              </w:rPr>
            </w:pPr>
          </w:p>
        </w:tc>
        <w:tc>
          <w:tcPr>
            <w:tcW w:w="2517" w:type="dxa"/>
            <w:shd w:val="clear" w:color="auto" w:fill="auto"/>
            <w:noWrap/>
          </w:tcPr>
          <w:p w14:paraId="2DC93FCE" w14:textId="39EB2FCE" w:rsidR="00523FDE"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55250792"/>
                <w:placeholder>
                  <w:docPart w:val="862DBF2075B54A9B9F17B60B6DFECB96"/>
                </w:placeholder>
                <w:showingPlcHdr/>
                <w:dropDownList>
                  <w:listItem w:displayText="Supported" w:value="Supported"/>
                  <w:listItem w:displayText="To be develop" w:value="To be develop"/>
                  <w:listItem w:displayText="Drop" w:value="Drop"/>
                </w:dropDownList>
              </w:sdtPr>
              <w:sdtContent>
                <w:r w:rsidR="00A90F24" w:rsidRPr="0040623F">
                  <w:rPr>
                    <w:rStyle w:val="PlaceholderText"/>
                  </w:rPr>
                  <w:t>Choose an item.</w:t>
                </w:r>
              </w:sdtContent>
            </w:sdt>
          </w:p>
        </w:tc>
      </w:tr>
      <w:tr w:rsidR="00B213C6" w:rsidRPr="0040623F" w14:paraId="239014B6" w14:textId="77777777" w:rsidTr="00C1611A">
        <w:trPr>
          <w:trHeight w:val="290"/>
        </w:trPr>
        <w:tc>
          <w:tcPr>
            <w:tcW w:w="2547" w:type="dxa"/>
            <w:shd w:val="clear" w:color="auto" w:fill="auto"/>
            <w:noWrap/>
          </w:tcPr>
          <w:p w14:paraId="47581F46" w14:textId="2230C715" w:rsidR="00B213C6" w:rsidRPr="00C1611A" w:rsidRDefault="00B213C6" w:rsidP="00A90F24">
            <w:pPr>
              <w:rPr>
                <w:rFonts w:eastAsia="Times New Roman"/>
                <w:noProof w:val="0"/>
                <w:color w:val="000000"/>
                <w:lang w:val="en-US" w:bidi="th-TH"/>
              </w:rPr>
            </w:pPr>
            <w:r w:rsidRPr="00C1611A">
              <w:rPr>
                <w:rFonts w:eastAsia="Times New Roman"/>
                <w:noProof w:val="0"/>
                <w:color w:val="000000"/>
                <w:lang w:val="en-US" w:bidi="th-TH"/>
              </w:rPr>
              <w:t xml:space="preserve">Outstanding amount  </w:t>
            </w:r>
          </w:p>
        </w:tc>
        <w:tc>
          <w:tcPr>
            <w:tcW w:w="2551" w:type="dxa"/>
          </w:tcPr>
          <w:p w14:paraId="0F828F50" w14:textId="1FC42EC8" w:rsidR="00B213C6" w:rsidRPr="00C1611A" w:rsidRDefault="00B213C6" w:rsidP="00A90F24">
            <w:pPr>
              <w:rPr>
                <w:rFonts w:eastAsia="Times New Roman"/>
                <w:noProof w:val="0"/>
                <w:color w:val="000000"/>
                <w:lang w:val="en-US" w:bidi="th-TH"/>
              </w:rPr>
            </w:pPr>
            <w:r w:rsidRPr="00C1611A">
              <w:rPr>
                <w:rFonts w:eastAsia="Times New Roman"/>
                <w:noProof w:val="0"/>
                <w:color w:val="000000"/>
                <w:lang w:val="en-US" w:bidi="th-TH"/>
              </w:rPr>
              <w:t xml:space="preserve">Outstanding amount in currency, and equivalent to </w:t>
            </w:r>
            <w:r w:rsidR="0040623F">
              <w:rPr>
                <w:rFonts w:eastAsia="Times New Roman"/>
                <w:noProof w:val="0"/>
                <w:color w:val="000000"/>
                <w:lang w:val="en-US" w:bidi="th-TH"/>
              </w:rPr>
              <w:t>T</w:t>
            </w:r>
            <w:r w:rsidRPr="00C1611A">
              <w:rPr>
                <w:rFonts w:eastAsia="Times New Roman"/>
                <w:noProof w:val="0"/>
                <w:color w:val="000000"/>
                <w:lang w:val="en-US" w:bidi="th-TH"/>
              </w:rPr>
              <w:t xml:space="preserve">hai baht amount (using </w:t>
            </w:r>
            <w:proofErr w:type="spellStart"/>
            <w:r w:rsidRPr="00C1611A">
              <w:rPr>
                <w:rFonts w:eastAsia="Times New Roman"/>
                <w:noProof w:val="0"/>
                <w:color w:val="000000"/>
                <w:lang w:val="en-US" w:bidi="th-TH"/>
              </w:rPr>
              <w:t>mid rate</w:t>
            </w:r>
            <w:proofErr w:type="spellEnd"/>
            <w:r w:rsidRPr="00C1611A">
              <w:rPr>
                <w:rFonts w:eastAsia="Times New Roman"/>
                <w:noProof w:val="0"/>
                <w:color w:val="000000"/>
                <w:lang w:val="en-US" w:bidi="th-TH"/>
              </w:rPr>
              <w:t>)</w:t>
            </w:r>
          </w:p>
          <w:p w14:paraId="6FDC714D" w14:textId="1EC0BB11" w:rsidR="00B213C6" w:rsidRPr="00C1611A" w:rsidRDefault="00B213C6" w:rsidP="00A90F24">
            <w:pPr>
              <w:rPr>
                <w:rFonts w:eastAsia="Times New Roman"/>
                <w:noProof w:val="0"/>
                <w:color w:val="000000"/>
                <w:cs/>
                <w:lang w:val="en-US" w:bidi="th-TH"/>
              </w:rPr>
            </w:pPr>
            <w:r w:rsidRPr="00C1611A">
              <w:rPr>
                <w:rFonts w:eastAsia="Times New Roman"/>
                <w:noProof w:val="0"/>
                <w:color w:val="0070C0"/>
                <w:cs/>
                <w:lang w:val="en-US" w:bidi="th-TH"/>
              </w:rPr>
              <w:lastRenderedPageBreak/>
              <w:t xml:space="preserve">เงินต้นคงค้าง และแสดงยอดเงินของสกุลเงินที่แท้จริงของลูกค้าและ เทียบค่าบาท </w:t>
            </w:r>
            <w:r w:rsidRPr="00C1611A">
              <w:rPr>
                <w:rFonts w:eastAsia="Times New Roman"/>
                <w:noProof w:val="0"/>
                <w:color w:val="0070C0"/>
                <w:lang w:val="en-US" w:bidi="th-TH"/>
              </w:rPr>
              <w:t>(</w:t>
            </w:r>
            <w:proofErr w:type="spellStart"/>
            <w:r w:rsidRPr="00C1611A">
              <w:rPr>
                <w:rFonts w:eastAsia="Times New Roman"/>
                <w:noProof w:val="0"/>
                <w:color w:val="0070C0"/>
                <w:lang w:val="en-US" w:bidi="th-TH"/>
              </w:rPr>
              <w:t>mid rate</w:t>
            </w:r>
            <w:proofErr w:type="spellEnd"/>
            <w:r w:rsidRPr="00C1611A">
              <w:rPr>
                <w:rFonts w:eastAsia="Times New Roman"/>
                <w:noProof w:val="0"/>
                <w:color w:val="0070C0"/>
                <w:lang w:val="en-US" w:bidi="th-TH"/>
              </w:rPr>
              <w:t>)</w:t>
            </w:r>
          </w:p>
        </w:tc>
        <w:tc>
          <w:tcPr>
            <w:tcW w:w="2438" w:type="dxa"/>
            <w:shd w:val="clear" w:color="auto" w:fill="auto"/>
            <w:noWrap/>
          </w:tcPr>
          <w:p w14:paraId="1AB4A36A" w14:textId="251FC5A2" w:rsidR="00B213C6" w:rsidRPr="00C1611A" w:rsidRDefault="00B213C6" w:rsidP="00A90F24">
            <w:pPr>
              <w:rPr>
                <w:rFonts w:eastAsia="Times New Roman"/>
                <w:noProof w:val="0"/>
                <w:color w:val="000000"/>
                <w:lang w:val="en-US" w:bidi="th-TH"/>
              </w:rPr>
            </w:pPr>
          </w:p>
        </w:tc>
        <w:tc>
          <w:tcPr>
            <w:tcW w:w="2517" w:type="dxa"/>
            <w:shd w:val="clear" w:color="auto" w:fill="auto"/>
            <w:noWrap/>
          </w:tcPr>
          <w:p w14:paraId="1EEDCAF6" w14:textId="26293D61" w:rsidR="00B213C6"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159150267"/>
                <w:placeholder>
                  <w:docPart w:val="2055C493AC4241B8976229F4AC678095"/>
                </w:placeholder>
                <w:showingPlcHdr/>
                <w:dropDownList>
                  <w:listItem w:displayText="Supported" w:value="Supported"/>
                  <w:listItem w:displayText="To be develop" w:value="To be develop"/>
                  <w:listItem w:displayText="Drop" w:value="Drop"/>
                </w:dropDownList>
              </w:sdtPr>
              <w:sdtContent>
                <w:r w:rsidR="00A90F24" w:rsidRPr="0040623F">
                  <w:rPr>
                    <w:rStyle w:val="PlaceholderText"/>
                  </w:rPr>
                  <w:t>Choose an item.</w:t>
                </w:r>
              </w:sdtContent>
            </w:sdt>
          </w:p>
        </w:tc>
      </w:tr>
      <w:tr w:rsidR="00B213C6" w:rsidRPr="0040623F" w14:paraId="1F2A002F" w14:textId="77777777" w:rsidTr="00C1611A">
        <w:trPr>
          <w:trHeight w:val="290"/>
        </w:trPr>
        <w:tc>
          <w:tcPr>
            <w:tcW w:w="2547" w:type="dxa"/>
            <w:shd w:val="clear" w:color="auto" w:fill="auto"/>
            <w:noWrap/>
          </w:tcPr>
          <w:p w14:paraId="39EBF1D1" w14:textId="2AE7005B" w:rsidR="00B213C6" w:rsidRPr="00C1611A" w:rsidRDefault="00B213C6" w:rsidP="00A90F24">
            <w:pPr>
              <w:rPr>
                <w:rFonts w:eastAsia="Times New Roman"/>
                <w:noProof w:val="0"/>
                <w:color w:val="000000"/>
                <w:lang w:val="en-US" w:bidi="th-TH"/>
              </w:rPr>
            </w:pPr>
            <w:proofErr w:type="spellStart"/>
            <w:r w:rsidRPr="00C1611A">
              <w:rPr>
                <w:rFonts w:eastAsia="Times New Roman"/>
                <w:noProof w:val="0"/>
                <w:color w:val="000000"/>
                <w:lang w:val="en-US" w:bidi="th-TH"/>
              </w:rPr>
              <w:t>Accum</w:t>
            </w:r>
            <w:proofErr w:type="spellEnd"/>
            <w:r w:rsidRPr="00C1611A">
              <w:rPr>
                <w:rFonts w:eastAsia="Times New Roman"/>
                <w:noProof w:val="0"/>
                <w:color w:val="000000"/>
                <w:lang w:val="en-US" w:bidi="th-TH"/>
              </w:rPr>
              <w:t xml:space="preserve"> the day </w:t>
            </w:r>
            <w:proofErr w:type="spellStart"/>
            <w:r w:rsidRPr="00C1611A">
              <w:rPr>
                <w:rFonts w:eastAsia="Times New Roman"/>
                <w:noProof w:val="0"/>
                <w:color w:val="000000"/>
                <w:lang w:val="en-US" w:bidi="th-TH"/>
              </w:rPr>
              <w:t>defore</w:t>
            </w:r>
            <w:proofErr w:type="spellEnd"/>
          </w:p>
        </w:tc>
        <w:tc>
          <w:tcPr>
            <w:tcW w:w="2551" w:type="dxa"/>
          </w:tcPr>
          <w:p w14:paraId="62D54E32" w14:textId="77777777" w:rsidR="00B213C6" w:rsidRPr="00C1611A" w:rsidRDefault="00B213C6" w:rsidP="00A90F24">
            <w:pPr>
              <w:rPr>
                <w:rFonts w:eastAsia="Times New Roman"/>
                <w:noProof w:val="0"/>
                <w:color w:val="000000"/>
                <w:lang w:val="en-US" w:bidi="th-TH"/>
              </w:rPr>
            </w:pPr>
            <w:r w:rsidRPr="00C1611A">
              <w:rPr>
                <w:rFonts w:eastAsia="Times New Roman"/>
                <w:noProof w:val="0"/>
                <w:color w:val="000000"/>
                <w:lang w:val="en-US" w:bidi="th-TH"/>
              </w:rPr>
              <w:t>Accumulative up to the day before day of report request</w:t>
            </w:r>
          </w:p>
          <w:p w14:paraId="79043637" w14:textId="2C25B7E5" w:rsidR="00B213C6" w:rsidRPr="00C1611A" w:rsidRDefault="00B213C6" w:rsidP="00A90F24">
            <w:pPr>
              <w:rPr>
                <w:rFonts w:eastAsia="Times New Roman"/>
                <w:noProof w:val="0"/>
                <w:color w:val="000000"/>
                <w:lang w:val="en-US" w:bidi="th-TH"/>
              </w:rPr>
            </w:pPr>
            <w:r w:rsidRPr="00C1611A">
              <w:rPr>
                <w:rFonts w:eastAsia="Times New Roman"/>
                <w:noProof w:val="0"/>
                <w:color w:val="0070C0"/>
                <w:cs/>
                <w:lang w:val="en-US" w:bidi="th-TH"/>
              </w:rPr>
              <w:t xml:space="preserve">ยอด </w:t>
            </w:r>
            <w:proofErr w:type="spellStart"/>
            <w:r w:rsidRPr="00C1611A">
              <w:rPr>
                <w:rFonts w:eastAsia="Times New Roman"/>
                <w:noProof w:val="0"/>
                <w:color w:val="0070C0"/>
                <w:lang w:val="en-US" w:bidi="th-TH"/>
              </w:rPr>
              <w:t>Accum</w:t>
            </w:r>
            <w:proofErr w:type="spellEnd"/>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ที่ยกมาจาก วันก่อนหน้าที่จะดึง </w:t>
            </w:r>
            <w:r w:rsidRPr="00C1611A">
              <w:rPr>
                <w:rFonts w:eastAsia="Times New Roman"/>
                <w:noProof w:val="0"/>
                <w:color w:val="0070C0"/>
                <w:lang w:val="en-US" w:bidi="th-TH"/>
              </w:rPr>
              <w:t xml:space="preserve">report </w:t>
            </w:r>
            <w:r w:rsidRPr="00C1611A">
              <w:rPr>
                <w:rFonts w:eastAsia="Times New Roman"/>
                <w:noProof w:val="0"/>
                <w:color w:val="0070C0"/>
                <w:cs/>
                <w:lang w:val="en-US" w:bidi="th-TH"/>
              </w:rPr>
              <w:t xml:space="preserve"> เช่น วันดึง </w:t>
            </w:r>
            <w:r w:rsidRPr="00C1611A">
              <w:rPr>
                <w:rFonts w:eastAsia="Times New Roman"/>
                <w:noProof w:val="0"/>
                <w:color w:val="0070C0"/>
                <w:lang w:val="en-US" w:bidi="th-TH"/>
              </w:rPr>
              <w:t xml:space="preserve">report </w:t>
            </w:r>
            <w:r w:rsidRPr="00C1611A">
              <w:rPr>
                <w:rFonts w:eastAsia="Times New Roman"/>
                <w:noProof w:val="0"/>
                <w:color w:val="0070C0"/>
                <w:cs/>
                <w:lang w:val="en-US" w:bidi="th-TH"/>
              </w:rPr>
              <w:t xml:space="preserve">วันที่ </w:t>
            </w:r>
            <w:r w:rsidRPr="00C1611A">
              <w:rPr>
                <w:rFonts w:eastAsia="Times New Roman"/>
                <w:noProof w:val="0"/>
                <w:color w:val="0070C0"/>
                <w:lang w:val="en-US" w:bidi="th-TH"/>
              </w:rPr>
              <w:t xml:space="preserve">10    </w:t>
            </w:r>
            <w:r w:rsidRPr="00C1611A">
              <w:rPr>
                <w:rFonts w:eastAsia="Times New Roman"/>
                <w:noProof w:val="0"/>
                <w:color w:val="0070C0"/>
                <w:cs/>
                <w:lang w:val="en-US" w:bidi="th-TH"/>
              </w:rPr>
              <w:t xml:space="preserve">ยอด </w:t>
            </w:r>
            <w:proofErr w:type="spellStart"/>
            <w:r w:rsidRPr="00C1611A">
              <w:rPr>
                <w:rFonts w:eastAsia="Times New Roman"/>
                <w:noProof w:val="0"/>
                <w:color w:val="0070C0"/>
                <w:lang w:val="en-US" w:bidi="th-TH"/>
              </w:rPr>
              <w:t>Accum</w:t>
            </w:r>
            <w:proofErr w:type="spellEnd"/>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คือวันที่ </w:t>
            </w:r>
            <w:r w:rsidRPr="00C1611A">
              <w:rPr>
                <w:rFonts w:eastAsia="Times New Roman"/>
                <w:noProof w:val="0"/>
                <w:color w:val="0070C0"/>
                <w:lang w:val="en-US" w:bidi="th-TH"/>
              </w:rPr>
              <w:t>9</w:t>
            </w:r>
          </w:p>
        </w:tc>
        <w:tc>
          <w:tcPr>
            <w:tcW w:w="2438" w:type="dxa"/>
            <w:shd w:val="clear" w:color="auto" w:fill="auto"/>
            <w:noWrap/>
          </w:tcPr>
          <w:p w14:paraId="2BA8AE34" w14:textId="690BCD83" w:rsidR="00B213C6" w:rsidRPr="00C1611A" w:rsidRDefault="00B213C6" w:rsidP="00A90F24">
            <w:pPr>
              <w:rPr>
                <w:rFonts w:eastAsia="Times New Roman"/>
                <w:noProof w:val="0"/>
                <w:color w:val="000000"/>
                <w:lang w:val="en-US" w:bidi="th-TH"/>
              </w:rPr>
            </w:pPr>
            <w:r w:rsidRPr="00C1611A">
              <w:rPr>
                <w:rFonts w:eastAsia="Times New Roman"/>
                <w:noProof w:val="0"/>
                <w:color w:val="000000"/>
                <w:lang w:val="en-US" w:bidi="th-TH"/>
              </w:rPr>
              <w:t xml:space="preserve"> </w:t>
            </w:r>
          </w:p>
        </w:tc>
        <w:tc>
          <w:tcPr>
            <w:tcW w:w="2517" w:type="dxa"/>
            <w:shd w:val="clear" w:color="auto" w:fill="auto"/>
            <w:noWrap/>
          </w:tcPr>
          <w:p w14:paraId="012FBB1D" w14:textId="3861170C" w:rsidR="00B213C6"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681773882"/>
                <w:placeholder>
                  <w:docPart w:val="E185E049E5764FC7B8754CC527541058"/>
                </w:placeholder>
                <w:showingPlcHdr/>
                <w:dropDownList>
                  <w:listItem w:displayText="Supported" w:value="Supported"/>
                  <w:listItem w:displayText="To be develop" w:value="To be develop"/>
                  <w:listItem w:displayText="Drop" w:value="Drop"/>
                </w:dropDownList>
              </w:sdtPr>
              <w:sdtContent>
                <w:r w:rsidR="00B213C6" w:rsidRPr="00C1611A">
                  <w:rPr>
                    <w:rStyle w:val="PlaceholderText"/>
                  </w:rPr>
                  <w:t>Choose an item.</w:t>
                </w:r>
              </w:sdtContent>
            </w:sdt>
          </w:p>
        </w:tc>
      </w:tr>
      <w:tr w:rsidR="00B213C6" w:rsidRPr="0040623F" w14:paraId="29E836AA" w14:textId="77777777" w:rsidTr="00C1611A">
        <w:trPr>
          <w:trHeight w:val="290"/>
        </w:trPr>
        <w:tc>
          <w:tcPr>
            <w:tcW w:w="2547" w:type="dxa"/>
            <w:shd w:val="clear" w:color="auto" w:fill="auto"/>
            <w:noWrap/>
          </w:tcPr>
          <w:p w14:paraId="303396C0" w14:textId="395490A5" w:rsidR="00B213C6" w:rsidRPr="00C1611A" w:rsidRDefault="00B213C6" w:rsidP="00A90F24">
            <w:pPr>
              <w:rPr>
                <w:rFonts w:eastAsia="Times New Roman"/>
                <w:noProof w:val="0"/>
                <w:color w:val="000000"/>
                <w:lang w:val="en-US" w:bidi="th-TH"/>
              </w:rPr>
            </w:pPr>
            <w:r w:rsidRPr="00C1611A">
              <w:rPr>
                <w:rFonts w:eastAsia="Times New Roman"/>
                <w:noProof w:val="0"/>
                <w:color w:val="000000"/>
                <w:lang w:val="en-US" w:bidi="th-TH"/>
              </w:rPr>
              <w:t xml:space="preserve">Today Utilized </w:t>
            </w:r>
          </w:p>
        </w:tc>
        <w:tc>
          <w:tcPr>
            <w:tcW w:w="2551" w:type="dxa"/>
          </w:tcPr>
          <w:p w14:paraId="7FC7AFE0" w14:textId="0066FF2A" w:rsidR="00B213C6" w:rsidRPr="00C1611A" w:rsidRDefault="00B213C6" w:rsidP="00A90F24">
            <w:pPr>
              <w:rPr>
                <w:rFonts w:eastAsia="Times New Roman"/>
                <w:noProof w:val="0"/>
                <w:color w:val="000000"/>
                <w:cs/>
                <w:lang w:val="en-US" w:bidi="th-TH"/>
              </w:rPr>
            </w:pPr>
          </w:p>
        </w:tc>
        <w:tc>
          <w:tcPr>
            <w:tcW w:w="2438" w:type="dxa"/>
            <w:shd w:val="clear" w:color="auto" w:fill="auto"/>
            <w:noWrap/>
          </w:tcPr>
          <w:p w14:paraId="462B1486" w14:textId="5847AEBE" w:rsidR="00B213C6" w:rsidRPr="00C1611A" w:rsidRDefault="00B213C6" w:rsidP="00A90F24">
            <w:pPr>
              <w:rPr>
                <w:rFonts w:eastAsia="Times New Roman"/>
                <w:noProof w:val="0"/>
                <w:color w:val="000000"/>
                <w:lang w:val="en-US" w:bidi="th-TH"/>
              </w:rPr>
            </w:pPr>
          </w:p>
        </w:tc>
        <w:tc>
          <w:tcPr>
            <w:tcW w:w="2517" w:type="dxa"/>
            <w:shd w:val="clear" w:color="auto" w:fill="auto"/>
            <w:noWrap/>
          </w:tcPr>
          <w:p w14:paraId="7DBF2B2C" w14:textId="0D313995" w:rsidR="00B213C6"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2100325763"/>
                <w:placeholder>
                  <w:docPart w:val="C7397BBFF4584FBF82596A3665E1A545"/>
                </w:placeholder>
                <w:showingPlcHdr/>
                <w:dropDownList>
                  <w:listItem w:displayText="Supported" w:value="Supported"/>
                  <w:listItem w:displayText="To be develop" w:value="To be develop"/>
                  <w:listItem w:displayText="Drop" w:value="Drop"/>
                </w:dropDownList>
              </w:sdtPr>
              <w:sdtContent>
                <w:r w:rsidR="00A90F24" w:rsidRPr="0040623F">
                  <w:rPr>
                    <w:rStyle w:val="PlaceholderText"/>
                  </w:rPr>
                  <w:t>Choose an item.</w:t>
                </w:r>
              </w:sdtContent>
            </w:sdt>
          </w:p>
        </w:tc>
      </w:tr>
      <w:tr w:rsidR="00B213C6" w:rsidRPr="0040623F" w14:paraId="2AD6C9DD" w14:textId="77777777" w:rsidTr="00C1611A">
        <w:trPr>
          <w:trHeight w:val="290"/>
        </w:trPr>
        <w:tc>
          <w:tcPr>
            <w:tcW w:w="2547" w:type="dxa"/>
            <w:shd w:val="clear" w:color="auto" w:fill="auto"/>
            <w:noWrap/>
          </w:tcPr>
          <w:p w14:paraId="7556B0F6" w14:textId="3504A362" w:rsidR="00B213C6" w:rsidRPr="00C1611A" w:rsidRDefault="00B213C6" w:rsidP="00A90F24">
            <w:pPr>
              <w:rPr>
                <w:rFonts w:eastAsia="Times New Roman"/>
                <w:noProof w:val="0"/>
                <w:color w:val="000000"/>
                <w:lang w:val="en-US" w:bidi="th-TH"/>
              </w:rPr>
            </w:pPr>
            <w:r w:rsidRPr="00C1611A">
              <w:rPr>
                <w:rFonts w:eastAsia="Times New Roman"/>
                <w:noProof w:val="0"/>
                <w:color w:val="000000"/>
                <w:lang w:val="en-US" w:bidi="th-TH"/>
              </w:rPr>
              <w:t>Today Accrued</w:t>
            </w:r>
          </w:p>
        </w:tc>
        <w:tc>
          <w:tcPr>
            <w:tcW w:w="2551" w:type="dxa"/>
          </w:tcPr>
          <w:p w14:paraId="33530D2D" w14:textId="26728837" w:rsidR="00B213C6" w:rsidRPr="00C1611A" w:rsidRDefault="00E51042" w:rsidP="00A90F24">
            <w:pPr>
              <w:rPr>
                <w:rFonts w:eastAsia="Times New Roman"/>
                <w:noProof w:val="0"/>
                <w:color w:val="000000"/>
                <w:lang w:val="en-US" w:bidi="th-TH"/>
              </w:rPr>
            </w:pPr>
            <w:r w:rsidRPr="00E51042">
              <w:rPr>
                <w:rFonts w:eastAsia="Times New Roman"/>
                <w:noProof w:val="0"/>
                <w:color w:val="000000"/>
                <w:lang w:val="en-US" w:bidi="th-TH"/>
              </w:rPr>
              <w:t>Accrued</w:t>
            </w:r>
            <w:r w:rsidR="00BB1455" w:rsidRPr="00C1611A">
              <w:rPr>
                <w:rFonts w:eastAsia="Times New Roman"/>
                <w:noProof w:val="0"/>
                <w:color w:val="000000"/>
                <w:lang w:val="en-US" w:bidi="th-TH"/>
              </w:rPr>
              <w:t xml:space="preserve"> </w:t>
            </w:r>
            <w:r w:rsidR="00BB1455" w:rsidRPr="00C1611A">
              <w:rPr>
                <w:rFonts w:eastAsia="Times New Roman"/>
                <w:noProof w:val="0"/>
                <w:color w:val="000000"/>
                <w:cs/>
                <w:lang w:val="en-US" w:bidi="th-TH"/>
              </w:rPr>
              <w:t>ที่ได้รับชำระ</w:t>
            </w:r>
          </w:p>
        </w:tc>
        <w:tc>
          <w:tcPr>
            <w:tcW w:w="2438" w:type="dxa"/>
            <w:shd w:val="clear" w:color="auto" w:fill="auto"/>
            <w:noWrap/>
          </w:tcPr>
          <w:p w14:paraId="19CFD4B1" w14:textId="33670C9F" w:rsidR="00B213C6" w:rsidRPr="00C1611A" w:rsidRDefault="00B213C6" w:rsidP="00A90F24">
            <w:pPr>
              <w:rPr>
                <w:rFonts w:eastAsia="Times New Roman"/>
                <w:noProof w:val="0"/>
                <w:color w:val="000000"/>
                <w:lang w:val="en-US" w:bidi="th-TH"/>
              </w:rPr>
            </w:pPr>
          </w:p>
        </w:tc>
        <w:tc>
          <w:tcPr>
            <w:tcW w:w="2517" w:type="dxa"/>
            <w:shd w:val="clear" w:color="auto" w:fill="auto"/>
            <w:noWrap/>
          </w:tcPr>
          <w:p w14:paraId="551F3F93" w14:textId="1F678FA8" w:rsidR="00B213C6"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313706763"/>
                <w:placeholder>
                  <w:docPart w:val="40F5E17C4C7C44FAA23C3E7A72FA5F91"/>
                </w:placeholder>
                <w:showingPlcHdr/>
                <w:dropDownList>
                  <w:listItem w:displayText="Supported" w:value="Supported"/>
                  <w:listItem w:displayText="To be develop" w:value="To be develop"/>
                  <w:listItem w:displayText="Drop" w:value="Drop"/>
                </w:dropDownList>
              </w:sdtPr>
              <w:sdtContent>
                <w:r w:rsidR="00A90F24" w:rsidRPr="0040623F">
                  <w:rPr>
                    <w:rStyle w:val="PlaceholderText"/>
                  </w:rPr>
                  <w:t>Choose an item.</w:t>
                </w:r>
              </w:sdtContent>
            </w:sdt>
          </w:p>
        </w:tc>
      </w:tr>
      <w:tr w:rsidR="00B213C6" w:rsidRPr="0040623F" w14:paraId="7894EB06" w14:textId="77777777" w:rsidTr="00C1611A">
        <w:trPr>
          <w:trHeight w:val="290"/>
        </w:trPr>
        <w:tc>
          <w:tcPr>
            <w:tcW w:w="2547" w:type="dxa"/>
            <w:shd w:val="clear" w:color="auto" w:fill="auto"/>
            <w:noWrap/>
          </w:tcPr>
          <w:p w14:paraId="75C6B051" w14:textId="5B1F6A58" w:rsidR="00B213C6" w:rsidRPr="00C1611A" w:rsidRDefault="00B213C6" w:rsidP="00A90F24">
            <w:pPr>
              <w:rPr>
                <w:rFonts w:eastAsia="Times New Roman"/>
                <w:noProof w:val="0"/>
                <w:color w:val="000000"/>
                <w:lang w:val="en-US" w:bidi="th-TH"/>
              </w:rPr>
            </w:pPr>
            <w:proofErr w:type="spellStart"/>
            <w:r w:rsidRPr="00C1611A">
              <w:rPr>
                <w:rFonts w:eastAsia="Times New Roman"/>
                <w:noProof w:val="0"/>
                <w:color w:val="000000"/>
                <w:lang w:val="en-US" w:bidi="th-TH"/>
              </w:rPr>
              <w:t>Accum</w:t>
            </w:r>
            <w:proofErr w:type="spellEnd"/>
            <w:r w:rsidRPr="00C1611A">
              <w:rPr>
                <w:rFonts w:eastAsia="Times New Roman"/>
                <w:noProof w:val="0"/>
                <w:color w:val="000000"/>
                <w:lang w:val="en-US" w:bidi="th-TH"/>
              </w:rPr>
              <w:t xml:space="preserve"> the day after </w:t>
            </w:r>
          </w:p>
        </w:tc>
        <w:tc>
          <w:tcPr>
            <w:tcW w:w="2551" w:type="dxa"/>
          </w:tcPr>
          <w:p w14:paraId="5D62D95E" w14:textId="77777777" w:rsidR="00BC6339" w:rsidRPr="00C1611A" w:rsidRDefault="00BC6339" w:rsidP="00A90F24">
            <w:pPr>
              <w:rPr>
                <w:rFonts w:eastAsia="Times New Roman"/>
                <w:noProof w:val="0"/>
                <w:color w:val="000000"/>
                <w:lang w:val="en-US" w:bidi="th-TH"/>
              </w:rPr>
            </w:pPr>
            <w:r w:rsidRPr="00C1611A">
              <w:rPr>
                <w:rFonts w:eastAsia="Times New Roman"/>
                <w:noProof w:val="0"/>
                <w:color w:val="000000"/>
                <w:lang w:val="en-US" w:bidi="th-TH"/>
              </w:rPr>
              <w:t>Show remaining accrued amount for customer</w:t>
            </w:r>
          </w:p>
          <w:p w14:paraId="25EA3A24" w14:textId="3439E0F0" w:rsidR="00B213C6" w:rsidRPr="00C1611A" w:rsidRDefault="00BC6339" w:rsidP="00A90F24">
            <w:pPr>
              <w:rPr>
                <w:rFonts w:eastAsia="Times New Roman"/>
                <w:noProof w:val="0"/>
                <w:color w:val="000000"/>
                <w:cs/>
                <w:lang w:val="en-US" w:bidi="th-TH"/>
              </w:rPr>
            </w:pPr>
            <w:r w:rsidRPr="00C1611A">
              <w:rPr>
                <w:rFonts w:eastAsia="Times New Roman"/>
                <w:noProof w:val="0"/>
                <w:color w:val="0070C0"/>
                <w:cs/>
                <w:lang w:val="en-US" w:bidi="th-TH"/>
              </w:rPr>
              <w:t xml:space="preserve">แสดงจำนวนเงิน </w:t>
            </w:r>
            <w:proofErr w:type="spellStart"/>
            <w:r w:rsidRPr="00C1611A">
              <w:rPr>
                <w:rFonts w:eastAsia="Times New Roman"/>
                <w:noProof w:val="0"/>
                <w:color w:val="0070C0"/>
                <w:lang w:val="en-US" w:bidi="th-TH"/>
              </w:rPr>
              <w:t>Accued</w:t>
            </w:r>
            <w:proofErr w:type="spellEnd"/>
            <w:r w:rsidRPr="00C1611A">
              <w:rPr>
                <w:rFonts w:eastAsia="Times New Roman"/>
                <w:noProof w:val="0"/>
                <w:color w:val="0070C0"/>
                <w:lang w:val="en-US" w:bidi="th-TH"/>
              </w:rPr>
              <w:t xml:space="preserve"> </w:t>
            </w:r>
            <w:r w:rsidRPr="00C1611A">
              <w:rPr>
                <w:rFonts w:eastAsia="Times New Roman"/>
                <w:noProof w:val="0"/>
                <w:color w:val="0070C0"/>
                <w:cs/>
                <w:lang w:val="en-US" w:bidi="th-TH"/>
              </w:rPr>
              <w:t>ที่เหลือของลูกค้า</w:t>
            </w:r>
          </w:p>
        </w:tc>
        <w:tc>
          <w:tcPr>
            <w:tcW w:w="2438" w:type="dxa"/>
            <w:shd w:val="clear" w:color="auto" w:fill="auto"/>
            <w:noWrap/>
          </w:tcPr>
          <w:p w14:paraId="62670E3B" w14:textId="56ECB0C0" w:rsidR="00B213C6" w:rsidRPr="00C1611A" w:rsidRDefault="00B213C6" w:rsidP="00A90F24">
            <w:pPr>
              <w:rPr>
                <w:rFonts w:eastAsia="Times New Roman"/>
                <w:noProof w:val="0"/>
                <w:color w:val="000000"/>
                <w:lang w:val="en-US" w:bidi="th-TH"/>
              </w:rPr>
            </w:pPr>
          </w:p>
        </w:tc>
        <w:tc>
          <w:tcPr>
            <w:tcW w:w="2517" w:type="dxa"/>
            <w:shd w:val="clear" w:color="auto" w:fill="auto"/>
            <w:noWrap/>
          </w:tcPr>
          <w:p w14:paraId="2699E28C" w14:textId="4CFE6F1E" w:rsidR="00B213C6"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1401279306"/>
                <w:placeholder>
                  <w:docPart w:val="FB7EA1F9B6A74228AAC4C243D0DA4AE2"/>
                </w:placeholder>
                <w:showingPlcHdr/>
                <w:dropDownList>
                  <w:listItem w:displayText="Supported" w:value="Supported"/>
                  <w:listItem w:displayText="To be develop" w:value="To be develop"/>
                  <w:listItem w:displayText="Drop" w:value="Drop"/>
                </w:dropDownList>
              </w:sdtPr>
              <w:sdtContent>
                <w:r w:rsidR="00A90F24" w:rsidRPr="0040623F">
                  <w:rPr>
                    <w:rStyle w:val="PlaceholderText"/>
                  </w:rPr>
                  <w:t>Choose an item.</w:t>
                </w:r>
              </w:sdtContent>
            </w:sdt>
          </w:p>
        </w:tc>
      </w:tr>
      <w:tr w:rsidR="00B213C6" w:rsidRPr="0040623F" w14:paraId="6F4CEF10" w14:textId="77777777" w:rsidTr="00C1611A">
        <w:trPr>
          <w:trHeight w:val="290"/>
        </w:trPr>
        <w:tc>
          <w:tcPr>
            <w:tcW w:w="2547" w:type="dxa"/>
            <w:shd w:val="clear" w:color="auto" w:fill="auto"/>
            <w:noWrap/>
          </w:tcPr>
          <w:p w14:paraId="43250375" w14:textId="172DC22E" w:rsidR="00B213C6" w:rsidRPr="00C1611A" w:rsidRDefault="00B213C6" w:rsidP="00A90F24">
            <w:pPr>
              <w:rPr>
                <w:rFonts w:eastAsia="Times New Roman"/>
                <w:noProof w:val="0"/>
                <w:color w:val="000000"/>
                <w:lang w:val="en-US" w:bidi="th-TH"/>
              </w:rPr>
            </w:pPr>
            <w:r w:rsidRPr="00C1611A">
              <w:rPr>
                <w:rFonts w:eastAsia="Times New Roman"/>
                <w:noProof w:val="0"/>
                <w:color w:val="000000"/>
                <w:lang w:val="en-US" w:bidi="th-TH"/>
              </w:rPr>
              <w:t>Final total by currency wise</w:t>
            </w:r>
          </w:p>
        </w:tc>
        <w:tc>
          <w:tcPr>
            <w:tcW w:w="2551" w:type="dxa"/>
          </w:tcPr>
          <w:p w14:paraId="0B138024" w14:textId="22E17C3F" w:rsidR="00BC6339" w:rsidRPr="00C1611A" w:rsidRDefault="00BC6339" w:rsidP="00A90F24">
            <w:pPr>
              <w:rPr>
                <w:rFonts w:eastAsia="Times New Roman"/>
                <w:noProof w:val="0"/>
                <w:color w:val="000000"/>
                <w:lang w:val="en-US" w:bidi="th-TH"/>
              </w:rPr>
            </w:pPr>
            <w:r w:rsidRPr="00C1611A">
              <w:rPr>
                <w:rFonts w:eastAsia="Times New Roman"/>
                <w:noProof w:val="0"/>
                <w:color w:val="000000"/>
                <w:lang w:val="en-US" w:bidi="th-TH"/>
              </w:rPr>
              <w:t>Sum of all customers</w:t>
            </w:r>
          </w:p>
          <w:p w14:paraId="1D2B7FA4" w14:textId="6698B2E2" w:rsidR="00B213C6" w:rsidRPr="00C1611A" w:rsidRDefault="00BC6339" w:rsidP="00A90F24">
            <w:pPr>
              <w:rPr>
                <w:rFonts w:eastAsia="Times New Roman"/>
                <w:noProof w:val="0"/>
                <w:color w:val="000000"/>
                <w:cs/>
                <w:lang w:val="en-US" w:bidi="th-TH"/>
              </w:rPr>
            </w:pPr>
            <w:r w:rsidRPr="00C1611A">
              <w:rPr>
                <w:rFonts w:eastAsia="Times New Roman"/>
                <w:noProof w:val="0"/>
                <w:color w:val="0070C0"/>
                <w:cs/>
                <w:lang w:val="en-US" w:bidi="th-TH"/>
              </w:rPr>
              <w:t>ผลรวมของลูกค้าทั้งหมด</w:t>
            </w:r>
          </w:p>
        </w:tc>
        <w:tc>
          <w:tcPr>
            <w:tcW w:w="2438" w:type="dxa"/>
            <w:shd w:val="clear" w:color="auto" w:fill="auto"/>
            <w:noWrap/>
          </w:tcPr>
          <w:p w14:paraId="7E028866" w14:textId="7035BD91" w:rsidR="00B213C6" w:rsidRPr="00C1611A" w:rsidRDefault="00B213C6" w:rsidP="00A90F24">
            <w:pPr>
              <w:rPr>
                <w:rFonts w:eastAsia="Times New Roman"/>
                <w:noProof w:val="0"/>
                <w:color w:val="000000"/>
                <w:cs/>
                <w:lang w:val="en-US" w:bidi="th-TH"/>
              </w:rPr>
            </w:pPr>
          </w:p>
        </w:tc>
        <w:tc>
          <w:tcPr>
            <w:tcW w:w="2517" w:type="dxa"/>
            <w:shd w:val="clear" w:color="auto" w:fill="auto"/>
            <w:noWrap/>
          </w:tcPr>
          <w:p w14:paraId="4237BCA5" w14:textId="23639FD6" w:rsidR="00B213C6" w:rsidRPr="00C1611A" w:rsidRDefault="00000000" w:rsidP="00A90F24">
            <w:pPr>
              <w:rPr>
                <w:rFonts w:eastAsia="Times New Roman"/>
                <w:noProof w:val="0"/>
                <w:color w:val="000000"/>
                <w:lang w:val="en-US" w:bidi="th-TH"/>
              </w:rPr>
            </w:pPr>
            <w:sdt>
              <w:sdtPr>
                <w:rPr>
                  <w:rFonts w:eastAsia="Times New Roman"/>
                  <w:noProof w:val="0"/>
                  <w:color w:val="000000"/>
                  <w:lang w:val="en-US" w:bidi="th-TH"/>
                </w:rPr>
                <w:id w:val="-2123990224"/>
                <w:placeholder>
                  <w:docPart w:val="D0439DAA776548EAB1B33FB65AB5BFE0"/>
                </w:placeholder>
                <w:showingPlcHdr/>
                <w:dropDownList>
                  <w:listItem w:displayText="Supported" w:value="Supported"/>
                  <w:listItem w:displayText="To be develop" w:value="To be develop"/>
                  <w:listItem w:displayText="Drop" w:value="Drop"/>
                </w:dropDownList>
              </w:sdtPr>
              <w:sdtContent>
                <w:r w:rsidR="00A90F24" w:rsidRPr="0040623F">
                  <w:rPr>
                    <w:rStyle w:val="PlaceholderText"/>
                  </w:rPr>
                  <w:t>Choose an item.</w:t>
                </w:r>
              </w:sdtContent>
            </w:sdt>
          </w:p>
        </w:tc>
      </w:tr>
    </w:tbl>
    <w:p w14:paraId="77B9EEC4" w14:textId="77777777" w:rsidR="0031014B" w:rsidRPr="009403CC" w:rsidRDefault="0031014B" w:rsidP="0031014B"/>
    <w:p w14:paraId="0F1742B9" w14:textId="47245963" w:rsidR="00112E6E" w:rsidRDefault="00112E6E" w:rsidP="00112E6E">
      <w:pPr>
        <w:pStyle w:val="Heading3"/>
      </w:pPr>
      <w:bookmarkStart w:id="79" w:name="_Toc143189453"/>
      <w:r>
        <w:t>File / API Layout and Data Sheet</w:t>
      </w:r>
      <w:bookmarkEnd w:id="79"/>
    </w:p>
    <w:p w14:paraId="281D72C3" w14:textId="0B2070EF" w:rsidR="001E2A4C" w:rsidRPr="001E2A4C" w:rsidRDefault="001E2A4C" w:rsidP="00C1611A">
      <w:pPr>
        <w:ind w:left="720" w:firstLine="720"/>
      </w:pPr>
      <w:r w:rsidRPr="00DF3C4F">
        <w:t>Not Applicable.</w:t>
      </w:r>
    </w:p>
    <w:p w14:paraId="28452694" w14:textId="32C91A65" w:rsidR="00112E6E" w:rsidRDefault="00112E6E" w:rsidP="00112E6E">
      <w:pPr>
        <w:pStyle w:val="Heading3"/>
      </w:pPr>
      <w:bookmarkStart w:id="80" w:name="_Toc143189454"/>
      <w:r>
        <w:t>Report Layout and Data Sheet</w:t>
      </w:r>
      <w:bookmarkEnd w:id="80"/>
    </w:p>
    <w:p w14:paraId="3250D858" w14:textId="3B8528A4" w:rsidR="001E2A4C" w:rsidRPr="001E2A4C" w:rsidRDefault="001E2A4C" w:rsidP="00C1611A">
      <w:pPr>
        <w:ind w:left="720" w:firstLine="720"/>
      </w:pPr>
      <w:r w:rsidRPr="00DF3C4F">
        <w:t>Not Applicable.</w:t>
      </w:r>
    </w:p>
    <w:p w14:paraId="0827A1BF" w14:textId="0520EC7F" w:rsidR="00112E6E" w:rsidRDefault="00112E6E" w:rsidP="00112E6E">
      <w:pPr>
        <w:pStyle w:val="Heading3"/>
      </w:pPr>
      <w:bookmarkStart w:id="81" w:name="_Toc143189455"/>
      <w:r>
        <w:t>Additional Impacts</w:t>
      </w:r>
      <w:bookmarkEnd w:id="81"/>
    </w:p>
    <w:p w14:paraId="7367EF69" w14:textId="77777777" w:rsidR="000A0D16" w:rsidRDefault="000A0D16" w:rsidP="000A0D16">
      <w:pPr>
        <w:pStyle w:val="Heading4"/>
      </w:pPr>
      <w:bookmarkStart w:id="82" w:name="_Toc143189456"/>
      <w:r w:rsidRPr="0073013C">
        <w:t>Integration</w:t>
      </w:r>
      <w:bookmarkEnd w:id="82"/>
      <w:r w:rsidRPr="0073013C">
        <w:t xml:space="preserve"> </w:t>
      </w:r>
    </w:p>
    <w:p w14:paraId="11BAB99F" w14:textId="134E9151" w:rsidR="001E2A4C" w:rsidRPr="001E2A4C" w:rsidRDefault="001E2A4C" w:rsidP="00C1611A">
      <w:pPr>
        <w:ind w:left="720" w:firstLine="720"/>
      </w:pPr>
      <w:r w:rsidRPr="00DF3C4F">
        <w:t>Not Applicable.</w:t>
      </w:r>
    </w:p>
    <w:p w14:paraId="75588C7F" w14:textId="77777777" w:rsidR="000A0D16" w:rsidRDefault="000A0D16" w:rsidP="000A0D16">
      <w:pPr>
        <w:pStyle w:val="Heading4"/>
      </w:pPr>
      <w:bookmarkStart w:id="83" w:name="_Toc143189457"/>
      <w:r w:rsidRPr="0073013C">
        <w:t>Migration</w:t>
      </w:r>
      <w:bookmarkEnd w:id="83"/>
    </w:p>
    <w:p w14:paraId="07673224" w14:textId="77777777" w:rsidR="001E2A4C" w:rsidRPr="00B643D7" w:rsidRDefault="001E2A4C" w:rsidP="001E2A4C">
      <w:pPr>
        <w:ind w:left="720" w:firstLine="720"/>
      </w:pPr>
      <w:r w:rsidRPr="00DF3C4F">
        <w:t>Not Applicable.</w:t>
      </w:r>
    </w:p>
    <w:p w14:paraId="24CB1356" w14:textId="77777777" w:rsidR="001E2A4C" w:rsidRPr="001E2A4C" w:rsidRDefault="001E2A4C" w:rsidP="00C1611A"/>
    <w:p w14:paraId="77239638" w14:textId="77777777" w:rsidR="004D6133" w:rsidRDefault="004D6133" w:rsidP="00112E6E"/>
    <w:p w14:paraId="593A28EF" w14:textId="77777777" w:rsidR="004D6133" w:rsidRDefault="004D6133" w:rsidP="00112E6E"/>
    <w:p w14:paraId="0BD9CE94" w14:textId="77777777" w:rsidR="004D6133" w:rsidRDefault="004D6133" w:rsidP="00112E6E"/>
    <w:p w14:paraId="72F2A3AA" w14:textId="77777777" w:rsidR="004D6133" w:rsidRDefault="004D6133" w:rsidP="00112E6E"/>
    <w:p w14:paraId="2CA48E6E" w14:textId="77777777" w:rsidR="004D6133" w:rsidRDefault="004D6133" w:rsidP="00112E6E"/>
    <w:p w14:paraId="4A2A9846" w14:textId="77777777" w:rsidR="004D6133" w:rsidRDefault="004D6133" w:rsidP="00112E6E"/>
    <w:p w14:paraId="025856E2" w14:textId="77777777" w:rsidR="004D6133" w:rsidRDefault="004D6133" w:rsidP="00112E6E"/>
    <w:p w14:paraId="1F9239BE" w14:textId="77777777" w:rsidR="004D6133" w:rsidRDefault="004D6133" w:rsidP="00112E6E"/>
    <w:p w14:paraId="5AE83884" w14:textId="77777777" w:rsidR="004D6133" w:rsidRDefault="004D6133" w:rsidP="00112E6E"/>
    <w:p w14:paraId="5284CB29" w14:textId="77777777" w:rsidR="00942444" w:rsidRDefault="00942444" w:rsidP="00112E6E"/>
    <w:p w14:paraId="5311AA9A" w14:textId="77777777" w:rsidR="00942444" w:rsidRDefault="00942444" w:rsidP="00112E6E"/>
    <w:p w14:paraId="782E8157" w14:textId="77777777" w:rsidR="00942444" w:rsidRDefault="00942444" w:rsidP="00112E6E"/>
    <w:p w14:paraId="3A77C063" w14:textId="77777777" w:rsidR="00942444" w:rsidRDefault="00942444" w:rsidP="00112E6E"/>
    <w:p w14:paraId="229E9397" w14:textId="77777777" w:rsidR="00942444" w:rsidRDefault="00942444" w:rsidP="00112E6E"/>
    <w:p w14:paraId="2E4207FE" w14:textId="163B9B87" w:rsidR="009F2483" w:rsidRDefault="004D6133" w:rsidP="004D6133">
      <w:pPr>
        <w:pStyle w:val="Heading2"/>
      </w:pPr>
      <w:bookmarkStart w:id="84" w:name="_Toc143189458"/>
      <w:r w:rsidRPr="004D6133">
        <w:t>Daily Interest Transaction (summary)</w:t>
      </w:r>
      <w:bookmarkEnd w:id="84"/>
    </w:p>
    <w:p w14:paraId="5708948A" w14:textId="09708696" w:rsidR="00961D5E" w:rsidRDefault="00961D5E" w:rsidP="00961D5E">
      <w:pPr>
        <w:pStyle w:val="Heading3"/>
      </w:pPr>
      <w:bookmarkStart w:id="85" w:name="_Toc143189459"/>
      <w:r>
        <w:t>S</w:t>
      </w:r>
      <w:r w:rsidRPr="00061B9D">
        <w:t>upported Sample Transaction and Case from Customer</w:t>
      </w:r>
      <w:bookmarkEnd w:id="85"/>
    </w:p>
    <w:p w14:paraId="3CE7E961" w14:textId="4BA8887A" w:rsidR="000F0728" w:rsidRDefault="000F0728" w:rsidP="00A317B0"/>
    <w:p w14:paraId="1B887B2D" w14:textId="2E022AD6" w:rsidR="000F0728" w:rsidRPr="000F0728" w:rsidRDefault="000F0728" w:rsidP="00A317B0">
      <w:r>
        <w:rPr>
          <w:lang w:val="en-US" w:bidi="th-TH"/>
        </w:rPr>
        <w:drawing>
          <wp:inline distT="0" distB="0" distL="0" distR="0" wp14:anchorId="24321D8C" wp14:editId="484E6F61">
            <wp:extent cx="6390005" cy="4704080"/>
            <wp:effectExtent l="0" t="0" r="0" b="1270"/>
            <wp:docPr id="1984830992" name="Picture 198483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90005" cy="4704080"/>
                    </a:xfrm>
                    <a:prstGeom prst="rect">
                      <a:avLst/>
                    </a:prstGeom>
                  </pic:spPr>
                </pic:pic>
              </a:graphicData>
            </a:graphic>
          </wp:inline>
        </w:drawing>
      </w:r>
    </w:p>
    <w:p w14:paraId="4D87BA73" w14:textId="4D0E745E" w:rsidR="0011400A" w:rsidRDefault="00525C7D" w:rsidP="0011400A">
      <w:r w:rsidRPr="00525C7D">
        <w:lastRenderedPageBreak/>
        <w:t xml:space="preserve"> </w:t>
      </w:r>
      <w:r w:rsidR="000F0728">
        <w:rPr>
          <w:lang w:val="en-US" w:bidi="th-TH"/>
        </w:rPr>
        <w:drawing>
          <wp:inline distT="0" distB="0" distL="0" distR="0" wp14:anchorId="74CCF72E" wp14:editId="3A617E97">
            <wp:extent cx="6390005" cy="4715510"/>
            <wp:effectExtent l="0" t="0" r="0" b="8890"/>
            <wp:docPr id="1984830993" name="Picture 198483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90005" cy="4715510"/>
                    </a:xfrm>
                    <a:prstGeom prst="rect">
                      <a:avLst/>
                    </a:prstGeom>
                  </pic:spPr>
                </pic:pic>
              </a:graphicData>
            </a:graphic>
          </wp:inline>
        </w:drawing>
      </w:r>
    </w:p>
    <w:p w14:paraId="1085C317" w14:textId="34630563" w:rsidR="006E1A15" w:rsidRDefault="006E1A15" w:rsidP="00A317B0"/>
    <w:p w14:paraId="2963F891" w14:textId="7632A8E1" w:rsidR="006E1A15" w:rsidRDefault="006E1A15" w:rsidP="006E1A15">
      <w:pPr>
        <w:ind w:left="426"/>
      </w:pPr>
      <w:r>
        <w:t xml:space="preserve">Note: </w:t>
      </w:r>
    </w:p>
    <w:p w14:paraId="51BE7248" w14:textId="77777777" w:rsidR="006E1A15" w:rsidRPr="00B50A6F" w:rsidRDefault="006E1A15">
      <w:pPr>
        <w:pStyle w:val="ListParagraph"/>
        <w:numPr>
          <w:ilvl w:val="0"/>
          <w:numId w:val="11"/>
        </w:numPr>
        <w:rPr>
          <w:lang w:val="en-US" w:bidi="th-TH"/>
        </w:rPr>
      </w:pPr>
      <w:r w:rsidRPr="00B50A6F">
        <w:rPr>
          <w:lang w:val="en-US" w:bidi="th-TH"/>
        </w:rPr>
        <w:t>CBS9 Supported</w:t>
      </w:r>
    </w:p>
    <w:p w14:paraId="5D94D6BB" w14:textId="768030E0" w:rsidR="00430B25" w:rsidRPr="00430B25" w:rsidRDefault="000A0C9C">
      <w:pPr>
        <w:pStyle w:val="ListParagraph"/>
        <w:numPr>
          <w:ilvl w:val="0"/>
          <w:numId w:val="11"/>
        </w:numPr>
        <w:rPr>
          <w:lang w:val="en-US" w:bidi="th-TH"/>
        </w:rPr>
      </w:pPr>
      <w:r>
        <w:rPr>
          <w:lang w:val="en-US" w:bidi="th-TH"/>
        </w:rPr>
        <w:t>All report are integate with ECM as End of day Process. (PDF Format)</w:t>
      </w:r>
      <w:r w:rsidR="00430B25">
        <w:rPr>
          <w:lang w:val="en-US" w:bidi="th-TH"/>
        </w:rPr>
        <w:t>.</w:t>
      </w:r>
      <w:r w:rsidR="00430B25" w:rsidRPr="00430B25">
        <w:t xml:space="preserve"> </w:t>
      </w:r>
      <w:r w:rsidR="00430B25" w:rsidRPr="00430B25">
        <w:rPr>
          <w:lang w:val="en-US" w:bidi="th-TH"/>
        </w:rPr>
        <w:t>If ECM can not supported to store PDF report from symmetri CBS that no need to store in ECM.</w:t>
      </w:r>
    </w:p>
    <w:p w14:paraId="7C92E070" w14:textId="57DE7E34" w:rsidR="006E1A15"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4C8BC1B2" w14:textId="77777777" w:rsidR="00112E6E" w:rsidRDefault="00112E6E" w:rsidP="00112E6E">
      <w:pPr>
        <w:pStyle w:val="Heading3"/>
      </w:pPr>
      <w:bookmarkStart w:id="86" w:name="_Toc143189460"/>
      <w:r>
        <w:t>Menu Modification</w:t>
      </w:r>
      <w:bookmarkEnd w:id="86"/>
    </w:p>
    <w:p w14:paraId="055D2238" w14:textId="789F45AB" w:rsidR="003E3982" w:rsidRPr="003E3982" w:rsidRDefault="001E2A4C" w:rsidP="00C1611A">
      <w:pPr>
        <w:ind w:left="720" w:firstLine="720"/>
      </w:pPr>
      <w:r w:rsidRPr="00DF3C4F">
        <w:t>Not Applicable.</w:t>
      </w:r>
    </w:p>
    <w:p w14:paraId="28929FFC" w14:textId="77777777" w:rsidR="00112E6E" w:rsidRDefault="00112E6E" w:rsidP="00112E6E">
      <w:pPr>
        <w:pStyle w:val="Heading3"/>
      </w:pPr>
      <w:bookmarkStart w:id="87" w:name="_Toc143189461"/>
      <w:r>
        <w:t>Screen Layout and Data Sheet</w:t>
      </w:r>
      <w:bookmarkEnd w:id="87"/>
    </w:p>
    <w:p w14:paraId="2D5D8664" w14:textId="3DAE31C6" w:rsidR="00582891" w:rsidRDefault="001E2A4C" w:rsidP="005178AF">
      <w:pPr>
        <w:ind w:left="720" w:firstLine="720"/>
      </w:pPr>
      <w:r w:rsidRPr="00DF3C4F">
        <w:t>Not Applicable.</w:t>
      </w:r>
    </w:p>
    <w:p w14:paraId="39DA5C99" w14:textId="57907DDA" w:rsidR="00582891" w:rsidRDefault="00582891" w:rsidP="005178AF">
      <w:pPr>
        <w:pStyle w:val="Heading3"/>
      </w:pPr>
      <w:bookmarkStart w:id="88" w:name="_Toc143189462"/>
      <w:r>
        <w:t>To-be Process</w:t>
      </w:r>
      <w:bookmarkEnd w:id="88"/>
    </w:p>
    <w:p w14:paraId="53403875" w14:textId="77777777" w:rsidR="007F165C" w:rsidRDefault="007F165C" w:rsidP="007F165C"/>
    <w:tbl>
      <w:tblPr>
        <w:tblStyle w:val="TableGrid"/>
        <w:tblW w:w="0" w:type="auto"/>
        <w:tblInd w:w="355" w:type="dxa"/>
        <w:tblLook w:val="04A0" w:firstRow="1" w:lastRow="0" w:firstColumn="1" w:lastColumn="0" w:noHBand="0" w:noVBand="1"/>
      </w:tblPr>
      <w:tblGrid>
        <w:gridCol w:w="9360"/>
      </w:tblGrid>
      <w:tr w:rsidR="007F165C" w14:paraId="32900A69" w14:textId="77777777" w:rsidTr="007F165C">
        <w:tc>
          <w:tcPr>
            <w:tcW w:w="9360" w:type="dxa"/>
          </w:tcPr>
          <w:p w14:paraId="7E4F5C76" w14:textId="77777777" w:rsidR="007F165C" w:rsidRDefault="007F165C" w:rsidP="007F165C">
            <w:r>
              <w:rPr>
                <w:lang w:val="en-US" w:bidi="th-TH"/>
              </w:rPr>
              <w:lastRenderedPageBreak/>
              <w:drawing>
                <wp:inline distT="0" distB="0" distL="0" distR="0" wp14:anchorId="41A00FF4" wp14:editId="5A6D4B30">
                  <wp:extent cx="4452730" cy="2728081"/>
                  <wp:effectExtent l="19050" t="19050" r="24130" b="15240"/>
                  <wp:docPr id="46" name="Picture 45">
                    <a:extLst xmlns:a="http://schemas.openxmlformats.org/drawingml/2006/main">
                      <a:ext uri="{FF2B5EF4-FFF2-40B4-BE49-F238E27FC236}">
                        <a16:creationId xmlns:a16="http://schemas.microsoft.com/office/drawing/2014/main" id="{B960DD19-E8EB-AB4D-BF66-D09AFB64DA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a:extLst>
                              <a:ext uri="{FF2B5EF4-FFF2-40B4-BE49-F238E27FC236}">
                                <a16:creationId xmlns:a16="http://schemas.microsoft.com/office/drawing/2014/main" id="{B960DD19-E8EB-AB4D-BF66-D09AFB64DA29}"/>
                              </a:ext>
                            </a:extLst>
                          </pic:cNvPr>
                          <pic:cNvPicPr>
                            <a:picLocks noChangeAspect="1"/>
                          </pic:cNvPicPr>
                        </pic:nvPicPr>
                        <pic:blipFill>
                          <a:blip r:embed="rId53"/>
                          <a:stretch>
                            <a:fillRect/>
                          </a:stretch>
                        </pic:blipFill>
                        <pic:spPr>
                          <a:xfrm>
                            <a:off x="0" y="0"/>
                            <a:ext cx="4457485" cy="2730994"/>
                          </a:xfrm>
                          <a:prstGeom prst="rect">
                            <a:avLst/>
                          </a:prstGeom>
                          <a:ln>
                            <a:solidFill>
                              <a:schemeClr val="tx1"/>
                            </a:solidFill>
                          </a:ln>
                        </pic:spPr>
                      </pic:pic>
                    </a:graphicData>
                  </a:graphic>
                </wp:inline>
              </w:drawing>
            </w:r>
          </w:p>
          <w:p w14:paraId="68312CE4" w14:textId="77777777" w:rsidR="007F165C" w:rsidRDefault="007F165C" w:rsidP="007F165C"/>
          <w:p w14:paraId="315F3CDE" w14:textId="77777777" w:rsidR="007F165C" w:rsidRDefault="007F165C" w:rsidP="007F165C">
            <w:r>
              <w:rPr>
                <w:lang w:val="en-US" w:bidi="th-TH"/>
              </w:rPr>
              <w:drawing>
                <wp:inline distT="0" distB="0" distL="0" distR="0" wp14:anchorId="550EDA5E" wp14:editId="53CF97E4">
                  <wp:extent cx="5626376" cy="2474644"/>
                  <wp:effectExtent l="19050" t="19050" r="12700" b="20955"/>
                  <wp:docPr id="47" name="Picture 46">
                    <a:extLst xmlns:a="http://schemas.openxmlformats.org/drawingml/2006/main">
                      <a:ext uri="{FF2B5EF4-FFF2-40B4-BE49-F238E27FC236}">
                        <a16:creationId xmlns:a16="http://schemas.microsoft.com/office/drawing/2014/main" id="{2EB81FFE-5D66-0187-C3E7-7181EA0D6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2EB81FFE-5D66-0187-C3E7-7181EA0D6778}"/>
                              </a:ext>
                            </a:extLst>
                          </pic:cNvPr>
                          <pic:cNvPicPr>
                            <a:picLocks noChangeAspect="1"/>
                          </pic:cNvPicPr>
                        </pic:nvPicPr>
                        <pic:blipFill>
                          <a:blip r:embed="rId54"/>
                          <a:stretch>
                            <a:fillRect/>
                          </a:stretch>
                        </pic:blipFill>
                        <pic:spPr>
                          <a:xfrm>
                            <a:off x="0" y="0"/>
                            <a:ext cx="5633472" cy="2477765"/>
                          </a:xfrm>
                          <a:prstGeom prst="rect">
                            <a:avLst/>
                          </a:prstGeom>
                          <a:ln>
                            <a:solidFill>
                              <a:schemeClr val="tx1"/>
                            </a:solidFill>
                          </a:ln>
                        </pic:spPr>
                      </pic:pic>
                    </a:graphicData>
                  </a:graphic>
                </wp:inline>
              </w:drawing>
            </w:r>
          </w:p>
          <w:p w14:paraId="2B102774" w14:textId="77777777" w:rsidR="007F165C" w:rsidRDefault="007F165C" w:rsidP="007F165C"/>
          <w:p w14:paraId="5872D0CD" w14:textId="77777777" w:rsidR="007F165C" w:rsidRDefault="007F165C" w:rsidP="007F165C">
            <w:r>
              <w:rPr>
                <w:lang w:val="en-US" w:bidi="th-TH"/>
              </w:rPr>
              <w:drawing>
                <wp:inline distT="0" distB="0" distL="0" distR="0" wp14:anchorId="61882BC2" wp14:editId="4B373E81">
                  <wp:extent cx="5645150" cy="2515438"/>
                  <wp:effectExtent l="19050" t="19050" r="12700" b="18415"/>
                  <wp:docPr id="48" name="Picture 47">
                    <a:extLst xmlns:a="http://schemas.openxmlformats.org/drawingml/2006/main">
                      <a:ext uri="{FF2B5EF4-FFF2-40B4-BE49-F238E27FC236}">
                        <a16:creationId xmlns:a16="http://schemas.microsoft.com/office/drawing/2014/main" id="{DE7E60BB-8090-A6A1-89C6-68FAB02F7A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DE7E60BB-8090-A6A1-89C6-68FAB02F7ADD}"/>
                              </a:ext>
                            </a:extLst>
                          </pic:cNvPr>
                          <pic:cNvPicPr>
                            <a:picLocks noChangeAspect="1"/>
                          </pic:cNvPicPr>
                        </pic:nvPicPr>
                        <pic:blipFill>
                          <a:blip r:embed="rId55"/>
                          <a:stretch>
                            <a:fillRect/>
                          </a:stretch>
                        </pic:blipFill>
                        <pic:spPr>
                          <a:xfrm>
                            <a:off x="0" y="0"/>
                            <a:ext cx="5653140" cy="2518998"/>
                          </a:xfrm>
                          <a:prstGeom prst="rect">
                            <a:avLst/>
                          </a:prstGeom>
                          <a:ln>
                            <a:solidFill>
                              <a:schemeClr val="tx1"/>
                            </a:solidFill>
                          </a:ln>
                        </pic:spPr>
                      </pic:pic>
                    </a:graphicData>
                  </a:graphic>
                </wp:inline>
              </w:drawing>
            </w:r>
          </w:p>
          <w:p w14:paraId="4091C06E" w14:textId="04C3AB1D" w:rsidR="007F165C" w:rsidRDefault="007F165C" w:rsidP="007F165C"/>
        </w:tc>
      </w:tr>
    </w:tbl>
    <w:p w14:paraId="08FD366B" w14:textId="77777777" w:rsidR="007F165C" w:rsidRPr="007F165C" w:rsidRDefault="007F165C" w:rsidP="007F165C"/>
    <w:tbl>
      <w:tblPr>
        <w:tblStyle w:val="TableGrid"/>
        <w:tblW w:w="0" w:type="auto"/>
        <w:jc w:val="center"/>
        <w:tblLook w:val="04A0" w:firstRow="1" w:lastRow="0" w:firstColumn="1" w:lastColumn="0" w:noHBand="0" w:noVBand="1"/>
      </w:tblPr>
      <w:tblGrid>
        <w:gridCol w:w="3103"/>
        <w:gridCol w:w="6230"/>
      </w:tblGrid>
      <w:tr w:rsidR="006A7A1F" w14:paraId="3871C24E" w14:textId="77777777" w:rsidTr="00E92567">
        <w:trPr>
          <w:jc w:val="center"/>
        </w:trPr>
        <w:tc>
          <w:tcPr>
            <w:tcW w:w="3103" w:type="dxa"/>
            <w:shd w:val="clear" w:color="auto" w:fill="CCECFF"/>
          </w:tcPr>
          <w:p w14:paraId="34CA37CD" w14:textId="77777777" w:rsidR="006A7A1F" w:rsidRDefault="006A7A1F" w:rsidP="00E92567">
            <w:r>
              <w:t>Paper size</w:t>
            </w:r>
          </w:p>
        </w:tc>
        <w:tc>
          <w:tcPr>
            <w:tcW w:w="6230" w:type="dxa"/>
          </w:tcPr>
          <w:p w14:paraId="4CCB9075" w14:textId="77777777" w:rsidR="006A7A1F" w:rsidRDefault="006A7A1F" w:rsidP="00E92567">
            <w:r>
              <w:t>A4</w:t>
            </w:r>
          </w:p>
        </w:tc>
      </w:tr>
      <w:tr w:rsidR="00474EE8" w14:paraId="20C132A9" w14:textId="77777777" w:rsidTr="00E92567">
        <w:trPr>
          <w:jc w:val="center"/>
        </w:trPr>
        <w:tc>
          <w:tcPr>
            <w:tcW w:w="3103" w:type="dxa"/>
            <w:shd w:val="clear" w:color="auto" w:fill="CCECFF"/>
          </w:tcPr>
          <w:p w14:paraId="7F37F017" w14:textId="77777777" w:rsidR="00474EE8" w:rsidRDefault="00474EE8" w:rsidP="00474EE8">
            <w:r>
              <w:t>Reprinting require</w:t>
            </w:r>
          </w:p>
        </w:tc>
        <w:tc>
          <w:tcPr>
            <w:tcW w:w="6230" w:type="dxa"/>
          </w:tcPr>
          <w:p w14:paraId="2002A6AE" w14:textId="7AF8808E" w:rsidR="00474EE8" w:rsidRDefault="00474EE8" w:rsidP="00474EE8">
            <w:r w:rsidRPr="005F593B">
              <w:t>Reprint</w:t>
            </w:r>
          </w:p>
        </w:tc>
      </w:tr>
      <w:tr w:rsidR="00474EE8" w14:paraId="46697425" w14:textId="77777777" w:rsidTr="00E92567">
        <w:trPr>
          <w:jc w:val="center"/>
        </w:trPr>
        <w:tc>
          <w:tcPr>
            <w:tcW w:w="3103" w:type="dxa"/>
            <w:shd w:val="clear" w:color="auto" w:fill="CCECFF"/>
          </w:tcPr>
          <w:p w14:paraId="2EC141E1" w14:textId="77777777" w:rsidR="00474EE8" w:rsidRDefault="00474EE8" w:rsidP="00474EE8">
            <w:r>
              <w:t>Searching criteria</w:t>
            </w:r>
          </w:p>
        </w:tc>
        <w:tc>
          <w:tcPr>
            <w:tcW w:w="6230" w:type="dxa"/>
          </w:tcPr>
          <w:p w14:paraId="47092F54" w14:textId="7CABCB80" w:rsidR="00474EE8" w:rsidRDefault="00474EE8" w:rsidP="00474EE8">
            <w:r w:rsidRPr="005F593B">
              <w:t>Branch Name/No., Customer name, Customer ID., historical date, Product Type</w:t>
            </w:r>
            <w:r w:rsidR="003B484D">
              <w:t>(Loan Type/Loan Sub Type</w:t>
            </w:r>
            <w:r w:rsidR="003B484D">
              <w:rPr>
                <w:lang w:val="en-US"/>
              </w:rPr>
              <w:t>)</w:t>
            </w:r>
            <w:r w:rsidRPr="005F593B">
              <w:t>, Source of Fund, currencywise, Due Date, Day Past Due, Loan Reference No.</w:t>
            </w:r>
          </w:p>
        </w:tc>
      </w:tr>
      <w:tr w:rsidR="004167C4" w14:paraId="27645391" w14:textId="77777777" w:rsidTr="00E92567">
        <w:trPr>
          <w:jc w:val="center"/>
        </w:trPr>
        <w:tc>
          <w:tcPr>
            <w:tcW w:w="3103" w:type="dxa"/>
            <w:shd w:val="clear" w:color="auto" w:fill="CCECFF"/>
          </w:tcPr>
          <w:p w14:paraId="3919DEEA" w14:textId="70FDBD7C" w:rsidR="004167C4" w:rsidRDefault="004167C4" w:rsidP="004167C4">
            <w:r w:rsidRPr="00C411A0">
              <w:rPr>
                <w:lang w:val="en-US" w:bidi="th-TH"/>
              </w:rPr>
              <w:t>Generation Frequency</w:t>
            </w:r>
          </w:p>
        </w:tc>
        <w:tc>
          <w:tcPr>
            <w:tcW w:w="6230" w:type="dxa"/>
          </w:tcPr>
          <w:p w14:paraId="30898948" w14:textId="2CA91BFE" w:rsidR="004167C4" w:rsidRPr="005F593B" w:rsidRDefault="00DC55B7" w:rsidP="004167C4">
            <w:r w:rsidRPr="00DC55B7">
              <w:t>Daily</w:t>
            </w:r>
          </w:p>
        </w:tc>
      </w:tr>
      <w:tr w:rsidR="004167C4" w14:paraId="40D07531" w14:textId="77777777" w:rsidTr="00E92567">
        <w:trPr>
          <w:jc w:val="center"/>
        </w:trPr>
        <w:tc>
          <w:tcPr>
            <w:tcW w:w="3103" w:type="dxa"/>
            <w:shd w:val="clear" w:color="auto" w:fill="CCECFF"/>
          </w:tcPr>
          <w:p w14:paraId="389F1EA1" w14:textId="515B38DB" w:rsidR="004167C4" w:rsidRDefault="004167C4" w:rsidP="004167C4">
            <w:r>
              <w:rPr>
                <w:lang w:val="en-US" w:bidi="th-TH"/>
              </w:rPr>
              <w:t>Report Purpose</w:t>
            </w:r>
          </w:p>
        </w:tc>
        <w:tc>
          <w:tcPr>
            <w:tcW w:w="6230" w:type="dxa"/>
          </w:tcPr>
          <w:p w14:paraId="4B66C640" w14:textId="0BCD32A2" w:rsidR="004167C4" w:rsidRPr="005F593B" w:rsidRDefault="00DC55B7" w:rsidP="004167C4">
            <w:r w:rsidRPr="00DC55B7">
              <w:t>To display the total interest due for a particular date (interest amount, rate and other details to be able to calculate the interest amount)</w:t>
            </w:r>
          </w:p>
        </w:tc>
      </w:tr>
      <w:tr w:rsidR="004167C4" w14:paraId="1B689F5E" w14:textId="77777777" w:rsidTr="00E92567">
        <w:trPr>
          <w:jc w:val="center"/>
        </w:trPr>
        <w:tc>
          <w:tcPr>
            <w:tcW w:w="3103" w:type="dxa"/>
            <w:shd w:val="clear" w:color="auto" w:fill="CCECFF"/>
          </w:tcPr>
          <w:p w14:paraId="70D63915" w14:textId="33A0F84F" w:rsidR="004167C4" w:rsidRDefault="004167C4" w:rsidP="004167C4">
            <w:r w:rsidRPr="00C411A0">
              <w:rPr>
                <w:lang w:val="en-US" w:bidi="th-TH"/>
              </w:rPr>
              <w:t>Actual Owner</w:t>
            </w:r>
          </w:p>
        </w:tc>
        <w:tc>
          <w:tcPr>
            <w:tcW w:w="6230" w:type="dxa"/>
          </w:tcPr>
          <w:p w14:paraId="6558D177" w14:textId="290126C4" w:rsidR="004167C4" w:rsidRPr="005F593B" w:rsidRDefault="00DC55B7" w:rsidP="004167C4">
            <w:r w:rsidRPr="00DC55B7">
              <w:t>Lending</w:t>
            </w:r>
          </w:p>
        </w:tc>
      </w:tr>
    </w:tbl>
    <w:p w14:paraId="7F456E00" w14:textId="77777777" w:rsidR="009403CC" w:rsidRDefault="009403CC" w:rsidP="00FC304A"/>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501"/>
        <w:gridCol w:w="2318"/>
        <w:gridCol w:w="2120"/>
      </w:tblGrid>
      <w:tr w:rsidR="00937740" w:rsidRPr="00937740" w14:paraId="7F5FC15E" w14:textId="77777777" w:rsidTr="00937740">
        <w:trPr>
          <w:trHeight w:val="580"/>
        </w:trPr>
        <w:tc>
          <w:tcPr>
            <w:tcW w:w="5615" w:type="dxa"/>
            <w:gridSpan w:val="2"/>
            <w:shd w:val="clear" w:color="000000" w:fill="8EA9DB"/>
            <w:hideMark/>
          </w:tcPr>
          <w:p w14:paraId="7E531339" w14:textId="23C9518C" w:rsidR="00525C7D" w:rsidRPr="00C1611A" w:rsidRDefault="00525C7D" w:rsidP="00937740">
            <w:pPr>
              <w:rPr>
                <w:rFonts w:eastAsia="Times New Roman"/>
                <w:noProof w:val="0"/>
                <w:color w:val="000000"/>
                <w:lang w:val="en-US" w:bidi="th-TH"/>
              </w:rPr>
            </w:pPr>
            <w:r w:rsidRPr="00C1611A">
              <w:rPr>
                <w:rFonts w:eastAsia="Times New Roman"/>
                <w:noProof w:val="0"/>
                <w:color w:val="000000"/>
                <w:lang w:val="en-US" w:bidi="th-TH"/>
              </w:rPr>
              <w:t>Report Title:  Daily Interest Transaction (Summary)</w:t>
            </w:r>
          </w:p>
        </w:tc>
        <w:tc>
          <w:tcPr>
            <w:tcW w:w="2318" w:type="dxa"/>
            <w:shd w:val="clear" w:color="000000" w:fill="8EA9DB"/>
            <w:hideMark/>
          </w:tcPr>
          <w:p w14:paraId="53A55E4E" w14:textId="0A7D2723" w:rsidR="00525C7D" w:rsidRPr="00C1611A" w:rsidRDefault="00525C7D" w:rsidP="00937740">
            <w:pPr>
              <w:rPr>
                <w:rFonts w:eastAsia="Times New Roman"/>
                <w:noProof w:val="0"/>
                <w:color w:val="000000"/>
                <w:lang w:val="en-US" w:bidi="th-TH"/>
              </w:rPr>
            </w:pPr>
            <w:r w:rsidRPr="00C1611A">
              <w:rPr>
                <w:rFonts w:eastAsia="Times New Roman"/>
                <w:noProof w:val="0"/>
                <w:color w:val="000000"/>
                <w:lang w:val="en-US" w:bidi="th-TH"/>
              </w:rPr>
              <w:t>Report Title:</w:t>
            </w:r>
          </w:p>
        </w:tc>
        <w:tc>
          <w:tcPr>
            <w:tcW w:w="2120" w:type="dxa"/>
            <w:vMerge w:val="restart"/>
            <w:shd w:val="clear" w:color="000000" w:fill="D9E1F2"/>
            <w:noWrap/>
            <w:hideMark/>
          </w:tcPr>
          <w:p w14:paraId="0A1FC1F0" w14:textId="77777777" w:rsidR="00525C7D" w:rsidRPr="00C1611A" w:rsidRDefault="00525C7D" w:rsidP="00C1611A">
            <w:pPr>
              <w:rPr>
                <w:rFonts w:eastAsia="Times New Roman"/>
                <w:noProof w:val="0"/>
                <w:color w:val="000000"/>
                <w:lang w:val="en-US" w:bidi="th-TH"/>
              </w:rPr>
            </w:pPr>
            <w:r w:rsidRPr="00C1611A">
              <w:rPr>
                <w:rFonts w:eastAsia="Times New Roman"/>
                <w:noProof w:val="0"/>
                <w:color w:val="000000"/>
                <w:lang w:val="en-US" w:bidi="th-TH"/>
              </w:rPr>
              <w:t>Status</w:t>
            </w:r>
          </w:p>
        </w:tc>
      </w:tr>
      <w:tr w:rsidR="00937740" w:rsidRPr="00937740" w14:paraId="10E1DF47" w14:textId="77777777" w:rsidTr="00C1611A">
        <w:trPr>
          <w:trHeight w:val="290"/>
        </w:trPr>
        <w:tc>
          <w:tcPr>
            <w:tcW w:w="3114" w:type="dxa"/>
            <w:shd w:val="clear" w:color="000000" w:fill="D9E1F2"/>
            <w:noWrap/>
            <w:hideMark/>
          </w:tcPr>
          <w:p w14:paraId="178A214C"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Exim Field:</w:t>
            </w:r>
          </w:p>
        </w:tc>
        <w:tc>
          <w:tcPr>
            <w:tcW w:w="2501" w:type="dxa"/>
            <w:shd w:val="clear" w:color="000000" w:fill="D9E1F2"/>
          </w:tcPr>
          <w:p w14:paraId="539DA1F6" w14:textId="3B5A3263" w:rsidR="00A01693" w:rsidRPr="00C1611A" w:rsidRDefault="00A01693" w:rsidP="00937740">
            <w:pPr>
              <w:rPr>
                <w:rFonts w:eastAsia="Times New Roman"/>
                <w:noProof w:val="0"/>
                <w:color w:val="000000"/>
                <w:lang w:val="en-US" w:bidi="th-TH"/>
              </w:rPr>
            </w:pPr>
            <w:r w:rsidRPr="00937740">
              <w:rPr>
                <w:rFonts w:eastAsia="Times New Roman"/>
                <w:noProof w:val="0"/>
                <w:color w:val="000000"/>
                <w:lang w:val="en-US" w:bidi="th-TH"/>
              </w:rPr>
              <w:t>Description/Formular</w:t>
            </w:r>
          </w:p>
        </w:tc>
        <w:tc>
          <w:tcPr>
            <w:tcW w:w="2318" w:type="dxa"/>
            <w:shd w:val="clear" w:color="000000" w:fill="D9E1F2"/>
            <w:noWrap/>
            <w:hideMark/>
          </w:tcPr>
          <w:p w14:paraId="292C14B0" w14:textId="541563AC"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CBS9 Field:</w:t>
            </w:r>
          </w:p>
        </w:tc>
        <w:tc>
          <w:tcPr>
            <w:tcW w:w="2120" w:type="dxa"/>
            <w:vMerge/>
            <w:hideMark/>
          </w:tcPr>
          <w:p w14:paraId="1B2260A2" w14:textId="77777777" w:rsidR="00A01693" w:rsidRPr="00C1611A" w:rsidRDefault="00A01693" w:rsidP="00937740">
            <w:pPr>
              <w:rPr>
                <w:rFonts w:eastAsia="Times New Roman"/>
                <w:noProof w:val="0"/>
                <w:color w:val="000000"/>
                <w:lang w:val="en-US" w:bidi="th-TH"/>
              </w:rPr>
            </w:pPr>
          </w:p>
        </w:tc>
      </w:tr>
      <w:tr w:rsidR="00937740" w:rsidRPr="00937740" w14:paraId="5186DFA1" w14:textId="77777777" w:rsidTr="00C1611A">
        <w:trPr>
          <w:trHeight w:val="290"/>
        </w:trPr>
        <w:tc>
          <w:tcPr>
            <w:tcW w:w="3114" w:type="dxa"/>
            <w:shd w:val="clear" w:color="auto" w:fill="auto"/>
            <w:noWrap/>
            <w:hideMark/>
          </w:tcPr>
          <w:p w14:paraId="443F51A7"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AS AT</w:t>
            </w:r>
          </w:p>
        </w:tc>
        <w:tc>
          <w:tcPr>
            <w:tcW w:w="2501" w:type="dxa"/>
          </w:tcPr>
          <w:p w14:paraId="06446085"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4C2C499C" w14:textId="615B4A75"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5A10CC9F" w14:textId="45C373E4"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356234450"/>
                <w:placeholder>
                  <w:docPart w:val="D456BC228D8B4D55A32E551B835EACFD"/>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7773320E" w14:textId="77777777" w:rsidTr="00C1611A">
        <w:trPr>
          <w:trHeight w:val="290"/>
        </w:trPr>
        <w:tc>
          <w:tcPr>
            <w:tcW w:w="3114" w:type="dxa"/>
            <w:shd w:val="clear" w:color="auto" w:fill="auto"/>
            <w:noWrap/>
            <w:hideMark/>
          </w:tcPr>
          <w:p w14:paraId="3E3E0499"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Page</w:t>
            </w:r>
          </w:p>
        </w:tc>
        <w:tc>
          <w:tcPr>
            <w:tcW w:w="2501" w:type="dxa"/>
          </w:tcPr>
          <w:p w14:paraId="54F6B4DB"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6C4324A4" w14:textId="08378505"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66E19738" w14:textId="0ED0E961"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287039226"/>
                <w:placeholder>
                  <w:docPart w:val="E91BC387D75E4FE6B3A8CC86178D3C7B"/>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0EF1E95C" w14:textId="77777777" w:rsidTr="00C1611A">
        <w:trPr>
          <w:trHeight w:val="290"/>
        </w:trPr>
        <w:tc>
          <w:tcPr>
            <w:tcW w:w="3114" w:type="dxa"/>
            <w:shd w:val="clear" w:color="auto" w:fill="auto"/>
            <w:noWrap/>
            <w:hideMark/>
          </w:tcPr>
          <w:p w14:paraId="195446D0"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Date / Time</w:t>
            </w:r>
          </w:p>
        </w:tc>
        <w:tc>
          <w:tcPr>
            <w:tcW w:w="2501" w:type="dxa"/>
          </w:tcPr>
          <w:p w14:paraId="68CBD548"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512D59A0" w14:textId="17851D90"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53D43494" w14:textId="7570648E"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62628122"/>
                <w:placeholder>
                  <w:docPart w:val="1532FB03DF20472BBFEB444BED99BAB2"/>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2BAAA80B" w14:textId="77777777" w:rsidTr="00C1611A">
        <w:trPr>
          <w:trHeight w:val="290"/>
        </w:trPr>
        <w:tc>
          <w:tcPr>
            <w:tcW w:w="3114" w:type="dxa"/>
            <w:shd w:val="clear" w:color="auto" w:fill="auto"/>
            <w:noWrap/>
            <w:hideMark/>
          </w:tcPr>
          <w:p w14:paraId="71922EDC"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Export -Import Bank of Thailand (Head office)</w:t>
            </w:r>
          </w:p>
        </w:tc>
        <w:tc>
          <w:tcPr>
            <w:tcW w:w="2501" w:type="dxa"/>
          </w:tcPr>
          <w:p w14:paraId="28376EEB"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101C8FDB" w14:textId="6EC21F4B"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32C7879F" w14:textId="7E39E378"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489748859"/>
                <w:placeholder>
                  <w:docPart w:val="D9F0C7ECDE4240C1AF1A9C315DA3E068"/>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0E610DE1" w14:textId="77777777" w:rsidTr="00C1611A">
        <w:trPr>
          <w:trHeight w:val="290"/>
        </w:trPr>
        <w:tc>
          <w:tcPr>
            <w:tcW w:w="3114" w:type="dxa"/>
            <w:shd w:val="clear" w:color="auto" w:fill="auto"/>
            <w:noWrap/>
            <w:hideMark/>
          </w:tcPr>
          <w:p w14:paraId="4CFD7A33"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Loan system</w:t>
            </w:r>
          </w:p>
        </w:tc>
        <w:tc>
          <w:tcPr>
            <w:tcW w:w="2501" w:type="dxa"/>
          </w:tcPr>
          <w:p w14:paraId="2BB063A0"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3345C5F4" w14:textId="71A6EBC9"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16C7E9CD" w14:textId="0E641302"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414504600"/>
                <w:placeholder>
                  <w:docPart w:val="3121E860807D4DFFBD157C6D4205EAEE"/>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3B826BF5" w14:textId="77777777" w:rsidTr="00C1611A">
        <w:trPr>
          <w:trHeight w:val="290"/>
        </w:trPr>
        <w:tc>
          <w:tcPr>
            <w:tcW w:w="3114" w:type="dxa"/>
            <w:shd w:val="clear" w:color="auto" w:fill="auto"/>
            <w:noWrap/>
            <w:hideMark/>
          </w:tcPr>
          <w:p w14:paraId="3C5E3141"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Program</w:t>
            </w:r>
          </w:p>
        </w:tc>
        <w:tc>
          <w:tcPr>
            <w:tcW w:w="2501" w:type="dxa"/>
          </w:tcPr>
          <w:p w14:paraId="4E79E571"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04944D27" w14:textId="28EAB04B"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48609008" w14:textId="1453F4ED"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763693273"/>
                <w:placeholder>
                  <w:docPart w:val="008EBC3DE1CF4D32A6158969C99CF1C3"/>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49FDA78A" w14:textId="77777777" w:rsidTr="00C1611A">
        <w:trPr>
          <w:trHeight w:val="290"/>
        </w:trPr>
        <w:tc>
          <w:tcPr>
            <w:tcW w:w="3114" w:type="dxa"/>
            <w:shd w:val="clear" w:color="auto" w:fill="auto"/>
            <w:noWrap/>
            <w:hideMark/>
          </w:tcPr>
          <w:p w14:paraId="157462CF"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User</w:t>
            </w:r>
          </w:p>
        </w:tc>
        <w:tc>
          <w:tcPr>
            <w:tcW w:w="2501" w:type="dxa"/>
          </w:tcPr>
          <w:p w14:paraId="58C9A23D"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2CFF59A5" w14:textId="356402BB"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5B1EDC7E" w14:textId="752CACA3"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620102434"/>
                <w:placeholder>
                  <w:docPart w:val="95A61A075BBF4878BA3A0FAE78E96D64"/>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0A597982" w14:textId="77777777" w:rsidTr="00C1611A">
        <w:trPr>
          <w:trHeight w:val="290"/>
        </w:trPr>
        <w:tc>
          <w:tcPr>
            <w:tcW w:w="3114" w:type="dxa"/>
            <w:shd w:val="clear" w:color="auto" w:fill="auto"/>
            <w:noWrap/>
            <w:hideMark/>
          </w:tcPr>
          <w:p w14:paraId="231123D7"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SEQ</w:t>
            </w:r>
          </w:p>
        </w:tc>
        <w:tc>
          <w:tcPr>
            <w:tcW w:w="2501" w:type="dxa"/>
          </w:tcPr>
          <w:p w14:paraId="287434FB"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6398A640" w14:textId="4A61E3FD"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722ED976" w14:textId="33062C58"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248856908"/>
                <w:placeholder>
                  <w:docPart w:val="F51CEAAFFCE948E4AD2A741FB4E97811"/>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32CE60C5" w14:textId="77777777" w:rsidTr="00C1611A">
        <w:trPr>
          <w:trHeight w:val="290"/>
        </w:trPr>
        <w:tc>
          <w:tcPr>
            <w:tcW w:w="3114" w:type="dxa"/>
            <w:shd w:val="clear" w:color="auto" w:fill="auto"/>
            <w:noWrap/>
            <w:hideMark/>
          </w:tcPr>
          <w:p w14:paraId="25972A99"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TRN Date</w:t>
            </w:r>
          </w:p>
        </w:tc>
        <w:tc>
          <w:tcPr>
            <w:tcW w:w="2501" w:type="dxa"/>
          </w:tcPr>
          <w:p w14:paraId="35846144"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date of searched data (Transaction date)</w:t>
            </w:r>
          </w:p>
          <w:p w14:paraId="5288940B" w14:textId="00E10830" w:rsidR="00A01693" w:rsidRPr="00C1611A" w:rsidRDefault="00A01693" w:rsidP="00937740">
            <w:pPr>
              <w:rPr>
                <w:rFonts w:eastAsia="Times New Roman"/>
                <w:noProof w:val="0"/>
                <w:color w:val="000000"/>
                <w:lang w:val="en-US" w:bidi="th-TH"/>
              </w:rPr>
            </w:pPr>
            <w:r w:rsidRPr="00C1611A">
              <w:rPr>
                <w:rFonts w:eastAsia="Times New Roman"/>
                <w:noProof w:val="0"/>
                <w:color w:val="0070C0"/>
                <w:cs/>
                <w:lang w:val="en-US" w:bidi="th-TH"/>
              </w:rPr>
              <w:t>วันที่ของข้อมูลที่ค้นหา</w:t>
            </w:r>
          </w:p>
        </w:tc>
        <w:tc>
          <w:tcPr>
            <w:tcW w:w="2318" w:type="dxa"/>
            <w:shd w:val="clear" w:color="auto" w:fill="auto"/>
            <w:noWrap/>
            <w:hideMark/>
          </w:tcPr>
          <w:p w14:paraId="3349F62A" w14:textId="6691235D"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37758725" w14:textId="6929C948"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965723251"/>
                <w:placeholder>
                  <w:docPart w:val="B364480C0E26416091B521E4C5D96FA4"/>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3AFCCC19" w14:textId="77777777" w:rsidTr="00C1611A">
        <w:trPr>
          <w:trHeight w:val="290"/>
        </w:trPr>
        <w:tc>
          <w:tcPr>
            <w:tcW w:w="3114" w:type="dxa"/>
            <w:shd w:val="clear" w:color="auto" w:fill="auto"/>
            <w:noWrap/>
            <w:hideMark/>
          </w:tcPr>
          <w:p w14:paraId="3263469A"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Loan STS</w:t>
            </w:r>
          </w:p>
        </w:tc>
        <w:tc>
          <w:tcPr>
            <w:tcW w:w="2501" w:type="dxa"/>
          </w:tcPr>
          <w:p w14:paraId="4F9E1524" w14:textId="77777777" w:rsidR="00F55BE8" w:rsidRPr="00C1611A" w:rsidRDefault="00F55BE8" w:rsidP="00937740">
            <w:pPr>
              <w:rPr>
                <w:rFonts w:eastAsia="Times New Roman"/>
                <w:noProof w:val="0"/>
                <w:color w:val="000000"/>
                <w:lang w:val="en-US" w:bidi="th-TH"/>
              </w:rPr>
            </w:pPr>
            <w:r w:rsidRPr="00C1611A">
              <w:rPr>
                <w:rFonts w:eastAsia="Times New Roman"/>
                <w:noProof w:val="0"/>
                <w:color w:val="000000"/>
                <w:lang w:val="en-US" w:bidi="th-TH"/>
              </w:rPr>
              <w:t xml:space="preserve">Loan status </w:t>
            </w:r>
          </w:p>
          <w:p w14:paraId="7E9DE815" w14:textId="6CA5DE60" w:rsidR="00F55BE8" w:rsidRPr="00C1611A" w:rsidRDefault="00F55BE8" w:rsidP="00937740">
            <w:pPr>
              <w:rPr>
                <w:rFonts w:eastAsia="Times New Roman"/>
                <w:noProof w:val="0"/>
                <w:color w:val="000000"/>
                <w:lang w:val="en-US" w:bidi="th-TH"/>
              </w:rPr>
            </w:pPr>
            <w:r w:rsidRPr="00C1611A">
              <w:rPr>
                <w:rFonts w:eastAsia="Times New Roman"/>
                <w:noProof w:val="0"/>
                <w:color w:val="000000"/>
                <w:lang w:val="en-US" w:bidi="th-TH"/>
              </w:rPr>
              <w:t>Active (liability Normal)</w:t>
            </w:r>
          </w:p>
          <w:p w14:paraId="0ADD5DF3" w14:textId="5000E245" w:rsidR="00F55BE8" w:rsidRPr="00C1611A" w:rsidRDefault="00F55BE8" w:rsidP="00937740">
            <w:pPr>
              <w:rPr>
                <w:rFonts w:eastAsia="Times New Roman"/>
                <w:noProof w:val="0"/>
                <w:color w:val="000000"/>
                <w:lang w:val="en-US" w:bidi="th-TH"/>
              </w:rPr>
            </w:pPr>
            <w:r w:rsidRPr="00C1611A">
              <w:rPr>
                <w:rFonts w:eastAsia="Times New Roman"/>
                <w:noProof w:val="0"/>
                <w:color w:val="000000"/>
                <w:lang w:val="en-US" w:bidi="th-TH"/>
              </w:rPr>
              <w:t>Inactive liability</w:t>
            </w:r>
            <w:r w:rsidRPr="00C1611A">
              <w:rPr>
                <w:rFonts w:eastAsia="Times New Roman"/>
                <w:noProof w:val="0"/>
                <w:color w:val="000000"/>
                <w:cs/>
                <w:lang w:val="en-US" w:bidi="th-TH"/>
              </w:rPr>
              <w:t xml:space="preserve"> </w:t>
            </w:r>
            <w:r w:rsidRPr="00C1611A">
              <w:rPr>
                <w:rFonts w:eastAsia="Times New Roman"/>
                <w:noProof w:val="0"/>
                <w:color w:val="000000"/>
                <w:lang w:val="en-US" w:bidi="th-TH"/>
              </w:rPr>
              <w:t>NPL (Non performing Loan)</w:t>
            </w:r>
          </w:p>
          <w:p w14:paraId="134FD852" w14:textId="1269F00F" w:rsidR="00F55BE8" w:rsidRPr="00C1611A" w:rsidRDefault="00F55BE8" w:rsidP="00937740">
            <w:pPr>
              <w:rPr>
                <w:rFonts w:eastAsia="Times New Roman"/>
                <w:noProof w:val="0"/>
                <w:color w:val="0070C0"/>
                <w:lang w:val="en-US" w:bidi="th-TH"/>
              </w:rPr>
            </w:pPr>
            <w:r w:rsidRPr="00C1611A">
              <w:rPr>
                <w:rFonts w:eastAsia="Times New Roman"/>
                <w:noProof w:val="0"/>
                <w:color w:val="0070C0"/>
                <w:lang w:val="en-US" w:bidi="th-TH"/>
              </w:rPr>
              <w:t>Active (</w:t>
            </w:r>
            <w:r w:rsidRPr="00C1611A">
              <w:rPr>
                <w:rFonts w:eastAsia="Times New Roman"/>
                <w:noProof w:val="0"/>
                <w:color w:val="0070C0"/>
                <w:cs/>
                <w:lang w:val="en-US" w:bidi="th-TH"/>
              </w:rPr>
              <w:t>หนี้ปกติ</w:t>
            </w:r>
            <w:r w:rsidRPr="00C1611A">
              <w:rPr>
                <w:rFonts w:eastAsia="Times New Roman"/>
                <w:noProof w:val="0"/>
                <w:color w:val="0070C0"/>
                <w:lang w:val="en-US" w:bidi="th-TH"/>
              </w:rPr>
              <w:t>)</w:t>
            </w:r>
          </w:p>
          <w:p w14:paraId="792A7E54" w14:textId="35B77DEB" w:rsidR="00F55BE8" w:rsidRPr="00C1611A" w:rsidRDefault="00F55BE8" w:rsidP="00937740">
            <w:pPr>
              <w:rPr>
                <w:rFonts w:eastAsia="Times New Roman"/>
                <w:noProof w:val="0"/>
                <w:color w:val="0070C0"/>
                <w:lang w:val="en-US" w:bidi="th-TH"/>
              </w:rPr>
            </w:pPr>
            <w:r w:rsidRPr="00C1611A">
              <w:rPr>
                <w:rFonts w:eastAsia="Times New Roman"/>
                <w:noProof w:val="0"/>
                <w:color w:val="0070C0"/>
                <w:lang w:val="en-US" w:bidi="th-TH"/>
              </w:rPr>
              <w:t xml:space="preserve">Inactive </w:t>
            </w:r>
            <w:r w:rsidRPr="00C1611A">
              <w:rPr>
                <w:rFonts w:eastAsia="Times New Roman"/>
                <w:noProof w:val="0"/>
                <w:color w:val="0070C0"/>
                <w:cs/>
                <w:lang w:val="en-US" w:bidi="th-TH"/>
              </w:rPr>
              <w:t xml:space="preserve">หนี้ </w:t>
            </w:r>
            <w:r w:rsidRPr="00C1611A">
              <w:rPr>
                <w:rFonts w:eastAsia="Times New Roman"/>
                <w:noProof w:val="0"/>
                <w:color w:val="0070C0"/>
                <w:lang w:val="en-US" w:bidi="th-TH"/>
              </w:rPr>
              <w:t>NPL (Non performing Loan)</w:t>
            </w:r>
          </w:p>
          <w:p w14:paraId="30CBE607" w14:textId="77777777" w:rsidR="00F55BE8" w:rsidRPr="00C1611A" w:rsidRDefault="00F55BE8" w:rsidP="00937740">
            <w:pPr>
              <w:rPr>
                <w:rFonts w:eastAsia="Times New Roman"/>
                <w:noProof w:val="0"/>
                <w:color w:val="000000"/>
                <w:lang w:val="en-US" w:bidi="th-TH"/>
              </w:rPr>
            </w:pPr>
          </w:p>
          <w:p w14:paraId="247ABE0A"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25983E0A" w14:textId="6A78E779"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5C90D308" w14:textId="537D1EBA"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064334511"/>
                <w:placeholder>
                  <w:docPart w:val="D4479686471A44D391C0064670C0FBF9"/>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1E86518F" w14:textId="77777777" w:rsidTr="00C1611A">
        <w:trPr>
          <w:trHeight w:val="290"/>
        </w:trPr>
        <w:tc>
          <w:tcPr>
            <w:tcW w:w="3114" w:type="dxa"/>
            <w:shd w:val="clear" w:color="auto" w:fill="auto"/>
            <w:noWrap/>
            <w:hideMark/>
          </w:tcPr>
          <w:p w14:paraId="0F2EAE08"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Source</w:t>
            </w:r>
          </w:p>
        </w:tc>
        <w:tc>
          <w:tcPr>
            <w:tcW w:w="2501" w:type="dxa"/>
          </w:tcPr>
          <w:p w14:paraId="0F6AF91B" w14:textId="44CFF977" w:rsidR="00A01693" w:rsidRPr="00C1611A" w:rsidRDefault="00BA4D4D" w:rsidP="00937740">
            <w:pPr>
              <w:rPr>
                <w:rFonts w:eastAsia="Times New Roman"/>
                <w:noProof w:val="0"/>
                <w:color w:val="000000"/>
                <w:lang w:val="en-US" w:bidi="th-TH"/>
              </w:rPr>
            </w:pPr>
            <w:r w:rsidRPr="00C1611A">
              <w:rPr>
                <w:rFonts w:eastAsia="Times New Roman"/>
                <w:noProof w:val="0"/>
                <w:color w:val="000000"/>
                <w:lang w:val="en-US" w:bidi="th-TH"/>
              </w:rPr>
              <w:t>Source of fund</w:t>
            </w:r>
          </w:p>
        </w:tc>
        <w:tc>
          <w:tcPr>
            <w:tcW w:w="2318" w:type="dxa"/>
            <w:shd w:val="clear" w:color="auto" w:fill="auto"/>
            <w:noWrap/>
            <w:hideMark/>
          </w:tcPr>
          <w:p w14:paraId="0CD71F4F" w14:textId="43E636C9"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33D8C83B" w14:textId="3CE86E1D"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43653959"/>
                <w:placeholder>
                  <w:docPart w:val="B2C695FD04BC470A8D0C7AE026000566"/>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4AF7B3D7" w14:textId="77777777" w:rsidTr="00C1611A">
        <w:trPr>
          <w:trHeight w:val="290"/>
        </w:trPr>
        <w:tc>
          <w:tcPr>
            <w:tcW w:w="3114" w:type="dxa"/>
            <w:shd w:val="clear" w:color="auto" w:fill="auto"/>
            <w:noWrap/>
            <w:hideMark/>
          </w:tcPr>
          <w:p w14:paraId="21F3916D"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Credit Type</w:t>
            </w:r>
          </w:p>
        </w:tc>
        <w:tc>
          <w:tcPr>
            <w:tcW w:w="2501" w:type="dxa"/>
          </w:tcPr>
          <w:p w14:paraId="498498BE" w14:textId="77777777"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181EB819" w14:textId="15E33C14"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6D896514" w14:textId="66A13835"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972867968"/>
                <w:placeholder>
                  <w:docPart w:val="F5EDF10327C2424F9CD512B34F127A19"/>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31D18459" w14:textId="77777777" w:rsidTr="00C1611A">
        <w:trPr>
          <w:trHeight w:val="290"/>
        </w:trPr>
        <w:tc>
          <w:tcPr>
            <w:tcW w:w="3114" w:type="dxa"/>
            <w:shd w:val="clear" w:color="auto" w:fill="auto"/>
            <w:noWrap/>
            <w:hideMark/>
          </w:tcPr>
          <w:p w14:paraId="1BBB1773"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Bridge</w:t>
            </w:r>
          </w:p>
        </w:tc>
        <w:tc>
          <w:tcPr>
            <w:tcW w:w="2501" w:type="dxa"/>
          </w:tcPr>
          <w:p w14:paraId="1FA1DE1E" w14:textId="5F105D1D" w:rsidR="00A01693" w:rsidRPr="00C1611A" w:rsidRDefault="00A01693" w:rsidP="00937740">
            <w:pPr>
              <w:rPr>
                <w:rFonts w:eastAsia="Times New Roman"/>
                <w:noProof w:val="0"/>
                <w:color w:val="000000"/>
                <w:lang w:val="en-US" w:bidi="th-TH"/>
              </w:rPr>
            </w:pPr>
          </w:p>
        </w:tc>
        <w:tc>
          <w:tcPr>
            <w:tcW w:w="2318" w:type="dxa"/>
            <w:shd w:val="clear" w:color="auto" w:fill="auto"/>
            <w:noWrap/>
            <w:hideMark/>
          </w:tcPr>
          <w:p w14:paraId="737F502B" w14:textId="513FC6E0"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76338711" w14:textId="277568A4"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856333774"/>
                <w:placeholder>
                  <w:docPart w:val="93F3ECC492A44717BE4FFA9681C1E643"/>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44AF8C5E" w14:textId="77777777" w:rsidTr="00C1611A">
        <w:trPr>
          <w:trHeight w:val="290"/>
        </w:trPr>
        <w:tc>
          <w:tcPr>
            <w:tcW w:w="3114" w:type="dxa"/>
            <w:shd w:val="clear" w:color="auto" w:fill="auto"/>
            <w:noWrap/>
            <w:hideMark/>
          </w:tcPr>
          <w:p w14:paraId="4DCF16D5" w14:textId="77777777"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xml:space="preserve">Country </w:t>
            </w:r>
          </w:p>
        </w:tc>
        <w:tc>
          <w:tcPr>
            <w:tcW w:w="2501" w:type="dxa"/>
          </w:tcPr>
          <w:p w14:paraId="774226DA" w14:textId="33086CC9" w:rsidR="00A01693" w:rsidRPr="00C1611A" w:rsidRDefault="00BA4D4D" w:rsidP="00937740">
            <w:pPr>
              <w:rPr>
                <w:rFonts w:eastAsia="Times New Roman"/>
                <w:noProof w:val="0"/>
                <w:color w:val="000000"/>
                <w:lang w:val="en-US" w:bidi="th-TH"/>
              </w:rPr>
            </w:pPr>
            <w:r w:rsidRPr="00C1611A">
              <w:rPr>
                <w:rFonts w:eastAsia="Times New Roman"/>
                <w:noProof w:val="0"/>
                <w:color w:val="0070C0"/>
                <w:cs/>
                <w:lang w:val="en-US" w:bidi="th-TH"/>
              </w:rPr>
              <w:t>สัญชาติลูกค้า</w:t>
            </w:r>
          </w:p>
        </w:tc>
        <w:tc>
          <w:tcPr>
            <w:tcW w:w="2318" w:type="dxa"/>
            <w:shd w:val="clear" w:color="auto" w:fill="auto"/>
            <w:noWrap/>
            <w:hideMark/>
          </w:tcPr>
          <w:p w14:paraId="1CABD4AE" w14:textId="469758BD" w:rsidR="00A01693" w:rsidRPr="00C1611A" w:rsidRDefault="00A01693"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070ACEE3" w14:textId="674FD568" w:rsidR="00A01693"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336541514"/>
                <w:placeholder>
                  <w:docPart w:val="62D3ED02A4FE4F4D9C63A2D31C723C73"/>
                </w:placeholder>
                <w:showingPlcHdr/>
                <w:dropDownList>
                  <w:listItem w:displayText="Supported" w:value="Supported"/>
                  <w:listItem w:displayText="To be develop" w:value="To be develop"/>
                  <w:listItem w:displayText="Drop" w:value="Drop"/>
                </w:dropDownList>
              </w:sdtPr>
              <w:sdtContent>
                <w:r w:rsidR="00A01693" w:rsidRPr="00C1611A">
                  <w:rPr>
                    <w:rStyle w:val="PlaceholderText"/>
                  </w:rPr>
                  <w:t>Choose an item.</w:t>
                </w:r>
              </w:sdtContent>
            </w:sdt>
          </w:p>
        </w:tc>
      </w:tr>
      <w:tr w:rsidR="00937740" w:rsidRPr="00937740" w14:paraId="19317CC8" w14:textId="77777777" w:rsidTr="00C1611A">
        <w:trPr>
          <w:trHeight w:val="290"/>
        </w:trPr>
        <w:tc>
          <w:tcPr>
            <w:tcW w:w="3114" w:type="dxa"/>
            <w:shd w:val="clear" w:color="auto" w:fill="auto"/>
            <w:noWrap/>
            <w:hideMark/>
          </w:tcPr>
          <w:p w14:paraId="1DA8CAF1" w14:textId="77777777" w:rsidR="007F466C" w:rsidRPr="00C1611A" w:rsidRDefault="007F466C" w:rsidP="00937740">
            <w:pPr>
              <w:rPr>
                <w:rFonts w:eastAsia="Times New Roman"/>
                <w:noProof w:val="0"/>
                <w:color w:val="000000"/>
                <w:lang w:val="en-US" w:bidi="th-TH"/>
              </w:rPr>
            </w:pPr>
            <w:r w:rsidRPr="00C1611A">
              <w:rPr>
                <w:rFonts w:eastAsia="Times New Roman"/>
                <w:noProof w:val="0"/>
                <w:color w:val="000000"/>
                <w:lang w:val="en-US" w:bidi="th-TH"/>
              </w:rPr>
              <w:lastRenderedPageBreak/>
              <w:t>Due</w:t>
            </w:r>
          </w:p>
        </w:tc>
        <w:tc>
          <w:tcPr>
            <w:tcW w:w="2501" w:type="dxa"/>
          </w:tcPr>
          <w:p w14:paraId="0659618B" w14:textId="0394D12A" w:rsidR="007F466C" w:rsidRPr="00C1611A" w:rsidRDefault="007F466C" w:rsidP="00937740">
            <w:pPr>
              <w:rPr>
                <w:rFonts w:eastAsia="Times New Roman"/>
                <w:noProof w:val="0"/>
                <w:color w:val="000000"/>
                <w:lang w:val="en-US" w:bidi="th-TH"/>
              </w:rPr>
            </w:pPr>
            <w:r w:rsidRPr="00C1611A">
              <w:rPr>
                <w:rFonts w:eastAsia="Times New Roman"/>
                <w:noProof w:val="0"/>
                <w:color w:val="000000"/>
                <w:lang w:val="en-US" w:bidi="th-TH"/>
              </w:rPr>
              <w:t>Status of Loan (Indue, Overdue)</w:t>
            </w:r>
          </w:p>
          <w:p w14:paraId="3C148A60" w14:textId="74BE231A" w:rsidR="007F466C" w:rsidRPr="00C1611A" w:rsidRDefault="007F466C" w:rsidP="00937740">
            <w:pPr>
              <w:rPr>
                <w:rFonts w:eastAsia="Times New Roman"/>
                <w:noProof w:val="0"/>
                <w:color w:val="0070C0"/>
                <w:lang w:val="en-US" w:bidi="th-TH"/>
              </w:rPr>
            </w:pPr>
            <w:r w:rsidRPr="00C1611A">
              <w:rPr>
                <w:rFonts w:eastAsia="Times New Roman"/>
                <w:noProof w:val="0"/>
                <w:color w:val="0070C0"/>
                <w:lang w:val="en-US" w:bidi="th-TH"/>
              </w:rPr>
              <w:t xml:space="preserve">Status </w:t>
            </w:r>
            <w:r w:rsidRPr="00C1611A">
              <w:rPr>
                <w:rFonts w:eastAsia="Times New Roman"/>
                <w:noProof w:val="0"/>
                <w:color w:val="0070C0"/>
                <w:cs/>
                <w:lang w:val="en-US" w:bidi="th-TH"/>
              </w:rPr>
              <w:t xml:space="preserve">ของรายการ </w:t>
            </w:r>
            <w:r w:rsidRPr="00C1611A">
              <w:rPr>
                <w:rFonts w:eastAsia="Times New Roman"/>
                <w:noProof w:val="0"/>
                <w:color w:val="0070C0"/>
                <w:lang w:val="en-US" w:bidi="th-TH"/>
              </w:rPr>
              <w:t xml:space="preserve">Loan </w:t>
            </w:r>
          </w:p>
          <w:p w14:paraId="16943E7A" w14:textId="2CBBA0C0" w:rsidR="007F466C" w:rsidRPr="00C1611A" w:rsidRDefault="007F466C" w:rsidP="00937740">
            <w:pPr>
              <w:rPr>
                <w:rFonts w:eastAsia="Times New Roman"/>
                <w:noProof w:val="0"/>
                <w:color w:val="000000"/>
                <w:lang w:val="en-US" w:bidi="th-TH"/>
              </w:rPr>
            </w:pPr>
          </w:p>
        </w:tc>
        <w:tc>
          <w:tcPr>
            <w:tcW w:w="2318" w:type="dxa"/>
            <w:shd w:val="clear" w:color="auto" w:fill="auto"/>
            <w:noWrap/>
          </w:tcPr>
          <w:p w14:paraId="6F7E3C64" w14:textId="7D574E8F" w:rsidR="007F466C" w:rsidRPr="00C1611A" w:rsidRDefault="007F466C" w:rsidP="00937740">
            <w:pPr>
              <w:rPr>
                <w:rFonts w:eastAsia="Times New Roman"/>
                <w:noProof w:val="0"/>
                <w:color w:val="000000"/>
                <w:lang w:val="en-US" w:bidi="th-TH"/>
              </w:rPr>
            </w:pPr>
          </w:p>
        </w:tc>
        <w:tc>
          <w:tcPr>
            <w:tcW w:w="2120" w:type="dxa"/>
            <w:shd w:val="clear" w:color="auto" w:fill="auto"/>
            <w:noWrap/>
            <w:hideMark/>
          </w:tcPr>
          <w:p w14:paraId="58DFB50C" w14:textId="1BA1A02E" w:rsidR="007F466C"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583442639"/>
                <w:placeholder>
                  <w:docPart w:val="BEC42B76F13A4382976F23C62381BD56"/>
                </w:placeholder>
                <w:showingPlcHdr/>
                <w:dropDownList>
                  <w:listItem w:displayText="Supported" w:value="Supported"/>
                  <w:listItem w:displayText="To be develop" w:value="To be develop"/>
                  <w:listItem w:displayText="Drop" w:value="Drop"/>
                </w:dropDownList>
              </w:sdtPr>
              <w:sdtContent>
                <w:r w:rsidR="007F466C" w:rsidRPr="00C1611A">
                  <w:rPr>
                    <w:rStyle w:val="PlaceholderText"/>
                  </w:rPr>
                  <w:t>Choose an item.</w:t>
                </w:r>
              </w:sdtContent>
            </w:sdt>
          </w:p>
        </w:tc>
      </w:tr>
      <w:tr w:rsidR="00937740" w:rsidRPr="00937740" w14:paraId="4F015E9B" w14:textId="77777777" w:rsidTr="00C1611A">
        <w:trPr>
          <w:trHeight w:val="290"/>
        </w:trPr>
        <w:tc>
          <w:tcPr>
            <w:tcW w:w="3114" w:type="dxa"/>
            <w:shd w:val="clear" w:color="auto" w:fill="auto"/>
            <w:noWrap/>
            <w:hideMark/>
          </w:tcPr>
          <w:p w14:paraId="1A8CBBF5" w14:textId="77777777" w:rsidR="007F466C" w:rsidRPr="00C1611A" w:rsidRDefault="007F466C" w:rsidP="00937740">
            <w:pPr>
              <w:rPr>
                <w:rFonts w:eastAsia="Times New Roman"/>
                <w:noProof w:val="0"/>
                <w:color w:val="000000"/>
                <w:lang w:val="en-US" w:bidi="th-TH"/>
              </w:rPr>
            </w:pPr>
            <w:r w:rsidRPr="00C1611A">
              <w:rPr>
                <w:rFonts w:eastAsia="Times New Roman"/>
                <w:noProof w:val="0"/>
                <w:color w:val="000000"/>
                <w:lang w:val="en-US" w:bidi="th-TH"/>
              </w:rPr>
              <w:t>Cur</w:t>
            </w:r>
          </w:p>
        </w:tc>
        <w:tc>
          <w:tcPr>
            <w:tcW w:w="2501" w:type="dxa"/>
          </w:tcPr>
          <w:p w14:paraId="088D1761" w14:textId="77777777" w:rsidR="007F466C"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t>Currency is specified by contractual conditions. If Overdue, Currency is THB</w:t>
            </w:r>
          </w:p>
          <w:p w14:paraId="6E2F34D7" w14:textId="77777777" w:rsidR="0057443E"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t> </w:t>
            </w:r>
            <w:r w:rsidRPr="00C1611A">
              <w:rPr>
                <w:rFonts w:eastAsia="Times New Roman"/>
                <w:noProof w:val="0"/>
                <w:color w:val="0070C0"/>
                <w:cs/>
                <w:lang w:val="en-US" w:bidi="th-TH"/>
              </w:rPr>
              <w:t xml:space="preserve">สกุลเงินขึ้นอยุ่กับ สกุลเงินที่แท้จริงของลูกค้า แต่ขึ้นอยุ่กับ เงื่อนไข </w:t>
            </w:r>
            <w:r w:rsidRPr="00C1611A">
              <w:rPr>
                <w:rFonts w:eastAsia="Times New Roman"/>
                <w:noProof w:val="0"/>
                <w:color w:val="0070C0"/>
                <w:lang w:val="en-US" w:bidi="th-TH"/>
              </w:rPr>
              <w:t xml:space="preserve">Status due </w:t>
            </w:r>
            <w:r w:rsidRPr="00C1611A">
              <w:rPr>
                <w:rFonts w:eastAsia="Times New Roman"/>
                <w:noProof w:val="0"/>
                <w:color w:val="0070C0"/>
                <w:cs/>
                <w:lang w:val="en-US" w:bidi="th-TH"/>
              </w:rPr>
              <w:t xml:space="preserve"> </w:t>
            </w:r>
            <w:r w:rsidRPr="00C1611A">
              <w:rPr>
                <w:rFonts w:eastAsia="Times New Roman"/>
                <w:noProof w:val="0"/>
                <w:color w:val="0070C0"/>
                <w:lang w:val="en-US" w:bidi="th-TH"/>
              </w:rPr>
              <w:t xml:space="preserve">(filed </w:t>
            </w:r>
            <w:r w:rsidRPr="00C1611A">
              <w:rPr>
                <w:rFonts w:eastAsia="Times New Roman"/>
                <w:noProof w:val="0"/>
                <w:color w:val="0070C0"/>
                <w:cs/>
                <w:lang w:val="en-US" w:bidi="th-TH"/>
              </w:rPr>
              <w:t>ข้างบน</w:t>
            </w:r>
            <w:r w:rsidRPr="00C1611A">
              <w:rPr>
                <w:rFonts w:eastAsia="Times New Roman"/>
                <w:noProof w:val="0"/>
                <w:color w:val="0070C0"/>
                <w:lang w:val="en-US" w:bidi="th-TH"/>
              </w:rPr>
              <w:t>)</w:t>
            </w:r>
            <w:r w:rsidRPr="00C1611A">
              <w:rPr>
                <w:rFonts w:eastAsia="Times New Roman"/>
                <w:noProof w:val="0"/>
                <w:color w:val="0070C0"/>
                <w:cs/>
                <w:lang w:val="en-US" w:bidi="th-TH"/>
              </w:rPr>
              <w:t xml:space="preserve"> ถ้าเป็น </w:t>
            </w:r>
            <w:r w:rsidRPr="00C1611A">
              <w:rPr>
                <w:rFonts w:eastAsia="Times New Roman"/>
                <w:noProof w:val="0"/>
                <w:color w:val="0070C0"/>
                <w:lang w:val="en-US" w:bidi="th-TH"/>
              </w:rPr>
              <w:t xml:space="preserve">overdue </w:t>
            </w:r>
            <w:r w:rsidRPr="00C1611A">
              <w:rPr>
                <w:rFonts w:eastAsia="Times New Roman"/>
                <w:noProof w:val="0"/>
                <w:color w:val="0070C0"/>
                <w:cs/>
                <w:lang w:val="en-US" w:bidi="th-TH"/>
              </w:rPr>
              <w:t>จะต้องแสดงเป็น เงินสกุลบาท</w:t>
            </w:r>
          </w:p>
          <w:p w14:paraId="7B8EAFA6" w14:textId="34D6D3B9" w:rsidR="0057443E" w:rsidRPr="00C1611A" w:rsidRDefault="0057443E" w:rsidP="00937740">
            <w:pPr>
              <w:rPr>
                <w:rFonts w:eastAsia="Times New Roman"/>
                <w:noProof w:val="0"/>
                <w:color w:val="000000"/>
                <w:lang w:val="en-US" w:bidi="th-TH"/>
              </w:rPr>
            </w:pPr>
          </w:p>
        </w:tc>
        <w:tc>
          <w:tcPr>
            <w:tcW w:w="2318" w:type="dxa"/>
            <w:shd w:val="clear" w:color="auto" w:fill="auto"/>
            <w:noWrap/>
            <w:hideMark/>
          </w:tcPr>
          <w:p w14:paraId="24135B6E" w14:textId="41D48ACC" w:rsidR="007F466C" w:rsidRPr="00C1611A" w:rsidRDefault="007F466C"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15A751FF" w14:textId="4B7729FB" w:rsidR="007F466C"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664659205"/>
                <w:placeholder>
                  <w:docPart w:val="C015386F4E7F4C508E6611304D5039CD"/>
                </w:placeholder>
                <w:showingPlcHdr/>
                <w:dropDownList>
                  <w:listItem w:displayText="Supported" w:value="Supported"/>
                  <w:listItem w:displayText="To be develop" w:value="To be develop"/>
                  <w:listItem w:displayText="Drop" w:value="Drop"/>
                </w:dropDownList>
              </w:sdtPr>
              <w:sdtContent>
                <w:r w:rsidR="007F466C" w:rsidRPr="00C1611A">
                  <w:rPr>
                    <w:rStyle w:val="PlaceholderText"/>
                  </w:rPr>
                  <w:t>Choose an item.</w:t>
                </w:r>
              </w:sdtContent>
            </w:sdt>
          </w:p>
        </w:tc>
      </w:tr>
      <w:tr w:rsidR="00937740" w:rsidRPr="00937740" w14:paraId="6B6D5059" w14:textId="77777777" w:rsidTr="00C1611A">
        <w:trPr>
          <w:trHeight w:val="290"/>
        </w:trPr>
        <w:tc>
          <w:tcPr>
            <w:tcW w:w="3114" w:type="dxa"/>
            <w:shd w:val="clear" w:color="auto" w:fill="auto"/>
            <w:noWrap/>
            <w:hideMark/>
          </w:tcPr>
          <w:p w14:paraId="02973847" w14:textId="77777777" w:rsidR="007F466C" w:rsidRPr="00C1611A" w:rsidRDefault="007F466C" w:rsidP="00937740">
            <w:pPr>
              <w:rPr>
                <w:rFonts w:eastAsia="Times New Roman"/>
                <w:noProof w:val="0"/>
                <w:color w:val="000000"/>
                <w:lang w:val="en-US" w:bidi="th-TH"/>
              </w:rPr>
            </w:pPr>
            <w:proofErr w:type="spellStart"/>
            <w:r w:rsidRPr="00C1611A">
              <w:rPr>
                <w:rFonts w:eastAsia="Times New Roman"/>
                <w:noProof w:val="0"/>
                <w:color w:val="000000"/>
                <w:lang w:val="en-US" w:bidi="th-TH"/>
              </w:rPr>
              <w:t>Int.Rate</w:t>
            </w:r>
            <w:proofErr w:type="spellEnd"/>
            <w:r w:rsidRPr="00C1611A">
              <w:rPr>
                <w:rFonts w:eastAsia="Times New Roman"/>
                <w:noProof w:val="0"/>
                <w:color w:val="000000"/>
                <w:lang w:val="en-US" w:bidi="th-TH"/>
              </w:rPr>
              <w:t>(%)</w:t>
            </w:r>
          </w:p>
        </w:tc>
        <w:tc>
          <w:tcPr>
            <w:tcW w:w="2501" w:type="dxa"/>
          </w:tcPr>
          <w:p w14:paraId="2695280E" w14:textId="77777777" w:rsidR="007F466C"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t>Daily Interest rate</w:t>
            </w:r>
          </w:p>
          <w:p w14:paraId="238FAFF8" w14:textId="04E800A3" w:rsidR="0057443E" w:rsidRPr="00C1611A" w:rsidRDefault="0057443E" w:rsidP="00937740">
            <w:pPr>
              <w:rPr>
                <w:rFonts w:eastAsia="Times New Roman"/>
                <w:noProof w:val="0"/>
                <w:color w:val="0070C0"/>
                <w:lang w:val="en-US" w:bidi="th-TH"/>
              </w:rPr>
            </w:pPr>
            <w:r w:rsidRPr="00C1611A">
              <w:rPr>
                <w:rFonts w:eastAsia="Times New Roman"/>
                <w:noProof w:val="0"/>
                <w:color w:val="0070C0"/>
                <w:cs/>
                <w:lang w:val="en-US" w:bidi="th-TH"/>
              </w:rPr>
              <w:t xml:space="preserve">อัตราดอกเบี่ยรายวัน เช่นใน </w:t>
            </w:r>
            <w:r w:rsidRPr="00C1611A">
              <w:rPr>
                <w:rFonts w:eastAsia="Times New Roman"/>
                <w:noProof w:val="0"/>
                <w:color w:val="0070C0"/>
                <w:lang w:val="en-US" w:bidi="th-TH"/>
              </w:rPr>
              <w:t xml:space="preserve">report </w:t>
            </w:r>
            <w:r w:rsidRPr="00C1611A">
              <w:rPr>
                <w:rFonts w:eastAsia="Times New Roman"/>
                <w:noProof w:val="0"/>
                <w:color w:val="0070C0"/>
                <w:cs/>
                <w:lang w:val="en-US" w:bidi="th-TH"/>
              </w:rPr>
              <w:t xml:space="preserve">คือ </w:t>
            </w:r>
            <w:r w:rsidRPr="00C1611A">
              <w:rPr>
                <w:rFonts w:eastAsia="Times New Roman"/>
                <w:noProof w:val="0"/>
                <w:color w:val="0070C0"/>
                <w:lang w:val="en-US" w:bidi="th-TH"/>
              </w:rPr>
              <w:t>31/7</w:t>
            </w:r>
          </w:p>
          <w:p w14:paraId="04541D6C" w14:textId="35D71964" w:rsidR="0057443E" w:rsidRPr="00C1611A" w:rsidRDefault="0057443E" w:rsidP="00937740">
            <w:pPr>
              <w:rPr>
                <w:rFonts w:eastAsia="Times New Roman"/>
                <w:noProof w:val="0"/>
                <w:color w:val="000000"/>
                <w:lang w:val="en-US" w:bidi="th-TH"/>
              </w:rPr>
            </w:pPr>
          </w:p>
        </w:tc>
        <w:tc>
          <w:tcPr>
            <w:tcW w:w="2318" w:type="dxa"/>
            <w:shd w:val="clear" w:color="auto" w:fill="auto"/>
            <w:noWrap/>
            <w:hideMark/>
          </w:tcPr>
          <w:p w14:paraId="7E56B8B5" w14:textId="4B5C459D" w:rsidR="007F466C" w:rsidRPr="00C1611A" w:rsidRDefault="007F466C" w:rsidP="00937740">
            <w:pPr>
              <w:rPr>
                <w:rFonts w:eastAsia="Times New Roman"/>
                <w:noProof w:val="0"/>
                <w:color w:val="000000"/>
                <w:lang w:val="en-US" w:bidi="th-TH"/>
              </w:rPr>
            </w:pPr>
            <w:r w:rsidRPr="00C1611A">
              <w:rPr>
                <w:rFonts w:eastAsia="Times New Roman"/>
                <w:noProof w:val="0"/>
                <w:color w:val="000000"/>
                <w:lang w:val="en-US" w:bidi="th-TH"/>
              </w:rPr>
              <w:t> </w:t>
            </w:r>
            <w:r w:rsidRPr="00C1611A">
              <w:rPr>
                <w:rFonts w:eastAsia="Times New Roman"/>
                <w:noProof w:val="0"/>
                <w:color w:val="000000"/>
                <w:cs/>
                <w:lang w:val="en-US" w:bidi="th-TH"/>
              </w:rPr>
              <w:t xml:space="preserve"> </w:t>
            </w:r>
          </w:p>
        </w:tc>
        <w:tc>
          <w:tcPr>
            <w:tcW w:w="2120" w:type="dxa"/>
            <w:shd w:val="clear" w:color="auto" w:fill="auto"/>
            <w:noWrap/>
            <w:hideMark/>
          </w:tcPr>
          <w:p w14:paraId="5FF8EB72" w14:textId="5D814BBE" w:rsidR="007F466C"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651566555"/>
                <w:placeholder>
                  <w:docPart w:val="8EC6D6F31FAB43CEB7DE25EC0BEBA6AF"/>
                </w:placeholder>
                <w:showingPlcHdr/>
                <w:dropDownList>
                  <w:listItem w:displayText="Supported" w:value="Supported"/>
                  <w:listItem w:displayText="To be develop" w:value="To be develop"/>
                  <w:listItem w:displayText="Drop" w:value="Drop"/>
                </w:dropDownList>
              </w:sdtPr>
              <w:sdtContent>
                <w:r w:rsidR="007F466C" w:rsidRPr="00C1611A">
                  <w:rPr>
                    <w:rStyle w:val="PlaceholderText"/>
                  </w:rPr>
                  <w:t>Choose an item.</w:t>
                </w:r>
              </w:sdtContent>
            </w:sdt>
          </w:p>
        </w:tc>
      </w:tr>
      <w:tr w:rsidR="00937740" w:rsidRPr="00937740" w14:paraId="65D1BAE0" w14:textId="77777777" w:rsidTr="00C1611A">
        <w:trPr>
          <w:trHeight w:val="290"/>
        </w:trPr>
        <w:tc>
          <w:tcPr>
            <w:tcW w:w="3114" w:type="dxa"/>
            <w:shd w:val="clear" w:color="auto" w:fill="auto"/>
            <w:noWrap/>
            <w:hideMark/>
          </w:tcPr>
          <w:p w14:paraId="5BB061AA" w14:textId="098E6B09" w:rsidR="0057443E"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t>Out.</w:t>
            </w:r>
            <w:r w:rsidRPr="00C1611A">
              <w:rPr>
                <w:rFonts w:eastAsia="Times New Roman"/>
                <w:noProof w:val="0"/>
                <w:color w:val="000000"/>
                <w:cs/>
                <w:lang w:val="en-US" w:bidi="th-TH"/>
              </w:rPr>
              <w:t xml:space="preserve"> </w:t>
            </w:r>
            <w:r w:rsidRPr="00C1611A">
              <w:rPr>
                <w:rFonts w:eastAsia="Times New Roman"/>
                <w:noProof w:val="0"/>
                <w:color w:val="000000"/>
                <w:lang w:val="en-US" w:bidi="th-TH"/>
              </w:rPr>
              <w:t>CUR</w:t>
            </w:r>
            <w:r w:rsidRPr="00C1611A">
              <w:rPr>
                <w:rFonts w:eastAsia="Times New Roman"/>
                <w:noProof w:val="0"/>
                <w:color w:val="000000"/>
                <w:cs/>
                <w:lang w:val="en-US" w:bidi="th-TH"/>
              </w:rPr>
              <w:t xml:space="preserve"> </w:t>
            </w:r>
            <w:r w:rsidRPr="00C1611A">
              <w:rPr>
                <w:rFonts w:eastAsia="Times New Roman"/>
                <w:noProof w:val="0"/>
                <w:color w:val="000000"/>
                <w:lang w:val="en-US" w:bidi="th-TH"/>
              </w:rPr>
              <w:t>AMT</w:t>
            </w:r>
          </w:p>
        </w:tc>
        <w:tc>
          <w:tcPr>
            <w:tcW w:w="2501" w:type="dxa"/>
          </w:tcPr>
          <w:p w14:paraId="07C578B9" w14:textId="38EF8D59" w:rsidR="0057443E"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t xml:space="preserve">Outstanding principal amount of every customer in currency wise, depending on interest rate conditions. </w:t>
            </w:r>
            <w:proofErr w:type="gramStart"/>
            <w:r w:rsidRPr="00C1611A">
              <w:rPr>
                <w:rFonts w:eastAsia="Times New Roman"/>
                <w:noProof w:val="0"/>
                <w:color w:val="000000"/>
                <w:lang w:val="en-US" w:bidi="th-TH"/>
              </w:rPr>
              <w:t>E.g.</w:t>
            </w:r>
            <w:proofErr w:type="gramEnd"/>
            <w:r w:rsidRPr="00C1611A">
              <w:rPr>
                <w:rFonts w:eastAsia="Times New Roman"/>
                <w:noProof w:val="0"/>
                <w:color w:val="000000"/>
                <w:lang w:val="en-US" w:bidi="th-TH"/>
              </w:rPr>
              <w:t xml:space="preserve"> 5 customers total, 2 of which have the same interest rate, those two customer’s outstanding will be summed together to a single display amount</w:t>
            </w:r>
          </w:p>
          <w:p w14:paraId="5E13B467" w14:textId="3DB5153E" w:rsidR="0057443E" w:rsidRPr="00C1611A" w:rsidRDefault="0057443E" w:rsidP="00937740">
            <w:pPr>
              <w:rPr>
                <w:rFonts w:eastAsia="Times New Roman"/>
                <w:noProof w:val="0"/>
                <w:color w:val="000000"/>
                <w:lang w:val="en-US" w:bidi="th-TH"/>
              </w:rPr>
            </w:pPr>
            <w:r w:rsidRPr="00C1611A">
              <w:rPr>
                <w:rFonts w:eastAsia="Times New Roman"/>
                <w:noProof w:val="0"/>
                <w:color w:val="0070C0"/>
                <w:cs/>
                <w:lang w:val="en-US" w:bidi="th-TH"/>
              </w:rPr>
              <w:t xml:space="preserve">จำนวนเงินของเงินต้นทั้งหมดที่แท้จริง  ของลูกค้าทั้งหมด ขึ้นอยู่กับเงื่อนไข อัตราดอกเบี้ย รายวัน  เช่น  มีลูกค้าอยู่ </w:t>
            </w:r>
            <w:r w:rsidRPr="00C1611A">
              <w:rPr>
                <w:rFonts w:eastAsia="Times New Roman"/>
                <w:noProof w:val="0"/>
                <w:color w:val="0070C0"/>
                <w:lang w:val="en-US" w:bidi="th-TH"/>
              </w:rPr>
              <w:t xml:space="preserve">5 </w:t>
            </w:r>
            <w:r w:rsidRPr="00C1611A">
              <w:rPr>
                <w:rFonts w:eastAsia="Times New Roman"/>
                <w:noProof w:val="0"/>
                <w:color w:val="0070C0"/>
                <w:cs/>
                <w:lang w:val="en-US" w:bidi="th-TH"/>
              </w:rPr>
              <w:t xml:space="preserve">ราย   ใช้อัตราดอกเบี้ย เดียวกันอยู่  </w:t>
            </w:r>
            <w:r w:rsidRPr="00C1611A">
              <w:rPr>
                <w:rFonts w:eastAsia="Times New Roman"/>
                <w:noProof w:val="0"/>
                <w:color w:val="0070C0"/>
                <w:lang w:val="en-US" w:bidi="th-TH"/>
              </w:rPr>
              <w:t xml:space="preserve">2 </w:t>
            </w:r>
            <w:r w:rsidRPr="00C1611A">
              <w:rPr>
                <w:rFonts w:eastAsia="Times New Roman"/>
                <w:noProof w:val="0"/>
                <w:color w:val="0070C0"/>
                <w:cs/>
                <w:lang w:val="en-US" w:bidi="th-TH"/>
              </w:rPr>
              <w:t xml:space="preserve">ราย  </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จะต้องแสดงผลรวมของลุกค้า </w:t>
            </w:r>
            <w:r w:rsidRPr="00C1611A">
              <w:rPr>
                <w:rFonts w:eastAsia="Times New Roman"/>
                <w:noProof w:val="0"/>
                <w:color w:val="0070C0"/>
                <w:lang w:val="en-US" w:bidi="th-TH"/>
              </w:rPr>
              <w:t xml:space="preserve">2 </w:t>
            </w:r>
            <w:r w:rsidRPr="00C1611A">
              <w:rPr>
                <w:rFonts w:eastAsia="Times New Roman"/>
                <w:noProof w:val="0"/>
                <w:color w:val="0070C0"/>
                <w:cs/>
                <w:lang w:val="en-US" w:bidi="th-TH"/>
              </w:rPr>
              <w:t>รายที่</w:t>
            </w:r>
            <w:r w:rsidRPr="00C1611A">
              <w:rPr>
                <w:rFonts w:eastAsia="Times New Roman"/>
                <w:noProof w:val="0"/>
                <w:color w:val="0070C0"/>
                <w:cs/>
                <w:lang w:val="en-US" w:bidi="th-TH"/>
              </w:rPr>
              <w:lastRenderedPageBreak/>
              <w:t>ใช้ อัตราดอกเบี้ยเดียวกัน</w:t>
            </w:r>
          </w:p>
        </w:tc>
        <w:tc>
          <w:tcPr>
            <w:tcW w:w="2318" w:type="dxa"/>
            <w:shd w:val="clear" w:color="auto" w:fill="auto"/>
            <w:noWrap/>
            <w:hideMark/>
          </w:tcPr>
          <w:p w14:paraId="189F9000" w14:textId="714A74E8" w:rsidR="0057443E"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lastRenderedPageBreak/>
              <w:t> </w:t>
            </w:r>
          </w:p>
        </w:tc>
        <w:tc>
          <w:tcPr>
            <w:tcW w:w="2120" w:type="dxa"/>
            <w:shd w:val="clear" w:color="auto" w:fill="auto"/>
            <w:noWrap/>
            <w:hideMark/>
          </w:tcPr>
          <w:p w14:paraId="3C64104A" w14:textId="77AF48AD" w:rsidR="0057443E"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616603320"/>
                <w:placeholder>
                  <w:docPart w:val="908AB514F40E4F2FB780E15277FEDF21"/>
                </w:placeholder>
                <w:showingPlcHdr/>
                <w:dropDownList>
                  <w:listItem w:displayText="Supported" w:value="Supported"/>
                  <w:listItem w:displayText="To be develop" w:value="To be develop"/>
                  <w:listItem w:displayText="Drop" w:value="Drop"/>
                </w:dropDownList>
              </w:sdtPr>
              <w:sdtContent>
                <w:r w:rsidR="0057443E" w:rsidRPr="00C1611A">
                  <w:rPr>
                    <w:rStyle w:val="PlaceholderText"/>
                  </w:rPr>
                  <w:t>Choose an item.</w:t>
                </w:r>
              </w:sdtContent>
            </w:sdt>
          </w:p>
        </w:tc>
      </w:tr>
      <w:tr w:rsidR="00937740" w:rsidRPr="00937740" w14:paraId="7E78FD83" w14:textId="77777777" w:rsidTr="00C1611A">
        <w:trPr>
          <w:trHeight w:val="290"/>
        </w:trPr>
        <w:tc>
          <w:tcPr>
            <w:tcW w:w="3114" w:type="dxa"/>
            <w:shd w:val="clear" w:color="auto" w:fill="auto"/>
            <w:noWrap/>
            <w:hideMark/>
          </w:tcPr>
          <w:p w14:paraId="1E1CDFE3" w14:textId="0BA75A24" w:rsidR="0057443E"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t>Out.</w:t>
            </w:r>
            <w:r w:rsidRPr="00C1611A">
              <w:rPr>
                <w:rFonts w:eastAsia="Times New Roman"/>
                <w:noProof w:val="0"/>
                <w:color w:val="000000"/>
                <w:cs/>
                <w:lang w:val="en-US" w:bidi="th-TH"/>
              </w:rPr>
              <w:t xml:space="preserve"> </w:t>
            </w:r>
            <w:r w:rsidRPr="00C1611A">
              <w:rPr>
                <w:rFonts w:eastAsia="Times New Roman"/>
                <w:noProof w:val="0"/>
                <w:color w:val="000000"/>
                <w:lang w:val="en-US" w:bidi="th-TH"/>
              </w:rPr>
              <w:t>THB</w:t>
            </w:r>
            <w:r w:rsidRPr="00C1611A">
              <w:rPr>
                <w:rFonts w:eastAsia="Times New Roman"/>
                <w:noProof w:val="0"/>
                <w:color w:val="000000"/>
                <w:cs/>
                <w:lang w:val="en-US" w:bidi="th-TH"/>
              </w:rPr>
              <w:t xml:space="preserve"> </w:t>
            </w:r>
            <w:r w:rsidRPr="00C1611A">
              <w:rPr>
                <w:rFonts w:eastAsia="Times New Roman"/>
                <w:noProof w:val="0"/>
                <w:color w:val="000000"/>
                <w:lang w:val="en-US" w:bidi="th-TH"/>
              </w:rPr>
              <w:t>AMT</w:t>
            </w:r>
          </w:p>
        </w:tc>
        <w:tc>
          <w:tcPr>
            <w:tcW w:w="2501" w:type="dxa"/>
          </w:tcPr>
          <w:p w14:paraId="4C419C0A" w14:textId="64992081" w:rsidR="0057443E"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t xml:space="preserve">Outstanding principal amount of every customer in THB bath, depending on interest rate conditions. </w:t>
            </w:r>
            <w:proofErr w:type="gramStart"/>
            <w:r w:rsidRPr="00C1611A">
              <w:rPr>
                <w:rFonts w:eastAsia="Times New Roman"/>
                <w:noProof w:val="0"/>
                <w:color w:val="000000"/>
                <w:lang w:val="en-US" w:bidi="th-TH"/>
              </w:rPr>
              <w:t>E.g.</w:t>
            </w:r>
            <w:proofErr w:type="gramEnd"/>
            <w:r w:rsidRPr="00C1611A">
              <w:rPr>
                <w:rFonts w:eastAsia="Times New Roman"/>
                <w:noProof w:val="0"/>
                <w:color w:val="000000"/>
                <w:lang w:val="en-US" w:bidi="th-TH"/>
              </w:rPr>
              <w:t xml:space="preserve"> 5 customers total, 2 of which have the same interest rate, those two customer’s outstanding will be summed together to a single display amount</w:t>
            </w:r>
          </w:p>
          <w:p w14:paraId="1F9D7DF2" w14:textId="0C0C17AF" w:rsidR="0057443E" w:rsidRPr="00C1611A" w:rsidRDefault="0057443E" w:rsidP="00937740">
            <w:pPr>
              <w:rPr>
                <w:rFonts w:eastAsia="Times New Roman"/>
                <w:noProof w:val="0"/>
                <w:color w:val="000000"/>
                <w:lang w:val="en-US" w:bidi="th-TH"/>
              </w:rPr>
            </w:pPr>
            <w:r w:rsidRPr="00C1611A">
              <w:rPr>
                <w:rFonts w:eastAsia="Times New Roman"/>
                <w:noProof w:val="0"/>
                <w:color w:val="0070C0"/>
                <w:cs/>
                <w:lang w:val="en-US" w:bidi="th-TH"/>
              </w:rPr>
              <w:t xml:space="preserve">จำนวนเงินของเงินต้นทั้งหมดเป็นเงินบาทไทย  ของลูกค้าทั้งหมด ขึ้นอยู่กับเงื่อนไข อัตราดอกเบี้ย รายวัน  เช่น  มีลูกค้าอยู่ </w:t>
            </w:r>
            <w:r w:rsidRPr="00C1611A">
              <w:rPr>
                <w:rFonts w:eastAsia="Times New Roman"/>
                <w:noProof w:val="0"/>
                <w:color w:val="0070C0"/>
                <w:lang w:val="en-US" w:bidi="th-TH"/>
              </w:rPr>
              <w:t xml:space="preserve">5 </w:t>
            </w:r>
            <w:r w:rsidRPr="00C1611A">
              <w:rPr>
                <w:rFonts w:eastAsia="Times New Roman"/>
                <w:noProof w:val="0"/>
                <w:color w:val="0070C0"/>
                <w:cs/>
                <w:lang w:val="en-US" w:bidi="th-TH"/>
              </w:rPr>
              <w:t xml:space="preserve">ราย   ใช้อัตราดอกเบี้ย เดียวกันอยู่  </w:t>
            </w:r>
            <w:r w:rsidRPr="00C1611A">
              <w:rPr>
                <w:rFonts w:eastAsia="Times New Roman"/>
                <w:noProof w:val="0"/>
                <w:color w:val="0070C0"/>
                <w:lang w:val="en-US" w:bidi="th-TH"/>
              </w:rPr>
              <w:t xml:space="preserve">2 </w:t>
            </w:r>
            <w:r w:rsidRPr="00C1611A">
              <w:rPr>
                <w:rFonts w:eastAsia="Times New Roman"/>
                <w:noProof w:val="0"/>
                <w:color w:val="0070C0"/>
                <w:cs/>
                <w:lang w:val="en-US" w:bidi="th-TH"/>
              </w:rPr>
              <w:t xml:space="preserve">ราย  </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จะต้องแสดงผลรวมของลุกค้า </w:t>
            </w:r>
            <w:r w:rsidRPr="00C1611A">
              <w:rPr>
                <w:rFonts w:eastAsia="Times New Roman"/>
                <w:noProof w:val="0"/>
                <w:color w:val="0070C0"/>
                <w:lang w:val="en-US" w:bidi="th-TH"/>
              </w:rPr>
              <w:t xml:space="preserve">2 </w:t>
            </w:r>
            <w:r w:rsidRPr="00C1611A">
              <w:rPr>
                <w:rFonts w:eastAsia="Times New Roman"/>
                <w:noProof w:val="0"/>
                <w:color w:val="0070C0"/>
                <w:cs/>
                <w:lang w:val="en-US" w:bidi="th-TH"/>
              </w:rPr>
              <w:t>รายที่ใช้ อัตราดอกเบี้ยเดียวกัน</w:t>
            </w:r>
          </w:p>
        </w:tc>
        <w:tc>
          <w:tcPr>
            <w:tcW w:w="2318" w:type="dxa"/>
            <w:shd w:val="clear" w:color="auto" w:fill="auto"/>
            <w:noWrap/>
            <w:hideMark/>
          </w:tcPr>
          <w:p w14:paraId="54C5D610" w14:textId="2C229333" w:rsidR="0057443E" w:rsidRPr="00C1611A" w:rsidRDefault="0057443E" w:rsidP="00937740">
            <w:pPr>
              <w:rPr>
                <w:rFonts w:eastAsia="Times New Roman"/>
                <w:noProof w:val="0"/>
                <w:color w:val="000000"/>
                <w:lang w:val="en-US" w:bidi="th-TH"/>
              </w:rPr>
            </w:pPr>
          </w:p>
        </w:tc>
        <w:tc>
          <w:tcPr>
            <w:tcW w:w="2120" w:type="dxa"/>
            <w:shd w:val="clear" w:color="auto" w:fill="auto"/>
            <w:noWrap/>
            <w:hideMark/>
          </w:tcPr>
          <w:p w14:paraId="44B21268" w14:textId="7AAD9869" w:rsidR="0057443E"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2077775823"/>
                <w:placeholder>
                  <w:docPart w:val="C2507EC2570C41C5B7DBC99BEADDC423"/>
                </w:placeholder>
                <w:showingPlcHdr/>
                <w:dropDownList>
                  <w:listItem w:displayText="Supported" w:value="Supported"/>
                  <w:listItem w:displayText="To be develop" w:value="To be develop"/>
                  <w:listItem w:displayText="Drop" w:value="Drop"/>
                </w:dropDownList>
              </w:sdtPr>
              <w:sdtContent>
                <w:r w:rsidR="0057443E" w:rsidRPr="00C1611A">
                  <w:rPr>
                    <w:rStyle w:val="PlaceholderText"/>
                  </w:rPr>
                  <w:t>Choose an item.</w:t>
                </w:r>
              </w:sdtContent>
            </w:sdt>
          </w:p>
        </w:tc>
      </w:tr>
      <w:tr w:rsidR="00937740" w:rsidRPr="00937740" w14:paraId="632CEDC2" w14:textId="77777777" w:rsidTr="00C1611A">
        <w:trPr>
          <w:trHeight w:val="290"/>
        </w:trPr>
        <w:tc>
          <w:tcPr>
            <w:tcW w:w="3114" w:type="dxa"/>
            <w:shd w:val="clear" w:color="auto" w:fill="auto"/>
            <w:noWrap/>
            <w:hideMark/>
          </w:tcPr>
          <w:p w14:paraId="4CE59E07" w14:textId="0F4C110C" w:rsidR="0057443E"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t>INT</w:t>
            </w:r>
            <w:r w:rsidRPr="00C1611A">
              <w:rPr>
                <w:rFonts w:eastAsia="Times New Roman"/>
                <w:noProof w:val="0"/>
                <w:color w:val="000000"/>
                <w:cs/>
                <w:lang w:val="en-US" w:bidi="th-TH"/>
              </w:rPr>
              <w:t xml:space="preserve"> </w:t>
            </w:r>
            <w:r w:rsidRPr="00C1611A">
              <w:rPr>
                <w:rFonts w:eastAsia="Times New Roman"/>
                <w:noProof w:val="0"/>
                <w:color w:val="000000"/>
                <w:lang w:val="en-US" w:bidi="th-TH"/>
              </w:rPr>
              <w:t>CUR</w:t>
            </w:r>
            <w:r w:rsidRPr="00C1611A">
              <w:rPr>
                <w:rFonts w:eastAsia="Times New Roman"/>
                <w:noProof w:val="0"/>
                <w:color w:val="000000"/>
                <w:cs/>
                <w:lang w:val="en-US" w:bidi="th-TH"/>
              </w:rPr>
              <w:t xml:space="preserve"> </w:t>
            </w:r>
            <w:r w:rsidRPr="00C1611A">
              <w:rPr>
                <w:rFonts w:eastAsia="Times New Roman"/>
                <w:noProof w:val="0"/>
                <w:color w:val="000000"/>
                <w:lang w:val="en-US" w:bidi="th-TH"/>
              </w:rPr>
              <w:t>AMT</w:t>
            </w:r>
          </w:p>
        </w:tc>
        <w:tc>
          <w:tcPr>
            <w:tcW w:w="2501" w:type="dxa"/>
          </w:tcPr>
          <w:p w14:paraId="6D08CA16" w14:textId="1A8C0983" w:rsidR="00B862CA" w:rsidRPr="00C1611A" w:rsidRDefault="00B862CA" w:rsidP="00937740">
            <w:pPr>
              <w:rPr>
                <w:rFonts w:eastAsia="Times New Roman"/>
                <w:noProof w:val="0"/>
                <w:color w:val="000000"/>
                <w:lang w:val="en-US" w:bidi="th-TH"/>
              </w:rPr>
            </w:pPr>
            <w:r w:rsidRPr="00C1611A">
              <w:rPr>
                <w:rFonts w:eastAsia="Times New Roman"/>
                <w:noProof w:val="0"/>
                <w:color w:val="000000"/>
                <w:lang w:val="en-US" w:bidi="th-TH"/>
              </w:rPr>
              <w:t xml:space="preserve">Outstanding interest amount of every customer in </w:t>
            </w:r>
            <w:proofErr w:type="spellStart"/>
            <w:r w:rsidRPr="00C1611A">
              <w:rPr>
                <w:rFonts w:eastAsia="Times New Roman"/>
                <w:noProof w:val="0"/>
                <w:color w:val="000000"/>
                <w:lang w:val="en-US" w:bidi="th-TH"/>
              </w:rPr>
              <w:t>currencywise</w:t>
            </w:r>
            <w:proofErr w:type="spellEnd"/>
            <w:r w:rsidRPr="00C1611A">
              <w:rPr>
                <w:rFonts w:eastAsia="Times New Roman"/>
                <w:noProof w:val="0"/>
                <w:color w:val="000000"/>
                <w:lang w:val="en-US" w:bidi="th-TH"/>
              </w:rPr>
              <w:t xml:space="preserve">, depending on interest rate conditions. </w:t>
            </w:r>
            <w:proofErr w:type="gramStart"/>
            <w:r w:rsidRPr="00C1611A">
              <w:rPr>
                <w:rFonts w:eastAsia="Times New Roman"/>
                <w:noProof w:val="0"/>
                <w:color w:val="000000"/>
                <w:lang w:val="en-US" w:bidi="th-TH"/>
              </w:rPr>
              <w:t>E.g.</w:t>
            </w:r>
            <w:proofErr w:type="gramEnd"/>
            <w:r w:rsidRPr="00C1611A">
              <w:rPr>
                <w:rFonts w:eastAsia="Times New Roman"/>
                <w:noProof w:val="0"/>
                <w:color w:val="000000"/>
                <w:lang w:val="en-US" w:bidi="th-TH"/>
              </w:rPr>
              <w:t xml:space="preserve"> 5 customers total, 2 of which have the same interest rate, those two customer’s outstanding will be summed together to a single display amount</w:t>
            </w:r>
          </w:p>
          <w:p w14:paraId="15BBD098" w14:textId="053DB17F" w:rsidR="0057443E" w:rsidRPr="00C1611A" w:rsidRDefault="00B862CA" w:rsidP="00937740">
            <w:pPr>
              <w:rPr>
                <w:rFonts w:eastAsia="Times New Roman"/>
                <w:noProof w:val="0"/>
                <w:color w:val="000000"/>
                <w:lang w:val="en-US" w:bidi="th-TH"/>
              </w:rPr>
            </w:pPr>
            <w:r w:rsidRPr="00C1611A">
              <w:rPr>
                <w:rFonts w:eastAsia="Times New Roman"/>
                <w:noProof w:val="0"/>
                <w:color w:val="0070C0"/>
                <w:cs/>
                <w:lang w:val="en-US" w:bidi="th-TH"/>
              </w:rPr>
              <w:t>จำนวนเงินของดอกเบี้ยทั้งหมดที่แท้จริง  ของลูกค้าทั้งหมด ขึ้นอยู่กับ</w:t>
            </w:r>
            <w:r w:rsidRPr="00C1611A">
              <w:rPr>
                <w:rFonts w:eastAsia="Times New Roman"/>
                <w:noProof w:val="0"/>
                <w:color w:val="0070C0"/>
                <w:cs/>
                <w:lang w:val="en-US" w:bidi="th-TH"/>
              </w:rPr>
              <w:lastRenderedPageBreak/>
              <w:t xml:space="preserve">เงื่อนไข อัตราดอกเบี้ย รายวัน  เช่น  มีลูกค้าอยู่ </w:t>
            </w:r>
            <w:r w:rsidRPr="00C1611A">
              <w:rPr>
                <w:rFonts w:eastAsia="Times New Roman"/>
                <w:noProof w:val="0"/>
                <w:color w:val="0070C0"/>
                <w:lang w:val="en-US" w:bidi="th-TH"/>
              </w:rPr>
              <w:t xml:space="preserve">5 </w:t>
            </w:r>
            <w:r w:rsidRPr="00C1611A">
              <w:rPr>
                <w:rFonts w:eastAsia="Times New Roman"/>
                <w:noProof w:val="0"/>
                <w:color w:val="0070C0"/>
                <w:cs/>
                <w:lang w:val="en-US" w:bidi="th-TH"/>
              </w:rPr>
              <w:t xml:space="preserve">ราย   ใช้อัตราดอกเบี้ย เดียวกันอยู่  </w:t>
            </w:r>
            <w:r w:rsidRPr="00C1611A">
              <w:rPr>
                <w:rFonts w:eastAsia="Times New Roman"/>
                <w:noProof w:val="0"/>
                <w:color w:val="0070C0"/>
                <w:lang w:val="en-US" w:bidi="th-TH"/>
              </w:rPr>
              <w:t xml:space="preserve">2 </w:t>
            </w:r>
            <w:r w:rsidRPr="00C1611A">
              <w:rPr>
                <w:rFonts w:eastAsia="Times New Roman"/>
                <w:noProof w:val="0"/>
                <w:color w:val="0070C0"/>
                <w:cs/>
                <w:lang w:val="en-US" w:bidi="th-TH"/>
              </w:rPr>
              <w:t xml:space="preserve">ราย  </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จะต้องแสดงผลรวมของลุกค้า </w:t>
            </w:r>
            <w:r w:rsidRPr="00C1611A">
              <w:rPr>
                <w:rFonts w:eastAsia="Times New Roman"/>
                <w:noProof w:val="0"/>
                <w:color w:val="0070C0"/>
                <w:lang w:val="en-US" w:bidi="th-TH"/>
              </w:rPr>
              <w:t xml:space="preserve">2 </w:t>
            </w:r>
            <w:r w:rsidRPr="00C1611A">
              <w:rPr>
                <w:rFonts w:eastAsia="Times New Roman"/>
                <w:noProof w:val="0"/>
                <w:color w:val="0070C0"/>
                <w:cs/>
                <w:lang w:val="en-US" w:bidi="th-TH"/>
              </w:rPr>
              <w:t>รายที่ใช้ อัตราดอกเบี้ยเดียวกัน</w:t>
            </w:r>
          </w:p>
        </w:tc>
        <w:tc>
          <w:tcPr>
            <w:tcW w:w="2318" w:type="dxa"/>
            <w:shd w:val="clear" w:color="auto" w:fill="auto"/>
            <w:noWrap/>
            <w:hideMark/>
          </w:tcPr>
          <w:p w14:paraId="1FEC5347" w14:textId="6F0C2E8D" w:rsidR="0057443E" w:rsidRPr="00C1611A" w:rsidRDefault="0057443E" w:rsidP="00937740">
            <w:pPr>
              <w:rPr>
                <w:rFonts w:eastAsia="Times New Roman"/>
                <w:noProof w:val="0"/>
                <w:color w:val="000000"/>
                <w:lang w:val="en-US" w:bidi="th-TH"/>
              </w:rPr>
            </w:pPr>
            <w:r w:rsidRPr="00C1611A">
              <w:rPr>
                <w:rFonts w:eastAsia="Times New Roman"/>
                <w:noProof w:val="0"/>
                <w:color w:val="000000"/>
                <w:lang w:val="en-US" w:bidi="th-TH"/>
              </w:rPr>
              <w:lastRenderedPageBreak/>
              <w:t> </w:t>
            </w:r>
          </w:p>
        </w:tc>
        <w:tc>
          <w:tcPr>
            <w:tcW w:w="2120" w:type="dxa"/>
            <w:shd w:val="clear" w:color="auto" w:fill="auto"/>
            <w:noWrap/>
            <w:hideMark/>
          </w:tcPr>
          <w:p w14:paraId="48439160" w14:textId="2D0E4309" w:rsidR="0057443E"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646965411"/>
                <w:placeholder>
                  <w:docPart w:val="BE5AA65FFDBA4F8E9A5B21C0ED093674"/>
                </w:placeholder>
                <w:showingPlcHdr/>
                <w:dropDownList>
                  <w:listItem w:displayText="Supported" w:value="Supported"/>
                  <w:listItem w:displayText="To be develop" w:value="To be develop"/>
                  <w:listItem w:displayText="Drop" w:value="Drop"/>
                </w:dropDownList>
              </w:sdtPr>
              <w:sdtContent>
                <w:r w:rsidR="0057443E" w:rsidRPr="00C1611A">
                  <w:rPr>
                    <w:rStyle w:val="PlaceholderText"/>
                  </w:rPr>
                  <w:t>Choose an item.</w:t>
                </w:r>
              </w:sdtContent>
            </w:sdt>
          </w:p>
        </w:tc>
      </w:tr>
      <w:tr w:rsidR="00937740" w:rsidRPr="00937740" w14:paraId="5369ACD3" w14:textId="77777777" w:rsidTr="00C1611A">
        <w:trPr>
          <w:trHeight w:val="290"/>
        </w:trPr>
        <w:tc>
          <w:tcPr>
            <w:tcW w:w="3114" w:type="dxa"/>
            <w:shd w:val="clear" w:color="auto" w:fill="auto"/>
            <w:noWrap/>
            <w:hideMark/>
          </w:tcPr>
          <w:p w14:paraId="694B3CB4" w14:textId="531F309E" w:rsidR="00E35590" w:rsidRPr="00C1611A" w:rsidRDefault="00E35590" w:rsidP="00937740">
            <w:pPr>
              <w:rPr>
                <w:rFonts w:eastAsia="Times New Roman"/>
                <w:noProof w:val="0"/>
                <w:color w:val="000000"/>
                <w:lang w:val="en-US" w:bidi="th-TH"/>
              </w:rPr>
            </w:pPr>
            <w:r w:rsidRPr="00C1611A">
              <w:rPr>
                <w:rFonts w:eastAsia="Times New Roman"/>
                <w:noProof w:val="0"/>
                <w:color w:val="000000"/>
                <w:lang w:val="en-US" w:bidi="th-TH"/>
              </w:rPr>
              <w:t>INT</w:t>
            </w:r>
            <w:r w:rsidRPr="00C1611A">
              <w:rPr>
                <w:rFonts w:eastAsia="Times New Roman"/>
                <w:noProof w:val="0"/>
                <w:color w:val="000000"/>
                <w:cs/>
                <w:lang w:val="en-US" w:bidi="th-TH"/>
              </w:rPr>
              <w:t xml:space="preserve"> </w:t>
            </w:r>
            <w:proofErr w:type="gramStart"/>
            <w:r w:rsidRPr="00C1611A">
              <w:rPr>
                <w:rFonts w:eastAsia="Times New Roman"/>
                <w:noProof w:val="0"/>
                <w:color w:val="000000"/>
                <w:lang w:val="en-US" w:bidi="th-TH"/>
              </w:rPr>
              <w:t>THB</w:t>
            </w:r>
            <w:r w:rsidRPr="00C1611A">
              <w:rPr>
                <w:rFonts w:eastAsia="Times New Roman"/>
                <w:noProof w:val="0"/>
                <w:color w:val="000000"/>
                <w:cs/>
                <w:lang w:val="en-US" w:bidi="th-TH"/>
              </w:rPr>
              <w:t xml:space="preserve">  </w:t>
            </w:r>
            <w:r w:rsidRPr="00C1611A">
              <w:rPr>
                <w:rFonts w:eastAsia="Times New Roman"/>
                <w:noProof w:val="0"/>
                <w:color w:val="000000"/>
                <w:lang w:val="en-US" w:bidi="th-TH"/>
              </w:rPr>
              <w:t>AMT</w:t>
            </w:r>
            <w:proofErr w:type="gramEnd"/>
          </w:p>
        </w:tc>
        <w:tc>
          <w:tcPr>
            <w:tcW w:w="2501" w:type="dxa"/>
          </w:tcPr>
          <w:p w14:paraId="70B57065" w14:textId="220AD431" w:rsidR="00E35590" w:rsidRPr="00C1611A" w:rsidRDefault="00E35590" w:rsidP="00937740">
            <w:pPr>
              <w:rPr>
                <w:rFonts w:eastAsia="Times New Roman"/>
                <w:noProof w:val="0"/>
                <w:color w:val="000000"/>
                <w:lang w:val="en-US" w:bidi="th-TH"/>
              </w:rPr>
            </w:pPr>
            <w:r w:rsidRPr="00C1611A">
              <w:rPr>
                <w:rFonts w:eastAsia="Times New Roman"/>
                <w:noProof w:val="0"/>
                <w:color w:val="000000"/>
                <w:lang w:val="en-US" w:bidi="th-TH"/>
              </w:rPr>
              <w:t xml:space="preserve">Outstanding interest amount of every customer in THB bath, depending on interest rate conditions. </w:t>
            </w:r>
            <w:proofErr w:type="gramStart"/>
            <w:r w:rsidRPr="00C1611A">
              <w:rPr>
                <w:rFonts w:eastAsia="Times New Roman"/>
                <w:noProof w:val="0"/>
                <w:color w:val="000000"/>
                <w:lang w:val="en-US" w:bidi="th-TH"/>
              </w:rPr>
              <w:t>E.g.</w:t>
            </w:r>
            <w:proofErr w:type="gramEnd"/>
            <w:r w:rsidRPr="00C1611A">
              <w:rPr>
                <w:rFonts w:eastAsia="Times New Roman"/>
                <w:noProof w:val="0"/>
                <w:color w:val="000000"/>
                <w:lang w:val="en-US" w:bidi="th-TH"/>
              </w:rPr>
              <w:t xml:space="preserve"> 5 customers total, 2 of which have the same interest rate, those two customer’s outstanding will be summed together to a single display amount</w:t>
            </w:r>
          </w:p>
          <w:p w14:paraId="51D37C1C" w14:textId="7BA5BF09" w:rsidR="00E35590" w:rsidRPr="00C1611A" w:rsidRDefault="00E35590" w:rsidP="00937740">
            <w:pPr>
              <w:rPr>
                <w:rFonts w:eastAsia="Times New Roman"/>
                <w:noProof w:val="0"/>
                <w:color w:val="000000"/>
                <w:lang w:val="en-US" w:bidi="th-TH"/>
              </w:rPr>
            </w:pPr>
            <w:r w:rsidRPr="00C1611A">
              <w:rPr>
                <w:rFonts w:eastAsia="Times New Roman"/>
                <w:noProof w:val="0"/>
                <w:color w:val="0070C0"/>
                <w:cs/>
                <w:lang w:val="en-US" w:bidi="th-TH"/>
              </w:rPr>
              <w:t xml:space="preserve">จำนวนเงินของดอกเบี้ยทั้งหมดที่แท้เงินบาท  ของลูกค้าทั้งหมด ขึ้นอยู่กับเงื่อนไข อัตราดอกเบี้ย รายวัน  เช่น  มีลูกค้าอยู่ </w:t>
            </w:r>
            <w:r w:rsidRPr="00C1611A">
              <w:rPr>
                <w:rFonts w:eastAsia="Times New Roman"/>
                <w:noProof w:val="0"/>
                <w:color w:val="0070C0"/>
                <w:lang w:val="en-US" w:bidi="th-TH"/>
              </w:rPr>
              <w:t xml:space="preserve">5 </w:t>
            </w:r>
            <w:r w:rsidRPr="00C1611A">
              <w:rPr>
                <w:rFonts w:eastAsia="Times New Roman"/>
                <w:noProof w:val="0"/>
                <w:color w:val="0070C0"/>
                <w:cs/>
                <w:lang w:val="en-US" w:bidi="th-TH"/>
              </w:rPr>
              <w:t xml:space="preserve">ราย   ใช้อัตราดอกเบี้ย เดียวกันอยู่  </w:t>
            </w:r>
            <w:r w:rsidRPr="00C1611A">
              <w:rPr>
                <w:rFonts w:eastAsia="Times New Roman"/>
                <w:noProof w:val="0"/>
                <w:color w:val="0070C0"/>
                <w:lang w:val="en-US" w:bidi="th-TH"/>
              </w:rPr>
              <w:t xml:space="preserve">2 </w:t>
            </w:r>
            <w:r w:rsidRPr="00C1611A">
              <w:rPr>
                <w:rFonts w:eastAsia="Times New Roman"/>
                <w:noProof w:val="0"/>
                <w:color w:val="0070C0"/>
                <w:cs/>
                <w:lang w:val="en-US" w:bidi="th-TH"/>
              </w:rPr>
              <w:t xml:space="preserve">ราย  </w:t>
            </w:r>
            <w:r w:rsidRPr="00C1611A">
              <w:rPr>
                <w:rFonts w:eastAsia="Times New Roman"/>
                <w:noProof w:val="0"/>
                <w:color w:val="0070C0"/>
                <w:lang w:val="en-US" w:bidi="th-TH"/>
              </w:rPr>
              <w:t xml:space="preserve"> </w:t>
            </w:r>
            <w:r w:rsidRPr="00C1611A">
              <w:rPr>
                <w:rFonts w:eastAsia="Times New Roman"/>
                <w:noProof w:val="0"/>
                <w:color w:val="0070C0"/>
                <w:cs/>
                <w:lang w:val="en-US" w:bidi="th-TH"/>
              </w:rPr>
              <w:t xml:space="preserve">จะต้องแสดงผลรวมของลุกค้า </w:t>
            </w:r>
            <w:r w:rsidRPr="00C1611A">
              <w:rPr>
                <w:rFonts w:eastAsia="Times New Roman"/>
                <w:noProof w:val="0"/>
                <w:color w:val="0070C0"/>
                <w:lang w:val="en-US" w:bidi="th-TH"/>
              </w:rPr>
              <w:t xml:space="preserve">2 </w:t>
            </w:r>
            <w:r w:rsidRPr="00C1611A">
              <w:rPr>
                <w:rFonts w:eastAsia="Times New Roman"/>
                <w:noProof w:val="0"/>
                <w:color w:val="0070C0"/>
                <w:cs/>
                <w:lang w:val="en-US" w:bidi="th-TH"/>
              </w:rPr>
              <w:t>รายที่ใช้ อัตราดอกเบี้ยเดียวกัน</w:t>
            </w:r>
          </w:p>
        </w:tc>
        <w:tc>
          <w:tcPr>
            <w:tcW w:w="2318" w:type="dxa"/>
            <w:shd w:val="clear" w:color="auto" w:fill="auto"/>
            <w:noWrap/>
            <w:hideMark/>
          </w:tcPr>
          <w:p w14:paraId="0664A23B" w14:textId="4A00E3AC" w:rsidR="00E35590" w:rsidRPr="00C1611A" w:rsidRDefault="00E35590" w:rsidP="00937740">
            <w:pPr>
              <w:rPr>
                <w:rFonts w:eastAsia="Times New Roman"/>
                <w:noProof w:val="0"/>
                <w:color w:val="000000"/>
                <w:lang w:val="en-US" w:bidi="th-TH"/>
              </w:rPr>
            </w:pPr>
            <w:r w:rsidRPr="00C1611A">
              <w:rPr>
                <w:rFonts w:eastAsia="Times New Roman"/>
                <w:noProof w:val="0"/>
                <w:color w:val="000000"/>
                <w:lang w:val="en-US" w:bidi="th-TH"/>
              </w:rPr>
              <w:t> </w:t>
            </w:r>
          </w:p>
        </w:tc>
        <w:tc>
          <w:tcPr>
            <w:tcW w:w="2120" w:type="dxa"/>
            <w:shd w:val="clear" w:color="auto" w:fill="auto"/>
            <w:noWrap/>
            <w:hideMark/>
          </w:tcPr>
          <w:p w14:paraId="5DB066EE" w14:textId="3DF559DD" w:rsidR="00E35590"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795523777"/>
                <w:placeholder>
                  <w:docPart w:val="9B0BAF92F599439581F8C2B4C44E6ECF"/>
                </w:placeholder>
                <w:showingPlcHdr/>
                <w:dropDownList>
                  <w:listItem w:displayText="Supported" w:value="Supported"/>
                  <w:listItem w:displayText="To be develop" w:value="To be develop"/>
                  <w:listItem w:displayText="Drop" w:value="Drop"/>
                </w:dropDownList>
              </w:sdtPr>
              <w:sdtContent>
                <w:r w:rsidR="00E35590" w:rsidRPr="00C1611A">
                  <w:rPr>
                    <w:rStyle w:val="PlaceholderText"/>
                  </w:rPr>
                  <w:t>Choose an item.</w:t>
                </w:r>
              </w:sdtContent>
            </w:sdt>
          </w:p>
        </w:tc>
      </w:tr>
      <w:tr w:rsidR="00937740" w:rsidRPr="00937740" w14:paraId="36FDC105" w14:textId="77777777" w:rsidTr="00C1611A">
        <w:trPr>
          <w:trHeight w:val="290"/>
        </w:trPr>
        <w:tc>
          <w:tcPr>
            <w:tcW w:w="3114" w:type="dxa"/>
            <w:shd w:val="clear" w:color="auto" w:fill="auto"/>
            <w:noWrap/>
          </w:tcPr>
          <w:p w14:paraId="4C3CD41E" w14:textId="5DDB7099" w:rsidR="00E35590" w:rsidRPr="00C1611A" w:rsidRDefault="00E35590" w:rsidP="00937740">
            <w:pPr>
              <w:rPr>
                <w:rFonts w:eastAsia="Times New Roman"/>
                <w:noProof w:val="0"/>
                <w:color w:val="000000"/>
                <w:lang w:val="en-US" w:bidi="th-TH"/>
              </w:rPr>
            </w:pPr>
            <w:r w:rsidRPr="00C1611A">
              <w:rPr>
                <w:rFonts w:eastAsia="Times New Roman"/>
                <w:noProof w:val="0"/>
                <w:color w:val="000000"/>
                <w:lang w:val="en-US" w:bidi="th-TH"/>
              </w:rPr>
              <w:t>EXCH.RATE</w:t>
            </w:r>
          </w:p>
        </w:tc>
        <w:tc>
          <w:tcPr>
            <w:tcW w:w="2501" w:type="dxa"/>
          </w:tcPr>
          <w:p w14:paraId="43A8BB53" w14:textId="7A1633A9" w:rsidR="00E35590" w:rsidRPr="00C1611A" w:rsidRDefault="001018BE" w:rsidP="00937740">
            <w:pPr>
              <w:rPr>
                <w:rFonts w:eastAsia="Times New Roman"/>
                <w:noProof w:val="0"/>
                <w:color w:val="000000"/>
                <w:lang w:val="en-US" w:bidi="th-TH"/>
              </w:rPr>
            </w:pPr>
            <w:r w:rsidRPr="00C1611A">
              <w:rPr>
                <w:rFonts w:eastAsia="Times New Roman"/>
                <w:noProof w:val="0"/>
                <w:color w:val="000000"/>
                <w:lang w:val="en-US" w:bidi="th-TH"/>
              </w:rPr>
              <w:t xml:space="preserve">Using </w:t>
            </w:r>
            <w:proofErr w:type="spellStart"/>
            <w:r w:rsidRPr="00C1611A">
              <w:rPr>
                <w:rFonts w:eastAsia="Times New Roman"/>
                <w:noProof w:val="0"/>
                <w:color w:val="000000"/>
                <w:lang w:val="en-US" w:bidi="th-TH"/>
              </w:rPr>
              <w:t>Mid</w:t>
            </w:r>
            <w:r w:rsidR="00937740">
              <w:rPr>
                <w:rFonts w:eastAsia="Times New Roman"/>
                <w:noProof w:val="0"/>
                <w:color w:val="000000"/>
                <w:lang w:val="en-US" w:bidi="th-TH"/>
              </w:rPr>
              <w:t xml:space="preserve"> </w:t>
            </w:r>
            <w:r w:rsidRPr="00C1611A">
              <w:rPr>
                <w:rFonts w:eastAsia="Times New Roman"/>
                <w:noProof w:val="0"/>
                <w:color w:val="000000"/>
                <w:lang w:val="en-US" w:bidi="th-TH"/>
              </w:rPr>
              <w:t>Rate</w:t>
            </w:r>
            <w:proofErr w:type="spellEnd"/>
          </w:p>
        </w:tc>
        <w:tc>
          <w:tcPr>
            <w:tcW w:w="2318" w:type="dxa"/>
            <w:shd w:val="clear" w:color="auto" w:fill="auto"/>
            <w:noWrap/>
          </w:tcPr>
          <w:p w14:paraId="54A26055" w14:textId="2316090B" w:rsidR="00E35590" w:rsidRPr="00C1611A" w:rsidRDefault="00E35590" w:rsidP="00937740">
            <w:pPr>
              <w:rPr>
                <w:rFonts w:eastAsia="Times New Roman"/>
                <w:noProof w:val="0"/>
                <w:color w:val="000000"/>
                <w:lang w:val="en-US" w:bidi="th-TH"/>
              </w:rPr>
            </w:pPr>
          </w:p>
        </w:tc>
        <w:tc>
          <w:tcPr>
            <w:tcW w:w="2120" w:type="dxa"/>
            <w:shd w:val="clear" w:color="auto" w:fill="auto"/>
            <w:noWrap/>
          </w:tcPr>
          <w:p w14:paraId="74568A1F" w14:textId="5C0ACB3F" w:rsidR="00E35590"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339591426"/>
                <w:placeholder>
                  <w:docPart w:val="9331EBD514FD4632A7AB01318DF0D0C4"/>
                </w:placeholder>
                <w:showingPlcHdr/>
                <w:dropDownList>
                  <w:listItem w:displayText="Supported" w:value="Supported"/>
                  <w:listItem w:displayText="To be develop" w:value="To be develop"/>
                  <w:listItem w:displayText="Drop" w:value="Drop"/>
                </w:dropDownList>
              </w:sdtPr>
              <w:sdtContent>
                <w:r w:rsidR="00E35590" w:rsidRPr="00C1611A">
                  <w:rPr>
                    <w:rStyle w:val="PlaceholderText"/>
                  </w:rPr>
                  <w:t>Choose an item.</w:t>
                </w:r>
              </w:sdtContent>
            </w:sdt>
          </w:p>
        </w:tc>
      </w:tr>
      <w:tr w:rsidR="00937740" w:rsidRPr="00937740" w14:paraId="3EB9D315" w14:textId="77777777" w:rsidTr="00C1611A">
        <w:trPr>
          <w:trHeight w:val="290"/>
        </w:trPr>
        <w:tc>
          <w:tcPr>
            <w:tcW w:w="3114" w:type="dxa"/>
            <w:shd w:val="clear" w:color="auto" w:fill="auto"/>
            <w:noWrap/>
          </w:tcPr>
          <w:p w14:paraId="24325E63" w14:textId="21775190" w:rsidR="00E35590" w:rsidRPr="00C1611A" w:rsidRDefault="00E35590" w:rsidP="00937740">
            <w:pPr>
              <w:rPr>
                <w:rFonts w:eastAsia="Times New Roman"/>
                <w:noProof w:val="0"/>
                <w:color w:val="000000"/>
                <w:lang w:val="en-US" w:bidi="th-TH"/>
              </w:rPr>
            </w:pPr>
            <w:r w:rsidRPr="00C1611A">
              <w:rPr>
                <w:rFonts w:eastAsia="Times New Roman"/>
                <w:noProof w:val="0"/>
                <w:color w:val="000000"/>
                <w:lang w:val="en-US" w:bidi="th-TH"/>
              </w:rPr>
              <w:t xml:space="preserve">Final Total </w:t>
            </w:r>
          </w:p>
        </w:tc>
        <w:tc>
          <w:tcPr>
            <w:tcW w:w="2501" w:type="dxa"/>
          </w:tcPr>
          <w:p w14:paraId="6BED2C7E" w14:textId="77777777" w:rsidR="00E35590" w:rsidRPr="00C1611A" w:rsidRDefault="00E35590" w:rsidP="00937740">
            <w:pPr>
              <w:rPr>
                <w:rFonts w:eastAsia="Times New Roman"/>
                <w:noProof w:val="0"/>
                <w:color w:val="000000"/>
                <w:cs/>
                <w:lang w:val="en-US" w:bidi="th-TH"/>
              </w:rPr>
            </w:pPr>
          </w:p>
        </w:tc>
        <w:tc>
          <w:tcPr>
            <w:tcW w:w="2318" w:type="dxa"/>
            <w:shd w:val="clear" w:color="auto" w:fill="auto"/>
            <w:noWrap/>
          </w:tcPr>
          <w:p w14:paraId="3B5BD20F" w14:textId="20B2DBF7" w:rsidR="00E35590" w:rsidRPr="00C1611A" w:rsidRDefault="00E35590" w:rsidP="00937740">
            <w:pPr>
              <w:rPr>
                <w:rFonts w:eastAsia="Times New Roman"/>
                <w:noProof w:val="0"/>
                <w:color w:val="000000"/>
                <w:lang w:val="en-US" w:bidi="th-TH"/>
              </w:rPr>
            </w:pPr>
          </w:p>
        </w:tc>
        <w:tc>
          <w:tcPr>
            <w:tcW w:w="2120" w:type="dxa"/>
            <w:shd w:val="clear" w:color="auto" w:fill="auto"/>
            <w:noWrap/>
          </w:tcPr>
          <w:p w14:paraId="4C9657F9" w14:textId="23B1063E" w:rsidR="00E35590"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559167464"/>
                <w:placeholder>
                  <w:docPart w:val="EBAC38E1F516411DB8F6BB033DC36B1F"/>
                </w:placeholder>
                <w:showingPlcHdr/>
                <w:dropDownList>
                  <w:listItem w:displayText="Supported" w:value="Supported"/>
                  <w:listItem w:displayText="To be develop" w:value="To be develop"/>
                  <w:listItem w:displayText="Drop" w:value="Drop"/>
                </w:dropDownList>
              </w:sdtPr>
              <w:sdtContent>
                <w:r w:rsidR="00937740" w:rsidRPr="00937740">
                  <w:rPr>
                    <w:rStyle w:val="PlaceholderText"/>
                  </w:rPr>
                  <w:t>Choose an item.</w:t>
                </w:r>
              </w:sdtContent>
            </w:sdt>
          </w:p>
        </w:tc>
      </w:tr>
      <w:tr w:rsidR="00937740" w:rsidRPr="00937740" w14:paraId="6BF5E029" w14:textId="77777777" w:rsidTr="00C1611A">
        <w:trPr>
          <w:trHeight w:val="290"/>
        </w:trPr>
        <w:tc>
          <w:tcPr>
            <w:tcW w:w="3114" w:type="dxa"/>
            <w:shd w:val="clear" w:color="auto" w:fill="auto"/>
            <w:noWrap/>
          </w:tcPr>
          <w:p w14:paraId="42613011" w14:textId="7D0A46B2" w:rsidR="00E35590" w:rsidRPr="00C1611A" w:rsidRDefault="00E35590" w:rsidP="00937740">
            <w:pPr>
              <w:rPr>
                <w:rFonts w:eastAsia="Times New Roman"/>
                <w:noProof w:val="0"/>
                <w:color w:val="000000"/>
                <w:lang w:val="en-US" w:bidi="th-TH"/>
              </w:rPr>
            </w:pPr>
            <w:r w:rsidRPr="00C1611A">
              <w:rPr>
                <w:rFonts w:eastAsia="Times New Roman"/>
                <w:noProof w:val="0"/>
                <w:color w:val="000000"/>
                <w:lang w:val="en-US" w:bidi="th-TH"/>
              </w:rPr>
              <w:t xml:space="preserve">Total by currency wise </w:t>
            </w:r>
          </w:p>
        </w:tc>
        <w:tc>
          <w:tcPr>
            <w:tcW w:w="2501" w:type="dxa"/>
          </w:tcPr>
          <w:p w14:paraId="125E2732" w14:textId="77777777" w:rsidR="00E35590" w:rsidRPr="00C1611A" w:rsidRDefault="00B92631" w:rsidP="00937740">
            <w:pPr>
              <w:rPr>
                <w:rFonts w:eastAsia="Times New Roman"/>
                <w:noProof w:val="0"/>
                <w:color w:val="000000"/>
                <w:lang w:val="en-US" w:bidi="th-TH"/>
              </w:rPr>
            </w:pPr>
            <w:r w:rsidRPr="00C1611A">
              <w:rPr>
                <w:rFonts w:eastAsia="Times New Roman"/>
                <w:noProof w:val="0"/>
                <w:color w:val="000000"/>
                <w:lang w:val="en-US" w:bidi="th-TH"/>
              </w:rPr>
              <w:t>Separated by currency</w:t>
            </w:r>
          </w:p>
          <w:p w14:paraId="5AD25DB9" w14:textId="3DCDB6F7" w:rsidR="00B92631" w:rsidRPr="00C1611A" w:rsidRDefault="00B92631" w:rsidP="00937740">
            <w:pPr>
              <w:rPr>
                <w:rFonts w:eastAsia="Times New Roman"/>
                <w:noProof w:val="0"/>
                <w:color w:val="000000"/>
                <w:cs/>
                <w:lang w:val="en-US" w:bidi="th-TH"/>
              </w:rPr>
            </w:pPr>
            <w:r w:rsidRPr="00C1611A">
              <w:rPr>
                <w:rFonts w:eastAsia="Times New Roman"/>
                <w:noProof w:val="0"/>
                <w:color w:val="0070C0"/>
                <w:cs/>
                <w:lang w:val="en-US" w:bidi="th-TH"/>
              </w:rPr>
              <w:t>แยกตาม สกุลของลุกค้าที่มีใน</w:t>
            </w:r>
            <w:r w:rsidRPr="00C1611A">
              <w:rPr>
                <w:rFonts w:eastAsia="Times New Roman"/>
                <w:noProof w:val="0"/>
                <w:color w:val="0070C0"/>
                <w:lang w:val="en-US" w:bidi="th-TH"/>
              </w:rPr>
              <w:t xml:space="preserve">report </w:t>
            </w:r>
            <w:r w:rsidRPr="00C1611A">
              <w:rPr>
                <w:rFonts w:eastAsia="Times New Roman"/>
                <w:noProof w:val="0"/>
                <w:color w:val="0070C0"/>
                <w:cs/>
                <w:lang w:val="en-US" w:bidi="th-TH"/>
              </w:rPr>
              <w:t>ทั้งหมด</w:t>
            </w:r>
          </w:p>
        </w:tc>
        <w:tc>
          <w:tcPr>
            <w:tcW w:w="2318" w:type="dxa"/>
            <w:shd w:val="clear" w:color="auto" w:fill="auto"/>
            <w:noWrap/>
          </w:tcPr>
          <w:p w14:paraId="257DC994" w14:textId="620DF7A6" w:rsidR="00E35590" w:rsidRPr="00C1611A" w:rsidRDefault="00E35590" w:rsidP="00937740">
            <w:pPr>
              <w:rPr>
                <w:rFonts w:eastAsia="Times New Roman"/>
                <w:noProof w:val="0"/>
                <w:color w:val="000000"/>
                <w:lang w:val="en-US" w:bidi="th-TH"/>
              </w:rPr>
            </w:pPr>
          </w:p>
        </w:tc>
        <w:tc>
          <w:tcPr>
            <w:tcW w:w="2120" w:type="dxa"/>
            <w:shd w:val="clear" w:color="auto" w:fill="auto"/>
            <w:noWrap/>
          </w:tcPr>
          <w:p w14:paraId="65AAFE97" w14:textId="10FE2284" w:rsidR="00E35590"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439602054"/>
                <w:placeholder>
                  <w:docPart w:val="400D8DA3870346E99997AE577FFE9908"/>
                </w:placeholder>
                <w:showingPlcHdr/>
                <w:dropDownList>
                  <w:listItem w:displayText="Supported" w:value="Supported"/>
                  <w:listItem w:displayText="To be develop" w:value="To be develop"/>
                  <w:listItem w:displayText="Drop" w:value="Drop"/>
                </w:dropDownList>
              </w:sdtPr>
              <w:sdtContent>
                <w:r w:rsidR="00937740" w:rsidRPr="00937740">
                  <w:rPr>
                    <w:rStyle w:val="PlaceholderText"/>
                  </w:rPr>
                  <w:t>Choose an item.</w:t>
                </w:r>
              </w:sdtContent>
            </w:sdt>
          </w:p>
        </w:tc>
      </w:tr>
      <w:tr w:rsidR="00937740" w:rsidRPr="00937740" w14:paraId="2937D12A" w14:textId="77777777" w:rsidTr="00C1611A">
        <w:trPr>
          <w:trHeight w:val="290"/>
        </w:trPr>
        <w:tc>
          <w:tcPr>
            <w:tcW w:w="3114" w:type="dxa"/>
            <w:shd w:val="clear" w:color="auto" w:fill="auto"/>
            <w:noWrap/>
          </w:tcPr>
          <w:p w14:paraId="39B9736B" w14:textId="22B39EBF" w:rsidR="00E35590" w:rsidRPr="00C1611A" w:rsidRDefault="00E35590" w:rsidP="00937740">
            <w:pPr>
              <w:rPr>
                <w:rFonts w:eastAsia="Times New Roman"/>
                <w:noProof w:val="0"/>
                <w:color w:val="000000"/>
                <w:lang w:val="en-US" w:bidi="th-TH"/>
              </w:rPr>
            </w:pPr>
            <w:r w:rsidRPr="00C1611A">
              <w:rPr>
                <w:rFonts w:eastAsia="Times New Roman"/>
                <w:noProof w:val="0"/>
                <w:color w:val="000000"/>
                <w:lang w:val="en-US" w:bidi="th-TH"/>
              </w:rPr>
              <w:t xml:space="preserve">Total Interest </w:t>
            </w:r>
            <w:r w:rsidR="009B5BAB" w:rsidRPr="00C1611A">
              <w:rPr>
                <w:rFonts w:eastAsia="Times New Roman"/>
                <w:noProof w:val="0"/>
                <w:color w:val="000000"/>
                <w:lang w:val="en-US" w:bidi="th-TH"/>
              </w:rPr>
              <w:t>currency</w:t>
            </w:r>
            <w:r w:rsidRPr="00C1611A">
              <w:rPr>
                <w:rFonts w:eastAsia="Times New Roman"/>
                <w:noProof w:val="0"/>
                <w:color w:val="000000"/>
                <w:lang w:val="en-US" w:bidi="th-TH"/>
              </w:rPr>
              <w:t xml:space="preserve"> amount </w:t>
            </w:r>
          </w:p>
        </w:tc>
        <w:tc>
          <w:tcPr>
            <w:tcW w:w="2501" w:type="dxa"/>
          </w:tcPr>
          <w:p w14:paraId="00FBD851" w14:textId="77777777" w:rsidR="00E35590" w:rsidRPr="00C1611A" w:rsidRDefault="00E35590" w:rsidP="00937740">
            <w:pPr>
              <w:rPr>
                <w:rFonts w:eastAsia="Times New Roman"/>
                <w:noProof w:val="0"/>
                <w:color w:val="000000"/>
                <w:cs/>
                <w:lang w:val="en-US" w:bidi="th-TH"/>
              </w:rPr>
            </w:pPr>
          </w:p>
        </w:tc>
        <w:tc>
          <w:tcPr>
            <w:tcW w:w="2318" w:type="dxa"/>
            <w:shd w:val="clear" w:color="auto" w:fill="auto"/>
            <w:noWrap/>
          </w:tcPr>
          <w:p w14:paraId="1A8DAC2F" w14:textId="5FDDB87C" w:rsidR="00E35590" w:rsidRPr="00C1611A" w:rsidRDefault="00E35590" w:rsidP="00937740">
            <w:pPr>
              <w:rPr>
                <w:rFonts w:eastAsia="Times New Roman"/>
                <w:noProof w:val="0"/>
                <w:color w:val="000000"/>
                <w:lang w:val="en-US" w:bidi="th-TH"/>
              </w:rPr>
            </w:pPr>
          </w:p>
        </w:tc>
        <w:tc>
          <w:tcPr>
            <w:tcW w:w="2120" w:type="dxa"/>
            <w:shd w:val="clear" w:color="auto" w:fill="auto"/>
            <w:noWrap/>
          </w:tcPr>
          <w:p w14:paraId="48135885" w14:textId="6C8236A7" w:rsidR="00E35590"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501316428"/>
                <w:placeholder>
                  <w:docPart w:val="1AE9CE6FE499418EA3CB011065CC697F"/>
                </w:placeholder>
                <w:showingPlcHdr/>
                <w:dropDownList>
                  <w:listItem w:displayText="Supported" w:value="Supported"/>
                  <w:listItem w:displayText="To be develop" w:value="To be develop"/>
                  <w:listItem w:displayText="Drop" w:value="Drop"/>
                </w:dropDownList>
              </w:sdtPr>
              <w:sdtContent>
                <w:r w:rsidR="00937740" w:rsidRPr="00937740">
                  <w:rPr>
                    <w:rStyle w:val="PlaceholderText"/>
                  </w:rPr>
                  <w:t>Choose an item.</w:t>
                </w:r>
              </w:sdtContent>
            </w:sdt>
          </w:p>
        </w:tc>
      </w:tr>
      <w:tr w:rsidR="00937740" w:rsidRPr="00937740" w14:paraId="495D2ED7" w14:textId="77777777" w:rsidTr="00C1611A">
        <w:trPr>
          <w:trHeight w:val="290"/>
        </w:trPr>
        <w:tc>
          <w:tcPr>
            <w:tcW w:w="3114" w:type="dxa"/>
            <w:shd w:val="clear" w:color="auto" w:fill="auto"/>
            <w:noWrap/>
          </w:tcPr>
          <w:p w14:paraId="55883C91" w14:textId="695E4B0F" w:rsidR="00E35590" w:rsidRPr="00C1611A" w:rsidRDefault="00E35590" w:rsidP="00937740">
            <w:pPr>
              <w:rPr>
                <w:rFonts w:eastAsia="Times New Roman"/>
                <w:noProof w:val="0"/>
                <w:color w:val="000000"/>
                <w:lang w:val="en-US" w:bidi="th-TH"/>
              </w:rPr>
            </w:pPr>
            <w:r w:rsidRPr="00C1611A">
              <w:rPr>
                <w:rFonts w:eastAsia="Times New Roman"/>
                <w:noProof w:val="0"/>
                <w:color w:val="000000"/>
                <w:lang w:val="en-US" w:bidi="th-TH"/>
              </w:rPr>
              <w:t xml:space="preserve"> Total Interest THB amount</w:t>
            </w:r>
          </w:p>
        </w:tc>
        <w:tc>
          <w:tcPr>
            <w:tcW w:w="2501" w:type="dxa"/>
          </w:tcPr>
          <w:p w14:paraId="00BD539E" w14:textId="42A30563" w:rsidR="00E35590" w:rsidRPr="00C1611A" w:rsidRDefault="005663DC" w:rsidP="00937740">
            <w:pPr>
              <w:rPr>
                <w:rFonts w:eastAsia="Times New Roman"/>
                <w:noProof w:val="0"/>
                <w:color w:val="000000"/>
                <w:cs/>
                <w:lang w:val="en-US" w:bidi="th-TH"/>
              </w:rPr>
            </w:pPr>
            <w:r w:rsidRPr="00C1611A">
              <w:rPr>
                <w:rFonts w:eastAsia="Times New Roman"/>
                <w:noProof w:val="0"/>
                <w:color w:val="000000"/>
                <w:lang w:val="en-US" w:bidi="th-TH"/>
              </w:rPr>
              <w:t xml:space="preserve">Using </w:t>
            </w:r>
            <w:proofErr w:type="spellStart"/>
            <w:r w:rsidRPr="00C1611A">
              <w:rPr>
                <w:rFonts w:eastAsia="Times New Roman"/>
                <w:noProof w:val="0"/>
                <w:color w:val="000000"/>
                <w:lang w:val="en-US" w:bidi="th-TH"/>
              </w:rPr>
              <w:t>Mid Rate</w:t>
            </w:r>
            <w:proofErr w:type="spellEnd"/>
          </w:p>
        </w:tc>
        <w:tc>
          <w:tcPr>
            <w:tcW w:w="2318" w:type="dxa"/>
            <w:shd w:val="clear" w:color="auto" w:fill="auto"/>
            <w:noWrap/>
          </w:tcPr>
          <w:p w14:paraId="66887797" w14:textId="4A991712" w:rsidR="00E35590" w:rsidRPr="00C1611A" w:rsidRDefault="00E35590" w:rsidP="00937740">
            <w:pPr>
              <w:rPr>
                <w:rFonts w:eastAsia="Times New Roman"/>
                <w:noProof w:val="0"/>
                <w:color w:val="000000"/>
                <w:lang w:val="en-US" w:bidi="th-TH"/>
              </w:rPr>
            </w:pPr>
          </w:p>
        </w:tc>
        <w:tc>
          <w:tcPr>
            <w:tcW w:w="2120" w:type="dxa"/>
            <w:shd w:val="clear" w:color="auto" w:fill="auto"/>
            <w:noWrap/>
          </w:tcPr>
          <w:p w14:paraId="1C60D1CC" w14:textId="290027A9" w:rsidR="00E35590" w:rsidRPr="00C1611A" w:rsidRDefault="00000000" w:rsidP="00937740">
            <w:pPr>
              <w:rPr>
                <w:rFonts w:eastAsia="Times New Roman"/>
                <w:noProof w:val="0"/>
                <w:color w:val="000000"/>
                <w:lang w:val="en-US" w:bidi="th-TH"/>
              </w:rPr>
            </w:pPr>
            <w:sdt>
              <w:sdtPr>
                <w:rPr>
                  <w:rFonts w:eastAsia="Times New Roman"/>
                  <w:noProof w:val="0"/>
                  <w:color w:val="000000"/>
                  <w:lang w:val="en-US" w:bidi="th-TH"/>
                </w:rPr>
                <w:id w:val="-1210103562"/>
                <w:placeholder>
                  <w:docPart w:val="1A0D35F0F6CE4935AC1688764348C5E3"/>
                </w:placeholder>
                <w:showingPlcHdr/>
                <w:dropDownList>
                  <w:listItem w:displayText="Supported" w:value="Supported"/>
                  <w:listItem w:displayText="To be develop" w:value="To be develop"/>
                  <w:listItem w:displayText="Drop" w:value="Drop"/>
                </w:dropDownList>
              </w:sdtPr>
              <w:sdtContent>
                <w:r w:rsidR="00937740" w:rsidRPr="00937740">
                  <w:rPr>
                    <w:rStyle w:val="PlaceholderText"/>
                  </w:rPr>
                  <w:t>Choose an item.</w:t>
                </w:r>
              </w:sdtContent>
            </w:sdt>
          </w:p>
        </w:tc>
      </w:tr>
    </w:tbl>
    <w:p w14:paraId="6F43FE8C" w14:textId="77777777" w:rsidR="000213DE" w:rsidRDefault="000213DE" w:rsidP="00C1611A"/>
    <w:p w14:paraId="65177B96" w14:textId="2BDD5381" w:rsidR="00112E6E" w:rsidRDefault="000213DE" w:rsidP="00112E6E">
      <w:pPr>
        <w:pStyle w:val="Heading3"/>
      </w:pPr>
      <w:r>
        <w:rPr>
          <w:rStyle w:val="ui-provider"/>
        </w:rPr>
        <w:lastRenderedPageBreak/>
        <w:t xml:space="preserve"> </w:t>
      </w:r>
      <w:bookmarkStart w:id="89" w:name="_Toc143189463"/>
      <w:r w:rsidR="00112E6E">
        <w:t>File / API Layout and Data Sheet</w:t>
      </w:r>
      <w:bookmarkEnd w:id="89"/>
    </w:p>
    <w:p w14:paraId="526B7D4F" w14:textId="67D97BF7" w:rsidR="001E2A4C" w:rsidRPr="001E2A4C" w:rsidRDefault="001E2A4C" w:rsidP="00C1611A">
      <w:pPr>
        <w:ind w:left="720" w:firstLine="720"/>
      </w:pPr>
      <w:r w:rsidRPr="00DF3C4F">
        <w:t>Not Applicable.</w:t>
      </w:r>
    </w:p>
    <w:p w14:paraId="50ED27AC" w14:textId="77777777" w:rsidR="00112E6E" w:rsidRDefault="00112E6E" w:rsidP="00112E6E">
      <w:pPr>
        <w:pStyle w:val="Heading3"/>
      </w:pPr>
      <w:bookmarkStart w:id="90" w:name="_Toc143189464"/>
      <w:r>
        <w:t>Report Layout and Data Sheet</w:t>
      </w:r>
      <w:bookmarkEnd w:id="90"/>
    </w:p>
    <w:p w14:paraId="2DBB38C4" w14:textId="77777777" w:rsidR="001E2A4C" w:rsidRPr="00B643D7" w:rsidRDefault="001E2A4C" w:rsidP="001E2A4C">
      <w:pPr>
        <w:ind w:left="720" w:firstLine="720"/>
      </w:pPr>
      <w:r w:rsidRPr="00DF3C4F">
        <w:t>Not Applicable.</w:t>
      </w:r>
    </w:p>
    <w:p w14:paraId="5C02976C" w14:textId="77777777" w:rsidR="001E2A4C" w:rsidRPr="001E2A4C" w:rsidRDefault="001E2A4C" w:rsidP="00C1611A"/>
    <w:p w14:paraId="3517C6D4" w14:textId="77777777" w:rsidR="00112E6E" w:rsidRDefault="00112E6E" w:rsidP="00112E6E">
      <w:pPr>
        <w:pStyle w:val="Heading3"/>
      </w:pPr>
      <w:bookmarkStart w:id="91" w:name="_Toc143189465"/>
      <w:r>
        <w:t>Additional Impacts</w:t>
      </w:r>
      <w:bookmarkEnd w:id="91"/>
    </w:p>
    <w:p w14:paraId="4A0A4A08" w14:textId="77777777" w:rsidR="00802B21" w:rsidRDefault="00802B21" w:rsidP="00802B21">
      <w:pPr>
        <w:pStyle w:val="Heading4"/>
      </w:pPr>
      <w:bookmarkStart w:id="92" w:name="_Toc143189466"/>
      <w:r w:rsidRPr="0073013C">
        <w:t>Integration</w:t>
      </w:r>
      <w:bookmarkEnd w:id="92"/>
      <w:r w:rsidRPr="0073013C">
        <w:t xml:space="preserve"> </w:t>
      </w:r>
    </w:p>
    <w:p w14:paraId="45533343" w14:textId="3EE8F7A8" w:rsidR="001E2A4C" w:rsidRPr="001E2A4C" w:rsidRDefault="001E2A4C" w:rsidP="00C1611A">
      <w:pPr>
        <w:ind w:left="720" w:firstLine="720"/>
      </w:pPr>
      <w:r w:rsidRPr="00DF3C4F">
        <w:t>Not Applicable.</w:t>
      </w:r>
    </w:p>
    <w:p w14:paraId="07C6F844" w14:textId="77777777" w:rsidR="00802B21" w:rsidRDefault="00802B21" w:rsidP="00802B21">
      <w:pPr>
        <w:pStyle w:val="Heading4"/>
      </w:pPr>
      <w:bookmarkStart w:id="93" w:name="_Toc143189467"/>
      <w:r w:rsidRPr="0073013C">
        <w:t>Migration</w:t>
      </w:r>
      <w:bookmarkEnd w:id="93"/>
    </w:p>
    <w:p w14:paraId="31B46B7F" w14:textId="77777777" w:rsidR="001E2A4C" w:rsidRPr="00B643D7" w:rsidRDefault="001E2A4C" w:rsidP="001E2A4C">
      <w:pPr>
        <w:ind w:left="720" w:firstLine="720"/>
      </w:pPr>
      <w:r w:rsidRPr="00DF3C4F">
        <w:t>Not Applicable.</w:t>
      </w:r>
    </w:p>
    <w:p w14:paraId="04B961D8" w14:textId="77777777" w:rsidR="001E2A4C" w:rsidRPr="001E2A4C" w:rsidRDefault="001E2A4C" w:rsidP="00C1611A"/>
    <w:p w14:paraId="39CFC0FF" w14:textId="77777777" w:rsidR="00901007" w:rsidRDefault="00901007" w:rsidP="00112E6E"/>
    <w:p w14:paraId="14AD7839" w14:textId="77777777" w:rsidR="00901007" w:rsidRPr="00112E6E" w:rsidRDefault="00901007" w:rsidP="00112E6E"/>
    <w:p w14:paraId="4BB394EC" w14:textId="49BC6D5C" w:rsidR="009F2483" w:rsidRPr="009F2483" w:rsidRDefault="00901007" w:rsidP="009F2483">
      <w:pPr>
        <w:pStyle w:val="Heading2"/>
      </w:pPr>
      <w:bookmarkStart w:id="94" w:name="_Toc143189468"/>
      <w:r w:rsidRPr="00901007">
        <w:lastRenderedPageBreak/>
        <w:t>Monthly Accrued interest</w:t>
      </w:r>
      <w:bookmarkEnd w:id="94"/>
    </w:p>
    <w:p w14:paraId="0F12D54D" w14:textId="5D22DA19" w:rsidR="00112E6E" w:rsidRDefault="00112E6E" w:rsidP="00112E6E">
      <w:pPr>
        <w:pStyle w:val="Heading3"/>
      </w:pPr>
      <w:bookmarkStart w:id="95" w:name="_Toc143189469"/>
      <w:r>
        <w:t>S</w:t>
      </w:r>
      <w:r w:rsidRPr="00061B9D">
        <w:t>upported Sample Transaction and Case from Customer</w:t>
      </w:r>
      <w:bookmarkEnd w:id="95"/>
    </w:p>
    <w:p w14:paraId="1D15DEDB" w14:textId="23E880F1" w:rsidR="00EF370D" w:rsidRPr="00EF370D" w:rsidRDefault="00EF370D" w:rsidP="00A317B0">
      <w:r>
        <w:rPr>
          <w:lang w:val="en-US" w:bidi="th-TH"/>
        </w:rPr>
        <w:drawing>
          <wp:inline distT="0" distB="0" distL="0" distR="0" wp14:anchorId="29A75659" wp14:editId="1683019D">
            <wp:extent cx="6390005" cy="4516120"/>
            <wp:effectExtent l="0" t="0" r="0" b="0"/>
            <wp:docPr id="1984830994" name="Picture 198483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0005" cy="4516120"/>
                    </a:xfrm>
                    <a:prstGeom prst="rect">
                      <a:avLst/>
                    </a:prstGeom>
                  </pic:spPr>
                </pic:pic>
              </a:graphicData>
            </a:graphic>
          </wp:inline>
        </w:drawing>
      </w:r>
    </w:p>
    <w:p w14:paraId="6DAB27AD" w14:textId="42E20C66" w:rsidR="00901007" w:rsidRDefault="000D42A3" w:rsidP="00901007">
      <w:r w:rsidRPr="000D42A3">
        <w:lastRenderedPageBreak/>
        <w:t xml:space="preserve"> </w:t>
      </w:r>
      <w:r w:rsidR="00EF370D">
        <w:rPr>
          <w:lang w:val="en-US" w:bidi="th-TH"/>
        </w:rPr>
        <w:drawing>
          <wp:inline distT="0" distB="0" distL="0" distR="0" wp14:anchorId="566686EF" wp14:editId="6A491CC8">
            <wp:extent cx="6390005" cy="4697730"/>
            <wp:effectExtent l="0" t="0" r="0" b="7620"/>
            <wp:docPr id="1984830995" name="Picture 19848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90005" cy="4697730"/>
                    </a:xfrm>
                    <a:prstGeom prst="rect">
                      <a:avLst/>
                    </a:prstGeom>
                  </pic:spPr>
                </pic:pic>
              </a:graphicData>
            </a:graphic>
          </wp:inline>
        </w:drawing>
      </w:r>
    </w:p>
    <w:p w14:paraId="6A853C02" w14:textId="6D1C23C5" w:rsidR="000D42A3" w:rsidRDefault="00EF370D" w:rsidP="00901007">
      <w:r>
        <w:rPr>
          <w:lang w:val="en-US" w:bidi="th-TH"/>
        </w:rPr>
        <w:lastRenderedPageBreak/>
        <w:drawing>
          <wp:inline distT="0" distB="0" distL="0" distR="0" wp14:anchorId="63E653C7" wp14:editId="2A585098">
            <wp:extent cx="6390005" cy="4545965"/>
            <wp:effectExtent l="0" t="0" r="0" b="6985"/>
            <wp:docPr id="1984830996" name="Picture 198483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90005" cy="4545965"/>
                    </a:xfrm>
                    <a:prstGeom prst="rect">
                      <a:avLst/>
                    </a:prstGeom>
                  </pic:spPr>
                </pic:pic>
              </a:graphicData>
            </a:graphic>
          </wp:inline>
        </w:drawing>
      </w:r>
    </w:p>
    <w:p w14:paraId="2C71CBF2" w14:textId="1E77AB8E" w:rsidR="000D42A3" w:rsidRDefault="000D42A3" w:rsidP="00901007"/>
    <w:p w14:paraId="0D8A96D4" w14:textId="77777777" w:rsidR="008171F7" w:rsidRDefault="008171F7" w:rsidP="00901007"/>
    <w:p w14:paraId="4E8B98E4" w14:textId="77777777" w:rsidR="008171F7" w:rsidRDefault="008171F7" w:rsidP="008171F7">
      <w:pPr>
        <w:ind w:left="426"/>
      </w:pPr>
      <w:r>
        <w:t xml:space="preserve">Note: </w:t>
      </w:r>
    </w:p>
    <w:p w14:paraId="5C7547D4" w14:textId="77777777" w:rsidR="008171F7" w:rsidRPr="00B50A6F" w:rsidRDefault="008171F7">
      <w:pPr>
        <w:pStyle w:val="ListParagraph"/>
        <w:numPr>
          <w:ilvl w:val="0"/>
          <w:numId w:val="11"/>
        </w:numPr>
        <w:rPr>
          <w:lang w:val="en-US" w:bidi="th-TH"/>
        </w:rPr>
      </w:pPr>
      <w:r w:rsidRPr="00B50A6F">
        <w:rPr>
          <w:lang w:val="en-US" w:bidi="th-TH"/>
        </w:rPr>
        <w:t>CBS9 Supported</w:t>
      </w:r>
    </w:p>
    <w:p w14:paraId="1DBDA96B" w14:textId="77777777" w:rsidR="00430B25" w:rsidRPr="00430B25" w:rsidRDefault="000A0C9C">
      <w:pPr>
        <w:pStyle w:val="ListParagraph"/>
        <w:numPr>
          <w:ilvl w:val="0"/>
          <w:numId w:val="11"/>
        </w:numPr>
        <w:rPr>
          <w:lang w:val="en-US" w:bidi="th-TH"/>
        </w:rPr>
      </w:pPr>
      <w:r>
        <w:rPr>
          <w:lang w:val="en-US" w:bidi="th-TH"/>
        </w:rPr>
        <w:t>All report are integate with ECM as End of day Process. (PDF Format)</w:t>
      </w:r>
      <w:r w:rsidR="00430B25">
        <w:rPr>
          <w:lang w:val="en-US" w:bidi="th-TH"/>
        </w:rPr>
        <w:t xml:space="preserve">. </w:t>
      </w:r>
      <w:r w:rsidR="00430B25" w:rsidRPr="00430B25">
        <w:rPr>
          <w:lang w:val="en-US" w:bidi="th-TH"/>
        </w:rPr>
        <w:t>If ECM can not supported to store PDF report from symmetri CBS that no need to store in ECM.</w:t>
      </w:r>
    </w:p>
    <w:p w14:paraId="1A518A87" w14:textId="513BF766" w:rsidR="008171F7"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01959264" w14:textId="77777777" w:rsidR="008171F7" w:rsidRPr="00901007" w:rsidRDefault="008171F7" w:rsidP="00901007"/>
    <w:p w14:paraId="590B8C4B" w14:textId="65D57D00" w:rsidR="003E3982" w:rsidRDefault="00112E6E" w:rsidP="002C1174">
      <w:pPr>
        <w:pStyle w:val="Heading3"/>
      </w:pPr>
      <w:bookmarkStart w:id="96" w:name="_Toc143189470"/>
      <w:r>
        <w:t>Menu Modification</w:t>
      </w:r>
      <w:bookmarkEnd w:id="96"/>
    </w:p>
    <w:p w14:paraId="0E707F04" w14:textId="6FBF14B2" w:rsidR="001E2A4C" w:rsidRPr="001E2A4C" w:rsidRDefault="001E2A4C" w:rsidP="00C1611A">
      <w:pPr>
        <w:ind w:left="720" w:firstLine="720"/>
      </w:pPr>
      <w:r w:rsidRPr="00DF3C4F">
        <w:t>Not Applicable.</w:t>
      </w:r>
    </w:p>
    <w:p w14:paraId="3637DA1A" w14:textId="77777777" w:rsidR="00112E6E" w:rsidRDefault="00112E6E" w:rsidP="00112E6E">
      <w:pPr>
        <w:pStyle w:val="Heading3"/>
      </w:pPr>
      <w:bookmarkStart w:id="97" w:name="_Toc143189471"/>
      <w:r>
        <w:t>Screen Layout and Data Sheet</w:t>
      </w:r>
      <w:bookmarkEnd w:id="97"/>
    </w:p>
    <w:p w14:paraId="49B49C47" w14:textId="5FA26923" w:rsidR="001E2A4C" w:rsidRPr="003D7DA4" w:rsidRDefault="001E2A4C" w:rsidP="00C1611A">
      <w:pPr>
        <w:ind w:left="720" w:firstLine="720"/>
      </w:pPr>
      <w:r w:rsidRPr="003D7DA4">
        <w:t>Not Applicable.</w:t>
      </w:r>
    </w:p>
    <w:p w14:paraId="5FF19396" w14:textId="77777777" w:rsidR="00112E6E" w:rsidRDefault="00112E6E" w:rsidP="00112E6E">
      <w:pPr>
        <w:pStyle w:val="Heading3"/>
      </w:pPr>
      <w:bookmarkStart w:id="98" w:name="_Toc143189472"/>
      <w:r>
        <w:lastRenderedPageBreak/>
        <w:t>To-be Process</w:t>
      </w:r>
      <w:bookmarkEnd w:id="98"/>
    </w:p>
    <w:tbl>
      <w:tblPr>
        <w:tblStyle w:val="TableGrid"/>
        <w:tblW w:w="0" w:type="auto"/>
        <w:tblInd w:w="355" w:type="dxa"/>
        <w:tblLook w:val="04A0" w:firstRow="1" w:lastRow="0" w:firstColumn="1" w:lastColumn="0" w:noHBand="0" w:noVBand="1"/>
      </w:tblPr>
      <w:tblGrid>
        <w:gridCol w:w="8916"/>
      </w:tblGrid>
      <w:tr w:rsidR="002B1B64" w14:paraId="712B0D79" w14:textId="77777777" w:rsidTr="002B1B64">
        <w:tc>
          <w:tcPr>
            <w:tcW w:w="8916" w:type="dxa"/>
          </w:tcPr>
          <w:p w14:paraId="6161EC4A" w14:textId="38C7E8CE" w:rsidR="002B1B64" w:rsidRDefault="002B1B64" w:rsidP="002C1174">
            <w:pPr>
              <w:pStyle w:val="ListParagraph"/>
              <w:ind w:left="0"/>
              <w:rPr>
                <w:lang w:val="en-US" w:bidi="th-TH"/>
              </w:rPr>
            </w:pPr>
            <w:r>
              <w:rPr>
                <w:lang w:val="en-US" w:bidi="th-TH"/>
              </w:rPr>
              <w:drawing>
                <wp:inline distT="0" distB="0" distL="0" distR="0" wp14:anchorId="7110B069" wp14:editId="3A8A3F0A">
                  <wp:extent cx="4276657" cy="2129472"/>
                  <wp:effectExtent l="19050" t="19050" r="10160" b="23495"/>
                  <wp:docPr id="17" name="Picture 16">
                    <a:extLst xmlns:a="http://schemas.openxmlformats.org/drawingml/2006/main">
                      <a:ext uri="{FF2B5EF4-FFF2-40B4-BE49-F238E27FC236}">
                        <a16:creationId xmlns:a16="http://schemas.microsoft.com/office/drawing/2014/main" id="{9CA80B2E-4D86-4FAF-A972-E3D75E950B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9CA80B2E-4D86-4FAF-A972-E3D75E950B99}"/>
                              </a:ext>
                            </a:extLst>
                          </pic:cNvPr>
                          <pic:cNvPicPr>
                            <a:picLocks noChangeAspect="1"/>
                          </pic:cNvPicPr>
                        </pic:nvPicPr>
                        <pic:blipFill>
                          <a:blip r:embed="rId59"/>
                          <a:stretch>
                            <a:fillRect/>
                          </a:stretch>
                        </pic:blipFill>
                        <pic:spPr>
                          <a:xfrm>
                            <a:off x="0" y="0"/>
                            <a:ext cx="4276657" cy="2129472"/>
                          </a:xfrm>
                          <a:prstGeom prst="rect">
                            <a:avLst/>
                          </a:prstGeom>
                          <a:ln>
                            <a:solidFill>
                              <a:schemeClr val="tx1"/>
                            </a:solidFill>
                          </a:ln>
                        </pic:spPr>
                      </pic:pic>
                    </a:graphicData>
                  </a:graphic>
                </wp:inline>
              </w:drawing>
            </w:r>
          </w:p>
          <w:p w14:paraId="1541262C" w14:textId="77777777" w:rsidR="002B1B64" w:rsidRDefault="002B1B64" w:rsidP="002C1174">
            <w:pPr>
              <w:pStyle w:val="ListParagraph"/>
              <w:ind w:left="0"/>
              <w:rPr>
                <w:lang w:val="en-US" w:bidi="th-TH"/>
              </w:rPr>
            </w:pPr>
          </w:p>
          <w:p w14:paraId="7B43AAB8" w14:textId="455193F0" w:rsidR="002B1B64" w:rsidRDefault="002B1B64" w:rsidP="002C1174">
            <w:pPr>
              <w:pStyle w:val="ListParagraph"/>
              <w:ind w:left="0"/>
              <w:rPr>
                <w:lang w:val="en-US" w:bidi="th-TH"/>
              </w:rPr>
            </w:pPr>
            <w:r>
              <w:rPr>
                <w:lang w:val="en-US" w:bidi="th-TH"/>
              </w:rPr>
              <w:drawing>
                <wp:inline distT="0" distB="0" distL="0" distR="0" wp14:anchorId="65A5255E" wp14:editId="054DD4C2">
                  <wp:extent cx="5487962" cy="2461757"/>
                  <wp:effectExtent l="19050" t="19050" r="17780" b="15240"/>
                  <wp:docPr id="18" name="Picture 17">
                    <a:extLst xmlns:a="http://schemas.openxmlformats.org/drawingml/2006/main">
                      <a:ext uri="{FF2B5EF4-FFF2-40B4-BE49-F238E27FC236}">
                        <a16:creationId xmlns:a16="http://schemas.microsoft.com/office/drawing/2014/main" id="{17A30C8D-4DEB-4479-AB36-0AA7057D4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7A30C8D-4DEB-4479-AB36-0AA7057D421C}"/>
                              </a:ext>
                            </a:extLst>
                          </pic:cNvPr>
                          <pic:cNvPicPr>
                            <a:picLocks noChangeAspect="1"/>
                          </pic:cNvPicPr>
                        </pic:nvPicPr>
                        <pic:blipFill>
                          <a:blip r:embed="rId60"/>
                          <a:stretch>
                            <a:fillRect/>
                          </a:stretch>
                        </pic:blipFill>
                        <pic:spPr>
                          <a:xfrm>
                            <a:off x="0" y="0"/>
                            <a:ext cx="5510977" cy="2472081"/>
                          </a:xfrm>
                          <a:prstGeom prst="rect">
                            <a:avLst/>
                          </a:prstGeom>
                          <a:ln>
                            <a:solidFill>
                              <a:schemeClr val="tx1"/>
                            </a:solidFill>
                          </a:ln>
                        </pic:spPr>
                      </pic:pic>
                    </a:graphicData>
                  </a:graphic>
                </wp:inline>
              </w:drawing>
            </w:r>
          </w:p>
          <w:p w14:paraId="1292292A" w14:textId="77777777" w:rsidR="002B1B64" w:rsidRDefault="002B1B64" w:rsidP="002C1174">
            <w:pPr>
              <w:pStyle w:val="ListParagraph"/>
              <w:ind w:left="0"/>
              <w:rPr>
                <w:lang w:val="en-US" w:bidi="th-TH"/>
              </w:rPr>
            </w:pPr>
          </w:p>
          <w:p w14:paraId="77892F54" w14:textId="718FA276" w:rsidR="002B1B64" w:rsidRDefault="002B1B64" w:rsidP="002C1174">
            <w:pPr>
              <w:pStyle w:val="ListParagraph"/>
              <w:ind w:left="0"/>
              <w:rPr>
                <w:lang w:val="en-US" w:bidi="th-TH"/>
              </w:rPr>
            </w:pPr>
            <w:r>
              <w:rPr>
                <w:lang w:val="en-US" w:bidi="th-TH"/>
              </w:rPr>
              <w:drawing>
                <wp:inline distT="0" distB="0" distL="0" distR="0" wp14:anchorId="2E588E2B" wp14:editId="0F337C2B">
                  <wp:extent cx="5487670" cy="2426179"/>
                  <wp:effectExtent l="19050" t="19050" r="17780" b="12700"/>
                  <wp:docPr id="19" name="Picture 18">
                    <a:extLst xmlns:a="http://schemas.openxmlformats.org/drawingml/2006/main">
                      <a:ext uri="{FF2B5EF4-FFF2-40B4-BE49-F238E27FC236}">
                        <a16:creationId xmlns:a16="http://schemas.microsoft.com/office/drawing/2014/main" id="{2BB07C66-D250-459A-83C1-404090DD6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2BB07C66-D250-459A-83C1-404090DD6607}"/>
                              </a:ext>
                            </a:extLst>
                          </pic:cNvPr>
                          <pic:cNvPicPr>
                            <a:picLocks noChangeAspect="1"/>
                          </pic:cNvPicPr>
                        </pic:nvPicPr>
                        <pic:blipFill>
                          <a:blip r:embed="rId61"/>
                          <a:stretch>
                            <a:fillRect/>
                          </a:stretch>
                        </pic:blipFill>
                        <pic:spPr>
                          <a:xfrm>
                            <a:off x="0" y="0"/>
                            <a:ext cx="5492943" cy="2428510"/>
                          </a:xfrm>
                          <a:prstGeom prst="rect">
                            <a:avLst/>
                          </a:prstGeom>
                          <a:ln>
                            <a:solidFill>
                              <a:schemeClr val="tx1"/>
                            </a:solidFill>
                          </a:ln>
                        </pic:spPr>
                      </pic:pic>
                    </a:graphicData>
                  </a:graphic>
                </wp:inline>
              </w:drawing>
            </w:r>
          </w:p>
          <w:p w14:paraId="3F97F0F3" w14:textId="77777777" w:rsidR="002B1B64" w:rsidRDefault="002B1B64" w:rsidP="002C1174">
            <w:pPr>
              <w:pStyle w:val="ListParagraph"/>
              <w:ind w:left="0"/>
              <w:rPr>
                <w:lang w:val="en-US" w:bidi="th-TH"/>
              </w:rPr>
            </w:pPr>
          </w:p>
          <w:p w14:paraId="4ED8D2D7" w14:textId="77777777" w:rsidR="002B1B64" w:rsidRDefault="002B1B64" w:rsidP="002C1174">
            <w:pPr>
              <w:pStyle w:val="ListParagraph"/>
              <w:ind w:left="0"/>
              <w:rPr>
                <w:lang w:val="en-US" w:bidi="th-TH"/>
              </w:rPr>
            </w:pPr>
            <w:r>
              <w:rPr>
                <w:lang w:val="en-US" w:bidi="th-TH"/>
              </w:rPr>
              <w:lastRenderedPageBreak/>
              <w:drawing>
                <wp:inline distT="0" distB="0" distL="0" distR="0" wp14:anchorId="6664E7AF" wp14:editId="127CF634">
                  <wp:extent cx="5419642" cy="2428417"/>
                  <wp:effectExtent l="19050" t="19050" r="10160" b="10160"/>
                  <wp:docPr id="20" name="Picture 19">
                    <a:extLst xmlns:a="http://schemas.openxmlformats.org/drawingml/2006/main">
                      <a:ext uri="{FF2B5EF4-FFF2-40B4-BE49-F238E27FC236}">
                        <a16:creationId xmlns:a16="http://schemas.microsoft.com/office/drawing/2014/main" id="{AEAE3239-83D5-4091-91AC-298A918C4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EAE3239-83D5-4091-91AC-298A918C4E72}"/>
                              </a:ext>
                            </a:extLst>
                          </pic:cNvPr>
                          <pic:cNvPicPr>
                            <a:picLocks noChangeAspect="1"/>
                          </pic:cNvPicPr>
                        </pic:nvPicPr>
                        <pic:blipFill>
                          <a:blip r:embed="rId62"/>
                          <a:stretch>
                            <a:fillRect/>
                          </a:stretch>
                        </pic:blipFill>
                        <pic:spPr>
                          <a:xfrm>
                            <a:off x="0" y="0"/>
                            <a:ext cx="5431287" cy="2433635"/>
                          </a:xfrm>
                          <a:prstGeom prst="rect">
                            <a:avLst/>
                          </a:prstGeom>
                          <a:ln>
                            <a:solidFill>
                              <a:schemeClr val="tx1"/>
                            </a:solidFill>
                          </a:ln>
                        </pic:spPr>
                      </pic:pic>
                    </a:graphicData>
                  </a:graphic>
                </wp:inline>
              </w:drawing>
            </w:r>
          </w:p>
          <w:p w14:paraId="5C6D88EF" w14:textId="4D5C3B89" w:rsidR="002B1B64" w:rsidRDefault="002B1B64" w:rsidP="002C1174">
            <w:pPr>
              <w:pStyle w:val="ListParagraph"/>
              <w:ind w:left="0"/>
              <w:rPr>
                <w:lang w:val="en-US" w:bidi="th-TH"/>
              </w:rPr>
            </w:pPr>
          </w:p>
        </w:tc>
      </w:tr>
    </w:tbl>
    <w:p w14:paraId="3187C3A2" w14:textId="77777777" w:rsidR="002C1174" w:rsidRDefault="002C1174" w:rsidP="002C1174">
      <w:pPr>
        <w:pStyle w:val="ListParagraph"/>
        <w:ind w:left="1800"/>
        <w:rPr>
          <w:lang w:val="en-US" w:bidi="th-TH"/>
        </w:rPr>
      </w:pPr>
    </w:p>
    <w:tbl>
      <w:tblPr>
        <w:tblStyle w:val="TableGrid"/>
        <w:tblW w:w="0" w:type="auto"/>
        <w:jc w:val="center"/>
        <w:tblLook w:val="04A0" w:firstRow="1" w:lastRow="0" w:firstColumn="1" w:lastColumn="0" w:noHBand="0" w:noVBand="1"/>
      </w:tblPr>
      <w:tblGrid>
        <w:gridCol w:w="3103"/>
        <w:gridCol w:w="6230"/>
      </w:tblGrid>
      <w:tr w:rsidR="006A7A1F" w14:paraId="0E45157B" w14:textId="77777777" w:rsidTr="00E92567">
        <w:trPr>
          <w:jc w:val="center"/>
        </w:trPr>
        <w:tc>
          <w:tcPr>
            <w:tcW w:w="3103" w:type="dxa"/>
            <w:shd w:val="clear" w:color="auto" w:fill="CCECFF"/>
          </w:tcPr>
          <w:p w14:paraId="097A70AB" w14:textId="77777777" w:rsidR="006A7A1F" w:rsidRDefault="006A7A1F" w:rsidP="00E92567">
            <w:r>
              <w:t>Paper size</w:t>
            </w:r>
          </w:p>
        </w:tc>
        <w:tc>
          <w:tcPr>
            <w:tcW w:w="6230" w:type="dxa"/>
          </w:tcPr>
          <w:p w14:paraId="3941040C" w14:textId="77777777" w:rsidR="006A7A1F" w:rsidRDefault="006A7A1F" w:rsidP="00E92567">
            <w:r>
              <w:t>A4</w:t>
            </w:r>
          </w:p>
        </w:tc>
      </w:tr>
      <w:tr w:rsidR="00F20503" w14:paraId="463FD9D2" w14:textId="77777777" w:rsidTr="00E92567">
        <w:trPr>
          <w:jc w:val="center"/>
        </w:trPr>
        <w:tc>
          <w:tcPr>
            <w:tcW w:w="3103" w:type="dxa"/>
            <w:shd w:val="clear" w:color="auto" w:fill="CCECFF"/>
          </w:tcPr>
          <w:p w14:paraId="0B55D05A" w14:textId="77777777" w:rsidR="00F20503" w:rsidRDefault="00F20503" w:rsidP="00F20503">
            <w:r>
              <w:t>Reprinting require</w:t>
            </w:r>
          </w:p>
        </w:tc>
        <w:tc>
          <w:tcPr>
            <w:tcW w:w="6230" w:type="dxa"/>
          </w:tcPr>
          <w:p w14:paraId="7626B6CD" w14:textId="277048FE" w:rsidR="00F20503" w:rsidRDefault="00F20503" w:rsidP="00F20503">
            <w:r w:rsidRPr="00CC1FB2">
              <w:t>Reprint</w:t>
            </w:r>
          </w:p>
        </w:tc>
      </w:tr>
      <w:tr w:rsidR="00F20503" w14:paraId="1A862763" w14:textId="77777777" w:rsidTr="00E92567">
        <w:trPr>
          <w:jc w:val="center"/>
        </w:trPr>
        <w:tc>
          <w:tcPr>
            <w:tcW w:w="3103" w:type="dxa"/>
            <w:shd w:val="clear" w:color="auto" w:fill="CCECFF"/>
          </w:tcPr>
          <w:p w14:paraId="1A94372A" w14:textId="77777777" w:rsidR="00F20503" w:rsidRDefault="00F20503" w:rsidP="00F20503">
            <w:r>
              <w:t>Searching criteria</w:t>
            </w:r>
          </w:p>
        </w:tc>
        <w:tc>
          <w:tcPr>
            <w:tcW w:w="6230" w:type="dxa"/>
          </w:tcPr>
          <w:p w14:paraId="431512FC" w14:textId="26FAFB59" w:rsidR="00F20503" w:rsidRDefault="00F20503" w:rsidP="00F20503">
            <w:r w:rsidRPr="00CC1FB2">
              <w:t>Branch Name/No., Customer name, Customer ID., historical date, Product Type</w:t>
            </w:r>
            <w:r w:rsidR="003B484D">
              <w:t>(Loan Type/Loan Sub Type</w:t>
            </w:r>
            <w:r w:rsidR="003B484D">
              <w:rPr>
                <w:lang w:val="en-US"/>
              </w:rPr>
              <w:t>)</w:t>
            </w:r>
            <w:r w:rsidRPr="00CC1FB2">
              <w:t>, Source of Fund, currencywise, Due Date, Day Past Due, Loan Reference No.</w:t>
            </w:r>
          </w:p>
        </w:tc>
      </w:tr>
      <w:tr w:rsidR="004167C4" w14:paraId="5CF40FA4" w14:textId="77777777" w:rsidTr="00E92567">
        <w:trPr>
          <w:jc w:val="center"/>
        </w:trPr>
        <w:tc>
          <w:tcPr>
            <w:tcW w:w="3103" w:type="dxa"/>
            <w:shd w:val="clear" w:color="auto" w:fill="CCECFF"/>
          </w:tcPr>
          <w:p w14:paraId="1182F9ED" w14:textId="220C2812" w:rsidR="004167C4" w:rsidRPr="00C1611A" w:rsidRDefault="004167C4" w:rsidP="004167C4">
            <w:pPr>
              <w:rPr>
                <w:b/>
                <w:bCs/>
              </w:rPr>
            </w:pPr>
            <w:r w:rsidRPr="00C411A0">
              <w:rPr>
                <w:lang w:val="en-US" w:bidi="th-TH"/>
              </w:rPr>
              <w:t>Generation Frequency</w:t>
            </w:r>
          </w:p>
        </w:tc>
        <w:tc>
          <w:tcPr>
            <w:tcW w:w="6230" w:type="dxa"/>
          </w:tcPr>
          <w:p w14:paraId="68BAAFB8" w14:textId="51B878E1" w:rsidR="004167C4" w:rsidRPr="00CC1FB2" w:rsidRDefault="00E77732" w:rsidP="004167C4">
            <w:pPr>
              <w:rPr>
                <w:cs/>
                <w:lang w:bidi="th-TH"/>
              </w:rPr>
            </w:pPr>
            <w:r w:rsidRPr="00E77732">
              <w:t>Online, On request</w:t>
            </w:r>
            <w:r w:rsidR="00060165">
              <w:t>, Monthly</w:t>
            </w:r>
          </w:p>
        </w:tc>
      </w:tr>
      <w:tr w:rsidR="004167C4" w14:paraId="3D124AE2" w14:textId="77777777" w:rsidTr="00E92567">
        <w:trPr>
          <w:jc w:val="center"/>
        </w:trPr>
        <w:tc>
          <w:tcPr>
            <w:tcW w:w="3103" w:type="dxa"/>
            <w:shd w:val="clear" w:color="auto" w:fill="CCECFF"/>
          </w:tcPr>
          <w:p w14:paraId="181AB3BC" w14:textId="476A0252" w:rsidR="004167C4" w:rsidRDefault="004167C4" w:rsidP="004167C4">
            <w:r>
              <w:rPr>
                <w:lang w:val="en-US" w:bidi="th-TH"/>
              </w:rPr>
              <w:t>Report Purpose</w:t>
            </w:r>
          </w:p>
        </w:tc>
        <w:tc>
          <w:tcPr>
            <w:tcW w:w="6230" w:type="dxa"/>
          </w:tcPr>
          <w:p w14:paraId="536DF9BB" w14:textId="34331A4D" w:rsidR="004167C4" w:rsidRPr="00CC1FB2" w:rsidRDefault="00E77732" w:rsidP="004167C4">
            <w:r w:rsidRPr="00E77732">
              <w:t>To display the total interest accruals for a particular period date (From - To , Any day)</w:t>
            </w:r>
          </w:p>
        </w:tc>
      </w:tr>
      <w:tr w:rsidR="004167C4" w14:paraId="5B7485C8" w14:textId="77777777" w:rsidTr="00E92567">
        <w:trPr>
          <w:jc w:val="center"/>
        </w:trPr>
        <w:tc>
          <w:tcPr>
            <w:tcW w:w="3103" w:type="dxa"/>
            <w:shd w:val="clear" w:color="auto" w:fill="CCECFF"/>
          </w:tcPr>
          <w:p w14:paraId="42CCC08D" w14:textId="48E7DE14" w:rsidR="004167C4" w:rsidRDefault="004167C4" w:rsidP="004167C4">
            <w:r w:rsidRPr="00C411A0">
              <w:rPr>
                <w:lang w:val="en-US" w:bidi="th-TH"/>
              </w:rPr>
              <w:t>Actual Owner</w:t>
            </w:r>
          </w:p>
        </w:tc>
        <w:tc>
          <w:tcPr>
            <w:tcW w:w="6230" w:type="dxa"/>
          </w:tcPr>
          <w:p w14:paraId="4403A8EE" w14:textId="75FB02B3" w:rsidR="004167C4" w:rsidRPr="00CC1FB2" w:rsidRDefault="00E77732" w:rsidP="004167C4">
            <w:r w:rsidRPr="00E77732">
              <w:t>Lending</w:t>
            </w:r>
          </w:p>
        </w:tc>
      </w:tr>
    </w:tbl>
    <w:p w14:paraId="5AB5E684" w14:textId="77777777" w:rsidR="006A7A1F" w:rsidRPr="006A7A1F" w:rsidRDefault="006A7A1F" w:rsidP="006A7A1F">
      <w:pPr>
        <w:rPr>
          <w:lang w:val="en-US"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487"/>
        <w:gridCol w:w="2398"/>
        <w:gridCol w:w="2338"/>
      </w:tblGrid>
      <w:tr w:rsidR="0017406C" w:rsidRPr="003D7DA4" w14:paraId="55CD0BA2" w14:textId="77777777" w:rsidTr="0072086F">
        <w:trPr>
          <w:trHeight w:val="290"/>
        </w:trPr>
        <w:tc>
          <w:tcPr>
            <w:tcW w:w="5317" w:type="dxa"/>
            <w:gridSpan w:val="2"/>
            <w:shd w:val="clear" w:color="000000" w:fill="8EA9DB"/>
            <w:vAlign w:val="bottom"/>
            <w:hideMark/>
          </w:tcPr>
          <w:p w14:paraId="05A5EEDF" w14:textId="252701F5" w:rsidR="0017406C" w:rsidRPr="0072086F" w:rsidRDefault="0017406C" w:rsidP="00AD54BC">
            <w:pPr>
              <w:rPr>
                <w:rFonts w:eastAsia="Times New Roman"/>
                <w:noProof w:val="0"/>
                <w:color w:val="000000"/>
                <w:lang w:val="en-US" w:bidi="th-TH"/>
              </w:rPr>
            </w:pPr>
            <w:r w:rsidRPr="0072086F">
              <w:rPr>
                <w:rFonts w:eastAsia="Times New Roman"/>
                <w:noProof w:val="0"/>
                <w:color w:val="000000"/>
                <w:lang w:val="en-US" w:bidi="th-TH"/>
              </w:rPr>
              <w:t>Report Title:  Monthly Accrued Interest</w:t>
            </w:r>
          </w:p>
        </w:tc>
        <w:tc>
          <w:tcPr>
            <w:tcW w:w="2398" w:type="dxa"/>
            <w:shd w:val="clear" w:color="000000" w:fill="8EA9DB"/>
            <w:hideMark/>
          </w:tcPr>
          <w:p w14:paraId="614871ED" w14:textId="7C709235" w:rsidR="0017406C" w:rsidRPr="0072086F" w:rsidRDefault="0017406C" w:rsidP="00AD54BC">
            <w:pPr>
              <w:rPr>
                <w:rFonts w:eastAsia="Times New Roman"/>
                <w:noProof w:val="0"/>
                <w:color w:val="000000"/>
                <w:lang w:val="en-US" w:bidi="th-TH"/>
              </w:rPr>
            </w:pPr>
            <w:r w:rsidRPr="0072086F">
              <w:rPr>
                <w:rFonts w:eastAsia="Times New Roman"/>
                <w:noProof w:val="0"/>
                <w:color w:val="000000"/>
                <w:lang w:val="en-US" w:bidi="th-TH"/>
              </w:rPr>
              <w:t>Report Title:</w:t>
            </w:r>
          </w:p>
        </w:tc>
        <w:tc>
          <w:tcPr>
            <w:tcW w:w="2338" w:type="dxa"/>
            <w:vMerge w:val="restart"/>
            <w:shd w:val="clear" w:color="000000" w:fill="D9E1F2"/>
            <w:noWrap/>
            <w:vAlign w:val="bottom"/>
            <w:hideMark/>
          </w:tcPr>
          <w:p w14:paraId="33476A7D" w14:textId="77777777" w:rsidR="0017406C" w:rsidRPr="0072086F" w:rsidRDefault="0017406C" w:rsidP="00AD54BC">
            <w:pPr>
              <w:jc w:val="center"/>
              <w:rPr>
                <w:rFonts w:eastAsia="Times New Roman"/>
                <w:noProof w:val="0"/>
                <w:color w:val="000000"/>
                <w:lang w:val="en-US" w:bidi="th-TH"/>
              </w:rPr>
            </w:pPr>
            <w:r w:rsidRPr="0072086F">
              <w:rPr>
                <w:rFonts w:eastAsia="Times New Roman"/>
                <w:noProof w:val="0"/>
                <w:color w:val="000000"/>
                <w:lang w:val="en-US" w:bidi="th-TH"/>
              </w:rPr>
              <w:t>Status</w:t>
            </w:r>
          </w:p>
        </w:tc>
      </w:tr>
      <w:tr w:rsidR="0017406C" w:rsidRPr="003D7DA4" w14:paraId="35BCA3D4" w14:textId="77777777" w:rsidTr="0072086F">
        <w:trPr>
          <w:trHeight w:val="290"/>
        </w:trPr>
        <w:tc>
          <w:tcPr>
            <w:tcW w:w="2830" w:type="dxa"/>
            <w:shd w:val="clear" w:color="000000" w:fill="D9E1F2"/>
            <w:noWrap/>
            <w:vAlign w:val="bottom"/>
            <w:hideMark/>
          </w:tcPr>
          <w:p w14:paraId="364437F8"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Exim Field:</w:t>
            </w:r>
          </w:p>
        </w:tc>
        <w:tc>
          <w:tcPr>
            <w:tcW w:w="2487" w:type="dxa"/>
            <w:shd w:val="clear" w:color="000000" w:fill="D9E1F2"/>
          </w:tcPr>
          <w:p w14:paraId="56E4BEFA" w14:textId="7AC92F5D" w:rsidR="0017406C" w:rsidRPr="0072086F" w:rsidRDefault="0017406C" w:rsidP="0017406C">
            <w:pPr>
              <w:rPr>
                <w:rFonts w:eastAsia="Times New Roman"/>
                <w:noProof w:val="0"/>
                <w:color w:val="000000"/>
                <w:lang w:val="en-US" w:bidi="th-TH"/>
              </w:rPr>
            </w:pPr>
            <w:r w:rsidRPr="003D7DA4">
              <w:rPr>
                <w:rFonts w:eastAsia="Times New Roman"/>
                <w:noProof w:val="0"/>
                <w:color w:val="000000"/>
                <w:lang w:val="en-US" w:bidi="th-TH"/>
              </w:rPr>
              <w:t>Description/Formular</w:t>
            </w:r>
          </w:p>
        </w:tc>
        <w:tc>
          <w:tcPr>
            <w:tcW w:w="2398" w:type="dxa"/>
            <w:shd w:val="clear" w:color="000000" w:fill="D9E1F2"/>
            <w:noWrap/>
            <w:vAlign w:val="bottom"/>
            <w:hideMark/>
          </w:tcPr>
          <w:p w14:paraId="7223F111" w14:textId="49C99EFA"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CBS9 Field:</w:t>
            </w:r>
          </w:p>
        </w:tc>
        <w:tc>
          <w:tcPr>
            <w:tcW w:w="2338" w:type="dxa"/>
            <w:vMerge/>
            <w:vAlign w:val="center"/>
            <w:hideMark/>
          </w:tcPr>
          <w:p w14:paraId="67E4206B" w14:textId="77777777" w:rsidR="0017406C" w:rsidRPr="0072086F" w:rsidRDefault="0017406C" w:rsidP="0017406C">
            <w:pPr>
              <w:rPr>
                <w:rFonts w:eastAsia="Times New Roman"/>
                <w:noProof w:val="0"/>
                <w:color w:val="000000"/>
                <w:lang w:val="en-US" w:bidi="th-TH"/>
              </w:rPr>
            </w:pPr>
          </w:p>
        </w:tc>
      </w:tr>
      <w:tr w:rsidR="0017406C" w:rsidRPr="003D7DA4" w14:paraId="0B461862" w14:textId="77777777" w:rsidTr="0072086F">
        <w:trPr>
          <w:trHeight w:val="290"/>
        </w:trPr>
        <w:tc>
          <w:tcPr>
            <w:tcW w:w="2830" w:type="dxa"/>
            <w:shd w:val="clear" w:color="auto" w:fill="auto"/>
            <w:noWrap/>
            <w:vAlign w:val="bottom"/>
            <w:hideMark/>
          </w:tcPr>
          <w:p w14:paraId="20E5D8A1"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AS AT</w:t>
            </w:r>
          </w:p>
        </w:tc>
        <w:tc>
          <w:tcPr>
            <w:tcW w:w="2487" w:type="dxa"/>
          </w:tcPr>
          <w:p w14:paraId="4FE1A66E"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2CB45F72" w14:textId="207F54B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vAlign w:val="bottom"/>
            <w:hideMark/>
          </w:tcPr>
          <w:p w14:paraId="1EBE72C8" w14:textId="632F2902"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1907989303"/>
                <w:placeholder>
                  <w:docPart w:val="C79EF0C0D5A14563809216F499814ABF"/>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17406C" w:rsidRPr="003D7DA4" w14:paraId="538D4B86" w14:textId="77777777" w:rsidTr="0072086F">
        <w:trPr>
          <w:trHeight w:val="290"/>
        </w:trPr>
        <w:tc>
          <w:tcPr>
            <w:tcW w:w="2830" w:type="dxa"/>
            <w:shd w:val="clear" w:color="auto" w:fill="auto"/>
            <w:noWrap/>
            <w:vAlign w:val="bottom"/>
            <w:hideMark/>
          </w:tcPr>
          <w:p w14:paraId="1B222425"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Page</w:t>
            </w:r>
          </w:p>
        </w:tc>
        <w:tc>
          <w:tcPr>
            <w:tcW w:w="2487" w:type="dxa"/>
          </w:tcPr>
          <w:p w14:paraId="77E8CFA0"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07D1704B" w14:textId="1EBA9B69"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08CDA05A" w14:textId="02708C37"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435256764"/>
                <w:placeholder>
                  <w:docPart w:val="EA0BF871A58E4DCFA5110800D9D8F474"/>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52832D9D" w14:textId="77777777" w:rsidTr="0072086F">
        <w:trPr>
          <w:trHeight w:val="290"/>
        </w:trPr>
        <w:tc>
          <w:tcPr>
            <w:tcW w:w="2830" w:type="dxa"/>
            <w:shd w:val="clear" w:color="auto" w:fill="auto"/>
            <w:noWrap/>
            <w:vAlign w:val="bottom"/>
            <w:hideMark/>
          </w:tcPr>
          <w:p w14:paraId="6E9741AC"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Date / Time</w:t>
            </w:r>
          </w:p>
        </w:tc>
        <w:tc>
          <w:tcPr>
            <w:tcW w:w="2487" w:type="dxa"/>
          </w:tcPr>
          <w:p w14:paraId="6C5E7FF7"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3BBF5633" w14:textId="39722E14"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365ABFF7" w14:textId="34DBA8C8"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1383795683"/>
                <w:placeholder>
                  <w:docPart w:val="7E59441A76CD433CB068F1BDDA902A79"/>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4AC1EB89" w14:textId="77777777" w:rsidTr="0072086F">
        <w:trPr>
          <w:trHeight w:val="290"/>
        </w:trPr>
        <w:tc>
          <w:tcPr>
            <w:tcW w:w="2830" w:type="dxa"/>
            <w:shd w:val="clear" w:color="auto" w:fill="auto"/>
            <w:noWrap/>
            <w:vAlign w:val="bottom"/>
            <w:hideMark/>
          </w:tcPr>
          <w:p w14:paraId="0D79B36F"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487" w:type="dxa"/>
          </w:tcPr>
          <w:p w14:paraId="044F4A2A"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10E5632C" w14:textId="00602A9C"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4B1A4B27" w14:textId="2FD19889"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739558879"/>
                <w:placeholder>
                  <w:docPart w:val="DD8002D4D4BC4D059D0A3803B5165811"/>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1E047565" w14:textId="77777777" w:rsidTr="0072086F">
        <w:trPr>
          <w:trHeight w:val="290"/>
        </w:trPr>
        <w:tc>
          <w:tcPr>
            <w:tcW w:w="2830" w:type="dxa"/>
            <w:shd w:val="clear" w:color="auto" w:fill="auto"/>
            <w:noWrap/>
            <w:vAlign w:val="bottom"/>
            <w:hideMark/>
          </w:tcPr>
          <w:p w14:paraId="0C75D4D8"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Loan system</w:t>
            </w:r>
          </w:p>
        </w:tc>
        <w:tc>
          <w:tcPr>
            <w:tcW w:w="2487" w:type="dxa"/>
          </w:tcPr>
          <w:p w14:paraId="63111E93"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1F730F6E" w14:textId="70DCD62B"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1C23A1D7" w14:textId="1A95967A"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584926552"/>
                <w:placeholder>
                  <w:docPart w:val="4491F2DEAD004E5B8495C28386D14D49"/>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2A917F71" w14:textId="77777777" w:rsidTr="0072086F">
        <w:trPr>
          <w:trHeight w:val="290"/>
        </w:trPr>
        <w:tc>
          <w:tcPr>
            <w:tcW w:w="2830" w:type="dxa"/>
            <w:shd w:val="clear" w:color="auto" w:fill="auto"/>
            <w:noWrap/>
            <w:vAlign w:val="bottom"/>
            <w:hideMark/>
          </w:tcPr>
          <w:p w14:paraId="2C1877B0"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Program</w:t>
            </w:r>
          </w:p>
        </w:tc>
        <w:tc>
          <w:tcPr>
            <w:tcW w:w="2487" w:type="dxa"/>
          </w:tcPr>
          <w:p w14:paraId="741FCBC6"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41B4662A" w14:textId="22CED721"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40C0412F" w14:textId="7EB3046B"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1626118801"/>
                <w:placeholder>
                  <w:docPart w:val="1E83E0A65E77427C96CEB7C4805E0BE4"/>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33E8C1A3" w14:textId="77777777" w:rsidTr="0072086F">
        <w:trPr>
          <w:trHeight w:val="290"/>
        </w:trPr>
        <w:tc>
          <w:tcPr>
            <w:tcW w:w="2830" w:type="dxa"/>
            <w:shd w:val="clear" w:color="auto" w:fill="auto"/>
            <w:noWrap/>
            <w:vAlign w:val="bottom"/>
            <w:hideMark/>
          </w:tcPr>
          <w:p w14:paraId="2AD2E3F3"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User</w:t>
            </w:r>
          </w:p>
        </w:tc>
        <w:tc>
          <w:tcPr>
            <w:tcW w:w="2487" w:type="dxa"/>
          </w:tcPr>
          <w:p w14:paraId="6B2BFADF"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777FA935" w14:textId="02D97361"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778B3E7A" w14:textId="4E9508A8"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1002665051"/>
                <w:placeholder>
                  <w:docPart w:val="59877AACC56543A0ADB0441B15832EDC"/>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5F7870D5" w14:textId="77777777" w:rsidTr="0072086F">
        <w:trPr>
          <w:trHeight w:val="290"/>
        </w:trPr>
        <w:tc>
          <w:tcPr>
            <w:tcW w:w="2830" w:type="dxa"/>
            <w:shd w:val="clear" w:color="auto" w:fill="auto"/>
            <w:noWrap/>
            <w:vAlign w:val="bottom"/>
            <w:hideMark/>
          </w:tcPr>
          <w:p w14:paraId="035952AD"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SEQ</w:t>
            </w:r>
          </w:p>
        </w:tc>
        <w:tc>
          <w:tcPr>
            <w:tcW w:w="2487" w:type="dxa"/>
          </w:tcPr>
          <w:p w14:paraId="7E35DA89"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14C55CC4" w14:textId="1144246B"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72847B3B" w14:textId="392E2546"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244958813"/>
                <w:placeholder>
                  <w:docPart w:val="AEB5F539E5E748668EDE8756E6B1C7A3"/>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74F0FE64" w14:textId="77777777" w:rsidTr="0072086F">
        <w:trPr>
          <w:trHeight w:val="290"/>
        </w:trPr>
        <w:tc>
          <w:tcPr>
            <w:tcW w:w="2830" w:type="dxa"/>
            <w:shd w:val="clear" w:color="auto" w:fill="auto"/>
            <w:noWrap/>
            <w:vAlign w:val="bottom"/>
            <w:hideMark/>
          </w:tcPr>
          <w:p w14:paraId="2A8D7286"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Cust Code</w:t>
            </w:r>
          </w:p>
        </w:tc>
        <w:tc>
          <w:tcPr>
            <w:tcW w:w="2487" w:type="dxa"/>
          </w:tcPr>
          <w:p w14:paraId="6DB61908"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0F6F3BAD" w14:textId="730DA66A"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395109C8" w14:textId="149C88AD"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735398704"/>
                <w:placeholder>
                  <w:docPart w:val="EE8631FA44B94006ABF7F20417FF8639"/>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72C92BA8" w14:textId="77777777" w:rsidTr="0072086F">
        <w:trPr>
          <w:trHeight w:val="290"/>
        </w:trPr>
        <w:tc>
          <w:tcPr>
            <w:tcW w:w="2830" w:type="dxa"/>
            <w:shd w:val="clear" w:color="auto" w:fill="auto"/>
            <w:noWrap/>
            <w:vAlign w:val="bottom"/>
            <w:hideMark/>
          </w:tcPr>
          <w:p w14:paraId="5C5C4022"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Loan Reference No.</w:t>
            </w:r>
          </w:p>
        </w:tc>
        <w:tc>
          <w:tcPr>
            <w:tcW w:w="2487" w:type="dxa"/>
          </w:tcPr>
          <w:p w14:paraId="42B95445"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5A15314A" w14:textId="7DEB30BA"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7A10D505" w14:textId="47513BC6"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332760250"/>
                <w:placeholder>
                  <w:docPart w:val="45EF384C7F534FF4B3BAE86565ACFE7A"/>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7CBB7744" w14:textId="77777777" w:rsidTr="0072086F">
        <w:trPr>
          <w:trHeight w:val="290"/>
        </w:trPr>
        <w:tc>
          <w:tcPr>
            <w:tcW w:w="2830" w:type="dxa"/>
            <w:shd w:val="clear" w:color="auto" w:fill="auto"/>
            <w:noWrap/>
            <w:vAlign w:val="bottom"/>
            <w:hideMark/>
          </w:tcPr>
          <w:p w14:paraId="2A9CBC33"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Customer Name</w:t>
            </w:r>
          </w:p>
        </w:tc>
        <w:tc>
          <w:tcPr>
            <w:tcW w:w="2487" w:type="dxa"/>
          </w:tcPr>
          <w:p w14:paraId="44770EA5"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59ECC738" w14:textId="5AE2A8EA"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6BA38F40" w14:textId="6C89573E"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863017582"/>
                <w:placeholder>
                  <w:docPart w:val="EE740DD97A134A9389FBF04A1F414BDB"/>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23605F09" w14:textId="77777777" w:rsidTr="0072086F">
        <w:trPr>
          <w:trHeight w:val="290"/>
        </w:trPr>
        <w:tc>
          <w:tcPr>
            <w:tcW w:w="2830" w:type="dxa"/>
            <w:shd w:val="clear" w:color="auto" w:fill="auto"/>
            <w:noWrap/>
            <w:vAlign w:val="bottom"/>
            <w:hideMark/>
          </w:tcPr>
          <w:p w14:paraId="3EDB76FF" w14:textId="77777777" w:rsidR="0017406C" w:rsidRPr="0072086F" w:rsidRDefault="0017406C" w:rsidP="0017406C">
            <w:pPr>
              <w:rPr>
                <w:rFonts w:eastAsia="Times New Roman"/>
                <w:noProof w:val="0"/>
                <w:color w:val="000000"/>
                <w:lang w:val="en-US" w:bidi="th-TH"/>
              </w:rPr>
            </w:pPr>
            <w:proofErr w:type="spellStart"/>
            <w:proofErr w:type="gramStart"/>
            <w:r w:rsidRPr="0072086F">
              <w:rPr>
                <w:rFonts w:eastAsia="Times New Roman"/>
                <w:noProof w:val="0"/>
                <w:color w:val="000000"/>
                <w:lang w:val="en-US" w:bidi="th-TH"/>
              </w:rPr>
              <w:t>CR.Limit</w:t>
            </w:r>
            <w:proofErr w:type="spellEnd"/>
            <w:proofErr w:type="gramEnd"/>
            <w:r w:rsidRPr="0072086F">
              <w:rPr>
                <w:rFonts w:eastAsia="Times New Roman"/>
                <w:noProof w:val="0"/>
                <w:color w:val="000000"/>
                <w:lang w:val="en-US" w:bidi="th-TH"/>
              </w:rPr>
              <w:t xml:space="preserve"> No.</w:t>
            </w:r>
          </w:p>
        </w:tc>
        <w:tc>
          <w:tcPr>
            <w:tcW w:w="2487" w:type="dxa"/>
          </w:tcPr>
          <w:p w14:paraId="2575E3B1"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0470E1E4" w14:textId="2679B08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7996A5B7" w14:textId="28989E6A"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1488627325"/>
                <w:placeholder>
                  <w:docPart w:val="EA148FBC1C7647E7907F87F62BB3BC9A"/>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37ADA86A" w14:textId="77777777" w:rsidTr="0072086F">
        <w:trPr>
          <w:trHeight w:val="290"/>
        </w:trPr>
        <w:tc>
          <w:tcPr>
            <w:tcW w:w="2830" w:type="dxa"/>
            <w:shd w:val="clear" w:color="auto" w:fill="auto"/>
            <w:noWrap/>
            <w:vAlign w:val="bottom"/>
            <w:hideMark/>
          </w:tcPr>
          <w:p w14:paraId="432A91FE"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Source CR. Type</w:t>
            </w:r>
          </w:p>
        </w:tc>
        <w:tc>
          <w:tcPr>
            <w:tcW w:w="2487" w:type="dxa"/>
          </w:tcPr>
          <w:p w14:paraId="1BDDFEC2"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532FA02E" w14:textId="36ACBD11"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6520D58E" w14:textId="3F7C182E"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1714231660"/>
                <w:placeholder>
                  <w:docPart w:val="3AF5A65E8E9C4864AF2B05F13D6E3C80"/>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17406C" w:rsidRPr="003D7DA4" w14:paraId="41202CD8" w14:textId="77777777" w:rsidTr="0072086F">
        <w:trPr>
          <w:trHeight w:val="290"/>
        </w:trPr>
        <w:tc>
          <w:tcPr>
            <w:tcW w:w="2830" w:type="dxa"/>
            <w:shd w:val="clear" w:color="auto" w:fill="auto"/>
            <w:noWrap/>
            <w:vAlign w:val="bottom"/>
            <w:hideMark/>
          </w:tcPr>
          <w:p w14:paraId="1C22BFB4" w14:textId="77777777"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Type</w:t>
            </w:r>
          </w:p>
        </w:tc>
        <w:tc>
          <w:tcPr>
            <w:tcW w:w="2487" w:type="dxa"/>
          </w:tcPr>
          <w:p w14:paraId="769088BD" w14:textId="77777777" w:rsidR="0017406C" w:rsidRPr="0072086F" w:rsidRDefault="0017406C" w:rsidP="0017406C">
            <w:pPr>
              <w:rPr>
                <w:rFonts w:eastAsia="Times New Roman"/>
                <w:noProof w:val="0"/>
                <w:color w:val="000000"/>
                <w:lang w:val="en-US" w:bidi="th-TH"/>
              </w:rPr>
            </w:pPr>
          </w:p>
        </w:tc>
        <w:tc>
          <w:tcPr>
            <w:tcW w:w="2398" w:type="dxa"/>
            <w:shd w:val="clear" w:color="auto" w:fill="auto"/>
            <w:noWrap/>
            <w:vAlign w:val="bottom"/>
            <w:hideMark/>
          </w:tcPr>
          <w:p w14:paraId="7C212405" w14:textId="2E831A31" w:rsidR="0017406C" w:rsidRPr="0072086F" w:rsidRDefault="0017406C" w:rsidP="0017406C">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1E6FC689" w14:textId="717ED91D" w:rsidR="0017406C" w:rsidRPr="0072086F" w:rsidRDefault="00000000" w:rsidP="0017406C">
            <w:pPr>
              <w:rPr>
                <w:rFonts w:eastAsia="Times New Roman"/>
                <w:noProof w:val="0"/>
                <w:color w:val="000000"/>
                <w:lang w:val="en-US" w:bidi="th-TH"/>
              </w:rPr>
            </w:pPr>
            <w:sdt>
              <w:sdtPr>
                <w:rPr>
                  <w:rFonts w:eastAsia="Times New Roman"/>
                  <w:noProof w:val="0"/>
                  <w:color w:val="000000"/>
                  <w:lang w:val="en-US" w:bidi="th-TH"/>
                </w:rPr>
                <w:id w:val="690410886"/>
                <w:placeholder>
                  <w:docPart w:val="70472F3F75E644A29FFC825CB5798855"/>
                </w:placeholder>
                <w:showingPlcHdr/>
                <w:dropDownList>
                  <w:listItem w:displayText="Supported" w:value="Supported"/>
                  <w:listItem w:displayText="To be develop" w:value="To be develop"/>
                  <w:listItem w:displayText="Drop" w:value="Drop"/>
                </w:dropDownList>
              </w:sdtPr>
              <w:sdtContent>
                <w:r w:rsidR="0017406C" w:rsidRPr="0072086F">
                  <w:rPr>
                    <w:rStyle w:val="PlaceholderText"/>
                  </w:rPr>
                  <w:t>Choose an item.</w:t>
                </w:r>
              </w:sdtContent>
            </w:sdt>
          </w:p>
        </w:tc>
      </w:tr>
      <w:tr w:rsidR="00FE4DF7" w:rsidRPr="003D7DA4" w14:paraId="29B6B5D8" w14:textId="77777777" w:rsidTr="0072086F">
        <w:trPr>
          <w:trHeight w:val="290"/>
        </w:trPr>
        <w:tc>
          <w:tcPr>
            <w:tcW w:w="2830" w:type="dxa"/>
            <w:shd w:val="clear" w:color="auto" w:fill="auto"/>
            <w:noWrap/>
            <w:vAlign w:val="bottom"/>
            <w:hideMark/>
          </w:tcPr>
          <w:p w14:paraId="0A65215B"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PERD#</w:t>
            </w:r>
          </w:p>
        </w:tc>
        <w:tc>
          <w:tcPr>
            <w:tcW w:w="2487" w:type="dxa"/>
            <w:vAlign w:val="bottom"/>
          </w:tcPr>
          <w:p w14:paraId="6781CF25"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Accrued row in AS400 </w:t>
            </w:r>
          </w:p>
          <w:p w14:paraId="5CD29DF7" w14:textId="3390E904" w:rsidR="00FE4DF7" w:rsidRPr="0072086F" w:rsidRDefault="00FE4DF7" w:rsidP="00FE4DF7">
            <w:pPr>
              <w:rPr>
                <w:rFonts w:eastAsia="Times New Roman"/>
                <w:noProof w:val="0"/>
                <w:color w:val="000000"/>
                <w:lang w:val="en-US" w:bidi="th-TH"/>
              </w:rPr>
            </w:pPr>
            <w:r w:rsidRPr="0072086F">
              <w:rPr>
                <w:rFonts w:eastAsia="Times New Roman"/>
                <w:noProof w:val="0"/>
                <w:color w:val="0070C0"/>
                <w:cs/>
                <w:lang w:val="en-US" w:bidi="th-TH"/>
              </w:rPr>
              <w:lastRenderedPageBreak/>
              <w:t xml:space="preserve">บรรทัดที่เกิด </w:t>
            </w:r>
            <w:r w:rsidR="00D539F3" w:rsidRPr="0072086F">
              <w:rPr>
                <w:rFonts w:eastAsia="Times New Roman"/>
                <w:noProof w:val="0"/>
                <w:color w:val="0070C0"/>
                <w:lang w:val="en-US" w:bidi="th-TH"/>
              </w:rPr>
              <w:t>Accrued</w:t>
            </w:r>
            <w:r w:rsidRPr="0072086F">
              <w:rPr>
                <w:rFonts w:eastAsia="Times New Roman"/>
                <w:noProof w:val="0"/>
                <w:color w:val="0070C0"/>
                <w:cs/>
                <w:lang w:val="en-US" w:bidi="th-TH"/>
              </w:rPr>
              <w:t xml:space="preserve"> ใน </w:t>
            </w:r>
            <w:r w:rsidRPr="0072086F">
              <w:rPr>
                <w:rFonts w:eastAsia="Times New Roman"/>
                <w:noProof w:val="0"/>
                <w:color w:val="0070C0"/>
                <w:lang w:val="en-US" w:bidi="th-TH"/>
              </w:rPr>
              <w:t>AS400</w:t>
            </w:r>
          </w:p>
        </w:tc>
        <w:tc>
          <w:tcPr>
            <w:tcW w:w="2398" w:type="dxa"/>
            <w:shd w:val="clear" w:color="auto" w:fill="auto"/>
            <w:noWrap/>
            <w:vAlign w:val="bottom"/>
            <w:hideMark/>
          </w:tcPr>
          <w:p w14:paraId="64BD4D17" w14:textId="6643C768"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lastRenderedPageBreak/>
              <w:t> </w:t>
            </w:r>
          </w:p>
        </w:tc>
        <w:tc>
          <w:tcPr>
            <w:tcW w:w="2338" w:type="dxa"/>
            <w:shd w:val="clear" w:color="auto" w:fill="auto"/>
            <w:noWrap/>
            <w:hideMark/>
          </w:tcPr>
          <w:p w14:paraId="4D434B90" w14:textId="3EECC717"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1570260810"/>
                <w:placeholder>
                  <w:docPart w:val="762B41179CFF4B2A9C929D7798C35E06"/>
                </w:placeholder>
                <w:showingPlcHdr/>
                <w:dropDownList>
                  <w:listItem w:displayText="Supported" w:value="Supported"/>
                  <w:listItem w:displayText="To be develop" w:value="To be develop"/>
                  <w:listItem w:displayText="Drop" w:value="Drop"/>
                </w:dropDownList>
              </w:sdtPr>
              <w:sdtContent>
                <w:r w:rsidR="00FE4DF7" w:rsidRPr="0072086F">
                  <w:rPr>
                    <w:rStyle w:val="PlaceholderText"/>
                  </w:rPr>
                  <w:t>Choose an item.</w:t>
                </w:r>
              </w:sdtContent>
            </w:sdt>
          </w:p>
        </w:tc>
      </w:tr>
      <w:tr w:rsidR="00FE4DF7" w:rsidRPr="003D7DA4" w14:paraId="0F63F358" w14:textId="77777777" w:rsidTr="0072086F">
        <w:trPr>
          <w:trHeight w:val="290"/>
        </w:trPr>
        <w:tc>
          <w:tcPr>
            <w:tcW w:w="2830" w:type="dxa"/>
            <w:shd w:val="clear" w:color="auto" w:fill="auto"/>
            <w:noWrap/>
            <w:vAlign w:val="bottom"/>
            <w:hideMark/>
          </w:tcPr>
          <w:p w14:paraId="616AF3D6"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Begin Date</w:t>
            </w:r>
          </w:p>
        </w:tc>
        <w:tc>
          <w:tcPr>
            <w:tcW w:w="2487" w:type="dxa"/>
            <w:vAlign w:val="bottom"/>
          </w:tcPr>
          <w:p w14:paraId="2016965F" w14:textId="1948CBAA"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xml:space="preserve">date for start </w:t>
            </w:r>
            <w:r w:rsidR="00D539F3" w:rsidRPr="0072086F">
              <w:rPr>
                <w:rFonts w:eastAsia="Times New Roman"/>
                <w:noProof w:val="0"/>
                <w:color w:val="000000"/>
                <w:lang w:val="en-US" w:bidi="th-TH"/>
              </w:rPr>
              <w:t>Accrued</w:t>
            </w:r>
          </w:p>
          <w:p w14:paraId="67794802" w14:textId="5E93BD45" w:rsidR="00FE4DF7" w:rsidRPr="0072086F" w:rsidRDefault="00FE4DF7" w:rsidP="00FE4DF7">
            <w:pPr>
              <w:rPr>
                <w:rFonts w:eastAsia="Times New Roman"/>
                <w:noProof w:val="0"/>
                <w:color w:val="000000"/>
                <w:lang w:val="en-US" w:bidi="th-TH"/>
              </w:rPr>
            </w:pPr>
            <w:r w:rsidRPr="0072086F">
              <w:rPr>
                <w:rFonts w:eastAsia="Times New Roman"/>
                <w:noProof w:val="0"/>
                <w:color w:val="0070C0"/>
                <w:cs/>
                <w:lang w:val="en-US" w:bidi="th-TH"/>
              </w:rPr>
              <w:t xml:space="preserve">วันที่เริ่มต้น </w:t>
            </w:r>
            <w:r w:rsidRPr="0072086F">
              <w:rPr>
                <w:rFonts w:eastAsia="Times New Roman"/>
                <w:noProof w:val="0"/>
                <w:color w:val="0070C0"/>
                <w:lang w:val="en-US" w:bidi="th-TH"/>
              </w:rPr>
              <w:t>Accrued</w:t>
            </w:r>
          </w:p>
        </w:tc>
        <w:tc>
          <w:tcPr>
            <w:tcW w:w="2398" w:type="dxa"/>
            <w:shd w:val="clear" w:color="auto" w:fill="auto"/>
            <w:noWrap/>
            <w:vAlign w:val="bottom"/>
            <w:hideMark/>
          </w:tcPr>
          <w:p w14:paraId="5F1946CF" w14:textId="7E51122F"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67BE6CE1" w14:textId="4038D407"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1146269408"/>
                <w:placeholder>
                  <w:docPart w:val="45B00600AA474F29937278B50B9FDDB7"/>
                </w:placeholder>
                <w:showingPlcHdr/>
                <w:dropDownList>
                  <w:listItem w:displayText="Supported" w:value="Supported"/>
                  <w:listItem w:displayText="To be develop" w:value="To be develop"/>
                  <w:listItem w:displayText="Drop" w:value="Drop"/>
                </w:dropDownList>
              </w:sdtPr>
              <w:sdtContent>
                <w:r w:rsidR="00FE4DF7" w:rsidRPr="0072086F">
                  <w:rPr>
                    <w:rStyle w:val="PlaceholderText"/>
                  </w:rPr>
                  <w:t>Choose an item.</w:t>
                </w:r>
              </w:sdtContent>
            </w:sdt>
          </w:p>
        </w:tc>
      </w:tr>
      <w:tr w:rsidR="00FE4DF7" w:rsidRPr="003D7DA4" w14:paraId="41ADB280" w14:textId="77777777" w:rsidTr="0072086F">
        <w:trPr>
          <w:trHeight w:val="290"/>
        </w:trPr>
        <w:tc>
          <w:tcPr>
            <w:tcW w:w="2830" w:type="dxa"/>
            <w:shd w:val="clear" w:color="auto" w:fill="auto"/>
            <w:noWrap/>
            <w:vAlign w:val="bottom"/>
            <w:hideMark/>
          </w:tcPr>
          <w:p w14:paraId="087B3743"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Term</w:t>
            </w:r>
          </w:p>
        </w:tc>
        <w:tc>
          <w:tcPr>
            <w:tcW w:w="2487" w:type="dxa"/>
            <w:vAlign w:val="bottom"/>
          </w:tcPr>
          <w:p w14:paraId="4E7ABE52" w14:textId="24408CA2"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Accrued period (Number of days Accrued)</w:t>
            </w:r>
          </w:p>
          <w:p w14:paraId="65A3A32E" w14:textId="5F1BF45F" w:rsidR="00FE4DF7" w:rsidRPr="0072086F" w:rsidRDefault="00FE4DF7" w:rsidP="00FE4DF7">
            <w:pPr>
              <w:rPr>
                <w:rFonts w:eastAsia="Times New Roman"/>
                <w:noProof w:val="0"/>
                <w:color w:val="000000"/>
                <w:lang w:val="en-US" w:bidi="th-TH"/>
              </w:rPr>
            </w:pPr>
            <w:r w:rsidRPr="0072086F">
              <w:rPr>
                <w:rFonts w:eastAsia="Times New Roman"/>
                <w:noProof w:val="0"/>
                <w:color w:val="0070C0"/>
                <w:cs/>
                <w:lang w:val="en-US" w:bidi="th-TH"/>
              </w:rPr>
              <w:t xml:space="preserve">ระยะเวลาในการ </w:t>
            </w:r>
            <w:r w:rsidRPr="0072086F">
              <w:rPr>
                <w:rFonts w:eastAsia="Times New Roman"/>
                <w:noProof w:val="0"/>
                <w:color w:val="0070C0"/>
                <w:lang w:val="en-US" w:bidi="th-TH"/>
              </w:rPr>
              <w:t xml:space="preserve">Accrued </w:t>
            </w:r>
            <w:r w:rsidRPr="0072086F">
              <w:rPr>
                <w:rFonts w:eastAsia="Times New Roman"/>
                <w:noProof w:val="0"/>
                <w:color w:val="0070C0"/>
                <w:cs/>
                <w:lang w:val="en-US" w:bidi="th-TH"/>
              </w:rPr>
              <w:t xml:space="preserve"> </w:t>
            </w:r>
            <w:r w:rsidRPr="0072086F">
              <w:rPr>
                <w:rFonts w:eastAsia="Times New Roman"/>
                <w:noProof w:val="0"/>
                <w:color w:val="0070C0"/>
                <w:lang w:val="en-US" w:bidi="th-TH"/>
              </w:rPr>
              <w:t>(</w:t>
            </w:r>
            <w:r w:rsidRPr="0072086F">
              <w:rPr>
                <w:rFonts w:eastAsia="Times New Roman"/>
                <w:noProof w:val="0"/>
                <w:color w:val="0070C0"/>
                <w:cs/>
                <w:lang w:val="en-US" w:bidi="th-TH"/>
              </w:rPr>
              <w:t>จำนวนวันที่ค้าง</w:t>
            </w:r>
            <w:r w:rsidRPr="0072086F">
              <w:rPr>
                <w:rFonts w:eastAsia="Times New Roman"/>
                <w:noProof w:val="0"/>
                <w:color w:val="0070C0"/>
                <w:lang w:val="en-US" w:bidi="th-TH"/>
              </w:rPr>
              <w:t>Accrued)</w:t>
            </w:r>
          </w:p>
        </w:tc>
        <w:tc>
          <w:tcPr>
            <w:tcW w:w="2398" w:type="dxa"/>
            <w:shd w:val="clear" w:color="auto" w:fill="auto"/>
            <w:noWrap/>
            <w:vAlign w:val="bottom"/>
            <w:hideMark/>
          </w:tcPr>
          <w:p w14:paraId="7A03B2F8" w14:textId="4802EEAC"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7AF5C5AF" w14:textId="311E11EE"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1148431617"/>
                <w:placeholder>
                  <w:docPart w:val="99B7969205FD4B4891D31DF6D569BF92"/>
                </w:placeholder>
                <w:showingPlcHdr/>
                <w:dropDownList>
                  <w:listItem w:displayText="Supported" w:value="Supported"/>
                  <w:listItem w:displayText="To be develop" w:value="To be develop"/>
                  <w:listItem w:displayText="Drop" w:value="Drop"/>
                </w:dropDownList>
              </w:sdtPr>
              <w:sdtContent>
                <w:r w:rsidR="00FE4DF7" w:rsidRPr="0072086F">
                  <w:rPr>
                    <w:rStyle w:val="PlaceholderText"/>
                  </w:rPr>
                  <w:t>Choose an item.</w:t>
                </w:r>
              </w:sdtContent>
            </w:sdt>
          </w:p>
        </w:tc>
      </w:tr>
      <w:tr w:rsidR="00FE4DF7" w:rsidRPr="003D7DA4" w14:paraId="2FE8A8D0" w14:textId="77777777" w:rsidTr="0072086F">
        <w:trPr>
          <w:trHeight w:val="290"/>
        </w:trPr>
        <w:tc>
          <w:tcPr>
            <w:tcW w:w="2830" w:type="dxa"/>
            <w:shd w:val="clear" w:color="auto" w:fill="auto"/>
            <w:noWrap/>
            <w:vAlign w:val="bottom"/>
            <w:hideMark/>
          </w:tcPr>
          <w:p w14:paraId="3FA5AFF1"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Due Date</w:t>
            </w:r>
          </w:p>
        </w:tc>
        <w:tc>
          <w:tcPr>
            <w:tcW w:w="2487" w:type="dxa"/>
            <w:vAlign w:val="bottom"/>
          </w:tcPr>
          <w:p w14:paraId="19E68D4D" w14:textId="3B5DF50B" w:rsidR="00FE4DF7" w:rsidRPr="0072086F" w:rsidRDefault="00FE4DF7" w:rsidP="00FE4DF7">
            <w:pPr>
              <w:rPr>
                <w:rFonts w:eastAsia="Times New Roman"/>
                <w:noProof w:val="0"/>
                <w:color w:val="000000"/>
                <w:cs/>
                <w:lang w:val="en-US" w:bidi="th-TH"/>
              </w:rPr>
            </w:pPr>
            <w:r w:rsidRPr="0072086F">
              <w:rPr>
                <w:rFonts w:eastAsia="Times New Roman"/>
                <w:noProof w:val="0"/>
                <w:color w:val="0070C0"/>
                <w:cs/>
                <w:lang w:val="en-US" w:bidi="th-TH"/>
              </w:rPr>
              <w:t>วันที่ครบกำหนดชำระสัญญา</w:t>
            </w:r>
          </w:p>
        </w:tc>
        <w:tc>
          <w:tcPr>
            <w:tcW w:w="2398" w:type="dxa"/>
            <w:shd w:val="clear" w:color="auto" w:fill="auto"/>
            <w:noWrap/>
            <w:vAlign w:val="bottom"/>
            <w:hideMark/>
          </w:tcPr>
          <w:p w14:paraId="525B896A" w14:textId="338B131A" w:rsidR="00FE4DF7" w:rsidRPr="0072086F" w:rsidRDefault="00FE4DF7" w:rsidP="00FE4DF7">
            <w:pPr>
              <w:rPr>
                <w:rFonts w:eastAsia="Times New Roman"/>
                <w:noProof w:val="0"/>
                <w:color w:val="000000"/>
                <w:lang w:val="en-US" w:bidi="th-TH"/>
              </w:rPr>
            </w:pPr>
          </w:p>
        </w:tc>
        <w:tc>
          <w:tcPr>
            <w:tcW w:w="2338" w:type="dxa"/>
            <w:shd w:val="clear" w:color="auto" w:fill="auto"/>
            <w:noWrap/>
            <w:hideMark/>
          </w:tcPr>
          <w:p w14:paraId="1CB391AF" w14:textId="663B4774"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1902401079"/>
                <w:placeholder>
                  <w:docPart w:val="CC9971FA519F41FC85ECB8C39AC975F5"/>
                </w:placeholder>
                <w:showingPlcHdr/>
                <w:dropDownList>
                  <w:listItem w:displayText="Supported" w:value="Supported"/>
                  <w:listItem w:displayText="To be develop" w:value="To be develop"/>
                  <w:listItem w:displayText="Drop" w:value="Drop"/>
                </w:dropDownList>
              </w:sdtPr>
              <w:sdtContent>
                <w:r w:rsidR="00FE4DF7" w:rsidRPr="0072086F">
                  <w:rPr>
                    <w:rStyle w:val="PlaceholderText"/>
                  </w:rPr>
                  <w:t>Choose an item.</w:t>
                </w:r>
              </w:sdtContent>
            </w:sdt>
          </w:p>
        </w:tc>
      </w:tr>
      <w:tr w:rsidR="00FE4DF7" w:rsidRPr="003D7DA4" w14:paraId="6D1B0A00" w14:textId="77777777" w:rsidTr="0072086F">
        <w:trPr>
          <w:trHeight w:val="290"/>
        </w:trPr>
        <w:tc>
          <w:tcPr>
            <w:tcW w:w="2830" w:type="dxa"/>
            <w:shd w:val="clear" w:color="auto" w:fill="auto"/>
            <w:noWrap/>
            <w:vAlign w:val="bottom"/>
            <w:hideMark/>
          </w:tcPr>
          <w:p w14:paraId="0BA0FCEC"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Interest Rate</w:t>
            </w:r>
          </w:p>
        </w:tc>
        <w:tc>
          <w:tcPr>
            <w:tcW w:w="2487" w:type="dxa"/>
            <w:vAlign w:val="bottom"/>
          </w:tcPr>
          <w:p w14:paraId="1E8E85C8"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Interest rate at that time</w:t>
            </w:r>
          </w:p>
          <w:p w14:paraId="4E0629B2" w14:textId="5CAF1AE1" w:rsidR="00FE4DF7" w:rsidRPr="0072086F" w:rsidRDefault="00FE4DF7" w:rsidP="00FE4DF7">
            <w:pPr>
              <w:rPr>
                <w:rFonts w:eastAsia="Times New Roman"/>
                <w:noProof w:val="0"/>
                <w:color w:val="000000"/>
                <w:lang w:val="en-US" w:bidi="th-TH"/>
              </w:rPr>
            </w:pPr>
            <w:r w:rsidRPr="0072086F">
              <w:rPr>
                <w:rFonts w:eastAsia="Times New Roman"/>
                <w:noProof w:val="0"/>
                <w:color w:val="0070C0"/>
                <w:cs/>
                <w:lang w:val="en-US" w:bidi="th-TH"/>
              </w:rPr>
              <w:t>ดอกเบี้ย ณ ช่วงเวลานั้น</w:t>
            </w:r>
          </w:p>
        </w:tc>
        <w:tc>
          <w:tcPr>
            <w:tcW w:w="2398" w:type="dxa"/>
            <w:shd w:val="clear" w:color="auto" w:fill="auto"/>
            <w:noWrap/>
            <w:vAlign w:val="bottom"/>
            <w:hideMark/>
          </w:tcPr>
          <w:p w14:paraId="3A13968B" w14:textId="7968A562"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1C831DCD" w14:textId="36EDB6DE"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2140527256"/>
                <w:placeholder>
                  <w:docPart w:val="1A26E6550EAC46A1B2ECCB084D5ECEC7"/>
                </w:placeholder>
                <w:showingPlcHdr/>
                <w:dropDownList>
                  <w:listItem w:displayText="Supported" w:value="Supported"/>
                  <w:listItem w:displayText="To be develop" w:value="To be develop"/>
                  <w:listItem w:displayText="Drop" w:value="Drop"/>
                </w:dropDownList>
              </w:sdtPr>
              <w:sdtContent>
                <w:r w:rsidR="00FE4DF7" w:rsidRPr="0072086F">
                  <w:rPr>
                    <w:rStyle w:val="PlaceholderText"/>
                  </w:rPr>
                  <w:t>Choose an item.</w:t>
                </w:r>
              </w:sdtContent>
            </w:sdt>
          </w:p>
        </w:tc>
      </w:tr>
      <w:tr w:rsidR="00FE4DF7" w:rsidRPr="003D7DA4" w14:paraId="2096DED1" w14:textId="77777777" w:rsidTr="0072086F">
        <w:trPr>
          <w:trHeight w:val="290"/>
        </w:trPr>
        <w:tc>
          <w:tcPr>
            <w:tcW w:w="2830" w:type="dxa"/>
            <w:shd w:val="clear" w:color="auto" w:fill="auto"/>
            <w:noWrap/>
            <w:vAlign w:val="bottom"/>
            <w:hideMark/>
          </w:tcPr>
          <w:p w14:paraId="415B9B9C" w14:textId="77777777" w:rsidR="00FE4DF7" w:rsidRPr="0072086F" w:rsidRDefault="00FE4DF7" w:rsidP="00FE4DF7">
            <w:pPr>
              <w:rPr>
                <w:rFonts w:eastAsia="Times New Roman"/>
                <w:noProof w:val="0"/>
                <w:color w:val="000000"/>
                <w:lang w:val="en-US" w:bidi="th-TH"/>
              </w:rPr>
            </w:pPr>
            <w:proofErr w:type="spellStart"/>
            <w:r w:rsidRPr="0072086F">
              <w:rPr>
                <w:rFonts w:eastAsia="Times New Roman"/>
                <w:noProof w:val="0"/>
                <w:color w:val="000000"/>
                <w:lang w:val="en-US" w:bidi="th-TH"/>
              </w:rPr>
              <w:t>Exch.Rate</w:t>
            </w:r>
            <w:proofErr w:type="spellEnd"/>
          </w:p>
        </w:tc>
        <w:tc>
          <w:tcPr>
            <w:tcW w:w="2487" w:type="dxa"/>
            <w:vAlign w:val="bottom"/>
          </w:tcPr>
          <w:p w14:paraId="3C3328C5" w14:textId="6F02FF26"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xml:space="preserve"> Using </w:t>
            </w:r>
            <w:proofErr w:type="spellStart"/>
            <w:r w:rsidRPr="0072086F">
              <w:rPr>
                <w:rFonts w:eastAsia="Times New Roman"/>
                <w:noProof w:val="0"/>
                <w:color w:val="000000"/>
                <w:lang w:val="en-US" w:bidi="th-TH"/>
              </w:rPr>
              <w:t>Mid rate</w:t>
            </w:r>
            <w:proofErr w:type="spellEnd"/>
          </w:p>
        </w:tc>
        <w:tc>
          <w:tcPr>
            <w:tcW w:w="2398" w:type="dxa"/>
            <w:shd w:val="clear" w:color="auto" w:fill="auto"/>
            <w:noWrap/>
            <w:vAlign w:val="bottom"/>
            <w:hideMark/>
          </w:tcPr>
          <w:p w14:paraId="726D8204" w14:textId="3E9D91BE"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6E21C531" w14:textId="5BE24228"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107660104"/>
                <w:placeholder>
                  <w:docPart w:val="C8A2D0CCE36049669E8FD5C1697FD4CE"/>
                </w:placeholder>
                <w:showingPlcHdr/>
                <w:dropDownList>
                  <w:listItem w:displayText="Supported" w:value="Supported"/>
                  <w:listItem w:displayText="To be develop" w:value="To be develop"/>
                  <w:listItem w:displayText="Drop" w:value="Drop"/>
                </w:dropDownList>
              </w:sdtPr>
              <w:sdtContent>
                <w:r w:rsidR="00FE4DF7" w:rsidRPr="0072086F">
                  <w:rPr>
                    <w:rStyle w:val="PlaceholderText"/>
                  </w:rPr>
                  <w:t>Choose an item.</w:t>
                </w:r>
              </w:sdtContent>
            </w:sdt>
          </w:p>
        </w:tc>
      </w:tr>
      <w:tr w:rsidR="00FE4DF7" w:rsidRPr="003D7DA4" w14:paraId="29C1D589" w14:textId="77777777" w:rsidTr="0072086F">
        <w:trPr>
          <w:trHeight w:val="290"/>
        </w:trPr>
        <w:tc>
          <w:tcPr>
            <w:tcW w:w="2830" w:type="dxa"/>
            <w:shd w:val="clear" w:color="auto" w:fill="auto"/>
            <w:noWrap/>
            <w:vAlign w:val="bottom"/>
            <w:hideMark/>
          </w:tcPr>
          <w:p w14:paraId="56EEAEB3"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Currency Amount</w:t>
            </w:r>
          </w:p>
        </w:tc>
        <w:tc>
          <w:tcPr>
            <w:tcW w:w="2487" w:type="dxa"/>
            <w:vAlign w:val="bottom"/>
          </w:tcPr>
          <w:p w14:paraId="226D480D" w14:textId="55AB9D29"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w:t>
            </w:r>
          </w:p>
        </w:tc>
        <w:tc>
          <w:tcPr>
            <w:tcW w:w="2398" w:type="dxa"/>
            <w:shd w:val="clear" w:color="auto" w:fill="auto"/>
            <w:noWrap/>
            <w:vAlign w:val="bottom"/>
            <w:hideMark/>
          </w:tcPr>
          <w:p w14:paraId="1DB0DA67" w14:textId="11AFDAE5"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24B75EF0" w14:textId="5E924409"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738600612"/>
                <w:placeholder>
                  <w:docPart w:val="B67F2A49E9DB4188B29D989C1F9B58F9"/>
                </w:placeholder>
                <w:showingPlcHdr/>
                <w:dropDownList>
                  <w:listItem w:displayText="Supported" w:value="Supported"/>
                  <w:listItem w:displayText="To be develop" w:value="To be develop"/>
                  <w:listItem w:displayText="Drop" w:value="Drop"/>
                </w:dropDownList>
              </w:sdtPr>
              <w:sdtContent>
                <w:r w:rsidR="00FE4DF7" w:rsidRPr="0072086F">
                  <w:rPr>
                    <w:rStyle w:val="PlaceholderText"/>
                  </w:rPr>
                  <w:t>Choose an item.</w:t>
                </w:r>
              </w:sdtContent>
            </w:sdt>
          </w:p>
        </w:tc>
      </w:tr>
      <w:tr w:rsidR="00FE4DF7" w:rsidRPr="003D7DA4" w14:paraId="3B9ABE79" w14:textId="77777777" w:rsidTr="0072086F">
        <w:trPr>
          <w:trHeight w:val="290"/>
        </w:trPr>
        <w:tc>
          <w:tcPr>
            <w:tcW w:w="2830" w:type="dxa"/>
            <w:shd w:val="clear" w:color="auto" w:fill="auto"/>
            <w:noWrap/>
            <w:vAlign w:val="bottom"/>
            <w:hideMark/>
          </w:tcPr>
          <w:p w14:paraId="0C29B307"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Baht Amount</w:t>
            </w:r>
          </w:p>
        </w:tc>
        <w:tc>
          <w:tcPr>
            <w:tcW w:w="2487" w:type="dxa"/>
            <w:vAlign w:val="bottom"/>
          </w:tcPr>
          <w:p w14:paraId="0F55AEC6" w14:textId="33B91DC3"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w:t>
            </w:r>
          </w:p>
        </w:tc>
        <w:tc>
          <w:tcPr>
            <w:tcW w:w="2398" w:type="dxa"/>
            <w:shd w:val="clear" w:color="auto" w:fill="auto"/>
            <w:noWrap/>
            <w:vAlign w:val="bottom"/>
            <w:hideMark/>
          </w:tcPr>
          <w:p w14:paraId="36C5C73F" w14:textId="5571F1CA"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hideMark/>
          </w:tcPr>
          <w:p w14:paraId="5C797C19" w14:textId="50726743"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1810548750"/>
                <w:placeholder>
                  <w:docPart w:val="3E3DCF87EAD04D708BBAB38DA0FDAE4A"/>
                </w:placeholder>
                <w:showingPlcHdr/>
                <w:dropDownList>
                  <w:listItem w:displayText="Supported" w:value="Supported"/>
                  <w:listItem w:displayText="To be develop" w:value="To be develop"/>
                  <w:listItem w:displayText="Drop" w:value="Drop"/>
                </w:dropDownList>
              </w:sdtPr>
              <w:sdtContent>
                <w:r w:rsidR="00FE4DF7" w:rsidRPr="0072086F">
                  <w:rPr>
                    <w:rStyle w:val="PlaceholderText"/>
                  </w:rPr>
                  <w:t>Choose an item.</w:t>
                </w:r>
              </w:sdtContent>
            </w:sdt>
          </w:p>
        </w:tc>
      </w:tr>
      <w:tr w:rsidR="00FE4DF7" w:rsidRPr="003D7DA4" w14:paraId="227C4E6D" w14:textId="77777777" w:rsidTr="0072086F">
        <w:trPr>
          <w:trHeight w:val="290"/>
        </w:trPr>
        <w:tc>
          <w:tcPr>
            <w:tcW w:w="2830" w:type="dxa"/>
            <w:shd w:val="clear" w:color="auto" w:fill="auto"/>
            <w:noWrap/>
            <w:vAlign w:val="bottom"/>
          </w:tcPr>
          <w:p w14:paraId="5C8AFCA2" w14:textId="4190AC8B"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Remaining Days</w:t>
            </w:r>
          </w:p>
        </w:tc>
        <w:tc>
          <w:tcPr>
            <w:tcW w:w="2487" w:type="dxa"/>
            <w:vAlign w:val="bottom"/>
          </w:tcPr>
          <w:p w14:paraId="5FB7A2F2"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From report release date to last installment date</w:t>
            </w:r>
          </w:p>
          <w:p w14:paraId="611FEAE9" w14:textId="1B853B02" w:rsidR="00FE4DF7" w:rsidRPr="0072086F" w:rsidRDefault="00FE4DF7" w:rsidP="00FE4DF7">
            <w:pPr>
              <w:rPr>
                <w:rFonts w:eastAsia="Times New Roman"/>
                <w:noProof w:val="0"/>
                <w:color w:val="000000"/>
                <w:lang w:val="en-US" w:bidi="th-TH"/>
              </w:rPr>
            </w:pPr>
            <w:r w:rsidRPr="0072086F">
              <w:rPr>
                <w:rFonts w:eastAsia="Times New Roman"/>
                <w:noProof w:val="0"/>
                <w:color w:val="0070C0"/>
                <w:cs/>
                <w:lang w:val="en-US" w:bidi="th-TH"/>
              </w:rPr>
              <w:t>วันที่ออก รายงาน จนถึงวันที่</w:t>
            </w:r>
            <w:r w:rsidRPr="0072086F">
              <w:rPr>
                <w:rFonts w:eastAsia="Times New Roman"/>
                <w:noProof w:val="0"/>
                <w:color w:val="0070C0"/>
                <w:lang w:val="en-US" w:bidi="th-TH"/>
              </w:rPr>
              <w:t xml:space="preserve"> the last installment date</w:t>
            </w:r>
          </w:p>
        </w:tc>
        <w:tc>
          <w:tcPr>
            <w:tcW w:w="2398" w:type="dxa"/>
            <w:shd w:val="clear" w:color="auto" w:fill="auto"/>
            <w:noWrap/>
            <w:vAlign w:val="bottom"/>
          </w:tcPr>
          <w:p w14:paraId="5B0AC9C3" w14:textId="49BE8055"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w:t>
            </w:r>
          </w:p>
        </w:tc>
        <w:tc>
          <w:tcPr>
            <w:tcW w:w="2338" w:type="dxa"/>
            <w:shd w:val="clear" w:color="auto" w:fill="auto"/>
            <w:noWrap/>
          </w:tcPr>
          <w:p w14:paraId="47EB21CB" w14:textId="03ABC5BC"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614799714"/>
                <w:placeholder>
                  <w:docPart w:val="47CD80C45DC74C0CB08A38E0AE609798"/>
                </w:placeholder>
                <w:showingPlcHdr/>
                <w:dropDownList>
                  <w:listItem w:displayText="Supported" w:value="Supported"/>
                  <w:listItem w:displayText="To be develop" w:value="To be develop"/>
                  <w:listItem w:displayText="Drop" w:value="Drop"/>
                </w:dropDownList>
              </w:sdtPr>
              <w:sdtContent>
                <w:r w:rsidR="00FE4DF7" w:rsidRPr="0072086F">
                  <w:rPr>
                    <w:rStyle w:val="PlaceholderText"/>
                  </w:rPr>
                  <w:t>Choose an item.</w:t>
                </w:r>
              </w:sdtContent>
            </w:sdt>
          </w:p>
        </w:tc>
      </w:tr>
      <w:tr w:rsidR="00FE4DF7" w:rsidRPr="003D7DA4" w14:paraId="43822601" w14:textId="77777777" w:rsidTr="0072086F">
        <w:trPr>
          <w:trHeight w:val="290"/>
        </w:trPr>
        <w:tc>
          <w:tcPr>
            <w:tcW w:w="2830" w:type="dxa"/>
            <w:shd w:val="clear" w:color="auto" w:fill="auto"/>
            <w:noWrap/>
            <w:vAlign w:val="bottom"/>
          </w:tcPr>
          <w:p w14:paraId="7C702DFC" w14:textId="5D557D98"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Utilized</w:t>
            </w:r>
          </w:p>
        </w:tc>
        <w:tc>
          <w:tcPr>
            <w:tcW w:w="2487" w:type="dxa"/>
            <w:vAlign w:val="bottom"/>
          </w:tcPr>
          <w:p w14:paraId="4C826CBE" w14:textId="31CCB6F5"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(Accrued interest only)</w:t>
            </w:r>
          </w:p>
          <w:p w14:paraId="7A8D72C7" w14:textId="62B1AEA4" w:rsidR="00FE4DF7" w:rsidRPr="0072086F" w:rsidRDefault="00FE4DF7" w:rsidP="00FE4DF7">
            <w:pPr>
              <w:rPr>
                <w:rFonts w:eastAsia="Times New Roman"/>
                <w:noProof w:val="0"/>
                <w:color w:val="000000"/>
                <w:cs/>
                <w:lang w:val="en-US" w:bidi="th-TH"/>
              </w:rPr>
            </w:pPr>
            <w:r w:rsidRPr="0072086F">
              <w:rPr>
                <w:rFonts w:eastAsia="Times New Roman"/>
                <w:noProof w:val="0"/>
                <w:color w:val="0070C0"/>
                <w:cs/>
                <w:lang w:val="en-US" w:bidi="th-TH"/>
              </w:rPr>
              <w:t>รับชำระเฉพาะดอกเบี้ย</w:t>
            </w:r>
          </w:p>
        </w:tc>
        <w:tc>
          <w:tcPr>
            <w:tcW w:w="2398" w:type="dxa"/>
            <w:shd w:val="clear" w:color="auto" w:fill="auto"/>
            <w:noWrap/>
            <w:vAlign w:val="bottom"/>
          </w:tcPr>
          <w:p w14:paraId="76A112DB" w14:textId="4DC7001D" w:rsidR="00FE4DF7" w:rsidRPr="0072086F" w:rsidRDefault="00FE4DF7" w:rsidP="00FE4DF7">
            <w:pPr>
              <w:rPr>
                <w:rFonts w:eastAsia="Times New Roman"/>
                <w:noProof w:val="0"/>
                <w:color w:val="000000"/>
                <w:lang w:val="en-US" w:bidi="th-TH"/>
              </w:rPr>
            </w:pPr>
          </w:p>
        </w:tc>
        <w:tc>
          <w:tcPr>
            <w:tcW w:w="2338" w:type="dxa"/>
            <w:shd w:val="clear" w:color="auto" w:fill="auto"/>
            <w:noWrap/>
          </w:tcPr>
          <w:p w14:paraId="1C5D5492" w14:textId="33D1C5D6"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304442407"/>
                <w:placeholder>
                  <w:docPart w:val="785F615644E1459DAC467706095CB1C0"/>
                </w:placeholder>
                <w:showingPlcHdr/>
                <w:dropDownList>
                  <w:listItem w:displayText="Supported" w:value="Supported"/>
                  <w:listItem w:displayText="To be develop" w:value="To be develop"/>
                  <w:listItem w:displayText="Drop" w:value="Drop"/>
                </w:dropDownList>
              </w:sdtPr>
              <w:sdtContent>
                <w:r w:rsidR="00D539F3" w:rsidRPr="0072086F">
                  <w:rPr>
                    <w:rStyle w:val="PlaceholderText"/>
                  </w:rPr>
                  <w:t>Choose an item.</w:t>
                </w:r>
              </w:sdtContent>
            </w:sdt>
          </w:p>
        </w:tc>
      </w:tr>
      <w:tr w:rsidR="00FE4DF7" w:rsidRPr="003D7DA4" w14:paraId="499074DB" w14:textId="77777777" w:rsidTr="0072086F">
        <w:trPr>
          <w:trHeight w:val="290"/>
        </w:trPr>
        <w:tc>
          <w:tcPr>
            <w:tcW w:w="2830" w:type="dxa"/>
            <w:shd w:val="clear" w:color="auto" w:fill="auto"/>
            <w:noWrap/>
            <w:vAlign w:val="bottom"/>
          </w:tcPr>
          <w:p w14:paraId="75247EA7" w14:textId="73D249EC"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 xml:space="preserve">Final Total </w:t>
            </w:r>
          </w:p>
        </w:tc>
        <w:tc>
          <w:tcPr>
            <w:tcW w:w="2487" w:type="dxa"/>
            <w:vAlign w:val="bottom"/>
          </w:tcPr>
          <w:p w14:paraId="5EB799AA" w14:textId="77777777"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every product, every customer</w:t>
            </w:r>
          </w:p>
          <w:p w14:paraId="2CCE0BC0" w14:textId="38E0E3F6" w:rsidR="00FE4DF7" w:rsidRPr="0072086F" w:rsidRDefault="00FE4DF7" w:rsidP="00FE4DF7">
            <w:pPr>
              <w:rPr>
                <w:rFonts w:eastAsia="Times New Roman"/>
                <w:noProof w:val="0"/>
                <w:color w:val="000000"/>
                <w:lang w:val="en-US" w:bidi="th-TH"/>
              </w:rPr>
            </w:pPr>
            <w:r w:rsidRPr="0072086F">
              <w:rPr>
                <w:rFonts w:eastAsia="Times New Roman"/>
                <w:noProof w:val="0"/>
                <w:color w:val="000000"/>
                <w:lang w:val="en-US" w:bidi="th-TH"/>
              </w:rPr>
              <w:t>(</w:t>
            </w:r>
            <w:r w:rsidR="000B2A9B" w:rsidRPr="0072086F">
              <w:rPr>
                <w:rFonts w:eastAsia="Times New Roman"/>
                <w:noProof w:val="0"/>
                <w:color w:val="000000"/>
                <w:lang w:val="en-US" w:bidi="th-TH"/>
              </w:rPr>
              <w:t>B</w:t>
            </w:r>
            <w:r w:rsidRPr="0072086F">
              <w:rPr>
                <w:rFonts w:eastAsia="Times New Roman"/>
                <w:noProof w:val="0"/>
                <w:color w:val="000000"/>
                <w:lang w:val="en-US" w:bidi="th-TH"/>
              </w:rPr>
              <w:t xml:space="preserve">y currency wise and equivalent to </w:t>
            </w:r>
            <w:r w:rsidR="000B2A9B" w:rsidRPr="0072086F">
              <w:rPr>
                <w:rFonts w:eastAsia="Times New Roman"/>
                <w:noProof w:val="0"/>
                <w:color w:val="000000"/>
                <w:lang w:val="en-US" w:bidi="th-TH"/>
              </w:rPr>
              <w:t>T</w:t>
            </w:r>
            <w:r w:rsidRPr="0072086F">
              <w:rPr>
                <w:rFonts w:eastAsia="Times New Roman"/>
                <w:noProof w:val="0"/>
                <w:color w:val="000000"/>
                <w:lang w:val="en-US" w:bidi="th-TH"/>
              </w:rPr>
              <w:t>hai bath)</w:t>
            </w:r>
          </w:p>
          <w:p w14:paraId="057DAF11" w14:textId="701969B1" w:rsidR="000B2A9B" w:rsidRPr="0072086F" w:rsidRDefault="000B2A9B" w:rsidP="00FE4DF7">
            <w:pPr>
              <w:rPr>
                <w:rFonts w:eastAsia="Times New Roman"/>
                <w:noProof w:val="0"/>
                <w:color w:val="000000"/>
                <w:cs/>
                <w:lang w:val="en-US" w:bidi="th-TH"/>
              </w:rPr>
            </w:pPr>
            <w:r w:rsidRPr="0072086F">
              <w:rPr>
                <w:rFonts w:eastAsia="Times New Roman"/>
                <w:noProof w:val="0"/>
                <w:color w:val="0070C0"/>
                <w:cs/>
                <w:lang w:val="en-US" w:bidi="th-TH"/>
              </w:rPr>
              <w:t xml:space="preserve">ยอดรวมทั้งหมดของทุก </w:t>
            </w:r>
            <w:r w:rsidRPr="0072086F">
              <w:rPr>
                <w:rFonts w:eastAsia="Times New Roman"/>
                <w:noProof w:val="0"/>
                <w:color w:val="0070C0"/>
                <w:lang w:val="en-US" w:bidi="th-TH"/>
              </w:rPr>
              <w:t xml:space="preserve">product </w:t>
            </w:r>
            <w:r w:rsidRPr="0072086F">
              <w:rPr>
                <w:rFonts w:eastAsia="Times New Roman"/>
                <w:noProof w:val="0"/>
                <w:color w:val="0070C0"/>
                <w:cs/>
                <w:lang w:val="en-US" w:bidi="th-TH"/>
              </w:rPr>
              <w:t>และทุกลูกค้า</w:t>
            </w:r>
          </w:p>
        </w:tc>
        <w:tc>
          <w:tcPr>
            <w:tcW w:w="2398" w:type="dxa"/>
            <w:shd w:val="clear" w:color="auto" w:fill="auto"/>
            <w:noWrap/>
            <w:vAlign w:val="bottom"/>
          </w:tcPr>
          <w:p w14:paraId="141BCCF3" w14:textId="1DA7A28A" w:rsidR="00FE4DF7" w:rsidRPr="0072086F" w:rsidRDefault="00FE4DF7" w:rsidP="00FE4DF7">
            <w:pPr>
              <w:rPr>
                <w:rFonts w:eastAsia="Times New Roman"/>
                <w:noProof w:val="0"/>
                <w:color w:val="000000"/>
                <w:lang w:val="en-US" w:bidi="th-TH"/>
              </w:rPr>
            </w:pPr>
          </w:p>
        </w:tc>
        <w:tc>
          <w:tcPr>
            <w:tcW w:w="2338" w:type="dxa"/>
            <w:shd w:val="clear" w:color="auto" w:fill="auto"/>
            <w:noWrap/>
          </w:tcPr>
          <w:p w14:paraId="0992388F" w14:textId="6346DC21" w:rsidR="00FE4DF7" w:rsidRPr="0072086F" w:rsidRDefault="00000000" w:rsidP="00FE4DF7">
            <w:pPr>
              <w:rPr>
                <w:rFonts w:eastAsia="Times New Roman"/>
                <w:noProof w:val="0"/>
                <w:color w:val="000000"/>
                <w:lang w:val="en-US" w:bidi="th-TH"/>
              </w:rPr>
            </w:pPr>
            <w:sdt>
              <w:sdtPr>
                <w:rPr>
                  <w:rFonts w:eastAsia="Times New Roman"/>
                  <w:noProof w:val="0"/>
                  <w:color w:val="000000"/>
                  <w:lang w:val="en-US" w:bidi="th-TH"/>
                </w:rPr>
                <w:id w:val="-50456097"/>
                <w:placeholder>
                  <w:docPart w:val="30DB303D4A2944828598F10991158C40"/>
                </w:placeholder>
                <w:showingPlcHdr/>
                <w:dropDownList>
                  <w:listItem w:displayText="Supported" w:value="Supported"/>
                  <w:listItem w:displayText="To be develop" w:value="To be develop"/>
                  <w:listItem w:displayText="Drop" w:value="Drop"/>
                </w:dropDownList>
              </w:sdtPr>
              <w:sdtContent>
                <w:r w:rsidR="00D539F3" w:rsidRPr="0072086F">
                  <w:rPr>
                    <w:rStyle w:val="PlaceholderText"/>
                  </w:rPr>
                  <w:t>Choose an item.</w:t>
                </w:r>
              </w:sdtContent>
            </w:sdt>
          </w:p>
        </w:tc>
      </w:tr>
      <w:tr w:rsidR="000B2A9B" w:rsidRPr="003D7DA4" w14:paraId="158A0660" w14:textId="77777777" w:rsidTr="0072086F">
        <w:trPr>
          <w:trHeight w:val="290"/>
        </w:trPr>
        <w:tc>
          <w:tcPr>
            <w:tcW w:w="2830" w:type="dxa"/>
            <w:shd w:val="clear" w:color="auto" w:fill="auto"/>
            <w:noWrap/>
            <w:vAlign w:val="bottom"/>
          </w:tcPr>
          <w:p w14:paraId="11FC0089" w14:textId="2FFD87F1" w:rsidR="000B2A9B" w:rsidRPr="0072086F" w:rsidRDefault="000B2A9B" w:rsidP="000B2A9B">
            <w:pPr>
              <w:rPr>
                <w:rFonts w:eastAsia="Times New Roman"/>
                <w:noProof w:val="0"/>
                <w:color w:val="000000"/>
                <w:lang w:val="en-US" w:bidi="th-TH"/>
              </w:rPr>
            </w:pPr>
            <w:r w:rsidRPr="0072086F">
              <w:rPr>
                <w:rFonts w:eastAsia="Times New Roman"/>
                <w:noProof w:val="0"/>
                <w:color w:val="000000"/>
                <w:lang w:val="en-US" w:bidi="th-TH"/>
              </w:rPr>
              <w:t>To</w:t>
            </w:r>
            <w:r w:rsidR="00307ED6">
              <w:rPr>
                <w:rFonts w:eastAsia="Times New Roman"/>
                <w:noProof w:val="0"/>
                <w:color w:val="000000"/>
                <w:lang w:val="en-US" w:bidi="th-TH"/>
              </w:rPr>
              <w:t>t</w:t>
            </w:r>
            <w:r w:rsidRPr="0072086F">
              <w:rPr>
                <w:rFonts w:eastAsia="Times New Roman"/>
                <w:noProof w:val="0"/>
                <w:color w:val="000000"/>
                <w:lang w:val="en-US" w:bidi="th-TH"/>
              </w:rPr>
              <w:t xml:space="preserve">al by </w:t>
            </w:r>
            <w:proofErr w:type="spellStart"/>
            <w:r w:rsidRPr="0072086F">
              <w:rPr>
                <w:rFonts w:eastAsia="Times New Roman"/>
                <w:noProof w:val="0"/>
                <w:color w:val="000000"/>
                <w:lang w:val="en-US" w:bidi="th-TH"/>
              </w:rPr>
              <w:t>cust</w:t>
            </w:r>
            <w:proofErr w:type="spellEnd"/>
            <w:r w:rsidRPr="0072086F">
              <w:rPr>
                <w:rFonts w:eastAsia="Times New Roman"/>
                <w:noProof w:val="0"/>
                <w:color w:val="000000"/>
                <w:lang w:val="en-US" w:bidi="th-TH"/>
              </w:rPr>
              <w:t xml:space="preserve"> ID </w:t>
            </w:r>
          </w:p>
        </w:tc>
        <w:tc>
          <w:tcPr>
            <w:tcW w:w="2487" w:type="dxa"/>
            <w:vAlign w:val="bottom"/>
          </w:tcPr>
          <w:p w14:paraId="7392D179" w14:textId="1BADF7F6" w:rsidR="00C1611A" w:rsidRPr="0072086F" w:rsidRDefault="00C1611A" w:rsidP="000B2A9B">
            <w:pPr>
              <w:rPr>
                <w:rFonts w:eastAsia="Times New Roman"/>
                <w:noProof w:val="0"/>
                <w:color w:val="000000"/>
                <w:lang w:val="en-US" w:bidi="th-TH"/>
              </w:rPr>
            </w:pPr>
            <w:r w:rsidRPr="0072086F">
              <w:rPr>
                <w:rFonts w:eastAsia="Times New Roman"/>
                <w:noProof w:val="0"/>
                <w:color w:val="000000"/>
                <w:lang w:val="en-US" w:bidi="th-TH"/>
              </w:rPr>
              <w:t>Separated by currency</w:t>
            </w:r>
          </w:p>
          <w:p w14:paraId="190D920A" w14:textId="2655D75B" w:rsidR="000B2A9B" w:rsidRPr="0072086F" w:rsidRDefault="000B2A9B" w:rsidP="000B2A9B">
            <w:pPr>
              <w:rPr>
                <w:rFonts w:eastAsia="Times New Roman"/>
                <w:noProof w:val="0"/>
                <w:color w:val="000000"/>
                <w:cs/>
                <w:lang w:val="en-US" w:bidi="th-TH"/>
              </w:rPr>
            </w:pPr>
            <w:r w:rsidRPr="0072086F">
              <w:rPr>
                <w:rFonts w:eastAsia="Times New Roman"/>
                <w:noProof w:val="0"/>
                <w:color w:val="0070C0"/>
                <w:cs/>
                <w:lang w:val="en-US" w:bidi="th-TH"/>
              </w:rPr>
              <w:t xml:space="preserve">ยอดรวมของแต่ละ </w:t>
            </w:r>
            <w:r w:rsidRPr="0072086F">
              <w:rPr>
                <w:rFonts w:eastAsia="Times New Roman"/>
                <w:noProof w:val="0"/>
                <w:color w:val="0070C0"/>
                <w:lang w:val="en-US" w:bidi="th-TH"/>
              </w:rPr>
              <w:t xml:space="preserve">customer </w:t>
            </w:r>
            <w:r w:rsidRPr="0072086F">
              <w:rPr>
                <w:rFonts w:eastAsia="Times New Roman"/>
                <w:noProof w:val="0"/>
                <w:color w:val="0070C0"/>
                <w:cs/>
                <w:lang w:val="en-US" w:bidi="th-TH"/>
              </w:rPr>
              <w:t>แบ่งตามสกลุเงินที่แท้จริง</w:t>
            </w:r>
          </w:p>
        </w:tc>
        <w:tc>
          <w:tcPr>
            <w:tcW w:w="2398" w:type="dxa"/>
            <w:shd w:val="clear" w:color="auto" w:fill="auto"/>
            <w:noWrap/>
            <w:vAlign w:val="bottom"/>
          </w:tcPr>
          <w:p w14:paraId="0BAD3C99" w14:textId="2DF22A23" w:rsidR="000B2A9B" w:rsidRPr="0072086F" w:rsidDel="008201A9" w:rsidRDefault="000B2A9B" w:rsidP="000B2A9B">
            <w:pPr>
              <w:rPr>
                <w:rFonts w:eastAsia="Times New Roman"/>
                <w:noProof w:val="0"/>
                <w:color w:val="000000"/>
                <w:lang w:val="en-US" w:bidi="th-TH"/>
              </w:rPr>
            </w:pPr>
          </w:p>
        </w:tc>
        <w:tc>
          <w:tcPr>
            <w:tcW w:w="2338" w:type="dxa"/>
            <w:shd w:val="clear" w:color="auto" w:fill="auto"/>
            <w:noWrap/>
          </w:tcPr>
          <w:p w14:paraId="0FFA6F3C" w14:textId="72892F70" w:rsidR="000B2A9B" w:rsidRPr="0072086F" w:rsidRDefault="00000000" w:rsidP="000B2A9B">
            <w:pPr>
              <w:rPr>
                <w:rFonts w:eastAsia="Times New Roman"/>
                <w:noProof w:val="0"/>
                <w:color w:val="000000"/>
                <w:lang w:val="en-US" w:bidi="th-TH"/>
              </w:rPr>
            </w:pPr>
            <w:sdt>
              <w:sdtPr>
                <w:rPr>
                  <w:rFonts w:eastAsia="Times New Roman"/>
                  <w:noProof w:val="0"/>
                  <w:color w:val="000000"/>
                  <w:lang w:val="en-US" w:bidi="th-TH"/>
                </w:rPr>
                <w:id w:val="2079397867"/>
                <w:placeholder>
                  <w:docPart w:val="F1B1D6B928FC49A398AF836C5335F4B5"/>
                </w:placeholder>
                <w:showingPlcHdr/>
                <w:dropDownList>
                  <w:listItem w:displayText="Supported" w:value="Supported"/>
                  <w:listItem w:displayText="To be develop" w:value="To be develop"/>
                  <w:listItem w:displayText="Drop" w:value="Drop"/>
                </w:dropDownList>
              </w:sdtPr>
              <w:sdtContent>
                <w:r w:rsidR="00D539F3" w:rsidRPr="0072086F">
                  <w:rPr>
                    <w:rStyle w:val="PlaceholderText"/>
                  </w:rPr>
                  <w:t>Choose an item.</w:t>
                </w:r>
              </w:sdtContent>
            </w:sdt>
          </w:p>
        </w:tc>
      </w:tr>
      <w:tr w:rsidR="000B2A9B" w:rsidRPr="003D7DA4" w14:paraId="5F07665F" w14:textId="77777777" w:rsidTr="0072086F">
        <w:trPr>
          <w:trHeight w:val="290"/>
        </w:trPr>
        <w:tc>
          <w:tcPr>
            <w:tcW w:w="2830" w:type="dxa"/>
            <w:shd w:val="clear" w:color="auto" w:fill="auto"/>
            <w:noWrap/>
            <w:vAlign w:val="bottom"/>
          </w:tcPr>
          <w:p w14:paraId="73D5DA69" w14:textId="5ED81EB6" w:rsidR="000B2A9B" w:rsidRPr="0072086F" w:rsidRDefault="000B2A9B" w:rsidP="000B2A9B">
            <w:pPr>
              <w:rPr>
                <w:rFonts w:eastAsia="Times New Roman"/>
                <w:noProof w:val="0"/>
                <w:color w:val="000000"/>
                <w:lang w:val="en-US" w:bidi="th-TH"/>
              </w:rPr>
            </w:pPr>
            <w:proofErr w:type="spellStart"/>
            <w:r w:rsidRPr="0072086F">
              <w:rPr>
                <w:rFonts w:eastAsia="Times New Roman"/>
                <w:noProof w:val="0"/>
                <w:color w:val="000000"/>
                <w:lang w:val="en-US" w:bidi="th-TH"/>
              </w:rPr>
              <w:t>Accum</w:t>
            </w:r>
            <w:proofErr w:type="spellEnd"/>
            <w:r w:rsidRPr="0072086F">
              <w:rPr>
                <w:rFonts w:eastAsia="Times New Roman"/>
                <w:noProof w:val="0"/>
                <w:color w:val="000000"/>
                <w:lang w:val="en-US" w:bidi="th-TH"/>
              </w:rPr>
              <w:t xml:space="preserve"> C/F Amount</w:t>
            </w:r>
          </w:p>
        </w:tc>
        <w:tc>
          <w:tcPr>
            <w:tcW w:w="2487" w:type="dxa"/>
            <w:vAlign w:val="bottom"/>
          </w:tcPr>
          <w:p w14:paraId="285CF6EF" w14:textId="77777777" w:rsidR="000B2A9B" w:rsidRPr="0072086F" w:rsidDel="008201A9" w:rsidRDefault="000B2A9B" w:rsidP="000B2A9B">
            <w:pPr>
              <w:rPr>
                <w:rFonts w:eastAsia="Times New Roman"/>
                <w:noProof w:val="0"/>
                <w:color w:val="000000"/>
                <w:lang w:val="en-US" w:bidi="th-TH"/>
              </w:rPr>
            </w:pPr>
          </w:p>
        </w:tc>
        <w:tc>
          <w:tcPr>
            <w:tcW w:w="2398" w:type="dxa"/>
            <w:shd w:val="clear" w:color="auto" w:fill="auto"/>
            <w:noWrap/>
            <w:vAlign w:val="bottom"/>
          </w:tcPr>
          <w:p w14:paraId="6E28D279" w14:textId="38A83744" w:rsidR="000B2A9B" w:rsidRPr="0072086F" w:rsidDel="008201A9" w:rsidRDefault="000B2A9B" w:rsidP="000B2A9B">
            <w:pPr>
              <w:rPr>
                <w:rFonts w:eastAsia="Times New Roman"/>
                <w:noProof w:val="0"/>
                <w:color w:val="000000"/>
                <w:lang w:val="en-US" w:bidi="th-TH"/>
              </w:rPr>
            </w:pPr>
          </w:p>
        </w:tc>
        <w:tc>
          <w:tcPr>
            <w:tcW w:w="2338" w:type="dxa"/>
            <w:shd w:val="clear" w:color="auto" w:fill="auto"/>
            <w:noWrap/>
          </w:tcPr>
          <w:p w14:paraId="2F1F4E30" w14:textId="4CD087C1" w:rsidR="000B2A9B" w:rsidRPr="0072086F" w:rsidRDefault="00000000" w:rsidP="000B2A9B">
            <w:pPr>
              <w:rPr>
                <w:rFonts w:eastAsia="Times New Roman"/>
                <w:noProof w:val="0"/>
                <w:color w:val="000000"/>
                <w:lang w:val="en-US" w:bidi="th-TH"/>
              </w:rPr>
            </w:pPr>
            <w:sdt>
              <w:sdtPr>
                <w:rPr>
                  <w:rFonts w:eastAsia="Times New Roman"/>
                  <w:noProof w:val="0"/>
                  <w:color w:val="000000"/>
                  <w:lang w:val="en-US" w:bidi="th-TH"/>
                </w:rPr>
                <w:id w:val="-370839014"/>
                <w:placeholder>
                  <w:docPart w:val="3712A73E79BC4AB88667AB5BDB667890"/>
                </w:placeholder>
                <w:showingPlcHdr/>
                <w:dropDownList>
                  <w:listItem w:displayText="Supported" w:value="Supported"/>
                  <w:listItem w:displayText="To be develop" w:value="To be develop"/>
                  <w:listItem w:displayText="Drop" w:value="Drop"/>
                </w:dropDownList>
              </w:sdtPr>
              <w:sdtContent>
                <w:r w:rsidR="00D539F3" w:rsidRPr="0072086F">
                  <w:rPr>
                    <w:rStyle w:val="PlaceholderText"/>
                  </w:rPr>
                  <w:t>Choose an item.</w:t>
                </w:r>
              </w:sdtContent>
            </w:sdt>
          </w:p>
        </w:tc>
      </w:tr>
      <w:tr w:rsidR="000B2A9B" w:rsidRPr="003D7DA4" w14:paraId="4DA31B34" w14:textId="77777777" w:rsidTr="0072086F">
        <w:trPr>
          <w:trHeight w:val="290"/>
        </w:trPr>
        <w:tc>
          <w:tcPr>
            <w:tcW w:w="2830" w:type="dxa"/>
            <w:shd w:val="clear" w:color="auto" w:fill="auto"/>
            <w:noWrap/>
            <w:vAlign w:val="bottom"/>
          </w:tcPr>
          <w:p w14:paraId="00457EBF" w14:textId="218613FB" w:rsidR="000B2A9B" w:rsidRPr="0072086F" w:rsidRDefault="000B2A9B" w:rsidP="000B2A9B">
            <w:pPr>
              <w:rPr>
                <w:rFonts w:eastAsia="Times New Roman"/>
                <w:noProof w:val="0"/>
                <w:color w:val="000000"/>
                <w:lang w:val="en-US" w:bidi="th-TH"/>
              </w:rPr>
            </w:pPr>
            <w:r w:rsidRPr="0072086F">
              <w:rPr>
                <w:rFonts w:eastAsia="Times New Roman"/>
                <w:noProof w:val="0"/>
                <w:color w:val="000000"/>
                <w:lang w:val="en-US" w:bidi="th-TH"/>
              </w:rPr>
              <w:t>To</w:t>
            </w:r>
            <w:r w:rsidR="00307ED6">
              <w:rPr>
                <w:rFonts w:eastAsia="Times New Roman"/>
                <w:noProof w:val="0"/>
                <w:color w:val="000000"/>
                <w:lang w:val="en-US" w:bidi="th-TH"/>
              </w:rPr>
              <w:t>t</w:t>
            </w:r>
            <w:r w:rsidRPr="0072086F">
              <w:rPr>
                <w:rFonts w:eastAsia="Times New Roman"/>
                <w:noProof w:val="0"/>
                <w:color w:val="000000"/>
                <w:lang w:val="en-US" w:bidi="th-TH"/>
              </w:rPr>
              <w:t xml:space="preserve">al by Product type </w:t>
            </w:r>
          </w:p>
        </w:tc>
        <w:tc>
          <w:tcPr>
            <w:tcW w:w="2487" w:type="dxa"/>
            <w:vAlign w:val="bottom"/>
          </w:tcPr>
          <w:p w14:paraId="6584D33F" w14:textId="585F5313" w:rsidR="000B2A9B" w:rsidRPr="0072086F" w:rsidRDefault="000B2A9B" w:rsidP="000B2A9B">
            <w:pPr>
              <w:rPr>
                <w:rFonts w:eastAsia="Times New Roman"/>
                <w:noProof w:val="0"/>
                <w:color w:val="000000"/>
                <w:lang w:val="en-US" w:bidi="th-TH"/>
              </w:rPr>
            </w:pPr>
            <w:r w:rsidRPr="0072086F">
              <w:rPr>
                <w:rFonts w:eastAsia="Times New Roman"/>
                <w:noProof w:val="0"/>
                <w:color w:val="000000"/>
                <w:lang w:val="en-US" w:bidi="th-TH"/>
              </w:rPr>
              <w:t xml:space="preserve">Product code product type </w:t>
            </w:r>
            <w:proofErr w:type="spellStart"/>
            <w:proofErr w:type="gramStart"/>
            <w:r w:rsidR="00D539F3" w:rsidRPr="0072086F">
              <w:rPr>
                <w:rFonts w:eastAsia="Times New Roman"/>
                <w:noProof w:val="0"/>
                <w:color w:val="000000"/>
                <w:lang w:val="en-US" w:bidi="th-TH"/>
              </w:rPr>
              <w:t>CR.Type</w:t>
            </w:r>
            <w:proofErr w:type="spellEnd"/>
            <w:proofErr w:type="gramEnd"/>
          </w:p>
          <w:p w14:paraId="0E07DD56" w14:textId="724B0107" w:rsidR="000B2A9B" w:rsidRPr="0072086F" w:rsidRDefault="000B2A9B" w:rsidP="000B2A9B">
            <w:pPr>
              <w:rPr>
                <w:rFonts w:eastAsia="Times New Roman"/>
                <w:noProof w:val="0"/>
                <w:color w:val="000000"/>
                <w:lang w:val="en-US" w:bidi="th-TH"/>
              </w:rPr>
            </w:pPr>
            <w:r w:rsidRPr="0072086F">
              <w:rPr>
                <w:rFonts w:eastAsia="Times New Roman"/>
                <w:noProof w:val="0"/>
                <w:color w:val="0070C0"/>
                <w:lang w:val="en-US" w:bidi="th-TH"/>
              </w:rPr>
              <w:lastRenderedPageBreak/>
              <w:t>(</w:t>
            </w:r>
            <w:r w:rsidRPr="0072086F">
              <w:rPr>
                <w:rFonts w:eastAsia="Times New Roman"/>
                <w:noProof w:val="0"/>
                <w:color w:val="0070C0"/>
                <w:cs/>
                <w:lang w:val="en-US" w:bidi="th-TH"/>
              </w:rPr>
              <w:t>สินเชื่อหลักสินเชื่อรอง สินเชื่อขยายกำลังการผลิต)</w:t>
            </w:r>
          </w:p>
        </w:tc>
        <w:tc>
          <w:tcPr>
            <w:tcW w:w="2398" w:type="dxa"/>
            <w:shd w:val="clear" w:color="auto" w:fill="auto"/>
            <w:noWrap/>
            <w:vAlign w:val="bottom"/>
          </w:tcPr>
          <w:p w14:paraId="051C1D5D" w14:textId="745C8719" w:rsidR="000B2A9B" w:rsidRPr="0072086F" w:rsidDel="008201A9" w:rsidRDefault="000B2A9B" w:rsidP="000B2A9B">
            <w:pPr>
              <w:rPr>
                <w:rFonts w:eastAsia="Times New Roman"/>
                <w:noProof w:val="0"/>
                <w:color w:val="000000"/>
                <w:lang w:val="en-US" w:bidi="th-TH"/>
              </w:rPr>
            </w:pPr>
          </w:p>
        </w:tc>
        <w:tc>
          <w:tcPr>
            <w:tcW w:w="2338" w:type="dxa"/>
            <w:shd w:val="clear" w:color="auto" w:fill="auto"/>
            <w:noWrap/>
          </w:tcPr>
          <w:p w14:paraId="229F2033" w14:textId="4A5BE785" w:rsidR="000B2A9B" w:rsidRPr="0072086F" w:rsidRDefault="00000000" w:rsidP="000B2A9B">
            <w:pPr>
              <w:rPr>
                <w:rFonts w:eastAsia="Times New Roman"/>
                <w:noProof w:val="0"/>
                <w:color w:val="000000"/>
                <w:lang w:val="en-US" w:bidi="th-TH"/>
              </w:rPr>
            </w:pPr>
            <w:sdt>
              <w:sdtPr>
                <w:rPr>
                  <w:rFonts w:eastAsia="Times New Roman"/>
                  <w:noProof w:val="0"/>
                  <w:color w:val="000000"/>
                  <w:lang w:val="en-US" w:bidi="th-TH"/>
                </w:rPr>
                <w:id w:val="1592579120"/>
                <w:placeholder>
                  <w:docPart w:val="1EBE91A762424D08A3CF1018E1E2C679"/>
                </w:placeholder>
                <w:showingPlcHdr/>
                <w:dropDownList>
                  <w:listItem w:displayText="Supported" w:value="Supported"/>
                  <w:listItem w:displayText="To be develop" w:value="To be develop"/>
                  <w:listItem w:displayText="Drop" w:value="Drop"/>
                </w:dropDownList>
              </w:sdtPr>
              <w:sdtContent>
                <w:r w:rsidR="00D539F3" w:rsidRPr="0072086F">
                  <w:rPr>
                    <w:rStyle w:val="PlaceholderText"/>
                  </w:rPr>
                  <w:t>Choose an item.</w:t>
                </w:r>
              </w:sdtContent>
            </w:sdt>
          </w:p>
        </w:tc>
      </w:tr>
    </w:tbl>
    <w:p w14:paraId="3F0FA91A" w14:textId="77777777" w:rsidR="008B7E38" w:rsidRPr="008B7E38" w:rsidRDefault="008B7E38" w:rsidP="0072086F"/>
    <w:p w14:paraId="51B7D3E8" w14:textId="77777777" w:rsidR="00112E6E" w:rsidRDefault="00112E6E" w:rsidP="00112E6E">
      <w:pPr>
        <w:pStyle w:val="Heading3"/>
      </w:pPr>
      <w:bookmarkStart w:id="99" w:name="_Toc143189473"/>
      <w:r>
        <w:t>File / API Layout and Data Sheet</w:t>
      </w:r>
      <w:bookmarkEnd w:id="99"/>
    </w:p>
    <w:p w14:paraId="25ADB790" w14:textId="2560D05F" w:rsidR="001E2A4C" w:rsidRPr="001E2A4C" w:rsidRDefault="001E2A4C" w:rsidP="0072086F">
      <w:pPr>
        <w:ind w:left="720" w:firstLine="720"/>
      </w:pPr>
      <w:r w:rsidRPr="00DF3C4F">
        <w:t>Not Applicable.</w:t>
      </w:r>
    </w:p>
    <w:p w14:paraId="14495323" w14:textId="77777777" w:rsidR="00112E6E" w:rsidRDefault="00112E6E" w:rsidP="00112E6E">
      <w:pPr>
        <w:pStyle w:val="Heading3"/>
      </w:pPr>
      <w:bookmarkStart w:id="100" w:name="_Toc143189474"/>
      <w:r>
        <w:t>Report Layout and Data Sheet</w:t>
      </w:r>
      <w:bookmarkEnd w:id="100"/>
    </w:p>
    <w:p w14:paraId="0F2F3935" w14:textId="62E88139" w:rsidR="001E2A4C" w:rsidRPr="001E2A4C" w:rsidRDefault="001E2A4C" w:rsidP="0072086F">
      <w:pPr>
        <w:ind w:left="720" w:firstLine="720"/>
      </w:pPr>
      <w:r w:rsidRPr="00DF3C4F">
        <w:t>Not Applicable.</w:t>
      </w:r>
    </w:p>
    <w:p w14:paraId="5C070FC0" w14:textId="77777777" w:rsidR="00112E6E" w:rsidRDefault="00112E6E" w:rsidP="00112E6E">
      <w:pPr>
        <w:pStyle w:val="Heading3"/>
      </w:pPr>
      <w:bookmarkStart w:id="101" w:name="_Toc143189475"/>
      <w:r>
        <w:t>Additional Impacts</w:t>
      </w:r>
      <w:bookmarkEnd w:id="101"/>
    </w:p>
    <w:p w14:paraId="0BE9A840" w14:textId="77777777" w:rsidR="002C1174" w:rsidRDefault="002C1174" w:rsidP="002C1174">
      <w:pPr>
        <w:pStyle w:val="Heading4"/>
      </w:pPr>
      <w:bookmarkStart w:id="102" w:name="_Toc143189476"/>
      <w:r w:rsidRPr="0073013C">
        <w:t>Integration</w:t>
      </w:r>
      <w:bookmarkEnd w:id="102"/>
      <w:r w:rsidRPr="0073013C">
        <w:t xml:space="preserve"> </w:t>
      </w:r>
    </w:p>
    <w:p w14:paraId="0F8A9851" w14:textId="0EF4FD98" w:rsidR="001E2A4C" w:rsidRPr="001E2A4C" w:rsidRDefault="001E2A4C" w:rsidP="0072086F">
      <w:pPr>
        <w:ind w:left="720" w:firstLine="720"/>
      </w:pPr>
      <w:r w:rsidRPr="00DF3C4F">
        <w:t>Not Applicable.</w:t>
      </w:r>
    </w:p>
    <w:p w14:paraId="1DE85BA5" w14:textId="77777777" w:rsidR="002C1174" w:rsidRDefault="002C1174" w:rsidP="002C1174">
      <w:pPr>
        <w:pStyle w:val="Heading4"/>
      </w:pPr>
      <w:bookmarkStart w:id="103" w:name="_Toc143189477"/>
      <w:r w:rsidRPr="0073013C">
        <w:t>Migration</w:t>
      </w:r>
      <w:bookmarkEnd w:id="103"/>
    </w:p>
    <w:p w14:paraId="22DAA5D5" w14:textId="77777777" w:rsidR="001E2A4C" w:rsidRPr="00B643D7" w:rsidRDefault="001E2A4C" w:rsidP="001E2A4C">
      <w:pPr>
        <w:ind w:left="720" w:firstLine="720"/>
      </w:pPr>
      <w:r w:rsidRPr="00DF3C4F">
        <w:t>Not Applicable.</w:t>
      </w:r>
    </w:p>
    <w:p w14:paraId="56135792" w14:textId="77777777" w:rsidR="001E2A4C" w:rsidRPr="001E2A4C" w:rsidRDefault="001E2A4C" w:rsidP="00C1611A"/>
    <w:p w14:paraId="1866A15F" w14:textId="68246F29" w:rsidR="008B7E38" w:rsidRPr="008B7E38" w:rsidRDefault="008B7E38" w:rsidP="008B7E38"/>
    <w:p w14:paraId="3E8D21AF" w14:textId="59092224" w:rsidR="00521BC0" w:rsidRPr="009774B6" w:rsidRDefault="009774B6" w:rsidP="00D755CE">
      <w:pPr>
        <w:pStyle w:val="Heading2"/>
      </w:pPr>
      <w:bookmarkStart w:id="104" w:name="_Toc140255967"/>
      <w:bookmarkStart w:id="105" w:name="_Toc140255968"/>
      <w:bookmarkStart w:id="106" w:name="_Toc140255969"/>
      <w:bookmarkStart w:id="107" w:name="_Toc140255970"/>
      <w:bookmarkStart w:id="108" w:name="_Toc140255971"/>
      <w:bookmarkStart w:id="109" w:name="_Toc140255972"/>
      <w:bookmarkStart w:id="110" w:name="_Toc140255973"/>
      <w:bookmarkStart w:id="111" w:name="_Toc140255974"/>
      <w:bookmarkStart w:id="112" w:name="_Toc143189478"/>
      <w:bookmarkEnd w:id="104"/>
      <w:bookmarkEnd w:id="105"/>
      <w:bookmarkEnd w:id="106"/>
      <w:bookmarkEnd w:id="107"/>
      <w:bookmarkEnd w:id="108"/>
      <w:bookmarkEnd w:id="109"/>
      <w:bookmarkEnd w:id="110"/>
      <w:bookmarkEnd w:id="111"/>
      <w:r w:rsidRPr="009774B6">
        <w:t>Daily Foreign currency report (Final)</w:t>
      </w:r>
      <w:bookmarkEnd w:id="112"/>
    </w:p>
    <w:p w14:paraId="588801DD" w14:textId="7B0CC840" w:rsidR="00112E6E" w:rsidRDefault="00112E6E" w:rsidP="00112E6E">
      <w:pPr>
        <w:pStyle w:val="Heading3"/>
      </w:pPr>
      <w:bookmarkStart w:id="113" w:name="_Toc143189479"/>
      <w:r>
        <w:t>S</w:t>
      </w:r>
      <w:r w:rsidRPr="00061B9D">
        <w:t>upported Sample Transaction and Case from Customer</w:t>
      </w:r>
      <w:bookmarkEnd w:id="113"/>
    </w:p>
    <w:p w14:paraId="346B42AD" w14:textId="1167B7A1" w:rsidR="00EF370D" w:rsidRPr="00EF370D" w:rsidRDefault="00EF370D" w:rsidP="00A317B0">
      <w:r>
        <w:rPr>
          <w:lang w:val="en-US" w:bidi="th-TH"/>
        </w:rPr>
        <w:drawing>
          <wp:inline distT="0" distB="0" distL="0" distR="0" wp14:anchorId="52FC4513" wp14:editId="7B871AA4">
            <wp:extent cx="6390005" cy="3079115"/>
            <wp:effectExtent l="0" t="0" r="0" b="6985"/>
            <wp:docPr id="1984830997" name="Picture 198483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0005" cy="3079115"/>
                    </a:xfrm>
                    <a:prstGeom prst="rect">
                      <a:avLst/>
                    </a:prstGeom>
                  </pic:spPr>
                </pic:pic>
              </a:graphicData>
            </a:graphic>
          </wp:inline>
        </w:drawing>
      </w:r>
    </w:p>
    <w:p w14:paraId="377CA470" w14:textId="0C514E98" w:rsidR="00BB1618" w:rsidRDefault="00BB1618" w:rsidP="00B31543"/>
    <w:p w14:paraId="225027FE" w14:textId="77777777" w:rsidR="00626A8F" w:rsidRDefault="00626A8F" w:rsidP="00B31543"/>
    <w:p w14:paraId="49852669" w14:textId="77777777" w:rsidR="00626A8F" w:rsidRDefault="00626A8F" w:rsidP="00626A8F">
      <w:pPr>
        <w:ind w:left="426"/>
      </w:pPr>
      <w:r>
        <w:t xml:space="preserve">Note: </w:t>
      </w:r>
    </w:p>
    <w:p w14:paraId="3DB4009C" w14:textId="77777777" w:rsidR="00626A8F" w:rsidRPr="00BB1618" w:rsidRDefault="00626A8F">
      <w:pPr>
        <w:pStyle w:val="ListParagraph"/>
        <w:numPr>
          <w:ilvl w:val="0"/>
          <w:numId w:val="11"/>
        </w:numPr>
      </w:pPr>
      <w:r>
        <w:lastRenderedPageBreak/>
        <w:t>B</w:t>
      </w:r>
      <w:r w:rsidRPr="00626A8F">
        <w:t>y branch when searching on CBS All transactions whether Debit credit credited/debited from Foreign currency diposit (customer's foreign currency account in deposit module) or Retail.</w:t>
      </w:r>
    </w:p>
    <w:p w14:paraId="35AC293E" w14:textId="77777777" w:rsidR="00430B25" w:rsidRPr="00430B25" w:rsidRDefault="000A0C9C">
      <w:pPr>
        <w:pStyle w:val="ListParagraph"/>
        <w:numPr>
          <w:ilvl w:val="0"/>
          <w:numId w:val="11"/>
        </w:numPr>
        <w:rPr>
          <w:lang w:val="en-US" w:bidi="th-TH"/>
        </w:rPr>
      </w:pPr>
      <w:r>
        <w:rPr>
          <w:lang w:val="en-US" w:bidi="th-TH"/>
        </w:rPr>
        <w:t>All report are integate with ECM as End of day Process. (PDF Format)</w:t>
      </w:r>
      <w:r w:rsidR="00430B25">
        <w:rPr>
          <w:lang w:val="en-US" w:bidi="th-TH"/>
        </w:rPr>
        <w:t xml:space="preserve">. </w:t>
      </w:r>
      <w:r w:rsidR="00430B25" w:rsidRPr="00430B25">
        <w:rPr>
          <w:lang w:val="en-US" w:bidi="th-TH"/>
        </w:rPr>
        <w:t>If ECM can not supported to store PDF report from symmetri CBS that no need to store in ECM.</w:t>
      </w:r>
    </w:p>
    <w:p w14:paraId="01686C59" w14:textId="47FE9A3A" w:rsidR="00626A8F"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74BC55A5" w14:textId="77777777" w:rsidR="00112E6E" w:rsidRDefault="00112E6E" w:rsidP="00112E6E">
      <w:pPr>
        <w:pStyle w:val="Heading3"/>
      </w:pPr>
      <w:bookmarkStart w:id="114" w:name="_Toc140255977"/>
      <w:bookmarkStart w:id="115" w:name="_Toc143189480"/>
      <w:bookmarkEnd w:id="114"/>
      <w:r>
        <w:t>Menu Modification</w:t>
      </w:r>
      <w:bookmarkEnd w:id="115"/>
    </w:p>
    <w:p w14:paraId="719B8C33" w14:textId="0267E7AB" w:rsidR="00E23B7C" w:rsidRPr="00E23B7C" w:rsidRDefault="00E66A0B" w:rsidP="0072086F">
      <w:pPr>
        <w:ind w:left="1080" w:firstLine="360"/>
        <w:rPr>
          <w:cs/>
          <w:lang w:val="en-US" w:bidi="th-TH"/>
        </w:rPr>
      </w:pPr>
      <w:r>
        <w:t>Not  Applicable.</w:t>
      </w:r>
    </w:p>
    <w:p w14:paraId="782E9D63" w14:textId="77777777" w:rsidR="00112E6E" w:rsidRDefault="00112E6E" w:rsidP="00112E6E">
      <w:pPr>
        <w:pStyle w:val="Heading3"/>
      </w:pPr>
      <w:bookmarkStart w:id="116" w:name="_Toc143189481"/>
      <w:r>
        <w:t>Screen Layout and Data Sheet</w:t>
      </w:r>
      <w:bookmarkEnd w:id="116"/>
    </w:p>
    <w:p w14:paraId="5B81D951" w14:textId="1C23EBEE" w:rsidR="00D52344" w:rsidRPr="00377786" w:rsidRDefault="00563A91" w:rsidP="0072086F">
      <w:pPr>
        <w:ind w:left="1080" w:firstLine="360"/>
        <w:rPr>
          <w:cs/>
          <w:lang w:val="en-US" w:bidi="th-TH"/>
        </w:rPr>
      </w:pPr>
      <w:r>
        <w:t>Not  Applicable.</w:t>
      </w:r>
    </w:p>
    <w:p w14:paraId="00D4F698" w14:textId="77777777" w:rsidR="00112E6E" w:rsidRDefault="00112E6E" w:rsidP="00112E6E">
      <w:pPr>
        <w:pStyle w:val="Heading3"/>
      </w:pPr>
      <w:bookmarkStart w:id="117" w:name="_Toc143189482"/>
      <w:r>
        <w:t>To-be Process</w:t>
      </w:r>
      <w:bookmarkEnd w:id="117"/>
    </w:p>
    <w:tbl>
      <w:tblPr>
        <w:tblStyle w:val="TableGrid"/>
        <w:tblW w:w="0" w:type="auto"/>
        <w:jc w:val="center"/>
        <w:tblLook w:val="04A0" w:firstRow="1" w:lastRow="0" w:firstColumn="1" w:lastColumn="0" w:noHBand="0" w:noVBand="1"/>
      </w:tblPr>
      <w:tblGrid>
        <w:gridCol w:w="3103"/>
        <w:gridCol w:w="6230"/>
      </w:tblGrid>
      <w:tr w:rsidR="006A7A1F" w14:paraId="58C51FA8" w14:textId="77777777" w:rsidTr="00E92567">
        <w:trPr>
          <w:jc w:val="center"/>
        </w:trPr>
        <w:tc>
          <w:tcPr>
            <w:tcW w:w="3103" w:type="dxa"/>
            <w:shd w:val="clear" w:color="auto" w:fill="CCECFF"/>
          </w:tcPr>
          <w:p w14:paraId="442A5889" w14:textId="77777777" w:rsidR="006A7A1F" w:rsidRDefault="006A7A1F" w:rsidP="00E92567">
            <w:r>
              <w:t>Paper size</w:t>
            </w:r>
          </w:p>
        </w:tc>
        <w:tc>
          <w:tcPr>
            <w:tcW w:w="6230" w:type="dxa"/>
          </w:tcPr>
          <w:p w14:paraId="27934B86" w14:textId="77777777" w:rsidR="006A7A1F" w:rsidRDefault="006A7A1F" w:rsidP="00E92567">
            <w:r>
              <w:t>A4</w:t>
            </w:r>
          </w:p>
        </w:tc>
      </w:tr>
      <w:tr w:rsidR="00F20503" w14:paraId="7C1011AF" w14:textId="77777777" w:rsidTr="00E92567">
        <w:trPr>
          <w:jc w:val="center"/>
        </w:trPr>
        <w:tc>
          <w:tcPr>
            <w:tcW w:w="3103" w:type="dxa"/>
            <w:shd w:val="clear" w:color="auto" w:fill="CCECFF"/>
          </w:tcPr>
          <w:p w14:paraId="1D5C50EA" w14:textId="77777777" w:rsidR="00F20503" w:rsidRDefault="00F20503" w:rsidP="00F20503">
            <w:r>
              <w:t>Reprinting require</w:t>
            </w:r>
          </w:p>
        </w:tc>
        <w:tc>
          <w:tcPr>
            <w:tcW w:w="6230" w:type="dxa"/>
          </w:tcPr>
          <w:p w14:paraId="7998F586" w14:textId="6A8419B8" w:rsidR="00F20503" w:rsidRDefault="00F20503" w:rsidP="00F20503">
            <w:r w:rsidRPr="002C7B7B">
              <w:t>Reprint</w:t>
            </w:r>
          </w:p>
        </w:tc>
      </w:tr>
      <w:tr w:rsidR="00F20503" w14:paraId="2A73F76C" w14:textId="77777777" w:rsidTr="00E92567">
        <w:trPr>
          <w:jc w:val="center"/>
        </w:trPr>
        <w:tc>
          <w:tcPr>
            <w:tcW w:w="3103" w:type="dxa"/>
            <w:shd w:val="clear" w:color="auto" w:fill="CCECFF"/>
          </w:tcPr>
          <w:p w14:paraId="0F835818" w14:textId="77777777" w:rsidR="00F20503" w:rsidRDefault="00F20503" w:rsidP="00F20503">
            <w:r>
              <w:t>Searching criteria</w:t>
            </w:r>
          </w:p>
        </w:tc>
        <w:tc>
          <w:tcPr>
            <w:tcW w:w="6230" w:type="dxa"/>
          </w:tcPr>
          <w:p w14:paraId="3CD74B63" w14:textId="65AADFEA" w:rsidR="00F20503" w:rsidRDefault="00F20503" w:rsidP="00F20503">
            <w:r w:rsidRPr="002C7B7B">
              <w:t>Branch Name/No., Customer name, Customer ID., historical date, Product Type</w:t>
            </w:r>
            <w:r w:rsidR="003B484D">
              <w:t>(Loan Type/Loan Sub Type</w:t>
            </w:r>
            <w:r w:rsidR="003B484D">
              <w:rPr>
                <w:lang w:val="en-US"/>
              </w:rPr>
              <w:t>)</w:t>
            </w:r>
            <w:r w:rsidRPr="002C7B7B">
              <w:t>, Source of Fund, currencywise, Due Date, Day Past Due, Loan Reference No.</w:t>
            </w:r>
            <w:r>
              <w:t>, Settlement Account No., Settlement Account Name.</w:t>
            </w:r>
          </w:p>
        </w:tc>
      </w:tr>
      <w:tr w:rsidR="004167C4" w14:paraId="7AD3719F" w14:textId="77777777" w:rsidTr="00E92567">
        <w:trPr>
          <w:jc w:val="center"/>
        </w:trPr>
        <w:tc>
          <w:tcPr>
            <w:tcW w:w="3103" w:type="dxa"/>
            <w:shd w:val="clear" w:color="auto" w:fill="CCECFF"/>
          </w:tcPr>
          <w:p w14:paraId="663ED545" w14:textId="7C4522DC" w:rsidR="004167C4" w:rsidRDefault="004167C4" w:rsidP="004167C4">
            <w:r w:rsidRPr="00C411A0">
              <w:rPr>
                <w:lang w:val="en-US" w:bidi="th-TH"/>
              </w:rPr>
              <w:t>Generation Frequency</w:t>
            </w:r>
          </w:p>
        </w:tc>
        <w:tc>
          <w:tcPr>
            <w:tcW w:w="6230" w:type="dxa"/>
          </w:tcPr>
          <w:p w14:paraId="13889BF3" w14:textId="1DEA46D8" w:rsidR="004167C4" w:rsidRPr="002C7B7B" w:rsidRDefault="00E77732" w:rsidP="004167C4">
            <w:r w:rsidRPr="00E77732">
              <w:t>Daily</w:t>
            </w:r>
          </w:p>
        </w:tc>
      </w:tr>
      <w:tr w:rsidR="004167C4" w14:paraId="48347899" w14:textId="77777777" w:rsidTr="00E92567">
        <w:trPr>
          <w:jc w:val="center"/>
        </w:trPr>
        <w:tc>
          <w:tcPr>
            <w:tcW w:w="3103" w:type="dxa"/>
            <w:shd w:val="clear" w:color="auto" w:fill="CCECFF"/>
          </w:tcPr>
          <w:p w14:paraId="3BEF2658" w14:textId="03575B1F" w:rsidR="004167C4" w:rsidRDefault="004167C4" w:rsidP="004167C4">
            <w:r>
              <w:rPr>
                <w:lang w:val="en-US" w:bidi="th-TH"/>
              </w:rPr>
              <w:t>Report Purpose</w:t>
            </w:r>
          </w:p>
        </w:tc>
        <w:tc>
          <w:tcPr>
            <w:tcW w:w="6230" w:type="dxa"/>
          </w:tcPr>
          <w:p w14:paraId="609ED3E9" w14:textId="161CE6E7" w:rsidR="004167C4" w:rsidRPr="002C7B7B" w:rsidRDefault="00E77732" w:rsidP="004167C4">
            <w:r w:rsidRPr="00E77732">
              <w:t>List of the drawdowns and repayments where the foreign currency deposit account (CASA) is used during settlement</w:t>
            </w:r>
          </w:p>
        </w:tc>
      </w:tr>
      <w:tr w:rsidR="004167C4" w14:paraId="5BB5C8CF" w14:textId="77777777" w:rsidTr="00E92567">
        <w:trPr>
          <w:jc w:val="center"/>
        </w:trPr>
        <w:tc>
          <w:tcPr>
            <w:tcW w:w="3103" w:type="dxa"/>
            <w:shd w:val="clear" w:color="auto" w:fill="CCECFF"/>
          </w:tcPr>
          <w:p w14:paraId="75DEC116" w14:textId="494F57DA" w:rsidR="004167C4" w:rsidRDefault="004167C4" w:rsidP="004167C4">
            <w:r w:rsidRPr="00C411A0">
              <w:rPr>
                <w:lang w:val="en-US" w:bidi="th-TH"/>
              </w:rPr>
              <w:t>Actual Owner</w:t>
            </w:r>
          </w:p>
        </w:tc>
        <w:tc>
          <w:tcPr>
            <w:tcW w:w="6230" w:type="dxa"/>
          </w:tcPr>
          <w:p w14:paraId="7DA27029" w14:textId="7A0BEC63" w:rsidR="004167C4" w:rsidRPr="002C7B7B" w:rsidRDefault="00E77732" w:rsidP="004167C4">
            <w:r w:rsidRPr="00E77732">
              <w:t>Lending</w:t>
            </w:r>
          </w:p>
        </w:tc>
      </w:tr>
    </w:tbl>
    <w:p w14:paraId="061A909C" w14:textId="77777777" w:rsidR="006A7A1F" w:rsidRPr="006A7A1F" w:rsidRDefault="006A7A1F" w:rsidP="006A7A1F"/>
    <w:tbl>
      <w:tblPr>
        <w:tblW w:w="10053" w:type="dxa"/>
        <w:tblLook w:val="04A0" w:firstRow="1" w:lastRow="0" w:firstColumn="1" w:lastColumn="0" w:noHBand="0" w:noVBand="1"/>
      </w:tblPr>
      <w:tblGrid>
        <w:gridCol w:w="2689"/>
        <w:gridCol w:w="2562"/>
        <w:gridCol w:w="2713"/>
        <w:gridCol w:w="2089"/>
      </w:tblGrid>
      <w:tr w:rsidR="00FA5D71" w:rsidRPr="001C2AC0" w14:paraId="4A330A13" w14:textId="77777777" w:rsidTr="0072086F">
        <w:trPr>
          <w:trHeight w:val="290"/>
        </w:trPr>
        <w:tc>
          <w:tcPr>
            <w:tcW w:w="5251" w:type="dxa"/>
            <w:gridSpan w:val="2"/>
            <w:tcBorders>
              <w:top w:val="single" w:sz="4" w:space="0" w:color="auto"/>
              <w:left w:val="single" w:sz="4" w:space="0" w:color="auto"/>
              <w:bottom w:val="single" w:sz="4" w:space="0" w:color="auto"/>
              <w:right w:val="single" w:sz="4" w:space="0" w:color="auto"/>
            </w:tcBorders>
            <w:shd w:val="clear" w:color="000000" w:fill="8EA9DB"/>
            <w:hideMark/>
          </w:tcPr>
          <w:p w14:paraId="02EC3FCE" w14:textId="49DE114E"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Report Title:  Daily Foreign Currency (Final)</w:t>
            </w:r>
          </w:p>
        </w:tc>
        <w:tc>
          <w:tcPr>
            <w:tcW w:w="2713" w:type="dxa"/>
            <w:tcBorders>
              <w:top w:val="single" w:sz="4" w:space="0" w:color="auto"/>
              <w:left w:val="single" w:sz="4" w:space="0" w:color="auto"/>
              <w:bottom w:val="single" w:sz="4" w:space="0" w:color="auto"/>
              <w:right w:val="single" w:sz="4" w:space="0" w:color="auto"/>
            </w:tcBorders>
            <w:shd w:val="clear" w:color="000000" w:fill="8EA9DB"/>
            <w:hideMark/>
          </w:tcPr>
          <w:p w14:paraId="07B2C079" w14:textId="3676B436"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Report Title:</w:t>
            </w:r>
          </w:p>
        </w:tc>
        <w:tc>
          <w:tcPr>
            <w:tcW w:w="2089" w:type="dxa"/>
            <w:vMerge w:val="restart"/>
            <w:tcBorders>
              <w:top w:val="single" w:sz="4" w:space="0" w:color="auto"/>
              <w:left w:val="single" w:sz="4" w:space="0" w:color="auto"/>
              <w:bottom w:val="single" w:sz="4" w:space="0" w:color="auto"/>
              <w:right w:val="single" w:sz="4" w:space="0" w:color="auto"/>
            </w:tcBorders>
            <w:shd w:val="clear" w:color="000000" w:fill="D9E1F2"/>
            <w:noWrap/>
            <w:hideMark/>
          </w:tcPr>
          <w:p w14:paraId="6F8E8938" w14:textId="77777777" w:rsidR="00FA5D71" w:rsidRPr="0072086F" w:rsidRDefault="00FA5D71"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FA5D71" w:rsidRPr="001C2AC0" w14:paraId="04BB8739" w14:textId="77777777" w:rsidTr="0072086F">
        <w:trPr>
          <w:trHeight w:val="290"/>
        </w:trPr>
        <w:tc>
          <w:tcPr>
            <w:tcW w:w="2689" w:type="dxa"/>
            <w:tcBorders>
              <w:top w:val="nil"/>
              <w:left w:val="single" w:sz="4" w:space="0" w:color="auto"/>
              <w:bottom w:val="single" w:sz="4" w:space="0" w:color="auto"/>
              <w:right w:val="single" w:sz="4" w:space="0" w:color="auto"/>
            </w:tcBorders>
            <w:shd w:val="clear" w:color="000000" w:fill="D9E1F2"/>
            <w:noWrap/>
            <w:hideMark/>
          </w:tcPr>
          <w:p w14:paraId="231667ED"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Exim Field:</w:t>
            </w:r>
          </w:p>
        </w:tc>
        <w:tc>
          <w:tcPr>
            <w:tcW w:w="2562" w:type="dxa"/>
            <w:tcBorders>
              <w:top w:val="single" w:sz="4" w:space="0" w:color="auto"/>
              <w:left w:val="nil"/>
              <w:bottom w:val="single" w:sz="4" w:space="0" w:color="auto"/>
              <w:right w:val="single" w:sz="4" w:space="0" w:color="auto"/>
            </w:tcBorders>
            <w:shd w:val="clear" w:color="000000" w:fill="D9E1F2"/>
          </w:tcPr>
          <w:p w14:paraId="2A487C57" w14:textId="53568777" w:rsidR="00FA5D71" w:rsidRPr="0072086F" w:rsidRDefault="00FA5D71" w:rsidP="001C2AC0">
            <w:pPr>
              <w:rPr>
                <w:rFonts w:eastAsia="Times New Roman"/>
                <w:noProof w:val="0"/>
                <w:color w:val="000000"/>
                <w:lang w:val="en-US" w:bidi="th-TH"/>
              </w:rPr>
            </w:pPr>
            <w:r w:rsidRPr="001C2AC0">
              <w:rPr>
                <w:rFonts w:eastAsia="Times New Roman"/>
                <w:noProof w:val="0"/>
                <w:color w:val="000000"/>
                <w:lang w:val="en-US" w:bidi="th-TH"/>
              </w:rPr>
              <w:t>Description/Formular</w:t>
            </w:r>
          </w:p>
        </w:tc>
        <w:tc>
          <w:tcPr>
            <w:tcW w:w="2713" w:type="dxa"/>
            <w:tcBorders>
              <w:top w:val="nil"/>
              <w:left w:val="single" w:sz="4" w:space="0" w:color="auto"/>
              <w:bottom w:val="single" w:sz="4" w:space="0" w:color="auto"/>
              <w:right w:val="single" w:sz="4" w:space="0" w:color="auto"/>
            </w:tcBorders>
            <w:shd w:val="clear" w:color="000000" w:fill="D9E1F2"/>
            <w:noWrap/>
            <w:hideMark/>
          </w:tcPr>
          <w:p w14:paraId="2D9DAD97" w14:textId="3C58808D"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CBS9 Field:</w:t>
            </w:r>
          </w:p>
        </w:tc>
        <w:tc>
          <w:tcPr>
            <w:tcW w:w="2089" w:type="dxa"/>
            <w:vMerge/>
            <w:tcBorders>
              <w:top w:val="single" w:sz="4" w:space="0" w:color="auto"/>
              <w:left w:val="single" w:sz="4" w:space="0" w:color="auto"/>
              <w:bottom w:val="single" w:sz="4" w:space="0" w:color="auto"/>
              <w:right w:val="single" w:sz="4" w:space="0" w:color="auto"/>
            </w:tcBorders>
            <w:hideMark/>
          </w:tcPr>
          <w:p w14:paraId="15194011" w14:textId="77777777" w:rsidR="00FA5D71" w:rsidRPr="0072086F" w:rsidRDefault="00FA5D71" w:rsidP="001C2AC0">
            <w:pPr>
              <w:rPr>
                <w:rFonts w:eastAsia="Times New Roman"/>
                <w:noProof w:val="0"/>
                <w:color w:val="000000"/>
                <w:lang w:val="en-US" w:bidi="th-TH"/>
              </w:rPr>
            </w:pPr>
          </w:p>
        </w:tc>
      </w:tr>
      <w:tr w:rsidR="00FA5D71" w:rsidRPr="001C2AC0" w14:paraId="7B98AF61"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293F4E48"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AS AT</w:t>
            </w:r>
          </w:p>
        </w:tc>
        <w:tc>
          <w:tcPr>
            <w:tcW w:w="2562" w:type="dxa"/>
            <w:tcBorders>
              <w:top w:val="single" w:sz="4" w:space="0" w:color="auto"/>
              <w:left w:val="nil"/>
              <w:bottom w:val="single" w:sz="4" w:space="0" w:color="auto"/>
              <w:right w:val="single" w:sz="4" w:space="0" w:color="auto"/>
            </w:tcBorders>
          </w:tcPr>
          <w:p w14:paraId="02A77CE1"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7CAAD8F3" w14:textId="39D6DB4A"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4151D657" w14:textId="5D800D82"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187653587"/>
                <w:placeholder>
                  <w:docPart w:val="9CA7E6A0A2FF4368A1AD8853445F22BF"/>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FA5D71" w:rsidRPr="001C2AC0" w14:paraId="59017566"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2B8D0C08"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Page</w:t>
            </w:r>
          </w:p>
        </w:tc>
        <w:tc>
          <w:tcPr>
            <w:tcW w:w="2562" w:type="dxa"/>
            <w:tcBorders>
              <w:top w:val="single" w:sz="4" w:space="0" w:color="auto"/>
              <w:left w:val="nil"/>
              <w:bottom w:val="single" w:sz="4" w:space="0" w:color="auto"/>
              <w:right w:val="single" w:sz="4" w:space="0" w:color="auto"/>
            </w:tcBorders>
          </w:tcPr>
          <w:p w14:paraId="1E36B24A"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5D13690B" w14:textId="6E6E72CA"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4CB1B88A" w14:textId="366E53C2"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1969629120"/>
                <w:placeholder>
                  <w:docPart w:val="39A198C16D0E47E19EBB70F87CCE66E5"/>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13617385"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2801C025"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Date / Time</w:t>
            </w:r>
          </w:p>
        </w:tc>
        <w:tc>
          <w:tcPr>
            <w:tcW w:w="2562" w:type="dxa"/>
            <w:tcBorders>
              <w:top w:val="single" w:sz="4" w:space="0" w:color="auto"/>
              <w:left w:val="nil"/>
              <w:bottom w:val="single" w:sz="4" w:space="0" w:color="auto"/>
              <w:right w:val="single" w:sz="4" w:space="0" w:color="auto"/>
            </w:tcBorders>
          </w:tcPr>
          <w:p w14:paraId="62A98402"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6635091B" w14:textId="33627183"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1BAB3D75" w14:textId="4E2ED232"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2138379444"/>
                <w:placeholder>
                  <w:docPart w:val="478789089F9C4DABB3E729D9744B44DB"/>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4D3BF233"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1C9969C5"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562" w:type="dxa"/>
            <w:tcBorders>
              <w:top w:val="single" w:sz="4" w:space="0" w:color="auto"/>
              <w:left w:val="nil"/>
              <w:bottom w:val="single" w:sz="4" w:space="0" w:color="auto"/>
              <w:right w:val="single" w:sz="4" w:space="0" w:color="auto"/>
            </w:tcBorders>
          </w:tcPr>
          <w:p w14:paraId="7C8179B0"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447B63BD" w14:textId="1C3A1D44"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4CAE13D7" w14:textId="7C3CCD36"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1402951598"/>
                <w:placeholder>
                  <w:docPart w:val="FB0BA442458F438BBBF2B11A924C7D69"/>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42283335"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0FC7793A"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Loan system</w:t>
            </w:r>
          </w:p>
        </w:tc>
        <w:tc>
          <w:tcPr>
            <w:tcW w:w="2562" w:type="dxa"/>
            <w:tcBorders>
              <w:top w:val="single" w:sz="4" w:space="0" w:color="auto"/>
              <w:left w:val="nil"/>
              <w:bottom w:val="single" w:sz="4" w:space="0" w:color="auto"/>
              <w:right w:val="single" w:sz="4" w:space="0" w:color="auto"/>
            </w:tcBorders>
          </w:tcPr>
          <w:p w14:paraId="704F4FCE"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728272B8" w14:textId="0E2659CA"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1177F615" w14:textId="28FD17DB"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1224684038"/>
                <w:placeholder>
                  <w:docPart w:val="7DBE015E921F478A974D831701E14F6F"/>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7189698D"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1B415F35"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Program</w:t>
            </w:r>
          </w:p>
        </w:tc>
        <w:tc>
          <w:tcPr>
            <w:tcW w:w="2562" w:type="dxa"/>
            <w:tcBorders>
              <w:top w:val="single" w:sz="4" w:space="0" w:color="auto"/>
              <w:left w:val="nil"/>
              <w:bottom w:val="single" w:sz="4" w:space="0" w:color="auto"/>
              <w:right w:val="single" w:sz="4" w:space="0" w:color="auto"/>
            </w:tcBorders>
          </w:tcPr>
          <w:p w14:paraId="26DEDBC4"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35EE3DC2" w14:textId="2DB57F3C"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0FC41C96" w14:textId="723A2127"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1902515756"/>
                <w:placeholder>
                  <w:docPart w:val="52F0684E56C64B308DFDB784B57D8C97"/>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4EE55AD9"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3FA335DE"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User</w:t>
            </w:r>
          </w:p>
        </w:tc>
        <w:tc>
          <w:tcPr>
            <w:tcW w:w="2562" w:type="dxa"/>
            <w:tcBorders>
              <w:top w:val="single" w:sz="4" w:space="0" w:color="auto"/>
              <w:left w:val="nil"/>
              <w:bottom w:val="single" w:sz="4" w:space="0" w:color="auto"/>
              <w:right w:val="single" w:sz="4" w:space="0" w:color="auto"/>
            </w:tcBorders>
          </w:tcPr>
          <w:p w14:paraId="2F3C42E7"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735651FF" w14:textId="4EA1C62B"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5194A75C" w14:textId="0AF11CA6"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932513448"/>
                <w:placeholder>
                  <w:docPart w:val="5AEED42515EA42AAA1F4706CFD03876A"/>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57737E63"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4FDB1C49"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SEQ</w:t>
            </w:r>
          </w:p>
        </w:tc>
        <w:tc>
          <w:tcPr>
            <w:tcW w:w="2562" w:type="dxa"/>
            <w:tcBorders>
              <w:top w:val="single" w:sz="4" w:space="0" w:color="auto"/>
              <w:left w:val="nil"/>
              <w:bottom w:val="single" w:sz="4" w:space="0" w:color="auto"/>
              <w:right w:val="single" w:sz="4" w:space="0" w:color="auto"/>
            </w:tcBorders>
          </w:tcPr>
          <w:p w14:paraId="563BE6BF"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23D8F41D" w14:textId="35DF653F"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5519BCF9" w14:textId="4BAA77A4"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1420834836"/>
                <w:placeholder>
                  <w:docPart w:val="6224E18B3DCB4D67B18AE997BA20EA27"/>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558B5299"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04C48551"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TRNCD</w:t>
            </w:r>
          </w:p>
        </w:tc>
        <w:tc>
          <w:tcPr>
            <w:tcW w:w="2562" w:type="dxa"/>
            <w:tcBorders>
              <w:top w:val="single" w:sz="4" w:space="0" w:color="auto"/>
              <w:left w:val="nil"/>
              <w:bottom w:val="single" w:sz="4" w:space="0" w:color="auto"/>
              <w:right w:val="single" w:sz="4" w:space="0" w:color="auto"/>
            </w:tcBorders>
          </w:tcPr>
          <w:p w14:paraId="21F0A143" w14:textId="336A0701" w:rsidR="00524184" w:rsidRPr="0072086F" w:rsidRDefault="00524184" w:rsidP="001C2AC0">
            <w:pPr>
              <w:rPr>
                <w:rFonts w:eastAsia="Times New Roman"/>
                <w:noProof w:val="0"/>
                <w:color w:val="000000"/>
                <w:lang w:val="en-US" w:bidi="th-TH"/>
              </w:rPr>
            </w:pPr>
            <w:r w:rsidRPr="0072086F">
              <w:rPr>
                <w:rFonts w:eastAsia="Times New Roman"/>
                <w:noProof w:val="0"/>
                <w:color w:val="000000"/>
                <w:lang w:val="en-US" w:bidi="th-TH"/>
              </w:rPr>
              <w:t>Event type of</w:t>
            </w:r>
            <w:r w:rsidRPr="0072086F">
              <w:rPr>
                <w:rFonts w:eastAsia="Times New Roman"/>
                <w:noProof w:val="0"/>
                <w:color w:val="000000"/>
                <w:cs/>
                <w:lang w:val="en-US" w:bidi="th-TH"/>
              </w:rPr>
              <w:t xml:space="preserve"> </w:t>
            </w:r>
            <w:r w:rsidRPr="0072086F">
              <w:rPr>
                <w:rFonts w:eastAsia="Times New Roman"/>
                <w:noProof w:val="0"/>
                <w:color w:val="000000"/>
                <w:lang w:val="en-US" w:bidi="th-TH"/>
              </w:rPr>
              <w:t xml:space="preserve">deposit    </w:t>
            </w:r>
          </w:p>
          <w:p w14:paraId="2887B287" w14:textId="51657B22" w:rsidR="00FA5D71" w:rsidRPr="0072086F" w:rsidRDefault="00524184" w:rsidP="001C2AC0">
            <w:pPr>
              <w:rPr>
                <w:rFonts w:eastAsia="Times New Roman"/>
                <w:noProof w:val="0"/>
                <w:color w:val="000000"/>
                <w:lang w:val="en-US" w:bidi="th-TH"/>
              </w:rPr>
            </w:pPr>
            <w:r w:rsidRPr="0072086F">
              <w:rPr>
                <w:rFonts w:eastAsia="Times New Roman"/>
                <w:noProof w:val="0"/>
                <w:color w:val="000000"/>
                <w:lang w:val="en-US" w:bidi="th-TH"/>
              </w:rPr>
              <w:t xml:space="preserve">such as LND  </w:t>
            </w:r>
            <w:r w:rsidRPr="0072086F">
              <w:rPr>
                <w:rFonts w:eastAsia="Times New Roman"/>
                <w:noProof w:val="0"/>
                <w:color w:val="000000"/>
                <w:cs/>
                <w:lang w:val="en-US" w:bidi="th-TH"/>
              </w:rPr>
              <w:t xml:space="preserve"> </w:t>
            </w:r>
            <w:r w:rsidRPr="0072086F">
              <w:rPr>
                <w:rFonts w:eastAsia="Times New Roman"/>
                <w:noProof w:val="0"/>
                <w:color w:val="000000"/>
                <w:lang w:val="en-US" w:bidi="th-TH"/>
              </w:rPr>
              <w:t>Loan disbursement</w:t>
            </w:r>
          </w:p>
        </w:tc>
        <w:tc>
          <w:tcPr>
            <w:tcW w:w="2713" w:type="dxa"/>
            <w:tcBorders>
              <w:top w:val="nil"/>
              <w:left w:val="single" w:sz="4" w:space="0" w:color="auto"/>
              <w:bottom w:val="single" w:sz="4" w:space="0" w:color="auto"/>
              <w:right w:val="single" w:sz="4" w:space="0" w:color="auto"/>
            </w:tcBorders>
            <w:shd w:val="clear" w:color="auto" w:fill="auto"/>
            <w:noWrap/>
            <w:hideMark/>
          </w:tcPr>
          <w:p w14:paraId="023B36BE" w14:textId="1A285524"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34AFC0FC" w14:textId="54EA2A8A"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1595439536"/>
                <w:placeholder>
                  <w:docPart w:val="A9F8ED4B2A6F48F2971BADD7C3686CCA"/>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69996AB5"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5CEC9A43"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lastRenderedPageBreak/>
              <w:t>ACC. No</w:t>
            </w:r>
          </w:p>
        </w:tc>
        <w:tc>
          <w:tcPr>
            <w:tcW w:w="2562" w:type="dxa"/>
            <w:tcBorders>
              <w:top w:val="single" w:sz="4" w:space="0" w:color="auto"/>
              <w:left w:val="nil"/>
              <w:bottom w:val="single" w:sz="4" w:space="0" w:color="auto"/>
              <w:right w:val="single" w:sz="4" w:space="0" w:color="auto"/>
            </w:tcBorders>
          </w:tcPr>
          <w:p w14:paraId="2DE9183B" w14:textId="2A8293E1" w:rsidR="00FA5D71" w:rsidRPr="0072086F" w:rsidRDefault="00123ECF" w:rsidP="001C2AC0">
            <w:pPr>
              <w:rPr>
                <w:rFonts w:eastAsia="Times New Roman"/>
                <w:noProof w:val="0"/>
                <w:color w:val="000000"/>
                <w:lang w:val="en-US" w:bidi="th-TH"/>
              </w:rPr>
            </w:pPr>
            <w:r w:rsidRPr="0072086F">
              <w:rPr>
                <w:rFonts w:eastAsia="Times New Roman"/>
                <w:noProof w:val="0"/>
                <w:color w:val="000000"/>
                <w:lang w:val="en-US" w:bidi="th-TH"/>
              </w:rPr>
              <w:t>Foreign currency number in Deposit module</w:t>
            </w:r>
          </w:p>
        </w:tc>
        <w:tc>
          <w:tcPr>
            <w:tcW w:w="2713" w:type="dxa"/>
            <w:tcBorders>
              <w:top w:val="nil"/>
              <w:left w:val="single" w:sz="4" w:space="0" w:color="auto"/>
              <w:bottom w:val="single" w:sz="4" w:space="0" w:color="auto"/>
              <w:right w:val="single" w:sz="4" w:space="0" w:color="auto"/>
            </w:tcBorders>
            <w:shd w:val="clear" w:color="auto" w:fill="auto"/>
            <w:noWrap/>
            <w:hideMark/>
          </w:tcPr>
          <w:p w14:paraId="7BE6DEA4" w14:textId="78D8BD75"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62F845C4" w14:textId="558BEAF3"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2090066682"/>
                <w:placeholder>
                  <w:docPart w:val="D2CDF42E055F4E8DA14EC1F5FE9D2BB9"/>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1C12FB90"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3D9FA148"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Account Name</w:t>
            </w:r>
          </w:p>
        </w:tc>
        <w:tc>
          <w:tcPr>
            <w:tcW w:w="2562" w:type="dxa"/>
            <w:tcBorders>
              <w:top w:val="single" w:sz="4" w:space="0" w:color="auto"/>
              <w:left w:val="nil"/>
              <w:bottom w:val="single" w:sz="4" w:space="0" w:color="auto"/>
              <w:right w:val="single" w:sz="4" w:space="0" w:color="auto"/>
            </w:tcBorders>
          </w:tcPr>
          <w:p w14:paraId="35287209"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2FFB26D7" w14:textId="62536A78"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510DDE38" w14:textId="7F2BC3D0"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226848859"/>
                <w:placeholder>
                  <w:docPart w:val="15EBE396E4874EC695D7D46251B0A528"/>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3EF5FD32"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1F498866"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REF. No.</w:t>
            </w:r>
          </w:p>
        </w:tc>
        <w:tc>
          <w:tcPr>
            <w:tcW w:w="2562" w:type="dxa"/>
            <w:tcBorders>
              <w:top w:val="single" w:sz="4" w:space="0" w:color="auto"/>
              <w:left w:val="nil"/>
              <w:bottom w:val="single" w:sz="4" w:space="0" w:color="auto"/>
              <w:right w:val="single" w:sz="4" w:space="0" w:color="auto"/>
            </w:tcBorders>
          </w:tcPr>
          <w:p w14:paraId="4DD8C2AF" w14:textId="4347D3D3" w:rsidR="00076160" w:rsidRPr="0072086F" w:rsidRDefault="00076160" w:rsidP="001C2AC0">
            <w:pPr>
              <w:rPr>
                <w:rFonts w:eastAsia="Times New Roman"/>
                <w:noProof w:val="0"/>
                <w:color w:val="000000"/>
                <w:lang w:val="en-US" w:bidi="th-TH"/>
              </w:rPr>
            </w:pPr>
            <w:r w:rsidRPr="0072086F">
              <w:rPr>
                <w:rFonts w:eastAsia="Times New Roman"/>
                <w:noProof w:val="0"/>
                <w:color w:val="000000"/>
                <w:lang w:val="en-US" w:bidi="th-TH"/>
              </w:rPr>
              <w:t>As IS = Credit limit number</w:t>
            </w:r>
          </w:p>
          <w:p w14:paraId="2D83FD37" w14:textId="0993A52B" w:rsidR="00FA5D71" w:rsidRPr="0072086F" w:rsidRDefault="00076160" w:rsidP="001C2AC0">
            <w:pPr>
              <w:rPr>
                <w:rFonts w:eastAsia="Times New Roman"/>
                <w:noProof w:val="0"/>
                <w:color w:val="000000"/>
                <w:lang w:val="en-US" w:bidi="th-TH"/>
              </w:rPr>
            </w:pPr>
            <w:r w:rsidRPr="0072086F">
              <w:rPr>
                <w:rFonts w:eastAsia="Times New Roman"/>
                <w:noProof w:val="0"/>
                <w:color w:val="000000"/>
                <w:lang w:val="en-US" w:bidi="th-TH"/>
              </w:rPr>
              <w:t>To be need Loan account number and Drawdown number</w:t>
            </w:r>
          </w:p>
        </w:tc>
        <w:tc>
          <w:tcPr>
            <w:tcW w:w="2713" w:type="dxa"/>
            <w:tcBorders>
              <w:top w:val="nil"/>
              <w:left w:val="single" w:sz="4" w:space="0" w:color="auto"/>
              <w:bottom w:val="single" w:sz="4" w:space="0" w:color="auto"/>
              <w:right w:val="single" w:sz="4" w:space="0" w:color="auto"/>
            </w:tcBorders>
            <w:shd w:val="clear" w:color="auto" w:fill="auto"/>
            <w:noWrap/>
            <w:hideMark/>
          </w:tcPr>
          <w:p w14:paraId="630276A9" w14:textId="6BAB8115"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708F27C7" w14:textId="2597F15B"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62841289"/>
                <w:placeholder>
                  <w:docPart w:val="94681F0BFC05459683CDE4B111477248"/>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40550EDA"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7DFF4366"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xml:space="preserve">RP/Number </w:t>
            </w:r>
          </w:p>
        </w:tc>
        <w:tc>
          <w:tcPr>
            <w:tcW w:w="2562" w:type="dxa"/>
            <w:tcBorders>
              <w:top w:val="single" w:sz="4" w:space="0" w:color="auto"/>
              <w:left w:val="nil"/>
              <w:bottom w:val="single" w:sz="4" w:space="0" w:color="auto"/>
              <w:right w:val="single" w:sz="4" w:space="0" w:color="auto"/>
            </w:tcBorders>
          </w:tcPr>
          <w:p w14:paraId="7FDC014F" w14:textId="51F532F3" w:rsidR="00FA5D71" w:rsidRPr="0072086F" w:rsidRDefault="00076160" w:rsidP="001C2AC0">
            <w:pPr>
              <w:rPr>
                <w:rFonts w:eastAsia="Times New Roman"/>
                <w:noProof w:val="0"/>
                <w:color w:val="000000"/>
                <w:lang w:val="en-US" w:bidi="th-TH"/>
              </w:rPr>
            </w:pPr>
            <w:r w:rsidRPr="0072086F">
              <w:rPr>
                <w:rFonts w:eastAsia="Times New Roman"/>
                <w:noProof w:val="0"/>
                <w:color w:val="000000"/>
                <w:lang w:val="en-US" w:bidi="th-TH"/>
              </w:rPr>
              <w:t>Drawdown / Receipt confirmation number (Sequence with in each branch)</w:t>
            </w:r>
          </w:p>
        </w:tc>
        <w:tc>
          <w:tcPr>
            <w:tcW w:w="2713" w:type="dxa"/>
            <w:tcBorders>
              <w:top w:val="nil"/>
              <w:left w:val="single" w:sz="4" w:space="0" w:color="auto"/>
              <w:bottom w:val="single" w:sz="4" w:space="0" w:color="auto"/>
              <w:right w:val="single" w:sz="4" w:space="0" w:color="auto"/>
            </w:tcBorders>
            <w:shd w:val="clear" w:color="auto" w:fill="auto"/>
            <w:noWrap/>
            <w:hideMark/>
          </w:tcPr>
          <w:p w14:paraId="44C990E6" w14:textId="3B95E0C0"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03C89050" w14:textId="43109E18"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229006693"/>
                <w:placeholder>
                  <w:docPart w:val="A7541ECBB60241089F32E84E52F9E81D"/>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1131F4EB"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1A27871B"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Debit Amount</w:t>
            </w:r>
          </w:p>
        </w:tc>
        <w:tc>
          <w:tcPr>
            <w:tcW w:w="2562" w:type="dxa"/>
            <w:tcBorders>
              <w:top w:val="single" w:sz="4" w:space="0" w:color="auto"/>
              <w:left w:val="nil"/>
              <w:bottom w:val="single" w:sz="4" w:space="0" w:color="auto"/>
              <w:right w:val="single" w:sz="4" w:space="0" w:color="auto"/>
            </w:tcBorders>
          </w:tcPr>
          <w:p w14:paraId="323F38FE"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7976DC57" w14:textId="362B328E"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5FEFE506" w14:textId="0B60221B"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1142315147"/>
                <w:placeholder>
                  <w:docPart w:val="C828E46A703847CB85D12BFBB3C227D4"/>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0FD0E19A"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05352379" w14:textId="7777777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Credit Amount</w:t>
            </w:r>
          </w:p>
        </w:tc>
        <w:tc>
          <w:tcPr>
            <w:tcW w:w="2562" w:type="dxa"/>
            <w:tcBorders>
              <w:top w:val="single" w:sz="4" w:space="0" w:color="auto"/>
              <w:left w:val="nil"/>
              <w:bottom w:val="single" w:sz="4" w:space="0" w:color="auto"/>
              <w:right w:val="single" w:sz="4" w:space="0" w:color="auto"/>
            </w:tcBorders>
          </w:tcPr>
          <w:p w14:paraId="73DF7D5A"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hideMark/>
          </w:tcPr>
          <w:p w14:paraId="629E9892" w14:textId="3E7A4616"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79501209" w14:textId="77777777"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744621578"/>
                <w:placeholder>
                  <w:docPart w:val="4008A7B7652C4163A7F846388D4D52D3"/>
                </w:placeholder>
                <w:showingPlcHdr/>
                <w:dropDownList>
                  <w:listItem w:displayText="Supported" w:value="Supported"/>
                  <w:listItem w:displayText="To be develop" w:value="To be develop"/>
                  <w:listItem w:displayText="Drop" w:value="Drop"/>
                </w:dropDownList>
              </w:sdtPr>
              <w:sdtContent>
                <w:r w:rsidR="00FA5D71" w:rsidRPr="0072086F">
                  <w:rPr>
                    <w:rStyle w:val="PlaceholderText"/>
                  </w:rPr>
                  <w:t>Choose an item.</w:t>
                </w:r>
              </w:sdtContent>
            </w:sdt>
          </w:p>
        </w:tc>
      </w:tr>
      <w:tr w:rsidR="00FA5D71" w:rsidRPr="001C2AC0" w14:paraId="4D2772C7"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tcPr>
          <w:p w14:paraId="2C64FB39" w14:textId="4148CD17"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To</w:t>
            </w:r>
            <w:r w:rsidR="00405D89" w:rsidRPr="0072086F">
              <w:rPr>
                <w:rFonts w:eastAsia="Times New Roman"/>
                <w:noProof w:val="0"/>
                <w:color w:val="000000"/>
                <w:lang w:val="en-US" w:bidi="th-TH"/>
              </w:rPr>
              <w:t>t</w:t>
            </w:r>
            <w:r w:rsidRPr="0072086F">
              <w:rPr>
                <w:rFonts w:eastAsia="Times New Roman"/>
                <w:noProof w:val="0"/>
                <w:color w:val="000000"/>
                <w:lang w:val="en-US" w:bidi="th-TH"/>
              </w:rPr>
              <w:t xml:space="preserve">al Amount </w:t>
            </w:r>
          </w:p>
        </w:tc>
        <w:tc>
          <w:tcPr>
            <w:tcW w:w="2562" w:type="dxa"/>
            <w:tcBorders>
              <w:top w:val="single" w:sz="4" w:space="0" w:color="auto"/>
              <w:left w:val="nil"/>
              <w:bottom w:val="single" w:sz="4" w:space="0" w:color="auto"/>
              <w:right w:val="single" w:sz="4" w:space="0" w:color="auto"/>
            </w:tcBorders>
          </w:tcPr>
          <w:p w14:paraId="7F5F0872" w14:textId="48EA8336" w:rsidR="00FA5D71" w:rsidRPr="0072086F" w:rsidRDefault="00E563BD" w:rsidP="001C2AC0">
            <w:pPr>
              <w:rPr>
                <w:rFonts w:eastAsia="Times New Roman"/>
                <w:noProof w:val="0"/>
                <w:color w:val="000000"/>
                <w:cs/>
                <w:lang w:val="en-US" w:bidi="th-TH"/>
              </w:rPr>
            </w:pPr>
            <w:r w:rsidRPr="0072086F">
              <w:rPr>
                <w:rFonts w:eastAsia="Times New Roman"/>
                <w:noProof w:val="0"/>
                <w:color w:val="000000"/>
                <w:lang w:val="en-US" w:bidi="th-TH"/>
              </w:rPr>
              <w:t xml:space="preserve">Total amount by </w:t>
            </w:r>
            <w:proofErr w:type="spellStart"/>
            <w:r w:rsidRPr="0072086F">
              <w:rPr>
                <w:rFonts w:eastAsia="Times New Roman"/>
                <w:noProof w:val="0"/>
                <w:color w:val="000000"/>
                <w:lang w:val="en-US" w:bidi="th-TH"/>
              </w:rPr>
              <w:t>currencywise</w:t>
            </w:r>
            <w:proofErr w:type="spellEnd"/>
            <w:r w:rsidRPr="0072086F">
              <w:rPr>
                <w:rFonts w:eastAsia="Times New Roman"/>
                <w:noProof w:val="0"/>
                <w:color w:val="000000"/>
                <w:lang w:val="en-US" w:bidi="th-TH"/>
              </w:rPr>
              <w:t xml:space="preserve"> of every account</w:t>
            </w:r>
          </w:p>
        </w:tc>
        <w:tc>
          <w:tcPr>
            <w:tcW w:w="2713" w:type="dxa"/>
            <w:tcBorders>
              <w:top w:val="nil"/>
              <w:left w:val="single" w:sz="4" w:space="0" w:color="auto"/>
              <w:bottom w:val="single" w:sz="4" w:space="0" w:color="auto"/>
              <w:right w:val="single" w:sz="4" w:space="0" w:color="auto"/>
            </w:tcBorders>
            <w:shd w:val="clear" w:color="auto" w:fill="auto"/>
            <w:noWrap/>
          </w:tcPr>
          <w:p w14:paraId="390671FB" w14:textId="20F0B8C2" w:rsidR="00FA5D71" w:rsidRPr="0072086F" w:rsidRDefault="00FA5D71" w:rsidP="001C2AC0">
            <w:pPr>
              <w:rPr>
                <w:rFonts w:eastAsia="Times New Roman"/>
                <w:noProof w:val="0"/>
                <w:color w:val="000000"/>
                <w:lang w:val="en-US" w:bidi="th-TH"/>
              </w:rPr>
            </w:pPr>
          </w:p>
        </w:tc>
        <w:tc>
          <w:tcPr>
            <w:tcW w:w="2089" w:type="dxa"/>
            <w:tcBorders>
              <w:top w:val="nil"/>
              <w:left w:val="nil"/>
              <w:bottom w:val="single" w:sz="4" w:space="0" w:color="auto"/>
              <w:right w:val="single" w:sz="4" w:space="0" w:color="auto"/>
            </w:tcBorders>
            <w:shd w:val="clear" w:color="auto" w:fill="auto"/>
            <w:noWrap/>
          </w:tcPr>
          <w:p w14:paraId="474F6D78" w14:textId="68ACC59B"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1990356784"/>
                <w:placeholder>
                  <w:docPart w:val="9A5EE6FE75F847568546C2E646434598"/>
                </w:placeholder>
                <w:showingPlcHdr/>
                <w:dropDownList>
                  <w:listItem w:displayText="Supported" w:value="Supported"/>
                  <w:listItem w:displayText="To be develop" w:value="To be develop"/>
                  <w:listItem w:displayText="Drop" w:value="Drop"/>
                </w:dropDownList>
              </w:sdtPr>
              <w:sdtContent>
                <w:r w:rsidR="00133928" w:rsidRPr="0072086F">
                  <w:rPr>
                    <w:rStyle w:val="PlaceholderText"/>
                  </w:rPr>
                  <w:t>Choose an item.</w:t>
                </w:r>
              </w:sdtContent>
            </w:sdt>
          </w:p>
        </w:tc>
      </w:tr>
      <w:tr w:rsidR="00FA5D71" w:rsidRPr="001C2AC0" w14:paraId="0C719E38"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tcPr>
          <w:p w14:paraId="6EE947C2" w14:textId="3B454C92" w:rsidR="00FA5D71" w:rsidRPr="0072086F" w:rsidRDefault="00FA5D71" w:rsidP="001C2AC0">
            <w:pPr>
              <w:rPr>
                <w:rFonts w:eastAsia="Times New Roman"/>
                <w:noProof w:val="0"/>
                <w:color w:val="000000"/>
                <w:lang w:val="en-US" w:bidi="th-TH"/>
              </w:rPr>
            </w:pPr>
            <w:r w:rsidRPr="0072086F">
              <w:rPr>
                <w:rFonts w:eastAsia="Times New Roman"/>
                <w:noProof w:val="0"/>
                <w:color w:val="000000"/>
                <w:lang w:val="en-US" w:bidi="th-TH"/>
              </w:rPr>
              <w:t>Total by Account number</w:t>
            </w:r>
          </w:p>
        </w:tc>
        <w:tc>
          <w:tcPr>
            <w:tcW w:w="2562" w:type="dxa"/>
            <w:tcBorders>
              <w:top w:val="single" w:sz="4" w:space="0" w:color="auto"/>
              <w:left w:val="nil"/>
              <w:bottom w:val="single" w:sz="4" w:space="0" w:color="auto"/>
              <w:right w:val="single" w:sz="4" w:space="0" w:color="auto"/>
            </w:tcBorders>
          </w:tcPr>
          <w:p w14:paraId="0BBBAA7F" w14:textId="77777777" w:rsidR="00FA5D71" w:rsidRPr="0072086F" w:rsidRDefault="00FA5D71" w:rsidP="001C2AC0">
            <w:pPr>
              <w:rPr>
                <w:rFonts w:eastAsia="Times New Roman"/>
                <w:noProof w:val="0"/>
                <w:color w:val="000000"/>
                <w:lang w:val="en-US" w:bidi="th-TH"/>
              </w:rPr>
            </w:pPr>
          </w:p>
        </w:tc>
        <w:tc>
          <w:tcPr>
            <w:tcW w:w="2713" w:type="dxa"/>
            <w:tcBorders>
              <w:top w:val="nil"/>
              <w:left w:val="single" w:sz="4" w:space="0" w:color="auto"/>
              <w:bottom w:val="single" w:sz="4" w:space="0" w:color="auto"/>
              <w:right w:val="single" w:sz="4" w:space="0" w:color="auto"/>
            </w:tcBorders>
            <w:shd w:val="clear" w:color="auto" w:fill="auto"/>
            <w:noWrap/>
          </w:tcPr>
          <w:p w14:paraId="0672D837" w14:textId="7BD3E9C2" w:rsidR="00FA5D71" w:rsidRPr="0072086F" w:rsidRDefault="00FA5D71" w:rsidP="001C2AC0">
            <w:pPr>
              <w:rPr>
                <w:rFonts w:eastAsia="Times New Roman"/>
                <w:noProof w:val="0"/>
                <w:color w:val="000000"/>
                <w:lang w:val="en-US" w:bidi="th-TH"/>
              </w:rPr>
            </w:pPr>
          </w:p>
        </w:tc>
        <w:tc>
          <w:tcPr>
            <w:tcW w:w="2089" w:type="dxa"/>
            <w:tcBorders>
              <w:top w:val="nil"/>
              <w:left w:val="nil"/>
              <w:bottom w:val="single" w:sz="4" w:space="0" w:color="auto"/>
              <w:right w:val="single" w:sz="4" w:space="0" w:color="auto"/>
            </w:tcBorders>
            <w:shd w:val="clear" w:color="auto" w:fill="auto"/>
            <w:noWrap/>
          </w:tcPr>
          <w:p w14:paraId="7EDD5778" w14:textId="4C1ECB8F" w:rsidR="00FA5D71" w:rsidRPr="0072086F" w:rsidRDefault="00000000" w:rsidP="001C2AC0">
            <w:pPr>
              <w:rPr>
                <w:rFonts w:eastAsia="Times New Roman"/>
                <w:noProof w:val="0"/>
                <w:color w:val="000000"/>
                <w:lang w:val="en-US" w:bidi="th-TH"/>
              </w:rPr>
            </w:pPr>
            <w:sdt>
              <w:sdtPr>
                <w:rPr>
                  <w:rFonts w:eastAsia="Times New Roman"/>
                  <w:noProof w:val="0"/>
                  <w:color w:val="000000"/>
                  <w:lang w:val="en-US" w:bidi="th-TH"/>
                </w:rPr>
                <w:id w:val="-1827434470"/>
                <w:placeholder>
                  <w:docPart w:val="CB9E81CA30694073AAEDB2CEBC7BBBCA"/>
                </w:placeholder>
                <w:showingPlcHdr/>
                <w:dropDownList>
                  <w:listItem w:displayText="Supported" w:value="Supported"/>
                  <w:listItem w:displayText="To be develop" w:value="To be develop"/>
                  <w:listItem w:displayText="Drop" w:value="Drop"/>
                </w:dropDownList>
              </w:sdtPr>
              <w:sdtContent>
                <w:r w:rsidR="00133928" w:rsidRPr="0072086F">
                  <w:rPr>
                    <w:rStyle w:val="PlaceholderText"/>
                  </w:rPr>
                  <w:t>Choose an item.</w:t>
                </w:r>
              </w:sdtContent>
            </w:sdt>
          </w:p>
        </w:tc>
      </w:tr>
    </w:tbl>
    <w:p w14:paraId="76ECCC08" w14:textId="77777777" w:rsidR="00A03B1F" w:rsidRPr="00A03B1F" w:rsidRDefault="00A03B1F" w:rsidP="001C2AC0">
      <w:pPr>
        <w:ind w:firstLine="360"/>
      </w:pPr>
    </w:p>
    <w:p w14:paraId="0504DB2C" w14:textId="77777777" w:rsidR="00112E6E" w:rsidRDefault="00112E6E" w:rsidP="00112E6E">
      <w:pPr>
        <w:pStyle w:val="Heading3"/>
      </w:pPr>
      <w:bookmarkStart w:id="118" w:name="_Toc143189483"/>
      <w:r>
        <w:t>File / API Layout and Data Sheet</w:t>
      </w:r>
      <w:bookmarkEnd w:id="118"/>
    </w:p>
    <w:p w14:paraId="17CA4652" w14:textId="6AB74565" w:rsidR="008263EB" w:rsidRDefault="008263EB" w:rsidP="00C1611A">
      <w:pPr>
        <w:ind w:left="1080" w:firstLine="360"/>
      </w:pPr>
      <w:r>
        <w:t>Not Applicable.</w:t>
      </w:r>
    </w:p>
    <w:p w14:paraId="4BC0301A" w14:textId="6AC324FE" w:rsidR="008263EB" w:rsidRDefault="00112E6E" w:rsidP="009749AB">
      <w:pPr>
        <w:pStyle w:val="Heading3"/>
      </w:pPr>
      <w:bookmarkStart w:id="119" w:name="_Toc143189484"/>
      <w:r>
        <w:t>Report Layout and Data Sheet</w:t>
      </w:r>
      <w:bookmarkEnd w:id="119"/>
    </w:p>
    <w:p w14:paraId="4CA43FE7" w14:textId="77777777" w:rsidR="001E2A4C" w:rsidRPr="00B643D7" w:rsidRDefault="001E2A4C" w:rsidP="001E2A4C">
      <w:pPr>
        <w:ind w:left="720" w:firstLine="720"/>
      </w:pPr>
      <w:r w:rsidRPr="00DF3C4F">
        <w:t>Not Applicable.</w:t>
      </w:r>
    </w:p>
    <w:p w14:paraId="10926957" w14:textId="77777777" w:rsidR="001E2A4C" w:rsidRPr="001E2A4C" w:rsidRDefault="001E2A4C" w:rsidP="00C1611A">
      <w:pPr>
        <w:ind w:left="1440"/>
      </w:pPr>
    </w:p>
    <w:p w14:paraId="387FCC85" w14:textId="77777777" w:rsidR="00112E6E" w:rsidRDefault="00112E6E" w:rsidP="00112E6E">
      <w:pPr>
        <w:pStyle w:val="Heading3"/>
      </w:pPr>
      <w:bookmarkStart w:id="120" w:name="_Toc143189485"/>
      <w:r>
        <w:t>Additional Impacts</w:t>
      </w:r>
      <w:bookmarkEnd w:id="120"/>
    </w:p>
    <w:p w14:paraId="13EE201E" w14:textId="77777777" w:rsidR="0024667C" w:rsidRDefault="0024667C" w:rsidP="0024667C">
      <w:pPr>
        <w:pStyle w:val="Heading4"/>
      </w:pPr>
      <w:bookmarkStart w:id="121" w:name="_Toc143189486"/>
      <w:r w:rsidRPr="0073013C">
        <w:t>Integration</w:t>
      </w:r>
      <w:bookmarkEnd w:id="121"/>
      <w:r w:rsidRPr="0073013C">
        <w:t xml:space="preserve"> </w:t>
      </w:r>
    </w:p>
    <w:p w14:paraId="5AFCCCE3" w14:textId="5B4F0C88" w:rsidR="001E2A4C" w:rsidRPr="001E2A4C" w:rsidRDefault="001E2A4C" w:rsidP="0072086F">
      <w:pPr>
        <w:ind w:left="720" w:firstLine="720"/>
      </w:pPr>
      <w:r w:rsidRPr="00DF3C4F">
        <w:t>Not Applicable.</w:t>
      </w:r>
    </w:p>
    <w:p w14:paraId="3152CC02" w14:textId="77777777" w:rsidR="0024667C" w:rsidRPr="0073013C" w:rsidRDefault="0024667C" w:rsidP="0024667C">
      <w:pPr>
        <w:pStyle w:val="Heading4"/>
      </w:pPr>
      <w:bookmarkStart w:id="122" w:name="_Toc143189487"/>
      <w:r w:rsidRPr="0073013C">
        <w:t>Migration</w:t>
      </w:r>
      <w:bookmarkEnd w:id="122"/>
    </w:p>
    <w:p w14:paraId="191054BA" w14:textId="77777777" w:rsidR="001E2A4C" w:rsidRPr="00B643D7" w:rsidRDefault="001E2A4C" w:rsidP="001E2A4C">
      <w:pPr>
        <w:ind w:left="720" w:firstLine="720"/>
      </w:pPr>
      <w:r w:rsidRPr="00DF3C4F">
        <w:t>Not Applicable.</w:t>
      </w:r>
    </w:p>
    <w:p w14:paraId="7EFAE50C" w14:textId="77777777" w:rsidR="008263EB" w:rsidRDefault="008263EB" w:rsidP="00C1611A">
      <w:pPr>
        <w:ind w:left="1224"/>
      </w:pPr>
    </w:p>
    <w:p w14:paraId="3C392107" w14:textId="77777777" w:rsidR="00A9264C" w:rsidRDefault="00A9264C" w:rsidP="00D755CE"/>
    <w:p w14:paraId="4EF46F3A" w14:textId="77777777" w:rsidR="009749AB" w:rsidRDefault="009749AB" w:rsidP="00D755CE"/>
    <w:p w14:paraId="384D2725" w14:textId="77777777" w:rsidR="009749AB" w:rsidRDefault="009749AB" w:rsidP="00D755CE"/>
    <w:p w14:paraId="756313E1" w14:textId="77777777" w:rsidR="009749AB" w:rsidRDefault="009749AB" w:rsidP="00D755CE"/>
    <w:p w14:paraId="07245FB2" w14:textId="77777777" w:rsidR="009749AB" w:rsidRDefault="009749AB" w:rsidP="00D755CE"/>
    <w:p w14:paraId="48963163" w14:textId="77777777" w:rsidR="009749AB" w:rsidRDefault="009749AB" w:rsidP="00D755CE"/>
    <w:p w14:paraId="184CCF89" w14:textId="77777777" w:rsidR="009749AB" w:rsidRDefault="009749AB" w:rsidP="00D755CE"/>
    <w:p w14:paraId="5B374C49" w14:textId="77777777" w:rsidR="009749AB" w:rsidRDefault="009749AB" w:rsidP="00D755CE"/>
    <w:p w14:paraId="7A85FDC1" w14:textId="77777777" w:rsidR="009749AB" w:rsidRDefault="009749AB" w:rsidP="00D755CE"/>
    <w:p w14:paraId="7F28E11A" w14:textId="77777777" w:rsidR="009749AB" w:rsidRDefault="009749AB" w:rsidP="00D755CE"/>
    <w:p w14:paraId="70D9B64C" w14:textId="77777777" w:rsidR="009749AB" w:rsidRDefault="009749AB" w:rsidP="00D755CE"/>
    <w:p w14:paraId="6D5874BC" w14:textId="77777777" w:rsidR="009749AB" w:rsidRDefault="009749AB" w:rsidP="00D755CE"/>
    <w:p w14:paraId="43F83D0F" w14:textId="77777777" w:rsidR="009749AB" w:rsidRDefault="009749AB" w:rsidP="00D755CE"/>
    <w:p w14:paraId="7F466743" w14:textId="77777777" w:rsidR="009749AB" w:rsidRDefault="009749AB" w:rsidP="00D755CE"/>
    <w:p w14:paraId="04BDE738" w14:textId="77777777" w:rsidR="009749AB" w:rsidRDefault="009749AB" w:rsidP="00D755CE"/>
    <w:p w14:paraId="58E86F95" w14:textId="77777777" w:rsidR="009749AB" w:rsidRDefault="009749AB" w:rsidP="00D755CE"/>
    <w:p w14:paraId="2621CD67" w14:textId="77777777" w:rsidR="009749AB" w:rsidRDefault="009749AB" w:rsidP="00D755CE"/>
    <w:p w14:paraId="5BF007D9" w14:textId="77777777" w:rsidR="009749AB" w:rsidRDefault="009749AB" w:rsidP="00D755CE"/>
    <w:p w14:paraId="0C6CF5B7" w14:textId="77777777" w:rsidR="009749AB" w:rsidRDefault="009749AB" w:rsidP="00D755CE"/>
    <w:p w14:paraId="7DCF85F3" w14:textId="77777777" w:rsidR="009749AB" w:rsidRDefault="009749AB" w:rsidP="00D755CE"/>
    <w:p w14:paraId="035FCB52" w14:textId="77777777" w:rsidR="009749AB" w:rsidRDefault="009749AB" w:rsidP="00D755CE"/>
    <w:p w14:paraId="54D56642" w14:textId="77777777" w:rsidR="009749AB" w:rsidRDefault="009749AB" w:rsidP="00D755CE"/>
    <w:p w14:paraId="70E831B9" w14:textId="77777777" w:rsidR="009749AB" w:rsidRDefault="009749AB" w:rsidP="00D755CE"/>
    <w:p w14:paraId="136D3990" w14:textId="77777777" w:rsidR="009749AB" w:rsidRDefault="009749AB" w:rsidP="00D755CE"/>
    <w:p w14:paraId="76D12761" w14:textId="77777777" w:rsidR="009749AB" w:rsidRDefault="009749AB" w:rsidP="00D755CE"/>
    <w:p w14:paraId="57FD68F4" w14:textId="77777777" w:rsidR="009749AB" w:rsidRDefault="009749AB" w:rsidP="00D755CE"/>
    <w:p w14:paraId="22B30ED8" w14:textId="510FDCDB" w:rsidR="009F2483" w:rsidRPr="009F2483" w:rsidRDefault="009664A7" w:rsidP="009F2483">
      <w:pPr>
        <w:pStyle w:val="Heading2"/>
      </w:pPr>
      <w:bookmarkStart w:id="123" w:name="_Toc143189488"/>
      <w:r w:rsidRPr="009664A7">
        <w:lastRenderedPageBreak/>
        <w:t>Daily Current account report (Final)</w:t>
      </w:r>
      <w:bookmarkEnd w:id="123"/>
    </w:p>
    <w:p w14:paraId="62250F37" w14:textId="037E00C4" w:rsidR="00F31A54" w:rsidRDefault="00F31A54" w:rsidP="00F31A54">
      <w:pPr>
        <w:pStyle w:val="Heading3"/>
      </w:pPr>
      <w:bookmarkStart w:id="124" w:name="_Toc143189489"/>
      <w:r>
        <w:t>S</w:t>
      </w:r>
      <w:r w:rsidRPr="00061B9D">
        <w:t>upported Sample Transaction and Case from Customer</w:t>
      </w:r>
      <w:bookmarkEnd w:id="124"/>
    </w:p>
    <w:p w14:paraId="13F00EB6" w14:textId="30DEAF60" w:rsidR="00EF370D" w:rsidRPr="00EF370D" w:rsidRDefault="00EF370D" w:rsidP="00A317B0">
      <w:r>
        <w:rPr>
          <w:lang w:val="en-US" w:bidi="th-TH"/>
        </w:rPr>
        <w:drawing>
          <wp:inline distT="0" distB="0" distL="0" distR="0" wp14:anchorId="69FAC512" wp14:editId="5CD30DB4">
            <wp:extent cx="6390005" cy="5485765"/>
            <wp:effectExtent l="0" t="0" r="0" b="635"/>
            <wp:docPr id="1984830998" name="Picture 198483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90005" cy="5485765"/>
                    </a:xfrm>
                    <a:prstGeom prst="rect">
                      <a:avLst/>
                    </a:prstGeom>
                  </pic:spPr>
                </pic:pic>
              </a:graphicData>
            </a:graphic>
          </wp:inline>
        </w:drawing>
      </w:r>
    </w:p>
    <w:p w14:paraId="424DE635" w14:textId="779437E8" w:rsidR="009664A7" w:rsidRDefault="00EF370D" w:rsidP="009664A7">
      <w:r>
        <w:rPr>
          <w:lang w:val="en-US" w:bidi="th-TH"/>
        </w:rPr>
        <w:lastRenderedPageBreak/>
        <w:drawing>
          <wp:inline distT="0" distB="0" distL="0" distR="0" wp14:anchorId="10819EDE" wp14:editId="143A18B7">
            <wp:extent cx="6390005" cy="3414395"/>
            <wp:effectExtent l="0" t="0" r="0" b="0"/>
            <wp:docPr id="1984830999" name="Picture 198483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90005" cy="3414395"/>
                    </a:xfrm>
                    <a:prstGeom prst="rect">
                      <a:avLst/>
                    </a:prstGeom>
                  </pic:spPr>
                </pic:pic>
              </a:graphicData>
            </a:graphic>
          </wp:inline>
        </w:drawing>
      </w:r>
    </w:p>
    <w:p w14:paraId="62CCDCE8" w14:textId="653DC37F" w:rsidR="00062257" w:rsidRDefault="00062257" w:rsidP="009664A7"/>
    <w:p w14:paraId="0BC65AA5" w14:textId="77777777" w:rsidR="004C11F0" w:rsidRDefault="004C11F0" w:rsidP="004C11F0">
      <w:pPr>
        <w:ind w:left="426"/>
      </w:pPr>
    </w:p>
    <w:p w14:paraId="439B9403" w14:textId="25B0D41E" w:rsidR="004C11F0" w:rsidRDefault="004C11F0" w:rsidP="004C11F0">
      <w:pPr>
        <w:ind w:left="426"/>
      </w:pPr>
      <w:r>
        <w:t xml:space="preserve">Note: </w:t>
      </w:r>
    </w:p>
    <w:p w14:paraId="428A1905" w14:textId="6EB0FC0B" w:rsidR="004C11F0" w:rsidRPr="00BB1618" w:rsidRDefault="004C11F0">
      <w:pPr>
        <w:pStyle w:val="ListParagraph"/>
        <w:numPr>
          <w:ilvl w:val="0"/>
          <w:numId w:val="11"/>
        </w:numPr>
      </w:pPr>
      <w:r>
        <w:t>B</w:t>
      </w:r>
      <w:r w:rsidRPr="00626A8F">
        <w:t xml:space="preserve">y branch when searching on CBS All transactions whether Debit credit credited/debited from </w:t>
      </w:r>
      <w:r w:rsidRPr="001F264C">
        <w:t>currency-THB</w:t>
      </w:r>
      <w:r w:rsidRPr="00626A8F">
        <w:t xml:space="preserve"> diposit</w:t>
      </w:r>
      <w:r>
        <w:t>.</w:t>
      </w:r>
    </w:p>
    <w:p w14:paraId="4D36A0FA" w14:textId="77777777" w:rsidR="00430B25" w:rsidRPr="00430B25" w:rsidRDefault="000A0C9C">
      <w:pPr>
        <w:pStyle w:val="ListParagraph"/>
        <w:numPr>
          <w:ilvl w:val="0"/>
          <w:numId w:val="11"/>
        </w:numPr>
        <w:rPr>
          <w:lang w:val="en-US" w:bidi="th-TH"/>
        </w:rPr>
      </w:pPr>
      <w:r>
        <w:rPr>
          <w:lang w:val="en-US" w:bidi="th-TH"/>
        </w:rPr>
        <w:t>All report are integate with ECM as End of day Process. (PDF Format)</w:t>
      </w:r>
      <w:r w:rsidR="00430B25">
        <w:rPr>
          <w:lang w:val="en-US" w:bidi="th-TH"/>
        </w:rPr>
        <w:t xml:space="preserve">. </w:t>
      </w:r>
      <w:r w:rsidR="00430B25" w:rsidRPr="00430B25">
        <w:rPr>
          <w:lang w:val="en-US" w:bidi="th-TH"/>
        </w:rPr>
        <w:t>If ECM can not supported to store PDF report from symmetri CBS that no need to store in ECM.</w:t>
      </w:r>
    </w:p>
    <w:p w14:paraId="76957000" w14:textId="7B62ECB6" w:rsidR="004C11F0"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42C5ACFD" w14:textId="77777777" w:rsidR="00F31A54" w:rsidRDefault="00F31A54" w:rsidP="00F31A54">
      <w:pPr>
        <w:pStyle w:val="Heading3"/>
      </w:pPr>
      <w:bookmarkStart w:id="125" w:name="_Toc143189490"/>
      <w:r>
        <w:t>Menu Modification</w:t>
      </w:r>
      <w:bookmarkEnd w:id="125"/>
    </w:p>
    <w:p w14:paraId="1BE29CCD" w14:textId="7787444F" w:rsidR="001E2A4C" w:rsidRPr="001E2A4C" w:rsidRDefault="001E2A4C" w:rsidP="0072086F">
      <w:pPr>
        <w:ind w:left="720" w:firstLine="720"/>
      </w:pPr>
      <w:r w:rsidRPr="00DF3C4F">
        <w:t>Not Applicable.</w:t>
      </w:r>
    </w:p>
    <w:p w14:paraId="348A30FD" w14:textId="77777777" w:rsidR="00F31A54" w:rsidRDefault="00F31A54" w:rsidP="00F31A54">
      <w:pPr>
        <w:pStyle w:val="Heading3"/>
      </w:pPr>
      <w:bookmarkStart w:id="126" w:name="_Toc143189491"/>
      <w:r>
        <w:t>Screen Layout and Data Sheet</w:t>
      </w:r>
      <w:bookmarkEnd w:id="126"/>
    </w:p>
    <w:p w14:paraId="06F67B52" w14:textId="70616E38" w:rsidR="00976370" w:rsidRDefault="001E2A4C" w:rsidP="00226D6C">
      <w:pPr>
        <w:ind w:left="720" w:firstLine="720"/>
      </w:pPr>
      <w:r w:rsidRPr="00DF3C4F">
        <w:t>Not Applicable.</w:t>
      </w:r>
    </w:p>
    <w:p w14:paraId="12847EB9" w14:textId="282D095F" w:rsidR="001E2A4C" w:rsidRPr="001E2A4C" w:rsidRDefault="00976370" w:rsidP="0072086F">
      <w:pPr>
        <w:pStyle w:val="Heading3"/>
      </w:pPr>
      <w:bookmarkStart w:id="127" w:name="_Toc143189492"/>
      <w:r>
        <w:t>To-be Process</w:t>
      </w:r>
      <w:bookmarkEnd w:id="127"/>
    </w:p>
    <w:tbl>
      <w:tblPr>
        <w:tblStyle w:val="TableGrid"/>
        <w:tblW w:w="0" w:type="auto"/>
        <w:jc w:val="center"/>
        <w:tblLook w:val="04A0" w:firstRow="1" w:lastRow="0" w:firstColumn="1" w:lastColumn="0" w:noHBand="0" w:noVBand="1"/>
      </w:tblPr>
      <w:tblGrid>
        <w:gridCol w:w="3103"/>
        <w:gridCol w:w="6230"/>
      </w:tblGrid>
      <w:tr w:rsidR="00E77044" w14:paraId="1E526860" w14:textId="77777777" w:rsidTr="00E92567">
        <w:trPr>
          <w:jc w:val="center"/>
        </w:trPr>
        <w:tc>
          <w:tcPr>
            <w:tcW w:w="3103" w:type="dxa"/>
            <w:shd w:val="clear" w:color="auto" w:fill="CCECFF"/>
          </w:tcPr>
          <w:p w14:paraId="43C934BC" w14:textId="77777777" w:rsidR="00E77044" w:rsidRDefault="00E77044" w:rsidP="00E92567">
            <w:r>
              <w:t>Paper size</w:t>
            </w:r>
          </w:p>
        </w:tc>
        <w:tc>
          <w:tcPr>
            <w:tcW w:w="6230" w:type="dxa"/>
          </w:tcPr>
          <w:p w14:paraId="18F8DD67" w14:textId="77777777" w:rsidR="00E77044" w:rsidRDefault="00E77044" w:rsidP="00E92567">
            <w:r>
              <w:t>A4</w:t>
            </w:r>
          </w:p>
        </w:tc>
      </w:tr>
      <w:tr w:rsidR="00E77044" w14:paraId="60D0858B" w14:textId="77777777" w:rsidTr="00E92567">
        <w:trPr>
          <w:jc w:val="center"/>
        </w:trPr>
        <w:tc>
          <w:tcPr>
            <w:tcW w:w="3103" w:type="dxa"/>
            <w:shd w:val="clear" w:color="auto" w:fill="CCECFF"/>
          </w:tcPr>
          <w:p w14:paraId="5A7AE7F1" w14:textId="77777777" w:rsidR="00E77044" w:rsidRDefault="00E77044" w:rsidP="00E92567">
            <w:r>
              <w:t>Reprinting require</w:t>
            </w:r>
          </w:p>
        </w:tc>
        <w:tc>
          <w:tcPr>
            <w:tcW w:w="6230" w:type="dxa"/>
          </w:tcPr>
          <w:p w14:paraId="3820E3D0" w14:textId="4E32898B" w:rsidR="00E77044" w:rsidRDefault="00AD067C">
            <w:r>
              <w:t>Reprint</w:t>
            </w:r>
          </w:p>
        </w:tc>
      </w:tr>
      <w:tr w:rsidR="00E77044" w14:paraId="0AB35A5A" w14:textId="77777777" w:rsidTr="00E92567">
        <w:trPr>
          <w:jc w:val="center"/>
        </w:trPr>
        <w:tc>
          <w:tcPr>
            <w:tcW w:w="3103" w:type="dxa"/>
            <w:shd w:val="clear" w:color="auto" w:fill="CCECFF"/>
          </w:tcPr>
          <w:p w14:paraId="3A9FFD50" w14:textId="77777777" w:rsidR="00E77044" w:rsidRDefault="00E77044" w:rsidP="00E92567">
            <w:r>
              <w:t>Searching criteria</w:t>
            </w:r>
          </w:p>
        </w:tc>
        <w:tc>
          <w:tcPr>
            <w:tcW w:w="6230" w:type="dxa"/>
          </w:tcPr>
          <w:p w14:paraId="26C5BB68" w14:textId="675CFBEE" w:rsidR="00E77044" w:rsidRDefault="00AD067C" w:rsidP="00AD067C">
            <w:r>
              <w:t>Branch Name/No., Customer name, Customer ID., historical date, Product Type</w:t>
            </w:r>
            <w:r w:rsidR="003B484D">
              <w:t>(Loan Type/Loan Sub Type</w:t>
            </w:r>
            <w:r w:rsidR="003B484D">
              <w:rPr>
                <w:lang w:val="en-US"/>
              </w:rPr>
              <w:t>)</w:t>
            </w:r>
            <w:r>
              <w:t>, Source of Fund, currencywise, Due Date, Day Past Due, Loan Reference No., Settlement Account No., Settlement Account Name.</w:t>
            </w:r>
          </w:p>
        </w:tc>
      </w:tr>
      <w:tr w:rsidR="004167C4" w14:paraId="6E380341" w14:textId="77777777" w:rsidTr="00E92567">
        <w:trPr>
          <w:jc w:val="center"/>
        </w:trPr>
        <w:tc>
          <w:tcPr>
            <w:tcW w:w="3103" w:type="dxa"/>
            <w:shd w:val="clear" w:color="auto" w:fill="CCECFF"/>
          </w:tcPr>
          <w:p w14:paraId="2FE022D0" w14:textId="740CC596" w:rsidR="004167C4" w:rsidRDefault="004167C4" w:rsidP="004167C4">
            <w:r w:rsidRPr="00C411A0">
              <w:rPr>
                <w:lang w:val="en-US" w:bidi="th-TH"/>
              </w:rPr>
              <w:t>Generation Frequency</w:t>
            </w:r>
          </w:p>
        </w:tc>
        <w:tc>
          <w:tcPr>
            <w:tcW w:w="6230" w:type="dxa"/>
          </w:tcPr>
          <w:p w14:paraId="44A44D58" w14:textId="3AA83A1A" w:rsidR="004167C4" w:rsidRDefault="001F264C" w:rsidP="004167C4">
            <w:r w:rsidRPr="001F264C">
              <w:t>Daily</w:t>
            </w:r>
          </w:p>
        </w:tc>
      </w:tr>
      <w:tr w:rsidR="004167C4" w14:paraId="0ABFABF1" w14:textId="77777777" w:rsidTr="00E92567">
        <w:trPr>
          <w:jc w:val="center"/>
        </w:trPr>
        <w:tc>
          <w:tcPr>
            <w:tcW w:w="3103" w:type="dxa"/>
            <w:shd w:val="clear" w:color="auto" w:fill="CCECFF"/>
          </w:tcPr>
          <w:p w14:paraId="5BB9A3F5" w14:textId="29051330" w:rsidR="004167C4" w:rsidRDefault="004167C4" w:rsidP="004167C4">
            <w:r>
              <w:rPr>
                <w:lang w:val="en-US" w:bidi="th-TH"/>
              </w:rPr>
              <w:lastRenderedPageBreak/>
              <w:t>Report Purpose</w:t>
            </w:r>
          </w:p>
        </w:tc>
        <w:tc>
          <w:tcPr>
            <w:tcW w:w="6230" w:type="dxa"/>
          </w:tcPr>
          <w:p w14:paraId="7BD3E330" w14:textId="36326D56" w:rsidR="004167C4" w:rsidRDefault="001F264C" w:rsidP="004167C4">
            <w:r w:rsidRPr="001F264C">
              <w:t>List of the drawdowns and repayments where the local currency-THB deposit account (CASA) is used during settlement</w:t>
            </w:r>
          </w:p>
        </w:tc>
      </w:tr>
      <w:tr w:rsidR="004167C4" w14:paraId="2DB873FB" w14:textId="77777777" w:rsidTr="00E92567">
        <w:trPr>
          <w:jc w:val="center"/>
        </w:trPr>
        <w:tc>
          <w:tcPr>
            <w:tcW w:w="3103" w:type="dxa"/>
            <w:shd w:val="clear" w:color="auto" w:fill="CCECFF"/>
          </w:tcPr>
          <w:p w14:paraId="57E6245B" w14:textId="42BDF07A" w:rsidR="004167C4" w:rsidRDefault="004167C4" w:rsidP="004167C4">
            <w:r w:rsidRPr="00C411A0">
              <w:rPr>
                <w:lang w:val="en-US" w:bidi="th-TH"/>
              </w:rPr>
              <w:t>Actual Owner</w:t>
            </w:r>
          </w:p>
        </w:tc>
        <w:tc>
          <w:tcPr>
            <w:tcW w:w="6230" w:type="dxa"/>
          </w:tcPr>
          <w:p w14:paraId="330DA67A" w14:textId="7FF6884D" w:rsidR="004167C4" w:rsidRDefault="001F264C" w:rsidP="004167C4">
            <w:r w:rsidRPr="001F264C">
              <w:t>Lending</w:t>
            </w:r>
          </w:p>
        </w:tc>
      </w:tr>
    </w:tbl>
    <w:p w14:paraId="58014537" w14:textId="77777777" w:rsidR="00E77044" w:rsidRDefault="00E77044" w:rsidP="00E77044"/>
    <w:p w14:paraId="4F78A6F2" w14:textId="77777777" w:rsidR="00E77044" w:rsidRPr="00E77044" w:rsidRDefault="00E77044" w:rsidP="00E77044"/>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704"/>
        <w:gridCol w:w="2149"/>
        <w:gridCol w:w="2511"/>
      </w:tblGrid>
      <w:tr w:rsidR="009D28B8" w:rsidRPr="00E60F06" w14:paraId="06C421F4" w14:textId="77777777" w:rsidTr="0072086F">
        <w:trPr>
          <w:trHeight w:val="290"/>
        </w:trPr>
        <w:tc>
          <w:tcPr>
            <w:tcW w:w="5393" w:type="dxa"/>
            <w:gridSpan w:val="2"/>
            <w:shd w:val="clear" w:color="000000" w:fill="8EA9DB"/>
            <w:hideMark/>
          </w:tcPr>
          <w:p w14:paraId="572B5141" w14:textId="1566AC89"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Report Title:  Daily Current Account (Final)</w:t>
            </w:r>
          </w:p>
        </w:tc>
        <w:tc>
          <w:tcPr>
            <w:tcW w:w="2149" w:type="dxa"/>
            <w:shd w:val="clear" w:color="000000" w:fill="8EA9DB"/>
            <w:hideMark/>
          </w:tcPr>
          <w:p w14:paraId="0CEE0652" w14:textId="7E1A6F43"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Report Title:</w:t>
            </w:r>
          </w:p>
        </w:tc>
        <w:tc>
          <w:tcPr>
            <w:tcW w:w="2511" w:type="dxa"/>
            <w:vMerge w:val="restart"/>
            <w:shd w:val="clear" w:color="000000" w:fill="D9E1F2"/>
            <w:noWrap/>
            <w:hideMark/>
          </w:tcPr>
          <w:p w14:paraId="22753D79" w14:textId="77777777" w:rsidR="009D28B8" w:rsidRPr="0072086F" w:rsidRDefault="009D28B8"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9D28B8" w:rsidRPr="00E60F06" w14:paraId="34E47539" w14:textId="77777777" w:rsidTr="0072086F">
        <w:trPr>
          <w:trHeight w:val="290"/>
        </w:trPr>
        <w:tc>
          <w:tcPr>
            <w:tcW w:w="2689" w:type="dxa"/>
            <w:shd w:val="clear" w:color="000000" w:fill="D9E1F2"/>
            <w:noWrap/>
            <w:hideMark/>
          </w:tcPr>
          <w:p w14:paraId="2D573CB2"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Exim Field:</w:t>
            </w:r>
          </w:p>
        </w:tc>
        <w:tc>
          <w:tcPr>
            <w:tcW w:w="2704" w:type="dxa"/>
            <w:shd w:val="clear" w:color="000000" w:fill="D9E1F2"/>
          </w:tcPr>
          <w:p w14:paraId="278CA7D0" w14:textId="697D61E1" w:rsidR="009D28B8" w:rsidRPr="0072086F" w:rsidRDefault="009D28B8" w:rsidP="00976370">
            <w:pPr>
              <w:rPr>
                <w:rFonts w:eastAsia="Times New Roman"/>
                <w:noProof w:val="0"/>
                <w:color w:val="000000"/>
                <w:lang w:val="en-US" w:bidi="th-TH"/>
              </w:rPr>
            </w:pPr>
            <w:r w:rsidRPr="00E60F06">
              <w:rPr>
                <w:rFonts w:eastAsia="Times New Roman"/>
                <w:noProof w:val="0"/>
                <w:color w:val="000000"/>
                <w:lang w:val="en-US" w:bidi="th-TH"/>
              </w:rPr>
              <w:t>Description/Formular</w:t>
            </w:r>
          </w:p>
        </w:tc>
        <w:tc>
          <w:tcPr>
            <w:tcW w:w="2149" w:type="dxa"/>
            <w:shd w:val="clear" w:color="000000" w:fill="D9E1F2"/>
            <w:noWrap/>
            <w:hideMark/>
          </w:tcPr>
          <w:p w14:paraId="06C05534" w14:textId="33D90474"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CBS9 Field:</w:t>
            </w:r>
          </w:p>
        </w:tc>
        <w:tc>
          <w:tcPr>
            <w:tcW w:w="2511" w:type="dxa"/>
            <w:vMerge/>
            <w:hideMark/>
          </w:tcPr>
          <w:p w14:paraId="1B916BE2" w14:textId="77777777" w:rsidR="009D28B8" w:rsidRPr="0072086F" w:rsidRDefault="009D28B8" w:rsidP="00976370">
            <w:pPr>
              <w:rPr>
                <w:rFonts w:eastAsia="Times New Roman"/>
                <w:noProof w:val="0"/>
                <w:color w:val="000000"/>
                <w:lang w:val="en-US" w:bidi="th-TH"/>
              </w:rPr>
            </w:pPr>
          </w:p>
        </w:tc>
      </w:tr>
      <w:tr w:rsidR="009D28B8" w:rsidRPr="00E60F06" w14:paraId="0F93EC68" w14:textId="77777777" w:rsidTr="0072086F">
        <w:trPr>
          <w:trHeight w:val="290"/>
        </w:trPr>
        <w:tc>
          <w:tcPr>
            <w:tcW w:w="2689" w:type="dxa"/>
            <w:shd w:val="clear" w:color="auto" w:fill="auto"/>
            <w:noWrap/>
            <w:hideMark/>
          </w:tcPr>
          <w:p w14:paraId="3B71E76B"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AS AT</w:t>
            </w:r>
          </w:p>
        </w:tc>
        <w:tc>
          <w:tcPr>
            <w:tcW w:w="2704" w:type="dxa"/>
          </w:tcPr>
          <w:p w14:paraId="0080F1DF"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1BC7DA4D" w14:textId="5A0EAFF3"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5D0E7B10" w14:textId="53F2455A"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2030404959"/>
                <w:placeholder>
                  <w:docPart w:val="1E4D4D6764854E27A3EAB8BB2C179AFB"/>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66A618F7" w14:textId="77777777" w:rsidTr="0072086F">
        <w:trPr>
          <w:trHeight w:val="290"/>
        </w:trPr>
        <w:tc>
          <w:tcPr>
            <w:tcW w:w="2689" w:type="dxa"/>
            <w:shd w:val="clear" w:color="auto" w:fill="auto"/>
            <w:noWrap/>
            <w:hideMark/>
          </w:tcPr>
          <w:p w14:paraId="38E11238"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Page</w:t>
            </w:r>
          </w:p>
        </w:tc>
        <w:tc>
          <w:tcPr>
            <w:tcW w:w="2704" w:type="dxa"/>
          </w:tcPr>
          <w:p w14:paraId="37624466"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2D84D047" w14:textId="6DCB9D66"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5B36F6C7" w14:textId="4FBEC7FF"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1671254248"/>
                <w:placeholder>
                  <w:docPart w:val="CC22ECE4DD3E49BE846C67275E68C273"/>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619CD584" w14:textId="77777777" w:rsidTr="0072086F">
        <w:trPr>
          <w:trHeight w:val="290"/>
        </w:trPr>
        <w:tc>
          <w:tcPr>
            <w:tcW w:w="2689" w:type="dxa"/>
            <w:shd w:val="clear" w:color="auto" w:fill="auto"/>
            <w:noWrap/>
            <w:hideMark/>
          </w:tcPr>
          <w:p w14:paraId="0D18B26C"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Date / Time</w:t>
            </w:r>
          </w:p>
        </w:tc>
        <w:tc>
          <w:tcPr>
            <w:tcW w:w="2704" w:type="dxa"/>
          </w:tcPr>
          <w:p w14:paraId="62D80301"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078181ED" w14:textId="4FE6C31D"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0E62066A" w14:textId="4CA7D610"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461029903"/>
                <w:placeholder>
                  <w:docPart w:val="B560AAABEF6A48BDA487081FD79DBFB6"/>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10AF8FC8" w14:textId="77777777" w:rsidTr="0072086F">
        <w:trPr>
          <w:trHeight w:val="290"/>
        </w:trPr>
        <w:tc>
          <w:tcPr>
            <w:tcW w:w="2689" w:type="dxa"/>
            <w:shd w:val="clear" w:color="auto" w:fill="auto"/>
            <w:noWrap/>
            <w:hideMark/>
          </w:tcPr>
          <w:p w14:paraId="58B80DF5"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704" w:type="dxa"/>
          </w:tcPr>
          <w:p w14:paraId="319EA08B"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27FC4426" w14:textId="13F8248B"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13CF3EF9" w14:textId="10DCFE0F"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374850540"/>
                <w:placeholder>
                  <w:docPart w:val="EAF26C6AA4C14548BC545D6136CD2EAA"/>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0284B29B" w14:textId="77777777" w:rsidTr="0072086F">
        <w:trPr>
          <w:trHeight w:val="290"/>
        </w:trPr>
        <w:tc>
          <w:tcPr>
            <w:tcW w:w="2689" w:type="dxa"/>
            <w:shd w:val="clear" w:color="auto" w:fill="auto"/>
            <w:noWrap/>
            <w:hideMark/>
          </w:tcPr>
          <w:p w14:paraId="3A2B9D69"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Loan system</w:t>
            </w:r>
          </w:p>
        </w:tc>
        <w:tc>
          <w:tcPr>
            <w:tcW w:w="2704" w:type="dxa"/>
          </w:tcPr>
          <w:p w14:paraId="671213B5"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36429000" w14:textId="2D81C93E"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329B1516" w14:textId="5E51995D"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1853791285"/>
                <w:placeholder>
                  <w:docPart w:val="4982A82CFCFE4AF0A855DB84189F46F1"/>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5DA9A842" w14:textId="77777777" w:rsidTr="0072086F">
        <w:trPr>
          <w:trHeight w:val="290"/>
        </w:trPr>
        <w:tc>
          <w:tcPr>
            <w:tcW w:w="2689" w:type="dxa"/>
            <w:shd w:val="clear" w:color="auto" w:fill="auto"/>
            <w:noWrap/>
            <w:hideMark/>
          </w:tcPr>
          <w:p w14:paraId="37C48DF8"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Program</w:t>
            </w:r>
          </w:p>
        </w:tc>
        <w:tc>
          <w:tcPr>
            <w:tcW w:w="2704" w:type="dxa"/>
          </w:tcPr>
          <w:p w14:paraId="5B86257E"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0A873CA4" w14:textId="3B8AEBD5"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012E0605" w14:textId="2236D320"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1732150240"/>
                <w:placeholder>
                  <w:docPart w:val="D75D1B8DB2CB408F870A6CBE2FA34509"/>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7F19B0AA" w14:textId="77777777" w:rsidTr="0072086F">
        <w:trPr>
          <w:trHeight w:val="290"/>
        </w:trPr>
        <w:tc>
          <w:tcPr>
            <w:tcW w:w="2689" w:type="dxa"/>
            <w:shd w:val="clear" w:color="auto" w:fill="auto"/>
            <w:noWrap/>
            <w:hideMark/>
          </w:tcPr>
          <w:p w14:paraId="50A8DFE4"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User</w:t>
            </w:r>
          </w:p>
        </w:tc>
        <w:tc>
          <w:tcPr>
            <w:tcW w:w="2704" w:type="dxa"/>
          </w:tcPr>
          <w:p w14:paraId="2B595CFC"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79A2130E" w14:textId="445927D1"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59C1E922" w14:textId="513D5532"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936634621"/>
                <w:placeholder>
                  <w:docPart w:val="B2DFFD919FEA46BA9FBEAA492442D883"/>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70D851F0" w14:textId="77777777" w:rsidTr="0072086F">
        <w:trPr>
          <w:trHeight w:val="290"/>
        </w:trPr>
        <w:tc>
          <w:tcPr>
            <w:tcW w:w="2689" w:type="dxa"/>
            <w:shd w:val="clear" w:color="auto" w:fill="auto"/>
            <w:noWrap/>
            <w:hideMark/>
          </w:tcPr>
          <w:p w14:paraId="179B5881"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SEQ</w:t>
            </w:r>
          </w:p>
        </w:tc>
        <w:tc>
          <w:tcPr>
            <w:tcW w:w="2704" w:type="dxa"/>
          </w:tcPr>
          <w:p w14:paraId="2518B5B1"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3D9F1253" w14:textId="1E510425"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1A8EBC3E" w14:textId="6389441F"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970669916"/>
                <w:placeholder>
                  <w:docPart w:val="C9FC9FC4044A4F1094E25B4BFB056824"/>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4547E5F6" w14:textId="77777777" w:rsidTr="0072086F">
        <w:trPr>
          <w:trHeight w:val="290"/>
        </w:trPr>
        <w:tc>
          <w:tcPr>
            <w:tcW w:w="2689" w:type="dxa"/>
            <w:shd w:val="clear" w:color="auto" w:fill="auto"/>
            <w:noWrap/>
            <w:hideMark/>
          </w:tcPr>
          <w:p w14:paraId="35CC65F7"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TRNCD</w:t>
            </w:r>
          </w:p>
        </w:tc>
        <w:tc>
          <w:tcPr>
            <w:tcW w:w="2704" w:type="dxa"/>
          </w:tcPr>
          <w:p w14:paraId="36D2D457"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7D707F48" w14:textId="3FFF0E42"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5FCFE317" w14:textId="090CB7EF"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1719044135"/>
                <w:placeholder>
                  <w:docPart w:val="304D7BD8367549E7A04101706B562E77"/>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423D039A" w14:textId="77777777" w:rsidTr="0072086F">
        <w:trPr>
          <w:trHeight w:val="290"/>
        </w:trPr>
        <w:tc>
          <w:tcPr>
            <w:tcW w:w="2689" w:type="dxa"/>
            <w:shd w:val="clear" w:color="auto" w:fill="auto"/>
            <w:noWrap/>
            <w:hideMark/>
          </w:tcPr>
          <w:p w14:paraId="724DEAD3"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ACC. No</w:t>
            </w:r>
          </w:p>
        </w:tc>
        <w:tc>
          <w:tcPr>
            <w:tcW w:w="2704" w:type="dxa"/>
          </w:tcPr>
          <w:p w14:paraId="299A0E35"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3236A667" w14:textId="5128E9B1"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759A79BB" w14:textId="2BFC04AB"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1421023988"/>
                <w:placeholder>
                  <w:docPart w:val="54164DAF631E41DAA158B695B358823D"/>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68077BF7" w14:textId="77777777" w:rsidTr="0072086F">
        <w:trPr>
          <w:trHeight w:val="290"/>
        </w:trPr>
        <w:tc>
          <w:tcPr>
            <w:tcW w:w="2689" w:type="dxa"/>
            <w:shd w:val="clear" w:color="auto" w:fill="auto"/>
            <w:noWrap/>
            <w:hideMark/>
          </w:tcPr>
          <w:p w14:paraId="39C010C6"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Account Name</w:t>
            </w:r>
          </w:p>
        </w:tc>
        <w:tc>
          <w:tcPr>
            <w:tcW w:w="2704" w:type="dxa"/>
          </w:tcPr>
          <w:p w14:paraId="5EB236E8"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18505001" w14:textId="161FD81B"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5C19E232" w14:textId="6A4BAE68"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1175300152"/>
                <w:placeholder>
                  <w:docPart w:val="910D17A3EA7146C58F39AB87A711FD94"/>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5776C398" w14:textId="77777777" w:rsidTr="0072086F">
        <w:trPr>
          <w:trHeight w:val="290"/>
        </w:trPr>
        <w:tc>
          <w:tcPr>
            <w:tcW w:w="2689" w:type="dxa"/>
            <w:shd w:val="clear" w:color="auto" w:fill="auto"/>
            <w:noWrap/>
            <w:hideMark/>
          </w:tcPr>
          <w:p w14:paraId="022BB0D7"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REF. No.</w:t>
            </w:r>
          </w:p>
        </w:tc>
        <w:tc>
          <w:tcPr>
            <w:tcW w:w="2704" w:type="dxa"/>
          </w:tcPr>
          <w:p w14:paraId="47A9C8BD"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612BD01E" w14:textId="75F15DD6"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68DBE896" w14:textId="5612C830"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1098255650"/>
                <w:placeholder>
                  <w:docPart w:val="1436797473C14E8D9755759008F88AC8"/>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7F690F72" w14:textId="77777777" w:rsidTr="0072086F">
        <w:trPr>
          <w:trHeight w:val="290"/>
        </w:trPr>
        <w:tc>
          <w:tcPr>
            <w:tcW w:w="2689" w:type="dxa"/>
            <w:shd w:val="clear" w:color="auto" w:fill="auto"/>
            <w:noWrap/>
            <w:hideMark/>
          </w:tcPr>
          <w:p w14:paraId="023A76CA"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xml:space="preserve">RP/Number </w:t>
            </w:r>
          </w:p>
        </w:tc>
        <w:tc>
          <w:tcPr>
            <w:tcW w:w="2704" w:type="dxa"/>
          </w:tcPr>
          <w:p w14:paraId="688D9B73"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17EBCB53" w14:textId="5786C703"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4BE3DB83" w14:textId="3F794628"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439113823"/>
                <w:placeholder>
                  <w:docPart w:val="76BC5FFBAC7C4F74A9D0E755EE5AA22C"/>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6769BBFC" w14:textId="77777777" w:rsidTr="0072086F">
        <w:trPr>
          <w:trHeight w:val="290"/>
        </w:trPr>
        <w:tc>
          <w:tcPr>
            <w:tcW w:w="2689" w:type="dxa"/>
            <w:shd w:val="clear" w:color="auto" w:fill="auto"/>
            <w:noWrap/>
            <w:hideMark/>
          </w:tcPr>
          <w:p w14:paraId="7C8286F7" w14:textId="77777777"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Debit Amount</w:t>
            </w:r>
          </w:p>
        </w:tc>
        <w:tc>
          <w:tcPr>
            <w:tcW w:w="2704" w:type="dxa"/>
          </w:tcPr>
          <w:p w14:paraId="35AAFD9A"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hideMark/>
          </w:tcPr>
          <w:p w14:paraId="3680A9FE" w14:textId="1B91710F"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 </w:t>
            </w:r>
          </w:p>
        </w:tc>
        <w:tc>
          <w:tcPr>
            <w:tcW w:w="2511" w:type="dxa"/>
            <w:shd w:val="clear" w:color="auto" w:fill="auto"/>
            <w:noWrap/>
            <w:hideMark/>
          </w:tcPr>
          <w:p w14:paraId="01063D49" w14:textId="53E5DA8C"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1278011808"/>
                <w:placeholder>
                  <w:docPart w:val="299328EC50754D3782585CDF6B735BD3"/>
                </w:placeholder>
                <w:showingPlcHdr/>
                <w:dropDownList>
                  <w:listItem w:displayText="Supported" w:value="Supported"/>
                  <w:listItem w:displayText="To be develop" w:value="To be develop"/>
                  <w:listItem w:displayText="Drop" w:value="Drop"/>
                </w:dropDownList>
              </w:sdtPr>
              <w:sdtContent>
                <w:r w:rsidR="009D28B8" w:rsidRPr="0072086F">
                  <w:rPr>
                    <w:rStyle w:val="PlaceholderText"/>
                  </w:rPr>
                  <w:t>Choose an item.</w:t>
                </w:r>
              </w:sdtContent>
            </w:sdt>
          </w:p>
        </w:tc>
      </w:tr>
      <w:tr w:rsidR="009D28B8" w:rsidRPr="00E60F06" w14:paraId="3D59907A" w14:textId="77777777" w:rsidTr="0072086F">
        <w:trPr>
          <w:trHeight w:val="290"/>
        </w:trPr>
        <w:tc>
          <w:tcPr>
            <w:tcW w:w="2689" w:type="dxa"/>
            <w:shd w:val="clear" w:color="auto" w:fill="auto"/>
            <w:noWrap/>
          </w:tcPr>
          <w:p w14:paraId="0E866FE8" w14:textId="696ABE73" w:rsidR="009D28B8" w:rsidRPr="0072086F" w:rsidRDefault="009D28B8" w:rsidP="00976370">
            <w:pPr>
              <w:rPr>
                <w:rFonts w:eastAsia="Times New Roman"/>
                <w:noProof w:val="0"/>
                <w:color w:val="000000"/>
                <w:lang w:val="en-US" w:bidi="th-TH"/>
              </w:rPr>
            </w:pPr>
            <w:r w:rsidRPr="0072086F">
              <w:rPr>
                <w:rFonts w:eastAsia="Times New Roman"/>
                <w:noProof w:val="0"/>
                <w:color w:val="000000"/>
                <w:lang w:val="en-US" w:bidi="th-TH"/>
              </w:rPr>
              <w:t>Credit Amount</w:t>
            </w:r>
          </w:p>
        </w:tc>
        <w:tc>
          <w:tcPr>
            <w:tcW w:w="2704" w:type="dxa"/>
          </w:tcPr>
          <w:p w14:paraId="7055A458"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tcPr>
          <w:p w14:paraId="567FC882" w14:textId="7BCFDCC6" w:rsidR="009D28B8" w:rsidRPr="0072086F" w:rsidRDefault="009D28B8" w:rsidP="00976370">
            <w:pPr>
              <w:rPr>
                <w:rFonts w:eastAsia="Times New Roman"/>
                <w:noProof w:val="0"/>
                <w:color w:val="000000"/>
                <w:lang w:val="en-US" w:bidi="th-TH"/>
              </w:rPr>
            </w:pPr>
          </w:p>
        </w:tc>
        <w:tc>
          <w:tcPr>
            <w:tcW w:w="2511" w:type="dxa"/>
            <w:shd w:val="clear" w:color="auto" w:fill="auto"/>
            <w:noWrap/>
          </w:tcPr>
          <w:p w14:paraId="7F3C0A06" w14:textId="689F90B6"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926384161"/>
                <w:placeholder>
                  <w:docPart w:val="1C083A9D10894879992182D313750292"/>
                </w:placeholder>
                <w:showingPlcHdr/>
                <w:dropDownList>
                  <w:listItem w:displayText="Supported" w:value="Supported"/>
                  <w:listItem w:displayText="To be develop" w:value="To be develop"/>
                  <w:listItem w:displayText="Drop" w:value="Drop"/>
                </w:dropDownList>
              </w:sdtPr>
              <w:sdtContent>
                <w:r w:rsidR="00E60F06" w:rsidRPr="00E60F06">
                  <w:rPr>
                    <w:rStyle w:val="PlaceholderText"/>
                  </w:rPr>
                  <w:t>Choose an item.</w:t>
                </w:r>
              </w:sdtContent>
            </w:sdt>
          </w:p>
        </w:tc>
      </w:tr>
      <w:tr w:rsidR="009D28B8" w:rsidRPr="00E60F06" w14:paraId="41561B91" w14:textId="77777777" w:rsidTr="0072086F">
        <w:trPr>
          <w:trHeight w:val="290"/>
        </w:trPr>
        <w:tc>
          <w:tcPr>
            <w:tcW w:w="2689" w:type="dxa"/>
            <w:shd w:val="clear" w:color="auto" w:fill="auto"/>
            <w:noWrap/>
          </w:tcPr>
          <w:p w14:paraId="33FBE5FE" w14:textId="7FBA231C" w:rsidR="009D28B8" w:rsidRPr="0072086F" w:rsidDel="00F20503" w:rsidRDefault="009D28B8" w:rsidP="00976370">
            <w:pPr>
              <w:rPr>
                <w:rFonts w:eastAsia="Times New Roman"/>
                <w:noProof w:val="0"/>
                <w:color w:val="000000"/>
                <w:lang w:val="en-US" w:bidi="th-TH"/>
              </w:rPr>
            </w:pPr>
            <w:r w:rsidRPr="0072086F">
              <w:rPr>
                <w:rFonts w:eastAsia="Times New Roman"/>
                <w:noProof w:val="0"/>
                <w:color w:val="000000"/>
                <w:lang w:val="en-US" w:bidi="th-TH"/>
              </w:rPr>
              <w:t>To</w:t>
            </w:r>
            <w:r w:rsidR="00E60F06">
              <w:rPr>
                <w:rFonts w:eastAsia="Times New Roman"/>
                <w:noProof w:val="0"/>
                <w:color w:val="000000"/>
                <w:lang w:val="en-US" w:bidi="th-TH"/>
              </w:rPr>
              <w:t>t</w:t>
            </w:r>
            <w:r w:rsidRPr="0072086F">
              <w:rPr>
                <w:rFonts w:eastAsia="Times New Roman"/>
                <w:noProof w:val="0"/>
                <w:color w:val="000000"/>
                <w:lang w:val="en-US" w:bidi="th-TH"/>
              </w:rPr>
              <w:t>al Amount THB Currency</w:t>
            </w:r>
          </w:p>
        </w:tc>
        <w:tc>
          <w:tcPr>
            <w:tcW w:w="2704" w:type="dxa"/>
          </w:tcPr>
          <w:p w14:paraId="040877E8"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tcPr>
          <w:p w14:paraId="61B31C89" w14:textId="3C7E8C32" w:rsidR="009D28B8" w:rsidRPr="0072086F" w:rsidRDefault="009D28B8" w:rsidP="00976370">
            <w:pPr>
              <w:rPr>
                <w:rFonts w:eastAsia="Times New Roman"/>
                <w:noProof w:val="0"/>
                <w:color w:val="000000"/>
                <w:lang w:val="en-US" w:bidi="th-TH"/>
              </w:rPr>
            </w:pPr>
          </w:p>
        </w:tc>
        <w:tc>
          <w:tcPr>
            <w:tcW w:w="2511" w:type="dxa"/>
            <w:shd w:val="clear" w:color="auto" w:fill="auto"/>
            <w:noWrap/>
          </w:tcPr>
          <w:p w14:paraId="2F5A96C0" w14:textId="155BE8FC"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1357694483"/>
                <w:placeholder>
                  <w:docPart w:val="56A78669E035420296E0413D730AD18E"/>
                </w:placeholder>
                <w:showingPlcHdr/>
                <w:dropDownList>
                  <w:listItem w:displayText="Supported" w:value="Supported"/>
                  <w:listItem w:displayText="To be develop" w:value="To be develop"/>
                  <w:listItem w:displayText="Drop" w:value="Drop"/>
                </w:dropDownList>
              </w:sdtPr>
              <w:sdtContent>
                <w:r w:rsidR="00E60F06" w:rsidRPr="00E60F06">
                  <w:rPr>
                    <w:rStyle w:val="PlaceholderText"/>
                  </w:rPr>
                  <w:t>Choose an item.</w:t>
                </w:r>
              </w:sdtContent>
            </w:sdt>
          </w:p>
        </w:tc>
      </w:tr>
      <w:tr w:rsidR="009D28B8" w:rsidRPr="00E60F06" w14:paraId="4B7B4DE6" w14:textId="77777777" w:rsidTr="0072086F">
        <w:trPr>
          <w:trHeight w:val="290"/>
        </w:trPr>
        <w:tc>
          <w:tcPr>
            <w:tcW w:w="2689" w:type="dxa"/>
            <w:shd w:val="clear" w:color="auto" w:fill="auto"/>
            <w:noWrap/>
          </w:tcPr>
          <w:p w14:paraId="60BD27F7" w14:textId="6539D223" w:rsidR="009D28B8" w:rsidRPr="0072086F" w:rsidDel="00F20503" w:rsidRDefault="009D28B8" w:rsidP="00976370">
            <w:pPr>
              <w:rPr>
                <w:rFonts w:eastAsia="Times New Roman"/>
                <w:noProof w:val="0"/>
                <w:color w:val="000000"/>
                <w:lang w:val="en-US" w:bidi="th-TH"/>
              </w:rPr>
            </w:pPr>
            <w:r w:rsidRPr="0072086F">
              <w:rPr>
                <w:rFonts w:eastAsia="Times New Roman"/>
                <w:noProof w:val="0"/>
                <w:color w:val="000000"/>
                <w:lang w:val="en-US" w:bidi="th-TH"/>
              </w:rPr>
              <w:t>Total by Account number</w:t>
            </w:r>
          </w:p>
        </w:tc>
        <w:tc>
          <w:tcPr>
            <w:tcW w:w="2704" w:type="dxa"/>
          </w:tcPr>
          <w:p w14:paraId="3CF9B279" w14:textId="77777777" w:rsidR="009D28B8" w:rsidRPr="0072086F" w:rsidRDefault="009D28B8" w:rsidP="00976370">
            <w:pPr>
              <w:rPr>
                <w:rFonts w:eastAsia="Times New Roman"/>
                <w:noProof w:val="0"/>
                <w:color w:val="000000"/>
                <w:lang w:val="en-US" w:bidi="th-TH"/>
              </w:rPr>
            </w:pPr>
          </w:p>
        </w:tc>
        <w:tc>
          <w:tcPr>
            <w:tcW w:w="2149" w:type="dxa"/>
            <w:shd w:val="clear" w:color="auto" w:fill="auto"/>
            <w:noWrap/>
          </w:tcPr>
          <w:p w14:paraId="53B32BEF" w14:textId="53ECC2CA" w:rsidR="009D28B8" w:rsidRPr="0072086F" w:rsidRDefault="009D28B8" w:rsidP="00976370">
            <w:pPr>
              <w:rPr>
                <w:rFonts w:eastAsia="Times New Roman"/>
                <w:noProof w:val="0"/>
                <w:color w:val="000000"/>
                <w:lang w:val="en-US" w:bidi="th-TH"/>
              </w:rPr>
            </w:pPr>
          </w:p>
        </w:tc>
        <w:tc>
          <w:tcPr>
            <w:tcW w:w="2511" w:type="dxa"/>
            <w:shd w:val="clear" w:color="auto" w:fill="auto"/>
            <w:noWrap/>
          </w:tcPr>
          <w:p w14:paraId="1BA95DAC" w14:textId="414D26AD" w:rsidR="009D28B8" w:rsidRPr="0072086F" w:rsidRDefault="00000000" w:rsidP="00976370">
            <w:pPr>
              <w:rPr>
                <w:rFonts w:eastAsia="Times New Roman"/>
                <w:noProof w:val="0"/>
                <w:color w:val="000000"/>
                <w:lang w:val="en-US" w:bidi="th-TH"/>
              </w:rPr>
            </w:pPr>
            <w:sdt>
              <w:sdtPr>
                <w:rPr>
                  <w:rFonts w:eastAsia="Times New Roman"/>
                  <w:noProof w:val="0"/>
                  <w:color w:val="000000"/>
                  <w:lang w:val="en-US" w:bidi="th-TH"/>
                </w:rPr>
                <w:id w:val="480737150"/>
                <w:placeholder>
                  <w:docPart w:val="A2D85592B2714835B985FEEFAF7D14F0"/>
                </w:placeholder>
                <w:showingPlcHdr/>
                <w:dropDownList>
                  <w:listItem w:displayText="Supported" w:value="Supported"/>
                  <w:listItem w:displayText="To be develop" w:value="To be develop"/>
                  <w:listItem w:displayText="Drop" w:value="Drop"/>
                </w:dropDownList>
              </w:sdtPr>
              <w:sdtContent>
                <w:r w:rsidR="00E60F06" w:rsidRPr="00E60F06">
                  <w:rPr>
                    <w:rStyle w:val="PlaceholderText"/>
                  </w:rPr>
                  <w:t>Choose an item.</w:t>
                </w:r>
              </w:sdtContent>
            </w:sdt>
          </w:p>
        </w:tc>
      </w:tr>
    </w:tbl>
    <w:p w14:paraId="6034C267" w14:textId="1247983A" w:rsidR="00F31A54" w:rsidRDefault="00F31A54" w:rsidP="00F31A54">
      <w:pPr>
        <w:pStyle w:val="Heading3"/>
      </w:pPr>
      <w:bookmarkStart w:id="128" w:name="_Toc140255991"/>
      <w:bookmarkStart w:id="129" w:name="_Toc143189493"/>
      <w:bookmarkEnd w:id="128"/>
      <w:r>
        <w:t>File / API Layout and Data Sheet</w:t>
      </w:r>
      <w:bookmarkEnd w:id="129"/>
    </w:p>
    <w:p w14:paraId="5058949E" w14:textId="0BE868B3" w:rsidR="001E2A4C" w:rsidRPr="001E2A4C" w:rsidRDefault="001E2A4C" w:rsidP="0072086F">
      <w:pPr>
        <w:ind w:left="720" w:firstLine="720"/>
      </w:pPr>
      <w:r w:rsidRPr="00DF3C4F">
        <w:t>Not Applicable.</w:t>
      </w:r>
    </w:p>
    <w:p w14:paraId="6312DEC1" w14:textId="77777777" w:rsidR="00F31A54" w:rsidRDefault="00F31A54" w:rsidP="00F31A54">
      <w:pPr>
        <w:pStyle w:val="Heading3"/>
      </w:pPr>
      <w:bookmarkStart w:id="130" w:name="_Toc143189494"/>
      <w:r>
        <w:t>Report Layout and Data Sheet</w:t>
      </w:r>
      <w:bookmarkEnd w:id="130"/>
    </w:p>
    <w:p w14:paraId="7CDC8C8B" w14:textId="0F2F7944" w:rsidR="001E2A4C" w:rsidRPr="001E2A4C" w:rsidRDefault="001E2A4C" w:rsidP="0072086F">
      <w:pPr>
        <w:ind w:left="720" w:firstLine="720"/>
      </w:pPr>
      <w:r w:rsidRPr="00DF3C4F">
        <w:t>Not Applicable.</w:t>
      </w:r>
    </w:p>
    <w:p w14:paraId="46F2B68B" w14:textId="65F87D2F" w:rsidR="00F31A54" w:rsidRDefault="00F31A54" w:rsidP="00F31A54">
      <w:pPr>
        <w:pStyle w:val="Heading3"/>
      </w:pPr>
      <w:bookmarkStart w:id="131" w:name="_Toc143189495"/>
      <w:r>
        <w:t>Additional Impacts</w:t>
      </w:r>
      <w:bookmarkEnd w:id="131"/>
    </w:p>
    <w:p w14:paraId="238E17FB" w14:textId="77777777" w:rsidR="00E77044" w:rsidRDefault="00E77044" w:rsidP="00E77044">
      <w:pPr>
        <w:pStyle w:val="Heading4"/>
      </w:pPr>
      <w:bookmarkStart w:id="132" w:name="_Toc143189496"/>
      <w:r w:rsidRPr="0073013C">
        <w:t>Integration</w:t>
      </w:r>
      <w:bookmarkEnd w:id="132"/>
      <w:r w:rsidRPr="0073013C">
        <w:t xml:space="preserve"> </w:t>
      </w:r>
    </w:p>
    <w:p w14:paraId="4F1BAA73" w14:textId="76441CC3" w:rsidR="001E2A4C" w:rsidRPr="001E2A4C" w:rsidRDefault="001E2A4C" w:rsidP="0072086F">
      <w:pPr>
        <w:ind w:left="720" w:firstLine="720"/>
      </w:pPr>
      <w:r w:rsidRPr="00DF3C4F">
        <w:t>Not Applicable.</w:t>
      </w:r>
    </w:p>
    <w:p w14:paraId="1D3AB314" w14:textId="77777777" w:rsidR="00E77044" w:rsidRDefault="00E77044" w:rsidP="00E77044">
      <w:pPr>
        <w:pStyle w:val="Heading4"/>
      </w:pPr>
      <w:bookmarkStart w:id="133" w:name="_Toc143189497"/>
      <w:r w:rsidRPr="0073013C">
        <w:t>Migration</w:t>
      </w:r>
      <w:bookmarkEnd w:id="133"/>
    </w:p>
    <w:p w14:paraId="155198D7" w14:textId="77777777" w:rsidR="001E2A4C" w:rsidRPr="00B643D7" w:rsidRDefault="001E2A4C" w:rsidP="001E2A4C">
      <w:pPr>
        <w:ind w:left="720" w:firstLine="720"/>
      </w:pPr>
      <w:r w:rsidRPr="00DF3C4F">
        <w:t>Not Applicable.</w:t>
      </w:r>
    </w:p>
    <w:p w14:paraId="6557DFB1" w14:textId="77777777" w:rsidR="001E2A4C" w:rsidRPr="001E2A4C" w:rsidRDefault="001E2A4C" w:rsidP="00C1611A"/>
    <w:p w14:paraId="2FE3964E" w14:textId="77777777" w:rsidR="00F31A54" w:rsidRDefault="00F31A54" w:rsidP="00F31A54"/>
    <w:p w14:paraId="1966937A" w14:textId="77777777" w:rsidR="00E77044" w:rsidRDefault="00E77044" w:rsidP="00F31A54"/>
    <w:p w14:paraId="6934ACF7" w14:textId="77777777" w:rsidR="00E77044" w:rsidRDefault="00E77044" w:rsidP="00F31A54"/>
    <w:p w14:paraId="2EBD882A" w14:textId="41A0D6B1" w:rsidR="00E77044" w:rsidRDefault="00E77044" w:rsidP="00E77044">
      <w:pPr>
        <w:spacing w:after="200" w:line="276" w:lineRule="auto"/>
      </w:pPr>
      <w:r>
        <w:br w:type="page"/>
      </w:r>
    </w:p>
    <w:p w14:paraId="6CA8AF99" w14:textId="6B6EF563" w:rsidR="00FF605A" w:rsidRDefault="009664A7" w:rsidP="009664A7">
      <w:pPr>
        <w:pStyle w:val="Heading2"/>
      </w:pPr>
      <w:bookmarkStart w:id="134" w:name="_Toc143189498"/>
      <w:r w:rsidRPr="009664A7">
        <w:lastRenderedPageBreak/>
        <w:t>Change Interest rate report</w:t>
      </w:r>
      <w:bookmarkEnd w:id="134"/>
    </w:p>
    <w:p w14:paraId="4B060B1E" w14:textId="432CF210" w:rsidR="00F31A54" w:rsidRDefault="00F31A54" w:rsidP="00F31A54">
      <w:pPr>
        <w:pStyle w:val="Heading3"/>
      </w:pPr>
      <w:bookmarkStart w:id="135" w:name="_Toc143189499"/>
      <w:r>
        <w:t>S</w:t>
      </w:r>
      <w:r w:rsidRPr="00061B9D">
        <w:t>upported Sample Transaction and Case from Customer</w:t>
      </w:r>
      <w:bookmarkEnd w:id="135"/>
    </w:p>
    <w:p w14:paraId="2E4F1FFD" w14:textId="0FAB5F62" w:rsidR="00EF370D" w:rsidRDefault="00EF370D" w:rsidP="00A317B0">
      <w:r>
        <w:rPr>
          <w:lang w:val="en-US" w:bidi="th-TH"/>
        </w:rPr>
        <w:drawing>
          <wp:inline distT="0" distB="0" distL="0" distR="0" wp14:anchorId="3C76FE48" wp14:editId="5D67ED36">
            <wp:extent cx="6390005" cy="2122170"/>
            <wp:effectExtent l="0" t="0" r="0" b="0"/>
            <wp:docPr id="1984831001" name="Picture 198483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90005" cy="2122170"/>
                    </a:xfrm>
                    <a:prstGeom prst="rect">
                      <a:avLst/>
                    </a:prstGeom>
                  </pic:spPr>
                </pic:pic>
              </a:graphicData>
            </a:graphic>
          </wp:inline>
        </w:drawing>
      </w:r>
    </w:p>
    <w:p w14:paraId="511A72DB" w14:textId="77777777" w:rsidR="00EF370D" w:rsidRPr="003911C2" w:rsidRDefault="00EF370D" w:rsidP="00A317B0"/>
    <w:p w14:paraId="2F390E85" w14:textId="4A4ECDA1" w:rsidR="00FF605A" w:rsidRPr="00FF605A" w:rsidRDefault="00FF605A" w:rsidP="00FF605A"/>
    <w:p w14:paraId="1571987B" w14:textId="77777777" w:rsidR="005066A5" w:rsidRDefault="005066A5" w:rsidP="00074BC0"/>
    <w:p w14:paraId="0CD9CF60" w14:textId="77777777" w:rsidR="005A70BC" w:rsidRDefault="005A70BC" w:rsidP="005A70BC">
      <w:pPr>
        <w:ind w:left="426"/>
      </w:pPr>
      <w:r>
        <w:t xml:space="preserve">Note: </w:t>
      </w:r>
    </w:p>
    <w:p w14:paraId="4E94F666" w14:textId="547F0986" w:rsidR="00042682" w:rsidRDefault="00C34385">
      <w:pPr>
        <w:pStyle w:val="ListParagraph"/>
        <w:numPr>
          <w:ilvl w:val="0"/>
          <w:numId w:val="11"/>
        </w:numPr>
        <w:rPr>
          <w:lang w:val="en-US" w:bidi="th-TH"/>
        </w:rPr>
      </w:pPr>
      <w:r w:rsidRPr="00C34385">
        <w:rPr>
          <w:lang w:val="en-US" w:bidi="th-TH"/>
        </w:rPr>
        <w:t>Partially Supported</w:t>
      </w:r>
    </w:p>
    <w:p w14:paraId="71108DE8" w14:textId="77777777" w:rsidR="00430B25" w:rsidRPr="00430B25" w:rsidRDefault="000A0C9C">
      <w:pPr>
        <w:pStyle w:val="ListParagraph"/>
        <w:numPr>
          <w:ilvl w:val="0"/>
          <w:numId w:val="11"/>
        </w:numPr>
        <w:rPr>
          <w:lang w:val="en-US" w:bidi="th-TH"/>
        </w:rPr>
      </w:pPr>
      <w:r>
        <w:rPr>
          <w:lang w:val="en-US" w:bidi="th-TH"/>
        </w:rPr>
        <w:t>All report are integate with ECM as End of day Process. (PDF Format)</w:t>
      </w:r>
      <w:r w:rsidR="00430B25">
        <w:rPr>
          <w:lang w:val="en-US" w:bidi="th-TH"/>
        </w:rPr>
        <w:t xml:space="preserve">. </w:t>
      </w:r>
      <w:r w:rsidR="00430B25" w:rsidRPr="00430B25">
        <w:rPr>
          <w:lang w:val="en-US" w:bidi="th-TH"/>
        </w:rPr>
        <w:t>If ECM can not supported to store PDF report from symmetri CBS that no need to store in ECM.</w:t>
      </w:r>
    </w:p>
    <w:p w14:paraId="50F47D62" w14:textId="7CC9AF80" w:rsidR="005A70BC"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6004421D" w14:textId="5BC80A79" w:rsidR="00042682" w:rsidRDefault="00042682">
      <w:pPr>
        <w:pStyle w:val="ListParagraph"/>
        <w:numPr>
          <w:ilvl w:val="0"/>
          <w:numId w:val="11"/>
        </w:numPr>
        <w:rPr>
          <w:lang w:val="en-US" w:bidi="th-TH"/>
        </w:rPr>
      </w:pPr>
      <w:r w:rsidRPr="00042682">
        <w:rPr>
          <w:lang w:val="en-US" w:bidi="th-TH"/>
        </w:rPr>
        <w:t xml:space="preserve">Compare with rollover/repricing function </w:t>
      </w:r>
    </w:p>
    <w:p w14:paraId="7746F933" w14:textId="0644FC9A" w:rsidR="005A70BC" w:rsidRDefault="001849D8">
      <w:pPr>
        <w:pStyle w:val="ListParagraph"/>
        <w:numPr>
          <w:ilvl w:val="0"/>
          <w:numId w:val="11"/>
        </w:numPr>
        <w:rPr>
          <w:lang w:val="en-US" w:bidi="th-TH"/>
        </w:rPr>
      </w:pPr>
      <w:r>
        <w:rPr>
          <w:lang w:val="en-US" w:bidi="th-TH"/>
        </w:rPr>
        <w:t>No change</w:t>
      </w:r>
      <w:r w:rsidR="007D12A0">
        <w:rPr>
          <w:lang w:val="en-US" w:bidi="th-TH"/>
        </w:rPr>
        <w:t xml:space="preserve"> Rate</w:t>
      </w:r>
      <w:r>
        <w:rPr>
          <w:lang w:val="en-US" w:bidi="th-TH"/>
        </w:rPr>
        <w:t xml:space="preserve"> = Report blank amount (Report daily </w:t>
      </w:r>
      <w:r>
        <w:rPr>
          <w:rFonts w:hint="cs"/>
          <w:cs/>
          <w:lang w:val="en-US" w:bidi="th-TH"/>
        </w:rPr>
        <w:t xml:space="preserve">ตาม </w:t>
      </w:r>
      <w:r>
        <w:rPr>
          <w:lang w:val="en-US" w:bidi="th-TH"/>
        </w:rPr>
        <w:t xml:space="preserve">AS AT date </w:t>
      </w:r>
      <w:r>
        <w:rPr>
          <w:rFonts w:hint="cs"/>
          <w:cs/>
          <w:lang w:val="en-US" w:bidi="th-TH"/>
        </w:rPr>
        <w:t xml:space="preserve">ถ้าวันไหนที่ไม่มีการเปลี่ยนแปลง </w:t>
      </w:r>
      <w:r>
        <w:rPr>
          <w:lang w:val="en-US" w:bidi="th-TH"/>
        </w:rPr>
        <w:t xml:space="preserve">Rate  Report </w:t>
      </w:r>
      <w:r>
        <w:rPr>
          <w:rFonts w:hint="cs"/>
          <w:cs/>
          <w:lang w:val="en-US" w:bidi="th-TH"/>
        </w:rPr>
        <w:t>จะเป็นค่าว่าง</w:t>
      </w:r>
      <w:r>
        <w:rPr>
          <w:lang w:val="en-US" w:bidi="th-TH"/>
        </w:rPr>
        <w:t>)</w:t>
      </w:r>
    </w:p>
    <w:p w14:paraId="30B5C207" w14:textId="01A70CF2" w:rsidR="00D640F5" w:rsidRDefault="00D640F5">
      <w:pPr>
        <w:pStyle w:val="ListParagraph"/>
        <w:numPr>
          <w:ilvl w:val="0"/>
          <w:numId w:val="11"/>
        </w:numPr>
        <w:rPr>
          <w:lang w:val="en-US" w:bidi="th-TH"/>
        </w:rPr>
      </w:pPr>
      <w:r w:rsidRPr="00D640F5">
        <w:rPr>
          <w:lang w:val="en-US" w:bidi="th-TH"/>
        </w:rPr>
        <w:t>Report for changes in interest rate</w:t>
      </w:r>
      <w:r>
        <w:rPr>
          <w:lang w:val="en-US" w:bidi="th-TH"/>
        </w:rPr>
        <w:t>.</w:t>
      </w:r>
    </w:p>
    <w:p w14:paraId="2A949DF7" w14:textId="1185B90D" w:rsidR="003A06C3" w:rsidRPr="0072086F" w:rsidRDefault="003A06C3">
      <w:pPr>
        <w:pStyle w:val="ListParagraph"/>
        <w:numPr>
          <w:ilvl w:val="0"/>
          <w:numId w:val="11"/>
        </w:numPr>
        <w:rPr>
          <w:lang w:val="en-US" w:bidi="th-TH"/>
        </w:rPr>
      </w:pPr>
      <w:r>
        <w:rPr>
          <w:lang w:val="en-US" w:bidi="th-TH"/>
        </w:rPr>
        <w:t>originate rollover setting not require.</w:t>
      </w:r>
    </w:p>
    <w:p w14:paraId="41E55231" w14:textId="77777777" w:rsidR="00F31A54" w:rsidRDefault="00F31A54" w:rsidP="00F31A54">
      <w:pPr>
        <w:pStyle w:val="Heading3"/>
      </w:pPr>
      <w:bookmarkStart w:id="136" w:name="_Toc143189500"/>
      <w:r>
        <w:t>Menu Modification</w:t>
      </w:r>
      <w:bookmarkEnd w:id="136"/>
    </w:p>
    <w:p w14:paraId="27CB0443" w14:textId="12104E91" w:rsidR="00E0710A" w:rsidRPr="00E0710A" w:rsidRDefault="00E0710A" w:rsidP="0072086F">
      <w:pPr>
        <w:ind w:left="720" w:firstLine="720"/>
      </w:pPr>
      <w:r>
        <w:t>Not Applicable.</w:t>
      </w:r>
    </w:p>
    <w:p w14:paraId="158F08E8" w14:textId="77777777" w:rsidR="00F31A54" w:rsidRDefault="00F31A54" w:rsidP="00F31A54">
      <w:pPr>
        <w:pStyle w:val="Heading3"/>
      </w:pPr>
      <w:bookmarkStart w:id="137" w:name="_Toc143189501"/>
      <w:r>
        <w:t>Screen Layout and Data Sheet</w:t>
      </w:r>
      <w:bookmarkEnd w:id="137"/>
    </w:p>
    <w:p w14:paraId="3B346E22" w14:textId="2DDA7123" w:rsidR="002F3CB2" w:rsidRDefault="005066A5" w:rsidP="002F3CB2">
      <w:pPr>
        <w:ind w:left="720" w:firstLine="720"/>
      </w:pPr>
      <w:r>
        <w:t>Not Applicable.</w:t>
      </w:r>
      <w:r w:rsidR="002F3CB2" w:rsidRPr="002F3CB2">
        <w:t xml:space="preserve"> </w:t>
      </w:r>
    </w:p>
    <w:p w14:paraId="732D0D2E" w14:textId="5A1543CC" w:rsidR="002F3CB2" w:rsidRPr="002F3CB2" w:rsidRDefault="002F3CB2" w:rsidP="0072086F">
      <w:pPr>
        <w:pStyle w:val="Heading3"/>
      </w:pPr>
      <w:bookmarkStart w:id="138" w:name="_Toc143189502"/>
      <w:r w:rsidRPr="002F3CB2">
        <w:lastRenderedPageBreak/>
        <w:t>To-be Process</w:t>
      </w:r>
      <w:bookmarkEnd w:id="138"/>
    </w:p>
    <w:tbl>
      <w:tblPr>
        <w:tblStyle w:val="TableGrid"/>
        <w:tblW w:w="0" w:type="auto"/>
        <w:tblInd w:w="355" w:type="dxa"/>
        <w:tblLook w:val="04A0" w:firstRow="1" w:lastRow="0" w:firstColumn="1" w:lastColumn="0" w:noHBand="0" w:noVBand="1"/>
      </w:tblPr>
      <w:tblGrid>
        <w:gridCol w:w="9360"/>
      </w:tblGrid>
      <w:tr w:rsidR="00DF7A9D" w14:paraId="24F67726" w14:textId="77777777" w:rsidTr="00DF7A9D">
        <w:tc>
          <w:tcPr>
            <w:tcW w:w="9360" w:type="dxa"/>
          </w:tcPr>
          <w:p w14:paraId="25752609" w14:textId="77777777" w:rsidR="00DF7A9D" w:rsidRDefault="00DF7A9D" w:rsidP="00377786">
            <w:pPr>
              <w:rPr>
                <w:lang w:val="en-US" w:bidi="th-TH"/>
              </w:rPr>
            </w:pPr>
            <w:r>
              <w:rPr>
                <w:lang w:val="en-US" w:bidi="th-TH"/>
              </w:rPr>
              <w:drawing>
                <wp:inline distT="0" distB="0" distL="0" distR="0" wp14:anchorId="1F73E117" wp14:editId="21B2181E">
                  <wp:extent cx="4555302" cy="2612832"/>
                  <wp:effectExtent l="19050" t="19050" r="17145" b="16510"/>
                  <wp:docPr id="50" name="Picture 49">
                    <a:extLst xmlns:a="http://schemas.openxmlformats.org/drawingml/2006/main">
                      <a:ext uri="{FF2B5EF4-FFF2-40B4-BE49-F238E27FC236}">
                        <a16:creationId xmlns:a16="http://schemas.microsoft.com/office/drawing/2014/main" id="{63CB4E71-CD63-C8C0-4EBA-74B3C50A8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63CB4E71-CD63-C8C0-4EBA-74B3C50A8EFF}"/>
                              </a:ext>
                            </a:extLst>
                          </pic:cNvPr>
                          <pic:cNvPicPr>
                            <a:picLocks noChangeAspect="1"/>
                          </pic:cNvPicPr>
                        </pic:nvPicPr>
                        <pic:blipFill>
                          <a:blip r:embed="rId67"/>
                          <a:stretch>
                            <a:fillRect/>
                          </a:stretch>
                        </pic:blipFill>
                        <pic:spPr>
                          <a:xfrm>
                            <a:off x="0" y="0"/>
                            <a:ext cx="4564033" cy="2617840"/>
                          </a:xfrm>
                          <a:prstGeom prst="rect">
                            <a:avLst/>
                          </a:prstGeom>
                          <a:ln>
                            <a:solidFill>
                              <a:schemeClr val="tx1"/>
                            </a:solidFill>
                          </a:ln>
                        </pic:spPr>
                      </pic:pic>
                    </a:graphicData>
                  </a:graphic>
                </wp:inline>
              </w:drawing>
            </w:r>
          </w:p>
          <w:p w14:paraId="47258B43" w14:textId="77777777" w:rsidR="00DF7A9D" w:rsidRDefault="00DF7A9D" w:rsidP="00377786">
            <w:pPr>
              <w:rPr>
                <w:lang w:val="en-US" w:bidi="th-TH"/>
              </w:rPr>
            </w:pPr>
          </w:p>
          <w:p w14:paraId="5A183D51" w14:textId="77777777" w:rsidR="00DF7A9D" w:rsidRDefault="00DF7A9D" w:rsidP="00377786">
            <w:pPr>
              <w:rPr>
                <w:lang w:val="en-US" w:bidi="th-TH"/>
              </w:rPr>
            </w:pPr>
            <w:r>
              <w:rPr>
                <w:lang w:val="en-US" w:bidi="th-TH"/>
              </w:rPr>
              <w:drawing>
                <wp:inline distT="0" distB="0" distL="0" distR="0" wp14:anchorId="06A7057C" wp14:editId="4F50BEC9">
                  <wp:extent cx="5255812" cy="2327850"/>
                  <wp:effectExtent l="19050" t="19050" r="21590" b="15875"/>
                  <wp:docPr id="49" name="Picture 48">
                    <a:extLst xmlns:a="http://schemas.openxmlformats.org/drawingml/2006/main">
                      <a:ext uri="{FF2B5EF4-FFF2-40B4-BE49-F238E27FC236}">
                        <a16:creationId xmlns:a16="http://schemas.microsoft.com/office/drawing/2014/main" id="{4E77279B-D3DC-2993-56F2-1B8C3ADD5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4E77279B-D3DC-2993-56F2-1B8C3ADD51E8}"/>
                              </a:ext>
                            </a:extLst>
                          </pic:cNvPr>
                          <pic:cNvPicPr>
                            <a:picLocks noChangeAspect="1"/>
                          </pic:cNvPicPr>
                        </pic:nvPicPr>
                        <pic:blipFill>
                          <a:blip r:embed="rId68"/>
                          <a:stretch>
                            <a:fillRect/>
                          </a:stretch>
                        </pic:blipFill>
                        <pic:spPr>
                          <a:xfrm>
                            <a:off x="0" y="0"/>
                            <a:ext cx="5261930" cy="2330560"/>
                          </a:xfrm>
                          <a:prstGeom prst="rect">
                            <a:avLst/>
                          </a:prstGeom>
                          <a:ln>
                            <a:solidFill>
                              <a:schemeClr val="tx1"/>
                            </a:solidFill>
                          </a:ln>
                        </pic:spPr>
                      </pic:pic>
                    </a:graphicData>
                  </a:graphic>
                </wp:inline>
              </w:drawing>
            </w:r>
          </w:p>
          <w:p w14:paraId="57A30B54" w14:textId="478CFBDC" w:rsidR="00DF7A9D" w:rsidRDefault="00DF7A9D" w:rsidP="00377786">
            <w:pPr>
              <w:rPr>
                <w:lang w:val="en-US" w:bidi="th-TH"/>
              </w:rPr>
            </w:pPr>
          </w:p>
        </w:tc>
      </w:tr>
    </w:tbl>
    <w:p w14:paraId="58E094F5" w14:textId="3C87B0C8" w:rsidR="00895F92" w:rsidRDefault="00895F92" w:rsidP="00377786">
      <w:pPr>
        <w:rPr>
          <w:lang w:val="en-US" w:bidi="th-TH"/>
        </w:rPr>
      </w:pPr>
    </w:p>
    <w:p w14:paraId="1E7EBAFD" w14:textId="77777777" w:rsidR="00DF7A9D" w:rsidRPr="00895F92" w:rsidRDefault="00DF7A9D" w:rsidP="00377786">
      <w:pPr>
        <w:rPr>
          <w:lang w:val="en-US" w:bidi="th-TH"/>
        </w:rPr>
      </w:pPr>
    </w:p>
    <w:tbl>
      <w:tblPr>
        <w:tblStyle w:val="TableGrid"/>
        <w:tblW w:w="0" w:type="auto"/>
        <w:jc w:val="center"/>
        <w:tblLook w:val="04A0" w:firstRow="1" w:lastRow="0" w:firstColumn="1" w:lastColumn="0" w:noHBand="0" w:noVBand="1"/>
      </w:tblPr>
      <w:tblGrid>
        <w:gridCol w:w="3103"/>
        <w:gridCol w:w="6230"/>
      </w:tblGrid>
      <w:tr w:rsidR="006A7A1F" w14:paraId="25F23572" w14:textId="77777777" w:rsidTr="00E92567">
        <w:trPr>
          <w:jc w:val="center"/>
        </w:trPr>
        <w:tc>
          <w:tcPr>
            <w:tcW w:w="3103" w:type="dxa"/>
            <w:shd w:val="clear" w:color="auto" w:fill="CCECFF"/>
          </w:tcPr>
          <w:p w14:paraId="08BF673A" w14:textId="77777777" w:rsidR="006A7A1F" w:rsidRDefault="006A7A1F" w:rsidP="00E92567">
            <w:r>
              <w:t>Paper size</w:t>
            </w:r>
          </w:p>
        </w:tc>
        <w:tc>
          <w:tcPr>
            <w:tcW w:w="6230" w:type="dxa"/>
          </w:tcPr>
          <w:p w14:paraId="31E7D564" w14:textId="77777777" w:rsidR="006A7A1F" w:rsidRDefault="006A7A1F" w:rsidP="00E92567">
            <w:r>
              <w:t>A4</w:t>
            </w:r>
          </w:p>
        </w:tc>
      </w:tr>
      <w:tr w:rsidR="00AD067C" w14:paraId="7F97B2C6" w14:textId="77777777" w:rsidTr="00E92567">
        <w:trPr>
          <w:jc w:val="center"/>
        </w:trPr>
        <w:tc>
          <w:tcPr>
            <w:tcW w:w="3103" w:type="dxa"/>
            <w:shd w:val="clear" w:color="auto" w:fill="CCECFF"/>
          </w:tcPr>
          <w:p w14:paraId="57F92144" w14:textId="77777777" w:rsidR="00AD067C" w:rsidRDefault="00AD067C" w:rsidP="00AD067C">
            <w:r>
              <w:t>Reprinting require</w:t>
            </w:r>
          </w:p>
        </w:tc>
        <w:tc>
          <w:tcPr>
            <w:tcW w:w="6230" w:type="dxa"/>
          </w:tcPr>
          <w:p w14:paraId="0B7E1927" w14:textId="67C9DCFD" w:rsidR="00AD067C" w:rsidRDefault="00AD067C" w:rsidP="00AD067C">
            <w:r w:rsidRPr="00CF26FA">
              <w:t>Reprint</w:t>
            </w:r>
          </w:p>
        </w:tc>
      </w:tr>
      <w:tr w:rsidR="00AD067C" w14:paraId="0BC717F9" w14:textId="77777777" w:rsidTr="00E92567">
        <w:trPr>
          <w:jc w:val="center"/>
        </w:trPr>
        <w:tc>
          <w:tcPr>
            <w:tcW w:w="3103" w:type="dxa"/>
            <w:shd w:val="clear" w:color="auto" w:fill="CCECFF"/>
          </w:tcPr>
          <w:p w14:paraId="79B24C50" w14:textId="77777777" w:rsidR="00AD067C" w:rsidRDefault="00AD067C" w:rsidP="00AD067C">
            <w:r>
              <w:t>Searching criteria</w:t>
            </w:r>
          </w:p>
        </w:tc>
        <w:tc>
          <w:tcPr>
            <w:tcW w:w="6230" w:type="dxa"/>
          </w:tcPr>
          <w:p w14:paraId="482698F7" w14:textId="7539D730" w:rsidR="00AD067C" w:rsidRDefault="00AD067C" w:rsidP="00AD067C">
            <w:r w:rsidRPr="00CF26FA">
              <w:t>Branch Name/No., Customer name, Customer ID., historical date, Product Type</w:t>
            </w:r>
            <w:r w:rsidR="003B484D">
              <w:t>(Loan Type/Loan Sub Type</w:t>
            </w:r>
            <w:r w:rsidR="003B484D">
              <w:rPr>
                <w:lang w:val="en-US"/>
              </w:rPr>
              <w:t>)</w:t>
            </w:r>
            <w:r w:rsidRPr="00CF26FA">
              <w:t>, Source of Fund, currencywise, Due Date, Day Past Due, Loan Reference No., Settlement Account No., Settlement Account Name.</w:t>
            </w:r>
          </w:p>
        </w:tc>
      </w:tr>
      <w:tr w:rsidR="004167C4" w14:paraId="536AA17A" w14:textId="77777777" w:rsidTr="00E92567">
        <w:trPr>
          <w:jc w:val="center"/>
        </w:trPr>
        <w:tc>
          <w:tcPr>
            <w:tcW w:w="3103" w:type="dxa"/>
            <w:shd w:val="clear" w:color="auto" w:fill="CCECFF"/>
          </w:tcPr>
          <w:p w14:paraId="07909560" w14:textId="4587F670" w:rsidR="004167C4" w:rsidRDefault="004167C4" w:rsidP="004167C4">
            <w:r w:rsidRPr="00C411A0">
              <w:rPr>
                <w:lang w:val="en-US" w:bidi="th-TH"/>
              </w:rPr>
              <w:t>Generation Frequency</w:t>
            </w:r>
          </w:p>
        </w:tc>
        <w:tc>
          <w:tcPr>
            <w:tcW w:w="6230" w:type="dxa"/>
          </w:tcPr>
          <w:p w14:paraId="50BF3BEC" w14:textId="16B0F56F" w:rsidR="004167C4" w:rsidRPr="00CF26FA" w:rsidRDefault="00821452" w:rsidP="004167C4">
            <w:r w:rsidRPr="00821452">
              <w:t>Daily</w:t>
            </w:r>
          </w:p>
        </w:tc>
      </w:tr>
      <w:tr w:rsidR="004167C4" w14:paraId="69C63F9E" w14:textId="77777777" w:rsidTr="00E92567">
        <w:trPr>
          <w:jc w:val="center"/>
        </w:trPr>
        <w:tc>
          <w:tcPr>
            <w:tcW w:w="3103" w:type="dxa"/>
            <w:shd w:val="clear" w:color="auto" w:fill="CCECFF"/>
          </w:tcPr>
          <w:p w14:paraId="03C09C9F" w14:textId="0C05F7EA" w:rsidR="004167C4" w:rsidRDefault="004167C4" w:rsidP="004167C4">
            <w:r>
              <w:rPr>
                <w:lang w:val="en-US" w:bidi="th-TH"/>
              </w:rPr>
              <w:t>Report Purpose</w:t>
            </w:r>
          </w:p>
        </w:tc>
        <w:tc>
          <w:tcPr>
            <w:tcW w:w="6230" w:type="dxa"/>
          </w:tcPr>
          <w:p w14:paraId="0F451F16" w14:textId="4F0A6896" w:rsidR="004167C4" w:rsidRPr="00CF26FA" w:rsidRDefault="00821452" w:rsidP="004167C4">
            <w:r w:rsidRPr="00821452">
              <w:t>List of account with interest rate change for the current date (= system run date) only.</w:t>
            </w:r>
          </w:p>
        </w:tc>
      </w:tr>
      <w:tr w:rsidR="004167C4" w14:paraId="37815D34" w14:textId="77777777" w:rsidTr="00E92567">
        <w:trPr>
          <w:jc w:val="center"/>
        </w:trPr>
        <w:tc>
          <w:tcPr>
            <w:tcW w:w="3103" w:type="dxa"/>
            <w:shd w:val="clear" w:color="auto" w:fill="CCECFF"/>
          </w:tcPr>
          <w:p w14:paraId="637CA3B8" w14:textId="5C047B96" w:rsidR="004167C4" w:rsidRDefault="004167C4" w:rsidP="004167C4">
            <w:r w:rsidRPr="00C411A0">
              <w:rPr>
                <w:lang w:val="en-US" w:bidi="th-TH"/>
              </w:rPr>
              <w:t>Actual Owner</w:t>
            </w:r>
          </w:p>
        </w:tc>
        <w:tc>
          <w:tcPr>
            <w:tcW w:w="6230" w:type="dxa"/>
          </w:tcPr>
          <w:p w14:paraId="3FA1A69B" w14:textId="12BC6F3A" w:rsidR="004167C4" w:rsidRPr="00CF26FA" w:rsidRDefault="00821452" w:rsidP="004167C4">
            <w:r w:rsidRPr="00821452">
              <w:t>Lending</w:t>
            </w:r>
          </w:p>
        </w:tc>
      </w:tr>
    </w:tbl>
    <w:p w14:paraId="7054E3F9" w14:textId="77777777" w:rsidR="006A7A1F" w:rsidRDefault="006A7A1F" w:rsidP="006A7A1F">
      <w:pPr>
        <w:rPr>
          <w:lang w:val="en-US" w:bidi="th-TH"/>
        </w:rPr>
      </w:pPr>
    </w:p>
    <w:p w14:paraId="03976D55" w14:textId="77777777" w:rsidR="00074BC0" w:rsidRDefault="00074BC0" w:rsidP="006A7A1F">
      <w:pPr>
        <w:rPr>
          <w:lang w:val="en-US" w:bidi="th-TH"/>
        </w:rPr>
      </w:pPr>
    </w:p>
    <w:p w14:paraId="210FC5E7" w14:textId="77777777" w:rsidR="000F2B1B" w:rsidRDefault="000F2B1B" w:rsidP="006A7A1F">
      <w:pPr>
        <w:rPr>
          <w:lang w:val="en-US" w:bidi="th-TH"/>
        </w:rPr>
      </w:pPr>
    </w:p>
    <w:p w14:paraId="2592F57C" w14:textId="77777777" w:rsidR="000F2B1B" w:rsidRPr="006A7A1F" w:rsidRDefault="000F2B1B" w:rsidP="006A7A1F">
      <w:pPr>
        <w:rPr>
          <w:lang w:val="en-US"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2552"/>
        <w:gridCol w:w="2294"/>
        <w:gridCol w:w="2235"/>
      </w:tblGrid>
      <w:tr w:rsidR="00606803" w:rsidRPr="000973D1" w14:paraId="46AD3A1D" w14:textId="77777777" w:rsidTr="0072086F">
        <w:trPr>
          <w:trHeight w:val="290"/>
        </w:trPr>
        <w:tc>
          <w:tcPr>
            <w:tcW w:w="5524" w:type="dxa"/>
            <w:gridSpan w:val="2"/>
            <w:shd w:val="clear" w:color="000000" w:fill="8EA9DB"/>
            <w:hideMark/>
          </w:tcPr>
          <w:p w14:paraId="0982D7D6" w14:textId="5F9C8F24"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Report Title:  Change Interest Rate</w:t>
            </w:r>
          </w:p>
        </w:tc>
        <w:tc>
          <w:tcPr>
            <w:tcW w:w="2294" w:type="dxa"/>
            <w:shd w:val="clear" w:color="000000" w:fill="8EA9DB"/>
            <w:hideMark/>
          </w:tcPr>
          <w:p w14:paraId="28164266" w14:textId="550059D3"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Report Title:</w:t>
            </w:r>
          </w:p>
        </w:tc>
        <w:tc>
          <w:tcPr>
            <w:tcW w:w="2235" w:type="dxa"/>
            <w:vMerge w:val="restart"/>
            <w:shd w:val="clear" w:color="000000" w:fill="D9E1F2"/>
            <w:noWrap/>
            <w:hideMark/>
          </w:tcPr>
          <w:p w14:paraId="78FE165F" w14:textId="77777777" w:rsidR="00606803" w:rsidRPr="0072086F" w:rsidRDefault="00606803"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0973D1" w:rsidRPr="000973D1" w14:paraId="2F0C3418" w14:textId="77777777" w:rsidTr="006F2C5C">
        <w:trPr>
          <w:trHeight w:val="290"/>
        </w:trPr>
        <w:tc>
          <w:tcPr>
            <w:tcW w:w="2972" w:type="dxa"/>
            <w:shd w:val="clear" w:color="000000" w:fill="D9E1F2"/>
            <w:noWrap/>
            <w:hideMark/>
          </w:tcPr>
          <w:p w14:paraId="7E9B5142"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Exim Field:</w:t>
            </w:r>
          </w:p>
        </w:tc>
        <w:tc>
          <w:tcPr>
            <w:tcW w:w="2552" w:type="dxa"/>
            <w:shd w:val="clear" w:color="000000" w:fill="D9E1F2"/>
          </w:tcPr>
          <w:p w14:paraId="1834FFB8" w14:textId="443B19DA" w:rsidR="00606803" w:rsidRPr="0072086F" w:rsidRDefault="00606803" w:rsidP="006F2C5C">
            <w:pPr>
              <w:rPr>
                <w:rFonts w:eastAsia="Times New Roman"/>
                <w:noProof w:val="0"/>
                <w:color w:val="000000"/>
                <w:lang w:val="en-US" w:bidi="th-TH"/>
              </w:rPr>
            </w:pPr>
            <w:r w:rsidRPr="000973D1">
              <w:rPr>
                <w:rFonts w:eastAsia="Times New Roman"/>
                <w:noProof w:val="0"/>
                <w:color w:val="000000"/>
                <w:lang w:val="en-US" w:bidi="th-TH"/>
              </w:rPr>
              <w:t>Description/Formular</w:t>
            </w:r>
          </w:p>
        </w:tc>
        <w:tc>
          <w:tcPr>
            <w:tcW w:w="2294" w:type="dxa"/>
            <w:shd w:val="clear" w:color="000000" w:fill="D9E1F2"/>
            <w:noWrap/>
            <w:hideMark/>
          </w:tcPr>
          <w:p w14:paraId="2789524E" w14:textId="7B9EDA98"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CBS9 Field:</w:t>
            </w:r>
          </w:p>
        </w:tc>
        <w:tc>
          <w:tcPr>
            <w:tcW w:w="2235" w:type="dxa"/>
            <w:vMerge/>
            <w:hideMark/>
          </w:tcPr>
          <w:p w14:paraId="5A274197" w14:textId="77777777" w:rsidR="00606803" w:rsidRPr="0072086F" w:rsidRDefault="00606803" w:rsidP="006F2C5C">
            <w:pPr>
              <w:rPr>
                <w:rFonts w:eastAsia="Times New Roman"/>
                <w:noProof w:val="0"/>
                <w:color w:val="000000"/>
                <w:lang w:val="en-US" w:bidi="th-TH"/>
              </w:rPr>
            </w:pPr>
          </w:p>
        </w:tc>
      </w:tr>
      <w:tr w:rsidR="00606803" w:rsidRPr="000973D1" w14:paraId="361B34DF" w14:textId="77777777" w:rsidTr="0072086F">
        <w:trPr>
          <w:trHeight w:val="290"/>
        </w:trPr>
        <w:tc>
          <w:tcPr>
            <w:tcW w:w="2972" w:type="dxa"/>
            <w:shd w:val="clear" w:color="auto" w:fill="auto"/>
            <w:noWrap/>
            <w:hideMark/>
          </w:tcPr>
          <w:p w14:paraId="02374853"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AS AT</w:t>
            </w:r>
          </w:p>
        </w:tc>
        <w:tc>
          <w:tcPr>
            <w:tcW w:w="2552" w:type="dxa"/>
          </w:tcPr>
          <w:p w14:paraId="5642BD5B" w14:textId="42103259" w:rsidR="00606803" w:rsidRPr="0072086F" w:rsidRDefault="000F2B1B" w:rsidP="006F2C5C">
            <w:pPr>
              <w:rPr>
                <w:rFonts w:eastAsia="Times New Roman"/>
                <w:noProof w:val="0"/>
                <w:color w:val="000000"/>
                <w:lang w:val="en-US" w:bidi="th-TH"/>
              </w:rPr>
            </w:pPr>
            <w:r w:rsidRPr="0072086F">
              <w:rPr>
                <w:rFonts w:eastAsia="Times New Roman"/>
                <w:noProof w:val="0"/>
                <w:color w:val="000000"/>
                <w:lang w:val="en-US" w:bidi="th-TH"/>
              </w:rPr>
              <w:t>Date of changing interest rate</w:t>
            </w:r>
          </w:p>
        </w:tc>
        <w:tc>
          <w:tcPr>
            <w:tcW w:w="2294" w:type="dxa"/>
            <w:shd w:val="clear" w:color="auto" w:fill="auto"/>
            <w:noWrap/>
            <w:hideMark/>
          </w:tcPr>
          <w:p w14:paraId="1DDE5632" w14:textId="6231D384" w:rsidR="00606803" w:rsidRPr="0072086F" w:rsidRDefault="00606803" w:rsidP="006F2C5C">
            <w:pPr>
              <w:rPr>
                <w:rFonts w:eastAsia="Times New Roman"/>
                <w:noProof w:val="0"/>
                <w:color w:val="000000"/>
                <w:lang w:val="en-US" w:bidi="th-TH"/>
              </w:rPr>
            </w:pPr>
          </w:p>
        </w:tc>
        <w:tc>
          <w:tcPr>
            <w:tcW w:w="2235" w:type="dxa"/>
            <w:shd w:val="clear" w:color="auto" w:fill="auto"/>
            <w:noWrap/>
            <w:hideMark/>
          </w:tcPr>
          <w:p w14:paraId="759D7EED" w14:textId="2C8C4DE4"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134910994"/>
                <w:placeholder>
                  <w:docPart w:val="A78DBE8A3EA046A49F67C0975240B535"/>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0B3CA73C" w14:textId="77777777" w:rsidTr="0072086F">
        <w:trPr>
          <w:trHeight w:val="290"/>
        </w:trPr>
        <w:tc>
          <w:tcPr>
            <w:tcW w:w="2972" w:type="dxa"/>
            <w:shd w:val="clear" w:color="auto" w:fill="auto"/>
            <w:noWrap/>
            <w:hideMark/>
          </w:tcPr>
          <w:p w14:paraId="4CC822B5"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Page</w:t>
            </w:r>
          </w:p>
        </w:tc>
        <w:tc>
          <w:tcPr>
            <w:tcW w:w="2552" w:type="dxa"/>
          </w:tcPr>
          <w:p w14:paraId="67815F11" w14:textId="77777777" w:rsidR="00606803" w:rsidRPr="0072086F" w:rsidRDefault="00606803" w:rsidP="006F2C5C">
            <w:pPr>
              <w:rPr>
                <w:rFonts w:eastAsia="Times New Roman"/>
                <w:noProof w:val="0"/>
                <w:color w:val="000000"/>
                <w:lang w:val="en-US" w:bidi="th-TH"/>
              </w:rPr>
            </w:pPr>
          </w:p>
        </w:tc>
        <w:tc>
          <w:tcPr>
            <w:tcW w:w="2294" w:type="dxa"/>
            <w:shd w:val="clear" w:color="auto" w:fill="auto"/>
            <w:noWrap/>
            <w:hideMark/>
          </w:tcPr>
          <w:p w14:paraId="34E84F79" w14:textId="596735A2"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4F3DA701" w14:textId="2FD4C014"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2032227316"/>
                <w:placeholder>
                  <w:docPart w:val="234793634314493E8AD9B0CDF34B6524"/>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36F16998" w14:textId="77777777" w:rsidTr="0072086F">
        <w:trPr>
          <w:trHeight w:val="290"/>
        </w:trPr>
        <w:tc>
          <w:tcPr>
            <w:tcW w:w="2972" w:type="dxa"/>
            <w:shd w:val="clear" w:color="auto" w:fill="auto"/>
            <w:noWrap/>
            <w:hideMark/>
          </w:tcPr>
          <w:p w14:paraId="30E8626B"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Date / Time</w:t>
            </w:r>
          </w:p>
        </w:tc>
        <w:tc>
          <w:tcPr>
            <w:tcW w:w="2552" w:type="dxa"/>
          </w:tcPr>
          <w:p w14:paraId="63F873AC" w14:textId="77777777" w:rsidR="00606803" w:rsidRPr="0072086F" w:rsidRDefault="00606803" w:rsidP="006F2C5C">
            <w:pPr>
              <w:rPr>
                <w:rFonts w:eastAsia="Times New Roman"/>
                <w:noProof w:val="0"/>
                <w:color w:val="000000"/>
                <w:lang w:val="en-US" w:bidi="th-TH"/>
              </w:rPr>
            </w:pPr>
          </w:p>
        </w:tc>
        <w:tc>
          <w:tcPr>
            <w:tcW w:w="2294" w:type="dxa"/>
            <w:shd w:val="clear" w:color="auto" w:fill="auto"/>
            <w:noWrap/>
            <w:hideMark/>
          </w:tcPr>
          <w:p w14:paraId="5E14707F" w14:textId="6928F97F"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512C98DE" w14:textId="5896E847"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646934143"/>
                <w:placeholder>
                  <w:docPart w:val="79D80ED6530A4125A63CA6652935C8B0"/>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757EBCEA" w14:textId="77777777" w:rsidTr="0072086F">
        <w:trPr>
          <w:trHeight w:val="290"/>
        </w:trPr>
        <w:tc>
          <w:tcPr>
            <w:tcW w:w="2972" w:type="dxa"/>
            <w:shd w:val="clear" w:color="auto" w:fill="auto"/>
            <w:noWrap/>
            <w:hideMark/>
          </w:tcPr>
          <w:p w14:paraId="666CCA1A"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552" w:type="dxa"/>
          </w:tcPr>
          <w:p w14:paraId="6DE5D549" w14:textId="77777777" w:rsidR="00606803" w:rsidRPr="0072086F" w:rsidRDefault="00606803" w:rsidP="006F2C5C">
            <w:pPr>
              <w:rPr>
                <w:rFonts w:eastAsia="Times New Roman"/>
                <w:noProof w:val="0"/>
                <w:color w:val="000000"/>
                <w:lang w:val="en-US" w:bidi="th-TH"/>
              </w:rPr>
            </w:pPr>
          </w:p>
        </w:tc>
        <w:tc>
          <w:tcPr>
            <w:tcW w:w="2294" w:type="dxa"/>
            <w:shd w:val="clear" w:color="auto" w:fill="auto"/>
            <w:noWrap/>
            <w:hideMark/>
          </w:tcPr>
          <w:p w14:paraId="76923822" w14:textId="4D7A74F6"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628077BF" w14:textId="77AB7B1B"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955091449"/>
                <w:placeholder>
                  <w:docPart w:val="73F22D589A374699954C1CEC5717417D"/>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78F732A2" w14:textId="77777777" w:rsidTr="0072086F">
        <w:trPr>
          <w:trHeight w:val="290"/>
        </w:trPr>
        <w:tc>
          <w:tcPr>
            <w:tcW w:w="2972" w:type="dxa"/>
            <w:shd w:val="clear" w:color="auto" w:fill="auto"/>
            <w:noWrap/>
            <w:hideMark/>
          </w:tcPr>
          <w:p w14:paraId="1A2257BE"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Loan system</w:t>
            </w:r>
          </w:p>
        </w:tc>
        <w:tc>
          <w:tcPr>
            <w:tcW w:w="2552" w:type="dxa"/>
          </w:tcPr>
          <w:p w14:paraId="5FF41D33" w14:textId="77777777" w:rsidR="00606803" w:rsidRPr="0072086F" w:rsidRDefault="00606803" w:rsidP="006F2C5C">
            <w:pPr>
              <w:rPr>
                <w:rFonts w:eastAsia="Times New Roman"/>
                <w:noProof w:val="0"/>
                <w:color w:val="000000"/>
                <w:lang w:val="en-US" w:bidi="th-TH"/>
              </w:rPr>
            </w:pPr>
          </w:p>
        </w:tc>
        <w:tc>
          <w:tcPr>
            <w:tcW w:w="2294" w:type="dxa"/>
            <w:shd w:val="clear" w:color="auto" w:fill="auto"/>
            <w:noWrap/>
            <w:hideMark/>
          </w:tcPr>
          <w:p w14:paraId="328CDBE1" w14:textId="25343C25"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60DC27FE" w14:textId="7C5687ED"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106009003"/>
                <w:placeholder>
                  <w:docPart w:val="BCF39C045AF84F63A2483AC708A1A2A5"/>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6936ADC1" w14:textId="77777777" w:rsidTr="0072086F">
        <w:trPr>
          <w:trHeight w:val="290"/>
        </w:trPr>
        <w:tc>
          <w:tcPr>
            <w:tcW w:w="2972" w:type="dxa"/>
            <w:shd w:val="clear" w:color="auto" w:fill="auto"/>
            <w:noWrap/>
            <w:hideMark/>
          </w:tcPr>
          <w:p w14:paraId="3E5E5841"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Program</w:t>
            </w:r>
          </w:p>
        </w:tc>
        <w:tc>
          <w:tcPr>
            <w:tcW w:w="2552" w:type="dxa"/>
          </w:tcPr>
          <w:p w14:paraId="2FF28BB5" w14:textId="77777777" w:rsidR="00606803" w:rsidRPr="0072086F" w:rsidRDefault="00606803" w:rsidP="006F2C5C">
            <w:pPr>
              <w:rPr>
                <w:rFonts w:eastAsia="Times New Roman"/>
                <w:noProof w:val="0"/>
                <w:color w:val="000000"/>
                <w:lang w:val="en-US" w:bidi="th-TH"/>
              </w:rPr>
            </w:pPr>
          </w:p>
        </w:tc>
        <w:tc>
          <w:tcPr>
            <w:tcW w:w="2294" w:type="dxa"/>
            <w:shd w:val="clear" w:color="auto" w:fill="auto"/>
            <w:noWrap/>
            <w:hideMark/>
          </w:tcPr>
          <w:p w14:paraId="446C8291" w14:textId="33110B7D"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11D9BD0F" w14:textId="657A3A75"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979371860"/>
                <w:placeholder>
                  <w:docPart w:val="F7205A43E6084614A08039E351763FB5"/>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54510FE0" w14:textId="77777777" w:rsidTr="0072086F">
        <w:trPr>
          <w:trHeight w:val="290"/>
        </w:trPr>
        <w:tc>
          <w:tcPr>
            <w:tcW w:w="2972" w:type="dxa"/>
            <w:shd w:val="clear" w:color="auto" w:fill="auto"/>
            <w:noWrap/>
            <w:hideMark/>
          </w:tcPr>
          <w:p w14:paraId="71B4C5FD"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User</w:t>
            </w:r>
          </w:p>
        </w:tc>
        <w:tc>
          <w:tcPr>
            <w:tcW w:w="2552" w:type="dxa"/>
          </w:tcPr>
          <w:p w14:paraId="53230B96" w14:textId="77777777" w:rsidR="00606803" w:rsidRPr="0072086F" w:rsidRDefault="00606803" w:rsidP="006F2C5C">
            <w:pPr>
              <w:rPr>
                <w:rFonts w:eastAsia="Times New Roman"/>
                <w:noProof w:val="0"/>
                <w:color w:val="000000"/>
                <w:lang w:val="en-US" w:bidi="th-TH"/>
              </w:rPr>
            </w:pPr>
          </w:p>
        </w:tc>
        <w:tc>
          <w:tcPr>
            <w:tcW w:w="2294" w:type="dxa"/>
            <w:shd w:val="clear" w:color="auto" w:fill="auto"/>
            <w:noWrap/>
            <w:hideMark/>
          </w:tcPr>
          <w:p w14:paraId="3F1C64EF" w14:textId="06E67BAB"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3F58FF90" w14:textId="6BF17F17"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665626354"/>
                <w:placeholder>
                  <w:docPart w:val="00750E72003E46D0AB6F6E9C0FDEF5A3"/>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041BB345" w14:textId="77777777" w:rsidTr="0072086F">
        <w:trPr>
          <w:trHeight w:val="290"/>
        </w:trPr>
        <w:tc>
          <w:tcPr>
            <w:tcW w:w="2972" w:type="dxa"/>
            <w:shd w:val="clear" w:color="auto" w:fill="auto"/>
            <w:noWrap/>
            <w:hideMark/>
          </w:tcPr>
          <w:p w14:paraId="44DAF90A" w14:textId="4014BE20"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xml:space="preserve">No. </w:t>
            </w:r>
          </w:p>
        </w:tc>
        <w:tc>
          <w:tcPr>
            <w:tcW w:w="2552" w:type="dxa"/>
          </w:tcPr>
          <w:p w14:paraId="13652EE3" w14:textId="77777777" w:rsidR="00606803" w:rsidRPr="0072086F" w:rsidRDefault="00606803" w:rsidP="006F2C5C">
            <w:pPr>
              <w:rPr>
                <w:rFonts w:eastAsia="Times New Roman"/>
                <w:noProof w:val="0"/>
                <w:color w:val="000000"/>
                <w:lang w:val="en-US" w:bidi="th-TH"/>
              </w:rPr>
            </w:pPr>
          </w:p>
        </w:tc>
        <w:tc>
          <w:tcPr>
            <w:tcW w:w="2294" w:type="dxa"/>
            <w:shd w:val="clear" w:color="auto" w:fill="auto"/>
            <w:noWrap/>
            <w:hideMark/>
          </w:tcPr>
          <w:p w14:paraId="1F90C75B" w14:textId="028069BD"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103CB5EB" w14:textId="4B82B1E1"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583680288"/>
                <w:placeholder>
                  <w:docPart w:val="778309CAEEC44E778E58FC0FB4683658"/>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7B6C439D" w14:textId="77777777" w:rsidTr="0072086F">
        <w:trPr>
          <w:trHeight w:val="290"/>
        </w:trPr>
        <w:tc>
          <w:tcPr>
            <w:tcW w:w="2972" w:type="dxa"/>
            <w:shd w:val="clear" w:color="auto" w:fill="auto"/>
            <w:noWrap/>
          </w:tcPr>
          <w:p w14:paraId="01CB5A63" w14:textId="00CB8FAA"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Cust Code</w:t>
            </w:r>
          </w:p>
        </w:tc>
        <w:tc>
          <w:tcPr>
            <w:tcW w:w="2552" w:type="dxa"/>
          </w:tcPr>
          <w:p w14:paraId="28FA07E4" w14:textId="77777777" w:rsidR="00606803" w:rsidRPr="0072086F" w:rsidRDefault="00606803" w:rsidP="006F2C5C">
            <w:pPr>
              <w:rPr>
                <w:rFonts w:eastAsia="Times New Roman"/>
                <w:noProof w:val="0"/>
                <w:color w:val="000000"/>
                <w:lang w:val="en-US" w:bidi="th-TH"/>
              </w:rPr>
            </w:pPr>
          </w:p>
        </w:tc>
        <w:tc>
          <w:tcPr>
            <w:tcW w:w="2294" w:type="dxa"/>
            <w:shd w:val="clear" w:color="auto" w:fill="auto"/>
            <w:noWrap/>
          </w:tcPr>
          <w:p w14:paraId="71574720" w14:textId="2BC468ED" w:rsidR="00606803" w:rsidRPr="0072086F" w:rsidRDefault="00606803" w:rsidP="006F2C5C">
            <w:pPr>
              <w:rPr>
                <w:rFonts w:eastAsia="Times New Roman"/>
                <w:noProof w:val="0"/>
                <w:color w:val="000000"/>
                <w:lang w:val="en-US" w:bidi="th-TH"/>
              </w:rPr>
            </w:pPr>
          </w:p>
        </w:tc>
        <w:tc>
          <w:tcPr>
            <w:tcW w:w="2235" w:type="dxa"/>
            <w:shd w:val="clear" w:color="auto" w:fill="auto"/>
            <w:noWrap/>
          </w:tcPr>
          <w:p w14:paraId="3C509B8D" w14:textId="77777777" w:rsidR="00606803" w:rsidRPr="0072086F" w:rsidRDefault="00606803" w:rsidP="006F2C5C">
            <w:pPr>
              <w:rPr>
                <w:rFonts w:eastAsia="Times New Roman"/>
                <w:noProof w:val="0"/>
                <w:color w:val="000000"/>
                <w:lang w:val="en-US" w:bidi="th-TH"/>
              </w:rPr>
            </w:pPr>
          </w:p>
        </w:tc>
      </w:tr>
      <w:tr w:rsidR="00606803" w:rsidRPr="000973D1" w14:paraId="6CE33363" w14:textId="77777777" w:rsidTr="0072086F">
        <w:trPr>
          <w:trHeight w:val="290"/>
        </w:trPr>
        <w:tc>
          <w:tcPr>
            <w:tcW w:w="2972" w:type="dxa"/>
            <w:shd w:val="clear" w:color="auto" w:fill="auto"/>
            <w:noWrap/>
            <w:hideMark/>
          </w:tcPr>
          <w:p w14:paraId="35B908B4"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Name</w:t>
            </w:r>
          </w:p>
        </w:tc>
        <w:tc>
          <w:tcPr>
            <w:tcW w:w="2552" w:type="dxa"/>
          </w:tcPr>
          <w:p w14:paraId="7202A827" w14:textId="3BB29E26" w:rsidR="00606803"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Name of customer</w:t>
            </w:r>
          </w:p>
        </w:tc>
        <w:tc>
          <w:tcPr>
            <w:tcW w:w="2294" w:type="dxa"/>
            <w:shd w:val="clear" w:color="auto" w:fill="auto"/>
            <w:noWrap/>
            <w:hideMark/>
          </w:tcPr>
          <w:p w14:paraId="168FA26E" w14:textId="221AF23E"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1F5722EA" w14:textId="0E9F3AF2"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110711087"/>
                <w:placeholder>
                  <w:docPart w:val="528370234BDF44728B2755FA583C2E5B"/>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3C1537C6" w14:textId="77777777" w:rsidTr="0072086F">
        <w:trPr>
          <w:trHeight w:val="290"/>
        </w:trPr>
        <w:tc>
          <w:tcPr>
            <w:tcW w:w="2972" w:type="dxa"/>
            <w:shd w:val="clear" w:color="auto" w:fill="auto"/>
            <w:noWrap/>
            <w:hideMark/>
          </w:tcPr>
          <w:p w14:paraId="633748A3" w14:textId="77777777" w:rsidR="00606803" w:rsidRPr="0072086F" w:rsidRDefault="00606803" w:rsidP="006F2C5C">
            <w:pPr>
              <w:rPr>
                <w:rFonts w:eastAsia="Times New Roman"/>
                <w:noProof w:val="0"/>
                <w:color w:val="000000"/>
                <w:lang w:val="en-US" w:bidi="th-TH"/>
              </w:rPr>
            </w:pPr>
            <w:proofErr w:type="spellStart"/>
            <w:proofErr w:type="gramStart"/>
            <w:r w:rsidRPr="0072086F">
              <w:rPr>
                <w:rFonts w:eastAsia="Times New Roman"/>
                <w:noProof w:val="0"/>
                <w:color w:val="000000"/>
                <w:lang w:val="en-US" w:bidi="th-TH"/>
              </w:rPr>
              <w:t>CR.Limit</w:t>
            </w:r>
            <w:proofErr w:type="spellEnd"/>
            <w:proofErr w:type="gramEnd"/>
            <w:r w:rsidRPr="0072086F">
              <w:rPr>
                <w:rFonts w:eastAsia="Times New Roman"/>
                <w:noProof w:val="0"/>
                <w:color w:val="000000"/>
                <w:lang w:val="en-US" w:bidi="th-TH"/>
              </w:rPr>
              <w:t xml:space="preserve"> No.</w:t>
            </w:r>
          </w:p>
        </w:tc>
        <w:tc>
          <w:tcPr>
            <w:tcW w:w="2552" w:type="dxa"/>
          </w:tcPr>
          <w:p w14:paraId="0DDF7CBF" w14:textId="77777777" w:rsidR="00606803" w:rsidRPr="0072086F" w:rsidRDefault="00606803" w:rsidP="006F2C5C">
            <w:pPr>
              <w:rPr>
                <w:rFonts w:eastAsia="Times New Roman"/>
                <w:noProof w:val="0"/>
                <w:color w:val="000000"/>
                <w:lang w:val="en-US" w:bidi="th-TH"/>
              </w:rPr>
            </w:pPr>
          </w:p>
        </w:tc>
        <w:tc>
          <w:tcPr>
            <w:tcW w:w="2294" w:type="dxa"/>
            <w:shd w:val="clear" w:color="auto" w:fill="auto"/>
            <w:noWrap/>
            <w:hideMark/>
          </w:tcPr>
          <w:p w14:paraId="5AEA6FCD" w14:textId="6AF9D7FA"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6ECFFC76" w14:textId="6EA5EFAC"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437829494"/>
                <w:placeholder>
                  <w:docPart w:val="6A2A326573974B71998F612AA3B2B0F2"/>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606803" w:rsidRPr="000973D1" w14:paraId="3355125C" w14:textId="77777777" w:rsidTr="0072086F">
        <w:trPr>
          <w:trHeight w:val="290"/>
        </w:trPr>
        <w:tc>
          <w:tcPr>
            <w:tcW w:w="2972" w:type="dxa"/>
            <w:shd w:val="clear" w:color="auto" w:fill="auto"/>
            <w:noWrap/>
            <w:hideMark/>
          </w:tcPr>
          <w:p w14:paraId="150978FB" w14:textId="77777777"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Due</w:t>
            </w:r>
          </w:p>
        </w:tc>
        <w:tc>
          <w:tcPr>
            <w:tcW w:w="2552" w:type="dxa"/>
          </w:tcPr>
          <w:p w14:paraId="3423F099" w14:textId="77777777" w:rsidR="007F14F7" w:rsidRDefault="000C6C69" w:rsidP="006F2C5C">
            <w:pPr>
              <w:rPr>
                <w:rFonts w:eastAsia="Times New Roman"/>
                <w:noProof w:val="0"/>
                <w:color w:val="000000"/>
                <w:lang w:val="en-US" w:bidi="th-TH"/>
              </w:rPr>
            </w:pPr>
            <w:r w:rsidRPr="0072086F">
              <w:rPr>
                <w:rFonts w:eastAsia="Times New Roman"/>
                <w:noProof w:val="0"/>
                <w:color w:val="000000"/>
                <w:lang w:val="en-US" w:bidi="th-TH"/>
              </w:rPr>
              <w:t xml:space="preserve">End date of interest rate </w:t>
            </w:r>
          </w:p>
          <w:p w14:paraId="038C0883" w14:textId="75CF7E0F" w:rsidR="00606803" w:rsidRPr="0072086F" w:rsidRDefault="000C6C69" w:rsidP="006F2C5C">
            <w:pPr>
              <w:rPr>
                <w:rFonts w:eastAsia="Times New Roman"/>
                <w:noProof w:val="0"/>
                <w:color w:val="000000"/>
                <w:lang w:val="en-US" w:bidi="th-TH"/>
              </w:rPr>
            </w:pPr>
            <w:r w:rsidRPr="0072086F">
              <w:rPr>
                <w:rFonts w:eastAsia="Times New Roman"/>
                <w:noProof w:val="0"/>
                <w:color w:val="0070C0"/>
                <w:lang w:val="en-US" w:bidi="th-TH"/>
              </w:rPr>
              <w:t>(</w:t>
            </w:r>
            <w:r w:rsidRPr="0072086F">
              <w:rPr>
                <w:rFonts w:eastAsia="Times New Roman"/>
                <w:noProof w:val="0"/>
                <w:color w:val="0070C0"/>
                <w:cs/>
                <w:lang w:val="en-US" w:bidi="th-TH"/>
              </w:rPr>
              <w:t>วันสิ้นสุดดอกเบี้ย</w:t>
            </w:r>
            <w:r w:rsidRPr="0072086F">
              <w:rPr>
                <w:rFonts w:eastAsia="Times New Roman"/>
                <w:noProof w:val="0"/>
                <w:color w:val="0070C0"/>
                <w:lang w:val="en-US" w:bidi="th-TH"/>
              </w:rPr>
              <w:t>)</w:t>
            </w:r>
          </w:p>
        </w:tc>
        <w:tc>
          <w:tcPr>
            <w:tcW w:w="2294" w:type="dxa"/>
            <w:shd w:val="clear" w:color="auto" w:fill="auto"/>
            <w:noWrap/>
            <w:hideMark/>
          </w:tcPr>
          <w:p w14:paraId="2772E4B1" w14:textId="4CCDA35A" w:rsidR="00606803" w:rsidRPr="0072086F" w:rsidRDefault="00606803"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7DBC13EB" w14:textId="68395A54" w:rsidR="00606803"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296911369"/>
                <w:placeholder>
                  <w:docPart w:val="874778527495416DB3E45738B0864049"/>
                </w:placeholder>
                <w:showingPlcHdr/>
                <w:dropDownList>
                  <w:listItem w:displayText="Supported" w:value="Supported"/>
                  <w:listItem w:displayText="To be develop" w:value="To be develop"/>
                  <w:listItem w:displayText="Drop" w:value="Drop"/>
                </w:dropDownList>
              </w:sdtPr>
              <w:sdtContent>
                <w:r w:rsidR="00606803" w:rsidRPr="0072086F">
                  <w:rPr>
                    <w:rStyle w:val="PlaceholderText"/>
                  </w:rPr>
                  <w:t>Choose an item.</w:t>
                </w:r>
              </w:sdtContent>
            </w:sdt>
          </w:p>
        </w:tc>
      </w:tr>
      <w:tr w:rsidR="000C6C69" w:rsidRPr="000973D1" w14:paraId="739648A3" w14:textId="77777777" w:rsidTr="0072086F">
        <w:trPr>
          <w:trHeight w:val="290"/>
        </w:trPr>
        <w:tc>
          <w:tcPr>
            <w:tcW w:w="2972" w:type="dxa"/>
            <w:shd w:val="clear" w:color="auto" w:fill="auto"/>
            <w:noWrap/>
            <w:hideMark/>
          </w:tcPr>
          <w:p w14:paraId="61AE3427" w14:textId="77777777"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Drawdown Date</w:t>
            </w:r>
          </w:p>
        </w:tc>
        <w:tc>
          <w:tcPr>
            <w:tcW w:w="2552" w:type="dxa"/>
          </w:tcPr>
          <w:p w14:paraId="64385301" w14:textId="0B82C147" w:rsidR="000C6C69" w:rsidRPr="0072086F" w:rsidRDefault="000C6C69" w:rsidP="006F2C5C">
            <w:pPr>
              <w:rPr>
                <w:rFonts w:eastAsia="Times New Roman"/>
                <w:noProof w:val="0"/>
                <w:color w:val="000000"/>
                <w:lang w:val="en-US" w:bidi="th-TH"/>
              </w:rPr>
            </w:pPr>
            <w:r w:rsidRPr="0072086F">
              <w:rPr>
                <w:rFonts w:eastAsia="Times New Roman"/>
                <w:noProof w:val="0"/>
                <w:color w:val="0070C0"/>
                <w:lang w:val="en-US" w:bidi="th-TH"/>
              </w:rPr>
              <w:t> </w:t>
            </w:r>
            <w:r w:rsidRPr="0072086F">
              <w:rPr>
                <w:rFonts w:eastAsia="Times New Roman"/>
                <w:noProof w:val="0"/>
                <w:color w:val="0070C0"/>
                <w:cs/>
                <w:lang w:val="en-US" w:bidi="th-TH"/>
              </w:rPr>
              <w:t>วันที่เบิกเงินกู้</w:t>
            </w:r>
          </w:p>
        </w:tc>
        <w:tc>
          <w:tcPr>
            <w:tcW w:w="2294" w:type="dxa"/>
            <w:shd w:val="clear" w:color="auto" w:fill="auto"/>
            <w:noWrap/>
          </w:tcPr>
          <w:p w14:paraId="7313A91C" w14:textId="30494F3A" w:rsidR="000C6C69" w:rsidRPr="0072086F" w:rsidRDefault="000C6C69" w:rsidP="006F2C5C">
            <w:pPr>
              <w:rPr>
                <w:rFonts w:eastAsia="Times New Roman"/>
                <w:noProof w:val="0"/>
                <w:color w:val="000000"/>
                <w:lang w:val="en-US" w:bidi="th-TH"/>
              </w:rPr>
            </w:pPr>
          </w:p>
        </w:tc>
        <w:tc>
          <w:tcPr>
            <w:tcW w:w="2235" w:type="dxa"/>
            <w:shd w:val="clear" w:color="auto" w:fill="auto"/>
            <w:noWrap/>
            <w:hideMark/>
          </w:tcPr>
          <w:p w14:paraId="544B9B6B" w14:textId="4F602521" w:rsidR="000C6C69"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518118108"/>
                <w:placeholder>
                  <w:docPart w:val="3C53C25C7FA34A1D87FC55F7F72AAA34"/>
                </w:placeholder>
                <w:showingPlcHdr/>
                <w:dropDownList>
                  <w:listItem w:displayText="Supported" w:value="Supported"/>
                  <w:listItem w:displayText="To be develop" w:value="To be develop"/>
                  <w:listItem w:displayText="Drop" w:value="Drop"/>
                </w:dropDownList>
              </w:sdtPr>
              <w:sdtContent>
                <w:r w:rsidR="000C6C69" w:rsidRPr="0072086F">
                  <w:rPr>
                    <w:rStyle w:val="PlaceholderText"/>
                  </w:rPr>
                  <w:t>Choose an item.</w:t>
                </w:r>
              </w:sdtContent>
            </w:sdt>
          </w:p>
        </w:tc>
      </w:tr>
      <w:tr w:rsidR="000C6C69" w:rsidRPr="000973D1" w14:paraId="79F48D58" w14:textId="77777777" w:rsidTr="0072086F">
        <w:trPr>
          <w:trHeight w:val="290"/>
        </w:trPr>
        <w:tc>
          <w:tcPr>
            <w:tcW w:w="2972" w:type="dxa"/>
            <w:shd w:val="clear" w:color="auto" w:fill="auto"/>
            <w:noWrap/>
            <w:hideMark/>
          </w:tcPr>
          <w:p w14:paraId="676D7D37" w14:textId="77777777"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Change Date</w:t>
            </w:r>
          </w:p>
        </w:tc>
        <w:tc>
          <w:tcPr>
            <w:tcW w:w="2552" w:type="dxa"/>
          </w:tcPr>
          <w:p w14:paraId="5C61339A" w14:textId="5C5731C2"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Change date interest rate </w:t>
            </w:r>
          </w:p>
          <w:p w14:paraId="0FCC41E0" w14:textId="29EF4CC7" w:rsidR="000C6C69" w:rsidRPr="0072086F" w:rsidRDefault="000C6C69" w:rsidP="006F2C5C">
            <w:pPr>
              <w:rPr>
                <w:rFonts w:eastAsia="Times New Roman"/>
                <w:noProof w:val="0"/>
                <w:color w:val="000000"/>
                <w:lang w:val="en-US" w:bidi="th-TH"/>
              </w:rPr>
            </w:pPr>
            <w:r w:rsidRPr="0072086F">
              <w:rPr>
                <w:rFonts w:eastAsia="Times New Roman"/>
                <w:noProof w:val="0"/>
                <w:color w:val="0070C0"/>
                <w:cs/>
                <w:lang w:val="en-US" w:bidi="th-TH"/>
              </w:rPr>
              <w:t>วันที่เปลี่ยนแปลง อัตราดอกเบี้ย</w:t>
            </w:r>
          </w:p>
        </w:tc>
        <w:tc>
          <w:tcPr>
            <w:tcW w:w="2294" w:type="dxa"/>
            <w:shd w:val="clear" w:color="auto" w:fill="auto"/>
            <w:noWrap/>
          </w:tcPr>
          <w:p w14:paraId="6E698550" w14:textId="7707A698" w:rsidR="000C6C69" w:rsidRPr="0072086F" w:rsidRDefault="000C6C69" w:rsidP="006F2C5C">
            <w:pPr>
              <w:rPr>
                <w:rFonts w:eastAsia="Times New Roman"/>
                <w:noProof w:val="0"/>
                <w:color w:val="000000"/>
                <w:lang w:val="en-US" w:bidi="th-TH"/>
              </w:rPr>
            </w:pPr>
          </w:p>
        </w:tc>
        <w:tc>
          <w:tcPr>
            <w:tcW w:w="2235" w:type="dxa"/>
            <w:shd w:val="clear" w:color="auto" w:fill="auto"/>
            <w:noWrap/>
            <w:hideMark/>
          </w:tcPr>
          <w:p w14:paraId="612C4233" w14:textId="2A89BB5A" w:rsidR="000C6C69"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655838476"/>
                <w:placeholder>
                  <w:docPart w:val="FC5691E772A54BEA916C75FBA5EBD338"/>
                </w:placeholder>
                <w:showingPlcHdr/>
                <w:dropDownList>
                  <w:listItem w:displayText="Supported" w:value="Supported"/>
                  <w:listItem w:displayText="To be develop" w:value="To be develop"/>
                  <w:listItem w:displayText="Drop" w:value="Drop"/>
                </w:dropDownList>
              </w:sdtPr>
              <w:sdtContent>
                <w:r w:rsidR="000C6C69" w:rsidRPr="0072086F">
                  <w:rPr>
                    <w:rStyle w:val="PlaceholderText"/>
                  </w:rPr>
                  <w:t>Choose an item.</w:t>
                </w:r>
              </w:sdtContent>
            </w:sdt>
          </w:p>
        </w:tc>
      </w:tr>
      <w:tr w:rsidR="000C6C69" w:rsidRPr="000973D1" w14:paraId="3490C88B" w14:textId="77777777" w:rsidTr="0072086F">
        <w:trPr>
          <w:trHeight w:val="290"/>
        </w:trPr>
        <w:tc>
          <w:tcPr>
            <w:tcW w:w="2972" w:type="dxa"/>
            <w:shd w:val="clear" w:color="auto" w:fill="auto"/>
            <w:noWrap/>
            <w:hideMark/>
          </w:tcPr>
          <w:p w14:paraId="35DF5B9C" w14:textId="77777777"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Outstanding Amount</w:t>
            </w:r>
          </w:p>
        </w:tc>
        <w:tc>
          <w:tcPr>
            <w:tcW w:w="2552" w:type="dxa"/>
          </w:tcPr>
          <w:p w14:paraId="0CF1688A" w14:textId="4FEE4387" w:rsidR="000C6C69" w:rsidRPr="0072086F" w:rsidRDefault="000C6C69" w:rsidP="006F2C5C">
            <w:pPr>
              <w:rPr>
                <w:rFonts w:eastAsia="Times New Roman"/>
                <w:noProof w:val="0"/>
                <w:color w:val="000000"/>
                <w:lang w:val="en-US" w:bidi="th-TH"/>
              </w:rPr>
            </w:pPr>
            <w:r w:rsidRPr="0072086F">
              <w:rPr>
                <w:rFonts w:eastAsia="Times New Roman"/>
                <w:noProof w:val="0"/>
                <w:color w:val="0070C0"/>
                <w:cs/>
                <w:lang w:val="en-US" w:bidi="th-TH"/>
              </w:rPr>
              <w:t>ยอดรวมเงินต้น</w:t>
            </w:r>
          </w:p>
        </w:tc>
        <w:tc>
          <w:tcPr>
            <w:tcW w:w="2294" w:type="dxa"/>
            <w:shd w:val="clear" w:color="auto" w:fill="auto"/>
            <w:noWrap/>
            <w:hideMark/>
          </w:tcPr>
          <w:p w14:paraId="54CA4637" w14:textId="1ECC89C3"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6EF47DF3" w14:textId="15910E4A" w:rsidR="000C6C69"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528677920"/>
                <w:placeholder>
                  <w:docPart w:val="68885E609DA14E23A4A05F047183B743"/>
                </w:placeholder>
                <w:showingPlcHdr/>
                <w:dropDownList>
                  <w:listItem w:displayText="Supported" w:value="Supported"/>
                  <w:listItem w:displayText="To be develop" w:value="To be develop"/>
                  <w:listItem w:displayText="Drop" w:value="Drop"/>
                </w:dropDownList>
              </w:sdtPr>
              <w:sdtContent>
                <w:r w:rsidR="000C6C69" w:rsidRPr="0072086F">
                  <w:rPr>
                    <w:rStyle w:val="PlaceholderText"/>
                  </w:rPr>
                  <w:t>Choose an item.</w:t>
                </w:r>
              </w:sdtContent>
            </w:sdt>
          </w:p>
        </w:tc>
      </w:tr>
      <w:tr w:rsidR="000C6C69" w:rsidRPr="000973D1" w14:paraId="4018EF72" w14:textId="77777777" w:rsidTr="0072086F">
        <w:trPr>
          <w:trHeight w:val="290"/>
        </w:trPr>
        <w:tc>
          <w:tcPr>
            <w:tcW w:w="2972" w:type="dxa"/>
            <w:shd w:val="clear" w:color="auto" w:fill="auto"/>
            <w:noWrap/>
            <w:hideMark/>
          </w:tcPr>
          <w:p w14:paraId="316A3A50" w14:textId="77777777"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Indue Rate</w:t>
            </w:r>
          </w:p>
        </w:tc>
        <w:tc>
          <w:tcPr>
            <w:tcW w:w="2552" w:type="dxa"/>
          </w:tcPr>
          <w:p w14:paraId="20552C05" w14:textId="060E3C8E"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before due date </w:t>
            </w:r>
          </w:p>
          <w:p w14:paraId="6966F007" w14:textId="17D34D9D" w:rsidR="000C6C69" w:rsidRPr="0072086F" w:rsidRDefault="000C6C69" w:rsidP="006F2C5C">
            <w:pPr>
              <w:rPr>
                <w:rFonts w:eastAsia="Times New Roman"/>
                <w:noProof w:val="0"/>
                <w:color w:val="000000"/>
                <w:lang w:val="en-US" w:bidi="th-TH"/>
              </w:rPr>
            </w:pPr>
            <w:r w:rsidRPr="0072086F">
              <w:rPr>
                <w:rFonts w:eastAsia="Times New Roman"/>
                <w:noProof w:val="0"/>
                <w:color w:val="0070C0"/>
                <w:cs/>
                <w:lang w:val="en-US" w:bidi="th-TH"/>
              </w:rPr>
              <w:t>อัตราดอกเบี้ย ช่วงก่อนวันครบกำหนด</w:t>
            </w:r>
          </w:p>
        </w:tc>
        <w:tc>
          <w:tcPr>
            <w:tcW w:w="2294" w:type="dxa"/>
            <w:shd w:val="clear" w:color="auto" w:fill="auto"/>
            <w:noWrap/>
            <w:hideMark/>
          </w:tcPr>
          <w:p w14:paraId="534BE348" w14:textId="3BC7848E" w:rsidR="000C6C69" w:rsidRPr="0072086F" w:rsidRDefault="000C6C69" w:rsidP="006F2C5C">
            <w:pPr>
              <w:rPr>
                <w:rFonts w:eastAsia="Times New Roman"/>
                <w:noProof w:val="0"/>
                <w:color w:val="000000"/>
                <w:lang w:val="en-US" w:bidi="th-TH"/>
              </w:rPr>
            </w:pPr>
          </w:p>
        </w:tc>
        <w:tc>
          <w:tcPr>
            <w:tcW w:w="2235" w:type="dxa"/>
            <w:shd w:val="clear" w:color="auto" w:fill="auto"/>
            <w:noWrap/>
            <w:hideMark/>
          </w:tcPr>
          <w:p w14:paraId="215B214B" w14:textId="31C44B0B" w:rsidR="000C6C69"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976572216"/>
                <w:placeholder>
                  <w:docPart w:val="0BAF72D8971344AB8476D8C37799DB07"/>
                </w:placeholder>
                <w:showingPlcHdr/>
                <w:dropDownList>
                  <w:listItem w:displayText="Supported" w:value="Supported"/>
                  <w:listItem w:displayText="To be develop" w:value="To be develop"/>
                  <w:listItem w:displayText="Drop" w:value="Drop"/>
                </w:dropDownList>
              </w:sdtPr>
              <w:sdtContent>
                <w:r w:rsidR="000C6C69" w:rsidRPr="0072086F">
                  <w:rPr>
                    <w:rStyle w:val="PlaceholderText"/>
                  </w:rPr>
                  <w:t>Choose an item.</w:t>
                </w:r>
              </w:sdtContent>
            </w:sdt>
          </w:p>
        </w:tc>
      </w:tr>
      <w:tr w:rsidR="000C6C69" w:rsidRPr="000973D1" w14:paraId="00672B4D" w14:textId="77777777" w:rsidTr="0072086F">
        <w:trPr>
          <w:trHeight w:val="290"/>
        </w:trPr>
        <w:tc>
          <w:tcPr>
            <w:tcW w:w="2972" w:type="dxa"/>
            <w:shd w:val="clear" w:color="auto" w:fill="auto"/>
            <w:noWrap/>
            <w:hideMark/>
          </w:tcPr>
          <w:p w14:paraId="17A6C0E8" w14:textId="77777777"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Rate Before</w:t>
            </w:r>
          </w:p>
        </w:tc>
        <w:tc>
          <w:tcPr>
            <w:tcW w:w="2552" w:type="dxa"/>
          </w:tcPr>
          <w:p w14:paraId="7E22DE53" w14:textId="22940899"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Current interest rate </w:t>
            </w:r>
          </w:p>
          <w:p w14:paraId="5237294A" w14:textId="24AF8F8D" w:rsidR="000C6C69" w:rsidRPr="0072086F" w:rsidRDefault="000C6C69" w:rsidP="006F2C5C">
            <w:pPr>
              <w:rPr>
                <w:rFonts w:eastAsia="Times New Roman"/>
                <w:noProof w:val="0"/>
                <w:color w:val="000000"/>
                <w:lang w:val="en-US" w:bidi="th-TH"/>
              </w:rPr>
            </w:pPr>
            <w:r w:rsidRPr="0072086F">
              <w:rPr>
                <w:rFonts w:eastAsia="Times New Roman"/>
                <w:noProof w:val="0"/>
                <w:color w:val="0070C0"/>
                <w:cs/>
                <w:lang w:val="en-US" w:bidi="th-TH"/>
              </w:rPr>
              <w:t>อัตราดอกเบี้ย ณ ปัจจุบัน</w:t>
            </w:r>
          </w:p>
        </w:tc>
        <w:tc>
          <w:tcPr>
            <w:tcW w:w="2294" w:type="dxa"/>
            <w:shd w:val="clear" w:color="auto" w:fill="auto"/>
            <w:noWrap/>
          </w:tcPr>
          <w:p w14:paraId="73434B9C" w14:textId="6D3E4313" w:rsidR="000C6C69" w:rsidRPr="0072086F" w:rsidRDefault="000C6C69" w:rsidP="006F2C5C">
            <w:pPr>
              <w:rPr>
                <w:rFonts w:eastAsia="Times New Roman"/>
                <w:noProof w:val="0"/>
                <w:color w:val="000000"/>
                <w:lang w:val="en-US" w:bidi="th-TH"/>
              </w:rPr>
            </w:pPr>
          </w:p>
        </w:tc>
        <w:tc>
          <w:tcPr>
            <w:tcW w:w="2235" w:type="dxa"/>
            <w:shd w:val="clear" w:color="auto" w:fill="auto"/>
            <w:noWrap/>
            <w:hideMark/>
          </w:tcPr>
          <w:p w14:paraId="77B89CE0" w14:textId="08ADB52F" w:rsidR="000C6C69"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729156655"/>
                <w:placeholder>
                  <w:docPart w:val="C4A02F94BA08426FAC0C9AD8DEA8B1F0"/>
                </w:placeholder>
                <w:showingPlcHdr/>
                <w:dropDownList>
                  <w:listItem w:displayText="Supported" w:value="Supported"/>
                  <w:listItem w:displayText="To be develop" w:value="To be develop"/>
                  <w:listItem w:displayText="Drop" w:value="Drop"/>
                </w:dropDownList>
              </w:sdtPr>
              <w:sdtContent>
                <w:r w:rsidR="000C6C69" w:rsidRPr="0072086F">
                  <w:rPr>
                    <w:rStyle w:val="PlaceholderText"/>
                  </w:rPr>
                  <w:t>Choose an item.</w:t>
                </w:r>
              </w:sdtContent>
            </w:sdt>
          </w:p>
        </w:tc>
      </w:tr>
      <w:tr w:rsidR="000C6C69" w:rsidRPr="000973D1" w14:paraId="1BFB7E89" w14:textId="77777777" w:rsidTr="0072086F">
        <w:trPr>
          <w:trHeight w:val="290"/>
        </w:trPr>
        <w:tc>
          <w:tcPr>
            <w:tcW w:w="2972" w:type="dxa"/>
            <w:shd w:val="clear" w:color="auto" w:fill="auto"/>
            <w:noWrap/>
          </w:tcPr>
          <w:p w14:paraId="595B4577" w14:textId="0E1B23B6"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Rate After</w:t>
            </w:r>
          </w:p>
        </w:tc>
        <w:tc>
          <w:tcPr>
            <w:tcW w:w="2552" w:type="dxa"/>
          </w:tcPr>
          <w:p w14:paraId="06E48FA0" w14:textId="3F701E51"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interest rate changing</w:t>
            </w:r>
          </w:p>
          <w:p w14:paraId="5C7C7DFC" w14:textId="01D5ECA8" w:rsidR="000C6C69" w:rsidRPr="0072086F" w:rsidRDefault="000C6C69" w:rsidP="006F2C5C">
            <w:pPr>
              <w:rPr>
                <w:rFonts w:eastAsia="Times New Roman"/>
                <w:noProof w:val="0"/>
                <w:color w:val="000000"/>
                <w:cs/>
                <w:lang w:val="en-US" w:bidi="th-TH"/>
              </w:rPr>
            </w:pPr>
            <w:r w:rsidRPr="0072086F">
              <w:rPr>
                <w:rFonts w:eastAsia="Times New Roman"/>
                <w:noProof w:val="0"/>
                <w:color w:val="0070C0"/>
                <w:cs/>
                <w:lang w:val="en-US" w:bidi="th-TH"/>
              </w:rPr>
              <w:t>อัตราดอกเบี้ย ที่เปลี่ยนแปลง</w:t>
            </w:r>
          </w:p>
        </w:tc>
        <w:tc>
          <w:tcPr>
            <w:tcW w:w="2294" w:type="dxa"/>
            <w:shd w:val="clear" w:color="auto" w:fill="auto"/>
            <w:noWrap/>
          </w:tcPr>
          <w:p w14:paraId="1D84D653" w14:textId="484C6F51" w:rsidR="000C6C69" w:rsidRPr="0072086F" w:rsidRDefault="000C6C69" w:rsidP="006F2C5C">
            <w:pPr>
              <w:rPr>
                <w:rFonts w:eastAsia="Times New Roman"/>
                <w:noProof w:val="0"/>
                <w:color w:val="000000"/>
                <w:lang w:val="en-US" w:bidi="th-TH"/>
              </w:rPr>
            </w:pPr>
          </w:p>
        </w:tc>
        <w:tc>
          <w:tcPr>
            <w:tcW w:w="2235" w:type="dxa"/>
            <w:shd w:val="clear" w:color="auto" w:fill="auto"/>
            <w:noWrap/>
          </w:tcPr>
          <w:p w14:paraId="0C1EFDCE" w14:textId="424F067C" w:rsidR="000C6C69"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667027690"/>
                <w:placeholder>
                  <w:docPart w:val="3D1E689EE1754AADA597962AAD432962"/>
                </w:placeholder>
                <w:showingPlcHdr/>
                <w:dropDownList>
                  <w:listItem w:displayText="Supported" w:value="Supported"/>
                  <w:listItem w:displayText="To be develop" w:value="To be develop"/>
                  <w:listItem w:displayText="Drop" w:value="Drop"/>
                </w:dropDownList>
              </w:sdtPr>
              <w:sdtContent>
                <w:r w:rsidR="006F2C5C" w:rsidRPr="0072086F">
                  <w:rPr>
                    <w:rStyle w:val="PlaceholderText"/>
                  </w:rPr>
                  <w:t>Choose an item.</w:t>
                </w:r>
              </w:sdtContent>
            </w:sdt>
          </w:p>
        </w:tc>
      </w:tr>
      <w:tr w:rsidR="000C6C69" w:rsidRPr="000973D1" w14:paraId="25558789" w14:textId="77777777" w:rsidTr="0072086F">
        <w:trPr>
          <w:trHeight w:val="290"/>
        </w:trPr>
        <w:tc>
          <w:tcPr>
            <w:tcW w:w="2972" w:type="dxa"/>
            <w:shd w:val="clear" w:color="auto" w:fill="auto"/>
            <w:noWrap/>
          </w:tcPr>
          <w:p w14:paraId="5252341D" w14:textId="73A7179D"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Loan Reference No.</w:t>
            </w:r>
          </w:p>
        </w:tc>
        <w:tc>
          <w:tcPr>
            <w:tcW w:w="2552" w:type="dxa"/>
          </w:tcPr>
          <w:p w14:paraId="516CB0B4" w14:textId="1577E208"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Add new in report</w:t>
            </w:r>
          </w:p>
          <w:p w14:paraId="2BD21660" w14:textId="5141CF5F" w:rsidR="000C6C69" w:rsidRPr="0072086F" w:rsidRDefault="000C6C69" w:rsidP="006F2C5C">
            <w:pPr>
              <w:rPr>
                <w:rFonts w:eastAsia="Times New Roman"/>
                <w:noProof w:val="0"/>
                <w:color w:val="000000"/>
                <w:cs/>
                <w:lang w:val="en-US" w:bidi="th-TH"/>
              </w:rPr>
            </w:pPr>
            <w:r w:rsidRPr="0072086F">
              <w:rPr>
                <w:rFonts w:eastAsia="Times New Roman"/>
                <w:noProof w:val="0"/>
                <w:color w:val="000000"/>
                <w:lang w:val="en-US" w:bidi="th-TH"/>
              </w:rPr>
              <w:t>Loan account number, loan drawdown</w:t>
            </w:r>
          </w:p>
        </w:tc>
        <w:tc>
          <w:tcPr>
            <w:tcW w:w="2294" w:type="dxa"/>
            <w:shd w:val="clear" w:color="auto" w:fill="auto"/>
            <w:noWrap/>
          </w:tcPr>
          <w:p w14:paraId="36A61DB8" w14:textId="2A091A37" w:rsidR="000C6C69" w:rsidRPr="0072086F" w:rsidRDefault="000C6C69" w:rsidP="006F2C5C">
            <w:pPr>
              <w:rPr>
                <w:rFonts w:eastAsia="Times New Roman"/>
                <w:noProof w:val="0"/>
                <w:color w:val="000000"/>
                <w:lang w:val="en-US" w:bidi="th-TH"/>
              </w:rPr>
            </w:pPr>
            <w:r w:rsidRPr="0072086F">
              <w:rPr>
                <w:rFonts w:eastAsia="Times New Roman"/>
                <w:noProof w:val="0"/>
                <w:color w:val="000000"/>
                <w:cs/>
                <w:lang w:val="en-US" w:bidi="th-TH"/>
              </w:rPr>
              <w:t xml:space="preserve">  </w:t>
            </w:r>
          </w:p>
        </w:tc>
        <w:tc>
          <w:tcPr>
            <w:tcW w:w="2235" w:type="dxa"/>
            <w:shd w:val="clear" w:color="auto" w:fill="auto"/>
            <w:noWrap/>
          </w:tcPr>
          <w:p w14:paraId="1DCEE5E0" w14:textId="30BB0AC9" w:rsidR="000C6C69"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026709291"/>
                <w:placeholder>
                  <w:docPart w:val="745979B0B7E24243B5E6A3DD5E86B948"/>
                </w:placeholder>
                <w:showingPlcHdr/>
                <w:dropDownList>
                  <w:listItem w:displayText="Supported" w:value="Supported"/>
                  <w:listItem w:displayText="To be develop" w:value="To be develop"/>
                  <w:listItem w:displayText="Drop" w:value="Drop"/>
                </w:dropDownList>
              </w:sdtPr>
              <w:sdtContent>
                <w:r w:rsidR="006F2C5C" w:rsidRPr="0072086F">
                  <w:rPr>
                    <w:rStyle w:val="PlaceholderText"/>
                  </w:rPr>
                  <w:t>Choose an item.</w:t>
                </w:r>
              </w:sdtContent>
            </w:sdt>
          </w:p>
        </w:tc>
      </w:tr>
      <w:tr w:rsidR="000C6C69" w:rsidRPr="000973D1" w14:paraId="04F0BD29" w14:textId="77777777" w:rsidTr="0072086F">
        <w:trPr>
          <w:trHeight w:val="290"/>
        </w:trPr>
        <w:tc>
          <w:tcPr>
            <w:tcW w:w="2972" w:type="dxa"/>
            <w:shd w:val="clear" w:color="auto" w:fill="auto"/>
            <w:noWrap/>
          </w:tcPr>
          <w:p w14:paraId="064B9930" w14:textId="4B96FD69"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Branch No.</w:t>
            </w:r>
          </w:p>
        </w:tc>
        <w:tc>
          <w:tcPr>
            <w:tcW w:w="2552" w:type="dxa"/>
          </w:tcPr>
          <w:p w14:paraId="67663B58" w14:textId="77777777" w:rsidR="000C6C69" w:rsidRPr="0072086F" w:rsidRDefault="000C6C69" w:rsidP="006F2C5C">
            <w:pPr>
              <w:rPr>
                <w:rFonts w:eastAsia="Times New Roman"/>
                <w:noProof w:val="0"/>
                <w:color w:val="000000"/>
                <w:lang w:val="en-US" w:bidi="th-TH"/>
              </w:rPr>
            </w:pPr>
          </w:p>
        </w:tc>
        <w:tc>
          <w:tcPr>
            <w:tcW w:w="2294" w:type="dxa"/>
            <w:shd w:val="clear" w:color="auto" w:fill="auto"/>
            <w:noWrap/>
          </w:tcPr>
          <w:p w14:paraId="1D4070A0" w14:textId="35B121B0" w:rsidR="000C6C69" w:rsidRPr="0072086F" w:rsidRDefault="000C6C69" w:rsidP="006F2C5C">
            <w:pPr>
              <w:rPr>
                <w:rFonts w:eastAsia="Times New Roman"/>
                <w:noProof w:val="0"/>
                <w:color w:val="000000"/>
                <w:lang w:val="en-US" w:bidi="th-TH"/>
              </w:rPr>
            </w:pPr>
          </w:p>
        </w:tc>
        <w:tc>
          <w:tcPr>
            <w:tcW w:w="2235" w:type="dxa"/>
            <w:shd w:val="clear" w:color="auto" w:fill="auto"/>
            <w:noWrap/>
          </w:tcPr>
          <w:p w14:paraId="4C2D67B7" w14:textId="57D1AE96" w:rsidR="000C6C69"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25605773"/>
                <w:placeholder>
                  <w:docPart w:val="14D24CE5FFAD4C0EAC00AF2019B13809"/>
                </w:placeholder>
                <w:showingPlcHdr/>
                <w:dropDownList>
                  <w:listItem w:displayText="Supported" w:value="Supported"/>
                  <w:listItem w:displayText="To be develop" w:value="To be develop"/>
                  <w:listItem w:displayText="Drop" w:value="Drop"/>
                </w:dropDownList>
              </w:sdtPr>
              <w:sdtContent>
                <w:r w:rsidR="006F2C5C" w:rsidRPr="0072086F">
                  <w:rPr>
                    <w:rStyle w:val="PlaceholderText"/>
                  </w:rPr>
                  <w:t>Choose an item.</w:t>
                </w:r>
              </w:sdtContent>
            </w:sdt>
          </w:p>
        </w:tc>
      </w:tr>
      <w:tr w:rsidR="000C6C69" w:rsidRPr="000973D1" w14:paraId="77CBEC3C" w14:textId="77777777" w:rsidTr="0072086F">
        <w:trPr>
          <w:trHeight w:val="290"/>
        </w:trPr>
        <w:tc>
          <w:tcPr>
            <w:tcW w:w="2972" w:type="dxa"/>
            <w:shd w:val="clear" w:color="auto" w:fill="auto"/>
            <w:noWrap/>
          </w:tcPr>
          <w:p w14:paraId="01E3F121" w14:textId="67AA4C2C" w:rsidR="000C6C69" w:rsidRPr="0072086F" w:rsidRDefault="000C6C69" w:rsidP="006F2C5C">
            <w:pPr>
              <w:rPr>
                <w:rFonts w:eastAsia="Times New Roman"/>
                <w:noProof w:val="0"/>
                <w:color w:val="000000"/>
                <w:lang w:val="en-US" w:bidi="th-TH"/>
              </w:rPr>
            </w:pPr>
            <w:r w:rsidRPr="0072086F">
              <w:rPr>
                <w:rFonts w:eastAsia="Times New Roman"/>
                <w:noProof w:val="0"/>
                <w:color w:val="000000"/>
                <w:lang w:val="en-US" w:bidi="th-TH"/>
              </w:rPr>
              <w:t>Branch Name</w:t>
            </w:r>
          </w:p>
        </w:tc>
        <w:tc>
          <w:tcPr>
            <w:tcW w:w="2552" w:type="dxa"/>
          </w:tcPr>
          <w:p w14:paraId="03C6B574" w14:textId="77777777" w:rsidR="000C6C69" w:rsidRPr="0072086F" w:rsidRDefault="000C6C69" w:rsidP="006F2C5C">
            <w:pPr>
              <w:rPr>
                <w:rFonts w:eastAsia="Times New Roman"/>
                <w:noProof w:val="0"/>
                <w:color w:val="000000"/>
                <w:lang w:val="en-US" w:bidi="th-TH"/>
              </w:rPr>
            </w:pPr>
          </w:p>
        </w:tc>
        <w:tc>
          <w:tcPr>
            <w:tcW w:w="2294" w:type="dxa"/>
            <w:shd w:val="clear" w:color="auto" w:fill="auto"/>
            <w:noWrap/>
          </w:tcPr>
          <w:p w14:paraId="20A63D7B" w14:textId="57FF9A13" w:rsidR="000C6C69" w:rsidRPr="0072086F" w:rsidRDefault="000C6C69" w:rsidP="006F2C5C">
            <w:pPr>
              <w:rPr>
                <w:rFonts w:eastAsia="Times New Roman"/>
                <w:noProof w:val="0"/>
                <w:color w:val="000000"/>
                <w:lang w:val="en-US" w:bidi="th-TH"/>
              </w:rPr>
            </w:pPr>
          </w:p>
        </w:tc>
        <w:tc>
          <w:tcPr>
            <w:tcW w:w="2235" w:type="dxa"/>
            <w:shd w:val="clear" w:color="auto" w:fill="auto"/>
            <w:noWrap/>
          </w:tcPr>
          <w:p w14:paraId="24915DE5" w14:textId="330B8D83" w:rsidR="000C6C69" w:rsidRPr="0072086F" w:rsidRDefault="00000000" w:rsidP="006F2C5C">
            <w:pPr>
              <w:rPr>
                <w:rFonts w:eastAsia="Times New Roman"/>
                <w:noProof w:val="0"/>
                <w:color w:val="000000"/>
                <w:lang w:val="en-US" w:bidi="th-TH"/>
              </w:rPr>
            </w:pPr>
            <w:sdt>
              <w:sdtPr>
                <w:rPr>
                  <w:rFonts w:eastAsia="Times New Roman"/>
                  <w:noProof w:val="0"/>
                  <w:color w:val="000000"/>
                  <w:lang w:val="en-US" w:bidi="th-TH"/>
                </w:rPr>
                <w:id w:val="-1675095728"/>
                <w:placeholder>
                  <w:docPart w:val="2DC46617C9374686A18C52FF9E5E0F8A"/>
                </w:placeholder>
                <w:showingPlcHdr/>
                <w:dropDownList>
                  <w:listItem w:displayText="Supported" w:value="Supported"/>
                  <w:listItem w:displayText="To be develop" w:value="To be develop"/>
                  <w:listItem w:displayText="Drop" w:value="Drop"/>
                </w:dropDownList>
              </w:sdtPr>
              <w:sdtContent>
                <w:r w:rsidR="006F2C5C" w:rsidRPr="0072086F">
                  <w:rPr>
                    <w:rStyle w:val="PlaceholderText"/>
                  </w:rPr>
                  <w:t>Choose an item.</w:t>
                </w:r>
              </w:sdtContent>
            </w:sdt>
          </w:p>
        </w:tc>
      </w:tr>
    </w:tbl>
    <w:p w14:paraId="222E5764" w14:textId="08AD0F62" w:rsidR="00462645" w:rsidRPr="00377786" w:rsidRDefault="00C64A8B" w:rsidP="005066A5">
      <w:pPr>
        <w:rPr>
          <w:lang w:val="en-US" w:bidi="th-TH"/>
        </w:rPr>
      </w:pPr>
      <w:r>
        <w:rPr>
          <w:rFonts w:hint="cs"/>
          <w:cs/>
          <w:lang w:val="en-US" w:bidi="th-TH"/>
        </w:rPr>
        <w:t xml:space="preserve"> </w:t>
      </w:r>
    </w:p>
    <w:p w14:paraId="567FB9B1" w14:textId="77777777" w:rsidR="00F31A54" w:rsidRDefault="00F31A54" w:rsidP="00F31A54">
      <w:pPr>
        <w:pStyle w:val="Heading3"/>
      </w:pPr>
      <w:bookmarkStart w:id="139" w:name="_Toc143189503"/>
      <w:r>
        <w:t>File / API Layout and Data Sheet</w:t>
      </w:r>
      <w:bookmarkEnd w:id="139"/>
    </w:p>
    <w:p w14:paraId="1C5DEC36" w14:textId="6349FB6B" w:rsidR="005066A5" w:rsidRDefault="005066A5" w:rsidP="0072086F">
      <w:pPr>
        <w:ind w:left="1080" w:firstLine="360"/>
      </w:pPr>
      <w:r>
        <w:t>Not Applicable.</w:t>
      </w:r>
    </w:p>
    <w:p w14:paraId="49B70E9A" w14:textId="78DB4566" w:rsidR="00DC4AC4" w:rsidRDefault="00F31A54" w:rsidP="005066A5">
      <w:pPr>
        <w:pStyle w:val="Heading3"/>
      </w:pPr>
      <w:bookmarkStart w:id="140" w:name="_Toc143189504"/>
      <w:r>
        <w:lastRenderedPageBreak/>
        <w:t>Report Layout and Data Sheet</w:t>
      </w:r>
      <w:bookmarkEnd w:id="140"/>
    </w:p>
    <w:p w14:paraId="1C9591CF" w14:textId="58132F44" w:rsidR="001E2A4C" w:rsidRPr="001E2A4C" w:rsidRDefault="001E2A4C" w:rsidP="0072086F">
      <w:pPr>
        <w:ind w:left="720" w:firstLine="720"/>
      </w:pPr>
      <w:r w:rsidRPr="00DF3C4F">
        <w:t>Not Applicable.</w:t>
      </w:r>
    </w:p>
    <w:p w14:paraId="533FEE96" w14:textId="0FB39E47" w:rsidR="00F31A54" w:rsidRDefault="00F31A54" w:rsidP="00F31A54">
      <w:pPr>
        <w:pStyle w:val="Heading3"/>
      </w:pPr>
      <w:bookmarkStart w:id="141" w:name="_Toc143189505"/>
      <w:r>
        <w:t>Additional Impacts</w:t>
      </w:r>
      <w:bookmarkEnd w:id="141"/>
    </w:p>
    <w:p w14:paraId="082D49E6" w14:textId="77777777" w:rsidR="00074BC0" w:rsidRDefault="00074BC0" w:rsidP="00074BC0">
      <w:pPr>
        <w:pStyle w:val="Heading4"/>
      </w:pPr>
      <w:bookmarkStart w:id="142" w:name="_Toc143189506"/>
      <w:r w:rsidRPr="0073013C">
        <w:t>Integration</w:t>
      </w:r>
      <w:bookmarkEnd w:id="142"/>
      <w:r w:rsidRPr="0073013C">
        <w:t xml:space="preserve"> </w:t>
      </w:r>
    </w:p>
    <w:p w14:paraId="1EF1B36F" w14:textId="6A693D33" w:rsidR="001E2A4C" w:rsidRPr="001E2A4C" w:rsidRDefault="001E2A4C" w:rsidP="0072086F">
      <w:pPr>
        <w:ind w:left="720" w:firstLine="720"/>
      </w:pPr>
      <w:r w:rsidRPr="00DF3C4F">
        <w:t>Not Applicable.</w:t>
      </w:r>
    </w:p>
    <w:p w14:paraId="4C78C4B6" w14:textId="77777777" w:rsidR="00074BC0" w:rsidRDefault="00074BC0" w:rsidP="00074BC0">
      <w:pPr>
        <w:pStyle w:val="Heading4"/>
      </w:pPr>
      <w:bookmarkStart w:id="143" w:name="_Toc143189507"/>
      <w:r w:rsidRPr="0073013C">
        <w:t>Migration</w:t>
      </w:r>
      <w:bookmarkEnd w:id="143"/>
    </w:p>
    <w:p w14:paraId="5DDABA48" w14:textId="77777777" w:rsidR="001E2A4C" w:rsidRPr="00B643D7" w:rsidRDefault="001E2A4C" w:rsidP="001E2A4C">
      <w:pPr>
        <w:ind w:left="720" w:firstLine="720"/>
      </w:pPr>
      <w:r w:rsidRPr="00DF3C4F">
        <w:t>Not Applicable.</w:t>
      </w:r>
    </w:p>
    <w:p w14:paraId="29EBA87E" w14:textId="77777777" w:rsidR="001E2A4C" w:rsidRPr="001E2A4C" w:rsidRDefault="001E2A4C" w:rsidP="00C1611A"/>
    <w:p w14:paraId="69A37868" w14:textId="224B5755" w:rsidR="004A0EA5" w:rsidRDefault="00074BC0" w:rsidP="00E57C08">
      <w:pPr>
        <w:spacing w:after="200" w:line="276" w:lineRule="auto"/>
      </w:pPr>
      <w:r>
        <w:br w:type="page"/>
      </w:r>
    </w:p>
    <w:p w14:paraId="21C01487" w14:textId="24C15B3C" w:rsidR="00EF3A99" w:rsidRPr="008A08B6" w:rsidRDefault="00AD5095" w:rsidP="00EF3A99">
      <w:pPr>
        <w:pStyle w:val="Heading2"/>
      </w:pPr>
      <w:bookmarkStart w:id="144" w:name="_Toc143189508"/>
      <w:r w:rsidRPr="00AD5095">
        <w:lastRenderedPageBreak/>
        <w:t>G/L Summary report (Final)</w:t>
      </w:r>
      <w:bookmarkEnd w:id="144"/>
    </w:p>
    <w:p w14:paraId="467450D2" w14:textId="75E4EFE5" w:rsidR="00F31A54" w:rsidRDefault="00F31A54" w:rsidP="00F31A54">
      <w:pPr>
        <w:pStyle w:val="Heading3"/>
      </w:pPr>
      <w:bookmarkStart w:id="145" w:name="_Toc143189509"/>
      <w:r>
        <w:t>S</w:t>
      </w:r>
      <w:r w:rsidRPr="00061B9D">
        <w:t>upported Sample Transaction and Case from Customer</w:t>
      </w:r>
      <w:bookmarkEnd w:id="145"/>
    </w:p>
    <w:p w14:paraId="6AD41B66" w14:textId="4FD0804C" w:rsidR="00EF370D" w:rsidRDefault="00EF370D" w:rsidP="00A317B0">
      <w:r>
        <w:rPr>
          <w:lang w:val="en-US" w:bidi="th-TH"/>
        </w:rPr>
        <w:drawing>
          <wp:inline distT="0" distB="0" distL="0" distR="0" wp14:anchorId="3A2B8708" wp14:editId="7F0E883E">
            <wp:extent cx="6390005" cy="5679440"/>
            <wp:effectExtent l="0" t="0" r="0" b="0"/>
            <wp:docPr id="1984831002" name="Picture 198483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90005" cy="5679440"/>
                    </a:xfrm>
                    <a:prstGeom prst="rect">
                      <a:avLst/>
                    </a:prstGeom>
                  </pic:spPr>
                </pic:pic>
              </a:graphicData>
            </a:graphic>
          </wp:inline>
        </w:drawing>
      </w:r>
    </w:p>
    <w:p w14:paraId="0CD6BB0E" w14:textId="190C3744" w:rsidR="00EF370D" w:rsidRPr="00EF370D" w:rsidRDefault="00EF370D" w:rsidP="00A317B0">
      <w:r>
        <w:rPr>
          <w:lang w:val="en-US" w:bidi="th-TH"/>
        </w:rPr>
        <w:lastRenderedPageBreak/>
        <w:drawing>
          <wp:inline distT="0" distB="0" distL="0" distR="0" wp14:anchorId="04B0F476" wp14:editId="45B4F20C">
            <wp:extent cx="6390005" cy="5828665"/>
            <wp:effectExtent l="0" t="0" r="0" b="635"/>
            <wp:docPr id="1984831003" name="Picture 198483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90005" cy="5828665"/>
                    </a:xfrm>
                    <a:prstGeom prst="rect">
                      <a:avLst/>
                    </a:prstGeom>
                  </pic:spPr>
                </pic:pic>
              </a:graphicData>
            </a:graphic>
          </wp:inline>
        </w:drawing>
      </w:r>
    </w:p>
    <w:p w14:paraId="1A2F96A0" w14:textId="77777777" w:rsidR="006E235F" w:rsidRPr="006E235F" w:rsidRDefault="006E235F" w:rsidP="006E235F"/>
    <w:p w14:paraId="4F57F7FA" w14:textId="67863815" w:rsidR="006E235F" w:rsidRDefault="006E235F" w:rsidP="006E235F">
      <w:pPr>
        <w:jc w:val="center"/>
      </w:pPr>
    </w:p>
    <w:p w14:paraId="09CBF428" w14:textId="5FACCB58" w:rsidR="00DC3592" w:rsidRDefault="00DC3592" w:rsidP="006E235F">
      <w:pPr>
        <w:jc w:val="center"/>
      </w:pPr>
    </w:p>
    <w:p w14:paraId="135D0811" w14:textId="77777777" w:rsidR="006F118D" w:rsidRDefault="006F118D" w:rsidP="006E235F">
      <w:pPr>
        <w:jc w:val="center"/>
      </w:pPr>
    </w:p>
    <w:p w14:paraId="57FFA37C" w14:textId="77777777" w:rsidR="00DC3592" w:rsidRDefault="00DC3592" w:rsidP="00DC3592">
      <w:pPr>
        <w:ind w:left="426"/>
      </w:pPr>
      <w:r>
        <w:t xml:space="preserve">Note: </w:t>
      </w:r>
    </w:p>
    <w:p w14:paraId="607B706D" w14:textId="77777777" w:rsidR="00430B25" w:rsidRPr="00430B25" w:rsidRDefault="000A0C9C">
      <w:pPr>
        <w:pStyle w:val="ListParagraph"/>
        <w:numPr>
          <w:ilvl w:val="0"/>
          <w:numId w:val="11"/>
        </w:numPr>
        <w:rPr>
          <w:lang w:val="en-US" w:bidi="th-TH"/>
        </w:rPr>
      </w:pPr>
      <w:r>
        <w:rPr>
          <w:lang w:val="en-US" w:bidi="th-TH"/>
        </w:rPr>
        <w:t>All report are integate with ECM as End of day Process. (PDF Format)</w:t>
      </w:r>
      <w:r w:rsidR="00430B25">
        <w:rPr>
          <w:lang w:val="en-US" w:bidi="th-TH"/>
        </w:rPr>
        <w:t xml:space="preserve">. </w:t>
      </w:r>
      <w:r w:rsidR="00430B25" w:rsidRPr="00430B25">
        <w:rPr>
          <w:lang w:val="en-US" w:bidi="th-TH"/>
        </w:rPr>
        <w:t>If ECM can not supported to store PDF report from symmetri CBS that no need to store in ECM.</w:t>
      </w:r>
    </w:p>
    <w:p w14:paraId="65B2DBA3" w14:textId="50218935" w:rsidR="00DC3592"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2FE19007" w14:textId="08163BF5" w:rsidR="00DC3592" w:rsidRPr="00DC3592" w:rsidRDefault="00DC3592">
      <w:pPr>
        <w:pStyle w:val="ListParagraph"/>
        <w:numPr>
          <w:ilvl w:val="0"/>
          <w:numId w:val="11"/>
        </w:numPr>
        <w:rPr>
          <w:lang w:val="en-US" w:bidi="th-TH"/>
        </w:rPr>
      </w:pPr>
      <w:r>
        <w:rPr>
          <w:lang w:val="en-US" w:bidi="th-TH"/>
        </w:rPr>
        <w:t>P</w:t>
      </w:r>
      <w:r w:rsidRPr="00DC3592">
        <w:rPr>
          <w:lang w:val="en-US" w:bidi="th-TH"/>
        </w:rPr>
        <w:t>rocess all entries. Every entry date that impact GL Number must be included in report</w:t>
      </w:r>
      <w:r>
        <w:rPr>
          <w:lang w:val="en-US" w:bidi="th-TH"/>
        </w:rPr>
        <w:t>.</w:t>
      </w:r>
    </w:p>
    <w:p w14:paraId="774D614D" w14:textId="77777777" w:rsidR="00F31A54" w:rsidRDefault="00F31A54" w:rsidP="00F31A54">
      <w:pPr>
        <w:pStyle w:val="Heading3"/>
      </w:pPr>
      <w:bookmarkStart w:id="146" w:name="_Toc140256009"/>
      <w:bookmarkStart w:id="147" w:name="_Toc143189510"/>
      <w:bookmarkEnd w:id="146"/>
      <w:r>
        <w:t>Menu Modification</w:t>
      </w:r>
      <w:bookmarkEnd w:id="147"/>
    </w:p>
    <w:p w14:paraId="3A98333F" w14:textId="282B277D" w:rsidR="00AC76F5" w:rsidRPr="00EF3A99" w:rsidRDefault="00EF3A99" w:rsidP="0072086F">
      <w:pPr>
        <w:ind w:left="1080" w:firstLine="360"/>
      </w:pPr>
      <w:r>
        <w:t>Not Applicable.</w:t>
      </w:r>
    </w:p>
    <w:p w14:paraId="6E9ABF15" w14:textId="77777777" w:rsidR="00F31A54" w:rsidRDefault="00F31A54" w:rsidP="00F31A54">
      <w:pPr>
        <w:pStyle w:val="Heading3"/>
      </w:pPr>
      <w:bookmarkStart w:id="148" w:name="_Toc143189511"/>
      <w:r>
        <w:lastRenderedPageBreak/>
        <w:t>Screen Layout and Data Sheet</w:t>
      </w:r>
      <w:bookmarkEnd w:id="148"/>
    </w:p>
    <w:p w14:paraId="30ED8297" w14:textId="323355F7" w:rsidR="00A03B1F" w:rsidRPr="00A03B1F" w:rsidRDefault="00EF3A99" w:rsidP="0072086F">
      <w:pPr>
        <w:ind w:left="1080" w:firstLine="360"/>
      </w:pPr>
      <w:r>
        <w:t>Not Applicable.</w:t>
      </w:r>
    </w:p>
    <w:p w14:paraId="68485BF5" w14:textId="77777777" w:rsidR="00F31A54" w:rsidRDefault="00F31A54" w:rsidP="00F31A54">
      <w:pPr>
        <w:pStyle w:val="Heading3"/>
      </w:pPr>
      <w:bookmarkStart w:id="149" w:name="_Toc143189512"/>
      <w:r>
        <w:t>To-be Process</w:t>
      </w:r>
      <w:bookmarkEnd w:id="149"/>
    </w:p>
    <w:p w14:paraId="51FCA527" w14:textId="77777777" w:rsidR="008866ED" w:rsidRPr="008866ED" w:rsidRDefault="008866ED" w:rsidP="00377786">
      <w:pPr>
        <w:rPr>
          <w:lang w:bidi="th-TH"/>
        </w:rPr>
      </w:pPr>
    </w:p>
    <w:tbl>
      <w:tblPr>
        <w:tblStyle w:val="TableGrid"/>
        <w:tblW w:w="0" w:type="auto"/>
        <w:jc w:val="center"/>
        <w:tblLook w:val="04A0" w:firstRow="1" w:lastRow="0" w:firstColumn="1" w:lastColumn="0" w:noHBand="0" w:noVBand="1"/>
      </w:tblPr>
      <w:tblGrid>
        <w:gridCol w:w="3103"/>
        <w:gridCol w:w="6230"/>
      </w:tblGrid>
      <w:tr w:rsidR="006A7A1F" w14:paraId="22CABE04" w14:textId="77777777" w:rsidTr="00E92567">
        <w:trPr>
          <w:jc w:val="center"/>
        </w:trPr>
        <w:tc>
          <w:tcPr>
            <w:tcW w:w="3103" w:type="dxa"/>
            <w:shd w:val="clear" w:color="auto" w:fill="CCECFF"/>
          </w:tcPr>
          <w:p w14:paraId="6FEF4F92" w14:textId="77777777" w:rsidR="006A7A1F" w:rsidRDefault="006A7A1F" w:rsidP="00E92567">
            <w:r>
              <w:t>Paper size</w:t>
            </w:r>
          </w:p>
        </w:tc>
        <w:tc>
          <w:tcPr>
            <w:tcW w:w="6230" w:type="dxa"/>
          </w:tcPr>
          <w:p w14:paraId="4ACC8302" w14:textId="77777777" w:rsidR="006A7A1F" w:rsidRDefault="006A7A1F" w:rsidP="00E92567">
            <w:r>
              <w:t>A4</w:t>
            </w:r>
          </w:p>
        </w:tc>
      </w:tr>
      <w:tr w:rsidR="00FA4813" w14:paraId="068918A7" w14:textId="77777777" w:rsidTr="00E92567">
        <w:trPr>
          <w:jc w:val="center"/>
        </w:trPr>
        <w:tc>
          <w:tcPr>
            <w:tcW w:w="3103" w:type="dxa"/>
            <w:shd w:val="clear" w:color="auto" w:fill="CCECFF"/>
          </w:tcPr>
          <w:p w14:paraId="56E87492" w14:textId="77777777" w:rsidR="00FA4813" w:rsidRDefault="00FA4813" w:rsidP="00FA4813">
            <w:r>
              <w:t>Reprinting require</w:t>
            </w:r>
          </w:p>
        </w:tc>
        <w:tc>
          <w:tcPr>
            <w:tcW w:w="6230" w:type="dxa"/>
          </w:tcPr>
          <w:p w14:paraId="2ECCEC11" w14:textId="6198573A" w:rsidR="00FA4813" w:rsidRDefault="00FA4813" w:rsidP="00FA4813">
            <w:r w:rsidRPr="00E4151A">
              <w:t>Reprint</w:t>
            </w:r>
          </w:p>
        </w:tc>
      </w:tr>
      <w:tr w:rsidR="00FA4813" w14:paraId="3676DC55" w14:textId="77777777" w:rsidTr="00E92567">
        <w:trPr>
          <w:jc w:val="center"/>
        </w:trPr>
        <w:tc>
          <w:tcPr>
            <w:tcW w:w="3103" w:type="dxa"/>
            <w:shd w:val="clear" w:color="auto" w:fill="CCECFF"/>
          </w:tcPr>
          <w:p w14:paraId="5483754A" w14:textId="77777777" w:rsidR="00FA4813" w:rsidRDefault="00FA4813" w:rsidP="00FA4813">
            <w:r>
              <w:t>Searching criteria</w:t>
            </w:r>
          </w:p>
        </w:tc>
        <w:tc>
          <w:tcPr>
            <w:tcW w:w="6230" w:type="dxa"/>
          </w:tcPr>
          <w:p w14:paraId="523781AE" w14:textId="470144B3" w:rsidR="00FA4813" w:rsidRDefault="00FA4813">
            <w:r w:rsidRPr="00E4151A">
              <w:t>Branch Name/No., Customer name, Customer ID., historical date, Product Type</w:t>
            </w:r>
            <w:r w:rsidR="003B484D">
              <w:t>(Loan Type/Loan Sub Type</w:t>
            </w:r>
            <w:r w:rsidR="003B484D">
              <w:rPr>
                <w:lang w:val="en-US"/>
              </w:rPr>
              <w:t>)</w:t>
            </w:r>
            <w:r w:rsidRPr="00E4151A">
              <w:t xml:space="preserve">, Source of Fund, currencywise, </w:t>
            </w:r>
            <w:r>
              <w:t>Account/GL Name</w:t>
            </w:r>
            <w:r w:rsidRPr="00E4151A">
              <w:t>,</w:t>
            </w:r>
            <w:r>
              <w:t xml:space="preserve"> </w:t>
            </w:r>
            <w:r w:rsidRPr="00FA4813">
              <w:t xml:space="preserve">Account/GL </w:t>
            </w:r>
            <w:r>
              <w:t>Code,</w:t>
            </w:r>
            <w:r w:rsidRPr="00E4151A">
              <w:t xml:space="preserve"> Loan Reference No., Settlement Account No., Settlement Account Name.</w:t>
            </w:r>
            <w:r w:rsidR="00DB7B50">
              <w:t>, Posting/Transaction Date, Value Date</w:t>
            </w:r>
          </w:p>
        </w:tc>
      </w:tr>
      <w:tr w:rsidR="004167C4" w14:paraId="19FFB9DE" w14:textId="77777777" w:rsidTr="00E92567">
        <w:trPr>
          <w:jc w:val="center"/>
        </w:trPr>
        <w:tc>
          <w:tcPr>
            <w:tcW w:w="3103" w:type="dxa"/>
            <w:shd w:val="clear" w:color="auto" w:fill="CCECFF"/>
          </w:tcPr>
          <w:p w14:paraId="72CCCF84" w14:textId="739928D5" w:rsidR="004167C4" w:rsidRDefault="004167C4" w:rsidP="004167C4">
            <w:r w:rsidRPr="00C411A0">
              <w:rPr>
                <w:lang w:val="en-US" w:bidi="th-TH"/>
              </w:rPr>
              <w:t>Generation Frequency</w:t>
            </w:r>
          </w:p>
        </w:tc>
        <w:tc>
          <w:tcPr>
            <w:tcW w:w="6230" w:type="dxa"/>
          </w:tcPr>
          <w:p w14:paraId="3641EBCC" w14:textId="0BBA7617" w:rsidR="004167C4" w:rsidRPr="00E4151A" w:rsidRDefault="00964175" w:rsidP="004167C4">
            <w:r w:rsidRPr="00964175">
              <w:t>Daily</w:t>
            </w:r>
          </w:p>
        </w:tc>
      </w:tr>
      <w:tr w:rsidR="004167C4" w14:paraId="16554BF2" w14:textId="77777777" w:rsidTr="00E92567">
        <w:trPr>
          <w:jc w:val="center"/>
        </w:trPr>
        <w:tc>
          <w:tcPr>
            <w:tcW w:w="3103" w:type="dxa"/>
            <w:shd w:val="clear" w:color="auto" w:fill="CCECFF"/>
          </w:tcPr>
          <w:p w14:paraId="066138BB" w14:textId="55C05B01" w:rsidR="004167C4" w:rsidRDefault="004167C4" w:rsidP="004167C4">
            <w:r>
              <w:rPr>
                <w:lang w:val="en-US" w:bidi="th-TH"/>
              </w:rPr>
              <w:t>Report Purpose</w:t>
            </w:r>
          </w:p>
        </w:tc>
        <w:tc>
          <w:tcPr>
            <w:tcW w:w="6230" w:type="dxa"/>
          </w:tcPr>
          <w:p w14:paraId="5ACA1A06" w14:textId="68A09E44" w:rsidR="004167C4" w:rsidRPr="00E4151A" w:rsidRDefault="00964175" w:rsidP="004167C4">
            <w:r w:rsidRPr="00964175">
              <w:t xml:space="preserve">List of entries posted for all the lending transactions after end of day  </w:t>
            </w:r>
          </w:p>
        </w:tc>
      </w:tr>
      <w:tr w:rsidR="004167C4" w14:paraId="015534D2" w14:textId="77777777" w:rsidTr="00E92567">
        <w:trPr>
          <w:jc w:val="center"/>
        </w:trPr>
        <w:tc>
          <w:tcPr>
            <w:tcW w:w="3103" w:type="dxa"/>
            <w:shd w:val="clear" w:color="auto" w:fill="CCECFF"/>
          </w:tcPr>
          <w:p w14:paraId="36C56ED7" w14:textId="4F70174B" w:rsidR="004167C4" w:rsidRDefault="004167C4" w:rsidP="004167C4">
            <w:r w:rsidRPr="00C411A0">
              <w:rPr>
                <w:lang w:val="en-US" w:bidi="th-TH"/>
              </w:rPr>
              <w:t>Actual Owner</w:t>
            </w:r>
          </w:p>
        </w:tc>
        <w:tc>
          <w:tcPr>
            <w:tcW w:w="6230" w:type="dxa"/>
          </w:tcPr>
          <w:p w14:paraId="4F3A0EC3" w14:textId="53F02755" w:rsidR="004167C4" w:rsidRPr="00E4151A" w:rsidRDefault="00964175" w:rsidP="004167C4">
            <w:r w:rsidRPr="00964175">
              <w:t>Lending</w:t>
            </w:r>
          </w:p>
        </w:tc>
      </w:tr>
    </w:tbl>
    <w:p w14:paraId="1D6FB81B" w14:textId="77777777" w:rsidR="00A03B1F" w:rsidRDefault="00A03B1F" w:rsidP="00A03B1F">
      <w:pPr>
        <w:ind w:left="360"/>
      </w:pPr>
    </w:p>
    <w:p w14:paraId="3CB857A1" w14:textId="77777777" w:rsidR="00E57C08" w:rsidRDefault="00E57C08" w:rsidP="00A03B1F">
      <w:pPr>
        <w:ind w:left="360"/>
      </w:pPr>
    </w:p>
    <w:p w14:paraId="2F4EF440" w14:textId="77777777" w:rsidR="00E57C08" w:rsidRPr="00A03B1F" w:rsidRDefault="00E57C08" w:rsidP="00A03B1F">
      <w:pPr>
        <w:ind w:left="360"/>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835"/>
        <w:gridCol w:w="2578"/>
        <w:gridCol w:w="2235"/>
      </w:tblGrid>
      <w:tr w:rsidR="002D3221" w:rsidRPr="00EF2CB4" w14:paraId="4E85C799" w14:textId="77777777" w:rsidTr="0072086F">
        <w:trPr>
          <w:trHeight w:val="290"/>
        </w:trPr>
        <w:tc>
          <w:tcPr>
            <w:tcW w:w="5240" w:type="dxa"/>
            <w:gridSpan w:val="2"/>
            <w:shd w:val="clear" w:color="000000" w:fill="8EA9DB"/>
            <w:hideMark/>
          </w:tcPr>
          <w:p w14:paraId="55F16A29" w14:textId="0AD31B04"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Report Title:  G/L Summary (Final)</w:t>
            </w:r>
          </w:p>
        </w:tc>
        <w:tc>
          <w:tcPr>
            <w:tcW w:w="2578" w:type="dxa"/>
            <w:shd w:val="clear" w:color="000000" w:fill="8EA9DB"/>
            <w:hideMark/>
          </w:tcPr>
          <w:p w14:paraId="1105EC4A" w14:textId="7F1B50A3"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Report Title:</w:t>
            </w:r>
          </w:p>
        </w:tc>
        <w:tc>
          <w:tcPr>
            <w:tcW w:w="2235" w:type="dxa"/>
            <w:vMerge w:val="restart"/>
            <w:shd w:val="clear" w:color="000000" w:fill="D9E1F2"/>
            <w:noWrap/>
            <w:hideMark/>
          </w:tcPr>
          <w:p w14:paraId="2B4699C4" w14:textId="77777777" w:rsidR="002D3221" w:rsidRPr="0072086F" w:rsidRDefault="002D3221"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2D3221" w:rsidRPr="00EF2CB4" w14:paraId="265278D1" w14:textId="77777777" w:rsidTr="0072086F">
        <w:trPr>
          <w:trHeight w:val="290"/>
        </w:trPr>
        <w:tc>
          <w:tcPr>
            <w:tcW w:w="2405" w:type="dxa"/>
            <w:shd w:val="clear" w:color="000000" w:fill="D9E1F2"/>
            <w:noWrap/>
            <w:hideMark/>
          </w:tcPr>
          <w:p w14:paraId="7D4718C9"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Exim Field:</w:t>
            </w:r>
          </w:p>
        </w:tc>
        <w:tc>
          <w:tcPr>
            <w:tcW w:w="2835" w:type="dxa"/>
            <w:shd w:val="clear" w:color="000000" w:fill="D9E1F2"/>
          </w:tcPr>
          <w:p w14:paraId="0F3276BB" w14:textId="3FFD0AFE" w:rsidR="002D3221" w:rsidRPr="0072086F" w:rsidRDefault="002D3221" w:rsidP="00384886">
            <w:pPr>
              <w:rPr>
                <w:rFonts w:eastAsia="Times New Roman"/>
                <w:noProof w:val="0"/>
                <w:color w:val="000000"/>
                <w:lang w:val="en-US" w:bidi="th-TH"/>
              </w:rPr>
            </w:pPr>
            <w:r w:rsidRPr="00EF2CB4">
              <w:rPr>
                <w:rFonts w:eastAsia="Times New Roman"/>
                <w:noProof w:val="0"/>
                <w:color w:val="000000"/>
                <w:lang w:val="en-US" w:bidi="th-TH"/>
              </w:rPr>
              <w:t>Description/Formular</w:t>
            </w:r>
          </w:p>
        </w:tc>
        <w:tc>
          <w:tcPr>
            <w:tcW w:w="2578" w:type="dxa"/>
            <w:shd w:val="clear" w:color="000000" w:fill="D9E1F2"/>
            <w:noWrap/>
            <w:hideMark/>
          </w:tcPr>
          <w:p w14:paraId="2B8EDFEA" w14:textId="298284EE"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CBS9 Field:</w:t>
            </w:r>
          </w:p>
        </w:tc>
        <w:tc>
          <w:tcPr>
            <w:tcW w:w="2235" w:type="dxa"/>
            <w:vMerge/>
            <w:hideMark/>
          </w:tcPr>
          <w:p w14:paraId="2330E874" w14:textId="77777777" w:rsidR="002D3221" w:rsidRPr="0072086F" w:rsidRDefault="002D3221" w:rsidP="00384886">
            <w:pPr>
              <w:rPr>
                <w:rFonts w:eastAsia="Times New Roman"/>
                <w:noProof w:val="0"/>
                <w:color w:val="000000"/>
                <w:lang w:val="en-US" w:bidi="th-TH"/>
              </w:rPr>
            </w:pPr>
          </w:p>
        </w:tc>
      </w:tr>
      <w:tr w:rsidR="002D3221" w:rsidRPr="00EF2CB4" w14:paraId="460EB1A3" w14:textId="77777777" w:rsidTr="0072086F">
        <w:trPr>
          <w:trHeight w:val="290"/>
        </w:trPr>
        <w:tc>
          <w:tcPr>
            <w:tcW w:w="2405" w:type="dxa"/>
            <w:shd w:val="clear" w:color="auto" w:fill="auto"/>
            <w:noWrap/>
            <w:hideMark/>
          </w:tcPr>
          <w:p w14:paraId="44F1B920"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AS AT</w:t>
            </w:r>
          </w:p>
        </w:tc>
        <w:tc>
          <w:tcPr>
            <w:tcW w:w="2835" w:type="dxa"/>
          </w:tcPr>
          <w:p w14:paraId="3DF22AA1"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hideMark/>
          </w:tcPr>
          <w:p w14:paraId="0857DA3E" w14:textId="1E01965D"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2D5C394B" w14:textId="30EE0D69"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1990310359"/>
                <w:placeholder>
                  <w:docPart w:val="9AF781B2652A490AB0692BBE93FF69B0"/>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407CCD67" w14:textId="77777777" w:rsidTr="0072086F">
        <w:trPr>
          <w:trHeight w:val="290"/>
        </w:trPr>
        <w:tc>
          <w:tcPr>
            <w:tcW w:w="2405" w:type="dxa"/>
            <w:shd w:val="clear" w:color="auto" w:fill="auto"/>
            <w:noWrap/>
            <w:hideMark/>
          </w:tcPr>
          <w:p w14:paraId="3CC18751"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Page</w:t>
            </w:r>
          </w:p>
        </w:tc>
        <w:tc>
          <w:tcPr>
            <w:tcW w:w="2835" w:type="dxa"/>
          </w:tcPr>
          <w:p w14:paraId="33DDD5D0"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hideMark/>
          </w:tcPr>
          <w:p w14:paraId="677104BE" w14:textId="0E5A28D9"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75CFD073" w14:textId="3E31F5CA"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64503680"/>
                <w:placeholder>
                  <w:docPart w:val="CC049C029CA045C2B0D56CDA3D52DBE2"/>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05B17009" w14:textId="77777777" w:rsidTr="0072086F">
        <w:trPr>
          <w:trHeight w:val="290"/>
        </w:trPr>
        <w:tc>
          <w:tcPr>
            <w:tcW w:w="2405" w:type="dxa"/>
            <w:shd w:val="clear" w:color="auto" w:fill="auto"/>
            <w:noWrap/>
            <w:hideMark/>
          </w:tcPr>
          <w:p w14:paraId="0EE0CB8D"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Date / Time</w:t>
            </w:r>
          </w:p>
        </w:tc>
        <w:tc>
          <w:tcPr>
            <w:tcW w:w="2835" w:type="dxa"/>
          </w:tcPr>
          <w:p w14:paraId="6CCC9485"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hideMark/>
          </w:tcPr>
          <w:p w14:paraId="60ED9F9C" w14:textId="60606341"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17111724" w14:textId="5DD852A9"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854878881"/>
                <w:placeholder>
                  <w:docPart w:val="16F94D517B4F44A2AA4C855A67046D38"/>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7CEA5449" w14:textId="77777777" w:rsidTr="0072086F">
        <w:trPr>
          <w:trHeight w:val="290"/>
        </w:trPr>
        <w:tc>
          <w:tcPr>
            <w:tcW w:w="2405" w:type="dxa"/>
            <w:shd w:val="clear" w:color="auto" w:fill="auto"/>
            <w:noWrap/>
            <w:hideMark/>
          </w:tcPr>
          <w:p w14:paraId="0323C657"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835" w:type="dxa"/>
          </w:tcPr>
          <w:p w14:paraId="386F8B2C"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hideMark/>
          </w:tcPr>
          <w:p w14:paraId="0E7CAC82" w14:textId="7F6A9F55"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5FF2B3D8" w14:textId="0519A0A6"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2126583848"/>
                <w:placeholder>
                  <w:docPart w:val="A841FCC2221D4AC98386B318C878DD72"/>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70E32A4B" w14:textId="77777777" w:rsidTr="0072086F">
        <w:trPr>
          <w:trHeight w:val="290"/>
        </w:trPr>
        <w:tc>
          <w:tcPr>
            <w:tcW w:w="2405" w:type="dxa"/>
            <w:shd w:val="clear" w:color="auto" w:fill="auto"/>
            <w:noWrap/>
            <w:hideMark/>
          </w:tcPr>
          <w:p w14:paraId="44B06729"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Loan system</w:t>
            </w:r>
          </w:p>
        </w:tc>
        <w:tc>
          <w:tcPr>
            <w:tcW w:w="2835" w:type="dxa"/>
          </w:tcPr>
          <w:p w14:paraId="3052B60D"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hideMark/>
          </w:tcPr>
          <w:p w14:paraId="3E726670" w14:textId="2A3AE43D"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45D0A8A9" w14:textId="32B4346A"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435835594"/>
                <w:placeholder>
                  <w:docPart w:val="1750F52CD96142328753AD73156B4FA5"/>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520314CF" w14:textId="77777777" w:rsidTr="0072086F">
        <w:trPr>
          <w:trHeight w:val="290"/>
        </w:trPr>
        <w:tc>
          <w:tcPr>
            <w:tcW w:w="2405" w:type="dxa"/>
            <w:shd w:val="clear" w:color="auto" w:fill="auto"/>
            <w:noWrap/>
            <w:hideMark/>
          </w:tcPr>
          <w:p w14:paraId="55DA6359"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Program</w:t>
            </w:r>
          </w:p>
        </w:tc>
        <w:tc>
          <w:tcPr>
            <w:tcW w:w="2835" w:type="dxa"/>
          </w:tcPr>
          <w:p w14:paraId="6D4D25A7"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hideMark/>
          </w:tcPr>
          <w:p w14:paraId="362240F3" w14:textId="701EEBE8"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5B22682B" w14:textId="76C5FC31"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1270926325"/>
                <w:placeholder>
                  <w:docPart w:val="CE45F423077F42AAB4539AA0F6475E3F"/>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02BAD0AE" w14:textId="77777777" w:rsidTr="0072086F">
        <w:trPr>
          <w:trHeight w:val="290"/>
        </w:trPr>
        <w:tc>
          <w:tcPr>
            <w:tcW w:w="2405" w:type="dxa"/>
            <w:shd w:val="clear" w:color="auto" w:fill="auto"/>
            <w:noWrap/>
            <w:hideMark/>
          </w:tcPr>
          <w:p w14:paraId="5B422536"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User</w:t>
            </w:r>
          </w:p>
        </w:tc>
        <w:tc>
          <w:tcPr>
            <w:tcW w:w="2835" w:type="dxa"/>
          </w:tcPr>
          <w:p w14:paraId="7E15F422"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hideMark/>
          </w:tcPr>
          <w:p w14:paraId="139A648F" w14:textId="43AA79F8"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2510708E" w14:textId="70E2525A"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1167015137"/>
                <w:placeholder>
                  <w:docPart w:val="B88AE73ACDC642F1A737A4731E4D9FD3"/>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6266325E" w14:textId="77777777" w:rsidTr="0072086F">
        <w:trPr>
          <w:trHeight w:val="290"/>
        </w:trPr>
        <w:tc>
          <w:tcPr>
            <w:tcW w:w="2405" w:type="dxa"/>
            <w:shd w:val="clear" w:color="auto" w:fill="auto"/>
            <w:noWrap/>
            <w:hideMark/>
          </w:tcPr>
          <w:p w14:paraId="53E45590"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SEQ</w:t>
            </w:r>
          </w:p>
        </w:tc>
        <w:tc>
          <w:tcPr>
            <w:tcW w:w="2835" w:type="dxa"/>
          </w:tcPr>
          <w:p w14:paraId="6193FAAC"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hideMark/>
          </w:tcPr>
          <w:p w14:paraId="79B3518C" w14:textId="2B43C2C6"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6F4C6FB4" w14:textId="617BDCEB"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370280672"/>
                <w:placeholder>
                  <w:docPart w:val="58DC068D82FC40189ED27C642A03106E"/>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310FDBEC" w14:textId="77777777" w:rsidTr="0072086F">
        <w:trPr>
          <w:trHeight w:val="290"/>
        </w:trPr>
        <w:tc>
          <w:tcPr>
            <w:tcW w:w="2405" w:type="dxa"/>
            <w:shd w:val="clear" w:color="auto" w:fill="auto"/>
            <w:noWrap/>
            <w:hideMark/>
          </w:tcPr>
          <w:p w14:paraId="05A7223C"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Acc No.</w:t>
            </w:r>
          </w:p>
        </w:tc>
        <w:tc>
          <w:tcPr>
            <w:tcW w:w="2835" w:type="dxa"/>
          </w:tcPr>
          <w:p w14:paraId="1923AEFD" w14:textId="13FE0514" w:rsidR="002D3221" w:rsidRPr="0072086F" w:rsidRDefault="007E3092" w:rsidP="00384886">
            <w:pPr>
              <w:rPr>
                <w:rFonts w:eastAsia="Times New Roman"/>
                <w:noProof w:val="0"/>
                <w:color w:val="000000"/>
                <w:lang w:val="en-US" w:bidi="th-TH"/>
              </w:rPr>
            </w:pPr>
            <w:r w:rsidRPr="0072086F">
              <w:rPr>
                <w:rFonts w:eastAsia="Times New Roman"/>
                <w:noProof w:val="0"/>
                <w:color w:val="000000"/>
                <w:lang w:val="en-US" w:bidi="th-TH"/>
              </w:rPr>
              <w:t>Account number of GL</w:t>
            </w:r>
          </w:p>
        </w:tc>
        <w:tc>
          <w:tcPr>
            <w:tcW w:w="2578" w:type="dxa"/>
            <w:shd w:val="clear" w:color="auto" w:fill="auto"/>
            <w:noWrap/>
            <w:hideMark/>
          </w:tcPr>
          <w:p w14:paraId="77D9025A" w14:textId="05048309"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5B3C3D7D" w14:textId="63F69FA7"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2121788794"/>
                <w:placeholder>
                  <w:docPart w:val="2DD62458F0D34F0CB0A62BA830F6F6EE"/>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2C878712" w14:textId="77777777" w:rsidTr="0072086F">
        <w:trPr>
          <w:trHeight w:val="290"/>
        </w:trPr>
        <w:tc>
          <w:tcPr>
            <w:tcW w:w="2405" w:type="dxa"/>
            <w:shd w:val="clear" w:color="auto" w:fill="auto"/>
            <w:noWrap/>
            <w:hideMark/>
          </w:tcPr>
          <w:p w14:paraId="4874BBB5"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Account name</w:t>
            </w:r>
          </w:p>
        </w:tc>
        <w:tc>
          <w:tcPr>
            <w:tcW w:w="2835" w:type="dxa"/>
          </w:tcPr>
          <w:p w14:paraId="66772C70" w14:textId="393AFB54" w:rsidR="002D3221" w:rsidRPr="0072086F" w:rsidRDefault="007E3092" w:rsidP="00384886">
            <w:pPr>
              <w:rPr>
                <w:rFonts w:eastAsia="Times New Roman"/>
                <w:noProof w:val="0"/>
                <w:color w:val="000000"/>
                <w:lang w:val="en-US" w:bidi="th-TH"/>
              </w:rPr>
            </w:pPr>
            <w:r w:rsidRPr="0072086F">
              <w:rPr>
                <w:rFonts w:eastAsia="Times New Roman"/>
                <w:noProof w:val="0"/>
                <w:color w:val="000000"/>
                <w:lang w:val="en-US" w:bidi="th-TH"/>
              </w:rPr>
              <w:t>Account name of GL</w:t>
            </w:r>
          </w:p>
        </w:tc>
        <w:tc>
          <w:tcPr>
            <w:tcW w:w="2578" w:type="dxa"/>
            <w:shd w:val="clear" w:color="auto" w:fill="auto"/>
            <w:noWrap/>
            <w:hideMark/>
          </w:tcPr>
          <w:p w14:paraId="4151F9D4" w14:textId="08FCD4AA"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00EA0326" w14:textId="0B78BA75"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1848592328"/>
                <w:placeholder>
                  <w:docPart w:val="0B84F49EED6A4158848B23DF6EAA73D7"/>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44A4D0C4" w14:textId="77777777" w:rsidTr="0072086F">
        <w:trPr>
          <w:trHeight w:val="290"/>
        </w:trPr>
        <w:tc>
          <w:tcPr>
            <w:tcW w:w="2405" w:type="dxa"/>
            <w:shd w:val="clear" w:color="auto" w:fill="auto"/>
            <w:noWrap/>
            <w:hideMark/>
          </w:tcPr>
          <w:p w14:paraId="66559534"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Date</w:t>
            </w:r>
          </w:p>
        </w:tc>
        <w:tc>
          <w:tcPr>
            <w:tcW w:w="2835" w:type="dxa"/>
          </w:tcPr>
          <w:p w14:paraId="1EED07FC" w14:textId="1E6E4ECD" w:rsidR="002D3221" w:rsidRPr="0072086F" w:rsidRDefault="00106A7D" w:rsidP="00384886">
            <w:pPr>
              <w:rPr>
                <w:rFonts w:eastAsia="Times New Roman"/>
                <w:noProof w:val="0"/>
                <w:color w:val="000000"/>
                <w:lang w:val="en-US" w:bidi="th-TH"/>
              </w:rPr>
            </w:pPr>
            <w:r w:rsidRPr="0072086F">
              <w:rPr>
                <w:rFonts w:eastAsia="Times New Roman"/>
                <w:noProof w:val="0"/>
                <w:color w:val="000000"/>
                <w:lang w:val="en-US" w:bidi="th-TH"/>
              </w:rPr>
              <w:t>Day of generating report is the same day as search day on printing report</w:t>
            </w:r>
          </w:p>
        </w:tc>
        <w:tc>
          <w:tcPr>
            <w:tcW w:w="2578" w:type="dxa"/>
            <w:shd w:val="clear" w:color="auto" w:fill="auto"/>
            <w:noWrap/>
            <w:hideMark/>
          </w:tcPr>
          <w:p w14:paraId="7C49E529" w14:textId="04F0A4C0"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39E94264" w14:textId="076BEFAE"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275645099"/>
                <w:placeholder>
                  <w:docPart w:val="71A602F3A642488392845DF5034E9D78"/>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528A60C1" w14:textId="77777777" w:rsidTr="0072086F">
        <w:trPr>
          <w:trHeight w:val="290"/>
        </w:trPr>
        <w:tc>
          <w:tcPr>
            <w:tcW w:w="2405" w:type="dxa"/>
            <w:shd w:val="clear" w:color="auto" w:fill="auto"/>
            <w:noWrap/>
            <w:hideMark/>
          </w:tcPr>
          <w:p w14:paraId="01E9D243"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Centre code</w:t>
            </w:r>
          </w:p>
        </w:tc>
        <w:tc>
          <w:tcPr>
            <w:tcW w:w="2835" w:type="dxa"/>
          </w:tcPr>
          <w:p w14:paraId="56201974" w14:textId="5FC813AD" w:rsidR="00D073C5" w:rsidRPr="0072086F" w:rsidRDefault="00D073C5" w:rsidP="00384886">
            <w:pPr>
              <w:rPr>
                <w:rFonts w:eastAsia="Times New Roman"/>
                <w:noProof w:val="0"/>
                <w:color w:val="000000"/>
                <w:lang w:val="en-US" w:bidi="th-TH"/>
              </w:rPr>
            </w:pPr>
            <w:r w:rsidRPr="0072086F">
              <w:rPr>
                <w:rFonts w:eastAsia="Times New Roman"/>
                <w:noProof w:val="0"/>
                <w:color w:val="000000"/>
                <w:lang w:val="en-US" w:bidi="th-TH"/>
              </w:rPr>
              <w:t>1004002 = Profit center code</w:t>
            </w:r>
          </w:p>
          <w:p w14:paraId="6EA8EBA1" w14:textId="2F5E77A1" w:rsidR="004454C6" w:rsidRPr="0072086F" w:rsidRDefault="004454C6" w:rsidP="00384886">
            <w:pPr>
              <w:rPr>
                <w:rFonts w:eastAsia="Times New Roman"/>
                <w:noProof w:val="0"/>
                <w:color w:val="000000"/>
                <w:lang w:val="en-US" w:bidi="th-TH"/>
              </w:rPr>
            </w:pPr>
            <w:r w:rsidRPr="0072086F">
              <w:rPr>
                <w:rFonts w:eastAsia="Times New Roman"/>
                <w:noProof w:val="0"/>
                <w:color w:val="000000"/>
                <w:lang w:val="en-US" w:bidi="th-TH"/>
              </w:rPr>
              <w:t xml:space="preserve">Compare </w:t>
            </w:r>
          </w:p>
          <w:p w14:paraId="79BCCD10" w14:textId="61646251" w:rsidR="002D3221" w:rsidRPr="0072086F" w:rsidRDefault="004454C6" w:rsidP="00384886">
            <w:pPr>
              <w:rPr>
                <w:rFonts w:eastAsia="Times New Roman"/>
                <w:noProof w:val="0"/>
                <w:color w:val="000000"/>
                <w:lang w:val="en-US" w:bidi="th-TH"/>
              </w:rPr>
            </w:pPr>
            <w:r w:rsidRPr="0072086F">
              <w:rPr>
                <w:rFonts w:eastAsia="Times New Roman"/>
                <w:noProof w:val="0"/>
                <w:color w:val="000000"/>
                <w:lang w:val="en-US" w:bidi="th-TH"/>
              </w:rPr>
              <w:t xml:space="preserve">If the payment will come from Payments Module (GFT), system </w:t>
            </w:r>
            <w:r w:rsidRPr="0072086F">
              <w:rPr>
                <w:rFonts w:eastAsia="Times New Roman"/>
                <w:noProof w:val="0"/>
                <w:color w:val="000000"/>
                <w:lang w:val="en-US" w:bidi="th-TH"/>
              </w:rPr>
              <w:lastRenderedPageBreak/>
              <w:t>should get the profit center attached to the loan account number in Customer Lending.</w:t>
            </w:r>
          </w:p>
        </w:tc>
        <w:tc>
          <w:tcPr>
            <w:tcW w:w="2578" w:type="dxa"/>
            <w:shd w:val="clear" w:color="auto" w:fill="auto"/>
            <w:noWrap/>
            <w:hideMark/>
          </w:tcPr>
          <w:p w14:paraId="02340CC4" w14:textId="065804CC"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lastRenderedPageBreak/>
              <w:t> </w:t>
            </w:r>
          </w:p>
        </w:tc>
        <w:tc>
          <w:tcPr>
            <w:tcW w:w="2235" w:type="dxa"/>
            <w:shd w:val="clear" w:color="auto" w:fill="auto"/>
            <w:noWrap/>
            <w:hideMark/>
          </w:tcPr>
          <w:p w14:paraId="21DA6611" w14:textId="3C9B4716"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1896467115"/>
                <w:placeholder>
                  <w:docPart w:val="871EDF1EBFED4D4B991FCB4B53F3AE7E"/>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0A0A0FA3" w14:textId="77777777" w:rsidTr="0072086F">
        <w:trPr>
          <w:trHeight w:val="290"/>
        </w:trPr>
        <w:tc>
          <w:tcPr>
            <w:tcW w:w="2405" w:type="dxa"/>
            <w:shd w:val="clear" w:color="auto" w:fill="auto"/>
            <w:noWrap/>
            <w:hideMark/>
          </w:tcPr>
          <w:p w14:paraId="21AEA25C" w14:textId="7777777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Debit</w:t>
            </w:r>
          </w:p>
        </w:tc>
        <w:tc>
          <w:tcPr>
            <w:tcW w:w="2835" w:type="dxa"/>
          </w:tcPr>
          <w:p w14:paraId="24738D5F" w14:textId="7671EADE" w:rsidR="002D3221" w:rsidRPr="0072086F" w:rsidRDefault="0088600B" w:rsidP="00384886">
            <w:pPr>
              <w:rPr>
                <w:rFonts w:eastAsia="Times New Roman"/>
                <w:noProof w:val="0"/>
                <w:color w:val="000000"/>
                <w:lang w:val="en-US" w:bidi="th-TH"/>
              </w:rPr>
            </w:pPr>
            <w:r w:rsidRPr="0072086F">
              <w:rPr>
                <w:rFonts w:eastAsia="Times New Roman"/>
                <w:noProof w:val="0"/>
                <w:color w:val="000000"/>
                <w:lang w:val="en-US" w:bidi="th-TH"/>
              </w:rPr>
              <w:t>Every item on accounting GL</w:t>
            </w:r>
          </w:p>
        </w:tc>
        <w:tc>
          <w:tcPr>
            <w:tcW w:w="2578" w:type="dxa"/>
            <w:shd w:val="clear" w:color="auto" w:fill="auto"/>
            <w:noWrap/>
            <w:hideMark/>
          </w:tcPr>
          <w:p w14:paraId="43975985" w14:textId="5B13DF8A"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hideMark/>
          </w:tcPr>
          <w:p w14:paraId="205222B4" w14:textId="653BA3C6"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1331793500"/>
                <w:placeholder>
                  <w:docPart w:val="F7B2B84DD8514818A78F1285D5732EC4"/>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61B1FFA2" w14:textId="77777777" w:rsidTr="0072086F">
        <w:trPr>
          <w:trHeight w:val="290"/>
        </w:trPr>
        <w:tc>
          <w:tcPr>
            <w:tcW w:w="2405" w:type="dxa"/>
            <w:shd w:val="clear" w:color="auto" w:fill="auto"/>
            <w:noWrap/>
          </w:tcPr>
          <w:p w14:paraId="7FB2EE64" w14:textId="64807AAE"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Credit</w:t>
            </w:r>
          </w:p>
        </w:tc>
        <w:tc>
          <w:tcPr>
            <w:tcW w:w="2835" w:type="dxa"/>
          </w:tcPr>
          <w:p w14:paraId="17BABBE2" w14:textId="6D89902B" w:rsidR="002D3221" w:rsidRPr="0072086F" w:rsidRDefault="00C310B5" w:rsidP="00384886">
            <w:pPr>
              <w:rPr>
                <w:rFonts w:eastAsia="Times New Roman"/>
                <w:noProof w:val="0"/>
                <w:color w:val="000000"/>
                <w:lang w:val="en-US" w:bidi="th-TH"/>
              </w:rPr>
            </w:pPr>
            <w:r w:rsidRPr="0072086F">
              <w:rPr>
                <w:rFonts w:eastAsia="Times New Roman"/>
                <w:noProof w:val="0"/>
                <w:color w:val="000000"/>
                <w:lang w:val="en-US" w:bidi="th-TH"/>
              </w:rPr>
              <w:t>Every item on accounting GL, total amount of lending module</w:t>
            </w:r>
          </w:p>
        </w:tc>
        <w:tc>
          <w:tcPr>
            <w:tcW w:w="2578" w:type="dxa"/>
            <w:shd w:val="clear" w:color="auto" w:fill="auto"/>
            <w:noWrap/>
          </w:tcPr>
          <w:p w14:paraId="0E7077DB" w14:textId="00033FFF"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tcPr>
          <w:p w14:paraId="0BB2B40D" w14:textId="78ACD93F"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387770950"/>
                <w:placeholder>
                  <w:docPart w:val="D580FC81AE78453681B63056581197C6"/>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52774278" w14:textId="77777777" w:rsidTr="0072086F">
        <w:trPr>
          <w:trHeight w:val="290"/>
        </w:trPr>
        <w:tc>
          <w:tcPr>
            <w:tcW w:w="2405" w:type="dxa"/>
            <w:shd w:val="clear" w:color="auto" w:fill="auto"/>
            <w:noWrap/>
          </w:tcPr>
          <w:p w14:paraId="07EA6854" w14:textId="6595B64F"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Balance</w:t>
            </w:r>
          </w:p>
        </w:tc>
        <w:tc>
          <w:tcPr>
            <w:tcW w:w="2835" w:type="dxa"/>
          </w:tcPr>
          <w:p w14:paraId="674DEC9D" w14:textId="2F1E3C23" w:rsidR="002D3221" w:rsidRPr="0072086F" w:rsidRDefault="00AE7CA4" w:rsidP="00384886">
            <w:pPr>
              <w:rPr>
                <w:rFonts w:eastAsia="Times New Roman"/>
                <w:noProof w:val="0"/>
                <w:color w:val="000000"/>
                <w:lang w:val="en-US" w:bidi="th-TH"/>
              </w:rPr>
            </w:pPr>
            <w:r w:rsidRPr="0072086F">
              <w:rPr>
                <w:rFonts w:eastAsia="Times New Roman"/>
                <w:noProof w:val="0"/>
                <w:color w:val="000000"/>
                <w:lang w:val="en-US" w:bidi="th-TH"/>
              </w:rPr>
              <w:t>Debit - Credit = Balance</w:t>
            </w:r>
          </w:p>
        </w:tc>
        <w:tc>
          <w:tcPr>
            <w:tcW w:w="2578" w:type="dxa"/>
            <w:shd w:val="clear" w:color="auto" w:fill="auto"/>
            <w:noWrap/>
          </w:tcPr>
          <w:p w14:paraId="46B1063A" w14:textId="71C680F3"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 </w:t>
            </w:r>
          </w:p>
        </w:tc>
        <w:tc>
          <w:tcPr>
            <w:tcW w:w="2235" w:type="dxa"/>
            <w:shd w:val="clear" w:color="auto" w:fill="auto"/>
            <w:noWrap/>
          </w:tcPr>
          <w:p w14:paraId="1048C341" w14:textId="0A8EFB40"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1750917202"/>
                <w:placeholder>
                  <w:docPart w:val="A559A64F90064A3E8834CA791CAA1B05"/>
                </w:placeholder>
                <w:showingPlcHdr/>
                <w:dropDownList>
                  <w:listItem w:displayText="Supported" w:value="Supported"/>
                  <w:listItem w:displayText="To be develop" w:value="To be develop"/>
                  <w:listItem w:displayText="Drop" w:value="Drop"/>
                </w:dropDownList>
              </w:sdtPr>
              <w:sdtContent>
                <w:r w:rsidR="002D3221" w:rsidRPr="0072086F">
                  <w:rPr>
                    <w:rStyle w:val="PlaceholderText"/>
                  </w:rPr>
                  <w:t>Choose an item.</w:t>
                </w:r>
              </w:sdtContent>
            </w:sdt>
          </w:p>
        </w:tc>
      </w:tr>
      <w:tr w:rsidR="002D3221" w:rsidRPr="00EF2CB4" w14:paraId="1866A670" w14:textId="77777777" w:rsidTr="0072086F">
        <w:trPr>
          <w:trHeight w:val="290"/>
        </w:trPr>
        <w:tc>
          <w:tcPr>
            <w:tcW w:w="2405" w:type="dxa"/>
            <w:shd w:val="clear" w:color="auto" w:fill="auto"/>
            <w:noWrap/>
          </w:tcPr>
          <w:p w14:paraId="431EC73A" w14:textId="63E76957"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Branch No.</w:t>
            </w:r>
          </w:p>
        </w:tc>
        <w:tc>
          <w:tcPr>
            <w:tcW w:w="2835" w:type="dxa"/>
          </w:tcPr>
          <w:p w14:paraId="17BBB045"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tcPr>
          <w:p w14:paraId="0ECDCA86" w14:textId="337B2EB5" w:rsidR="002D3221" w:rsidRPr="0072086F" w:rsidRDefault="002D3221" w:rsidP="00384886">
            <w:pPr>
              <w:rPr>
                <w:rFonts w:eastAsia="Times New Roman"/>
                <w:noProof w:val="0"/>
                <w:color w:val="000000"/>
                <w:lang w:val="en-US" w:bidi="th-TH"/>
              </w:rPr>
            </w:pPr>
          </w:p>
        </w:tc>
        <w:tc>
          <w:tcPr>
            <w:tcW w:w="2235" w:type="dxa"/>
            <w:shd w:val="clear" w:color="auto" w:fill="auto"/>
            <w:noWrap/>
          </w:tcPr>
          <w:p w14:paraId="07DF30FA" w14:textId="55D6917E"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1214545705"/>
                <w:placeholder>
                  <w:docPart w:val="E163387DA6914AB499D6148028126D79"/>
                </w:placeholder>
                <w:showingPlcHdr/>
                <w:dropDownList>
                  <w:listItem w:displayText="Supported" w:value="Supported"/>
                  <w:listItem w:displayText="To be develop" w:value="To be develop"/>
                  <w:listItem w:displayText="Drop" w:value="Drop"/>
                </w:dropDownList>
              </w:sdtPr>
              <w:sdtContent>
                <w:r w:rsidR="00EF2CB4" w:rsidRPr="00EF2CB4">
                  <w:rPr>
                    <w:rStyle w:val="PlaceholderText"/>
                  </w:rPr>
                  <w:t>Choose an item.</w:t>
                </w:r>
              </w:sdtContent>
            </w:sdt>
          </w:p>
        </w:tc>
      </w:tr>
      <w:tr w:rsidR="002D3221" w:rsidRPr="00EF2CB4" w14:paraId="5C69C698" w14:textId="77777777" w:rsidTr="0072086F">
        <w:trPr>
          <w:trHeight w:val="290"/>
        </w:trPr>
        <w:tc>
          <w:tcPr>
            <w:tcW w:w="2405" w:type="dxa"/>
            <w:shd w:val="clear" w:color="auto" w:fill="auto"/>
            <w:noWrap/>
          </w:tcPr>
          <w:p w14:paraId="01635027" w14:textId="782D452E" w:rsidR="002D3221" w:rsidRPr="0072086F" w:rsidRDefault="002D3221" w:rsidP="00384886">
            <w:pPr>
              <w:rPr>
                <w:rFonts w:eastAsia="Times New Roman"/>
                <w:noProof w:val="0"/>
                <w:color w:val="000000"/>
                <w:lang w:val="en-US" w:bidi="th-TH"/>
              </w:rPr>
            </w:pPr>
            <w:r w:rsidRPr="0072086F">
              <w:rPr>
                <w:rFonts w:eastAsia="Times New Roman"/>
                <w:noProof w:val="0"/>
                <w:color w:val="000000"/>
                <w:lang w:val="en-US" w:bidi="th-TH"/>
              </w:rPr>
              <w:t>Branch Name</w:t>
            </w:r>
          </w:p>
        </w:tc>
        <w:tc>
          <w:tcPr>
            <w:tcW w:w="2835" w:type="dxa"/>
          </w:tcPr>
          <w:p w14:paraId="63B65C3B" w14:textId="77777777" w:rsidR="002D3221" w:rsidRPr="0072086F" w:rsidRDefault="002D3221" w:rsidP="00384886">
            <w:pPr>
              <w:rPr>
                <w:rFonts w:eastAsia="Times New Roman"/>
                <w:noProof w:val="0"/>
                <w:color w:val="000000"/>
                <w:lang w:val="en-US" w:bidi="th-TH"/>
              </w:rPr>
            </w:pPr>
          </w:p>
        </w:tc>
        <w:tc>
          <w:tcPr>
            <w:tcW w:w="2578" w:type="dxa"/>
            <w:shd w:val="clear" w:color="auto" w:fill="auto"/>
            <w:noWrap/>
          </w:tcPr>
          <w:p w14:paraId="5A06A203" w14:textId="16660ABB" w:rsidR="002D3221" w:rsidRPr="0072086F" w:rsidRDefault="002D3221" w:rsidP="00384886">
            <w:pPr>
              <w:rPr>
                <w:rFonts w:eastAsia="Times New Roman"/>
                <w:noProof w:val="0"/>
                <w:color w:val="000000"/>
                <w:lang w:val="en-US" w:bidi="th-TH"/>
              </w:rPr>
            </w:pPr>
          </w:p>
        </w:tc>
        <w:tc>
          <w:tcPr>
            <w:tcW w:w="2235" w:type="dxa"/>
            <w:shd w:val="clear" w:color="auto" w:fill="auto"/>
            <w:noWrap/>
          </w:tcPr>
          <w:p w14:paraId="4B822F9F" w14:textId="62E15BF4" w:rsidR="002D3221" w:rsidRPr="0072086F" w:rsidRDefault="00000000" w:rsidP="00384886">
            <w:pPr>
              <w:rPr>
                <w:rFonts w:eastAsia="Times New Roman"/>
                <w:noProof w:val="0"/>
                <w:color w:val="000000"/>
                <w:lang w:val="en-US" w:bidi="th-TH"/>
              </w:rPr>
            </w:pPr>
            <w:sdt>
              <w:sdtPr>
                <w:rPr>
                  <w:rFonts w:eastAsia="Times New Roman"/>
                  <w:noProof w:val="0"/>
                  <w:color w:val="000000"/>
                  <w:lang w:val="en-US" w:bidi="th-TH"/>
                </w:rPr>
                <w:id w:val="1822457502"/>
                <w:placeholder>
                  <w:docPart w:val="A914CB816DD1416FB67A6A58EF8B2087"/>
                </w:placeholder>
                <w:showingPlcHdr/>
                <w:dropDownList>
                  <w:listItem w:displayText="Supported" w:value="Supported"/>
                  <w:listItem w:displayText="To be develop" w:value="To be develop"/>
                  <w:listItem w:displayText="Drop" w:value="Drop"/>
                </w:dropDownList>
              </w:sdtPr>
              <w:sdtContent>
                <w:r w:rsidR="00EF2CB4" w:rsidRPr="00EF2CB4">
                  <w:rPr>
                    <w:rStyle w:val="PlaceholderText"/>
                  </w:rPr>
                  <w:t>Choose an item.</w:t>
                </w:r>
              </w:sdtContent>
            </w:sdt>
          </w:p>
        </w:tc>
      </w:tr>
      <w:tr w:rsidR="002D3221" w:rsidRPr="00EF2CB4" w14:paraId="0871EEF4" w14:textId="77777777" w:rsidTr="0072086F">
        <w:trPr>
          <w:trHeight w:val="290"/>
        </w:trPr>
        <w:tc>
          <w:tcPr>
            <w:tcW w:w="2405" w:type="dxa"/>
            <w:shd w:val="clear" w:color="auto" w:fill="auto"/>
            <w:noWrap/>
          </w:tcPr>
          <w:p w14:paraId="553F5D85" w14:textId="191B1307" w:rsidR="002D3221" w:rsidRPr="0072086F" w:rsidDel="00B81780" w:rsidRDefault="002D3221" w:rsidP="00384886">
            <w:pPr>
              <w:rPr>
                <w:rFonts w:eastAsia="Times New Roman"/>
                <w:noProof w:val="0"/>
                <w:color w:val="000000"/>
                <w:lang w:val="en-US" w:bidi="th-TH"/>
              </w:rPr>
            </w:pPr>
            <w:r w:rsidRPr="0072086F">
              <w:rPr>
                <w:rFonts w:eastAsia="Times New Roman"/>
                <w:noProof w:val="0"/>
                <w:color w:val="000000"/>
                <w:lang w:val="en-US" w:bidi="th-TH"/>
              </w:rPr>
              <w:t>Transaction Date</w:t>
            </w:r>
          </w:p>
        </w:tc>
        <w:tc>
          <w:tcPr>
            <w:tcW w:w="2835" w:type="dxa"/>
          </w:tcPr>
          <w:p w14:paraId="06588734" w14:textId="52EFA079" w:rsidR="002D3221" w:rsidRPr="0072086F" w:rsidRDefault="000909E0" w:rsidP="00384886">
            <w:pPr>
              <w:rPr>
                <w:rFonts w:eastAsia="Times New Roman"/>
                <w:noProof w:val="0"/>
                <w:color w:val="000000"/>
                <w:lang w:val="en-US" w:bidi="th-TH"/>
              </w:rPr>
            </w:pPr>
            <w:r w:rsidRPr="0072086F">
              <w:rPr>
                <w:rFonts w:eastAsia="Times New Roman"/>
                <w:noProof w:val="0"/>
                <w:color w:val="000000"/>
                <w:lang w:val="en-US" w:bidi="th-TH"/>
              </w:rPr>
              <w:t>Currently not in legacy system but need in the report</w:t>
            </w:r>
          </w:p>
        </w:tc>
        <w:tc>
          <w:tcPr>
            <w:tcW w:w="2578" w:type="dxa"/>
            <w:shd w:val="clear" w:color="auto" w:fill="auto"/>
            <w:noWrap/>
          </w:tcPr>
          <w:p w14:paraId="7AF3A8AE" w14:textId="32131C35" w:rsidR="002D3221" w:rsidRPr="0072086F" w:rsidDel="00B81780" w:rsidRDefault="002D3221" w:rsidP="00384886">
            <w:pPr>
              <w:rPr>
                <w:rFonts w:eastAsia="Times New Roman"/>
                <w:noProof w:val="0"/>
                <w:color w:val="000000"/>
                <w:lang w:val="en-US" w:bidi="th-TH"/>
              </w:rPr>
            </w:pPr>
            <w:r w:rsidRPr="0072086F">
              <w:rPr>
                <w:rFonts w:eastAsia="Times New Roman"/>
                <w:noProof w:val="0"/>
                <w:color w:val="000000"/>
                <w:lang w:val="en-US" w:bidi="th-TH"/>
              </w:rPr>
              <w:t xml:space="preserve"> </w:t>
            </w:r>
          </w:p>
        </w:tc>
        <w:tc>
          <w:tcPr>
            <w:tcW w:w="2235" w:type="dxa"/>
            <w:shd w:val="clear" w:color="auto" w:fill="auto"/>
            <w:noWrap/>
          </w:tcPr>
          <w:p w14:paraId="709B1498" w14:textId="23B8DEB8" w:rsidR="002D3221" w:rsidRPr="0072086F" w:rsidDel="00B81780" w:rsidRDefault="00000000" w:rsidP="00384886">
            <w:pPr>
              <w:rPr>
                <w:rFonts w:eastAsia="Times New Roman"/>
                <w:noProof w:val="0"/>
                <w:color w:val="000000"/>
                <w:lang w:val="en-US" w:bidi="th-TH"/>
              </w:rPr>
            </w:pPr>
            <w:sdt>
              <w:sdtPr>
                <w:rPr>
                  <w:rFonts w:eastAsia="Times New Roman"/>
                  <w:noProof w:val="0"/>
                  <w:color w:val="000000"/>
                  <w:lang w:val="en-US" w:bidi="th-TH"/>
                </w:rPr>
                <w:id w:val="274993413"/>
                <w:placeholder>
                  <w:docPart w:val="2B03628ABC884D6B9498990BB3DBDD7C"/>
                </w:placeholder>
                <w:showingPlcHdr/>
                <w:dropDownList>
                  <w:listItem w:displayText="Supported" w:value="Supported"/>
                  <w:listItem w:displayText="To be develop" w:value="To be develop"/>
                  <w:listItem w:displayText="Drop" w:value="Drop"/>
                </w:dropDownList>
              </w:sdtPr>
              <w:sdtContent>
                <w:r w:rsidR="00EF2CB4" w:rsidRPr="00EF2CB4">
                  <w:rPr>
                    <w:rStyle w:val="PlaceholderText"/>
                  </w:rPr>
                  <w:t>Choose an item.</w:t>
                </w:r>
              </w:sdtContent>
            </w:sdt>
          </w:p>
        </w:tc>
      </w:tr>
      <w:tr w:rsidR="002D3221" w:rsidRPr="00EF2CB4" w14:paraId="58A2E6C9" w14:textId="77777777" w:rsidTr="0072086F">
        <w:trPr>
          <w:trHeight w:val="290"/>
        </w:trPr>
        <w:tc>
          <w:tcPr>
            <w:tcW w:w="2405" w:type="dxa"/>
            <w:shd w:val="clear" w:color="auto" w:fill="auto"/>
            <w:noWrap/>
          </w:tcPr>
          <w:p w14:paraId="7E43B574" w14:textId="67A5C8BA" w:rsidR="002D3221" w:rsidRPr="0072086F" w:rsidDel="00B81780" w:rsidRDefault="002D3221" w:rsidP="00384886">
            <w:pPr>
              <w:rPr>
                <w:rFonts w:eastAsia="Times New Roman"/>
                <w:noProof w:val="0"/>
                <w:color w:val="000000"/>
                <w:lang w:val="en-US" w:bidi="th-TH"/>
              </w:rPr>
            </w:pPr>
            <w:r w:rsidRPr="0072086F">
              <w:rPr>
                <w:rFonts w:eastAsia="Times New Roman"/>
                <w:noProof w:val="0"/>
                <w:color w:val="000000"/>
                <w:lang w:val="en-US" w:bidi="th-TH"/>
              </w:rPr>
              <w:t>Value Date</w:t>
            </w:r>
          </w:p>
        </w:tc>
        <w:tc>
          <w:tcPr>
            <w:tcW w:w="2835" w:type="dxa"/>
          </w:tcPr>
          <w:p w14:paraId="0B59B93D" w14:textId="3D6C254C" w:rsidR="002D3221" w:rsidRPr="0072086F" w:rsidRDefault="000909E0" w:rsidP="00384886">
            <w:pPr>
              <w:rPr>
                <w:rFonts w:eastAsia="Times New Roman"/>
                <w:noProof w:val="0"/>
                <w:color w:val="000000"/>
                <w:lang w:val="en-US" w:bidi="th-TH"/>
              </w:rPr>
            </w:pPr>
            <w:r w:rsidRPr="0072086F">
              <w:rPr>
                <w:rFonts w:eastAsia="Times New Roman"/>
                <w:noProof w:val="0"/>
                <w:color w:val="000000"/>
                <w:lang w:val="en-US" w:bidi="th-TH"/>
              </w:rPr>
              <w:t>Currently not in legacy system but need in the report</w:t>
            </w:r>
          </w:p>
        </w:tc>
        <w:tc>
          <w:tcPr>
            <w:tcW w:w="2578" w:type="dxa"/>
            <w:shd w:val="clear" w:color="auto" w:fill="auto"/>
            <w:noWrap/>
          </w:tcPr>
          <w:p w14:paraId="06950D8B" w14:textId="6F5ACFBC" w:rsidR="002D3221" w:rsidRPr="0072086F" w:rsidDel="00B81780" w:rsidRDefault="002D3221" w:rsidP="00384886">
            <w:pPr>
              <w:rPr>
                <w:rFonts w:eastAsia="Times New Roman"/>
                <w:noProof w:val="0"/>
                <w:color w:val="000000"/>
                <w:lang w:val="en-US" w:bidi="th-TH"/>
              </w:rPr>
            </w:pPr>
          </w:p>
        </w:tc>
        <w:tc>
          <w:tcPr>
            <w:tcW w:w="2235" w:type="dxa"/>
            <w:shd w:val="clear" w:color="auto" w:fill="auto"/>
            <w:noWrap/>
          </w:tcPr>
          <w:p w14:paraId="1F353E47" w14:textId="75FE0897" w:rsidR="002D3221" w:rsidRPr="0072086F" w:rsidDel="00B81780" w:rsidRDefault="00000000" w:rsidP="00384886">
            <w:pPr>
              <w:rPr>
                <w:rFonts w:eastAsia="Times New Roman"/>
                <w:noProof w:val="0"/>
                <w:color w:val="000000"/>
                <w:lang w:val="en-US" w:bidi="th-TH"/>
              </w:rPr>
            </w:pPr>
            <w:sdt>
              <w:sdtPr>
                <w:rPr>
                  <w:rFonts w:eastAsia="Times New Roman"/>
                  <w:noProof w:val="0"/>
                  <w:color w:val="000000"/>
                  <w:lang w:val="en-US" w:bidi="th-TH"/>
                </w:rPr>
                <w:id w:val="110555365"/>
                <w:placeholder>
                  <w:docPart w:val="FCD0F85E547C4C538725C41915C91B77"/>
                </w:placeholder>
                <w:showingPlcHdr/>
                <w:dropDownList>
                  <w:listItem w:displayText="Supported" w:value="Supported"/>
                  <w:listItem w:displayText="To be develop" w:value="To be develop"/>
                  <w:listItem w:displayText="Drop" w:value="Drop"/>
                </w:dropDownList>
              </w:sdtPr>
              <w:sdtContent>
                <w:r w:rsidR="00EF2CB4" w:rsidRPr="00EF2CB4">
                  <w:rPr>
                    <w:rStyle w:val="PlaceholderText"/>
                  </w:rPr>
                  <w:t>Choose an item.</w:t>
                </w:r>
              </w:sdtContent>
            </w:sdt>
          </w:p>
        </w:tc>
      </w:tr>
    </w:tbl>
    <w:p w14:paraId="14A04E11" w14:textId="07068BD1" w:rsidR="00FC1D5C" w:rsidRDefault="00FC1D5C" w:rsidP="00A03B1F"/>
    <w:p w14:paraId="3AFCBB58" w14:textId="77777777" w:rsidR="00F31A54" w:rsidRDefault="00F31A54" w:rsidP="00F31A54">
      <w:pPr>
        <w:pStyle w:val="Heading3"/>
      </w:pPr>
      <w:bookmarkStart w:id="150" w:name="_Toc143189513"/>
      <w:r>
        <w:t>File / API Layout and Data Sheet</w:t>
      </w:r>
      <w:bookmarkEnd w:id="150"/>
    </w:p>
    <w:p w14:paraId="44300120" w14:textId="155858C9" w:rsidR="00C42A27" w:rsidRDefault="00EF3A99" w:rsidP="0072086F">
      <w:pPr>
        <w:ind w:left="1080" w:firstLine="360"/>
      </w:pPr>
      <w:r>
        <w:t>Not Applicable</w:t>
      </w:r>
    </w:p>
    <w:p w14:paraId="417FB5F1" w14:textId="297C01A8" w:rsidR="00EC6EE7" w:rsidRDefault="00F31A54" w:rsidP="00EC6EE7">
      <w:pPr>
        <w:pStyle w:val="Heading3"/>
      </w:pPr>
      <w:bookmarkStart w:id="151" w:name="_Toc140256014"/>
      <w:bookmarkStart w:id="152" w:name="_Toc143189514"/>
      <w:bookmarkEnd w:id="151"/>
      <w:r>
        <w:t>Report Layout and Data Sheet</w:t>
      </w:r>
      <w:bookmarkEnd w:id="152"/>
    </w:p>
    <w:p w14:paraId="484E9DCD" w14:textId="77777777" w:rsidR="001E2A4C" w:rsidRPr="00B643D7" w:rsidRDefault="001E2A4C" w:rsidP="001E2A4C">
      <w:pPr>
        <w:ind w:left="720" w:firstLine="720"/>
      </w:pPr>
      <w:r w:rsidRPr="00DF3C4F">
        <w:t>Not Applicable.</w:t>
      </w:r>
    </w:p>
    <w:p w14:paraId="3DBD6A59" w14:textId="394A5357" w:rsidR="00F31A54" w:rsidRDefault="00F31A54" w:rsidP="00F31A54">
      <w:pPr>
        <w:pStyle w:val="Heading3"/>
      </w:pPr>
      <w:bookmarkStart w:id="153" w:name="_Toc140256016"/>
      <w:bookmarkStart w:id="154" w:name="_Toc140256017"/>
      <w:bookmarkStart w:id="155" w:name="_Toc143189515"/>
      <w:bookmarkEnd w:id="153"/>
      <w:bookmarkEnd w:id="154"/>
      <w:r>
        <w:t>Additional Impacts</w:t>
      </w:r>
      <w:bookmarkEnd w:id="155"/>
    </w:p>
    <w:p w14:paraId="212E799D" w14:textId="77777777" w:rsidR="00E57C08" w:rsidRDefault="00E57C08" w:rsidP="00E57C08">
      <w:pPr>
        <w:pStyle w:val="Heading4"/>
      </w:pPr>
      <w:bookmarkStart w:id="156" w:name="_Toc143189516"/>
      <w:r w:rsidRPr="0073013C">
        <w:t>Integration</w:t>
      </w:r>
      <w:bookmarkEnd w:id="156"/>
      <w:r w:rsidRPr="0073013C">
        <w:t xml:space="preserve"> </w:t>
      </w:r>
    </w:p>
    <w:p w14:paraId="20BA84C9" w14:textId="29EAD72F" w:rsidR="001E2A4C" w:rsidRPr="001E2A4C" w:rsidRDefault="001E2A4C" w:rsidP="0072086F">
      <w:pPr>
        <w:ind w:left="1440" w:firstLine="720"/>
      </w:pPr>
      <w:r w:rsidRPr="00DF3C4F">
        <w:t>Not Applicable.</w:t>
      </w:r>
    </w:p>
    <w:p w14:paraId="0EFC47B7" w14:textId="77777777" w:rsidR="00E57C08" w:rsidRDefault="00E57C08" w:rsidP="00E57C08">
      <w:pPr>
        <w:pStyle w:val="Heading4"/>
      </w:pPr>
      <w:bookmarkStart w:id="157" w:name="_Toc143189517"/>
      <w:r w:rsidRPr="0073013C">
        <w:t>Migration</w:t>
      </w:r>
      <w:bookmarkEnd w:id="157"/>
    </w:p>
    <w:p w14:paraId="4B0E42B8" w14:textId="77777777" w:rsidR="001E2A4C" w:rsidRPr="00B643D7" w:rsidRDefault="001E2A4C" w:rsidP="0072086F">
      <w:pPr>
        <w:ind w:left="1440" w:firstLine="720"/>
      </w:pPr>
      <w:r w:rsidRPr="00DF3C4F">
        <w:t>Not Applicable.</w:t>
      </w:r>
    </w:p>
    <w:p w14:paraId="57F98737" w14:textId="77777777" w:rsidR="001E2A4C" w:rsidRPr="001E2A4C" w:rsidRDefault="001E2A4C" w:rsidP="00C1611A"/>
    <w:p w14:paraId="21560E36" w14:textId="77777777" w:rsidR="00F31A54" w:rsidRDefault="00F31A54" w:rsidP="00F31A54"/>
    <w:p w14:paraId="4A8EAA1F" w14:textId="77777777" w:rsidR="00C42A27" w:rsidRDefault="00C42A27" w:rsidP="00F31A54"/>
    <w:p w14:paraId="50525073" w14:textId="77777777" w:rsidR="00C42A27" w:rsidRDefault="00C42A27" w:rsidP="00F31A54"/>
    <w:p w14:paraId="0401DEF9" w14:textId="77777777" w:rsidR="00C42A27" w:rsidRDefault="00C42A27" w:rsidP="00F31A54"/>
    <w:p w14:paraId="3E0FE731" w14:textId="77777777" w:rsidR="00DF2518" w:rsidRDefault="00DF2518" w:rsidP="00F31A54"/>
    <w:p w14:paraId="40B1BDCB" w14:textId="77777777" w:rsidR="00DF2518" w:rsidRDefault="00DF2518" w:rsidP="00F31A54"/>
    <w:p w14:paraId="72EF4B28" w14:textId="77777777" w:rsidR="00DF2518" w:rsidRDefault="00DF2518" w:rsidP="00F31A54"/>
    <w:p w14:paraId="71DED705" w14:textId="77777777" w:rsidR="00DF2518" w:rsidRDefault="00DF2518" w:rsidP="00F31A54"/>
    <w:p w14:paraId="609C7048" w14:textId="77777777" w:rsidR="00DF2518" w:rsidRDefault="00DF2518" w:rsidP="00F31A54"/>
    <w:p w14:paraId="65E9A8E8" w14:textId="77777777" w:rsidR="00DF2518" w:rsidRDefault="00DF2518" w:rsidP="00F31A54"/>
    <w:p w14:paraId="025CA5D0" w14:textId="77777777" w:rsidR="00DF2518" w:rsidRDefault="00DF2518" w:rsidP="00F31A54"/>
    <w:p w14:paraId="1B4D35D4" w14:textId="77CA6C89" w:rsidR="00772CCE" w:rsidRPr="00772CCE" w:rsidRDefault="00DF2518" w:rsidP="00772CCE">
      <w:pPr>
        <w:pStyle w:val="Heading2"/>
      </w:pPr>
      <w:bookmarkStart w:id="158" w:name="_Toc143189518"/>
      <w:r w:rsidRPr="00DF2518">
        <w:t>Transfer overdue principal report</w:t>
      </w:r>
      <w:bookmarkEnd w:id="158"/>
    </w:p>
    <w:p w14:paraId="4B77DB0A" w14:textId="5260EE78" w:rsidR="00F31A54" w:rsidRDefault="00F31A54" w:rsidP="00F31A54">
      <w:pPr>
        <w:pStyle w:val="Heading3"/>
      </w:pPr>
      <w:bookmarkStart w:id="159" w:name="_Toc143189519"/>
      <w:r>
        <w:t>S</w:t>
      </w:r>
      <w:r w:rsidRPr="00061B9D">
        <w:t>upported Sample Transaction and Case from Customer</w:t>
      </w:r>
      <w:bookmarkEnd w:id="159"/>
    </w:p>
    <w:p w14:paraId="6BA94776" w14:textId="26DE25E4" w:rsidR="00EF370D" w:rsidRPr="00EF370D" w:rsidRDefault="00EF370D" w:rsidP="00A317B0">
      <w:r>
        <w:rPr>
          <w:lang w:val="en-US" w:bidi="th-TH"/>
        </w:rPr>
        <w:drawing>
          <wp:inline distT="0" distB="0" distL="0" distR="0" wp14:anchorId="33606196" wp14:editId="03EAB56B">
            <wp:extent cx="6390005" cy="2453005"/>
            <wp:effectExtent l="0" t="0" r="0" b="4445"/>
            <wp:docPr id="1984831004" name="Picture 198483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90005" cy="2453005"/>
                    </a:xfrm>
                    <a:prstGeom prst="rect">
                      <a:avLst/>
                    </a:prstGeom>
                  </pic:spPr>
                </pic:pic>
              </a:graphicData>
            </a:graphic>
          </wp:inline>
        </w:drawing>
      </w:r>
    </w:p>
    <w:p w14:paraId="4672A5DB" w14:textId="161448F9" w:rsidR="007C201E" w:rsidRDefault="007C201E" w:rsidP="007C201E"/>
    <w:p w14:paraId="707DD937" w14:textId="77777777" w:rsidR="00CC3E48" w:rsidRDefault="00CC3E48" w:rsidP="007C201E"/>
    <w:p w14:paraId="7FF9CD2A" w14:textId="77777777" w:rsidR="00CC3E48" w:rsidRDefault="00CC3E48" w:rsidP="00CC3E48">
      <w:pPr>
        <w:ind w:left="426"/>
      </w:pPr>
      <w:r>
        <w:t xml:space="preserve">Note: </w:t>
      </w:r>
    </w:p>
    <w:p w14:paraId="75C024F3" w14:textId="79BB2365" w:rsidR="00430B25" w:rsidRPr="00430B25" w:rsidRDefault="00CC3E48">
      <w:pPr>
        <w:pStyle w:val="ListParagraph"/>
        <w:numPr>
          <w:ilvl w:val="0"/>
          <w:numId w:val="11"/>
        </w:numPr>
        <w:rPr>
          <w:lang w:val="en-US" w:bidi="th-TH"/>
        </w:rPr>
      </w:pPr>
      <w:r>
        <w:rPr>
          <w:lang w:val="en-US" w:bidi="th-TH"/>
        </w:rPr>
        <w:t>All report are integate with ECM as End of day Process. (PDF Format)</w:t>
      </w:r>
      <w:r w:rsidR="00EB7764">
        <w:rPr>
          <w:lang w:val="en-US" w:bidi="th-TH"/>
        </w:rPr>
        <w:t>.</w:t>
      </w:r>
      <w:r w:rsidR="00430B25" w:rsidRPr="00430B25">
        <w:t xml:space="preserve"> </w:t>
      </w:r>
      <w:r w:rsidR="00430B25" w:rsidRPr="00430B25">
        <w:rPr>
          <w:lang w:val="en-US" w:bidi="th-TH"/>
        </w:rPr>
        <w:t>If ECM can not supported to store PDF report from symmetri CBS that no need to store in ECM.</w:t>
      </w:r>
    </w:p>
    <w:p w14:paraId="273C85F2" w14:textId="053B401A" w:rsidR="00CC3E48"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343D0332" w14:textId="14B7940C" w:rsidR="00CC3E48" w:rsidRPr="00335E24" w:rsidRDefault="00CC3E48">
      <w:pPr>
        <w:pStyle w:val="ListParagraph"/>
        <w:numPr>
          <w:ilvl w:val="0"/>
          <w:numId w:val="11"/>
        </w:numPr>
        <w:rPr>
          <w:lang w:val="en-US" w:bidi="th-TH"/>
        </w:rPr>
      </w:pPr>
      <w:r w:rsidRPr="00CC3E48">
        <w:rPr>
          <w:lang w:val="en-US" w:bidi="th-TH"/>
        </w:rPr>
        <w:t xml:space="preserve">All </w:t>
      </w:r>
      <w:r>
        <w:rPr>
          <w:lang w:val="en-US" w:bidi="th-TH"/>
        </w:rPr>
        <w:t>transaction that</w:t>
      </w:r>
      <w:r w:rsidRPr="00CC3E48">
        <w:rPr>
          <w:lang w:val="en-US" w:bidi="th-TH"/>
        </w:rPr>
        <w:t xml:space="preserve"> past due including principal</w:t>
      </w:r>
      <w:r>
        <w:rPr>
          <w:lang w:val="en-US" w:bidi="th-TH"/>
        </w:rPr>
        <w:t xml:space="preserve"> will be shown in the report.</w:t>
      </w:r>
    </w:p>
    <w:p w14:paraId="1C94DDAE" w14:textId="2BB2BB22" w:rsidR="007C201E" w:rsidRPr="007C201E" w:rsidRDefault="007C201E" w:rsidP="0072086F"/>
    <w:p w14:paraId="501AE792" w14:textId="77777777" w:rsidR="00F31A54" w:rsidRDefault="00F31A54" w:rsidP="00F31A54">
      <w:pPr>
        <w:pStyle w:val="Heading3"/>
      </w:pPr>
      <w:bookmarkStart w:id="160" w:name="_Toc143189520"/>
      <w:r>
        <w:t>Menu Modification</w:t>
      </w:r>
      <w:bookmarkEnd w:id="160"/>
    </w:p>
    <w:p w14:paraId="0A8D677F" w14:textId="68F6EBA5" w:rsidR="00AC76F5" w:rsidRPr="00772CCE" w:rsidRDefault="00772CCE" w:rsidP="0072086F">
      <w:pPr>
        <w:ind w:left="1080" w:firstLine="360"/>
      </w:pPr>
      <w:r>
        <w:t>Not Applicable.</w:t>
      </w:r>
    </w:p>
    <w:p w14:paraId="3332BD2F" w14:textId="77777777" w:rsidR="00F31A54" w:rsidRDefault="00F31A54" w:rsidP="00F31A54">
      <w:pPr>
        <w:pStyle w:val="Heading3"/>
      </w:pPr>
      <w:bookmarkStart w:id="161" w:name="_Toc143189521"/>
      <w:r>
        <w:t>Screen Layout and Data Sheet</w:t>
      </w:r>
      <w:bookmarkEnd w:id="161"/>
    </w:p>
    <w:p w14:paraId="7121917D" w14:textId="198493B1" w:rsidR="00AC76F5" w:rsidRPr="00BC6D10" w:rsidRDefault="00772CCE" w:rsidP="0072086F">
      <w:pPr>
        <w:ind w:left="1080" w:firstLine="360"/>
        <w:rPr>
          <w:rFonts w:eastAsia="Times New Roman"/>
          <w:noProof w:val="0"/>
          <w:lang w:val="en-US" w:bidi="th-TH"/>
        </w:rPr>
      </w:pPr>
      <w:r>
        <w:t>Not Applicable.</w:t>
      </w:r>
    </w:p>
    <w:p w14:paraId="0C798B89" w14:textId="77777777" w:rsidR="00F31A54" w:rsidRDefault="00F31A54" w:rsidP="00F31A54">
      <w:pPr>
        <w:pStyle w:val="Heading3"/>
      </w:pPr>
      <w:bookmarkStart w:id="162" w:name="_Toc143189522"/>
      <w:r>
        <w:t>To-be Process</w:t>
      </w:r>
      <w:bookmarkEnd w:id="162"/>
    </w:p>
    <w:p w14:paraId="43BE6C1B" w14:textId="77777777" w:rsidR="0083607C" w:rsidRPr="0083607C" w:rsidRDefault="0083607C" w:rsidP="00377786">
      <w:pPr>
        <w:rPr>
          <w:lang w:bidi="th-TH"/>
        </w:rPr>
      </w:pPr>
    </w:p>
    <w:tbl>
      <w:tblPr>
        <w:tblStyle w:val="TableGrid"/>
        <w:tblW w:w="0" w:type="auto"/>
        <w:jc w:val="center"/>
        <w:tblLook w:val="04A0" w:firstRow="1" w:lastRow="0" w:firstColumn="1" w:lastColumn="0" w:noHBand="0" w:noVBand="1"/>
      </w:tblPr>
      <w:tblGrid>
        <w:gridCol w:w="3103"/>
        <w:gridCol w:w="6230"/>
      </w:tblGrid>
      <w:tr w:rsidR="006A7A1F" w14:paraId="2904544A" w14:textId="77777777" w:rsidTr="00E92567">
        <w:trPr>
          <w:jc w:val="center"/>
        </w:trPr>
        <w:tc>
          <w:tcPr>
            <w:tcW w:w="3103" w:type="dxa"/>
            <w:shd w:val="clear" w:color="auto" w:fill="CCECFF"/>
          </w:tcPr>
          <w:p w14:paraId="7DCCC753" w14:textId="77777777" w:rsidR="006A7A1F" w:rsidRDefault="006A7A1F" w:rsidP="00E92567">
            <w:r>
              <w:t>Paper size</w:t>
            </w:r>
          </w:p>
        </w:tc>
        <w:tc>
          <w:tcPr>
            <w:tcW w:w="6230" w:type="dxa"/>
          </w:tcPr>
          <w:p w14:paraId="3407C459" w14:textId="77777777" w:rsidR="006A7A1F" w:rsidRDefault="006A7A1F" w:rsidP="00E92567">
            <w:r>
              <w:t>A4</w:t>
            </w:r>
          </w:p>
        </w:tc>
      </w:tr>
      <w:tr w:rsidR="00307DF8" w14:paraId="76972578" w14:textId="77777777" w:rsidTr="00E92567">
        <w:trPr>
          <w:jc w:val="center"/>
        </w:trPr>
        <w:tc>
          <w:tcPr>
            <w:tcW w:w="3103" w:type="dxa"/>
            <w:shd w:val="clear" w:color="auto" w:fill="CCECFF"/>
          </w:tcPr>
          <w:p w14:paraId="26225913" w14:textId="77777777" w:rsidR="00307DF8" w:rsidRDefault="00307DF8" w:rsidP="00307DF8">
            <w:r>
              <w:t>Reprinting require</w:t>
            </w:r>
          </w:p>
        </w:tc>
        <w:tc>
          <w:tcPr>
            <w:tcW w:w="6230" w:type="dxa"/>
          </w:tcPr>
          <w:p w14:paraId="0EBFFE9A" w14:textId="4DB84CC9" w:rsidR="00307DF8" w:rsidRDefault="00307DF8" w:rsidP="00307DF8">
            <w:r w:rsidRPr="00733FD7">
              <w:t>Reprint</w:t>
            </w:r>
          </w:p>
        </w:tc>
      </w:tr>
      <w:tr w:rsidR="00307DF8" w14:paraId="6C544FAA" w14:textId="77777777" w:rsidTr="00E92567">
        <w:trPr>
          <w:jc w:val="center"/>
        </w:trPr>
        <w:tc>
          <w:tcPr>
            <w:tcW w:w="3103" w:type="dxa"/>
            <w:shd w:val="clear" w:color="auto" w:fill="CCECFF"/>
          </w:tcPr>
          <w:p w14:paraId="1F857065" w14:textId="77777777" w:rsidR="00307DF8" w:rsidRDefault="00307DF8" w:rsidP="00307DF8">
            <w:r>
              <w:t>Searching criteria</w:t>
            </w:r>
          </w:p>
        </w:tc>
        <w:tc>
          <w:tcPr>
            <w:tcW w:w="6230" w:type="dxa"/>
          </w:tcPr>
          <w:p w14:paraId="5D3599A6" w14:textId="16B54F09" w:rsidR="00307DF8" w:rsidRDefault="00307DF8">
            <w:r w:rsidRPr="00733FD7">
              <w:t>Branch Name/No., Customer name, Customer ID., historical date, Product Type</w:t>
            </w:r>
            <w:r w:rsidR="003B484D">
              <w:t>(Loan Type/Loan Sub Type</w:t>
            </w:r>
            <w:r w:rsidR="003B484D">
              <w:rPr>
                <w:lang w:val="en-US"/>
              </w:rPr>
              <w:t>)</w:t>
            </w:r>
            <w:r w:rsidRPr="00733FD7">
              <w:t>, Source of Fund, currencywise, Due Date, Day Past Due, Loan Reference No.</w:t>
            </w:r>
          </w:p>
        </w:tc>
      </w:tr>
      <w:tr w:rsidR="004167C4" w14:paraId="34D88E2F" w14:textId="77777777" w:rsidTr="00E92567">
        <w:trPr>
          <w:jc w:val="center"/>
        </w:trPr>
        <w:tc>
          <w:tcPr>
            <w:tcW w:w="3103" w:type="dxa"/>
            <w:shd w:val="clear" w:color="auto" w:fill="CCECFF"/>
          </w:tcPr>
          <w:p w14:paraId="5C9F34C0" w14:textId="4572A155" w:rsidR="004167C4" w:rsidRDefault="004167C4" w:rsidP="004167C4">
            <w:r w:rsidRPr="00C411A0">
              <w:rPr>
                <w:lang w:val="en-US" w:bidi="th-TH"/>
              </w:rPr>
              <w:t>Generation Frequency</w:t>
            </w:r>
          </w:p>
        </w:tc>
        <w:tc>
          <w:tcPr>
            <w:tcW w:w="6230" w:type="dxa"/>
          </w:tcPr>
          <w:p w14:paraId="62B780E4" w14:textId="3436D7E1" w:rsidR="004167C4" w:rsidRPr="00733FD7" w:rsidRDefault="00964175" w:rsidP="004167C4">
            <w:r w:rsidRPr="00964175">
              <w:t>Online, On request</w:t>
            </w:r>
          </w:p>
        </w:tc>
      </w:tr>
      <w:tr w:rsidR="004167C4" w14:paraId="56DF3B84" w14:textId="77777777" w:rsidTr="00E92567">
        <w:trPr>
          <w:jc w:val="center"/>
        </w:trPr>
        <w:tc>
          <w:tcPr>
            <w:tcW w:w="3103" w:type="dxa"/>
            <w:shd w:val="clear" w:color="auto" w:fill="CCECFF"/>
          </w:tcPr>
          <w:p w14:paraId="547A3233" w14:textId="59A40C4D" w:rsidR="004167C4" w:rsidRDefault="004167C4" w:rsidP="004167C4">
            <w:r>
              <w:rPr>
                <w:lang w:val="en-US" w:bidi="th-TH"/>
              </w:rPr>
              <w:lastRenderedPageBreak/>
              <w:t>Report Purpose</w:t>
            </w:r>
          </w:p>
        </w:tc>
        <w:tc>
          <w:tcPr>
            <w:tcW w:w="6230" w:type="dxa"/>
          </w:tcPr>
          <w:p w14:paraId="6EE4B421" w14:textId="64893597" w:rsidR="004167C4" w:rsidRPr="00733FD7" w:rsidRDefault="00964175" w:rsidP="004167C4">
            <w:r w:rsidRPr="00964175">
              <w:t>List of all the Loan accounts which have been transferred to overdue. (As-of date)</w:t>
            </w:r>
          </w:p>
        </w:tc>
      </w:tr>
      <w:tr w:rsidR="004167C4" w14:paraId="683818DC" w14:textId="77777777" w:rsidTr="00E92567">
        <w:trPr>
          <w:jc w:val="center"/>
        </w:trPr>
        <w:tc>
          <w:tcPr>
            <w:tcW w:w="3103" w:type="dxa"/>
            <w:shd w:val="clear" w:color="auto" w:fill="CCECFF"/>
          </w:tcPr>
          <w:p w14:paraId="4A30DCB7" w14:textId="0578C62F" w:rsidR="004167C4" w:rsidRDefault="004167C4" w:rsidP="004167C4">
            <w:r w:rsidRPr="00C411A0">
              <w:rPr>
                <w:lang w:val="en-US" w:bidi="th-TH"/>
              </w:rPr>
              <w:t>Actual Owner</w:t>
            </w:r>
          </w:p>
        </w:tc>
        <w:tc>
          <w:tcPr>
            <w:tcW w:w="6230" w:type="dxa"/>
          </w:tcPr>
          <w:p w14:paraId="4F902714" w14:textId="5381A012" w:rsidR="004167C4" w:rsidRPr="00733FD7" w:rsidRDefault="00964175" w:rsidP="004167C4">
            <w:r w:rsidRPr="00964175">
              <w:t>Lending</w:t>
            </w:r>
          </w:p>
        </w:tc>
      </w:tr>
    </w:tbl>
    <w:p w14:paraId="6814B767" w14:textId="77777777" w:rsidR="006A7A1F" w:rsidRPr="006A7A1F" w:rsidRDefault="006A7A1F" w:rsidP="006A7A1F"/>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500"/>
        <w:gridCol w:w="2482"/>
        <w:gridCol w:w="1957"/>
      </w:tblGrid>
      <w:tr w:rsidR="004C32AC" w:rsidRPr="00BF7908" w14:paraId="0B98FF19" w14:textId="77777777" w:rsidTr="0072086F">
        <w:trPr>
          <w:trHeight w:val="290"/>
        </w:trPr>
        <w:tc>
          <w:tcPr>
            <w:tcW w:w="5614" w:type="dxa"/>
            <w:gridSpan w:val="2"/>
            <w:shd w:val="clear" w:color="000000" w:fill="8EA9DB"/>
            <w:vAlign w:val="bottom"/>
            <w:hideMark/>
          </w:tcPr>
          <w:p w14:paraId="20B7420F" w14:textId="639820C2" w:rsidR="004C32AC" w:rsidRPr="0072086F" w:rsidRDefault="004C32AC" w:rsidP="00FC1D5C">
            <w:pPr>
              <w:rPr>
                <w:rFonts w:eastAsia="Times New Roman"/>
                <w:noProof w:val="0"/>
                <w:color w:val="000000"/>
                <w:lang w:val="en-US" w:bidi="th-TH"/>
              </w:rPr>
            </w:pPr>
            <w:r w:rsidRPr="0072086F">
              <w:rPr>
                <w:rFonts w:eastAsia="Times New Roman"/>
                <w:noProof w:val="0"/>
                <w:color w:val="000000"/>
                <w:lang w:val="en-US" w:bidi="th-TH"/>
              </w:rPr>
              <w:t>Report Title:  Transfer overdue principal report</w:t>
            </w:r>
          </w:p>
        </w:tc>
        <w:tc>
          <w:tcPr>
            <w:tcW w:w="2482" w:type="dxa"/>
            <w:shd w:val="clear" w:color="000000" w:fill="8EA9DB"/>
            <w:hideMark/>
          </w:tcPr>
          <w:p w14:paraId="0EC684CC" w14:textId="4F3E3655" w:rsidR="004C32AC" w:rsidRPr="0072086F" w:rsidRDefault="004C32AC" w:rsidP="00FC1D5C">
            <w:pPr>
              <w:rPr>
                <w:rFonts w:eastAsia="Times New Roman"/>
                <w:noProof w:val="0"/>
                <w:color w:val="000000"/>
                <w:lang w:val="en-US" w:bidi="th-TH"/>
              </w:rPr>
            </w:pPr>
            <w:r w:rsidRPr="0072086F">
              <w:rPr>
                <w:rFonts w:eastAsia="Times New Roman"/>
                <w:noProof w:val="0"/>
                <w:color w:val="000000"/>
                <w:lang w:val="en-US" w:bidi="th-TH"/>
              </w:rPr>
              <w:t>Report Title:</w:t>
            </w:r>
          </w:p>
        </w:tc>
        <w:tc>
          <w:tcPr>
            <w:tcW w:w="1957" w:type="dxa"/>
            <w:vMerge w:val="restart"/>
            <w:shd w:val="clear" w:color="000000" w:fill="D9E1F2"/>
            <w:noWrap/>
            <w:vAlign w:val="bottom"/>
            <w:hideMark/>
          </w:tcPr>
          <w:p w14:paraId="70E13AC8" w14:textId="77777777" w:rsidR="004C32AC" w:rsidRPr="0072086F" w:rsidRDefault="004C32AC" w:rsidP="00FC1D5C">
            <w:pPr>
              <w:jc w:val="center"/>
              <w:rPr>
                <w:rFonts w:eastAsia="Times New Roman"/>
                <w:noProof w:val="0"/>
                <w:color w:val="000000"/>
                <w:lang w:val="en-US" w:bidi="th-TH"/>
              </w:rPr>
            </w:pPr>
            <w:r w:rsidRPr="0072086F">
              <w:rPr>
                <w:rFonts w:eastAsia="Times New Roman"/>
                <w:noProof w:val="0"/>
                <w:color w:val="000000"/>
                <w:lang w:val="en-US" w:bidi="th-TH"/>
              </w:rPr>
              <w:t>Status</w:t>
            </w:r>
          </w:p>
        </w:tc>
      </w:tr>
      <w:tr w:rsidR="004C32AC" w:rsidRPr="00BF7908" w14:paraId="0B193BC9" w14:textId="77777777" w:rsidTr="0072086F">
        <w:trPr>
          <w:trHeight w:val="290"/>
        </w:trPr>
        <w:tc>
          <w:tcPr>
            <w:tcW w:w="3114" w:type="dxa"/>
            <w:shd w:val="clear" w:color="000000" w:fill="D9E1F2"/>
            <w:noWrap/>
            <w:vAlign w:val="bottom"/>
            <w:hideMark/>
          </w:tcPr>
          <w:p w14:paraId="077F200D"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Exim Field:</w:t>
            </w:r>
          </w:p>
        </w:tc>
        <w:tc>
          <w:tcPr>
            <w:tcW w:w="2500" w:type="dxa"/>
            <w:shd w:val="clear" w:color="000000" w:fill="D9E1F2"/>
          </w:tcPr>
          <w:p w14:paraId="61D669E1" w14:textId="6EF20FFB" w:rsidR="004C32AC" w:rsidRPr="0072086F" w:rsidRDefault="004C32AC" w:rsidP="004C32AC">
            <w:pPr>
              <w:rPr>
                <w:rFonts w:eastAsia="Times New Roman"/>
                <w:noProof w:val="0"/>
                <w:color w:val="000000"/>
                <w:lang w:val="en-US" w:bidi="th-TH"/>
              </w:rPr>
            </w:pPr>
            <w:r w:rsidRPr="00BF7908">
              <w:rPr>
                <w:rFonts w:eastAsia="Times New Roman"/>
                <w:noProof w:val="0"/>
                <w:color w:val="000000"/>
                <w:lang w:val="en-US" w:bidi="th-TH"/>
              </w:rPr>
              <w:t>Description/Formular</w:t>
            </w:r>
          </w:p>
        </w:tc>
        <w:tc>
          <w:tcPr>
            <w:tcW w:w="2482" w:type="dxa"/>
            <w:shd w:val="clear" w:color="000000" w:fill="D9E1F2"/>
            <w:noWrap/>
            <w:vAlign w:val="bottom"/>
            <w:hideMark/>
          </w:tcPr>
          <w:p w14:paraId="32FD4E84" w14:textId="316DF17F"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CBS9 Field:</w:t>
            </w:r>
          </w:p>
        </w:tc>
        <w:tc>
          <w:tcPr>
            <w:tcW w:w="1957" w:type="dxa"/>
            <w:vMerge/>
            <w:vAlign w:val="center"/>
            <w:hideMark/>
          </w:tcPr>
          <w:p w14:paraId="3AB9F5D8" w14:textId="77777777" w:rsidR="004C32AC" w:rsidRPr="0072086F" w:rsidRDefault="004C32AC" w:rsidP="004C32AC">
            <w:pPr>
              <w:rPr>
                <w:rFonts w:eastAsia="Times New Roman"/>
                <w:noProof w:val="0"/>
                <w:color w:val="000000"/>
                <w:lang w:val="en-US" w:bidi="th-TH"/>
              </w:rPr>
            </w:pPr>
          </w:p>
        </w:tc>
      </w:tr>
      <w:tr w:rsidR="004C32AC" w:rsidRPr="00BF7908" w14:paraId="6A16A45E" w14:textId="77777777" w:rsidTr="0072086F">
        <w:trPr>
          <w:trHeight w:val="290"/>
        </w:trPr>
        <w:tc>
          <w:tcPr>
            <w:tcW w:w="3114" w:type="dxa"/>
            <w:shd w:val="clear" w:color="auto" w:fill="auto"/>
            <w:noWrap/>
            <w:vAlign w:val="bottom"/>
            <w:hideMark/>
          </w:tcPr>
          <w:p w14:paraId="6217391A"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AS AT</w:t>
            </w:r>
          </w:p>
        </w:tc>
        <w:tc>
          <w:tcPr>
            <w:tcW w:w="2500" w:type="dxa"/>
          </w:tcPr>
          <w:p w14:paraId="5AF22099"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2FF6854B" w14:textId="79A8C748"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1F6468D6" w14:textId="721266FE"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1508280515"/>
                <w:placeholder>
                  <w:docPart w:val="2C5CE841A8A848BF934848A3DBDC28A0"/>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52B32D70" w14:textId="77777777" w:rsidTr="0072086F">
        <w:trPr>
          <w:trHeight w:val="290"/>
        </w:trPr>
        <w:tc>
          <w:tcPr>
            <w:tcW w:w="3114" w:type="dxa"/>
            <w:shd w:val="clear" w:color="auto" w:fill="auto"/>
            <w:noWrap/>
            <w:vAlign w:val="bottom"/>
            <w:hideMark/>
          </w:tcPr>
          <w:p w14:paraId="01ACA70F"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Page</w:t>
            </w:r>
          </w:p>
        </w:tc>
        <w:tc>
          <w:tcPr>
            <w:tcW w:w="2500" w:type="dxa"/>
          </w:tcPr>
          <w:p w14:paraId="50952994"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5791960E" w14:textId="15D968C6"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07368C5B" w14:textId="583234FF"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409697738"/>
                <w:placeholder>
                  <w:docPart w:val="08C144612D0844E8B9D85707560FAEE5"/>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68DC7A74" w14:textId="77777777" w:rsidTr="0072086F">
        <w:trPr>
          <w:trHeight w:val="290"/>
        </w:trPr>
        <w:tc>
          <w:tcPr>
            <w:tcW w:w="3114" w:type="dxa"/>
            <w:shd w:val="clear" w:color="auto" w:fill="auto"/>
            <w:noWrap/>
            <w:vAlign w:val="bottom"/>
            <w:hideMark/>
          </w:tcPr>
          <w:p w14:paraId="3EE30C3C"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Date / Time</w:t>
            </w:r>
          </w:p>
        </w:tc>
        <w:tc>
          <w:tcPr>
            <w:tcW w:w="2500" w:type="dxa"/>
          </w:tcPr>
          <w:p w14:paraId="259A445C"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27593EE1" w14:textId="0568EEB5"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25CDF27D" w14:textId="6A72CE02"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638003527"/>
                <w:placeholder>
                  <w:docPart w:val="A043A46979FF4F8596277C19BAC40E8A"/>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5357FA34" w14:textId="77777777" w:rsidTr="0072086F">
        <w:trPr>
          <w:trHeight w:val="290"/>
        </w:trPr>
        <w:tc>
          <w:tcPr>
            <w:tcW w:w="3114" w:type="dxa"/>
            <w:shd w:val="clear" w:color="auto" w:fill="auto"/>
            <w:noWrap/>
            <w:vAlign w:val="bottom"/>
            <w:hideMark/>
          </w:tcPr>
          <w:p w14:paraId="6D529432"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500" w:type="dxa"/>
          </w:tcPr>
          <w:p w14:paraId="0E2CB84F"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140C3D20" w14:textId="2A3D5683"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3491AAF3" w14:textId="504D3E6C"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95249277"/>
                <w:placeholder>
                  <w:docPart w:val="CB7BE9E820144265809864EC457AA6CA"/>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1A875B57" w14:textId="77777777" w:rsidTr="0072086F">
        <w:trPr>
          <w:trHeight w:val="290"/>
        </w:trPr>
        <w:tc>
          <w:tcPr>
            <w:tcW w:w="3114" w:type="dxa"/>
            <w:shd w:val="clear" w:color="auto" w:fill="auto"/>
            <w:noWrap/>
            <w:vAlign w:val="bottom"/>
            <w:hideMark/>
          </w:tcPr>
          <w:p w14:paraId="71267321"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Loan system</w:t>
            </w:r>
          </w:p>
        </w:tc>
        <w:tc>
          <w:tcPr>
            <w:tcW w:w="2500" w:type="dxa"/>
          </w:tcPr>
          <w:p w14:paraId="04CA25E3"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6B1BBBD0" w14:textId="64A76492"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2200FA19" w14:textId="20982D00"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482998365"/>
                <w:placeholder>
                  <w:docPart w:val="56B21F1165014DEA8AAEEA710A12253F"/>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55B8909E" w14:textId="77777777" w:rsidTr="0072086F">
        <w:trPr>
          <w:trHeight w:val="290"/>
        </w:trPr>
        <w:tc>
          <w:tcPr>
            <w:tcW w:w="3114" w:type="dxa"/>
            <w:shd w:val="clear" w:color="auto" w:fill="auto"/>
            <w:noWrap/>
            <w:vAlign w:val="bottom"/>
            <w:hideMark/>
          </w:tcPr>
          <w:p w14:paraId="55C7CC4E"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Program</w:t>
            </w:r>
          </w:p>
        </w:tc>
        <w:tc>
          <w:tcPr>
            <w:tcW w:w="2500" w:type="dxa"/>
          </w:tcPr>
          <w:p w14:paraId="02C654F9"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6CF5B2E9" w14:textId="5A1C17B5"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28DD8809" w14:textId="71DE65C2"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784184847"/>
                <w:placeholder>
                  <w:docPart w:val="0EFF5503EDE34CC089574F08242A9F15"/>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53FD6CE6" w14:textId="77777777" w:rsidTr="0072086F">
        <w:trPr>
          <w:trHeight w:val="290"/>
        </w:trPr>
        <w:tc>
          <w:tcPr>
            <w:tcW w:w="3114" w:type="dxa"/>
            <w:shd w:val="clear" w:color="auto" w:fill="auto"/>
            <w:noWrap/>
            <w:vAlign w:val="bottom"/>
            <w:hideMark/>
          </w:tcPr>
          <w:p w14:paraId="2490E4F4"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User</w:t>
            </w:r>
          </w:p>
        </w:tc>
        <w:tc>
          <w:tcPr>
            <w:tcW w:w="2500" w:type="dxa"/>
          </w:tcPr>
          <w:p w14:paraId="2CC941AD"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65AC192A" w14:textId="0DB67C3F"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164E46C3" w14:textId="70FFDC2D"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663664671"/>
                <w:placeholder>
                  <w:docPart w:val="4344CB2001D7490EB91C79587927DC5B"/>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17F24557" w14:textId="77777777" w:rsidTr="0072086F">
        <w:trPr>
          <w:trHeight w:val="290"/>
        </w:trPr>
        <w:tc>
          <w:tcPr>
            <w:tcW w:w="3114" w:type="dxa"/>
            <w:shd w:val="clear" w:color="auto" w:fill="auto"/>
            <w:noWrap/>
            <w:vAlign w:val="bottom"/>
            <w:hideMark/>
          </w:tcPr>
          <w:p w14:paraId="3C478706"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No.</w:t>
            </w:r>
          </w:p>
        </w:tc>
        <w:tc>
          <w:tcPr>
            <w:tcW w:w="2500" w:type="dxa"/>
          </w:tcPr>
          <w:p w14:paraId="73DF33EE"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1F13D85C" w14:textId="3FE94A96"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575FF978" w14:textId="234732F1"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2055916457"/>
                <w:placeholder>
                  <w:docPart w:val="C2EF62422F53443FAF33E5DCAD2E2536"/>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53BC873A" w14:textId="77777777" w:rsidTr="0072086F">
        <w:trPr>
          <w:trHeight w:val="290"/>
        </w:trPr>
        <w:tc>
          <w:tcPr>
            <w:tcW w:w="3114" w:type="dxa"/>
            <w:shd w:val="clear" w:color="auto" w:fill="auto"/>
            <w:noWrap/>
            <w:vAlign w:val="bottom"/>
            <w:hideMark/>
          </w:tcPr>
          <w:p w14:paraId="445ADECA"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Loan Control No</w:t>
            </w:r>
          </w:p>
        </w:tc>
        <w:tc>
          <w:tcPr>
            <w:tcW w:w="2500" w:type="dxa"/>
          </w:tcPr>
          <w:p w14:paraId="04D0BA44" w14:textId="23BA9DDD" w:rsidR="004C32AC" w:rsidRPr="0072086F" w:rsidRDefault="00C47535" w:rsidP="004C32AC">
            <w:pPr>
              <w:rPr>
                <w:rFonts w:eastAsia="Times New Roman"/>
                <w:noProof w:val="0"/>
                <w:color w:val="000000"/>
                <w:lang w:val="en-US" w:bidi="th-TH"/>
              </w:rPr>
            </w:pPr>
            <w:r w:rsidRPr="0072086F">
              <w:rPr>
                <w:rFonts w:eastAsia="Times New Roman"/>
                <w:noProof w:val="0"/>
                <w:color w:val="000000"/>
                <w:lang w:val="en-US" w:bidi="th-TH"/>
              </w:rPr>
              <w:t>9 digits limit number, take from limit module</w:t>
            </w:r>
          </w:p>
        </w:tc>
        <w:tc>
          <w:tcPr>
            <w:tcW w:w="2482" w:type="dxa"/>
            <w:shd w:val="clear" w:color="auto" w:fill="auto"/>
            <w:noWrap/>
            <w:vAlign w:val="bottom"/>
            <w:hideMark/>
          </w:tcPr>
          <w:p w14:paraId="6D21D075" w14:textId="54D830B0"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454719FB" w14:textId="3C9D7299"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1620564633"/>
                <w:placeholder>
                  <w:docPart w:val="E89E108B7BB34471A189A8A038B14AAA"/>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452348FC" w14:textId="77777777" w:rsidTr="0072086F">
        <w:trPr>
          <w:trHeight w:val="290"/>
        </w:trPr>
        <w:tc>
          <w:tcPr>
            <w:tcW w:w="3114" w:type="dxa"/>
            <w:shd w:val="clear" w:color="auto" w:fill="auto"/>
            <w:noWrap/>
            <w:vAlign w:val="bottom"/>
            <w:hideMark/>
          </w:tcPr>
          <w:p w14:paraId="029C9C22"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Loan Reference No.</w:t>
            </w:r>
          </w:p>
        </w:tc>
        <w:tc>
          <w:tcPr>
            <w:tcW w:w="2500" w:type="dxa"/>
          </w:tcPr>
          <w:p w14:paraId="7DFDC510" w14:textId="2B65A4B8" w:rsidR="004C32AC" w:rsidRPr="0072086F" w:rsidRDefault="00C47535" w:rsidP="004C32AC">
            <w:pPr>
              <w:rPr>
                <w:rFonts w:eastAsia="Times New Roman"/>
                <w:noProof w:val="0"/>
                <w:color w:val="000000"/>
                <w:lang w:val="en-US" w:bidi="th-TH"/>
              </w:rPr>
            </w:pPr>
            <w:r w:rsidRPr="0072086F">
              <w:rPr>
                <w:rFonts w:eastAsia="Times New Roman"/>
                <w:noProof w:val="0"/>
                <w:color w:val="000000"/>
                <w:lang w:val="en-US" w:bidi="th-TH"/>
              </w:rPr>
              <w:t>Loan number/ Drawdown number</w:t>
            </w:r>
          </w:p>
        </w:tc>
        <w:tc>
          <w:tcPr>
            <w:tcW w:w="2482" w:type="dxa"/>
            <w:shd w:val="clear" w:color="auto" w:fill="auto"/>
            <w:noWrap/>
            <w:vAlign w:val="bottom"/>
            <w:hideMark/>
          </w:tcPr>
          <w:p w14:paraId="4D1E7295" w14:textId="56866C83"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241E9ABF" w14:textId="2C6B51E2"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1626531931"/>
                <w:placeholder>
                  <w:docPart w:val="AE550180D52746139B0D539E18E4E236"/>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7182B76A" w14:textId="77777777" w:rsidTr="0072086F">
        <w:trPr>
          <w:trHeight w:val="290"/>
        </w:trPr>
        <w:tc>
          <w:tcPr>
            <w:tcW w:w="3114" w:type="dxa"/>
            <w:shd w:val="clear" w:color="auto" w:fill="auto"/>
            <w:noWrap/>
            <w:vAlign w:val="bottom"/>
            <w:hideMark/>
          </w:tcPr>
          <w:p w14:paraId="75B3BCD7"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Due Date</w:t>
            </w:r>
          </w:p>
        </w:tc>
        <w:tc>
          <w:tcPr>
            <w:tcW w:w="2500" w:type="dxa"/>
          </w:tcPr>
          <w:p w14:paraId="79971057" w14:textId="238B2D80" w:rsidR="004C32AC" w:rsidRPr="0072086F" w:rsidRDefault="00C47535" w:rsidP="004C32AC">
            <w:pPr>
              <w:rPr>
                <w:rFonts w:eastAsia="Times New Roman"/>
                <w:noProof w:val="0"/>
                <w:color w:val="000000"/>
                <w:lang w:val="en-US" w:bidi="th-TH"/>
              </w:rPr>
            </w:pPr>
            <w:r w:rsidRPr="0072086F">
              <w:rPr>
                <w:rFonts w:eastAsia="Times New Roman"/>
                <w:noProof w:val="0"/>
                <w:color w:val="000000"/>
                <w:lang w:val="en-US" w:bidi="th-TH"/>
              </w:rPr>
              <w:t>Loan number/ Drawdown number</w:t>
            </w:r>
          </w:p>
        </w:tc>
        <w:tc>
          <w:tcPr>
            <w:tcW w:w="2482" w:type="dxa"/>
            <w:shd w:val="clear" w:color="auto" w:fill="auto"/>
            <w:noWrap/>
            <w:vAlign w:val="bottom"/>
            <w:hideMark/>
          </w:tcPr>
          <w:p w14:paraId="0B608762" w14:textId="0B7DF119"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11367712" w14:textId="5ED031C8"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1617366132"/>
                <w:placeholder>
                  <w:docPart w:val="198BA1CB2C944005AC2D3FB1A027BCDB"/>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09645430" w14:textId="77777777" w:rsidTr="0072086F">
        <w:trPr>
          <w:trHeight w:val="290"/>
        </w:trPr>
        <w:tc>
          <w:tcPr>
            <w:tcW w:w="3114" w:type="dxa"/>
            <w:shd w:val="clear" w:color="auto" w:fill="auto"/>
            <w:noWrap/>
            <w:vAlign w:val="bottom"/>
            <w:hideMark/>
          </w:tcPr>
          <w:p w14:paraId="3EC36175"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Due</w:t>
            </w:r>
          </w:p>
        </w:tc>
        <w:tc>
          <w:tcPr>
            <w:tcW w:w="2500" w:type="dxa"/>
          </w:tcPr>
          <w:p w14:paraId="3C5D6ECF" w14:textId="67343D7B"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687E9A65" w14:textId="0E5135AB"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5BF60D2D" w14:textId="5158E49D"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252251463"/>
                <w:placeholder>
                  <w:docPart w:val="EBE3A4DEC0FC434EA7FACAA5E923F370"/>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6F068DA5" w14:textId="77777777" w:rsidTr="0072086F">
        <w:trPr>
          <w:trHeight w:val="290"/>
        </w:trPr>
        <w:tc>
          <w:tcPr>
            <w:tcW w:w="3114" w:type="dxa"/>
            <w:shd w:val="clear" w:color="auto" w:fill="auto"/>
            <w:noWrap/>
            <w:vAlign w:val="bottom"/>
            <w:hideMark/>
          </w:tcPr>
          <w:p w14:paraId="68FE6AEF"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Period</w:t>
            </w:r>
          </w:p>
        </w:tc>
        <w:tc>
          <w:tcPr>
            <w:tcW w:w="2500" w:type="dxa"/>
          </w:tcPr>
          <w:p w14:paraId="28DE3DD9" w14:textId="3772EF7B" w:rsidR="00C47535" w:rsidRPr="0072086F" w:rsidRDefault="00AD67B8" w:rsidP="00C47535">
            <w:pPr>
              <w:rPr>
                <w:rFonts w:eastAsia="Times New Roman"/>
                <w:noProof w:val="0"/>
                <w:color w:val="000000"/>
                <w:lang w:val="en-US" w:bidi="th-TH"/>
              </w:rPr>
            </w:pPr>
            <w:r w:rsidRPr="0072086F">
              <w:rPr>
                <w:rFonts w:eastAsia="Times New Roman"/>
                <w:noProof w:val="0"/>
                <w:color w:val="000000"/>
                <w:lang w:val="en-US" w:bidi="th-TH"/>
              </w:rPr>
              <w:t>I</w:t>
            </w:r>
            <w:r w:rsidR="00C47535" w:rsidRPr="0072086F">
              <w:rPr>
                <w:rFonts w:eastAsia="Times New Roman"/>
                <w:noProof w:val="0"/>
                <w:color w:val="000000"/>
                <w:lang w:val="en-US" w:bidi="th-TH"/>
              </w:rPr>
              <w:t xml:space="preserve">nstallment number </w:t>
            </w:r>
          </w:p>
          <w:p w14:paraId="7016C1E1" w14:textId="2269F560" w:rsidR="004C32AC" w:rsidRPr="0072086F" w:rsidRDefault="00C47535" w:rsidP="00C47535">
            <w:pPr>
              <w:rPr>
                <w:rFonts w:eastAsia="Times New Roman"/>
                <w:noProof w:val="0"/>
                <w:color w:val="000000"/>
                <w:lang w:val="en-US" w:bidi="th-TH"/>
              </w:rPr>
            </w:pPr>
            <w:r w:rsidRPr="0072086F">
              <w:rPr>
                <w:rFonts w:eastAsia="Times New Roman"/>
                <w:noProof w:val="0"/>
                <w:color w:val="000000"/>
                <w:lang w:val="en-US" w:bidi="th-TH"/>
              </w:rPr>
              <w:t xml:space="preserve">if </w:t>
            </w:r>
            <w:proofErr w:type="spellStart"/>
            <w:r w:rsidRPr="0072086F">
              <w:rPr>
                <w:rFonts w:eastAsia="Times New Roman"/>
                <w:noProof w:val="0"/>
                <w:color w:val="000000"/>
                <w:lang w:val="en-US" w:bidi="th-TH"/>
              </w:rPr>
              <w:t>adhoc</w:t>
            </w:r>
            <w:proofErr w:type="spellEnd"/>
            <w:r w:rsidRPr="0072086F">
              <w:rPr>
                <w:rFonts w:eastAsia="Times New Roman"/>
                <w:noProof w:val="0"/>
                <w:color w:val="000000"/>
                <w:lang w:val="en-US" w:bidi="th-TH"/>
              </w:rPr>
              <w:t xml:space="preserve"> is show "-"</w:t>
            </w:r>
          </w:p>
        </w:tc>
        <w:tc>
          <w:tcPr>
            <w:tcW w:w="2482" w:type="dxa"/>
            <w:shd w:val="clear" w:color="auto" w:fill="auto"/>
            <w:noWrap/>
            <w:vAlign w:val="bottom"/>
            <w:hideMark/>
          </w:tcPr>
          <w:p w14:paraId="03594731" w14:textId="6770DE8D"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130CD9A7" w14:textId="714545F7"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2137708457"/>
                <w:placeholder>
                  <w:docPart w:val="7358B2CCE3724FC5AB26368A3DD4B5BD"/>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2F630F4F" w14:textId="77777777" w:rsidTr="0072086F">
        <w:trPr>
          <w:trHeight w:val="290"/>
        </w:trPr>
        <w:tc>
          <w:tcPr>
            <w:tcW w:w="3114" w:type="dxa"/>
            <w:shd w:val="clear" w:color="auto" w:fill="auto"/>
            <w:noWrap/>
            <w:vAlign w:val="bottom"/>
            <w:hideMark/>
          </w:tcPr>
          <w:p w14:paraId="6974D2B3"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Transfer Amount</w:t>
            </w:r>
          </w:p>
        </w:tc>
        <w:tc>
          <w:tcPr>
            <w:tcW w:w="2500" w:type="dxa"/>
          </w:tcPr>
          <w:p w14:paraId="37D46BA4" w14:textId="77777777" w:rsidR="004C32AC" w:rsidRPr="0072086F" w:rsidRDefault="00AD67B8" w:rsidP="004C32AC">
            <w:pPr>
              <w:rPr>
                <w:rFonts w:eastAsia="Times New Roman"/>
                <w:noProof w:val="0"/>
                <w:color w:val="000000"/>
                <w:lang w:val="en-US" w:bidi="th-TH"/>
              </w:rPr>
            </w:pPr>
            <w:r w:rsidRPr="0072086F">
              <w:rPr>
                <w:rFonts w:eastAsia="Times New Roman"/>
                <w:noProof w:val="0"/>
                <w:color w:val="000000"/>
                <w:lang w:val="en-US" w:bidi="th-TH"/>
              </w:rPr>
              <w:t xml:space="preserve">Indue original per </w:t>
            </w:r>
            <w:proofErr w:type="spellStart"/>
            <w:r w:rsidRPr="0072086F">
              <w:rPr>
                <w:rFonts w:eastAsia="Times New Roman"/>
                <w:noProof w:val="0"/>
                <w:color w:val="000000"/>
                <w:lang w:val="en-US" w:bidi="th-TH"/>
              </w:rPr>
              <w:t>currecywise</w:t>
            </w:r>
            <w:proofErr w:type="spellEnd"/>
          </w:p>
          <w:p w14:paraId="625C7D4D" w14:textId="77777777" w:rsidR="00AD67B8" w:rsidRPr="0072086F" w:rsidRDefault="00AD67B8" w:rsidP="004C32AC">
            <w:pPr>
              <w:rPr>
                <w:rFonts w:eastAsia="Times New Roman"/>
                <w:noProof w:val="0"/>
                <w:color w:val="000000"/>
                <w:lang w:val="en-US" w:bidi="th-TH"/>
              </w:rPr>
            </w:pPr>
            <w:r w:rsidRPr="0072086F">
              <w:rPr>
                <w:rFonts w:eastAsia="Times New Roman"/>
                <w:noProof w:val="0"/>
                <w:color w:val="000000"/>
                <w:lang w:val="en-US" w:bidi="th-TH"/>
              </w:rPr>
              <w:t>Separate lines, principal and interest</w:t>
            </w:r>
          </w:p>
          <w:p w14:paraId="44EEE593" w14:textId="77777777" w:rsidR="00AD67B8" w:rsidRPr="0072086F" w:rsidRDefault="00AD67B8" w:rsidP="004C32AC">
            <w:pPr>
              <w:rPr>
                <w:rFonts w:eastAsia="Times New Roman"/>
                <w:noProof w:val="0"/>
                <w:color w:val="000000"/>
                <w:lang w:val="en-US" w:bidi="th-TH"/>
              </w:rPr>
            </w:pPr>
            <w:r w:rsidRPr="0072086F">
              <w:rPr>
                <w:rFonts w:eastAsia="Times New Roman"/>
                <w:noProof w:val="0"/>
                <w:color w:val="000000"/>
                <w:lang w:val="en-US" w:bidi="th-TH"/>
              </w:rPr>
              <w:t xml:space="preserve">Such as  </w:t>
            </w:r>
          </w:p>
          <w:p w14:paraId="53227039" w14:textId="4942762B" w:rsidR="00AD67B8" w:rsidRPr="0072086F" w:rsidRDefault="00AD67B8" w:rsidP="004C32AC">
            <w:pPr>
              <w:rPr>
                <w:rFonts w:eastAsia="Times New Roman"/>
                <w:noProof w:val="0"/>
                <w:color w:val="000000"/>
                <w:lang w:val="en-US" w:bidi="th-TH"/>
              </w:rPr>
            </w:pPr>
            <w:r w:rsidRPr="0072086F">
              <w:rPr>
                <w:rFonts w:eastAsia="Times New Roman"/>
                <w:noProof w:val="0"/>
                <w:color w:val="000000"/>
                <w:lang w:val="en-US" w:bidi="th-TH"/>
              </w:rPr>
              <w:t>Principal 1000</w:t>
            </w:r>
          </w:p>
          <w:p w14:paraId="33EAFE8C" w14:textId="4BBCDDEB" w:rsidR="00AD67B8" w:rsidRPr="0072086F" w:rsidRDefault="00AD67B8" w:rsidP="004C32AC">
            <w:pPr>
              <w:rPr>
                <w:rFonts w:eastAsia="Times New Roman"/>
                <w:noProof w:val="0"/>
                <w:color w:val="000000"/>
                <w:lang w:val="en-US" w:bidi="th-TH"/>
              </w:rPr>
            </w:pPr>
            <w:r w:rsidRPr="0072086F">
              <w:rPr>
                <w:rFonts w:eastAsia="Times New Roman"/>
                <w:noProof w:val="0"/>
                <w:color w:val="000000"/>
                <w:lang w:val="en-US" w:bidi="th-TH"/>
              </w:rPr>
              <w:t>Interest   10</w:t>
            </w:r>
          </w:p>
        </w:tc>
        <w:tc>
          <w:tcPr>
            <w:tcW w:w="2482" w:type="dxa"/>
            <w:shd w:val="clear" w:color="auto" w:fill="auto"/>
            <w:noWrap/>
            <w:vAlign w:val="bottom"/>
            <w:hideMark/>
          </w:tcPr>
          <w:p w14:paraId="41C3FC43" w14:textId="3418BBD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16B16B03" w14:textId="38822F73"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1779675217"/>
                <w:placeholder>
                  <w:docPart w:val="FDC884B8714D403B8CF7274388D97250"/>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17B68F0D" w14:textId="77777777" w:rsidTr="0072086F">
        <w:trPr>
          <w:trHeight w:val="290"/>
        </w:trPr>
        <w:tc>
          <w:tcPr>
            <w:tcW w:w="3114" w:type="dxa"/>
            <w:shd w:val="clear" w:color="auto" w:fill="auto"/>
            <w:noWrap/>
            <w:vAlign w:val="bottom"/>
            <w:hideMark/>
          </w:tcPr>
          <w:p w14:paraId="064F0C8A"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Overdue Amount</w:t>
            </w:r>
          </w:p>
        </w:tc>
        <w:tc>
          <w:tcPr>
            <w:tcW w:w="2500" w:type="dxa"/>
          </w:tcPr>
          <w:p w14:paraId="3ECBB861" w14:textId="02CCD6BD" w:rsidR="004C32AC" w:rsidRPr="0072086F" w:rsidRDefault="004B76B4" w:rsidP="004C32AC">
            <w:pPr>
              <w:rPr>
                <w:rFonts w:eastAsia="Times New Roman"/>
                <w:noProof w:val="0"/>
                <w:color w:val="000000"/>
                <w:lang w:val="en-US" w:bidi="th-TH"/>
              </w:rPr>
            </w:pPr>
            <w:r w:rsidRPr="0072086F">
              <w:rPr>
                <w:rFonts w:eastAsia="Times New Roman"/>
                <w:noProof w:val="0"/>
                <w:color w:val="000000"/>
                <w:lang w:val="en-US" w:bidi="th-TH"/>
              </w:rPr>
              <w:t>Equivalent to Thai Bath</w:t>
            </w:r>
          </w:p>
        </w:tc>
        <w:tc>
          <w:tcPr>
            <w:tcW w:w="2482" w:type="dxa"/>
            <w:shd w:val="clear" w:color="auto" w:fill="auto"/>
            <w:noWrap/>
            <w:vAlign w:val="bottom"/>
            <w:hideMark/>
          </w:tcPr>
          <w:p w14:paraId="21A0BE83" w14:textId="593419B9"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hideMark/>
          </w:tcPr>
          <w:p w14:paraId="2EB959CB" w14:textId="67AAE2DD"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25838837"/>
                <w:placeholder>
                  <w:docPart w:val="C6E20C4277C141B89F4B3A426724BB90"/>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25994E56" w14:textId="77777777" w:rsidTr="0072086F">
        <w:trPr>
          <w:trHeight w:val="290"/>
        </w:trPr>
        <w:tc>
          <w:tcPr>
            <w:tcW w:w="3114" w:type="dxa"/>
            <w:shd w:val="clear" w:color="auto" w:fill="auto"/>
            <w:noWrap/>
            <w:vAlign w:val="bottom"/>
            <w:hideMark/>
          </w:tcPr>
          <w:p w14:paraId="519A9214" w14:textId="77777777"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Interest Amount</w:t>
            </w:r>
          </w:p>
        </w:tc>
        <w:tc>
          <w:tcPr>
            <w:tcW w:w="2500" w:type="dxa"/>
          </w:tcPr>
          <w:p w14:paraId="03B68677" w14:textId="4FDE8716"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hideMark/>
          </w:tcPr>
          <w:p w14:paraId="31E2F77C" w14:textId="18FB82C9" w:rsidR="004C32AC" w:rsidRPr="0072086F" w:rsidRDefault="004C32AC" w:rsidP="004C32AC">
            <w:pPr>
              <w:rPr>
                <w:rFonts w:eastAsia="Times New Roman"/>
                <w:noProof w:val="0"/>
                <w:color w:val="000000"/>
                <w:lang w:val="en-US" w:bidi="th-TH"/>
              </w:rPr>
            </w:pPr>
          </w:p>
        </w:tc>
        <w:tc>
          <w:tcPr>
            <w:tcW w:w="1957" w:type="dxa"/>
            <w:shd w:val="clear" w:color="auto" w:fill="auto"/>
            <w:noWrap/>
            <w:hideMark/>
          </w:tcPr>
          <w:p w14:paraId="6B3D314D" w14:textId="53B05CD0"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913010128"/>
                <w:placeholder>
                  <w:docPart w:val="53834E9D07F648C6B8E8119E234D0573"/>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0D6102A2" w14:textId="77777777" w:rsidTr="0072086F">
        <w:trPr>
          <w:trHeight w:val="290"/>
        </w:trPr>
        <w:tc>
          <w:tcPr>
            <w:tcW w:w="3114" w:type="dxa"/>
            <w:shd w:val="clear" w:color="auto" w:fill="auto"/>
            <w:noWrap/>
            <w:vAlign w:val="bottom"/>
          </w:tcPr>
          <w:p w14:paraId="7F870A0F" w14:textId="10C78426"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Exchange rate</w:t>
            </w:r>
          </w:p>
        </w:tc>
        <w:tc>
          <w:tcPr>
            <w:tcW w:w="2500" w:type="dxa"/>
          </w:tcPr>
          <w:p w14:paraId="21ACBAF0" w14:textId="428B6FBC" w:rsidR="004C32AC" w:rsidRPr="0072086F" w:rsidRDefault="00447EDC" w:rsidP="004C32AC">
            <w:pPr>
              <w:rPr>
                <w:rFonts w:eastAsia="Times New Roman"/>
                <w:noProof w:val="0"/>
                <w:color w:val="000000"/>
                <w:lang w:val="en-US" w:bidi="th-TH"/>
              </w:rPr>
            </w:pPr>
            <w:r w:rsidRPr="0072086F">
              <w:rPr>
                <w:rFonts w:eastAsia="Times New Roman"/>
                <w:noProof w:val="0"/>
                <w:color w:val="000000"/>
                <w:lang w:val="en-US" w:bidi="th-TH"/>
              </w:rPr>
              <w:t>Exchange rate at that time, if foreign currency</w:t>
            </w:r>
          </w:p>
        </w:tc>
        <w:tc>
          <w:tcPr>
            <w:tcW w:w="2482" w:type="dxa"/>
            <w:shd w:val="clear" w:color="auto" w:fill="auto"/>
            <w:noWrap/>
            <w:vAlign w:val="bottom"/>
          </w:tcPr>
          <w:p w14:paraId="7A99E420" w14:textId="0C51300B"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 </w:t>
            </w:r>
          </w:p>
        </w:tc>
        <w:tc>
          <w:tcPr>
            <w:tcW w:w="1957" w:type="dxa"/>
            <w:shd w:val="clear" w:color="auto" w:fill="auto"/>
            <w:noWrap/>
          </w:tcPr>
          <w:p w14:paraId="7CD18826" w14:textId="64F4EEB5"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1171142437"/>
                <w:placeholder>
                  <w:docPart w:val="7C608903DD104869A6CD7D2CE0368478"/>
                </w:placeholder>
                <w:showingPlcHdr/>
                <w:dropDownList>
                  <w:listItem w:displayText="Supported" w:value="Supported"/>
                  <w:listItem w:displayText="To be develop" w:value="To be develop"/>
                  <w:listItem w:displayText="Drop" w:value="Drop"/>
                </w:dropDownList>
              </w:sdtPr>
              <w:sdtContent>
                <w:r w:rsidR="004C32AC" w:rsidRPr="0072086F">
                  <w:rPr>
                    <w:rStyle w:val="PlaceholderText"/>
                  </w:rPr>
                  <w:t>Choose an item.</w:t>
                </w:r>
              </w:sdtContent>
            </w:sdt>
          </w:p>
        </w:tc>
      </w:tr>
      <w:tr w:rsidR="004C32AC" w:rsidRPr="00BF7908" w14:paraId="5AEAE7D1" w14:textId="77777777" w:rsidTr="0072086F">
        <w:trPr>
          <w:trHeight w:val="290"/>
        </w:trPr>
        <w:tc>
          <w:tcPr>
            <w:tcW w:w="3114" w:type="dxa"/>
            <w:shd w:val="clear" w:color="auto" w:fill="auto"/>
            <w:noWrap/>
            <w:vAlign w:val="bottom"/>
          </w:tcPr>
          <w:p w14:paraId="4E0EE241" w14:textId="6C554366"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Branch No.</w:t>
            </w:r>
          </w:p>
        </w:tc>
        <w:tc>
          <w:tcPr>
            <w:tcW w:w="2500" w:type="dxa"/>
          </w:tcPr>
          <w:p w14:paraId="7427D316"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tcPr>
          <w:p w14:paraId="2C0ABE91" w14:textId="7A8C51B7" w:rsidR="004C32AC" w:rsidRPr="0072086F" w:rsidRDefault="004C32AC" w:rsidP="004C32AC">
            <w:pPr>
              <w:rPr>
                <w:rFonts w:eastAsia="Times New Roman"/>
                <w:noProof w:val="0"/>
                <w:color w:val="000000"/>
                <w:lang w:val="en-US" w:bidi="th-TH"/>
              </w:rPr>
            </w:pPr>
          </w:p>
        </w:tc>
        <w:tc>
          <w:tcPr>
            <w:tcW w:w="1957" w:type="dxa"/>
            <w:shd w:val="clear" w:color="auto" w:fill="auto"/>
            <w:noWrap/>
          </w:tcPr>
          <w:p w14:paraId="333D8A2E" w14:textId="325545BE"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1402950066"/>
                <w:placeholder>
                  <w:docPart w:val="B95265AA970E45478B0DC2246DAE2722"/>
                </w:placeholder>
                <w:showingPlcHdr/>
                <w:dropDownList>
                  <w:listItem w:displayText="Supported" w:value="Supported"/>
                  <w:listItem w:displayText="To be develop" w:value="To be develop"/>
                  <w:listItem w:displayText="Drop" w:value="Drop"/>
                </w:dropDownList>
              </w:sdtPr>
              <w:sdtContent>
                <w:r w:rsidR="004B6A40" w:rsidRPr="0072086F">
                  <w:rPr>
                    <w:rStyle w:val="PlaceholderText"/>
                  </w:rPr>
                  <w:t>Choose an item.</w:t>
                </w:r>
              </w:sdtContent>
            </w:sdt>
          </w:p>
        </w:tc>
      </w:tr>
      <w:tr w:rsidR="004C32AC" w:rsidRPr="00BF7908" w14:paraId="03D702BC" w14:textId="77777777" w:rsidTr="0072086F">
        <w:trPr>
          <w:trHeight w:val="290"/>
        </w:trPr>
        <w:tc>
          <w:tcPr>
            <w:tcW w:w="3114" w:type="dxa"/>
            <w:shd w:val="clear" w:color="auto" w:fill="auto"/>
            <w:noWrap/>
            <w:vAlign w:val="bottom"/>
          </w:tcPr>
          <w:p w14:paraId="2A77A434" w14:textId="3FA4E6DA" w:rsidR="004C32AC" w:rsidRPr="0072086F" w:rsidRDefault="004C32AC" w:rsidP="004C32AC">
            <w:pPr>
              <w:rPr>
                <w:rFonts w:eastAsia="Times New Roman"/>
                <w:noProof w:val="0"/>
                <w:color w:val="000000"/>
                <w:lang w:val="en-US" w:bidi="th-TH"/>
              </w:rPr>
            </w:pPr>
            <w:r w:rsidRPr="0072086F">
              <w:rPr>
                <w:rFonts w:eastAsia="Times New Roman"/>
                <w:noProof w:val="0"/>
                <w:color w:val="000000"/>
                <w:lang w:val="en-US" w:bidi="th-TH"/>
              </w:rPr>
              <w:t>Branch Name</w:t>
            </w:r>
          </w:p>
        </w:tc>
        <w:tc>
          <w:tcPr>
            <w:tcW w:w="2500" w:type="dxa"/>
          </w:tcPr>
          <w:p w14:paraId="613423D7" w14:textId="77777777" w:rsidR="004C32AC" w:rsidRPr="0072086F" w:rsidRDefault="004C32AC" w:rsidP="004C32AC">
            <w:pPr>
              <w:rPr>
                <w:rFonts w:eastAsia="Times New Roman"/>
                <w:noProof w:val="0"/>
                <w:color w:val="000000"/>
                <w:lang w:val="en-US" w:bidi="th-TH"/>
              </w:rPr>
            </w:pPr>
          </w:p>
        </w:tc>
        <w:tc>
          <w:tcPr>
            <w:tcW w:w="2482" w:type="dxa"/>
            <w:shd w:val="clear" w:color="auto" w:fill="auto"/>
            <w:noWrap/>
            <w:vAlign w:val="bottom"/>
          </w:tcPr>
          <w:p w14:paraId="4AE3192F" w14:textId="36D9EBB4" w:rsidR="004C32AC" w:rsidRPr="0072086F" w:rsidRDefault="004C32AC" w:rsidP="004C32AC">
            <w:pPr>
              <w:rPr>
                <w:rFonts w:eastAsia="Times New Roman"/>
                <w:noProof w:val="0"/>
                <w:color w:val="000000"/>
                <w:lang w:val="en-US" w:bidi="th-TH"/>
              </w:rPr>
            </w:pPr>
          </w:p>
        </w:tc>
        <w:tc>
          <w:tcPr>
            <w:tcW w:w="1957" w:type="dxa"/>
            <w:shd w:val="clear" w:color="auto" w:fill="auto"/>
            <w:noWrap/>
          </w:tcPr>
          <w:p w14:paraId="054A060E" w14:textId="4937FA4F" w:rsidR="004C32AC" w:rsidRPr="0072086F" w:rsidRDefault="00000000" w:rsidP="004C32AC">
            <w:pPr>
              <w:rPr>
                <w:rFonts w:eastAsia="Times New Roman"/>
                <w:noProof w:val="0"/>
                <w:color w:val="000000"/>
                <w:lang w:val="en-US" w:bidi="th-TH"/>
              </w:rPr>
            </w:pPr>
            <w:sdt>
              <w:sdtPr>
                <w:rPr>
                  <w:rFonts w:eastAsia="Times New Roman"/>
                  <w:noProof w:val="0"/>
                  <w:color w:val="000000"/>
                  <w:lang w:val="en-US" w:bidi="th-TH"/>
                </w:rPr>
                <w:id w:val="-884324078"/>
                <w:placeholder>
                  <w:docPart w:val="63B67E36D8114759B700BB86E62BE033"/>
                </w:placeholder>
                <w:showingPlcHdr/>
                <w:dropDownList>
                  <w:listItem w:displayText="Supported" w:value="Supported"/>
                  <w:listItem w:displayText="To be develop" w:value="To be develop"/>
                  <w:listItem w:displayText="Drop" w:value="Drop"/>
                </w:dropDownList>
              </w:sdtPr>
              <w:sdtContent>
                <w:r w:rsidR="004B6A40" w:rsidRPr="0072086F">
                  <w:rPr>
                    <w:rStyle w:val="PlaceholderText"/>
                  </w:rPr>
                  <w:t>Choose an item.</w:t>
                </w:r>
              </w:sdtContent>
            </w:sdt>
          </w:p>
        </w:tc>
      </w:tr>
    </w:tbl>
    <w:p w14:paraId="2EE362A8" w14:textId="77777777" w:rsidR="00AC76F5" w:rsidRPr="00772CCE" w:rsidRDefault="00AC76F5" w:rsidP="00772CCE"/>
    <w:p w14:paraId="2DEAB00E" w14:textId="77777777" w:rsidR="00F31A54" w:rsidRDefault="00F31A54" w:rsidP="00F31A54">
      <w:pPr>
        <w:pStyle w:val="Heading3"/>
      </w:pPr>
      <w:bookmarkStart w:id="163" w:name="_Toc143189523"/>
      <w:r>
        <w:t>File / API Layout and Data Sheet</w:t>
      </w:r>
      <w:bookmarkEnd w:id="163"/>
    </w:p>
    <w:p w14:paraId="6D46BAC0" w14:textId="7F9F3BB6" w:rsidR="00772CCE" w:rsidRPr="00772CCE" w:rsidRDefault="00772CCE" w:rsidP="0072086F">
      <w:pPr>
        <w:ind w:left="720" w:firstLine="720"/>
      </w:pPr>
      <w:r>
        <w:t>Not Applicable.</w:t>
      </w:r>
    </w:p>
    <w:p w14:paraId="1F70E626" w14:textId="77777777" w:rsidR="00F31A54" w:rsidRDefault="00F31A54" w:rsidP="00F31A54">
      <w:pPr>
        <w:pStyle w:val="Heading3"/>
      </w:pPr>
      <w:bookmarkStart w:id="164" w:name="_Toc143189524"/>
      <w:r>
        <w:lastRenderedPageBreak/>
        <w:t>Report Layout and Data Sheet</w:t>
      </w:r>
      <w:bookmarkEnd w:id="164"/>
    </w:p>
    <w:p w14:paraId="762B40BF" w14:textId="0CD7ABF6" w:rsidR="00772CCE" w:rsidRPr="007C201E" w:rsidRDefault="001E2A4C" w:rsidP="0072086F">
      <w:pPr>
        <w:ind w:left="720" w:firstLine="720"/>
      </w:pPr>
      <w:r w:rsidRPr="00DF3C4F">
        <w:t>Not Applicable.</w:t>
      </w:r>
    </w:p>
    <w:p w14:paraId="5B7707F4" w14:textId="493A0A35" w:rsidR="00F31A54" w:rsidRDefault="00F31A54" w:rsidP="00F31A54">
      <w:pPr>
        <w:pStyle w:val="Heading3"/>
      </w:pPr>
      <w:bookmarkStart w:id="165" w:name="_Toc143189525"/>
      <w:r>
        <w:t>Additional Impacts</w:t>
      </w:r>
      <w:bookmarkEnd w:id="165"/>
    </w:p>
    <w:p w14:paraId="3445FD38" w14:textId="77777777" w:rsidR="00BC6D10" w:rsidRDefault="00BC6D10" w:rsidP="00BC6D10">
      <w:pPr>
        <w:pStyle w:val="Heading4"/>
      </w:pPr>
      <w:bookmarkStart w:id="166" w:name="_Toc143189526"/>
      <w:r w:rsidRPr="0073013C">
        <w:t>Integration</w:t>
      </w:r>
      <w:bookmarkEnd w:id="166"/>
      <w:r w:rsidRPr="0073013C">
        <w:t xml:space="preserve"> </w:t>
      </w:r>
    </w:p>
    <w:p w14:paraId="5581797A" w14:textId="4E3367ED" w:rsidR="001E2A4C" w:rsidRPr="001E2A4C" w:rsidRDefault="001E2A4C" w:rsidP="0072086F">
      <w:pPr>
        <w:ind w:left="1440" w:firstLine="720"/>
      </w:pPr>
      <w:r w:rsidRPr="00DF3C4F">
        <w:t>Not Applicable.</w:t>
      </w:r>
    </w:p>
    <w:p w14:paraId="7C101173" w14:textId="77777777" w:rsidR="00BC6D10" w:rsidRDefault="00BC6D10" w:rsidP="00BC6D10">
      <w:pPr>
        <w:pStyle w:val="Heading4"/>
      </w:pPr>
      <w:bookmarkStart w:id="167" w:name="_Toc143189527"/>
      <w:r w:rsidRPr="0073013C">
        <w:t>Migration</w:t>
      </w:r>
      <w:bookmarkEnd w:id="167"/>
    </w:p>
    <w:p w14:paraId="3EAF3157" w14:textId="77777777" w:rsidR="001E2A4C" w:rsidRPr="00B643D7" w:rsidRDefault="001E2A4C" w:rsidP="0072086F">
      <w:pPr>
        <w:ind w:left="1440" w:firstLine="720"/>
      </w:pPr>
      <w:r w:rsidRPr="00DF3C4F">
        <w:t>Not Applicable.</w:t>
      </w:r>
    </w:p>
    <w:p w14:paraId="4D85C677" w14:textId="77777777" w:rsidR="001E2A4C" w:rsidRPr="001E2A4C" w:rsidRDefault="001E2A4C" w:rsidP="00C1611A"/>
    <w:p w14:paraId="077AAE0E" w14:textId="77777777" w:rsidR="00DF2518" w:rsidRDefault="00DF2518" w:rsidP="00772CCE">
      <w:pPr>
        <w:ind w:left="360"/>
      </w:pPr>
    </w:p>
    <w:p w14:paraId="6878BE9E" w14:textId="77777777" w:rsidR="00DF2518" w:rsidRDefault="00DF2518" w:rsidP="00772CCE">
      <w:pPr>
        <w:ind w:left="360"/>
      </w:pPr>
    </w:p>
    <w:p w14:paraId="6B2745C2" w14:textId="77777777" w:rsidR="00DF2518" w:rsidRDefault="00DF2518" w:rsidP="0072086F">
      <w:pPr>
        <w:spacing w:after="200" w:line="276" w:lineRule="auto"/>
      </w:pPr>
    </w:p>
    <w:p w14:paraId="6C933978" w14:textId="178D6CF8" w:rsidR="008928CB" w:rsidRDefault="00767FFD" w:rsidP="00767FFD">
      <w:pPr>
        <w:pStyle w:val="Heading2"/>
      </w:pPr>
      <w:bookmarkStart w:id="168" w:name="_Toc143189528"/>
      <w:r w:rsidRPr="00767FFD">
        <w:t>Interest convert to thai baht report</w:t>
      </w:r>
      <w:bookmarkEnd w:id="168"/>
    </w:p>
    <w:p w14:paraId="607408FE" w14:textId="32E3D1E8" w:rsidR="00F31A54" w:rsidRDefault="00F31A54" w:rsidP="00F31A54">
      <w:pPr>
        <w:pStyle w:val="Heading3"/>
      </w:pPr>
      <w:bookmarkStart w:id="169" w:name="_Toc143189529"/>
      <w:r>
        <w:t>S</w:t>
      </w:r>
      <w:r w:rsidRPr="00061B9D">
        <w:t>upported Sample Transaction and Case from Customer</w:t>
      </w:r>
      <w:bookmarkEnd w:id="169"/>
    </w:p>
    <w:p w14:paraId="68F8905D" w14:textId="05074356" w:rsidR="00EF370D" w:rsidRPr="00EF370D" w:rsidRDefault="00EF370D" w:rsidP="00A317B0">
      <w:r>
        <w:rPr>
          <w:lang w:val="en-US" w:bidi="th-TH"/>
        </w:rPr>
        <w:drawing>
          <wp:inline distT="0" distB="0" distL="0" distR="0" wp14:anchorId="02AEDD76" wp14:editId="6AE4F72A">
            <wp:extent cx="6390005" cy="1748790"/>
            <wp:effectExtent l="0" t="0" r="0" b="3810"/>
            <wp:docPr id="1984831005" name="Picture 198483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90005" cy="1748790"/>
                    </a:xfrm>
                    <a:prstGeom prst="rect">
                      <a:avLst/>
                    </a:prstGeom>
                  </pic:spPr>
                </pic:pic>
              </a:graphicData>
            </a:graphic>
          </wp:inline>
        </w:drawing>
      </w:r>
    </w:p>
    <w:p w14:paraId="7E854356" w14:textId="5ABF50C4" w:rsidR="000820EB" w:rsidRPr="000820EB" w:rsidRDefault="000820EB" w:rsidP="000820EB"/>
    <w:p w14:paraId="10255CE2" w14:textId="2B374A0D" w:rsidR="000820EB" w:rsidRDefault="000820EB" w:rsidP="000820EB"/>
    <w:p w14:paraId="060FE092" w14:textId="77777777" w:rsidR="002470DD" w:rsidRDefault="002470DD" w:rsidP="002470DD">
      <w:pPr>
        <w:ind w:left="426"/>
      </w:pPr>
      <w:r>
        <w:t xml:space="preserve">Note: </w:t>
      </w:r>
    </w:p>
    <w:p w14:paraId="75C23238" w14:textId="3DCF88E3" w:rsidR="00430B25" w:rsidRPr="00430B25" w:rsidRDefault="002470DD">
      <w:pPr>
        <w:pStyle w:val="ListParagraph"/>
        <w:numPr>
          <w:ilvl w:val="0"/>
          <w:numId w:val="11"/>
        </w:numPr>
        <w:rPr>
          <w:lang w:val="en-US" w:bidi="th-TH"/>
        </w:rPr>
      </w:pPr>
      <w:r>
        <w:rPr>
          <w:lang w:val="en-US" w:bidi="th-TH"/>
        </w:rPr>
        <w:t>All report are integate with ECM as End of day Process. (PDF Format).</w:t>
      </w:r>
      <w:r w:rsidR="00430B25" w:rsidRPr="00430B25">
        <w:t xml:space="preserve"> </w:t>
      </w:r>
      <w:r w:rsidR="00430B25" w:rsidRPr="00430B25">
        <w:rPr>
          <w:lang w:val="en-US" w:bidi="th-TH"/>
        </w:rPr>
        <w:t>If ECM can not supported to store PDF report from symmetri CBS that no need to store in ECM.</w:t>
      </w:r>
    </w:p>
    <w:p w14:paraId="2A270513" w14:textId="72653D18" w:rsidR="002470DD"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766C4AF3" w14:textId="4A90DF51" w:rsidR="000820EB" w:rsidRPr="0072086F" w:rsidRDefault="002470DD">
      <w:pPr>
        <w:pStyle w:val="ListParagraph"/>
        <w:numPr>
          <w:ilvl w:val="0"/>
          <w:numId w:val="11"/>
        </w:numPr>
        <w:rPr>
          <w:lang w:val="en-US" w:bidi="th-TH"/>
        </w:rPr>
      </w:pPr>
      <w:r w:rsidRPr="002470DD">
        <w:rPr>
          <w:lang w:val="en-US" w:bidi="th-TH"/>
        </w:rPr>
        <w:t>Only foreign interest that has reached maturity</w:t>
      </w:r>
      <w:r>
        <w:rPr>
          <w:lang w:val="en-US" w:bidi="th-TH"/>
        </w:rPr>
        <w:t>.</w:t>
      </w:r>
    </w:p>
    <w:p w14:paraId="5E89DE8D" w14:textId="77777777" w:rsidR="00F31A54" w:rsidRDefault="00F31A54" w:rsidP="00F31A54">
      <w:pPr>
        <w:pStyle w:val="Heading3"/>
      </w:pPr>
      <w:bookmarkStart w:id="170" w:name="_Toc143189530"/>
      <w:r>
        <w:t>Menu Modification</w:t>
      </w:r>
      <w:bookmarkEnd w:id="170"/>
    </w:p>
    <w:p w14:paraId="590AB3DB" w14:textId="0292C9C4" w:rsidR="000820EB" w:rsidRPr="000820EB" w:rsidRDefault="000820EB" w:rsidP="0072086F">
      <w:pPr>
        <w:ind w:left="720" w:firstLine="720"/>
      </w:pPr>
      <w:r>
        <w:t>Not Applicable</w:t>
      </w:r>
    </w:p>
    <w:p w14:paraId="6A2B9EBD" w14:textId="77777777" w:rsidR="00F31A54" w:rsidRDefault="00F31A54" w:rsidP="00F31A54">
      <w:pPr>
        <w:pStyle w:val="Heading3"/>
      </w:pPr>
      <w:bookmarkStart w:id="171" w:name="_Toc143189531"/>
      <w:r>
        <w:t>Screen Layout and Data Sheet</w:t>
      </w:r>
      <w:bookmarkEnd w:id="171"/>
    </w:p>
    <w:p w14:paraId="0B1A645A" w14:textId="4D28520B" w:rsidR="000820EB" w:rsidRPr="000820EB" w:rsidRDefault="000820EB" w:rsidP="0072086F">
      <w:pPr>
        <w:ind w:left="1080" w:firstLine="360"/>
      </w:pPr>
      <w:r>
        <w:t>Not Applicable.</w:t>
      </w:r>
    </w:p>
    <w:p w14:paraId="0867FFD4" w14:textId="157A0618" w:rsidR="00F31A54" w:rsidRDefault="00F31A54" w:rsidP="00F31A54">
      <w:pPr>
        <w:pStyle w:val="Heading3"/>
      </w:pPr>
      <w:bookmarkStart w:id="172" w:name="_Toc143189532"/>
      <w:r>
        <w:lastRenderedPageBreak/>
        <w:t>To-be Process</w:t>
      </w:r>
      <w:bookmarkEnd w:id="172"/>
      <w:r w:rsidR="003E2E4A">
        <w:rPr>
          <w:rFonts w:hint="cs"/>
          <w:cs/>
          <w:lang w:bidi="th-TH"/>
        </w:rPr>
        <w:t xml:space="preserve"> </w:t>
      </w:r>
    </w:p>
    <w:p w14:paraId="543AD6FA" w14:textId="77777777" w:rsidR="0083607C" w:rsidRPr="00377786" w:rsidRDefault="0083607C" w:rsidP="00377786">
      <w:pPr>
        <w:rPr>
          <w:lang w:bidi="th-TH"/>
        </w:rPr>
      </w:pPr>
    </w:p>
    <w:tbl>
      <w:tblPr>
        <w:tblStyle w:val="TableGrid"/>
        <w:tblW w:w="0" w:type="auto"/>
        <w:jc w:val="center"/>
        <w:tblLook w:val="04A0" w:firstRow="1" w:lastRow="0" w:firstColumn="1" w:lastColumn="0" w:noHBand="0" w:noVBand="1"/>
      </w:tblPr>
      <w:tblGrid>
        <w:gridCol w:w="3103"/>
        <w:gridCol w:w="6230"/>
      </w:tblGrid>
      <w:tr w:rsidR="006A7A1F" w14:paraId="2E0FD492" w14:textId="77777777" w:rsidTr="00E92567">
        <w:trPr>
          <w:jc w:val="center"/>
        </w:trPr>
        <w:tc>
          <w:tcPr>
            <w:tcW w:w="3103" w:type="dxa"/>
            <w:shd w:val="clear" w:color="auto" w:fill="CCECFF"/>
          </w:tcPr>
          <w:p w14:paraId="603FC0B0" w14:textId="77777777" w:rsidR="006A7A1F" w:rsidRDefault="006A7A1F" w:rsidP="00E92567">
            <w:r>
              <w:t>Paper size</w:t>
            </w:r>
          </w:p>
        </w:tc>
        <w:tc>
          <w:tcPr>
            <w:tcW w:w="6230" w:type="dxa"/>
          </w:tcPr>
          <w:p w14:paraId="08CFFC54" w14:textId="77777777" w:rsidR="006A7A1F" w:rsidRDefault="006A7A1F" w:rsidP="00E92567">
            <w:r>
              <w:t>A4</w:t>
            </w:r>
          </w:p>
        </w:tc>
      </w:tr>
      <w:tr w:rsidR="007358F8" w14:paraId="255AE5B6" w14:textId="77777777" w:rsidTr="00E92567">
        <w:trPr>
          <w:jc w:val="center"/>
        </w:trPr>
        <w:tc>
          <w:tcPr>
            <w:tcW w:w="3103" w:type="dxa"/>
            <w:shd w:val="clear" w:color="auto" w:fill="CCECFF"/>
          </w:tcPr>
          <w:p w14:paraId="305AA567" w14:textId="77777777" w:rsidR="007358F8" w:rsidRDefault="007358F8" w:rsidP="007358F8">
            <w:r>
              <w:t>Reprinting require</w:t>
            </w:r>
          </w:p>
        </w:tc>
        <w:tc>
          <w:tcPr>
            <w:tcW w:w="6230" w:type="dxa"/>
          </w:tcPr>
          <w:p w14:paraId="20883B62" w14:textId="40660E30" w:rsidR="007358F8" w:rsidRDefault="007358F8" w:rsidP="007358F8">
            <w:r w:rsidRPr="00246062">
              <w:t>Reprint</w:t>
            </w:r>
          </w:p>
        </w:tc>
      </w:tr>
      <w:tr w:rsidR="007358F8" w14:paraId="7BA90B1D" w14:textId="77777777" w:rsidTr="00E92567">
        <w:trPr>
          <w:jc w:val="center"/>
        </w:trPr>
        <w:tc>
          <w:tcPr>
            <w:tcW w:w="3103" w:type="dxa"/>
            <w:shd w:val="clear" w:color="auto" w:fill="CCECFF"/>
          </w:tcPr>
          <w:p w14:paraId="2B2B390E" w14:textId="77777777" w:rsidR="007358F8" w:rsidRDefault="007358F8" w:rsidP="007358F8">
            <w:r>
              <w:t>Searching criteria</w:t>
            </w:r>
          </w:p>
        </w:tc>
        <w:tc>
          <w:tcPr>
            <w:tcW w:w="6230" w:type="dxa"/>
          </w:tcPr>
          <w:p w14:paraId="3438A1EF" w14:textId="44A5D51A" w:rsidR="007358F8" w:rsidRDefault="007358F8" w:rsidP="007358F8">
            <w:r w:rsidRPr="00246062">
              <w:t>Branch Name/No., Customer name, Customer ID., historical date, Product Type</w:t>
            </w:r>
            <w:r w:rsidR="003B484D">
              <w:t>(Loan Type/Loan Sub Type</w:t>
            </w:r>
            <w:r w:rsidR="003B484D">
              <w:rPr>
                <w:lang w:val="en-US"/>
              </w:rPr>
              <w:t>)</w:t>
            </w:r>
            <w:r w:rsidRPr="00246062">
              <w:t>, Source of Fund, currencywise, Due Date, Day Past Due, Loan Reference No.</w:t>
            </w:r>
          </w:p>
        </w:tc>
      </w:tr>
      <w:tr w:rsidR="004167C4" w14:paraId="6903D9DB" w14:textId="77777777" w:rsidTr="00E92567">
        <w:trPr>
          <w:jc w:val="center"/>
        </w:trPr>
        <w:tc>
          <w:tcPr>
            <w:tcW w:w="3103" w:type="dxa"/>
            <w:shd w:val="clear" w:color="auto" w:fill="CCECFF"/>
          </w:tcPr>
          <w:p w14:paraId="7E25A748" w14:textId="0B9DB4CE" w:rsidR="004167C4" w:rsidRDefault="004167C4" w:rsidP="004167C4">
            <w:r w:rsidRPr="00C411A0">
              <w:rPr>
                <w:lang w:val="en-US" w:bidi="th-TH"/>
              </w:rPr>
              <w:t>Generation Frequency</w:t>
            </w:r>
          </w:p>
        </w:tc>
        <w:tc>
          <w:tcPr>
            <w:tcW w:w="6230" w:type="dxa"/>
          </w:tcPr>
          <w:p w14:paraId="058F6434" w14:textId="65263C4E" w:rsidR="004167C4" w:rsidRPr="00246062" w:rsidRDefault="00906B50" w:rsidP="004167C4">
            <w:r w:rsidRPr="00906B50">
              <w:t>Online, On request</w:t>
            </w:r>
          </w:p>
        </w:tc>
      </w:tr>
      <w:tr w:rsidR="004167C4" w14:paraId="62A16577" w14:textId="77777777" w:rsidTr="00E92567">
        <w:trPr>
          <w:jc w:val="center"/>
        </w:trPr>
        <w:tc>
          <w:tcPr>
            <w:tcW w:w="3103" w:type="dxa"/>
            <w:shd w:val="clear" w:color="auto" w:fill="CCECFF"/>
          </w:tcPr>
          <w:p w14:paraId="4119CC78" w14:textId="3C2DF51D" w:rsidR="004167C4" w:rsidRDefault="004167C4" w:rsidP="004167C4">
            <w:r>
              <w:rPr>
                <w:lang w:val="en-US" w:bidi="th-TH"/>
              </w:rPr>
              <w:t>Report Purpose</w:t>
            </w:r>
          </w:p>
        </w:tc>
        <w:tc>
          <w:tcPr>
            <w:tcW w:w="6230" w:type="dxa"/>
          </w:tcPr>
          <w:p w14:paraId="0CFFFE4A" w14:textId="77777777" w:rsidR="00906B50" w:rsidRDefault="00906B50" w:rsidP="00906B50">
            <w:r>
              <w:t xml:space="preserve">List of all the interest amount for the Loan accounts which have been converted from FCY to LCY (THB) - (As-of date) </w:t>
            </w:r>
          </w:p>
          <w:p w14:paraId="50F82F3A" w14:textId="77777777" w:rsidR="00430B25" w:rsidRDefault="00906B50" w:rsidP="00430B25">
            <w:r>
              <w:t xml:space="preserve">This report should automatically send to ECM </w:t>
            </w:r>
            <w:r w:rsidR="00430B25">
              <w:t>. If ECM can not supported to store PDF report from symmetri CBS that no need to store in ECM.</w:t>
            </w:r>
          </w:p>
          <w:p w14:paraId="15C5DC4E" w14:textId="640F3E5D" w:rsidR="004167C4" w:rsidRPr="00246062" w:rsidRDefault="00430B25">
            <w:r>
              <w:t>-</w:t>
            </w:r>
            <w:r>
              <w:tab/>
              <w:t xml:space="preserve">Symmetri support  for retrieve  the historical  data for report.   </w:t>
            </w:r>
          </w:p>
        </w:tc>
      </w:tr>
      <w:tr w:rsidR="004167C4" w14:paraId="05931C5E" w14:textId="77777777" w:rsidTr="00E92567">
        <w:trPr>
          <w:jc w:val="center"/>
        </w:trPr>
        <w:tc>
          <w:tcPr>
            <w:tcW w:w="3103" w:type="dxa"/>
            <w:shd w:val="clear" w:color="auto" w:fill="CCECFF"/>
          </w:tcPr>
          <w:p w14:paraId="159876A2" w14:textId="4A212ECE" w:rsidR="004167C4" w:rsidRDefault="004167C4" w:rsidP="004167C4">
            <w:r w:rsidRPr="00C411A0">
              <w:rPr>
                <w:lang w:val="en-US" w:bidi="th-TH"/>
              </w:rPr>
              <w:t>Actual Owner</w:t>
            </w:r>
          </w:p>
        </w:tc>
        <w:tc>
          <w:tcPr>
            <w:tcW w:w="6230" w:type="dxa"/>
          </w:tcPr>
          <w:p w14:paraId="150BED16" w14:textId="5BBF9905" w:rsidR="004167C4" w:rsidRPr="00246062" w:rsidRDefault="00906B50" w:rsidP="004167C4">
            <w:r w:rsidRPr="00906B50">
              <w:t>Lending</w:t>
            </w:r>
          </w:p>
        </w:tc>
      </w:tr>
    </w:tbl>
    <w:p w14:paraId="6BFCE73B" w14:textId="77777777" w:rsidR="006A7A1F" w:rsidRPr="006A7A1F" w:rsidRDefault="006A7A1F" w:rsidP="006A7A1F"/>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2642"/>
        <w:gridCol w:w="2709"/>
        <w:gridCol w:w="1730"/>
      </w:tblGrid>
      <w:tr w:rsidR="005856A8" w:rsidRPr="00151D3D" w14:paraId="4D70E302" w14:textId="77777777" w:rsidTr="005856A8">
        <w:trPr>
          <w:trHeight w:val="580"/>
        </w:trPr>
        <w:tc>
          <w:tcPr>
            <w:tcW w:w="5614" w:type="dxa"/>
            <w:gridSpan w:val="2"/>
            <w:shd w:val="clear" w:color="000000" w:fill="8EA9DB"/>
            <w:hideMark/>
          </w:tcPr>
          <w:p w14:paraId="6E500FC8" w14:textId="0655C8F9"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 xml:space="preserve">Report Title:  Interest convert to </w:t>
            </w:r>
            <w:r w:rsidR="002C25A4" w:rsidRPr="00151D3D">
              <w:rPr>
                <w:rFonts w:eastAsia="Times New Roman"/>
                <w:noProof w:val="0"/>
                <w:color w:val="000000"/>
                <w:lang w:val="en-US" w:bidi="th-TH"/>
              </w:rPr>
              <w:t>T</w:t>
            </w:r>
            <w:r w:rsidRPr="0072086F">
              <w:rPr>
                <w:rFonts w:eastAsia="Times New Roman"/>
                <w:noProof w:val="0"/>
                <w:color w:val="000000"/>
                <w:lang w:val="en-US" w:bidi="th-TH"/>
              </w:rPr>
              <w:t>hai baht report</w:t>
            </w:r>
          </w:p>
        </w:tc>
        <w:tc>
          <w:tcPr>
            <w:tcW w:w="2709" w:type="dxa"/>
            <w:shd w:val="clear" w:color="000000" w:fill="8EA9DB"/>
            <w:hideMark/>
          </w:tcPr>
          <w:p w14:paraId="6C6B95A6" w14:textId="18BEE47B"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Report Title:</w:t>
            </w:r>
          </w:p>
        </w:tc>
        <w:tc>
          <w:tcPr>
            <w:tcW w:w="1730" w:type="dxa"/>
            <w:vMerge w:val="restart"/>
            <w:shd w:val="clear" w:color="000000" w:fill="D9E1F2"/>
            <w:noWrap/>
            <w:hideMark/>
          </w:tcPr>
          <w:p w14:paraId="7658F30B" w14:textId="77777777" w:rsidR="009542E6" w:rsidRPr="0072086F" w:rsidRDefault="009542E6"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5856A8" w:rsidRPr="00151D3D" w14:paraId="4EB52018" w14:textId="77777777" w:rsidTr="005856A8">
        <w:trPr>
          <w:trHeight w:val="290"/>
        </w:trPr>
        <w:tc>
          <w:tcPr>
            <w:tcW w:w="2972" w:type="dxa"/>
            <w:shd w:val="clear" w:color="000000" w:fill="D9E1F2"/>
            <w:noWrap/>
            <w:hideMark/>
          </w:tcPr>
          <w:p w14:paraId="7EC1A0DC" w14:textId="7777777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Exim Field:</w:t>
            </w:r>
          </w:p>
        </w:tc>
        <w:tc>
          <w:tcPr>
            <w:tcW w:w="2642" w:type="dxa"/>
            <w:shd w:val="clear" w:color="000000" w:fill="D9E1F2"/>
          </w:tcPr>
          <w:p w14:paraId="43018EAC" w14:textId="3C138560" w:rsidR="009542E6" w:rsidRPr="0072086F" w:rsidRDefault="009542E6" w:rsidP="00151D3D">
            <w:pPr>
              <w:rPr>
                <w:rFonts w:eastAsia="Times New Roman"/>
                <w:noProof w:val="0"/>
                <w:color w:val="000000"/>
                <w:lang w:val="en-US" w:bidi="th-TH"/>
              </w:rPr>
            </w:pPr>
            <w:r w:rsidRPr="00151D3D">
              <w:rPr>
                <w:rFonts w:eastAsia="Times New Roman"/>
                <w:noProof w:val="0"/>
                <w:color w:val="000000"/>
                <w:lang w:val="en-US" w:bidi="th-TH"/>
              </w:rPr>
              <w:t>Description/Formular</w:t>
            </w:r>
          </w:p>
        </w:tc>
        <w:tc>
          <w:tcPr>
            <w:tcW w:w="2709" w:type="dxa"/>
            <w:shd w:val="clear" w:color="000000" w:fill="D9E1F2"/>
            <w:noWrap/>
            <w:hideMark/>
          </w:tcPr>
          <w:p w14:paraId="65450FA8" w14:textId="107A685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CBS9 Field:</w:t>
            </w:r>
          </w:p>
        </w:tc>
        <w:tc>
          <w:tcPr>
            <w:tcW w:w="1730" w:type="dxa"/>
            <w:vMerge/>
            <w:hideMark/>
          </w:tcPr>
          <w:p w14:paraId="25768410" w14:textId="77777777" w:rsidR="009542E6" w:rsidRPr="0072086F" w:rsidRDefault="009542E6" w:rsidP="00151D3D">
            <w:pPr>
              <w:rPr>
                <w:rFonts w:eastAsia="Times New Roman"/>
                <w:noProof w:val="0"/>
                <w:color w:val="000000"/>
                <w:lang w:val="en-US" w:bidi="th-TH"/>
              </w:rPr>
            </w:pPr>
          </w:p>
        </w:tc>
      </w:tr>
      <w:tr w:rsidR="009542E6" w:rsidRPr="00151D3D" w14:paraId="787017BA" w14:textId="77777777" w:rsidTr="0072086F">
        <w:trPr>
          <w:trHeight w:val="290"/>
        </w:trPr>
        <w:tc>
          <w:tcPr>
            <w:tcW w:w="2972" w:type="dxa"/>
            <w:shd w:val="clear" w:color="auto" w:fill="auto"/>
            <w:noWrap/>
            <w:hideMark/>
          </w:tcPr>
          <w:p w14:paraId="159D2119" w14:textId="7777777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AS AT</w:t>
            </w:r>
          </w:p>
        </w:tc>
        <w:tc>
          <w:tcPr>
            <w:tcW w:w="2642" w:type="dxa"/>
          </w:tcPr>
          <w:p w14:paraId="68267D5D" w14:textId="77777777" w:rsidR="009542E6" w:rsidRPr="0072086F" w:rsidRDefault="009542E6" w:rsidP="00151D3D">
            <w:pPr>
              <w:rPr>
                <w:rFonts w:eastAsia="Times New Roman"/>
                <w:noProof w:val="0"/>
                <w:color w:val="000000"/>
                <w:lang w:val="en-US" w:bidi="th-TH"/>
              </w:rPr>
            </w:pPr>
          </w:p>
        </w:tc>
        <w:tc>
          <w:tcPr>
            <w:tcW w:w="2709" w:type="dxa"/>
            <w:shd w:val="clear" w:color="auto" w:fill="auto"/>
            <w:noWrap/>
            <w:hideMark/>
          </w:tcPr>
          <w:p w14:paraId="480B7088" w14:textId="0CC49E8F" w:rsidR="009542E6" w:rsidRPr="0072086F" w:rsidRDefault="009542E6" w:rsidP="00151D3D">
            <w:pPr>
              <w:rPr>
                <w:rFonts w:eastAsia="Times New Roman"/>
                <w:noProof w:val="0"/>
                <w:color w:val="000000"/>
                <w:lang w:val="en-US" w:bidi="th-TH"/>
              </w:rPr>
            </w:pPr>
          </w:p>
        </w:tc>
        <w:tc>
          <w:tcPr>
            <w:tcW w:w="1730" w:type="dxa"/>
            <w:shd w:val="clear" w:color="auto" w:fill="auto"/>
            <w:noWrap/>
            <w:hideMark/>
          </w:tcPr>
          <w:p w14:paraId="79E8F0F0" w14:textId="11623A7A" w:rsidR="009542E6"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1260097038"/>
                <w:placeholder>
                  <w:docPart w:val="3D382255FA3A4E2483B36CBE7CCEE683"/>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5856A8" w:rsidRPr="00151D3D" w14:paraId="1DCFC964" w14:textId="77777777" w:rsidTr="005856A8">
        <w:trPr>
          <w:trHeight w:val="290"/>
        </w:trPr>
        <w:tc>
          <w:tcPr>
            <w:tcW w:w="2972" w:type="dxa"/>
            <w:shd w:val="clear" w:color="auto" w:fill="auto"/>
            <w:noWrap/>
            <w:hideMark/>
          </w:tcPr>
          <w:p w14:paraId="7F4B342D" w14:textId="7777777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Page</w:t>
            </w:r>
          </w:p>
        </w:tc>
        <w:tc>
          <w:tcPr>
            <w:tcW w:w="2642" w:type="dxa"/>
          </w:tcPr>
          <w:p w14:paraId="66A91712" w14:textId="77777777" w:rsidR="009542E6" w:rsidRPr="0072086F" w:rsidRDefault="009542E6" w:rsidP="00151D3D">
            <w:pPr>
              <w:rPr>
                <w:rFonts w:eastAsia="Times New Roman"/>
                <w:noProof w:val="0"/>
                <w:color w:val="000000"/>
                <w:lang w:val="en-US" w:bidi="th-TH"/>
              </w:rPr>
            </w:pPr>
          </w:p>
        </w:tc>
        <w:tc>
          <w:tcPr>
            <w:tcW w:w="2709" w:type="dxa"/>
            <w:shd w:val="clear" w:color="auto" w:fill="auto"/>
            <w:noWrap/>
            <w:hideMark/>
          </w:tcPr>
          <w:p w14:paraId="031D9B10" w14:textId="5F6814CA" w:rsidR="009542E6" w:rsidRPr="0072086F" w:rsidRDefault="009542E6" w:rsidP="00151D3D">
            <w:pPr>
              <w:rPr>
                <w:rFonts w:eastAsia="Times New Roman"/>
                <w:noProof w:val="0"/>
                <w:color w:val="000000"/>
                <w:lang w:val="en-US" w:bidi="th-TH"/>
              </w:rPr>
            </w:pPr>
          </w:p>
        </w:tc>
        <w:tc>
          <w:tcPr>
            <w:tcW w:w="1730" w:type="dxa"/>
            <w:shd w:val="clear" w:color="auto" w:fill="auto"/>
            <w:noWrap/>
            <w:hideMark/>
          </w:tcPr>
          <w:p w14:paraId="21D259E7" w14:textId="1767406A" w:rsidR="009542E6"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1721198868"/>
                <w:placeholder>
                  <w:docPart w:val="2FB0A4D6D5E340A7ACAAB7A26B1158D8"/>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5856A8" w:rsidRPr="00151D3D" w14:paraId="05DAD9BB" w14:textId="77777777" w:rsidTr="0072086F">
        <w:trPr>
          <w:trHeight w:val="290"/>
        </w:trPr>
        <w:tc>
          <w:tcPr>
            <w:tcW w:w="2972" w:type="dxa"/>
            <w:shd w:val="clear" w:color="auto" w:fill="auto"/>
            <w:noWrap/>
            <w:hideMark/>
          </w:tcPr>
          <w:p w14:paraId="476DBCF9" w14:textId="7777777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Date / Time</w:t>
            </w:r>
          </w:p>
        </w:tc>
        <w:tc>
          <w:tcPr>
            <w:tcW w:w="2642" w:type="dxa"/>
          </w:tcPr>
          <w:p w14:paraId="5D632B11" w14:textId="77777777" w:rsidR="009542E6" w:rsidRPr="0072086F" w:rsidRDefault="009542E6" w:rsidP="00151D3D">
            <w:pPr>
              <w:rPr>
                <w:rFonts w:eastAsia="Times New Roman"/>
                <w:noProof w:val="0"/>
                <w:color w:val="000000"/>
                <w:lang w:val="en-US" w:bidi="th-TH"/>
              </w:rPr>
            </w:pPr>
          </w:p>
        </w:tc>
        <w:tc>
          <w:tcPr>
            <w:tcW w:w="2709" w:type="dxa"/>
            <w:shd w:val="clear" w:color="auto" w:fill="auto"/>
            <w:noWrap/>
            <w:hideMark/>
          </w:tcPr>
          <w:p w14:paraId="57F76669" w14:textId="65C5C731" w:rsidR="009542E6" w:rsidRPr="0072086F" w:rsidRDefault="009542E6" w:rsidP="00151D3D">
            <w:pPr>
              <w:rPr>
                <w:rFonts w:eastAsia="Times New Roman"/>
                <w:noProof w:val="0"/>
                <w:color w:val="000000"/>
                <w:lang w:val="en-US" w:bidi="th-TH"/>
              </w:rPr>
            </w:pPr>
          </w:p>
        </w:tc>
        <w:tc>
          <w:tcPr>
            <w:tcW w:w="1730" w:type="dxa"/>
            <w:shd w:val="clear" w:color="auto" w:fill="auto"/>
            <w:noWrap/>
            <w:hideMark/>
          </w:tcPr>
          <w:p w14:paraId="4920AEB3" w14:textId="5149F3AD" w:rsidR="009542E6"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513338738"/>
                <w:placeholder>
                  <w:docPart w:val="1D1F345A8A3B435C8F8EFA19D1841F8B"/>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5856A8" w:rsidRPr="00151D3D" w14:paraId="6B6834EC" w14:textId="77777777" w:rsidTr="005856A8">
        <w:trPr>
          <w:trHeight w:val="290"/>
        </w:trPr>
        <w:tc>
          <w:tcPr>
            <w:tcW w:w="2972" w:type="dxa"/>
            <w:shd w:val="clear" w:color="auto" w:fill="auto"/>
            <w:noWrap/>
            <w:hideMark/>
          </w:tcPr>
          <w:p w14:paraId="37DF8019" w14:textId="7777777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642" w:type="dxa"/>
          </w:tcPr>
          <w:p w14:paraId="580BF49F" w14:textId="77777777" w:rsidR="009542E6" w:rsidRPr="0072086F" w:rsidRDefault="009542E6" w:rsidP="00151D3D">
            <w:pPr>
              <w:rPr>
                <w:rFonts w:eastAsia="Times New Roman"/>
                <w:noProof w:val="0"/>
                <w:color w:val="000000"/>
                <w:lang w:val="en-US" w:bidi="th-TH"/>
              </w:rPr>
            </w:pPr>
          </w:p>
        </w:tc>
        <w:tc>
          <w:tcPr>
            <w:tcW w:w="2709" w:type="dxa"/>
            <w:shd w:val="clear" w:color="auto" w:fill="auto"/>
            <w:noWrap/>
            <w:hideMark/>
          </w:tcPr>
          <w:p w14:paraId="14421C85" w14:textId="6F53747A" w:rsidR="009542E6" w:rsidRPr="0072086F" w:rsidRDefault="009542E6" w:rsidP="00151D3D">
            <w:pPr>
              <w:rPr>
                <w:rFonts w:eastAsia="Times New Roman"/>
                <w:noProof w:val="0"/>
                <w:color w:val="000000"/>
                <w:lang w:val="en-US" w:bidi="th-TH"/>
              </w:rPr>
            </w:pPr>
          </w:p>
        </w:tc>
        <w:tc>
          <w:tcPr>
            <w:tcW w:w="1730" w:type="dxa"/>
            <w:shd w:val="clear" w:color="auto" w:fill="auto"/>
            <w:noWrap/>
            <w:hideMark/>
          </w:tcPr>
          <w:p w14:paraId="474CE133" w14:textId="3054ABFD" w:rsidR="009542E6"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1331647565"/>
                <w:placeholder>
                  <w:docPart w:val="9B57A8EFF05549CFA48FFDE799DFDC98"/>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51D3D" w14:paraId="71073EB4" w14:textId="77777777" w:rsidTr="0072086F">
        <w:trPr>
          <w:trHeight w:val="290"/>
        </w:trPr>
        <w:tc>
          <w:tcPr>
            <w:tcW w:w="2972" w:type="dxa"/>
            <w:shd w:val="clear" w:color="auto" w:fill="auto"/>
            <w:noWrap/>
            <w:hideMark/>
          </w:tcPr>
          <w:p w14:paraId="17C321F2" w14:textId="7777777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Loan system</w:t>
            </w:r>
          </w:p>
        </w:tc>
        <w:tc>
          <w:tcPr>
            <w:tcW w:w="2642" w:type="dxa"/>
          </w:tcPr>
          <w:p w14:paraId="6E06A070" w14:textId="77777777" w:rsidR="009542E6" w:rsidRPr="0072086F" w:rsidRDefault="009542E6" w:rsidP="00151D3D">
            <w:pPr>
              <w:rPr>
                <w:rFonts w:eastAsia="Times New Roman"/>
                <w:noProof w:val="0"/>
                <w:color w:val="000000"/>
                <w:lang w:val="en-US" w:bidi="th-TH"/>
              </w:rPr>
            </w:pPr>
          </w:p>
        </w:tc>
        <w:tc>
          <w:tcPr>
            <w:tcW w:w="2709" w:type="dxa"/>
            <w:shd w:val="clear" w:color="auto" w:fill="auto"/>
            <w:noWrap/>
            <w:hideMark/>
          </w:tcPr>
          <w:p w14:paraId="33F9FD15" w14:textId="15644BEF" w:rsidR="009542E6" w:rsidRPr="0072086F" w:rsidRDefault="009542E6" w:rsidP="00151D3D">
            <w:pPr>
              <w:rPr>
                <w:rFonts w:eastAsia="Times New Roman"/>
                <w:noProof w:val="0"/>
                <w:color w:val="000000"/>
                <w:lang w:val="en-US" w:bidi="th-TH"/>
              </w:rPr>
            </w:pPr>
          </w:p>
        </w:tc>
        <w:tc>
          <w:tcPr>
            <w:tcW w:w="1730" w:type="dxa"/>
            <w:shd w:val="clear" w:color="auto" w:fill="auto"/>
            <w:noWrap/>
            <w:hideMark/>
          </w:tcPr>
          <w:p w14:paraId="186EE300" w14:textId="79DC5B00" w:rsidR="009542E6"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1425766794"/>
                <w:placeholder>
                  <w:docPart w:val="F32EAB100B8449A8838AAEF9BDD77173"/>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51D3D" w14:paraId="432837EE" w14:textId="77777777" w:rsidTr="0072086F">
        <w:trPr>
          <w:trHeight w:val="290"/>
        </w:trPr>
        <w:tc>
          <w:tcPr>
            <w:tcW w:w="2972" w:type="dxa"/>
            <w:shd w:val="clear" w:color="auto" w:fill="auto"/>
            <w:noWrap/>
            <w:hideMark/>
          </w:tcPr>
          <w:p w14:paraId="3DFD7913" w14:textId="7777777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Program</w:t>
            </w:r>
          </w:p>
        </w:tc>
        <w:tc>
          <w:tcPr>
            <w:tcW w:w="2642" w:type="dxa"/>
          </w:tcPr>
          <w:p w14:paraId="040AB25C" w14:textId="77777777" w:rsidR="009542E6" w:rsidRPr="0072086F" w:rsidRDefault="009542E6" w:rsidP="00151D3D">
            <w:pPr>
              <w:rPr>
                <w:rFonts w:eastAsia="Times New Roman"/>
                <w:noProof w:val="0"/>
                <w:color w:val="000000"/>
                <w:lang w:val="en-US" w:bidi="th-TH"/>
              </w:rPr>
            </w:pPr>
          </w:p>
        </w:tc>
        <w:tc>
          <w:tcPr>
            <w:tcW w:w="2709" w:type="dxa"/>
            <w:shd w:val="clear" w:color="auto" w:fill="auto"/>
            <w:noWrap/>
            <w:hideMark/>
          </w:tcPr>
          <w:p w14:paraId="401AA724" w14:textId="3570CC64" w:rsidR="009542E6" w:rsidRPr="0072086F" w:rsidRDefault="009542E6" w:rsidP="00151D3D">
            <w:pPr>
              <w:rPr>
                <w:rFonts w:eastAsia="Times New Roman"/>
                <w:noProof w:val="0"/>
                <w:color w:val="000000"/>
                <w:lang w:val="en-US" w:bidi="th-TH"/>
              </w:rPr>
            </w:pPr>
          </w:p>
        </w:tc>
        <w:tc>
          <w:tcPr>
            <w:tcW w:w="1730" w:type="dxa"/>
            <w:shd w:val="clear" w:color="auto" w:fill="auto"/>
            <w:noWrap/>
            <w:hideMark/>
          </w:tcPr>
          <w:p w14:paraId="598AF6BB" w14:textId="5F732E4B" w:rsidR="009542E6"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687253346"/>
                <w:placeholder>
                  <w:docPart w:val="FDB3E7D244CE4DECAFF110306B41997C"/>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51D3D" w14:paraId="4BCAA86F" w14:textId="77777777" w:rsidTr="0072086F">
        <w:trPr>
          <w:trHeight w:val="290"/>
        </w:trPr>
        <w:tc>
          <w:tcPr>
            <w:tcW w:w="2972" w:type="dxa"/>
            <w:shd w:val="clear" w:color="auto" w:fill="auto"/>
            <w:noWrap/>
            <w:hideMark/>
          </w:tcPr>
          <w:p w14:paraId="78F670B0" w14:textId="7777777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User</w:t>
            </w:r>
          </w:p>
        </w:tc>
        <w:tc>
          <w:tcPr>
            <w:tcW w:w="2642" w:type="dxa"/>
          </w:tcPr>
          <w:p w14:paraId="43286A2A" w14:textId="77777777" w:rsidR="009542E6" w:rsidRPr="0072086F" w:rsidRDefault="009542E6" w:rsidP="00151D3D">
            <w:pPr>
              <w:rPr>
                <w:rFonts w:eastAsia="Times New Roman"/>
                <w:noProof w:val="0"/>
                <w:color w:val="000000"/>
                <w:lang w:val="en-US" w:bidi="th-TH"/>
              </w:rPr>
            </w:pPr>
          </w:p>
        </w:tc>
        <w:tc>
          <w:tcPr>
            <w:tcW w:w="2709" w:type="dxa"/>
            <w:shd w:val="clear" w:color="auto" w:fill="auto"/>
            <w:noWrap/>
            <w:hideMark/>
          </w:tcPr>
          <w:p w14:paraId="214DF7DE" w14:textId="378C45D0" w:rsidR="009542E6" w:rsidRPr="0072086F" w:rsidRDefault="009542E6" w:rsidP="00151D3D">
            <w:pPr>
              <w:rPr>
                <w:rFonts w:eastAsia="Times New Roman"/>
                <w:noProof w:val="0"/>
                <w:color w:val="000000"/>
                <w:lang w:val="en-US" w:bidi="th-TH"/>
              </w:rPr>
            </w:pPr>
          </w:p>
        </w:tc>
        <w:tc>
          <w:tcPr>
            <w:tcW w:w="1730" w:type="dxa"/>
            <w:shd w:val="clear" w:color="auto" w:fill="auto"/>
            <w:noWrap/>
            <w:hideMark/>
          </w:tcPr>
          <w:p w14:paraId="472AB0BA" w14:textId="64B7AAA7" w:rsidR="009542E6"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531534212"/>
                <w:placeholder>
                  <w:docPart w:val="5C74E5549564469FA8CF79589B062FA2"/>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51D3D" w14:paraId="6E66EC9F" w14:textId="77777777" w:rsidTr="0072086F">
        <w:trPr>
          <w:trHeight w:val="290"/>
        </w:trPr>
        <w:tc>
          <w:tcPr>
            <w:tcW w:w="2972" w:type="dxa"/>
            <w:shd w:val="clear" w:color="auto" w:fill="auto"/>
            <w:noWrap/>
            <w:hideMark/>
          </w:tcPr>
          <w:p w14:paraId="38AC9480" w14:textId="77777777" w:rsidR="009542E6" w:rsidRPr="0072086F" w:rsidRDefault="009542E6" w:rsidP="00151D3D">
            <w:pPr>
              <w:rPr>
                <w:rFonts w:eastAsia="Times New Roman"/>
                <w:noProof w:val="0"/>
                <w:color w:val="000000"/>
                <w:lang w:val="en-US" w:bidi="th-TH"/>
              </w:rPr>
            </w:pPr>
            <w:r w:rsidRPr="0072086F">
              <w:rPr>
                <w:rFonts w:eastAsia="Times New Roman"/>
                <w:noProof w:val="0"/>
                <w:color w:val="000000"/>
                <w:lang w:val="en-US" w:bidi="th-TH"/>
              </w:rPr>
              <w:t>No.</w:t>
            </w:r>
          </w:p>
        </w:tc>
        <w:tc>
          <w:tcPr>
            <w:tcW w:w="2642" w:type="dxa"/>
          </w:tcPr>
          <w:p w14:paraId="704C5292" w14:textId="77777777" w:rsidR="009542E6" w:rsidRPr="0072086F" w:rsidRDefault="009542E6" w:rsidP="00151D3D">
            <w:pPr>
              <w:rPr>
                <w:rFonts w:eastAsia="Times New Roman"/>
                <w:noProof w:val="0"/>
                <w:color w:val="000000"/>
                <w:lang w:val="en-US" w:bidi="th-TH"/>
              </w:rPr>
            </w:pPr>
          </w:p>
        </w:tc>
        <w:tc>
          <w:tcPr>
            <w:tcW w:w="2709" w:type="dxa"/>
            <w:shd w:val="clear" w:color="auto" w:fill="auto"/>
            <w:noWrap/>
            <w:hideMark/>
          </w:tcPr>
          <w:p w14:paraId="4FC9B4BC" w14:textId="329910EF" w:rsidR="009542E6" w:rsidRPr="0072086F" w:rsidRDefault="009542E6" w:rsidP="00151D3D">
            <w:pPr>
              <w:rPr>
                <w:rFonts w:eastAsia="Times New Roman"/>
                <w:noProof w:val="0"/>
                <w:color w:val="000000"/>
                <w:lang w:val="en-US" w:bidi="th-TH"/>
              </w:rPr>
            </w:pPr>
          </w:p>
        </w:tc>
        <w:tc>
          <w:tcPr>
            <w:tcW w:w="1730" w:type="dxa"/>
            <w:shd w:val="clear" w:color="auto" w:fill="auto"/>
            <w:noWrap/>
            <w:hideMark/>
          </w:tcPr>
          <w:p w14:paraId="08278005" w14:textId="52B74206" w:rsidR="009542E6"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264658199"/>
                <w:placeholder>
                  <w:docPart w:val="1C81FCBCC1E148808D47E689D8DD5C57"/>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194032" w:rsidRPr="00151D3D" w14:paraId="658285D9" w14:textId="77777777" w:rsidTr="0072086F">
        <w:trPr>
          <w:trHeight w:val="290"/>
        </w:trPr>
        <w:tc>
          <w:tcPr>
            <w:tcW w:w="2972" w:type="dxa"/>
            <w:shd w:val="clear" w:color="auto" w:fill="auto"/>
            <w:noWrap/>
            <w:hideMark/>
          </w:tcPr>
          <w:p w14:paraId="7D90816D"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Accrual No.</w:t>
            </w:r>
          </w:p>
        </w:tc>
        <w:tc>
          <w:tcPr>
            <w:tcW w:w="2642" w:type="dxa"/>
          </w:tcPr>
          <w:p w14:paraId="2D2A7DDA" w14:textId="64BC8498"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(No need for to be)</w:t>
            </w:r>
          </w:p>
          <w:p w14:paraId="4FA85242" w14:textId="522ADCBA"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Row/installment in AS400</w:t>
            </w:r>
          </w:p>
          <w:p w14:paraId="52F25106" w14:textId="2521DF8D" w:rsidR="00194032" w:rsidRPr="0072086F" w:rsidRDefault="00194032" w:rsidP="00151D3D">
            <w:pPr>
              <w:rPr>
                <w:rFonts w:eastAsia="Times New Roman"/>
                <w:noProof w:val="0"/>
                <w:color w:val="000000"/>
                <w:lang w:val="en-US" w:bidi="th-TH"/>
              </w:rPr>
            </w:pPr>
            <w:r w:rsidRPr="0072086F">
              <w:rPr>
                <w:rFonts w:eastAsia="Times New Roman"/>
                <w:noProof w:val="0"/>
                <w:color w:val="0070C0"/>
                <w:cs/>
                <w:lang w:val="en-US" w:bidi="th-TH"/>
              </w:rPr>
              <w:t>บรรทัด</w:t>
            </w:r>
            <w:r w:rsidRPr="0072086F">
              <w:rPr>
                <w:rFonts w:eastAsia="Times New Roman"/>
                <w:noProof w:val="0"/>
                <w:color w:val="0070C0"/>
                <w:lang w:val="en-US" w:bidi="th-TH"/>
              </w:rPr>
              <w:t>/</w:t>
            </w:r>
            <w:r w:rsidRPr="0072086F">
              <w:rPr>
                <w:rFonts w:eastAsia="Times New Roman"/>
                <w:noProof w:val="0"/>
                <w:color w:val="0070C0"/>
                <w:cs/>
                <w:lang w:val="en-US" w:bidi="th-TH"/>
              </w:rPr>
              <w:t xml:space="preserve">งวด ใน </w:t>
            </w:r>
            <w:r w:rsidRPr="0072086F">
              <w:rPr>
                <w:rFonts w:eastAsia="Times New Roman"/>
                <w:noProof w:val="0"/>
                <w:color w:val="0070C0"/>
                <w:lang w:val="en-US" w:bidi="th-TH"/>
              </w:rPr>
              <w:t>AS400</w:t>
            </w:r>
          </w:p>
        </w:tc>
        <w:tc>
          <w:tcPr>
            <w:tcW w:w="2709" w:type="dxa"/>
            <w:shd w:val="clear" w:color="auto" w:fill="auto"/>
            <w:noWrap/>
            <w:hideMark/>
          </w:tcPr>
          <w:p w14:paraId="2BC22191" w14:textId="03D3B246"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518E91F7" w14:textId="7262786B"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741763925"/>
                <w:placeholder>
                  <w:docPart w:val="C27A6D84D9324552832CC5A66053D9C6"/>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2F532DA6" w14:textId="77777777" w:rsidTr="0072086F">
        <w:trPr>
          <w:trHeight w:val="290"/>
        </w:trPr>
        <w:tc>
          <w:tcPr>
            <w:tcW w:w="2972" w:type="dxa"/>
            <w:shd w:val="clear" w:color="auto" w:fill="auto"/>
            <w:noWrap/>
            <w:hideMark/>
          </w:tcPr>
          <w:p w14:paraId="5B55BCDB"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Loan Reference No.</w:t>
            </w:r>
          </w:p>
        </w:tc>
        <w:tc>
          <w:tcPr>
            <w:tcW w:w="2642" w:type="dxa"/>
          </w:tcPr>
          <w:p w14:paraId="6F1C44AB" w14:textId="0EC9CD62" w:rsidR="00194032" w:rsidRPr="0072086F" w:rsidRDefault="00194032" w:rsidP="00151D3D">
            <w:pPr>
              <w:rPr>
                <w:rFonts w:eastAsia="Times New Roman"/>
                <w:noProof w:val="0"/>
                <w:color w:val="000000"/>
                <w:lang w:val="en-US" w:bidi="th-TH"/>
              </w:rPr>
            </w:pPr>
          </w:p>
        </w:tc>
        <w:tc>
          <w:tcPr>
            <w:tcW w:w="2709" w:type="dxa"/>
            <w:shd w:val="clear" w:color="auto" w:fill="auto"/>
            <w:noWrap/>
            <w:hideMark/>
          </w:tcPr>
          <w:p w14:paraId="033B1466" w14:textId="6ED8CF0A"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0C8A43AE" w14:textId="44E6F9BF"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216283700"/>
                <w:placeholder>
                  <w:docPart w:val="1F54E78836BA456B916C31145A26215A"/>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77D7FE70" w14:textId="77777777" w:rsidTr="0072086F">
        <w:trPr>
          <w:trHeight w:val="290"/>
        </w:trPr>
        <w:tc>
          <w:tcPr>
            <w:tcW w:w="2972" w:type="dxa"/>
            <w:shd w:val="clear" w:color="auto" w:fill="auto"/>
            <w:noWrap/>
            <w:hideMark/>
          </w:tcPr>
          <w:p w14:paraId="250B160F"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lastRenderedPageBreak/>
              <w:t>Accrued Date</w:t>
            </w:r>
          </w:p>
        </w:tc>
        <w:tc>
          <w:tcPr>
            <w:tcW w:w="2642" w:type="dxa"/>
          </w:tcPr>
          <w:p w14:paraId="228418A3" w14:textId="3142507E"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Day of accrual end</w:t>
            </w:r>
          </w:p>
          <w:p w14:paraId="066A1DFA" w14:textId="7B3DF8D3" w:rsidR="00194032" w:rsidRPr="0072086F" w:rsidRDefault="00194032" w:rsidP="00151D3D">
            <w:pPr>
              <w:rPr>
                <w:rFonts w:eastAsia="Times New Roman"/>
                <w:noProof w:val="0"/>
                <w:color w:val="000000"/>
                <w:lang w:val="en-US" w:bidi="th-TH"/>
              </w:rPr>
            </w:pPr>
            <w:r w:rsidRPr="0072086F">
              <w:rPr>
                <w:rFonts w:eastAsia="Times New Roman"/>
                <w:noProof w:val="0"/>
                <w:color w:val="0070C0"/>
                <w:cs/>
                <w:lang w:val="en-US" w:bidi="th-TH"/>
              </w:rPr>
              <w:t xml:space="preserve">วันที่คิด </w:t>
            </w:r>
            <w:r w:rsidRPr="0072086F">
              <w:rPr>
                <w:rFonts w:eastAsia="Times New Roman"/>
                <w:noProof w:val="0"/>
                <w:color w:val="0070C0"/>
                <w:lang w:val="en-US" w:bidi="th-TH"/>
              </w:rPr>
              <w:t xml:space="preserve">Accrued </w:t>
            </w:r>
            <w:r w:rsidRPr="0072086F">
              <w:rPr>
                <w:rFonts w:eastAsia="Times New Roman"/>
                <w:noProof w:val="0"/>
                <w:color w:val="0070C0"/>
                <w:cs/>
                <w:lang w:val="en-US" w:bidi="th-TH"/>
              </w:rPr>
              <w:t>สิ้นสุด</w:t>
            </w:r>
          </w:p>
        </w:tc>
        <w:tc>
          <w:tcPr>
            <w:tcW w:w="2709" w:type="dxa"/>
            <w:shd w:val="clear" w:color="auto" w:fill="auto"/>
            <w:noWrap/>
            <w:hideMark/>
          </w:tcPr>
          <w:p w14:paraId="355A0319" w14:textId="76D32F38"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59359668" w14:textId="550281CE"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293986026"/>
                <w:placeholder>
                  <w:docPart w:val="6CBCAA527BF94E41BFE5F8FB0C352741"/>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51FEFCE5" w14:textId="77777777" w:rsidTr="0072086F">
        <w:trPr>
          <w:trHeight w:val="290"/>
        </w:trPr>
        <w:tc>
          <w:tcPr>
            <w:tcW w:w="2972" w:type="dxa"/>
            <w:shd w:val="clear" w:color="auto" w:fill="auto"/>
            <w:noWrap/>
            <w:hideMark/>
          </w:tcPr>
          <w:p w14:paraId="3449115D"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Due</w:t>
            </w:r>
          </w:p>
        </w:tc>
        <w:tc>
          <w:tcPr>
            <w:tcW w:w="2642" w:type="dxa"/>
          </w:tcPr>
          <w:p w14:paraId="4FC9D87A" w14:textId="386F9D75"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Foreign interest due date</w:t>
            </w:r>
          </w:p>
          <w:p w14:paraId="7180E534" w14:textId="6862939F" w:rsidR="00194032" w:rsidRPr="0072086F" w:rsidRDefault="00194032" w:rsidP="00151D3D">
            <w:pPr>
              <w:rPr>
                <w:rFonts w:eastAsia="Times New Roman"/>
                <w:noProof w:val="0"/>
                <w:color w:val="000000"/>
                <w:lang w:val="en-US" w:bidi="th-TH"/>
              </w:rPr>
            </w:pPr>
            <w:r w:rsidRPr="0072086F">
              <w:rPr>
                <w:rFonts w:eastAsia="Times New Roman"/>
                <w:noProof w:val="0"/>
                <w:color w:val="0070C0"/>
                <w:lang w:val="en-US" w:bidi="th-TH"/>
              </w:rPr>
              <w:t xml:space="preserve">Due </w:t>
            </w:r>
            <w:r w:rsidRPr="0072086F">
              <w:rPr>
                <w:rFonts w:eastAsia="Times New Roman"/>
                <w:noProof w:val="0"/>
                <w:color w:val="0070C0"/>
                <w:cs/>
                <w:lang w:val="en-US" w:bidi="th-TH"/>
              </w:rPr>
              <w:t>ของดอกเบี้ยต่างประเทศ</w:t>
            </w:r>
          </w:p>
        </w:tc>
        <w:tc>
          <w:tcPr>
            <w:tcW w:w="2709" w:type="dxa"/>
            <w:shd w:val="clear" w:color="auto" w:fill="auto"/>
            <w:noWrap/>
            <w:hideMark/>
          </w:tcPr>
          <w:p w14:paraId="722BEE3B" w14:textId="5E969323"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1A5F3849" w14:textId="2C80B02B"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962387311"/>
                <w:placeholder>
                  <w:docPart w:val="4088C32F27024010B0268872EBE16F06"/>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5FCDBB4F" w14:textId="77777777" w:rsidTr="0072086F">
        <w:trPr>
          <w:trHeight w:val="290"/>
        </w:trPr>
        <w:tc>
          <w:tcPr>
            <w:tcW w:w="2972" w:type="dxa"/>
            <w:shd w:val="clear" w:color="auto" w:fill="auto"/>
            <w:noWrap/>
            <w:hideMark/>
          </w:tcPr>
          <w:p w14:paraId="3E38B5C2" w14:textId="1E1E929F" w:rsidR="00194032" w:rsidRPr="0072086F" w:rsidRDefault="00907211" w:rsidP="00151D3D">
            <w:pPr>
              <w:rPr>
                <w:rFonts w:eastAsia="Times New Roman"/>
                <w:noProof w:val="0"/>
                <w:color w:val="000000"/>
                <w:lang w:val="en-US" w:bidi="th-TH"/>
              </w:rPr>
            </w:pPr>
            <w:r w:rsidRPr="00151D3D">
              <w:rPr>
                <w:rFonts w:eastAsia="Times New Roman"/>
                <w:noProof w:val="0"/>
                <w:color w:val="000000"/>
                <w:lang w:val="en-US" w:bidi="th-TH"/>
              </w:rPr>
              <w:t>Period</w:t>
            </w:r>
          </w:p>
        </w:tc>
        <w:tc>
          <w:tcPr>
            <w:tcW w:w="2642" w:type="dxa"/>
          </w:tcPr>
          <w:p w14:paraId="3750A2C3" w14:textId="5A9B57BA" w:rsidR="00C3261B" w:rsidRPr="0072086F" w:rsidRDefault="00C3261B" w:rsidP="00151D3D">
            <w:pPr>
              <w:rPr>
                <w:rFonts w:eastAsia="Times New Roman"/>
                <w:noProof w:val="0"/>
                <w:color w:val="000000"/>
                <w:lang w:val="en-US" w:bidi="th-TH"/>
              </w:rPr>
            </w:pPr>
            <w:r w:rsidRPr="0072086F">
              <w:rPr>
                <w:rFonts w:eastAsia="Times New Roman"/>
                <w:noProof w:val="0"/>
                <w:color w:val="000000"/>
                <w:lang w:val="en-US" w:bidi="th-TH"/>
              </w:rPr>
              <w:t>Installments of Due Interest</w:t>
            </w:r>
          </w:p>
          <w:p w14:paraId="26927E18" w14:textId="11E5C8AF" w:rsidR="00194032" w:rsidRPr="0072086F" w:rsidRDefault="00194032" w:rsidP="00151D3D">
            <w:pPr>
              <w:rPr>
                <w:rFonts w:eastAsia="Times New Roman"/>
                <w:noProof w:val="0"/>
                <w:color w:val="000000"/>
                <w:lang w:val="en-US" w:bidi="th-TH"/>
              </w:rPr>
            </w:pPr>
            <w:r w:rsidRPr="0072086F">
              <w:rPr>
                <w:rFonts w:eastAsia="Times New Roman"/>
                <w:noProof w:val="0"/>
                <w:color w:val="0070C0"/>
                <w:cs/>
                <w:lang w:val="en-US" w:bidi="th-TH"/>
              </w:rPr>
              <w:t xml:space="preserve">งวดของ </w:t>
            </w:r>
            <w:r w:rsidRPr="0072086F">
              <w:rPr>
                <w:rFonts w:eastAsia="Times New Roman"/>
                <w:noProof w:val="0"/>
                <w:color w:val="0070C0"/>
                <w:lang w:val="en-US" w:bidi="th-TH"/>
              </w:rPr>
              <w:t xml:space="preserve">Due </w:t>
            </w:r>
            <w:r w:rsidRPr="0072086F">
              <w:rPr>
                <w:rFonts w:eastAsia="Times New Roman"/>
                <w:noProof w:val="0"/>
                <w:color w:val="0070C0"/>
                <w:cs/>
                <w:lang w:val="en-US" w:bidi="th-TH"/>
              </w:rPr>
              <w:t>ดอกเบี้ย</w:t>
            </w:r>
          </w:p>
        </w:tc>
        <w:tc>
          <w:tcPr>
            <w:tcW w:w="2709" w:type="dxa"/>
            <w:shd w:val="clear" w:color="auto" w:fill="auto"/>
            <w:noWrap/>
            <w:hideMark/>
          </w:tcPr>
          <w:p w14:paraId="20A1A1C7" w14:textId="5BAA18E3"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73C82203" w14:textId="793DEB99"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1557770777"/>
                <w:placeholder>
                  <w:docPart w:val="EFB39EA0CF5D45059C9FC65FB1F1C239"/>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485A3D50" w14:textId="77777777" w:rsidTr="0072086F">
        <w:trPr>
          <w:trHeight w:val="290"/>
        </w:trPr>
        <w:tc>
          <w:tcPr>
            <w:tcW w:w="2972" w:type="dxa"/>
            <w:shd w:val="clear" w:color="auto" w:fill="auto"/>
            <w:noWrap/>
            <w:hideMark/>
          </w:tcPr>
          <w:p w14:paraId="7297A707"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TR Code</w:t>
            </w:r>
          </w:p>
        </w:tc>
        <w:tc>
          <w:tcPr>
            <w:tcW w:w="2642" w:type="dxa"/>
          </w:tcPr>
          <w:p w14:paraId="5B8A5E78" w14:textId="507333EB" w:rsidR="008B1873" w:rsidRPr="0072086F" w:rsidRDefault="008B1873" w:rsidP="00151D3D">
            <w:pPr>
              <w:rPr>
                <w:rFonts w:eastAsia="Times New Roman"/>
                <w:noProof w:val="0"/>
                <w:color w:val="000000"/>
                <w:lang w:val="en-US" w:bidi="th-TH"/>
              </w:rPr>
            </w:pPr>
            <w:r w:rsidRPr="0072086F">
              <w:rPr>
                <w:rFonts w:eastAsia="Times New Roman"/>
                <w:noProof w:val="0"/>
                <w:color w:val="000000"/>
                <w:lang w:val="en-US" w:bidi="th-TH"/>
              </w:rPr>
              <w:t>(No need for to be if don’t have in CBS)</w:t>
            </w:r>
          </w:p>
          <w:p w14:paraId="63B31A69" w14:textId="665706E5" w:rsidR="008B1873" w:rsidRPr="0072086F" w:rsidRDefault="008B1873" w:rsidP="00151D3D">
            <w:pPr>
              <w:rPr>
                <w:rFonts w:eastAsia="Times New Roman"/>
                <w:noProof w:val="0"/>
                <w:color w:val="000000"/>
                <w:lang w:val="en-US" w:bidi="th-TH"/>
              </w:rPr>
            </w:pPr>
            <w:r w:rsidRPr="0072086F">
              <w:rPr>
                <w:rFonts w:eastAsia="Times New Roman"/>
                <w:noProof w:val="0"/>
                <w:color w:val="000000"/>
                <w:lang w:val="en-US" w:bidi="th-TH"/>
              </w:rPr>
              <w:t>Code for running entries in AS400</w:t>
            </w:r>
          </w:p>
          <w:p w14:paraId="52E499B0" w14:textId="74CDC5D6" w:rsidR="00194032" w:rsidRPr="0072086F" w:rsidRDefault="00194032" w:rsidP="00151D3D">
            <w:pPr>
              <w:rPr>
                <w:rFonts w:eastAsia="Times New Roman"/>
                <w:noProof w:val="0"/>
                <w:color w:val="000000"/>
                <w:lang w:val="en-US" w:bidi="th-TH"/>
              </w:rPr>
            </w:pPr>
            <w:r w:rsidRPr="0072086F">
              <w:rPr>
                <w:rFonts w:eastAsia="Times New Roman"/>
                <w:noProof w:val="0"/>
                <w:color w:val="0070C0"/>
                <w:cs/>
                <w:lang w:val="en-US" w:bidi="th-TH"/>
              </w:rPr>
              <w:t xml:space="preserve">เลขสำหรับ </w:t>
            </w:r>
            <w:r w:rsidRPr="0072086F">
              <w:rPr>
                <w:rFonts w:eastAsia="Times New Roman"/>
                <w:noProof w:val="0"/>
                <w:color w:val="0070C0"/>
                <w:lang w:val="en-US" w:bidi="th-TH"/>
              </w:rPr>
              <w:t xml:space="preserve">running </w:t>
            </w:r>
            <w:r w:rsidRPr="0072086F">
              <w:rPr>
                <w:rFonts w:eastAsia="Times New Roman"/>
                <w:noProof w:val="0"/>
                <w:color w:val="0070C0"/>
                <w:cs/>
                <w:lang w:val="en-US" w:bidi="th-TH"/>
              </w:rPr>
              <w:t xml:space="preserve">รายการใน </w:t>
            </w:r>
            <w:r w:rsidRPr="0072086F">
              <w:rPr>
                <w:rFonts w:eastAsia="Times New Roman"/>
                <w:noProof w:val="0"/>
                <w:color w:val="0070C0"/>
                <w:lang w:val="en-US" w:bidi="th-TH"/>
              </w:rPr>
              <w:t>AS 400</w:t>
            </w:r>
          </w:p>
        </w:tc>
        <w:tc>
          <w:tcPr>
            <w:tcW w:w="2709" w:type="dxa"/>
            <w:shd w:val="clear" w:color="auto" w:fill="auto"/>
            <w:noWrap/>
            <w:hideMark/>
          </w:tcPr>
          <w:p w14:paraId="3EEFB5DF" w14:textId="332E9B75"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0D210F72" w14:textId="35A4FC20"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1887791312"/>
                <w:placeholder>
                  <w:docPart w:val="052A1C4CCE894E83BF2FF59EB6AFE7DC"/>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4C87EBD9" w14:textId="77777777" w:rsidTr="0072086F">
        <w:trPr>
          <w:trHeight w:val="290"/>
        </w:trPr>
        <w:tc>
          <w:tcPr>
            <w:tcW w:w="2972" w:type="dxa"/>
            <w:shd w:val="clear" w:color="auto" w:fill="auto"/>
            <w:noWrap/>
            <w:hideMark/>
          </w:tcPr>
          <w:p w14:paraId="48EF090B"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Loan Outstanding</w:t>
            </w:r>
          </w:p>
        </w:tc>
        <w:tc>
          <w:tcPr>
            <w:tcW w:w="2642" w:type="dxa"/>
          </w:tcPr>
          <w:p w14:paraId="50620B26" w14:textId="5B5E7BAF" w:rsidR="00194032" w:rsidRPr="0072086F" w:rsidRDefault="00194032" w:rsidP="00151D3D">
            <w:pPr>
              <w:rPr>
                <w:rFonts w:eastAsia="Times New Roman"/>
                <w:noProof w:val="0"/>
                <w:color w:val="000000"/>
                <w:lang w:val="en-US" w:bidi="th-TH"/>
              </w:rPr>
            </w:pPr>
            <w:r w:rsidRPr="0072086F">
              <w:rPr>
                <w:rFonts w:eastAsia="Times New Roman"/>
                <w:noProof w:val="0"/>
                <w:color w:val="0070C0"/>
                <w:cs/>
                <w:lang w:val="en-US" w:bidi="th-TH"/>
              </w:rPr>
              <w:t>ยอดคงเหลือของเงินต้น</w:t>
            </w:r>
          </w:p>
        </w:tc>
        <w:tc>
          <w:tcPr>
            <w:tcW w:w="2709" w:type="dxa"/>
            <w:shd w:val="clear" w:color="auto" w:fill="auto"/>
            <w:noWrap/>
            <w:hideMark/>
          </w:tcPr>
          <w:p w14:paraId="153AC2D1" w14:textId="5C11006B"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0A507AE9" w14:textId="40092F3A"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354430612"/>
                <w:placeholder>
                  <w:docPart w:val="157E9B5D6A034FAA99567FE98CB05A89"/>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4E7BDD0C" w14:textId="77777777" w:rsidTr="0072086F">
        <w:trPr>
          <w:trHeight w:val="290"/>
        </w:trPr>
        <w:tc>
          <w:tcPr>
            <w:tcW w:w="2972" w:type="dxa"/>
            <w:shd w:val="clear" w:color="auto" w:fill="auto"/>
            <w:noWrap/>
            <w:hideMark/>
          </w:tcPr>
          <w:p w14:paraId="156FCE4F"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Rate</w:t>
            </w:r>
          </w:p>
        </w:tc>
        <w:tc>
          <w:tcPr>
            <w:tcW w:w="2642" w:type="dxa"/>
          </w:tcPr>
          <w:p w14:paraId="663326E3" w14:textId="0F619CAA" w:rsidR="00194032" w:rsidRPr="0072086F" w:rsidRDefault="00194032" w:rsidP="00151D3D">
            <w:pPr>
              <w:rPr>
                <w:rFonts w:eastAsia="Times New Roman"/>
                <w:noProof w:val="0"/>
                <w:color w:val="000000"/>
                <w:lang w:val="en-US" w:bidi="th-TH"/>
              </w:rPr>
            </w:pPr>
          </w:p>
        </w:tc>
        <w:tc>
          <w:tcPr>
            <w:tcW w:w="2709" w:type="dxa"/>
            <w:shd w:val="clear" w:color="auto" w:fill="auto"/>
            <w:noWrap/>
            <w:hideMark/>
          </w:tcPr>
          <w:p w14:paraId="7D4A6471" w14:textId="267A674D"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29FC48A6" w14:textId="45379B17"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978531034"/>
                <w:placeholder>
                  <w:docPart w:val="061B7C24650D4637AE4878ADE55CF21F"/>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17DBA851" w14:textId="77777777" w:rsidTr="0072086F">
        <w:trPr>
          <w:trHeight w:val="290"/>
        </w:trPr>
        <w:tc>
          <w:tcPr>
            <w:tcW w:w="2972" w:type="dxa"/>
            <w:shd w:val="clear" w:color="auto" w:fill="auto"/>
            <w:noWrap/>
            <w:hideMark/>
          </w:tcPr>
          <w:p w14:paraId="00DBFFE9"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Reverse Amount</w:t>
            </w:r>
          </w:p>
        </w:tc>
        <w:tc>
          <w:tcPr>
            <w:tcW w:w="2642" w:type="dxa"/>
          </w:tcPr>
          <w:p w14:paraId="4D9A235E" w14:textId="724241FF" w:rsidR="00194032" w:rsidRPr="0072086F" w:rsidRDefault="00F500BC" w:rsidP="00151D3D">
            <w:pPr>
              <w:rPr>
                <w:rFonts w:eastAsia="Times New Roman"/>
                <w:noProof w:val="0"/>
                <w:color w:val="000000"/>
                <w:lang w:val="en-US" w:bidi="th-TH"/>
              </w:rPr>
            </w:pPr>
            <w:r w:rsidRPr="0072086F">
              <w:rPr>
                <w:rFonts w:eastAsia="Times New Roman"/>
                <w:noProof w:val="0"/>
                <w:lang w:val="en-US" w:bidi="th-TH"/>
              </w:rPr>
              <w:t>Interest</w:t>
            </w:r>
            <w:r w:rsidR="00194032" w:rsidRPr="0072086F">
              <w:rPr>
                <w:rFonts w:eastAsia="Times New Roman"/>
                <w:noProof w:val="0"/>
                <w:lang w:val="en-US" w:bidi="th-TH"/>
              </w:rPr>
              <w:t xml:space="preserve"> </w:t>
            </w:r>
            <w:r w:rsidRPr="0072086F">
              <w:rPr>
                <w:rFonts w:eastAsia="Times New Roman"/>
                <w:noProof w:val="0"/>
                <w:lang w:val="en-US" w:bidi="th-TH"/>
              </w:rPr>
              <w:t>amount</w:t>
            </w:r>
            <w:r w:rsidR="00194032" w:rsidRPr="0072086F">
              <w:rPr>
                <w:rFonts w:eastAsia="Times New Roman"/>
                <w:noProof w:val="0"/>
                <w:lang w:val="en-US" w:bidi="th-TH"/>
              </w:rPr>
              <w:t xml:space="preserve"> per </w:t>
            </w:r>
            <w:proofErr w:type="spellStart"/>
            <w:r w:rsidRPr="0072086F">
              <w:rPr>
                <w:rFonts w:eastAsia="Times New Roman"/>
                <w:noProof w:val="0"/>
                <w:lang w:val="en-US" w:bidi="th-TH"/>
              </w:rPr>
              <w:t>currency</w:t>
            </w:r>
            <w:r w:rsidR="00194032" w:rsidRPr="0072086F">
              <w:rPr>
                <w:rFonts w:eastAsia="Times New Roman"/>
                <w:noProof w:val="0"/>
                <w:lang w:val="en-US" w:bidi="th-TH"/>
              </w:rPr>
              <w:t>wise</w:t>
            </w:r>
            <w:proofErr w:type="spellEnd"/>
          </w:p>
        </w:tc>
        <w:tc>
          <w:tcPr>
            <w:tcW w:w="2709" w:type="dxa"/>
            <w:shd w:val="clear" w:color="auto" w:fill="auto"/>
            <w:noWrap/>
            <w:hideMark/>
          </w:tcPr>
          <w:p w14:paraId="12F54C5D" w14:textId="40552042"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677F4089" w14:textId="7E467837"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1227026640"/>
                <w:placeholder>
                  <w:docPart w:val="A444D5D6D7A54BDAA63FB46C5D7DA384"/>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2D0A76AF" w14:textId="77777777" w:rsidTr="0072086F">
        <w:trPr>
          <w:trHeight w:val="290"/>
        </w:trPr>
        <w:tc>
          <w:tcPr>
            <w:tcW w:w="2972" w:type="dxa"/>
            <w:shd w:val="clear" w:color="auto" w:fill="auto"/>
            <w:noWrap/>
            <w:hideMark/>
          </w:tcPr>
          <w:p w14:paraId="60D4F3CE"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Baht Amount</w:t>
            </w:r>
          </w:p>
        </w:tc>
        <w:tc>
          <w:tcPr>
            <w:tcW w:w="2642" w:type="dxa"/>
          </w:tcPr>
          <w:p w14:paraId="498312E5" w14:textId="18007A2B" w:rsidR="00194032" w:rsidRPr="0072086F" w:rsidRDefault="00194032" w:rsidP="00151D3D">
            <w:pPr>
              <w:rPr>
                <w:rFonts w:eastAsia="Times New Roman"/>
                <w:noProof w:val="0"/>
                <w:color w:val="000000"/>
                <w:lang w:val="en-US" w:bidi="th-TH"/>
              </w:rPr>
            </w:pPr>
          </w:p>
        </w:tc>
        <w:tc>
          <w:tcPr>
            <w:tcW w:w="2709" w:type="dxa"/>
            <w:shd w:val="clear" w:color="auto" w:fill="auto"/>
            <w:noWrap/>
            <w:hideMark/>
          </w:tcPr>
          <w:p w14:paraId="649A1182" w14:textId="5975B1D8"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059E82BE" w14:textId="1D580B76"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521014471"/>
                <w:placeholder>
                  <w:docPart w:val="FE721287E7324371A5276157B9871AC6"/>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3CC534E7" w14:textId="77777777" w:rsidTr="0072086F">
        <w:trPr>
          <w:trHeight w:val="290"/>
        </w:trPr>
        <w:tc>
          <w:tcPr>
            <w:tcW w:w="2972" w:type="dxa"/>
            <w:shd w:val="clear" w:color="auto" w:fill="auto"/>
            <w:noWrap/>
            <w:hideMark/>
          </w:tcPr>
          <w:p w14:paraId="0577F23E" w14:textId="7777777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EXCH.</w:t>
            </w:r>
          </w:p>
        </w:tc>
        <w:tc>
          <w:tcPr>
            <w:tcW w:w="2642" w:type="dxa"/>
          </w:tcPr>
          <w:p w14:paraId="642D97F1" w14:textId="6FC65B37"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 xml:space="preserve">Exchange rate </w:t>
            </w:r>
            <w:r w:rsidR="00AC6F07" w:rsidRPr="0072086F">
              <w:rPr>
                <w:rFonts w:eastAsia="Times New Roman"/>
                <w:noProof w:val="0"/>
                <w:color w:val="000000"/>
                <w:lang w:val="en-US" w:bidi="th-TH"/>
              </w:rPr>
              <w:t>a</w:t>
            </w:r>
            <w:r w:rsidRPr="0072086F">
              <w:rPr>
                <w:rFonts w:eastAsia="Times New Roman"/>
                <w:noProof w:val="0"/>
                <w:color w:val="000000"/>
                <w:lang w:val="en-US" w:bidi="th-TH"/>
              </w:rPr>
              <w:t xml:space="preserve">s of that </w:t>
            </w:r>
            <w:r w:rsidR="00AC6F07" w:rsidRPr="0072086F">
              <w:rPr>
                <w:rFonts w:eastAsia="Times New Roman"/>
                <w:noProof w:val="0"/>
                <w:color w:val="000000"/>
                <w:lang w:val="en-US" w:bidi="th-TH"/>
              </w:rPr>
              <w:t>time</w:t>
            </w:r>
          </w:p>
        </w:tc>
        <w:tc>
          <w:tcPr>
            <w:tcW w:w="2709" w:type="dxa"/>
            <w:shd w:val="clear" w:color="auto" w:fill="auto"/>
            <w:noWrap/>
            <w:hideMark/>
          </w:tcPr>
          <w:p w14:paraId="6594DFC1" w14:textId="677EA42C" w:rsidR="00194032" w:rsidRPr="0072086F" w:rsidRDefault="00194032" w:rsidP="00151D3D">
            <w:pPr>
              <w:rPr>
                <w:rFonts w:eastAsia="Times New Roman"/>
                <w:noProof w:val="0"/>
                <w:color w:val="000000"/>
                <w:lang w:val="en-US" w:bidi="th-TH"/>
              </w:rPr>
            </w:pPr>
          </w:p>
        </w:tc>
        <w:tc>
          <w:tcPr>
            <w:tcW w:w="1730" w:type="dxa"/>
            <w:shd w:val="clear" w:color="auto" w:fill="auto"/>
            <w:noWrap/>
            <w:hideMark/>
          </w:tcPr>
          <w:p w14:paraId="1B58E7E6" w14:textId="786FA838"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5291022"/>
                <w:placeholder>
                  <w:docPart w:val="2AE2C2B8D28F41C284981B545AE698DA"/>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77A09D5A" w14:textId="77777777" w:rsidTr="0072086F">
        <w:trPr>
          <w:trHeight w:val="290"/>
        </w:trPr>
        <w:tc>
          <w:tcPr>
            <w:tcW w:w="2972" w:type="dxa"/>
            <w:shd w:val="clear" w:color="auto" w:fill="auto"/>
            <w:noWrap/>
          </w:tcPr>
          <w:p w14:paraId="6618656E" w14:textId="3812B441"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Selling Rate</w:t>
            </w:r>
          </w:p>
        </w:tc>
        <w:tc>
          <w:tcPr>
            <w:tcW w:w="2642" w:type="dxa"/>
          </w:tcPr>
          <w:p w14:paraId="5D20A44F" w14:textId="648B0982"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 xml:space="preserve">Selling Rate </w:t>
            </w:r>
            <w:r w:rsidR="00B91D8A" w:rsidRPr="0072086F">
              <w:rPr>
                <w:rFonts w:eastAsia="Times New Roman"/>
                <w:noProof w:val="0"/>
                <w:color w:val="000000"/>
                <w:lang w:val="en-US" w:bidi="th-TH"/>
              </w:rPr>
              <w:t>a</w:t>
            </w:r>
            <w:r w:rsidRPr="0072086F">
              <w:rPr>
                <w:rFonts w:eastAsia="Times New Roman"/>
                <w:noProof w:val="0"/>
                <w:color w:val="000000"/>
                <w:lang w:val="en-US" w:bidi="th-TH"/>
              </w:rPr>
              <w:t xml:space="preserve">s of that </w:t>
            </w:r>
            <w:r w:rsidR="00B91D8A" w:rsidRPr="0072086F">
              <w:rPr>
                <w:rFonts w:eastAsia="Times New Roman"/>
                <w:noProof w:val="0"/>
                <w:color w:val="000000"/>
                <w:lang w:val="en-US" w:bidi="th-TH"/>
              </w:rPr>
              <w:t>time</w:t>
            </w:r>
          </w:p>
          <w:p w14:paraId="3B3A87F7" w14:textId="56B631D4" w:rsidR="00151D3D" w:rsidRPr="0072086F" w:rsidRDefault="00151D3D" w:rsidP="00151D3D">
            <w:pPr>
              <w:rPr>
                <w:rFonts w:eastAsia="Times New Roman"/>
                <w:noProof w:val="0"/>
                <w:color w:val="000000"/>
                <w:lang w:val="en-US" w:bidi="th-TH"/>
              </w:rPr>
            </w:pPr>
            <w:r w:rsidRPr="0072086F">
              <w:rPr>
                <w:rFonts w:eastAsia="Times New Roman" w:hint="cs"/>
                <w:noProof w:val="0"/>
                <w:color w:val="0070C0"/>
                <w:cs/>
                <w:lang w:val="en-US" w:bidi="th-TH"/>
              </w:rPr>
              <w:t>ณ</w:t>
            </w:r>
            <w:r w:rsidRPr="0072086F">
              <w:rPr>
                <w:rFonts w:eastAsia="Times New Roman"/>
                <w:noProof w:val="0"/>
                <w:color w:val="0070C0"/>
                <w:cs/>
                <w:lang w:val="en-US" w:bidi="th-TH"/>
              </w:rPr>
              <w:t xml:space="preserve"> ช่วงเวลานั้น ขณะที่แปลง</w:t>
            </w:r>
          </w:p>
        </w:tc>
        <w:tc>
          <w:tcPr>
            <w:tcW w:w="2709" w:type="dxa"/>
            <w:shd w:val="clear" w:color="auto" w:fill="auto"/>
            <w:noWrap/>
          </w:tcPr>
          <w:p w14:paraId="50F81842" w14:textId="51B42232" w:rsidR="00194032" w:rsidRPr="0072086F" w:rsidRDefault="00194032" w:rsidP="00151D3D">
            <w:pPr>
              <w:rPr>
                <w:rFonts w:eastAsia="Times New Roman"/>
                <w:noProof w:val="0"/>
                <w:color w:val="000000"/>
                <w:lang w:val="en-US" w:bidi="th-TH"/>
              </w:rPr>
            </w:pPr>
          </w:p>
        </w:tc>
        <w:tc>
          <w:tcPr>
            <w:tcW w:w="1730" w:type="dxa"/>
            <w:shd w:val="clear" w:color="auto" w:fill="auto"/>
            <w:noWrap/>
          </w:tcPr>
          <w:p w14:paraId="58C77A03" w14:textId="5D8C3996"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614597881"/>
                <w:placeholder>
                  <w:docPart w:val="5AF1B0B134FF4DC580B171E9C1DC1E69"/>
                </w:placeholder>
                <w:showingPlcHdr/>
                <w:dropDownList>
                  <w:listItem w:displayText="Supported" w:value="Supported"/>
                  <w:listItem w:displayText="To be develop" w:value="To be develop"/>
                  <w:listItem w:displayText="Drop" w:value="Drop"/>
                </w:dropDownList>
              </w:sdtPr>
              <w:sdtContent>
                <w:r w:rsidR="00194032" w:rsidRPr="0072086F">
                  <w:rPr>
                    <w:rStyle w:val="PlaceholderText"/>
                  </w:rPr>
                  <w:t>Choose an item.</w:t>
                </w:r>
              </w:sdtContent>
            </w:sdt>
          </w:p>
        </w:tc>
      </w:tr>
      <w:tr w:rsidR="00194032" w:rsidRPr="00151D3D" w14:paraId="5DFF7710" w14:textId="77777777" w:rsidTr="0072086F">
        <w:trPr>
          <w:trHeight w:val="290"/>
        </w:trPr>
        <w:tc>
          <w:tcPr>
            <w:tcW w:w="2972" w:type="dxa"/>
            <w:shd w:val="clear" w:color="auto" w:fill="auto"/>
            <w:noWrap/>
          </w:tcPr>
          <w:p w14:paraId="59BD6AC5" w14:textId="5D8639F6"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Branch No.</w:t>
            </w:r>
          </w:p>
        </w:tc>
        <w:tc>
          <w:tcPr>
            <w:tcW w:w="2642" w:type="dxa"/>
          </w:tcPr>
          <w:p w14:paraId="50C450B2" w14:textId="77777777" w:rsidR="00194032" w:rsidRPr="0072086F" w:rsidRDefault="00194032" w:rsidP="00151D3D">
            <w:pPr>
              <w:rPr>
                <w:rFonts w:eastAsia="Times New Roman"/>
                <w:noProof w:val="0"/>
                <w:color w:val="000000"/>
                <w:lang w:val="en-US" w:bidi="th-TH"/>
              </w:rPr>
            </w:pPr>
          </w:p>
        </w:tc>
        <w:tc>
          <w:tcPr>
            <w:tcW w:w="2709" w:type="dxa"/>
            <w:shd w:val="clear" w:color="auto" w:fill="auto"/>
            <w:noWrap/>
          </w:tcPr>
          <w:p w14:paraId="52B5E9F2" w14:textId="4F7EDBD5" w:rsidR="00194032" w:rsidRPr="0072086F" w:rsidRDefault="00194032" w:rsidP="00151D3D">
            <w:pPr>
              <w:rPr>
                <w:rFonts w:eastAsia="Times New Roman"/>
                <w:noProof w:val="0"/>
                <w:color w:val="000000"/>
                <w:lang w:val="en-US" w:bidi="th-TH"/>
              </w:rPr>
            </w:pPr>
          </w:p>
        </w:tc>
        <w:tc>
          <w:tcPr>
            <w:tcW w:w="1730" w:type="dxa"/>
            <w:shd w:val="clear" w:color="auto" w:fill="auto"/>
            <w:noWrap/>
          </w:tcPr>
          <w:p w14:paraId="27DCD5B6" w14:textId="3A78D55D"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749425934"/>
                <w:placeholder>
                  <w:docPart w:val="42CA39086E914F9F927A73A9E7E27042"/>
                </w:placeholder>
                <w:showingPlcHdr/>
                <w:dropDownList>
                  <w:listItem w:displayText="Supported" w:value="Supported"/>
                  <w:listItem w:displayText="To be develop" w:value="To be develop"/>
                  <w:listItem w:displayText="Drop" w:value="Drop"/>
                </w:dropDownList>
              </w:sdtPr>
              <w:sdtContent>
                <w:r w:rsidR="00AB13FB" w:rsidRPr="00151D3D">
                  <w:rPr>
                    <w:rStyle w:val="PlaceholderText"/>
                  </w:rPr>
                  <w:t>Choose an item.</w:t>
                </w:r>
              </w:sdtContent>
            </w:sdt>
          </w:p>
        </w:tc>
      </w:tr>
      <w:tr w:rsidR="00194032" w:rsidRPr="00151D3D" w14:paraId="10F56201" w14:textId="77777777" w:rsidTr="0072086F">
        <w:trPr>
          <w:trHeight w:val="290"/>
        </w:trPr>
        <w:tc>
          <w:tcPr>
            <w:tcW w:w="2972" w:type="dxa"/>
            <w:shd w:val="clear" w:color="auto" w:fill="auto"/>
            <w:noWrap/>
          </w:tcPr>
          <w:p w14:paraId="37046D72" w14:textId="473B3476" w:rsidR="00194032" w:rsidRPr="0072086F" w:rsidRDefault="00194032" w:rsidP="00151D3D">
            <w:pPr>
              <w:rPr>
                <w:rFonts w:eastAsia="Times New Roman"/>
                <w:noProof w:val="0"/>
                <w:color w:val="000000"/>
                <w:lang w:val="en-US" w:bidi="th-TH"/>
              </w:rPr>
            </w:pPr>
            <w:r w:rsidRPr="0072086F">
              <w:rPr>
                <w:rFonts w:eastAsia="Times New Roman"/>
                <w:noProof w:val="0"/>
                <w:color w:val="000000"/>
                <w:lang w:val="en-US" w:bidi="th-TH"/>
              </w:rPr>
              <w:t>Branch Name.</w:t>
            </w:r>
          </w:p>
        </w:tc>
        <w:tc>
          <w:tcPr>
            <w:tcW w:w="2642" w:type="dxa"/>
          </w:tcPr>
          <w:p w14:paraId="610293FB" w14:textId="77777777" w:rsidR="00194032" w:rsidRPr="0072086F" w:rsidRDefault="00194032" w:rsidP="00151D3D">
            <w:pPr>
              <w:rPr>
                <w:rFonts w:eastAsia="Times New Roman"/>
                <w:noProof w:val="0"/>
                <w:color w:val="000000"/>
                <w:lang w:val="en-US" w:bidi="th-TH"/>
              </w:rPr>
            </w:pPr>
          </w:p>
        </w:tc>
        <w:tc>
          <w:tcPr>
            <w:tcW w:w="2709" w:type="dxa"/>
            <w:shd w:val="clear" w:color="auto" w:fill="auto"/>
            <w:noWrap/>
          </w:tcPr>
          <w:p w14:paraId="3FE78781" w14:textId="1658A019" w:rsidR="00194032" w:rsidRPr="0072086F" w:rsidRDefault="00194032" w:rsidP="00151D3D">
            <w:pPr>
              <w:rPr>
                <w:rFonts w:eastAsia="Times New Roman"/>
                <w:noProof w:val="0"/>
                <w:color w:val="000000"/>
                <w:lang w:val="en-US" w:bidi="th-TH"/>
              </w:rPr>
            </w:pPr>
          </w:p>
        </w:tc>
        <w:tc>
          <w:tcPr>
            <w:tcW w:w="1730" w:type="dxa"/>
            <w:shd w:val="clear" w:color="auto" w:fill="auto"/>
            <w:noWrap/>
          </w:tcPr>
          <w:p w14:paraId="30463894" w14:textId="07F6B083" w:rsidR="00194032" w:rsidRPr="0072086F" w:rsidRDefault="00000000" w:rsidP="00151D3D">
            <w:pPr>
              <w:rPr>
                <w:rFonts w:eastAsia="Times New Roman"/>
                <w:noProof w:val="0"/>
                <w:color w:val="000000"/>
                <w:lang w:val="en-US" w:bidi="th-TH"/>
              </w:rPr>
            </w:pPr>
            <w:sdt>
              <w:sdtPr>
                <w:rPr>
                  <w:rFonts w:eastAsia="Times New Roman"/>
                  <w:noProof w:val="0"/>
                  <w:color w:val="000000"/>
                  <w:lang w:val="en-US" w:bidi="th-TH"/>
                </w:rPr>
                <w:id w:val="1543166233"/>
                <w:placeholder>
                  <w:docPart w:val="B94F9471E6DA4C279DA8E2D8AA275CDD"/>
                </w:placeholder>
                <w:showingPlcHdr/>
                <w:dropDownList>
                  <w:listItem w:displayText="Supported" w:value="Supported"/>
                  <w:listItem w:displayText="To be develop" w:value="To be develop"/>
                  <w:listItem w:displayText="Drop" w:value="Drop"/>
                </w:dropDownList>
              </w:sdtPr>
              <w:sdtContent>
                <w:r w:rsidR="00AB13FB" w:rsidRPr="00151D3D">
                  <w:rPr>
                    <w:rStyle w:val="PlaceholderText"/>
                  </w:rPr>
                  <w:t>Choose an item.</w:t>
                </w:r>
              </w:sdtContent>
            </w:sdt>
          </w:p>
        </w:tc>
      </w:tr>
    </w:tbl>
    <w:p w14:paraId="1F6EB48A" w14:textId="77777777" w:rsidR="000820EB" w:rsidRPr="000820EB" w:rsidRDefault="000820EB" w:rsidP="000820EB"/>
    <w:p w14:paraId="18CE2AA1" w14:textId="77777777" w:rsidR="00F31A54" w:rsidRDefault="00F31A54" w:rsidP="00F31A54">
      <w:pPr>
        <w:pStyle w:val="Heading3"/>
      </w:pPr>
      <w:bookmarkStart w:id="173" w:name="_Toc143189533"/>
      <w:r>
        <w:t>File / API Layout and Data Sheet</w:t>
      </w:r>
      <w:bookmarkEnd w:id="173"/>
    </w:p>
    <w:p w14:paraId="6F9AFA23" w14:textId="352EF2F9" w:rsidR="000820EB" w:rsidRPr="000820EB" w:rsidRDefault="000820EB" w:rsidP="0072086F">
      <w:pPr>
        <w:ind w:left="1080" w:firstLine="360"/>
      </w:pPr>
      <w:r>
        <w:t>Not Applicable.</w:t>
      </w:r>
    </w:p>
    <w:p w14:paraId="38462852" w14:textId="77777777" w:rsidR="00F31A54" w:rsidRDefault="00F31A54" w:rsidP="00F31A54">
      <w:pPr>
        <w:pStyle w:val="Heading3"/>
      </w:pPr>
      <w:bookmarkStart w:id="174" w:name="_Toc143189534"/>
      <w:r>
        <w:t>Report Layout and Data Sheet</w:t>
      </w:r>
      <w:bookmarkEnd w:id="174"/>
    </w:p>
    <w:p w14:paraId="67E82FB6" w14:textId="2BB45313" w:rsidR="000820EB" w:rsidRPr="000820EB" w:rsidRDefault="001E2A4C" w:rsidP="0072086F">
      <w:pPr>
        <w:ind w:left="720" w:firstLine="720"/>
      </w:pPr>
      <w:r w:rsidRPr="00DF3C4F">
        <w:t>Not Applicable.</w:t>
      </w:r>
    </w:p>
    <w:p w14:paraId="366AD6A1" w14:textId="7685B6B7" w:rsidR="00F31A54" w:rsidRDefault="00F31A54" w:rsidP="00F31A54">
      <w:pPr>
        <w:pStyle w:val="Heading3"/>
      </w:pPr>
      <w:bookmarkStart w:id="175" w:name="_Toc143189535"/>
      <w:r>
        <w:lastRenderedPageBreak/>
        <w:t>Additional Impacts</w:t>
      </w:r>
      <w:bookmarkEnd w:id="175"/>
    </w:p>
    <w:p w14:paraId="7EE97143" w14:textId="77777777" w:rsidR="000D2E1B" w:rsidRDefault="000D2E1B" w:rsidP="000D2E1B">
      <w:pPr>
        <w:pStyle w:val="Heading4"/>
      </w:pPr>
      <w:bookmarkStart w:id="176" w:name="_Toc143189536"/>
      <w:r w:rsidRPr="0073013C">
        <w:t>Integration</w:t>
      </w:r>
      <w:bookmarkEnd w:id="176"/>
      <w:r w:rsidRPr="0073013C">
        <w:t xml:space="preserve"> </w:t>
      </w:r>
    </w:p>
    <w:p w14:paraId="0F08348B" w14:textId="79D65272" w:rsidR="001E2A4C" w:rsidRPr="001E2A4C" w:rsidRDefault="001E2A4C" w:rsidP="0072086F">
      <w:pPr>
        <w:ind w:left="1440" w:firstLine="720"/>
      </w:pPr>
      <w:r w:rsidRPr="00DF3C4F">
        <w:t>Not Applicable.</w:t>
      </w:r>
    </w:p>
    <w:p w14:paraId="5CAB051C" w14:textId="77777777" w:rsidR="000D2E1B" w:rsidRDefault="000D2E1B" w:rsidP="000D2E1B">
      <w:pPr>
        <w:pStyle w:val="Heading4"/>
      </w:pPr>
      <w:bookmarkStart w:id="177" w:name="_Toc143189537"/>
      <w:r w:rsidRPr="0073013C">
        <w:t>Migration</w:t>
      </w:r>
      <w:bookmarkEnd w:id="177"/>
    </w:p>
    <w:p w14:paraId="7B714BA3" w14:textId="77777777" w:rsidR="001E2A4C" w:rsidRPr="00B643D7" w:rsidRDefault="001E2A4C" w:rsidP="0072086F">
      <w:pPr>
        <w:ind w:left="1440" w:firstLine="720"/>
      </w:pPr>
      <w:r w:rsidRPr="00DF3C4F">
        <w:t>Not Applicable.</w:t>
      </w:r>
    </w:p>
    <w:p w14:paraId="019AAD2F" w14:textId="77777777" w:rsidR="001E2A4C" w:rsidRPr="001E2A4C" w:rsidRDefault="001E2A4C" w:rsidP="00C1611A"/>
    <w:p w14:paraId="10E8DF17" w14:textId="77777777" w:rsidR="00F31A54" w:rsidRDefault="00F31A54" w:rsidP="00F31A54"/>
    <w:p w14:paraId="11ADF3BB" w14:textId="77777777" w:rsidR="00ED16AC" w:rsidRDefault="00ED16AC" w:rsidP="00F31A54"/>
    <w:p w14:paraId="40A45334" w14:textId="77777777" w:rsidR="00625AFD" w:rsidRDefault="00625AFD" w:rsidP="00F31A54"/>
    <w:p w14:paraId="6D92880F" w14:textId="77777777" w:rsidR="00625AFD" w:rsidRDefault="00625AFD" w:rsidP="00F31A54"/>
    <w:p w14:paraId="5F597C0A" w14:textId="77777777" w:rsidR="00625AFD" w:rsidRDefault="00625AFD" w:rsidP="00F31A54"/>
    <w:p w14:paraId="3A4CBA0E" w14:textId="77777777" w:rsidR="00625AFD" w:rsidRDefault="00625AFD" w:rsidP="00F31A54"/>
    <w:p w14:paraId="5662A911" w14:textId="77777777" w:rsidR="00625AFD" w:rsidRDefault="00625AFD" w:rsidP="00F31A54"/>
    <w:p w14:paraId="79EE2B28" w14:textId="77777777" w:rsidR="00625AFD" w:rsidRDefault="00625AFD" w:rsidP="00F31A54"/>
    <w:p w14:paraId="1FE5677B" w14:textId="5CA8B2E6" w:rsidR="00ED16AC" w:rsidRDefault="001D0B18" w:rsidP="001D0B18">
      <w:pPr>
        <w:spacing w:after="200" w:line="276" w:lineRule="auto"/>
      </w:pPr>
      <w:r>
        <w:br w:type="page"/>
      </w:r>
    </w:p>
    <w:p w14:paraId="2D7BD62C" w14:textId="554AAF8F" w:rsidR="008928CB" w:rsidRDefault="00625AFD" w:rsidP="00625AFD">
      <w:pPr>
        <w:pStyle w:val="Heading2"/>
      </w:pPr>
      <w:bookmarkStart w:id="178" w:name="_Toc143189538"/>
      <w:r w:rsidRPr="00625AFD">
        <w:lastRenderedPageBreak/>
        <w:t>Daily Cheque return report</w:t>
      </w:r>
      <w:bookmarkEnd w:id="178"/>
    </w:p>
    <w:p w14:paraId="3E515083" w14:textId="1C0C7F9B" w:rsidR="004F4E99" w:rsidRDefault="004F4E99" w:rsidP="004F4E99">
      <w:pPr>
        <w:pStyle w:val="Heading3"/>
      </w:pPr>
      <w:bookmarkStart w:id="179" w:name="_Toc143189539"/>
      <w:r>
        <w:t>S</w:t>
      </w:r>
      <w:r w:rsidRPr="00061B9D">
        <w:t>upported Sample Transaction and Case from Customer</w:t>
      </w:r>
      <w:bookmarkEnd w:id="179"/>
    </w:p>
    <w:p w14:paraId="26881A74" w14:textId="08E5CD7C" w:rsidR="00EF370D" w:rsidRPr="00EF370D" w:rsidRDefault="00EF370D" w:rsidP="00A317B0">
      <w:r>
        <w:rPr>
          <w:lang w:val="en-US" w:bidi="th-TH"/>
        </w:rPr>
        <w:drawing>
          <wp:inline distT="0" distB="0" distL="0" distR="0" wp14:anchorId="7308D111" wp14:editId="2A98FD1C">
            <wp:extent cx="6390005" cy="1477010"/>
            <wp:effectExtent l="0" t="0" r="0" b="8890"/>
            <wp:docPr id="1984831006" name="Picture 198483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90005" cy="1477010"/>
                    </a:xfrm>
                    <a:prstGeom prst="rect">
                      <a:avLst/>
                    </a:prstGeom>
                  </pic:spPr>
                </pic:pic>
              </a:graphicData>
            </a:graphic>
          </wp:inline>
        </w:drawing>
      </w:r>
    </w:p>
    <w:p w14:paraId="33D13FA1" w14:textId="2CC09641" w:rsidR="007C201E" w:rsidRDefault="007C201E" w:rsidP="007C201E"/>
    <w:p w14:paraId="3BE9575A" w14:textId="77777777" w:rsidR="00422EE8" w:rsidRDefault="00422EE8" w:rsidP="007C201E"/>
    <w:p w14:paraId="6A0031C7" w14:textId="77777777" w:rsidR="00422EE8" w:rsidRDefault="00422EE8" w:rsidP="00422EE8">
      <w:pPr>
        <w:ind w:left="426"/>
      </w:pPr>
      <w:r>
        <w:t xml:space="preserve">Note: </w:t>
      </w:r>
    </w:p>
    <w:p w14:paraId="7D23A9D0" w14:textId="77777777" w:rsidR="00430B25" w:rsidRPr="00430B25" w:rsidRDefault="00422EE8">
      <w:pPr>
        <w:pStyle w:val="ListParagraph"/>
        <w:numPr>
          <w:ilvl w:val="0"/>
          <w:numId w:val="11"/>
        </w:numPr>
        <w:rPr>
          <w:lang w:val="en-US" w:bidi="th-TH"/>
        </w:rPr>
      </w:pPr>
      <w:r>
        <w:rPr>
          <w:lang w:val="en-US" w:bidi="th-TH"/>
        </w:rPr>
        <w:t>All report are integate with ECM as End of day Process. (PDF Format).</w:t>
      </w:r>
      <w:r w:rsidR="00430B25">
        <w:rPr>
          <w:lang w:val="en-US" w:bidi="th-TH"/>
        </w:rPr>
        <w:t xml:space="preserve"> </w:t>
      </w:r>
      <w:r w:rsidR="00430B25" w:rsidRPr="00430B25">
        <w:rPr>
          <w:lang w:val="en-US" w:bidi="th-TH"/>
        </w:rPr>
        <w:t>If ECM can not supported to store PDF report from symmetri CBS that no need to store in ECM.</w:t>
      </w:r>
    </w:p>
    <w:p w14:paraId="704AEBE1" w14:textId="12805AD5" w:rsidR="00422EE8"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499E6F4E" w14:textId="3F8B2F9D" w:rsidR="00422EE8" w:rsidRPr="0072086F" w:rsidRDefault="00422EE8">
      <w:pPr>
        <w:pStyle w:val="ListParagraph"/>
        <w:numPr>
          <w:ilvl w:val="0"/>
          <w:numId w:val="11"/>
        </w:numPr>
        <w:rPr>
          <w:lang w:val="en-US" w:bidi="th-TH"/>
        </w:rPr>
      </w:pPr>
      <w:r>
        <w:rPr>
          <w:lang w:val="en-US" w:bidi="th-TH"/>
        </w:rPr>
        <w:t>Show transaction cheque return after clearing check.</w:t>
      </w:r>
    </w:p>
    <w:p w14:paraId="508A788C" w14:textId="77777777" w:rsidR="004F4E99" w:rsidRDefault="004F4E99" w:rsidP="004F4E99">
      <w:pPr>
        <w:pStyle w:val="Heading3"/>
      </w:pPr>
      <w:bookmarkStart w:id="180" w:name="_Toc143189540"/>
      <w:r>
        <w:t>Menu Modification</w:t>
      </w:r>
      <w:bookmarkEnd w:id="180"/>
    </w:p>
    <w:p w14:paraId="00915657" w14:textId="7CCD4D40" w:rsidR="001E2A4C" w:rsidRPr="001E2A4C" w:rsidRDefault="001E2A4C" w:rsidP="0072086F">
      <w:pPr>
        <w:ind w:left="720" w:firstLine="720"/>
      </w:pPr>
      <w:r w:rsidRPr="00DF3C4F">
        <w:t>Not Applicable.</w:t>
      </w:r>
    </w:p>
    <w:p w14:paraId="6B3F6D38" w14:textId="77777777" w:rsidR="004F4E99" w:rsidRDefault="004F4E99" w:rsidP="004F4E99">
      <w:pPr>
        <w:pStyle w:val="Heading3"/>
      </w:pPr>
      <w:bookmarkStart w:id="181" w:name="_Toc143189541"/>
      <w:r>
        <w:t>Screen Layout and Data Sheet</w:t>
      </w:r>
      <w:bookmarkEnd w:id="181"/>
    </w:p>
    <w:p w14:paraId="2FE30C28" w14:textId="3BA896B2" w:rsidR="001E2A4C" w:rsidRPr="001E2A4C" w:rsidRDefault="001E2A4C" w:rsidP="0072086F">
      <w:pPr>
        <w:ind w:left="720" w:firstLine="720"/>
      </w:pPr>
      <w:r w:rsidRPr="00DF3C4F">
        <w:t>Not Applicable.</w:t>
      </w:r>
    </w:p>
    <w:p w14:paraId="7A5AF1B9" w14:textId="77777777" w:rsidR="004F4E99" w:rsidRDefault="004F4E99" w:rsidP="004F4E99">
      <w:pPr>
        <w:pStyle w:val="Heading3"/>
      </w:pPr>
      <w:bookmarkStart w:id="182" w:name="_Toc143189542"/>
      <w:r>
        <w:t>To-be Process</w:t>
      </w:r>
      <w:bookmarkEnd w:id="182"/>
    </w:p>
    <w:p w14:paraId="15A03277" w14:textId="77777777" w:rsidR="005040A1" w:rsidRPr="005040A1" w:rsidRDefault="005040A1" w:rsidP="00377786">
      <w:pPr>
        <w:rPr>
          <w:lang w:bidi="th-TH"/>
        </w:rPr>
      </w:pPr>
    </w:p>
    <w:tbl>
      <w:tblPr>
        <w:tblStyle w:val="TableGrid"/>
        <w:tblW w:w="0" w:type="auto"/>
        <w:jc w:val="center"/>
        <w:tblLook w:val="04A0" w:firstRow="1" w:lastRow="0" w:firstColumn="1" w:lastColumn="0" w:noHBand="0" w:noVBand="1"/>
      </w:tblPr>
      <w:tblGrid>
        <w:gridCol w:w="3103"/>
        <w:gridCol w:w="6230"/>
      </w:tblGrid>
      <w:tr w:rsidR="007D1C3C" w14:paraId="08BFE751" w14:textId="77777777" w:rsidTr="00E92567">
        <w:trPr>
          <w:jc w:val="center"/>
        </w:trPr>
        <w:tc>
          <w:tcPr>
            <w:tcW w:w="3103" w:type="dxa"/>
            <w:shd w:val="clear" w:color="auto" w:fill="CCECFF"/>
          </w:tcPr>
          <w:p w14:paraId="1DA50353" w14:textId="77777777" w:rsidR="007D1C3C" w:rsidRDefault="007D1C3C" w:rsidP="00E92567">
            <w:r>
              <w:t>Paper size</w:t>
            </w:r>
          </w:p>
        </w:tc>
        <w:tc>
          <w:tcPr>
            <w:tcW w:w="6230" w:type="dxa"/>
          </w:tcPr>
          <w:p w14:paraId="5E7D5201" w14:textId="77777777" w:rsidR="007D1C3C" w:rsidRDefault="007D1C3C" w:rsidP="00E92567">
            <w:r>
              <w:t>A4</w:t>
            </w:r>
          </w:p>
        </w:tc>
      </w:tr>
      <w:tr w:rsidR="002F5E80" w14:paraId="7AED5071" w14:textId="77777777" w:rsidTr="00E92567">
        <w:trPr>
          <w:jc w:val="center"/>
        </w:trPr>
        <w:tc>
          <w:tcPr>
            <w:tcW w:w="3103" w:type="dxa"/>
            <w:shd w:val="clear" w:color="auto" w:fill="CCECFF"/>
          </w:tcPr>
          <w:p w14:paraId="4519BC48" w14:textId="77777777" w:rsidR="002F5E80" w:rsidRDefault="002F5E80" w:rsidP="002F5E80">
            <w:r>
              <w:t>Reprinting require</w:t>
            </w:r>
          </w:p>
        </w:tc>
        <w:tc>
          <w:tcPr>
            <w:tcW w:w="6230" w:type="dxa"/>
          </w:tcPr>
          <w:p w14:paraId="0758F64B" w14:textId="7FB571D5" w:rsidR="002F5E80" w:rsidRDefault="002F5E80" w:rsidP="002F5E80">
            <w:r w:rsidRPr="00DC15F4">
              <w:t>Reprint</w:t>
            </w:r>
          </w:p>
        </w:tc>
      </w:tr>
      <w:tr w:rsidR="002F5E80" w14:paraId="7CA961D2" w14:textId="77777777" w:rsidTr="00E92567">
        <w:trPr>
          <w:jc w:val="center"/>
        </w:trPr>
        <w:tc>
          <w:tcPr>
            <w:tcW w:w="3103" w:type="dxa"/>
            <w:shd w:val="clear" w:color="auto" w:fill="CCECFF"/>
          </w:tcPr>
          <w:p w14:paraId="7D33FDE7" w14:textId="77777777" w:rsidR="002F5E80" w:rsidRDefault="002F5E80" w:rsidP="002F5E80">
            <w:r>
              <w:t>Searching criteria</w:t>
            </w:r>
          </w:p>
        </w:tc>
        <w:tc>
          <w:tcPr>
            <w:tcW w:w="6230" w:type="dxa"/>
          </w:tcPr>
          <w:p w14:paraId="4EA074B0" w14:textId="28ED0F34" w:rsidR="002F5E80" w:rsidRDefault="002F5E80" w:rsidP="002F5E80">
            <w:r w:rsidRPr="00DC15F4">
              <w:t>Branch Name/No., Customer name, Customer ID., historical date, Product Type</w:t>
            </w:r>
            <w:r w:rsidR="003B484D">
              <w:t>(Loan Type/Loan Sub Type</w:t>
            </w:r>
            <w:r w:rsidR="003B484D">
              <w:rPr>
                <w:lang w:val="en-US"/>
              </w:rPr>
              <w:t>)</w:t>
            </w:r>
            <w:r w:rsidRPr="00DC15F4">
              <w:t>, Source of Fund, currencywise, Due Date, Day Past Due, Loan Reference No.</w:t>
            </w:r>
          </w:p>
        </w:tc>
      </w:tr>
      <w:tr w:rsidR="004167C4" w14:paraId="561CF305" w14:textId="77777777" w:rsidTr="00E92567">
        <w:trPr>
          <w:jc w:val="center"/>
        </w:trPr>
        <w:tc>
          <w:tcPr>
            <w:tcW w:w="3103" w:type="dxa"/>
            <w:shd w:val="clear" w:color="auto" w:fill="CCECFF"/>
          </w:tcPr>
          <w:p w14:paraId="7A32A5B4" w14:textId="4BF1CA0B" w:rsidR="004167C4" w:rsidRDefault="004167C4" w:rsidP="004167C4">
            <w:r w:rsidRPr="00C411A0">
              <w:rPr>
                <w:lang w:val="en-US" w:bidi="th-TH"/>
              </w:rPr>
              <w:t>Generation Frequency</w:t>
            </w:r>
          </w:p>
        </w:tc>
        <w:tc>
          <w:tcPr>
            <w:tcW w:w="6230" w:type="dxa"/>
          </w:tcPr>
          <w:p w14:paraId="040BDCA9" w14:textId="33205119" w:rsidR="004167C4" w:rsidRPr="00DC15F4" w:rsidRDefault="009B5528" w:rsidP="004167C4">
            <w:r w:rsidRPr="009B5528">
              <w:t>Daily</w:t>
            </w:r>
          </w:p>
        </w:tc>
      </w:tr>
      <w:tr w:rsidR="004167C4" w14:paraId="6D37A918" w14:textId="77777777" w:rsidTr="00E92567">
        <w:trPr>
          <w:jc w:val="center"/>
        </w:trPr>
        <w:tc>
          <w:tcPr>
            <w:tcW w:w="3103" w:type="dxa"/>
            <w:shd w:val="clear" w:color="auto" w:fill="CCECFF"/>
          </w:tcPr>
          <w:p w14:paraId="5A1943A5" w14:textId="15E0D4F3" w:rsidR="004167C4" w:rsidRDefault="004167C4" w:rsidP="004167C4">
            <w:r>
              <w:rPr>
                <w:lang w:val="en-US" w:bidi="th-TH"/>
              </w:rPr>
              <w:t>Report Purpose</w:t>
            </w:r>
          </w:p>
        </w:tc>
        <w:tc>
          <w:tcPr>
            <w:tcW w:w="6230" w:type="dxa"/>
          </w:tcPr>
          <w:p w14:paraId="01C0EE3B" w14:textId="77777777" w:rsidR="009B5528" w:rsidRDefault="009B5528" w:rsidP="009B5528">
            <w:r>
              <w:t>Current EXIM Report - This applies to all the cheque returned as payment for the loan</w:t>
            </w:r>
          </w:p>
          <w:p w14:paraId="617FEBA1" w14:textId="77777777" w:rsidR="009B5528" w:rsidRDefault="009B5528" w:rsidP="009B5528"/>
          <w:p w14:paraId="1644ECA8" w14:textId="037F610D" w:rsidR="004167C4" w:rsidRPr="00DC15F4" w:rsidRDefault="009B5528" w:rsidP="009B5528">
            <w:r>
              <w:t>EXIM New Requirement - To list not only the returned cheques but also all the reversal transactions for the period (from-to). EXIM needs to know the settle account type used , no need for the cheque details</w:t>
            </w:r>
          </w:p>
        </w:tc>
      </w:tr>
      <w:tr w:rsidR="004167C4" w14:paraId="18FA0ABA" w14:textId="77777777" w:rsidTr="00E92567">
        <w:trPr>
          <w:jc w:val="center"/>
        </w:trPr>
        <w:tc>
          <w:tcPr>
            <w:tcW w:w="3103" w:type="dxa"/>
            <w:shd w:val="clear" w:color="auto" w:fill="CCECFF"/>
          </w:tcPr>
          <w:p w14:paraId="4CD3A4D7" w14:textId="6D5636A8" w:rsidR="004167C4" w:rsidRDefault="004167C4" w:rsidP="004167C4">
            <w:r w:rsidRPr="00C411A0">
              <w:rPr>
                <w:lang w:val="en-US" w:bidi="th-TH"/>
              </w:rPr>
              <w:t>Actual Owner</w:t>
            </w:r>
          </w:p>
        </w:tc>
        <w:tc>
          <w:tcPr>
            <w:tcW w:w="6230" w:type="dxa"/>
          </w:tcPr>
          <w:p w14:paraId="6E67A38B" w14:textId="7E745DAC" w:rsidR="004167C4" w:rsidRPr="00DC15F4" w:rsidRDefault="009B5528" w:rsidP="004167C4">
            <w:r w:rsidRPr="009B5528">
              <w:t>Lending</w:t>
            </w:r>
          </w:p>
        </w:tc>
      </w:tr>
    </w:tbl>
    <w:p w14:paraId="64DA1CAF" w14:textId="77777777" w:rsidR="00FC1D5C" w:rsidRDefault="00FC1D5C" w:rsidP="00FC1D5C"/>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501"/>
        <w:gridCol w:w="2595"/>
        <w:gridCol w:w="1843"/>
      </w:tblGrid>
      <w:tr w:rsidR="009542E6" w:rsidRPr="000573F0" w14:paraId="018E29FF" w14:textId="77777777" w:rsidTr="0072086F">
        <w:trPr>
          <w:trHeight w:val="290"/>
        </w:trPr>
        <w:tc>
          <w:tcPr>
            <w:tcW w:w="5615" w:type="dxa"/>
            <w:gridSpan w:val="2"/>
            <w:shd w:val="clear" w:color="000000" w:fill="8EA9DB"/>
            <w:hideMark/>
          </w:tcPr>
          <w:p w14:paraId="45D9EFC5" w14:textId="667A4A0E"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lastRenderedPageBreak/>
              <w:t>Report Title: Daily Cheque return report</w:t>
            </w:r>
          </w:p>
        </w:tc>
        <w:tc>
          <w:tcPr>
            <w:tcW w:w="2595" w:type="dxa"/>
            <w:shd w:val="clear" w:color="000000" w:fill="8EA9DB"/>
            <w:hideMark/>
          </w:tcPr>
          <w:p w14:paraId="1D8FAA72" w14:textId="16E76352"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Report Title:</w:t>
            </w:r>
          </w:p>
        </w:tc>
        <w:tc>
          <w:tcPr>
            <w:tcW w:w="1843" w:type="dxa"/>
            <w:vMerge w:val="restart"/>
            <w:shd w:val="clear" w:color="000000" w:fill="D9E1F2"/>
            <w:noWrap/>
            <w:hideMark/>
          </w:tcPr>
          <w:p w14:paraId="2B8AA950" w14:textId="77777777" w:rsidR="009542E6" w:rsidRPr="0072086F" w:rsidRDefault="009542E6"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9542E6" w:rsidRPr="000573F0" w14:paraId="097BE251" w14:textId="77777777" w:rsidTr="0072086F">
        <w:trPr>
          <w:trHeight w:val="290"/>
        </w:trPr>
        <w:tc>
          <w:tcPr>
            <w:tcW w:w="3114" w:type="dxa"/>
            <w:shd w:val="clear" w:color="000000" w:fill="D9E1F2"/>
            <w:noWrap/>
            <w:hideMark/>
          </w:tcPr>
          <w:p w14:paraId="45EDDD80"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Exim Field:</w:t>
            </w:r>
          </w:p>
        </w:tc>
        <w:tc>
          <w:tcPr>
            <w:tcW w:w="2501" w:type="dxa"/>
            <w:shd w:val="clear" w:color="000000" w:fill="D9E1F2"/>
          </w:tcPr>
          <w:p w14:paraId="5186B8D3" w14:textId="239FD451" w:rsidR="009542E6" w:rsidRPr="0072086F" w:rsidRDefault="009542E6" w:rsidP="000573F0">
            <w:pPr>
              <w:rPr>
                <w:rFonts w:eastAsia="Times New Roman"/>
                <w:noProof w:val="0"/>
                <w:color w:val="000000"/>
                <w:lang w:val="en-US" w:bidi="th-TH"/>
              </w:rPr>
            </w:pPr>
            <w:r w:rsidRPr="000573F0">
              <w:rPr>
                <w:rFonts w:eastAsia="Times New Roman"/>
                <w:noProof w:val="0"/>
                <w:color w:val="000000"/>
                <w:lang w:val="en-US" w:bidi="th-TH"/>
              </w:rPr>
              <w:t>Description/Formular</w:t>
            </w:r>
          </w:p>
        </w:tc>
        <w:tc>
          <w:tcPr>
            <w:tcW w:w="2595" w:type="dxa"/>
            <w:shd w:val="clear" w:color="000000" w:fill="D9E1F2"/>
            <w:noWrap/>
            <w:hideMark/>
          </w:tcPr>
          <w:p w14:paraId="51574460" w14:textId="54D02E22"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CBS9 Field:</w:t>
            </w:r>
          </w:p>
        </w:tc>
        <w:tc>
          <w:tcPr>
            <w:tcW w:w="1843" w:type="dxa"/>
            <w:vMerge/>
            <w:hideMark/>
          </w:tcPr>
          <w:p w14:paraId="1BE70A1E" w14:textId="77777777" w:rsidR="009542E6" w:rsidRPr="0072086F" w:rsidRDefault="009542E6" w:rsidP="000573F0">
            <w:pPr>
              <w:rPr>
                <w:rFonts w:eastAsia="Times New Roman"/>
                <w:noProof w:val="0"/>
                <w:color w:val="000000"/>
                <w:lang w:val="en-US" w:bidi="th-TH"/>
              </w:rPr>
            </w:pPr>
          </w:p>
        </w:tc>
      </w:tr>
      <w:tr w:rsidR="009542E6" w:rsidRPr="000573F0" w14:paraId="3DBEAB94" w14:textId="77777777" w:rsidTr="0072086F">
        <w:trPr>
          <w:trHeight w:val="290"/>
        </w:trPr>
        <w:tc>
          <w:tcPr>
            <w:tcW w:w="3114" w:type="dxa"/>
            <w:shd w:val="clear" w:color="auto" w:fill="auto"/>
            <w:noWrap/>
            <w:hideMark/>
          </w:tcPr>
          <w:p w14:paraId="70A5E07D"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AS AT</w:t>
            </w:r>
          </w:p>
        </w:tc>
        <w:tc>
          <w:tcPr>
            <w:tcW w:w="2501" w:type="dxa"/>
          </w:tcPr>
          <w:p w14:paraId="55599C13"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26A21BEA" w14:textId="386D54C3"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3415A744" w14:textId="5DBD7884"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1531381897"/>
                <w:placeholder>
                  <w:docPart w:val="B4AEE1CBC479404BA9ECED6ED45FDF98"/>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9542E6" w:rsidRPr="000573F0" w14:paraId="51618E2D" w14:textId="77777777" w:rsidTr="0072086F">
        <w:trPr>
          <w:trHeight w:val="290"/>
        </w:trPr>
        <w:tc>
          <w:tcPr>
            <w:tcW w:w="3114" w:type="dxa"/>
            <w:shd w:val="clear" w:color="auto" w:fill="auto"/>
            <w:noWrap/>
            <w:hideMark/>
          </w:tcPr>
          <w:p w14:paraId="56C9185E"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Page</w:t>
            </w:r>
          </w:p>
        </w:tc>
        <w:tc>
          <w:tcPr>
            <w:tcW w:w="2501" w:type="dxa"/>
          </w:tcPr>
          <w:p w14:paraId="530A199E"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7BB8B28D" w14:textId="69C55992"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77A6B458" w14:textId="4F3A55E3"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572338032"/>
                <w:placeholder>
                  <w:docPart w:val="A4183B9A3E1C46758F6E883495B076AF"/>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0024FD4F" w14:textId="77777777" w:rsidTr="0072086F">
        <w:trPr>
          <w:trHeight w:val="290"/>
        </w:trPr>
        <w:tc>
          <w:tcPr>
            <w:tcW w:w="3114" w:type="dxa"/>
            <w:shd w:val="clear" w:color="auto" w:fill="auto"/>
            <w:noWrap/>
            <w:hideMark/>
          </w:tcPr>
          <w:p w14:paraId="26983814"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Date / Time</w:t>
            </w:r>
          </w:p>
        </w:tc>
        <w:tc>
          <w:tcPr>
            <w:tcW w:w="2501" w:type="dxa"/>
          </w:tcPr>
          <w:p w14:paraId="3414E752"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38AC280A" w14:textId="4585AB99"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3F88DA21" w14:textId="0D6639DF"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543050741"/>
                <w:placeholder>
                  <w:docPart w:val="6723D9112EE546A6B794C9DAFB1BCEA1"/>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78E9D85C" w14:textId="77777777" w:rsidTr="0072086F">
        <w:trPr>
          <w:trHeight w:val="290"/>
        </w:trPr>
        <w:tc>
          <w:tcPr>
            <w:tcW w:w="3114" w:type="dxa"/>
            <w:shd w:val="clear" w:color="auto" w:fill="auto"/>
            <w:noWrap/>
            <w:hideMark/>
          </w:tcPr>
          <w:p w14:paraId="26166098"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501" w:type="dxa"/>
          </w:tcPr>
          <w:p w14:paraId="5A3C2A5B"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43847718" w14:textId="20FB0D5B"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4BD9ADB5" w14:textId="2CA507D8"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386212106"/>
                <w:placeholder>
                  <w:docPart w:val="07B45FEB54D54DEEAF942ED752C2E1B5"/>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369B9619" w14:textId="77777777" w:rsidTr="0072086F">
        <w:trPr>
          <w:trHeight w:val="290"/>
        </w:trPr>
        <w:tc>
          <w:tcPr>
            <w:tcW w:w="3114" w:type="dxa"/>
            <w:shd w:val="clear" w:color="auto" w:fill="auto"/>
            <w:noWrap/>
            <w:hideMark/>
          </w:tcPr>
          <w:p w14:paraId="3E1E38EF"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Loan system</w:t>
            </w:r>
          </w:p>
        </w:tc>
        <w:tc>
          <w:tcPr>
            <w:tcW w:w="2501" w:type="dxa"/>
          </w:tcPr>
          <w:p w14:paraId="0123F94D"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287AF7E0" w14:textId="5131DE24"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1084180E" w14:textId="2AFCBF91"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882242889"/>
                <w:placeholder>
                  <w:docPart w:val="5F4CB3B6CA8E498C8703E824E2682F84"/>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30A6549B" w14:textId="77777777" w:rsidTr="0072086F">
        <w:trPr>
          <w:trHeight w:val="290"/>
        </w:trPr>
        <w:tc>
          <w:tcPr>
            <w:tcW w:w="3114" w:type="dxa"/>
            <w:shd w:val="clear" w:color="auto" w:fill="auto"/>
            <w:noWrap/>
            <w:hideMark/>
          </w:tcPr>
          <w:p w14:paraId="09D9FBBA"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Program</w:t>
            </w:r>
          </w:p>
        </w:tc>
        <w:tc>
          <w:tcPr>
            <w:tcW w:w="2501" w:type="dxa"/>
          </w:tcPr>
          <w:p w14:paraId="482A4AA6"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0A9ABC5B" w14:textId="5C1FB9DD"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6D38A1DC" w14:textId="60384921"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538087822"/>
                <w:placeholder>
                  <w:docPart w:val="7934F442855A459C8D608B996FFBBF73"/>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4BF8FFF5" w14:textId="77777777" w:rsidTr="0072086F">
        <w:trPr>
          <w:trHeight w:val="290"/>
        </w:trPr>
        <w:tc>
          <w:tcPr>
            <w:tcW w:w="3114" w:type="dxa"/>
            <w:shd w:val="clear" w:color="auto" w:fill="auto"/>
            <w:noWrap/>
            <w:hideMark/>
          </w:tcPr>
          <w:p w14:paraId="7808967F"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User</w:t>
            </w:r>
          </w:p>
        </w:tc>
        <w:tc>
          <w:tcPr>
            <w:tcW w:w="2501" w:type="dxa"/>
          </w:tcPr>
          <w:p w14:paraId="27396023"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7C827E51" w14:textId="197E8ECF"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3534F71E" w14:textId="3536ECDE"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856489787"/>
                <w:placeholder>
                  <w:docPart w:val="F14CC83390974BE6AF17AD3C6E0826D4"/>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15E05D96" w14:textId="77777777" w:rsidTr="0072086F">
        <w:trPr>
          <w:trHeight w:val="290"/>
        </w:trPr>
        <w:tc>
          <w:tcPr>
            <w:tcW w:w="3114" w:type="dxa"/>
            <w:shd w:val="clear" w:color="auto" w:fill="auto"/>
            <w:noWrap/>
            <w:hideMark/>
          </w:tcPr>
          <w:p w14:paraId="2A802D7A"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SEQ.</w:t>
            </w:r>
          </w:p>
        </w:tc>
        <w:tc>
          <w:tcPr>
            <w:tcW w:w="2501" w:type="dxa"/>
          </w:tcPr>
          <w:p w14:paraId="63126C3B"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125D6223" w14:textId="5F29D663"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238A90C3" w14:textId="73673852"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358084884"/>
                <w:placeholder>
                  <w:docPart w:val="F21A934CD27C4C14ADD4B4CF026B64C4"/>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7E3FABA8" w14:textId="77777777" w:rsidTr="0072086F">
        <w:trPr>
          <w:trHeight w:val="290"/>
        </w:trPr>
        <w:tc>
          <w:tcPr>
            <w:tcW w:w="3114" w:type="dxa"/>
            <w:shd w:val="clear" w:color="auto" w:fill="auto"/>
            <w:noWrap/>
            <w:hideMark/>
          </w:tcPr>
          <w:p w14:paraId="5B7307AD"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Bank</w:t>
            </w:r>
          </w:p>
        </w:tc>
        <w:tc>
          <w:tcPr>
            <w:tcW w:w="2501" w:type="dxa"/>
          </w:tcPr>
          <w:p w14:paraId="214929EA" w14:textId="445723A3" w:rsidR="009542E6" w:rsidRPr="0072086F" w:rsidRDefault="000573F0" w:rsidP="000573F0">
            <w:pPr>
              <w:rPr>
                <w:rFonts w:eastAsia="Times New Roman"/>
                <w:noProof w:val="0"/>
                <w:color w:val="000000"/>
                <w:lang w:val="en-US" w:bidi="th-TH"/>
              </w:rPr>
            </w:pPr>
            <w:r>
              <w:rPr>
                <w:rFonts w:eastAsia="Times New Roman"/>
                <w:noProof w:val="0"/>
                <w:color w:val="000000"/>
                <w:lang w:val="en-US" w:bidi="th-TH"/>
              </w:rPr>
              <w:t>B</w:t>
            </w:r>
            <w:r w:rsidR="00E83719" w:rsidRPr="0072086F">
              <w:rPr>
                <w:rFonts w:eastAsia="Times New Roman"/>
                <w:noProof w:val="0"/>
                <w:color w:val="000000"/>
                <w:lang w:val="en-US" w:bidi="th-TH"/>
              </w:rPr>
              <w:t>ank owner of cheque</w:t>
            </w:r>
          </w:p>
        </w:tc>
        <w:tc>
          <w:tcPr>
            <w:tcW w:w="2595" w:type="dxa"/>
            <w:shd w:val="clear" w:color="auto" w:fill="auto"/>
            <w:noWrap/>
            <w:hideMark/>
          </w:tcPr>
          <w:p w14:paraId="66FA5CED" w14:textId="54CEEC39"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2DCBCB36" w14:textId="6DA7F82F"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679074370"/>
                <w:placeholder>
                  <w:docPart w:val="1FD0077E12EC46DA9679C5CCCA6D9A2D"/>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47CC4D41" w14:textId="77777777" w:rsidTr="0072086F">
        <w:trPr>
          <w:trHeight w:val="290"/>
        </w:trPr>
        <w:tc>
          <w:tcPr>
            <w:tcW w:w="3114" w:type="dxa"/>
            <w:shd w:val="clear" w:color="auto" w:fill="auto"/>
            <w:noWrap/>
            <w:hideMark/>
          </w:tcPr>
          <w:p w14:paraId="6BA95273"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Cheque No.</w:t>
            </w:r>
          </w:p>
        </w:tc>
        <w:tc>
          <w:tcPr>
            <w:tcW w:w="2501" w:type="dxa"/>
          </w:tcPr>
          <w:p w14:paraId="521C2B21"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59CD00E2" w14:textId="0ED9BC5E"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28A7C8BA" w14:textId="4D56F40A"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013997267"/>
                <w:placeholder>
                  <w:docPart w:val="F9F895D822B74456A918FE3C8C4415F3"/>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3BFEC63C" w14:textId="77777777" w:rsidTr="0072086F">
        <w:trPr>
          <w:trHeight w:val="290"/>
        </w:trPr>
        <w:tc>
          <w:tcPr>
            <w:tcW w:w="3114" w:type="dxa"/>
            <w:shd w:val="clear" w:color="auto" w:fill="auto"/>
            <w:noWrap/>
            <w:hideMark/>
          </w:tcPr>
          <w:p w14:paraId="03BC8D9C"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Issue Date</w:t>
            </w:r>
          </w:p>
        </w:tc>
        <w:tc>
          <w:tcPr>
            <w:tcW w:w="2501" w:type="dxa"/>
          </w:tcPr>
          <w:p w14:paraId="6D295E1E"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739148B9" w14:textId="1DAF67AF"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279FE41C" w14:textId="7849AA6C"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639532821"/>
                <w:placeholder>
                  <w:docPart w:val="C2493021F0DC45DBBB122F72E6B8D9D5"/>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0948FF37" w14:textId="77777777" w:rsidTr="0072086F">
        <w:trPr>
          <w:trHeight w:val="290"/>
        </w:trPr>
        <w:tc>
          <w:tcPr>
            <w:tcW w:w="3114" w:type="dxa"/>
            <w:shd w:val="clear" w:color="auto" w:fill="auto"/>
            <w:noWrap/>
            <w:hideMark/>
          </w:tcPr>
          <w:p w14:paraId="3807D140"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Cheque amount</w:t>
            </w:r>
          </w:p>
        </w:tc>
        <w:tc>
          <w:tcPr>
            <w:tcW w:w="2501" w:type="dxa"/>
          </w:tcPr>
          <w:p w14:paraId="6846C94C"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1EF35BD8" w14:textId="670C91EB"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79172DE7" w14:textId="62192FD7"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2101561047"/>
                <w:placeholder>
                  <w:docPart w:val="4E8D93F3056D4C8C9EF34A806D47F3ED"/>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3ADAB423" w14:textId="77777777" w:rsidTr="0072086F">
        <w:trPr>
          <w:trHeight w:val="290"/>
        </w:trPr>
        <w:tc>
          <w:tcPr>
            <w:tcW w:w="3114" w:type="dxa"/>
            <w:shd w:val="clear" w:color="auto" w:fill="auto"/>
            <w:noWrap/>
            <w:hideMark/>
          </w:tcPr>
          <w:p w14:paraId="5073A40A"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Suspense Amount</w:t>
            </w:r>
          </w:p>
        </w:tc>
        <w:tc>
          <w:tcPr>
            <w:tcW w:w="2501" w:type="dxa"/>
          </w:tcPr>
          <w:p w14:paraId="28CCFB18" w14:textId="43B27365" w:rsidR="009542E6" w:rsidRPr="0072086F" w:rsidRDefault="00E83719" w:rsidP="000573F0">
            <w:pPr>
              <w:rPr>
                <w:rFonts w:eastAsia="Times New Roman"/>
                <w:noProof w:val="0"/>
                <w:color w:val="000000"/>
                <w:lang w:val="en-US" w:bidi="th-TH"/>
              </w:rPr>
            </w:pPr>
            <w:r w:rsidRPr="0072086F">
              <w:rPr>
                <w:rFonts w:eastAsia="Times New Roman"/>
                <w:noProof w:val="0"/>
                <w:color w:val="000000"/>
                <w:lang w:val="en-US" w:bidi="th-TH"/>
              </w:rPr>
              <w:t xml:space="preserve">Difference between the amount that the customer borrows and the amount in the check, for example, the amount that the customer pays is </w:t>
            </w:r>
            <w:r w:rsidRPr="0072086F">
              <w:rPr>
                <w:rFonts w:eastAsia="Times New Roman"/>
                <w:noProof w:val="0"/>
                <w:color w:val="000000"/>
                <w:cs/>
                <w:lang w:val="en-US" w:bidi="th-TH"/>
              </w:rPr>
              <w:t>900</w:t>
            </w:r>
            <w:r w:rsidRPr="0072086F">
              <w:rPr>
                <w:rFonts w:eastAsia="Times New Roman"/>
                <w:noProof w:val="0"/>
                <w:color w:val="000000"/>
                <w:lang w:val="en-US" w:bidi="th-TH"/>
              </w:rPr>
              <w:t>,</w:t>
            </w:r>
            <w:r w:rsidRPr="0072086F">
              <w:rPr>
                <w:rFonts w:eastAsia="Times New Roman"/>
                <w:noProof w:val="0"/>
                <w:color w:val="000000"/>
                <w:cs/>
                <w:lang w:val="en-US" w:bidi="th-TH"/>
              </w:rPr>
              <w:t xml:space="preserve">000 </w:t>
            </w:r>
            <w:r w:rsidRPr="0072086F">
              <w:rPr>
                <w:rFonts w:eastAsia="Times New Roman"/>
                <w:noProof w:val="0"/>
                <w:color w:val="000000"/>
                <w:lang w:val="en-US" w:bidi="th-TH"/>
              </w:rPr>
              <w:t xml:space="preserve">and the amount in the check is </w:t>
            </w:r>
            <w:r w:rsidRPr="0072086F">
              <w:rPr>
                <w:rFonts w:eastAsia="Times New Roman"/>
                <w:noProof w:val="0"/>
                <w:color w:val="000000"/>
                <w:cs/>
                <w:lang w:val="en-US" w:bidi="th-TH"/>
              </w:rPr>
              <w:t xml:space="preserve">1 </w:t>
            </w:r>
            <w:r w:rsidRPr="0072086F">
              <w:rPr>
                <w:rFonts w:eastAsia="Times New Roman"/>
                <w:noProof w:val="0"/>
                <w:color w:val="000000"/>
                <w:lang w:val="en-US" w:bidi="th-TH"/>
              </w:rPr>
              <w:t xml:space="preserve">million, the difference is </w:t>
            </w:r>
            <w:r w:rsidRPr="0072086F">
              <w:rPr>
                <w:rFonts w:eastAsia="Times New Roman"/>
                <w:noProof w:val="0"/>
                <w:color w:val="000000"/>
                <w:cs/>
                <w:lang w:val="en-US" w:bidi="th-TH"/>
              </w:rPr>
              <w:t>100</w:t>
            </w:r>
            <w:r w:rsidRPr="0072086F">
              <w:rPr>
                <w:rFonts w:eastAsia="Times New Roman"/>
                <w:noProof w:val="0"/>
                <w:color w:val="000000"/>
                <w:lang w:val="en-US" w:bidi="th-TH"/>
              </w:rPr>
              <w:t>,</w:t>
            </w:r>
            <w:r w:rsidRPr="0072086F">
              <w:rPr>
                <w:rFonts w:eastAsia="Times New Roman"/>
                <w:noProof w:val="0"/>
                <w:color w:val="000000"/>
                <w:cs/>
                <w:lang w:val="en-US" w:bidi="th-TH"/>
              </w:rPr>
              <w:t>000.</w:t>
            </w:r>
          </w:p>
        </w:tc>
        <w:tc>
          <w:tcPr>
            <w:tcW w:w="2595" w:type="dxa"/>
            <w:shd w:val="clear" w:color="auto" w:fill="auto"/>
            <w:noWrap/>
            <w:hideMark/>
          </w:tcPr>
          <w:p w14:paraId="7F690346" w14:textId="7EA55C25"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7AAF86FE" w14:textId="1D80142F"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868870268"/>
                <w:placeholder>
                  <w:docPart w:val="A2F6948709064D1BAFE75631725C1464"/>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1C651D95" w14:textId="77777777" w:rsidTr="0072086F">
        <w:trPr>
          <w:trHeight w:val="290"/>
        </w:trPr>
        <w:tc>
          <w:tcPr>
            <w:tcW w:w="3114" w:type="dxa"/>
            <w:shd w:val="clear" w:color="auto" w:fill="auto"/>
            <w:noWrap/>
            <w:hideMark/>
          </w:tcPr>
          <w:p w14:paraId="733D71E9"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Debit Note No.</w:t>
            </w:r>
          </w:p>
        </w:tc>
        <w:tc>
          <w:tcPr>
            <w:tcW w:w="2501" w:type="dxa"/>
          </w:tcPr>
          <w:p w14:paraId="7F5CB543" w14:textId="5760AA10" w:rsidR="009542E6" w:rsidRPr="0072086F" w:rsidRDefault="00775B54" w:rsidP="000573F0">
            <w:pPr>
              <w:rPr>
                <w:rFonts w:eastAsia="Times New Roman"/>
                <w:noProof w:val="0"/>
                <w:color w:val="000000"/>
                <w:lang w:val="en-US" w:bidi="th-TH"/>
              </w:rPr>
            </w:pPr>
            <w:r w:rsidRPr="0072086F">
              <w:rPr>
                <w:rFonts w:eastAsia="Times New Roman"/>
                <w:noProof w:val="0"/>
                <w:color w:val="000000"/>
                <w:lang w:val="en-US" w:bidi="th-TH"/>
              </w:rPr>
              <w:t>Receipt drawdown information CBS</w:t>
            </w:r>
          </w:p>
        </w:tc>
        <w:tc>
          <w:tcPr>
            <w:tcW w:w="2595" w:type="dxa"/>
            <w:shd w:val="clear" w:color="auto" w:fill="auto"/>
            <w:noWrap/>
            <w:hideMark/>
          </w:tcPr>
          <w:p w14:paraId="1747F7A0" w14:textId="5AC980BD"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3EF371E4" w14:textId="0D923F64"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386920772"/>
                <w:placeholder>
                  <w:docPart w:val="31ED5DD33EEE4FF79C50506B1BE18E33"/>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29B94BFA" w14:textId="77777777" w:rsidTr="0072086F">
        <w:trPr>
          <w:trHeight w:val="290"/>
        </w:trPr>
        <w:tc>
          <w:tcPr>
            <w:tcW w:w="3114" w:type="dxa"/>
            <w:shd w:val="clear" w:color="auto" w:fill="auto"/>
            <w:noWrap/>
            <w:hideMark/>
          </w:tcPr>
          <w:p w14:paraId="6E2CAA3A"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Cust code</w:t>
            </w:r>
          </w:p>
        </w:tc>
        <w:tc>
          <w:tcPr>
            <w:tcW w:w="2501" w:type="dxa"/>
          </w:tcPr>
          <w:p w14:paraId="5AA0E2A8" w14:textId="6A2E999A" w:rsidR="009542E6" w:rsidRPr="0072086F" w:rsidRDefault="001A7734" w:rsidP="000573F0">
            <w:pPr>
              <w:rPr>
                <w:rFonts w:eastAsia="Times New Roman"/>
                <w:noProof w:val="0"/>
                <w:color w:val="000000"/>
                <w:lang w:val="en-US" w:bidi="th-TH"/>
              </w:rPr>
            </w:pPr>
            <w:r w:rsidRPr="0072086F">
              <w:rPr>
                <w:rFonts w:eastAsia="Times New Roman"/>
                <w:noProof w:val="0"/>
                <w:color w:val="000000"/>
                <w:lang w:val="en-US" w:bidi="th-TH"/>
              </w:rPr>
              <w:t>C</w:t>
            </w:r>
            <w:r w:rsidR="00775B54" w:rsidRPr="0072086F">
              <w:rPr>
                <w:rFonts w:eastAsia="Times New Roman"/>
                <w:noProof w:val="0"/>
                <w:color w:val="000000"/>
                <w:lang w:val="en-US" w:bidi="th-TH"/>
              </w:rPr>
              <w:t>ustomer id</w:t>
            </w:r>
          </w:p>
        </w:tc>
        <w:tc>
          <w:tcPr>
            <w:tcW w:w="2595" w:type="dxa"/>
            <w:shd w:val="clear" w:color="auto" w:fill="auto"/>
            <w:noWrap/>
            <w:hideMark/>
          </w:tcPr>
          <w:p w14:paraId="428B6FC0" w14:textId="22A2CD0B"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7A4AFC2D" w14:textId="04774C90"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079941924"/>
                <w:placeholder>
                  <w:docPart w:val="5C1CA4A54F22479790B79E844085F908"/>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1241834E" w14:textId="77777777" w:rsidTr="0072086F">
        <w:trPr>
          <w:trHeight w:val="290"/>
        </w:trPr>
        <w:tc>
          <w:tcPr>
            <w:tcW w:w="3114" w:type="dxa"/>
            <w:shd w:val="clear" w:color="auto" w:fill="auto"/>
            <w:noWrap/>
            <w:hideMark/>
          </w:tcPr>
          <w:p w14:paraId="44A47296"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Name</w:t>
            </w:r>
          </w:p>
        </w:tc>
        <w:tc>
          <w:tcPr>
            <w:tcW w:w="2501" w:type="dxa"/>
          </w:tcPr>
          <w:p w14:paraId="2A2D7B43" w14:textId="1E0EAD52" w:rsidR="009542E6" w:rsidRPr="0072086F" w:rsidRDefault="00711B58" w:rsidP="000573F0">
            <w:pPr>
              <w:rPr>
                <w:rFonts w:eastAsia="Times New Roman"/>
                <w:noProof w:val="0"/>
                <w:color w:val="000000"/>
                <w:lang w:val="en-US" w:bidi="th-TH"/>
              </w:rPr>
            </w:pPr>
            <w:r w:rsidRPr="0072086F">
              <w:rPr>
                <w:rFonts w:eastAsia="Times New Roman"/>
                <w:noProof w:val="0"/>
                <w:color w:val="000000"/>
                <w:lang w:val="en-US" w:bidi="th-TH"/>
              </w:rPr>
              <w:t>Customer name</w:t>
            </w:r>
          </w:p>
        </w:tc>
        <w:tc>
          <w:tcPr>
            <w:tcW w:w="2595" w:type="dxa"/>
            <w:shd w:val="clear" w:color="auto" w:fill="auto"/>
            <w:noWrap/>
            <w:hideMark/>
          </w:tcPr>
          <w:p w14:paraId="73CCCA3E" w14:textId="692421B1"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12779FFE" w14:textId="65BD6677"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058128270"/>
                <w:placeholder>
                  <w:docPart w:val="9AEFA7EBFA324DD7B26B9D12B3C542EB"/>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6C26BE58" w14:textId="77777777" w:rsidTr="0072086F">
        <w:trPr>
          <w:trHeight w:val="290"/>
        </w:trPr>
        <w:tc>
          <w:tcPr>
            <w:tcW w:w="3114" w:type="dxa"/>
            <w:shd w:val="clear" w:color="auto" w:fill="auto"/>
            <w:noWrap/>
            <w:hideMark/>
          </w:tcPr>
          <w:p w14:paraId="76570B5E" w14:textId="77777777"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lastRenderedPageBreak/>
              <w:t>Type</w:t>
            </w:r>
          </w:p>
        </w:tc>
        <w:tc>
          <w:tcPr>
            <w:tcW w:w="2501" w:type="dxa"/>
          </w:tcPr>
          <w:p w14:paraId="4DA48A2F" w14:textId="3E81A077" w:rsidR="009542E6" w:rsidRPr="0072086F" w:rsidRDefault="009542E6" w:rsidP="000573F0">
            <w:pPr>
              <w:rPr>
                <w:rFonts w:eastAsia="Times New Roman"/>
                <w:noProof w:val="0"/>
                <w:color w:val="000000"/>
                <w:lang w:val="en-US" w:bidi="th-TH"/>
              </w:rPr>
            </w:pPr>
          </w:p>
        </w:tc>
        <w:tc>
          <w:tcPr>
            <w:tcW w:w="2595" w:type="dxa"/>
            <w:shd w:val="clear" w:color="auto" w:fill="auto"/>
            <w:noWrap/>
            <w:hideMark/>
          </w:tcPr>
          <w:p w14:paraId="045C12A8" w14:textId="2DDE8BC3"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5B447419" w14:textId="1A636AA9"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2143333854"/>
                <w:placeholder>
                  <w:docPart w:val="DD34CE8B542C4F48B2EA312F223D6E75"/>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77E29E6C" w14:textId="77777777" w:rsidTr="0072086F">
        <w:trPr>
          <w:trHeight w:val="290"/>
        </w:trPr>
        <w:tc>
          <w:tcPr>
            <w:tcW w:w="3114" w:type="dxa"/>
            <w:shd w:val="clear" w:color="auto" w:fill="auto"/>
            <w:noWrap/>
          </w:tcPr>
          <w:p w14:paraId="439B1AC9" w14:textId="45849B0C"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Period Ext/OD</w:t>
            </w:r>
          </w:p>
        </w:tc>
        <w:tc>
          <w:tcPr>
            <w:tcW w:w="2501" w:type="dxa"/>
          </w:tcPr>
          <w:p w14:paraId="4A5DDAF9" w14:textId="02C9417E" w:rsidR="007C7542" w:rsidRPr="0072086F" w:rsidRDefault="007C7542" w:rsidP="000573F0">
            <w:pPr>
              <w:rPr>
                <w:rFonts w:eastAsia="Times New Roman"/>
                <w:noProof w:val="0"/>
                <w:color w:val="000000"/>
                <w:lang w:val="en-US" w:bidi="th-TH"/>
              </w:rPr>
            </w:pPr>
            <w:r w:rsidRPr="0072086F">
              <w:rPr>
                <w:rFonts w:eastAsia="Times New Roman"/>
                <w:noProof w:val="0"/>
                <w:color w:val="000000"/>
                <w:lang w:val="en-US" w:bidi="th-TH"/>
              </w:rPr>
              <w:t xml:space="preserve">In due </w:t>
            </w:r>
          </w:p>
          <w:p w14:paraId="0DA65C86" w14:textId="77777777" w:rsidR="007C7542" w:rsidRPr="0072086F" w:rsidRDefault="007C7542" w:rsidP="000573F0">
            <w:pPr>
              <w:rPr>
                <w:rFonts w:eastAsia="Times New Roman"/>
                <w:noProof w:val="0"/>
                <w:color w:val="000000"/>
                <w:lang w:val="en-US" w:bidi="th-TH"/>
              </w:rPr>
            </w:pPr>
            <w:r w:rsidRPr="0072086F">
              <w:rPr>
                <w:rFonts w:eastAsia="Times New Roman"/>
                <w:noProof w:val="0"/>
                <w:color w:val="000000"/>
                <w:lang w:val="en-US" w:bidi="th-TH"/>
              </w:rPr>
              <w:t xml:space="preserve">over due </w:t>
            </w:r>
          </w:p>
          <w:p w14:paraId="4EE9076D" w14:textId="4049A9AE" w:rsidR="009542E6" w:rsidRPr="0072086F" w:rsidRDefault="007C7542" w:rsidP="000573F0">
            <w:pPr>
              <w:rPr>
                <w:rFonts w:eastAsia="Times New Roman"/>
                <w:noProof w:val="0"/>
                <w:color w:val="000000"/>
                <w:lang w:val="en-US" w:bidi="th-TH"/>
              </w:rPr>
            </w:pPr>
            <w:r w:rsidRPr="0072086F">
              <w:rPr>
                <w:rFonts w:eastAsia="Times New Roman"/>
                <w:noProof w:val="0"/>
                <w:color w:val="000000"/>
                <w:lang w:val="en-US" w:bidi="th-TH"/>
              </w:rPr>
              <w:t>extend</w:t>
            </w:r>
          </w:p>
        </w:tc>
        <w:tc>
          <w:tcPr>
            <w:tcW w:w="2595" w:type="dxa"/>
            <w:shd w:val="clear" w:color="auto" w:fill="auto"/>
            <w:noWrap/>
          </w:tcPr>
          <w:p w14:paraId="305F7127" w14:textId="3C561ED1"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tcPr>
          <w:p w14:paraId="5884C0BB" w14:textId="5FE71981"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966070173"/>
                <w:placeholder>
                  <w:docPart w:val="0D70AA2AFA5A49B3B5CC616663EE1F72"/>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76D6B41C" w14:textId="77777777" w:rsidTr="0072086F">
        <w:trPr>
          <w:trHeight w:val="290"/>
        </w:trPr>
        <w:tc>
          <w:tcPr>
            <w:tcW w:w="3114" w:type="dxa"/>
            <w:shd w:val="clear" w:color="auto" w:fill="auto"/>
            <w:noWrap/>
          </w:tcPr>
          <w:p w14:paraId="7B6A3C01" w14:textId="48E1AFC5"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Currency Amount</w:t>
            </w:r>
          </w:p>
        </w:tc>
        <w:tc>
          <w:tcPr>
            <w:tcW w:w="2501" w:type="dxa"/>
          </w:tcPr>
          <w:p w14:paraId="00381EDB" w14:textId="46A14953" w:rsidR="009542E6" w:rsidRPr="0072086F" w:rsidRDefault="007C7542" w:rsidP="000573F0">
            <w:pPr>
              <w:rPr>
                <w:rFonts w:eastAsia="Times New Roman"/>
                <w:noProof w:val="0"/>
                <w:color w:val="000000"/>
                <w:lang w:val="en-US" w:bidi="th-TH"/>
              </w:rPr>
            </w:pPr>
            <w:r w:rsidRPr="0072086F">
              <w:rPr>
                <w:rFonts w:eastAsia="Times New Roman"/>
                <w:noProof w:val="0"/>
                <w:color w:val="000000"/>
                <w:lang w:val="en-US" w:bidi="th-TH"/>
              </w:rPr>
              <w:t>Amount that customer must pay, including interest</w:t>
            </w:r>
            <w:r w:rsidR="00E316EF">
              <w:rPr>
                <w:rFonts w:eastAsia="Times New Roman"/>
                <w:noProof w:val="0"/>
                <w:color w:val="000000"/>
                <w:lang w:val="en-US" w:bidi="th-TH"/>
              </w:rPr>
              <w:t xml:space="preserve"> </w:t>
            </w:r>
            <w:r w:rsidR="008E6FE0" w:rsidRPr="0072086F">
              <w:rPr>
                <w:rFonts w:eastAsia="Times New Roman"/>
                <w:noProof w:val="0"/>
                <w:color w:val="000000"/>
                <w:lang w:val="en-US" w:bidi="th-TH"/>
              </w:rPr>
              <w:t>(Show amount)</w:t>
            </w:r>
          </w:p>
        </w:tc>
        <w:tc>
          <w:tcPr>
            <w:tcW w:w="2595" w:type="dxa"/>
            <w:shd w:val="clear" w:color="auto" w:fill="auto"/>
            <w:noWrap/>
          </w:tcPr>
          <w:p w14:paraId="358CF50A" w14:textId="5CCEAFB8"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tcPr>
          <w:p w14:paraId="7BA15214" w14:textId="081B4E45"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399555658"/>
                <w:placeholder>
                  <w:docPart w:val="4C1E8AFE26924D1FBA3EFCD3DE0D3926"/>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0573F0" w14:paraId="367850E4" w14:textId="77777777" w:rsidTr="0072086F">
        <w:trPr>
          <w:trHeight w:val="290"/>
        </w:trPr>
        <w:tc>
          <w:tcPr>
            <w:tcW w:w="3114" w:type="dxa"/>
            <w:shd w:val="clear" w:color="auto" w:fill="auto"/>
            <w:noWrap/>
          </w:tcPr>
          <w:p w14:paraId="126EC830" w14:textId="50B05D0B"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Branch No.</w:t>
            </w:r>
          </w:p>
        </w:tc>
        <w:tc>
          <w:tcPr>
            <w:tcW w:w="2501" w:type="dxa"/>
          </w:tcPr>
          <w:p w14:paraId="3A8D92CB"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tcPr>
          <w:p w14:paraId="3F0281C0" w14:textId="04047873" w:rsidR="009542E6" w:rsidRPr="0072086F" w:rsidRDefault="009542E6" w:rsidP="000573F0">
            <w:pPr>
              <w:rPr>
                <w:rFonts w:eastAsia="Times New Roman"/>
                <w:noProof w:val="0"/>
                <w:color w:val="000000"/>
                <w:lang w:val="en-US" w:bidi="th-TH"/>
              </w:rPr>
            </w:pPr>
          </w:p>
        </w:tc>
        <w:tc>
          <w:tcPr>
            <w:tcW w:w="1843" w:type="dxa"/>
            <w:shd w:val="clear" w:color="auto" w:fill="auto"/>
            <w:noWrap/>
          </w:tcPr>
          <w:p w14:paraId="5E3871F3" w14:textId="1FDC3C16"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254215173"/>
                <w:placeholder>
                  <w:docPart w:val="269E4FBEC8FF4DE580920761BAC33BFF"/>
                </w:placeholder>
                <w:showingPlcHdr/>
                <w:dropDownList>
                  <w:listItem w:displayText="Supported" w:value="Supported"/>
                  <w:listItem w:displayText="To be develop" w:value="To be develop"/>
                  <w:listItem w:displayText="Drop" w:value="Drop"/>
                </w:dropDownList>
              </w:sdtPr>
              <w:sdtContent>
                <w:r w:rsidR="00E316EF" w:rsidRPr="000573F0">
                  <w:rPr>
                    <w:rStyle w:val="PlaceholderText"/>
                  </w:rPr>
                  <w:t>Choose an item.</w:t>
                </w:r>
              </w:sdtContent>
            </w:sdt>
          </w:p>
        </w:tc>
      </w:tr>
      <w:tr w:rsidR="009542E6" w:rsidRPr="000573F0" w14:paraId="1A0D9F7D" w14:textId="77777777" w:rsidTr="0072086F">
        <w:trPr>
          <w:trHeight w:val="290"/>
        </w:trPr>
        <w:tc>
          <w:tcPr>
            <w:tcW w:w="3114" w:type="dxa"/>
            <w:shd w:val="clear" w:color="auto" w:fill="auto"/>
            <w:noWrap/>
          </w:tcPr>
          <w:p w14:paraId="1B82D5BD" w14:textId="2DC646FC" w:rsidR="009542E6" w:rsidRPr="0072086F" w:rsidRDefault="009542E6" w:rsidP="000573F0">
            <w:pPr>
              <w:rPr>
                <w:rFonts w:eastAsia="Times New Roman"/>
                <w:noProof w:val="0"/>
                <w:color w:val="000000"/>
                <w:lang w:val="en-US" w:bidi="th-TH"/>
              </w:rPr>
            </w:pPr>
            <w:r w:rsidRPr="0072086F">
              <w:rPr>
                <w:rFonts w:eastAsia="Times New Roman"/>
                <w:noProof w:val="0"/>
                <w:color w:val="000000"/>
                <w:lang w:val="en-US" w:bidi="th-TH"/>
              </w:rPr>
              <w:t>Branch Name.</w:t>
            </w:r>
          </w:p>
        </w:tc>
        <w:tc>
          <w:tcPr>
            <w:tcW w:w="2501" w:type="dxa"/>
          </w:tcPr>
          <w:p w14:paraId="52D0CC4C" w14:textId="77777777" w:rsidR="009542E6" w:rsidRPr="0072086F" w:rsidRDefault="009542E6" w:rsidP="000573F0">
            <w:pPr>
              <w:rPr>
                <w:rFonts w:eastAsia="Times New Roman"/>
                <w:noProof w:val="0"/>
                <w:color w:val="000000"/>
                <w:lang w:val="en-US" w:bidi="th-TH"/>
              </w:rPr>
            </w:pPr>
          </w:p>
        </w:tc>
        <w:tc>
          <w:tcPr>
            <w:tcW w:w="2595" w:type="dxa"/>
            <w:shd w:val="clear" w:color="auto" w:fill="auto"/>
            <w:noWrap/>
          </w:tcPr>
          <w:p w14:paraId="054E7154" w14:textId="644554BD" w:rsidR="009542E6" w:rsidRPr="0072086F" w:rsidRDefault="009542E6" w:rsidP="000573F0">
            <w:pPr>
              <w:rPr>
                <w:rFonts w:eastAsia="Times New Roman"/>
                <w:noProof w:val="0"/>
                <w:color w:val="000000"/>
                <w:lang w:val="en-US" w:bidi="th-TH"/>
              </w:rPr>
            </w:pPr>
          </w:p>
        </w:tc>
        <w:tc>
          <w:tcPr>
            <w:tcW w:w="1843" w:type="dxa"/>
            <w:shd w:val="clear" w:color="auto" w:fill="auto"/>
            <w:noWrap/>
          </w:tcPr>
          <w:p w14:paraId="2D5E69CD" w14:textId="30CFD247" w:rsidR="009542E6" w:rsidRPr="0072086F" w:rsidRDefault="00000000" w:rsidP="000573F0">
            <w:pPr>
              <w:rPr>
                <w:rFonts w:eastAsia="Times New Roman"/>
                <w:noProof w:val="0"/>
                <w:color w:val="000000"/>
                <w:lang w:val="en-US" w:bidi="th-TH"/>
              </w:rPr>
            </w:pPr>
            <w:sdt>
              <w:sdtPr>
                <w:rPr>
                  <w:rFonts w:eastAsia="Times New Roman"/>
                  <w:noProof w:val="0"/>
                  <w:color w:val="000000"/>
                  <w:lang w:val="en-US" w:bidi="th-TH"/>
                </w:rPr>
                <w:id w:val="-1447220824"/>
                <w:placeholder>
                  <w:docPart w:val="0C4B9B79F3D9423781228D7921F3533F"/>
                </w:placeholder>
                <w:showingPlcHdr/>
                <w:dropDownList>
                  <w:listItem w:displayText="Supported" w:value="Supported"/>
                  <w:listItem w:displayText="To be develop" w:value="To be develop"/>
                  <w:listItem w:displayText="Drop" w:value="Drop"/>
                </w:dropDownList>
              </w:sdtPr>
              <w:sdtContent>
                <w:r w:rsidR="00E316EF" w:rsidRPr="000573F0">
                  <w:rPr>
                    <w:rStyle w:val="PlaceholderText"/>
                  </w:rPr>
                  <w:t>Choose an item.</w:t>
                </w:r>
              </w:sdtContent>
            </w:sdt>
          </w:p>
        </w:tc>
      </w:tr>
    </w:tbl>
    <w:p w14:paraId="6436DBB0" w14:textId="77777777" w:rsidR="00FC1D5C" w:rsidRPr="007D1C3C" w:rsidRDefault="00FC1D5C" w:rsidP="00FC1D5C"/>
    <w:p w14:paraId="0DF84477" w14:textId="77777777" w:rsidR="004F4E99" w:rsidRDefault="004F4E99" w:rsidP="004F4E99">
      <w:pPr>
        <w:pStyle w:val="Heading3"/>
      </w:pPr>
      <w:bookmarkStart w:id="183" w:name="_Toc143189543"/>
      <w:r>
        <w:t>File / API Layout and Data Sheet</w:t>
      </w:r>
      <w:bookmarkEnd w:id="183"/>
    </w:p>
    <w:p w14:paraId="09C3A450" w14:textId="3F6F3A79" w:rsidR="001E2A4C" w:rsidRPr="001E2A4C" w:rsidRDefault="001E2A4C" w:rsidP="0072086F">
      <w:pPr>
        <w:ind w:left="720" w:firstLine="720"/>
      </w:pPr>
      <w:r w:rsidRPr="00DF3C4F">
        <w:t>Not Applicable.</w:t>
      </w:r>
    </w:p>
    <w:p w14:paraId="08673F42" w14:textId="77777777" w:rsidR="004F4E99" w:rsidRDefault="004F4E99" w:rsidP="004F4E99">
      <w:pPr>
        <w:pStyle w:val="Heading3"/>
      </w:pPr>
      <w:bookmarkStart w:id="184" w:name="_Toc143189544"/>
      <w:r>
        <w:t>Report Layout and Data Sheet</w:t>
      </w:r>
      <w:bookmarkEnd w:id="184"/>
    </w:p>
    <w:p w14:paraId="201B69B5" w14:textId="21FBD9F6" w:rsidR="001E2A4C" w:rsidRPr="001E2A4C" w:rsidRDefault="001E2A4C" w:rsidP="0072086F">
      <w:pPr>
        <w:ind w:left="720" w:firstLine="720"/>
      </w:pPr>
      <w:r w:rsidRPr="00DF3C4F">
        <w:t>Not Applicable.</w:t>
      </w:r>
    </w:p>
    <w:p w14:paraId="3B017B87" w14:textId="7BF27906" w:rsidR="004F4E99" w:rsidRDefault="004F4E99" w:rsidP="004F4E99">
      <w:pPr>
        <w:pStyle w:val="Heading3"/>
      </w:pPr>
      <w:bookmarkStart w:id="185" w:name="_Toc143189545"/>
      <w:r>
        <w:t>Additional Impacts</w:t>
      </w:r>
      <w:bookmarkEnd w:id="185"/>
    </w:p>
    <w:p w14:paraId="4EE40343" w14:textId="77777777" w:rsidR="001D0B18" w:rsidRDefault="001D0B18" w:rsidP="001D0B18">
      <w:pPr>
        <w:pStyle w:val="Heading4"/>
      </w:pPr>
      <w:bookmarkStart w:id="186" w:name="_Toc143189546"/>
      <w:r w:rsidRPr="0073013C">
        <w:t>Integration</w:t>
      </w:r>
      <w:bookmarkEnd w:id="186"/>
      <w:r w:rsidRPr="0073013C">
        <w:t xml:space="preserve"> </w:t>
      </w:r>
    </w:p>
    <w:p w14:paraId="08DCAD7F" w14:textId="5BB79033" w:rsidR="001E2A4C" w:rsidRPr="001E2A4C" w:rsidRDefault="001E2A4C" w:rsidP="0072086F">
      <w:pPr>
        <w:ind w:left="1440" w:firstLine="720"/>
      </w:pPr>
      <w:r w:rsidRPr="00DF3C4F">
        <w:t>Not Applicable.</w:t>
      </w:r>
    </w:p>
    <w:p w14:paraId="1C5DF5C9" w14:textId="77777777" w:rsidR="001D0B18" w:rsidRDefault="001D0B18" w:rsidP="001D0B18">
      <w:pPr>
        <w:pStyle w:val="Heading4"/>
      </w:pPr>
      <w:bookmarkStart w:id="187" w:name="_Toc143189547"/>
      <w:r w:rsidRPr="0073013C">
        <w:t>Migration</w:t>
      </w:r>
      <w:bookmarkEnd w:id="187"/>
    </w:p>
    <w:p w14:paraId="778EAA09" w14:textId="77777777" w:rsidR="001E2A4C" w:rsidRPr="00B643D7" w:rsidRDefault="001E2A4C" w:rsidP="0072086F">
      <w:pPr>
        <w:ind w:left="1440" w:firstLine="720"/>
      </w:pPr>
      <w:r w:rsidRPr="00DF3C4F">
        <w:t>Not Applicable.</w:t>
      </w:r>
    </w:p>
    <w:p w14:paraId="7C98969C" w14:textId="77777777" w:rsidR="001E2A4C" w:rsidRPr="001E2A4C" w:rsidRDefault="001E2A4C" w:rsidP="00C1611A"/>
    <w:p w14:paraId="41A30CDF" w14:textId="77777777" w:rsidR="00ED1461" w:rsidRDefault="00ED1461" w:rsidP="00ED1461"/>
    <w:p w14:paraId="7DC16D41" w14:textId="77777777" w:rsidR="00ED16AC" w:rsidRDefault="00ED16AC" w:rsidP="00ED1461"/>
    <w:p w14:paraId="3DC76DB3" w14:textId="77777777" w:rsidR="00ED16AC" w:rsidRPr="00AE4D6F" w:rsidRDefault="00ED16AC" w:rsidP="00ED1461">
      <w:pPr>
        <w:rPr>
          <w:lang w:val="en-US"/>
        </w:rPr>
      </w:pPr>
    </w:p>
    <w:p w14:paraId="1B158448" w14:textId="77777777" w:rsidR="00ED16AC" w:rsidRDefault="00ED16AC" w:rsidP="00ED1461"/>
    <w:p w14:paraId="3BFEBD4B" w14:textId="77777777" w:rsidR="00ED16AC" w:rsidRDefault="00ED16AC" w:rsidP="00ED1461"/>
    <w:p w14:paraId="716B3D14" w14:textId="77777777" w:rsidR="00ED16AC" w:rsidRDefault="00ED16AC" w:rsidP="00ED1461"/>
    <w:p w14:paraId="1A3EA776" w14:textId="77777777" w:rsidR="00ED16AC" w:rsidRDefault="00ED16AC" w:rsidP="00ED1461"/>
    <w:p w14:paraId="63D2BF7F" w14:textId="77777777" w:rsidR="00ED16AC" w:rsidRDefault="00ED16AC" w:rsidP="00ED1461"/>
    <w:p w14:paraId="6051F25D" w14:textId="77777777" w:rsidR="00ED16AC" w:rsidRDefault="00ED16AC" w:rsidP="00ED1461"/>
    <w:p w14:paraId="3255BB50" w14:textId="77777777" w:rsidR="00ED16AC" w:rsidRDefault="00ED16AC" w:rsidP="00ED1461"/>
    <w:p w14:paraId="462E8B61" w14:textId="77777777" w:rsidR="00ED16AC" w:rsidRDefault="00ED16AC" w:rsidP="00ED1461"/>
    <w:p w14:paraId="7D43C8BB" w14:textId="77777777" w:rsidR="00ED16AC" w:rsidRDefault="00ED16AC" w:rsidP="00ED1461"/>
    <w:p w14:paraId="392F65D6" w14:textId="77777777" w:rsidR="00ED16AC" w:rsidRDefault="00ED16AC" w:rsidP="00ED1461"/>
    <w:p w14:paraId="149E74DF" w14:textId="77777777" w:rsidR="00ED16AC" w:rsidRDefault="00ED16AC" w:rsidP="00ED1461"/>
    <w:p w14:paraId="073BA802" w14:textId="77777777" w:rsidR="00ED16AC" w:rsidRDefault="00ED16AC" w:rsidP="00ED1461"/>
    <w:p w14:paraId="7E0EA382" w14:textId="77777777" w:rsidR="00ED16AC" w:rsidRDefault="00ED16AC" w:rsidP="00ED1461"/>
    <w:p w14:paraId="6545695A" w14:textId="77777777" w:rsidR="00ED16AC" w:rsidRDefault="00ED16AC" w:rsidP="00ED1461"/>
    <w:p w14:paraId="6914CD09" w14:textId="77777777" w:rsidR="00ED16AC" w:rsidRDefault="00ED16AC" w:rsidP="00ED1461"/>
    <w:p w14:paraId="4C854876" w14:textId="77777777" w:rsidR="00ED16AC" w:rsidRDefault="00ED16AC" w:rsidP="00ED1461"/>
    <w:p w14:paraId="6F9FDD3B" w14:textId="7B13851E" w:rsidR="008928CB" w:rsidRPr="008928CB" w:rsidRDefault="0091177A" w:rsidP="008928CB">
      <w:pPr>
        <w:pStyle w:val="Heading2"/>
      </w:pPr>
      <w:bookmarkStart w:id="188" w:name="_Toc143189548"/>
      <w:r w:rsidRPr="0091177A">
        <w:t>Daily Payment/ Repayment detail</w:t>
      </w:r>
      <w:bookmarkEnd w:id="188"/>
    </w:p>
    <w:p w14:paraId="7A554648" w14:textId="254C60A3" w:rsidR="00ED1461" w:rsidRDefault="00ED1461" w:rsidP="00ED1461">
      <w:pPr>
        <w:pStyle w:val="Heading3"/>
      </w:pPr>
      <w:bookmarkStart w:id="189" w:name="_Toc143189549"/>
      <w:r>
        <w:t>S</w:t>
      </w:r>
      <w:r w:rsidRPr="00061B9D">
        <w:t>upported Sample Transaction and Case from Customer</w:t>
      </w:r>
      <w:bookmarkEnd w:id="189"/>
    </w:p>
    <w:p w14:paraId="7E24033C" w14:textId="209DB4C4" w:rsidR="00466A54" w:rsidRPr="003911C2" w:rsidRDefault="00466A54" w:rsidP="00A317B0">
      <w:r>
        <w:rPr>
          <w:lang w:val="en-US" w:bidi="th-TH"/>
        </w:rPr>
        <w:drawing>
          <wp:inline distT="0" distB="0" distL="0" distR="0" wp14:anchorId="5D2C836A" wp14:editId="78F039A1">
            <wp:extent cx="6390005" cy="5433695"/>
            <wp:effectExtent l="0" t="0" r="0" b="0"/>
            <wp:docPr id="1984831008" name="Picture 198483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90005" cy="5433695"/>
                    </a:xfrm>
                    <a:prstGeom prst="rect">
                      <a:avLst/>
                    </a:prstGeom>
                  </pic:spPr>
                </pic:pic>
              </a:graphicData>
            </a:graphic>
          </wp:inline>
        </w:drawing>
      </w:r>
    </w:p>
    <w:p w14:paraId="02C8D274" w14:textId="77777777" w:rsidR="00466A54" w:rsidRPr="003911C2" w:rsidRDefault="00466A54" w:rsidP="00A317B0"/>
    <w:p w14:paraId="4DCA9E36" w14:textId="6CE1D41D" w:rsidR="0091177A" w:rsidRDefault="00466A54" w:rsidP="0091177A">
      <w:r>
        <w:rPr>
          <w:lang w:val="en-US" w:bidi="th-TH"/>
        </w:rPr>
        <w:lastRenderedPageBreak/>
        <w:drawing>
          <wp:inline distT="0" distB="0" distL="0" distR="0" wp14:anchorId="0B77BA14" wp14:editId="7CBB40F3">
            <wp:extent cx="6390005" cy="5132070"/>
            <wp:effectExtent l="0" t="0" r="0" b="0"/>
            <wp:docPr id="1984831009" name="Picture 198483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90005" cy="5132070"/>
                    </a:xfrm>
                    <a:prstGeom prst="rect">
                      <a:avLst/>
                    </a:prstGeom>
                  </pic:spPr>
                </pic:pic>
              </a:graphicData>
            </a:graphic>
          </wp:inline>
        </w:drawing>
      </w:r>
    </w:p>
    <w:p w14:paraId="03DBEF82" w14:textId="3EA9BE53" w:rsidR="000E0AA7" w:rsidRDefault="00466A54" w:rsidP="0091177A">
      <w:r>
        <w:rPr>
          <w:lang w:val="en-US" w:bidi="th-TH"/>
        </w:rPr>
        <w:lastRenderedPageBreak/>
        <w:drawing>
          <wp:inline distT="0" distB="0" distL="0" distR="0" wp14:anchorId="31DFE06B" wp14:editId="7B1607EF">
            <wp:extent cx="6390005" cy="4661535"/>
            <wp:effectExtent l="0" t="0" r="0" b="5715"/>
            <wp:docPr id="1984831010" name="Picture 198483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90005" cy="4661535"/>
                    </a:xfrm>
                    <a:prstGeom prst="rect">
                      <a:avLst/>
                    </a:prstGeom>
                  </pic:spPr>
                </pic:pic>
              </a:graphicData>
            </a:graphic>
          </wp:inline>
        </w:drawing>
      </w:r>
    </w:p>
    <w:p w14:paraId="08B3D0A1" w14:textId="1B552015" w:rsidR="000E0AA7" w:rsidRDefault="000E0AA7" w:rsidP="0091177A"/>
    <w:p w14:paraId="211ABBA7" w14:textId="77777777" w:rsidR="000E0AA7" w:rsidRDefault="000E0AA7" w:rsidP="0091177A"/>
    <w:p w14:paraId="2B139F47" w14:textId="77777777" w:rsidR="000E0AA7" w:rsidRDefault="000E0AA7" w:rsidP="000E0AA7">
      <w:pPr>
        <w:ind w:left="426"/>
      </w:pPr>
      <w:r>
        <w:t xml:space="preserve">Note: </w:t>
      </w:r>
    </w:p>
    <w:p w14:paraId="3A45826C" w14:textId="77777777" w:rsidR="00430B25" w:rsidRPr="00430B25" w:rsidRDefault="000E0AA7">
      <w:pPr>
        <w:pStyle w:val="ListParagraph"/>
        <w:numPr>
          <w:ilvl w:val="0"/>
          <w:numId w:val="11"/>
        </w:numPr>
        <w:rPr>
          <w:lang w:val="en-US" w:bidi="th-TH"/>
        </w:rPr>
      </w:pPr>
      <w:r>
        <w:rPr>
          <w:lang w:val="en-US" w:bidi="th-TH"/>
        </w:rPr>
        <w:t>All report are integate with ECM as End of day Process. (PDF Format).</w:t>
      </w:r>
      <w:r w:rsidR="00430B25">
        <w:rPr>
          <w:lang w:val="en-US" w:bidi="th-TH"/>
        </w:rPr>
        <w:t xml:space="preserve"> </w:t>
      </w:r>
      <w:r w:rsidR="00430B25" w:rsidRPr="00430B25">
        <w:rPr>
          <w:lang w:val="en-US" w:bidi="th-TH"/>
        </w:rPr>
        <w:t>If ECM can not supported to store PDF report from symmetri CBS that no need to store in ECM.</w:t>
      </w:r>
    </w:p>
    <w:p w14:paraId="2AD230D3" w14:textId="51EABB21" w:rsidR="000E0AA7"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6F685C64" w14:textId="101F1BEB" w:rsidR="000E0AA7" w:rsidRDefault="000E0AA7">
      <w:pPr>
        <w:pStyle w:val="ListParagraph"/>
        <w:numPr>
          <w:ilvl w:val="0"/>
          <w:numId w:val="11"/>
        </w:numPr>
        <w:rPr>
          <w:lang w:val="en-US" w:bidi="th-TH"/>
        </w:rPr>
      </w:pPr>
      <w:r>
        <w:rPr>
          <w:lang w:val="en-US" w:bidi="th-TH"/>
        </w:rPr>
        <w:t>CBS9 Supported</w:t>
      </w:r>
    </w:p>
    <w:p w14:paraId="23A3E102" w14:textId="77777777" w:rsidR="000E0AA7" w:rsidRPr="0091177A" w:rsidRDefault="000E0AA7" w:rsidP="0091177A"/>
    <w:p w14:paraId="34763B82" w14:textId="77777777" w:rsidR="00ED1461" w:rsidRDefault="00ED1461" w:rsidP="00ED1461">
      <w:pPr>
        <w:pStyle w:val="Heading3"/>
      </w:pPr>
      <w:bookmarkStart w:id="190" w:name="_Toc143189550"/>
      <w:r>
        <w:t>Menu Modification</w:t>
      </w:r>
      <w:bookmarkEnd w:id="190"/>
    </w:p>
    <w:p w14:paraId="7749D22E" w14:textId="1417D5CA" w:rsidR="001E2A4C" w:rsidRPr="001E2A4C" w:rsidRDefault="001E2A4C" w:rsidP="0072086F">
      <w:pPr>
        <w:ind w:left="720" w:firstLine="720"/>
      </w:pPr>
      <w:r w:rsidRPr="00DF3C4F">
        <w:t>Not Applicable.</w:t>
      </w:r>
    </w:p>
    <w:p w14:paraId="36D5ADBD" w14:textId="3D396066" w:rsidR="00ED1461" w:rsidRDefault="00ED1461" w:rsidP="00ED1461">
      <w:pPr>
        <w:pStyle w:val="Heading3"/>
      </w:pPr>
      <w:bookmarkStart w:id="191" w:name="_Toc143189551"/>
      <w:r>
        <w:t>Screen Layout and Data Sheet</w:t>
      </w:r>
      <w:bookmarkEnd w:id="191"/>
    </w:p>
    <w:p w14:paraId="5780455D" w14:textId="5D33EB11" w:rsidR="001E2A4C" w:rsidRPr="001E2A4C" w:rsidRDefault="001E2A4C" w:rsidP="0072086F">
      <w:pPr>
        <w:ind w:left="720" w:firstLine="720"/>
      </w:pPr>
      <w:r w:rsidRPr="00DF3C4F">
        <w:t>Not Applicable.</w:t>
      </w:r>
    </w:p>
    <w:p w14:paraId="7523C7CD" w14:textId="77777777" w:rsidR="00ED1461" w:rsidRDefault="00ED1461" w:rsidP="00ED1461">
      <w:pPr>
        <w:pStyle w:val="Heading3"/>
      </w:pPr>
      <w:bookmarkStart w:id="192" w:name="_Toc143189552"/>
      <w:r>
        <w:t>To-be Process</w:t>
      </w:r>
      <w:bookmarkEnd w:id="192"/>
    </w:p>
    <w:p w14:paraId="106476CC" w14:textId="77777777" w:rsidR="008074EB" w:rsidRDefault="008074EB" w:rsidP="008074EB">
      <w:pPr>
        <w:pStyle w:val="ListParagraph"/>
        <w:ind w:left="1800"/>
        <w:rPr>
          <w:lang w:val="en-US" w:bidi="th-TH"/>
        </w:rPr>
      </w:pPr>
    </w:p>
    <w:tbl>
      <w:tblPr>
        <w:tblStyle w:val="TableGrid"/>
        <w:tblW w:w="0" w:type="auto"/>
        <w:tblInd w:w="355" w:type="dxa"/>
        <w:tblLook w:val="04A0" w:firstRow="1" w:lastRow="0" w:firstColumn="1" w:lastColumn="0" w:noHBand="0" w:noVBand="1"/>
      </w:tblPr>
      <w:tblGrid>
        <w:gridCol w:w="9360"/>
      </w:tblGrid>
      <w:tr w:rsidR="00DE5B60" w14:paraId="363EA9D8" w14:textId="77777777" w:rsidTr="005A0695">
        <w:tc>
          <w:tcPr>
            <w:tcW w:w="9360" w:type="dxa"/>
          </w:tcPr>
          <w:p w14:paraId="3E49199F" w14:textId="77777777" w:rsidR="00DE5B60" w:rsidRDefault="00DE5B60" w:rsidP="008074EB">
            <w:pPr>
              <w:pStyle w:val="ListParagraph"/>
              <w:ind w:left="0"/>
              <w:rPr>
                <w:lang w:val="en-US" w:bidi="th-TH"/>
              </w:rPr>
            </w:pPr>
            <w:r w:rsidRPr="00DE5B60">
              <w:rPr>
                <w:lang w:val="en-US" w:bidi="th-TH"/>
              </w:rPr>
              <w:t>Drawdown Settlement Instructions</w:t>
            </w:r>
          </w:p>
          <w:p w14:paraId="6E78E905" w14:textId="77777777" w:rsidR="00DE5B60" w:rsidRDefault="00DE5B60" w:rsidP="008074EB">
            <w:pPr>
              <w:pStyle w:val="ListParagraph"/>
              <w:ind w:left="0"/>
              <w:rPr>
                <w:lang w:val="en-US" w:bidi="th-TH"/>
              </w:rPr>
            </w:pPr>
            <w:r>
              <w:rPr>
                <w:lang w:val="en-US" w:bidi="th-TH"/>
              </w:rPr>
              <w:lastRenderedPageBreak/>
              <w:drawing>
                <wp:inline distT="0" distB="0" distL="0" distR="0" wp14:anchorId="29D05A91" wp14:editId="151FD065">
                  <wp:extent cx="4921857" cy="2607896"/>
                  <wp:effectExtent l="19050" t="19050" r="12700" b="21590"/>
                  <wp:docPr id="54" name="Picture 53">
                    <a:extLst xmlns:a="http://schemas.openxmlformats.org/drawingml/2006/main">
                      <a:ext uri="{FF2B5EF4-FFF2-40B4-BE49-F238E27FC236}">
                        <a16:creationId xmlns:a16="http://schemas.microsoft.com/office/drawing/2014/main" id="{CAC0D006-A263-489D-9FF4-9A2C86FFD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CAC0D006-A263-489D-9FF4-9A2C86FFD03B}"/>
                              </a:ext>
                            </a:extLst>
                          </pic:cNvPr>
                          <pic:cNvPicPr>
                            <a:picLocks noChangeAspect="1"/>
                          </pic:cNvPicPr>
                        </pic:nvPicPr>
                        <pic:blipFill>
                          <a:blip r:embed="rId77"/>
                          <a:stretch>
                            <a:fillRect/>
                          </a:stretch>
                        </pic:blipFill>
                        <pic:spPr>
                          <a:xfrm>
                            <a:off x="0" y="0"/>
                            <a:ext cx="4928536" cy="2611435"/>
                          </a:xfrm>
                          <a:prstGeom prst="rect">
                            <a:avLst/>
                          </a:prstGeom>
                          <a:ln>
                            <a:solidFill>
                              <a:schemeClr val="tx1"/>
                            </a:solidFill>
                          </a:ln>
                        </pic:spPr>
                      </pic:pic>
                    </a:graphicData>
                  </a:graphic>
                </wp:inline>
              </w:drawing>
            </w:r>
          </w:p>
          <w:p w14:paraId="4CB7B9A8" w14:textId="77777777" w:rsidR="00DE5B60" w:rsidRDefault="00DE5B60" w:rsidP="008074EB">
            <w:pPr>
              <w:pStyle w:val="ListParagraph"/>
              <w:ind w:left="0"/>
              <w:rPr>
                <w:lang w:val="en-US" w:bidi="th-TH"/>
              </w:rPr>
            </w:pPr>
          </w:p>
          <w:p w14:paraId="1388D3C9" w14:textId="77777777" w:rsidR="00DE5B60" w:rsidRDefault="00DE5B60" w:rsidP="008074EB">
            <w:pPr>
              <w:pStyle w:val="ListParagraph"/>
              <w:ind w:left="0"/>
              <w:rPr>
                <w:lang w:val="en-US" w:bidi="th-TH"/>
              </w:rPr>
            </w:pPr>
            <w:r>
              <w:rPr>
                <w:lang w:val="en-US" w:bidi="th-TH"/>
              </w:rPr>
              <w:drawing>
                <wp:inline distT="0" distB="0" distL="0" distR="0" wp14:anchorId="2AF6DB88" wp14:editId="3E69C5D0">
                  <wp:extent cx="5565913" cy="2362872"/>
                  <wp:effectExtent l="19050" t="19050" r="15875" b="18415"/>
                  <wp:docPr id="51" name="Picture 50">
                    <a:extLst xmlns:a="http://schemas.openxmlformats.org/drawingml/2006/main">
                      <a:ext uri="{FF2B5EF4-FFF2-40B4-BE49-F238E27FC236}">
                        <a16:creationId xmlns:a16="http://schemas.microsoft.com/office/drawing/2014/main" id="{9AAA79D5-A179-477A-92CE-1268E92649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a:extLst>
                              <a:ext uri="{FF2B5EF4-FFF2-40B4-BE49-F238E27FC236}">
                                <a16:creationId xmlns:a16="http://schemas.microsoft.com/office/drawing/2014/main" id="{9AAA79D5-A179-477A-92CE-1268E926493B}"/>
                              </a:ext>
                            </a:extLst>
                          </pic:cNvPr>
                          <pic:cNvPicPr>
                            <a:picLocks noChangeAspect="1"/>
                          </pic:cNvPicPr>
                        </pic:nvPicPr>
                        <pic:blipFill>
                          <a:blip r:embed="rId78"/>
                          <a:stretch>
                            <a:fillRect/>
                          </a:stretch>
                        </pic:blipFill>
                        <pic:spPr>
                          <a:xfrm>
                            <a:off x="0" y="0"/>
                            <a:ext cx="5571529" cy="2365256"/>
                          </a:xfrm>
                          <a:prstGeom prst="rect">
                            <a:avLst/>
                          </a:prstGeom>
                          <a:ln>
                            <a:solidFill>
                              <a:schemeClr val="tx1"/>
                            </a:solidFill>
                          </a:ln>
                        </pic:spPr>
                      </pic:pic>
                    </a:graphicData>
                  </a:graphic>
                </wp:inline>
              </w:drawing>
            </w:r>
          </w:p>
          <w:p w14:paraId="1D1742EA" w14:textId="60D726F9" w:rsidR="00DE5B60" w:rsidRDefault="00DE5B60" w:rsidP="008074EB">
            <w:pPr>
              <w:pStyle w:val="ListParagraph"/>
              <w:ind w:left="0"/>
              <w:rPr>
                <w:lang w:val="en-US" w:bidi="th-TH"/>
              </w:rPr>
            </w:pPr>
            <w:r>
              <w:rPr>
                <w:lang w:val="en-US" w:bidi="th-TH"/>
              </w:rPr>
              <w:drawing>
                <wp:inline distT="0" distB="0" distL="0" distR="0" wp14:anchorId="38FEFAD8" wp14:editId="37831E62">
                  <wp:extent cx="5518205" cy="2323426"/>
                  <wp:effectExtent l="19050" t="19050" r="25400" b="20320"/>
                  <wp:docPr id="52" name="Picture 51">
                    <a:extLst xmlns:a="http://schemas.openxmlformats.org/drawingml/2006/main">
                      <a:ext uri="{FF2B5EF4-FFF2-40B4-BE49-F238E27FC236}">
                        <a16:creationId xmlns:a16="http://schemas.microsoft.com/office/drawing/2014/main" id="{79FA6D54-D468-4BF1-8D24-62398DAB10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79FA6D54-D468-4BF1-8D24-62398DAB10D7}"/>
                              </a:ext>
                            </a:extLst>
                          </pic:cNvPr>
                          <pic:cNvPicPr>
                            <a:picLocks noChangeAspect="1"/>
                          </pic:cNvPicPr>
                        </pic:nvPicPr>
                        <pic:blipFill>
                          <a:blip r:embed="rId79"/>
                          <a:stretch>
                            <a:fillRect/>
                          </a:stretch>
                        </pic:blipFill>
                        <pic:spPr>
                          <a:xfrm>
                            <a:off x="0" y="0"/>
                            <a:ext cx="5532155" cy="2329300"/>
                          </a:xfrm>
                          <a:prstGeom prst="rect">
                            <a:avLst/>
                          </a:prstGeom>
                          <a:ln>
                            <a:solidFill>
                              <a:schemeClr val="tx1"/>
                            </a:solidFill>
                          </a:ln>
                        </pic:spPr>
                      </pic:pic>
                    </a:graphicData>
                  </a:graphic>
                </wp:inline>
              </w:drawing>
            </w:r>
          </w:p>
          <w:p w14:paraId="09F5EAC6" w14:textId="77777777" w:rsidR="00DE5B60" w:rsidRDefault="00DE5B60" w:rsidP="008074EB">
            <w:pPr>
              <w:pStyle w:val="ListParagraph"/>
              <w:ind w:left="0"/>
              <w:rPr>
                <w:lang w:val="en-US" w:bidi="th-TH"/>
              </w:rPr>
            </w:pPr>
          </w:p>
          <w:p w14:paraId="583E3941" w14:textId="77777777" w:rsidR="005A0695" w:rsidRDefault="005A0695" w:rsidP="008074EB">
            <w:pPr>
              <w:pStyle w:val="ListParagraph"/>
              <w:ind w:left="0"/>
              <w:rPr>
                <w:lang w:val="en-US" w:bidi="th-TH"/>
              </w:rPr>
            </w:pPr>
            <w:r>
              <w:rPr>
                <w:lang w:val="en-US" w:bidi="th-TH"/>
              </w:rPr>
              <w:lastRenderedPageBreak/>
              <w:drawing>
                <wp:inline distT="0" distB="0" distL="0" distR="0" wp14:anchorId="4384483D" wp14:editId="13C2BEB1">
                  <wp:extent cx="5537200" cy="2324821"/>
                  <wp:effectExtent l="19050" t="19050" r="25400" b="18415"/>
                  <wp:docPr id="53" name="Picture 52">
                    <a:extLst xmlns:a="http://schemas.openxmlformats.org/drawingml/2006/main">
                      <a:ext uri="{FF2B5EF4-FFF2-40B4-BE49-F238E27FC236}">
                        <a16:creationId xmlns:a16="http://schemas.microsoft.com/office/drawing/2014/main" id="{E7043B69-B38C-4F6A-BF52-64F4A6598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E7043B69-B38C-4F6A-BF52-64F4A6598E7E}"/>
                              </a:ext>
                            </a:extLst>
                          </pic:cNvPr>
                          <pic:cNvPicPr>
                            <a:picLocks noChangeAspect="1"/>
                          </pic:cNvPicPr>
                        </pic:nvPicPr>
                        <pic:blipFill>
                          <a:blip r:embed="rId80"/>
                          <a:stretch>
                            <a:fillRect/>
                          </a:stretch>
                        </pic:blipFill>
                        <pic:spPr>
                          <a:xfrm>
                            <a:off x="0" y="0"/>
                            <a:ext cx="5546620" cy="2328776"/>
                          </a:xfrm>
                          <a:prstGeom prst="rect">
                            <a:avLst/>
                          </a:prstGeom>
                          <a:ln>
                            <a:solidFill>
                              <a:schemeClr val="tx1"/>
                            </a:solidFill>
                          </a:ln>
                        </pic:spPr>
                      </pic:pic>
                    </a:graphicData>
                  </a:graphic>
                </wp:inline>
              </w:drawing>
            </w:r>
          </w:p>
          <w:p w14:paraId="76DDCE42" w14:textId="01AF7766" w:rsidR="005A0695" w:rsidRDefault="005A0695" w:rsidP="008074EB">
            <w:pPr>
              <w:pStyle w:val="ListParagraph"/>
              <w:ind w:left="0"/>
              <w:rPr>
                <w:lang w:val="en-US" w:bidi="th-TH"/>
              </w:rPr>
            </w:pPr>
          </w:p>
        </w:tc>
      </w:tr>
      <w:tr w:rsidR="00201F20" w14:paraId="71A522DF" w14:textId="77777777" w:rsidTr="00201F20">
        <w:tc>
          <w:tcPr>
            <w:tcW w:w="9360" w:type="dxa"/>
          </w:tcPr>
          <w:p w14:paraId="059AF6E6" w14:textId="77777777" w:rsidR="00201F20" w:rsidRDefault="00201F20" w:rsidP="008074EB">
            <w:pPr>
              <w:pStyle w:val="ListParagraph"/>
              <w:ind w:left="0"/>
              <w:rPr>
                <w:lang w:val="en-US" w:bidi="th-TH"/>
              </w:rPr>
            </w:pPr>
            <w:r w:rsidRPr="00201F20">
              <w:rPr>
                <w:lang w:val="en-US" w:bidi="th-TH"/>
              </w:rPr>
              <w:lastRenderedPageBreak/>
              <w:t>Receipt Settlement Instruction</w:t>
            </w:r>
          </w:p>
          <w:p w14:paraId="0599EE80" w14:textId="77777777" w:rsidR="00201F20" w:rsidRDefault="00201F20" w:rsidP="008074EB">
            <w:pPr>
              <w:pStyle w:val="ListParagraph"/>
              <w:ind w:left="0"/>
              <w:rPr>
                <w:lang w:val="en-US" w:bidi="th-TH"/>
              </w:rPr>
            </w:pPr>
          </w:p>
          <w:p w14:paraId="48F00892" w14:textId="77777777" w:rsidR="00201F20" w:rsidRDefault="00201F20" w:rsidP="008074EB">
            <w:pPr>
              <w:pStyle w:val="ListParagraph"/>
              <w:ind w:left="0"/>
              <w:rPr>
                <w:lang w:val="en-US" w:bidi="th-TH"/>
              </w:rPr>
            </w:pPr>
            <w:r>
              <w:rPr>
                <w:lang w:val="en-US" w:bidi="th-TH"/>
              </w:rPr>
              <w:drawing>
                <wp:inline distT="0" distB="0" distL="0" distR="0" wp14:anchorId="3FDCBDE2" wp14:editId="37A8C64A">
                  <wp:extent cx="4028830" cy="2127495"/>
                  <wp:effectExtent l="19050" t="19050" r="10160" b="25400"/>
                  <wp:docPr id="55" name="Picture 54">
                    <a:extLst xmlns:a="http://schemas.openxmlformats.org/drawingml/2006/main">
                      <a:ext uri="{FF2B5EF4-FFF2-40B4-BE49-F238E27FC236}">
                        <a16:creationId xmlns:a16="http://schemas.microsoft.com/office/drawing/2014/main" id="{DC387781-96FC-475C-936A-CCA4C6DEE0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DC387781-96FC-475C-936A-CCA4C6DEE055}"/>
                              </a:ext>
                            </a:extLst>
                          </pic:cNvPr>
                          <pic:cNvPicPr>
                            <a:picLocks noChangeAspect="1"/>
                          </pic:cNvPicPr>
                        </pic:nvPicPr>
                        <pic:blipFill>
                          <a:blip r:embed="rId81"/>
                          <a:stretch>
                            <a:fillRect/>
                          </a:stretch>
                        </pic:blipFill>
                        <pic:spPr>
                          <a:xfrm>
                            <a:off x="0" y="0"/>
                            <a:ext cx="4028830" cy="2127495"/>
                          </a:xfrm>
                          <a:prstGeom prst="rect">
                            <a:avLst/>
                          </a:prstGeom>
                          <a:ln>
                            <a:solidFill>
                              <a:schemeClr val="tx1"/>
                            </a:solidFill>
                          </a:ln>
                        </pic:spPr>
                      </pic:pic>
                    </a:graphicData>
                  </a:graphic>
                </wp:inline>
              </w:drawing>
            </w:r>
          </w:p>
          <w:p w14:paraId="102B2A66" w14:textId="77777777" w:rsidR="00201F20" w:rsidRDefault="00201F20" w:rsidP="008074EB">
            <w:pPr>
              <w:pStyle w:val="ListParagraph"/>
              <w:ind w:left="0"/>
              <w:rPr>
                <w:lang w:val="en-US" w:bidi="th-TH"/>
              </w:rPr>
            </w:pPr>
          </w:p>
          <w:p w14:paraId="6E013DF9" w14:textId="77777777" w:rsidR="00201F20" w:rsidRDefault="00201F20" w:rsidP="008074EB">
            <w:pPr>
              <w:pStyle w:val="ListParagraph"/>
              <w:ind w:left="0"/>
              <w:rPr>
                <w:lang w:val="en-US" w:bidi="th-TH"/>
              </w:rPr>
            </w:pPr>
            <w:r>
              <w:rPr>
                <w:lang w:val="en-US" w:bidi="th-TH"/>
              </w:rPr>
              <w:drawing>
                <wp:inline distT="0" distB="0" distL="0" distR="0" wp14:anchorId="415E79CC" wp14:editId="3440ADBD">
                  <wp:extent cx="5359179" cy="2386414"/>
                  <wp:effectExtent l="19050" t="19050" r="13335" b="13970"/>
                  <wp:docPr id="56" name="Picture 55">
                    <a:extLst xmlns:a="http://schemas.openxmlformats.org/drawingml/2006/main">
                      <a:ext uri="{FF2B5EF4-FFF2-40B4-BE49-F238E27FC236}">
                        <a16:creationId xmlns:a16="http://schemas.microsoft.com/office/drawing/2014/main" id="{8892152D-42F9-480E-8CA0-9986398E1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8892152D-42F9-480E-8CA0-9986398E1532}"/>
                              </a:ext>
                            </a:extLst>
                          </pic:cNvPr>
                          <pic:cNvPicPr>
                            <a:picLocks noChangeAspect="1"/>
                          </pic:cNvPicPr>
                        </pic:nvPicPr>
                        <pic:blipFill>
                          <a:blip r:embed="rId82"/>
                          <a:stretch>
                            <a:fillRect/>
                          </a:stretch>
                        </pic:blipFill>
                        <pic:spPr>
                          <a:xfrm>
                            <a:off x="0" y="0"/>
                            <a:ext cx="5364016" cy="2388568"/>
                          </a:xfrm>
                          <a:prstGeom prst="rect">
                            <a:avLst/>
                          </a:prstGeom>
                          <a:ln>
                            <a:solidFill>
                              <a:schemeClr val="tx1"/>
                            </a:solidFill>
                          </a:ln>
                        </pic:spPr>
                      </pic:pic>
                    </a:graphicData>
                  </a:graphic>
                </wp:inline>
              </w:drawing>
            </w:r>
          </w:p>
          <w:p w14:paraId="7C5F5DF9" w14:textId="0EF3FDDB" w:rsidR="00201F20" w:rsidRPr="00DE5B60" w:rsidRDefault="00201F20" w:rsidP="008074EB">
            <w:pPr>
              <w:pStyle w:val="ListParagraph"/>
              <w:ind w:left="0"/>
              <w:rPr>
                <w:lang w:val="en-US" w:bidi="th-TH"/>
              </w:rPr>
            </w:pPr>
          </w:p>
        </w:tc>
      </w:tr>
      <w:tr w:rsidR="00A25896" w14:paraId="328F67D8" w14:textId="77777777" w:rsidTr="0083642B">
        <w:tc>
          <w:tcPr>
            <w:tcW w:w="9360" w:type="dxa"/>
          </w:tcPr>
          <w:p w14:paraId="2A4BB47B" w14:textId="77777777" w:rsidR="00A25896" w:rsidRDefault="00A25896" w:rsidP="008074EB">
            <w:pPr>
              <w:pStyle w:val="ListParagraph"/>
              <w:ind w:left="0"/>
              <w:rPr>
                <w:lang w:val="en-US" w:bidi="th-TH"/>
              </w:rPr>
            </w:pPr>
            <w:r w:rsidRPr="00A25896">
              <w:rPr>
                <w:lang w:val="en-US" w:bidi="th-TH"/>
              </w:rPr>
              <w:t>Drawdown Increase Settlement Instruction</w:t>
            </w:r>
          </w:p>
          <w:p w14:paraId="7B803084" w14:textId="77777777" w:rsidR="00A25896" w:rsidRDefault="00A25896" w:rsidP="008074EB">
            <w:pPr>
              <w:pStyle w:val="ListParagraph"/>
              <w:ind w:left="0"/>
              <w:rPr>
                <w:lang w:val="en-US" w:bidi="th-TH"/>
              </w:rPr>
            </w:pPr>
          </w:p>
          <w:p w14:paraId="01FE2A09" w14:textId="77777777" w:rsidR="00A25896" w:rsidRDefault="00A25896" w:rsidP="008074EB">
            <w:pPr>
              <w:pStyle w:val="ListParagraph"/>
              <w:ind w:left="0"/>
              <w:rPr>
                <w:lang w:val="en-US" w:bidi="th-TH"/>
              </w:rPr>
            </w:pPr>
            <w:r>
              <w:rPr>
                <w:lang w:val="en-US" w:bidi="th-TH"/>
              </w:rPr>
              <w:lastRenderedPageBreak/>
              <w:drawing>
                <wp:inline distT="0" distB="0" distL="0" distR="0" wp14:anchorId="21C7A92F" wp14:editId="5F1B53C3">
                  <wp:extent cx="4155829" cy="2170466"/>
                  <wp:effectExtent l="19050" t="19050" r="16510" b="20320"/>
                  <wp:docPr id="57" name="Picture 56">
                    <a:extLst xmlns:a="http://schemas.openxmlformats.org/drawingml/2006/main">
                      <a:ext uri="{FF2B5EF4-FFF2-40B4-BE49-F238E27FC236}">
                        <a16:creationId xmlns:a16="http://schemas.microsoft.com/office/drawing/2014/main" id="{219AC3EC-FAA6-4045-9B0D-68DDC6437C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219AC3EC-FAA6-4045-9B0D-68DDC6437CA9}"/>
                              </a:ext>
                            </a:extLst>
                          </pic:cNvPr>
                          <pic:cNvPicPr>
                            <a:picLocks noChangeAspect="1"/>
                          </pic:cNvPicPr>
                        </pic:nvPicPr>
                        <pic:blipFill>
                          <a:blip r:embed="rId83"/>
                          <a:stretch>
                            <a:fillRect/>
                          </a:stretch>
                        </pic:blipFill>
                        <pic:spPr>
                          <a:xfrm>
                            <a:off x="0" y="0"/>
                            <a:ext cx="4155829" cy="2170466"/>
                          </a:xfrm>
                          <a:prstGeom prst="rect">
                            <a:avLst/>
                          </a:prstGeom>
                          <a:ln>
                            <a:solidFill>
                              <a:schemeClr val="tx1"/>
                            </a:solidFill>
                          </a:ln>
                        </pic:spPr>
                      </pic:pic>
                    </a:graphicData>
                  </a:graphic>
                </wp:inline>
              </w:drawing>
            </w:r>
          </w:p>
          <w:p w14:paraId="12013707" w14:textId="77777777" w:rsidR="00A25896" w:rsidRDefault="00A25896" w:rsidP="008074EB">
            <w:pPr>
              <w:pStyle w:val="ListParagraph"/>
              <w:ind w:left="0"/>
              <w:rPr>
                <w:lang w:val="en-US" w:bidi="th-TH"/>
              </w:rPr>
            </w:pPr>
          </w:p>
          <w:p w14:paraId="74822BCE" w14:textId="77777777" w:rsidR="00A25896" w:rsidRDefault="00A25896" w:rsidP="008074EB">
            <w:pPr>
              <w:pStyle w:val="ListParagraph"/>
              <w:ind w:left="0"/>
              <w:rPr>
                <w:lang w:val="en-US" w:bidi="th-TH"/>
              </w:rPr>
            </w:pPr>
            <w:r>
              <w:rPr>
                <w:lang w:val="en-US" w:bidi="th-TH"/>
              </w:rPr>
              <w:drawing>
                <wp:inline distT="0" distB="0" distL="0" distR="0" wp14:anchorId="126894F3" wp14:editId="03FDA25F">
                  <wp:extent cx="5439880" cy="2266121"/>
                  <wp:effectExtent l="19050" t="19050" r="27940" b="20320"/>
                  <wp:docPr id="58" name="Picture 57">
                    <a:extLst xmlns:a="http://schemas.openxmlformats.org/drawingml/2006/main">
                      <a:ext uri="{FF2B5EF4-FFF2-40B4-BE49-F238E27FC236}">
                        <a16:creationId xmlns:a16="http://schemas.microsoft.com/office/drawing/2014/main" id="{8E560823-46F1-4C38-91F7-0F45C9E3D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8E560823-46F1-4C38-91F7-0F45C9E3D9DA}"/>
                              </a:ext>
                            </a:extLst>
                          </pic:cNvPr>
                          <pic:cNvPicPr>
                            <a:picLocks noChangeAspect="1"/>
                          </pic:cNvPicPr>
                        </pic:nvPicPr>
                        <pic:blipFill>
                          <a:blip r:embed="rId84"/>
                          <a:stretch>
                            <a:fillRect/>
                          </a:stretch>
                        </pic:blipFill>
                        <pic:spPr>
                          <a:xfrm>
                            <a:off x="0" y="0"/>
                            <a:ext cx="5447707" cy="2269382"/>
                          </a:xfrm>
                          <a:prstGeom prst="rect">
                            <a:avLst/>
                          </a:prstGeom>
                          <a:ln>
                            <a:solidFill>
                              <a:schemeClr val="tx1"/>
                            </a:solidFill>
                          </a:ln>
                        </pic:spPr>
                      </pic:pic>
                    </a:graphicData>
                  </a:graphic>
                </wp:inline>
              </w:drawing>
            </w:r>
          </w:p>
          <w:p w14:paraId="00D991C1" w14:textId="77777777" w:rsidR="00A25896" w:rsidRDefault="00A25896" w:rsidP="008074EB">
            <w:pPr>
              <w:pStyle w:val="ListParagraph"/>
              <w:ind w:left="0"/>
              <w:rPr>
                <w:lang w:val="en-US" w:bidi="th-TH"/>
              </w:rPr>
            </w:pPr>
          </w:p>
          <w:p w14:paraId="1930EF35" w14:textId="77777777" w:rsidR="0083642B" w:rsidRDefault="0083642B" w:rsidP="008074EB">
            <w:pPr>
              <w:pStyle w:val="ListParagraph"/>
              <w:ind w:left="0"/>
              <w:rPr>
                <w:lang w:val="en-US" w:bidi="th-TH"/>
              </w:rPr>
            </w:pPr>
            <w:r>
              <w:rPr>
                <w:lang w:val="en-US" w:bidi="th-TH"/>
              </w:rPr>
              <w:drawing>
                <wp:inline distT="0" distB="0" distL="0" distR="0" wp14:anchorId="175DF446" wp14:editId="0D74257F">
                  <wp:extent cx="5437514" cy="2262974"/>
                  <wp:effectExtent l="19050" t="19050" r="10795" b="23495"/>
                  <wp:docPr id="59" name="Picture 58">
                    <a:extLst xmlns:a="http://schemas.openxmlformats.org/drawingml/2006/main">
                      <a:ext uri="{FF2B5EF4-FFF2-40B4-BE49-F238E27FC236}">
                        <a16:creationId xmlns:a16="http://schemas.microsoft.com/office/drawing/2014/main" id="{301A0B4D-47F0-44BA-97A1-12F645387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301A0B4D-47F0-44BA-97A1-12F64538726D}"/>
                              </a:ext>
                            </a:extLst>
                          </pic:cNvPr>
                          <pic:cNvPicPr>
                            <a:picLocks noChangeAspect="1"/>
                          </pic:cNvPicPr>
                        </pic:nvPicPr>
                        <pic:blipFill>
                          <a:blip r:embed="rId85"/>
                          <a:stretch>
                            <a:fillRect/>
                          </a:stretch>
                        </pic:blipFill>
                        <pic:spPr>
                          <a:xfrm>
                            <a:off x="0" y="0"/>
                            <a:ext cx="5455385" cy="2270412"/>
                          </a:xfrm>
                          <a:prstGeom prst="rect">
                            <a:avLst/>
                          </a:prstGeom>
                          <a:ln>
                            <a:solidFill>
                              <a:schemeClr val="tx1"/>
                            </a:solidFill>
                          </a:ln>
                        </pic:spPr>
                      </pic:pic>
                    </a:graphicData>
                  </a:graphic>
                </wp:inline>
              </w:drawing>
            </w:r>
          </w:p>
          <w:p w14:paraId="412B3B51" w14:textId="78595D51" w:rsidR="0083642B" w:rsidRPr="00201F20" w:rsidRDefault="0083642B" w:rsidP="008074EB">
            <w:pPr>
              <w:pStyle w:val="ListParagraph"/>
              <w:ind w:left="0"/>
              <w:rPr>
                <w:cs/>
                <w:lang w:val="en-US" w:bidi="th-TH"/>
              </w:rPr>
            </w:pPr>
          </w:p>
        </w:tc>
      </w:tr>
    </w:tbl>
    <w:p w14:paraId="260217DB" w14:textId="77777777" w:rsidR="00DE5B60" w:rsidRDefault="00DE5B60" w:rsidP="008074EB">
      <w:pPr>
        <w:pStyle w:val="ListParagraph"/>
        <w:ind w:left="1800"/>
        <w:rPr>
          <w:lang w:val="en-US" w:bidi="th-TH"/>
        </w:rPr>
      </w:pPr>
    </w:p>
    <w:p w14:paraId="2616B2EE" w14:textId="77777777" w:rsidR="00DE5B60" w:rsidRDefault="00DE5B60" w:rsidP="008074EB">
      <w:pPr>
        <w:pStyle w:val="ListParagraph"/>
        <w:ind w:left="1800"/>
        <w:rPr>
          <w:lang w:val="en-US" w:bidi="th-TH"/>
        </w:rPr>
      </w:pPr>
    </w:p>
    <w:tbl>
      <w:tblPr>
        <w:tblStyle w:val="TableGrid"/>
        <w:tblW w:w="0" w:type="auto"/>
        <w:jc w:val="center"/>
        <w:tblLook w:val="04A0" w:firstRow="1" w:lastRow="0" w:firstColumn="1" w:lastColumn="0" w:noHBand="0" w:noVBand="1"/>
      </w:tblPr>
      <w:tblGrid>
        <w:gridCol w:w="3103"/>
        <w:gridCol w:w="6230"/>
      </w:tblGrid>
      <w:tr w:rsidR="006A7A1F" w14:paraId="676D421B" w14:textId="77777777" w:rsidTr="00E92567">
        <w:trPr>
          <w:jc w:val="center"/>
        </w:trPr>
        <w:tc>
          <w:tcPr>
            <w:tcW w:w="3103" w:type="dxa"/>
            <w:shd w:val="clear" w:color="auto" w:fill="CCECFF"/>
          </w:tcPr>
          <w:p w14:paraId="169274FD" w14:textId="77777777" w:rsidR="006A7A1F" w:rsidRDefault="006A7A1F" w:rsidP="00E92567">
            <w:r>
              <w:t>Paper size</w:t>
            </w:r>
          </w:p>
        </w:tc>
        <w:tc>
          <w:tcPr>
            <w:tcW w:w="6230" w:type="dxa"/>
          </w:tcPr>
          <w:p w14:paraId="0B9ED565" w14:textId="77777777" w:rsidR="006A7A1F" w:rsidRDefault="006A7A1F" w:rsidP="00E92567">
            <w:r>
              <w:t>A4</w:t>
            </w:r>
          </w:p>
        </w:tc>
      </w:tr>
      <w:tr w:rsidR="002F5E80" w14:paraId="0C5FA50C" w14:textId="77777777" w:rsidTr="00E92567">
        <w:trPr>
          <w:jc w:val="center"/>
        </w:trPr>
        <w:tc>
          <w:tcPr>
            <w:tcW w:w="3103" w:type="dxa"/>
            <w:shd w:val="clear" w:color="auto" w:fill="CCECFF"/>
          </w:tcPr>
          <w:p w14:paraId="658DEB69" w14:textId="77777777" w:rsidR="002F5E80" w:rsidRDefault="002F5E80" w:rsidP="002F5E80">
            <w:r>
              <w:t>Reprinting require</w:t>
            </w:r>
          </w:p>
        </w:tc>
        <w:tc>
          <w:tcPr>
            <w:tcW w:w="6230" w:type="dxa"/>
          </w:tcPr>
          <w:p w14:paraId="108D00AD" w14:textId="67EA96B5" w:rsidR="002F5E80" w:rsidRDefault="002F5E80" w:rsidP="002F5E80">
            <w:r w:rsidRPr="0026474B">
              <w:t>Reprint</w:t>
            </w:r>
          </w:p>
        </w:tc>
      </w:tr>
      <w:tr w:rsidR="002F5E80" w14:paraId="217CF1FF" w14:textId="77777777" w:rsidTr="00E92567">
        <w:trPr>
          <w:jc w:val="center"/>
        </w:trPr>
        <w:tc>
          <w:tcPr>
            <w:tcW w:w="3103" w:type="dxa"/>
            <w:shd w:val="clear" w:color="auto" w:fill="CCECFF"/>
          </w:tcPr>
          <w:p w14:paraId="4C4B79AD" w14:textId="77777777" w:rsidR="002F5E80" w:rsidRDefault="002F5E80" w:rsidP="002F5E80">
            <w:r>
              <w:t>Searching criteria</w:t>
            </w:r>
          </w:p>
        </w:tc>
        <w:tc>
          <w:tcPr>
            <w:tcW w:w="6230" w:type="dxa"/>
          </w:tcPr>
          <w:p w14:paraId="0687C428" w14:textId="296CFFAE" w:rsidR="002F5E80" w:rsidRDefault="002F5E80" w:rsidP="002F5E80">
            <w:r w:rsidRPr="0026474B">
              <w:t>Branch Name/No., Customer name, Customer ID., historical date, Product Type</w:t>
            </w:r>
            <w:r w:rsidR="003B484D">
              <w:t xml:space="preserve">(Loan Type/Loan Sub </w:t>
            </w:r>
            <w:r w:rsidR="003B484D">
              <w:lastRenderedPageBreak/>
              <w:t>Type</w:t>
            </w:r>
            <w:r w:rsidR="003B484D">
              <w:rPr>
                <w:lang w:val="en-US"/>
              </w:rPr>
              <w:t>)</w:t>
            </w:r>
            <w:r w:rsidRPr="0026474B">
              <w:t>, Source of Fund, currencywise, Due Date, Day Past Due, Loan Reference No.</w:t>
            </w:r>
          </w:p>
        </w:tc>
      </w:tr>
      <w:tr w:rsidR="004167C4" w14:paraId="5182E6D1" w14:textId="77777777" w:rsidTr="00E92567">
        <w:trPr>
          <w:jc w:val="center"/>
        </w:trPr>
        <w:tc>
          <w:tcPr>
            <w:tcW w:w="3103" w:type="dxa"/>
            <w:shd w:val="clear" w:color="auto" w:fill="CCECFF"/>
          </w:tcPr>
          <w:p w14:paraId="63CB81CE" w14:textId="108B72EC" w:rsidR="004167C4" w:rsidRDefault="004167C4" w:rsidP="004167C4">
            <w:r w:rsidRPr="00C411A0">
              <w:rPr>
                <w:lang w:val="en-US" w:bidi="th-TH"/>
              </w:rPr>
              <w:lastRenderedPageBreak/>
              <w:t>Generation Frequency</w:t>
            </w:r>
          </w:p>
        </w:tc>
        <w:tc>
          <w:tcPr>
            <w:tcW w:w="6230" w:type="dxa"/>
          </w:tcPr>
          <w:p w14:paraId="113FA3FD" w14:textId="04134981" w:rsidR="004167C4" w:rsidRPr="0026474B" w:rsidRDefault="009B5528" w:rsidP="004167C4">
            <w:r w:rsidRPr="009B5528">
              <w:t>Daily</w:t>
            </w:r>
          </w:p>
        </w:tc>
      </w:tr>
      <w:tr w:rsidR="004167C4" w14:paraId="0F32B8B3" w14:textId="77777777" w:rsidTr="00E92567">
        <w:trPr>
          <w:jc w:val="center"/>
        </w:trPr>
        <w:tc>
          <w:tcPr>
            <w:tcW w:w="3103" w:type="dxa"/>
            <w:shd w:val="clear" w:color="auto" w:fill="CCECFF"/>
          </w:tcPr>
          <w:p w14:paraId="7CE62280" w14:textId="50C475F7" w:rsidR="004167C4" w:rsidRDefault="004167C4" w:rsidP="004167C4">
            <w:r>
              <w:rPr>
                <w:lang w:val="en-US" w:bidi="th-TH"/>
              </w:rPr>
              <w:t>Report Purpose</w:t>
            </w:r>
          </w:p>
        </w:tc>
        <w:tc>
          <w:tcPr>
            <w:tcW w:w="6230" w:type="dxa"/>
          </w:tcPr>
          <w:p w14:paraId="23C672E6" w14:textId="2D7BF953" w:rsidR="004167C4" w:rsidRPr="0026474B" w:rsidRDefault="009B5528" w:rsidP="004167C4">
            <w:r w:rsidRPr="009B5528">
              <w:t>List of the disbursements (payment to customer) and repayments received from the customer daily. (From-To)</w:t>
            </w:r>
          </w:p>
        </w:tc>
      </w:tr>
      <w:tr w:rsidR="004167C4" w14:paraId="0B55F875" w14:textId="77777777" w:rsidTr="00E92567">
        <w:trPr>
          <w:jc w:val="center"/>
        </w:trPr>
        <w:tc>
          <w:tcPr>
            <w:tcW w:w="3103" w:type="dxa"/>
            <w:shd w:val="clear" w:color="auto" w:fill="CCECFF"/>
          </w:tcPr>
          <w:p w14:paraId="55277F40" w14:textId="1BEE6158" w:rsidR="004167C4" w:rsidRDefault="004167C4" w:rsidP="004167C4">
            <w:r w:rsidRPr="00C411A0">
              <w:rPr>
                <w:lang w:val="en-US" w:bidi="th-TH"/>
              </w:rPr>
              <w:t>Actual Owner</w:t>
            </w:r>
          </w:p>
        </w:tc>
        <w:tc>
          <w:tcPr>
            <w:tcW w:w="6230" w:type="dxa"/>
          </w:tcPr>
          <w:p w14:paraId="67498A92" w14:textId="725F6DE1" w:rsidR="004167C4" w:rsidRPr="0026474B" w:rsidRDefault="009B5528" w:rsidP="004167C4">
            <w:r w:rsidRPr="009B5528">
              <w:t>Lending</w:t>
            </w:r>
          </w:p>
        </w:tc>
      </w:tr>
    </w:tbl>
    <w:p w14:paraId="0DEB4A6A" w14:textId="77777777" w:rsidR="006A7A1F" w:rsidRPr="00291F74" w:rsidRDefault="006A7A1F" w:rsidP="006A7A1F">
      <w:pPr>
        <w:pStyle w:val="ListParagraph"/>
        <w:ind w:left="1800"/>
        <w:rPr>
          <w:lang w:val="en-US"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7"/>
        <w:gridCol w:w="2563"/>
        <w:gridCol w:w="2462"/>
        <w:gridCol w:w="1941"/>
      </w:tblGrid>
      <w:tr w:rsidR="009542E6" w:rsidRPr="00181D12" w14:paraId="16C95AA5" w14:textId="77777777" w:rsidTr="0072086F">
        <w:trPr>
          <w:trHeight w:val="290"/>
        </w:trPr>
        <w:tc>
          <w:tcPr>
            <w:tcW w:w="5643" w:type="dxa"/>
            <w:gridSpan w:val="2"/>
            <w:shd w:val="clear" w:color="000000" w:fill="8EA9DB"/>
            <w:hideMark/>
          </w:tcPr>
          <w:p w14:paraId="0B6FF12A" w14:textId="739326DE"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Report Title:  Daily Payment/ Repayment detail</w:t>
            </w:r>
          </w:p>
        </w:tc>
        <w:tc>
          <w:tcPr>
            <w:tcW w:w="2466" w:type="dxa"/>
            <w:shd w:val="clear" w:color="000000" w:fill="8EA9DB"/>
            <w:hideMark/>
          </w:tcPr>
          <w:p w14:paraId="1045F850" w14:textId="65E7DF5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Report Title:</w:t>
            </w:r>
          </w:p>
        </w:tc>
        <w:tc>
          <w:tcPr>
            <w:tcW w:w="1944" w:type="dxa"/>
            <w:vMerge w:val="restart"/>
            <w:shd w:val="clear" w:color="000000" w:fill="D9E1F2"/>
            <w:noWrap/>
            <w:hideMark/>
          </w:tcPr>
          <w:p w14:paraId="6753D96F" w14:textId="77777777" w:rsidR="009542E6" w:rsidRPr="0072086F" w:rsidRDefault="009542E6"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9542E6" w:rsidRPr="00181D12" w14:paraId="696BBC10" w14:textId="77777777" w:rsidTr="0072086F">
        <w:trPr>
          <w:trHeight w:val="290"/>
        </w:trPr>
        <w:tc>
          <w:tcPr>
            <w:tcW w:w="3093" w:type="dxa"/>
            <w:shd w:val="clear" w:color="000000" w:fill="D9E1F2"/>
            <w:noWrap/>
            <w:hideMark/>
          </w:tcPr>
          <w:p w14:paraId="45A72988"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Exim Field:</w:t>
            </w:r>
          </w:p>
        </w:tc>
        <w:tc>
          <w:tcPr>
            <w:tcW w:w="2550" w:type="dxa"/>
            <w:shd w:val="clear" w:color="000000" w:fill="D9E1F2"/>
          </w:tcPr>
          <w:p w14:paraId="3035CCBF" w14:textId="703B63C1" w:rsidR="009542E6" w:rsidRPr="0072086F" w:rsidRDefault="009542E6" w:rsidP="00181D12">
            <w:pPr>
              <w:rPr>
                <w:rFonts w:eastAsia="Times New Roman"/>
                <w:noProof w:val="0"/>
                <w:color w:val="000000"/>
                <w:lang w:val="en-US" w:bidi="th-TH"/>
              </w:rPr>
            </w:pPr>
            <w:r w:rsidRPr="00181D12">
              <w:rPr>
                <w:rFonts w:eastAsia="Times New Roman"/>
                <w:noProof w:val="0"/>
                <w:color w:val="000000"/>
                <w:lang w:val="en-US" w:bidi="th-TH"/>
              </w:rPr>
              <w:t>Description/Formular</w:t>
            </w:r>
          </w:p>
        </w:tc>
        <w:tc>
          <w:tcPr>
            <w:tcW w:w="2466" w:type="dxa"/>
            <w:shd w:val="clear" w:color="000000" w:fill="D9E1F2"/>
            <w:noWrap/>
            <w:hideMark/>
          </w:tcPr>
          <w:p w14:paraId="38F12C16" w14:textId="6083829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CBS9 Field:</w:t>
            </w:r>
          </w:p>
        </w:tc>
        <w:tc>
          <w:tcPr>
            <w:tcW w:w="1944" w:type="dxa"/>
            <w:vMerge/>
            <w:hideMark/>
          </w:tcPr>
          <w:p w14:paraId="17350E21" w14:textId="77777777" w:rsidR="009542E6" w:rsidRPr="0072086F" w:rsidRDefault="009542E6" w:rsidP="00181D12">
            <w:pPr>
              <w:rPr>
                <w:rFonts w:eastAsia="Times New Roman"/>
                <w:noProof w:val="0"/>
                <w:color w:val="000000"/>
                <w:lang w:val="en-US" w:bidi="th-TH"/>
              </w:rPr>
            </w:pPr>
          </w:p>
        </w:tc>
      </w:tr>
      <w:tr w:rsidR="009542E6" w:rsidRPr="00181D12" w14:paraId="111BF6CE" w14:textId="77777777" w:rsidTr="0072086F">
        <w:trPr>
          <w:trHeight w:val="290"/>
        </w:trPr>
        <w:tc>
          <w:tcPr>
            <w:tcW w:w="3093" w:type="dxa"/>
            <w:shd w:val="clear" w:color="auto" w:fill="auto"/>
            <w:noWrap/>
            <w:hideMark/>
          </w:tcPr>
          <w:p w14:paraId="651A94DE"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AS AT</w:t>
            </w:r>
          </w:p>
        </w:tc>
        <w:tc>
          <w:tcPr>
            <w:tcW w:w="2550" w:type="dxa"/>
          </w:tcPr>
          <w:p w14:paraId="677F9D88"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47CDE76F" w14:textId="1AFC98D3"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41345E8C" w14:textId="3658E6B9"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742642434"/>
                <w:placeholder>
                  <w:docPart w:val="A20C1840A97D4A9EB30D6C661DF7B449"/>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9542E6" w:rsidRPr="00181D12" w14:paraId="79412084" w14:textId="77777777" w:rsidTr="0072086F">
        <w:trPr>
          <w:trHeight w:val="290"/>
        </w:trPr>
        <w:tc>
          <w:tcPr>
            <w:tcW w:w="3093" w:type="dxa"/>
            <w:shd w:val="clear" w:color="auto" w:fill="auto"/>
            <w:noWrap/>
            <w:hideMark/>
          </w:tcPr>
          <w:p w14:paraId="78D7FD6C"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Page</w:t>
            </w:r>
          </w:p>
        </w:tc>
        <w:tc>
          <w:tcPr>
            <w:tcW w:w="2550" w:type="dxa"/>
          </w:tcPr>
          <w:p w14:paraId="06CE7F78"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1122081B" w14:textId="25CB642B"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619DAEA0" w14:textId="1A1F8A8E"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756250379"/>
                <w:placeholder>
                  <w:docPart w:val="1AE24DBB4CD1458A8A5914CF0EA9AA3D"/>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9542E6" w:rsidRPr="00181D12" w14:paraId="65337675" w14:textId="77777777" w:rsidTr="0072086F">
        <w:trPr>
          <w:trHeight w:val="290"/>
        </w:trPr>
        <w:tc>
          <w:tcPr>
            <w:tcW w:w="3093" w:type="dxa"/>
            <w:shd w:val="clear" w:color="auto" w:fill="auto"/>
            <w:noWrap/>
            <w:hideMark/>
          </w:tcPr>
          <w:p w14:paraId="52895379"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Date / Time</w:t>
            </w:r>
          </w:p>
        </w:tc>
        <w:tc>
          <w:tcPr>
            <w:tcW w:w="2550" w:type="dxa"/>
          </w:tcPr>
          <w:p w14:paraId="11613F36"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79543BF8" w14:textId="3AFCDAC3"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2F8D9254" w14:textId="763C309B"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895496769"/>
                <w:placeholder>
                  <w:docPart w:val="8F96F5B50CA44174AD26490D14592E32"/>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1DCA27E2" w14:textId="77777777" w:rsidTr="0072086F">
        <w:trPr>
          <w:trHeight w:val="290"/>
        </w:trPr>
        <w:tc>
          <w:tcPr>
            <w:tcW w:w="3093" w:type="dxa"/>
            <w:shd w:val="clear" w:color="auto" w:fill="auto"/>
            <w:noWrap/>
            <w:hideMark/>
          </w:tcPr>
          <w:p w14:paraId="02544D76"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550" w:type="dxa"/>
          </w:tcPr>
          <w:p w14:paraId="7CA5BD78"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772C4B01" w14:textId="5AC2C252"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79466CD5" w14:textId="79F533D6"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150026466"/>
                <w:placeholder>
                  <w:docPart w:val="C9C1E9B202104106894AF9B1111849EE"/>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1B40FFC4" w14:textId="77777777" w:rsidTr="0072086F">
        <w:trPr>
          <w:trHeight w:val="290"/>
        </w:trPr>
        <w:tc>
          <w:tcPr>
            <w:tcW w:w="3093" w:type="dxa"/>
            <w:shd w:val="clear" w:color="auto" w:fill="auto"/>
            <w:noWrap/>
            <w:hideMark/>
          </w:tcPr>
          <w:p w14:paraId="6F68D05B"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Loan system</w:t>
            </w:r>
          </w:p>
        </w:tc>
        <w:tc>
          <w:tcPr>
            <w:tcW w:w="2550" w:type="dxa"/>
          </w:tcPr>
          <w:p w14:paraId="4C41F8E4"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230E294C" w14:textId="7D62A431"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7153145C" w14:textId="77FF1DEF"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050532333"/>
                <w:placeholder>
                  <w:docPart w:val="8E3F48B09B5949DFBB55E6DF6525F256"/>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4D48CB77" w14:textId="77777777" w:rsidTr="0072086F">
        <w:trPr>
          <w:trHeight w:val="290"/>
        </w:trPr>
        <w:tc>
          <w:tcPr>
            <w:tcW w:w="3093" w:type="dxa"/>
            <w:shd w:val="clear" w:color="auto" w:fill="auto"/>
            <w:noWrap/>
            <w:hideMark/>
          </w:tcPr>
          <w:p w14:paraId="27A0BCE0"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Program</w:t>
            </w:r>
          </w:p>
        </w:tc>
        <w:tc>
          <w:tcPr>
            <w:tcW w:w="2550" w:type="dxa"/>
          </w:tcPr>
          <w:p w14:paraId="11E49BBA"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5C7A9977" w14:textId="19F61DDE"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665E5DFE" w14:textId="045211B1"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941321"/>
                <w:placeholder>
                  <w:docPart w:val="672938592A2B4D77A76202B46380B7E9"/>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0D165F0B" w14:textId="77777777" w:rsidTr="0072086F">
        <w:trPr>
          <w:trHeight w:val="290"/>
        </w:trPr>
        <w:tc>
          <w:tcPr>
            <w:tcW w:w="3093" w:type="dxa"/>
            <w:shd w:val="clear" w:color="auto" w:fill="auto"/>
            <w:noWrap/>
            <w:hideMark/>
          </w:tcPr>
          <w:p w14:paraId="7CB2672C"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User</w:t>
            </w:r>
          </w:p>
        </w:tc>
        <w:tc>
          <w:tcPr>
            <w:tcW w:w="2550" w:type="dxa"/>
          </w:tcPr>
          <w:p w14:paraId="7817662E"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632D061B" w14:textId="0A36EC64"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51503537" w14:textId="1CC6ECD0"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170950204"/>
                <w:placeholder>
                  <w:docPart w:val="70093B49CF6347EAA717950BFAB8183F"/>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26B523C6" w14:textId="77777777" w:rsidTr="0072086F">
        <w:trPr>
          <w:trHeight w:val="290"/>
        </w:trPr>
        <w:tc>
          <w:tcPr>
            <w:tcW w:w="3093" w:type="dxa"/>
            <w:shd w:val="clear" w:color="auto" w:fill="auto"/>
            <w:noWrap/>
            <w:hideMark/>
          </w:tcPr>
          <w:p w14:paraId="2E48D73A"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SEQ</w:t>
            </w:r>
          </w:p>
        </w:tc>
        <w:tc>
          <w:tcPr>
            <w:tcW w:w="2550" w:type="dxa"/>
          </w:tcPr>
          <w:p w14:paraId="10E041E5"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3B75A8AF" w14:textId="34B7F935"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2BD50888" w14:textId="2E897544"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189566945"/>
                <w:placeholder>
                  <w:docPart w:val="B552A1E8D52D446DA37D1A93D4360095"/>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392A51B7" w14:textId="77777777" w:rsidTr="0072086F">
        <w:trPr>
          <w:trHeight w:val="290"/>
        </w:trPr>
        <w:tc>
          <w:tcPr>
            <w:tcW w:w="3093" w:type="dxa"/>
            <w:shd w:val="clear" w:color="auto" w:fill="auto"/>
            <w:noWrap/>
            <w:hideMark/>
          </w:tcPr>
          <w:p w14:paraId="0E2A18A8"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Cust Code</w:t>
            </w:r>
          </w:p>
        </w:tc>
        <w:tc>
          <w:tcPr>
            <w:tcW w:w="2550" w:type="dxa"/>
          </w:tcPr>
          <w:p w14:paraId="45BA8518"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0000A194" w14:textId="064CA74A"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33435540" w14:textId="5C845278"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297493155"/>
                <w:placeholder>
                  <w:docPart w:val="9A914ECBB6624C909368168DD1165030"/>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06FE04F1" w14:textId="77777777" w:rsidTr="0072086F">
        <w:trPr>
          <w:trHeight w:val="290"/>
        </w:trPr>
        <w:tc>
          <w:tcPr>
            <w:tcW w:w="3093" w:type="dxa"/>
            <w:shd w:val="clear" w:color="auto" w:fill="auto"/>
            <w:noWrap/>
            <w:hideMark/>
          </w:tcPr>
          <w:p w14:paraId="278DBC76"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Name</w:t>
            </w:r>
          </w:p>
        </w:tc>
        <w:tc>
          <w:tcPr>
            <w:tcW w:w="2550" w:type="dxa"/>
          </w:tcPr>
          <w:p w14:paraId="0F467B27"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0383D2B0" w14:textId="1F90C0F0"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733658EA" w14:textId="57DC0682"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20524028"/>
                <w:placeholder>
                  <w:docPart w:val="902DF1FCB7AE4577A31F0A923B5B90F6"/>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69F73A28" w14:textId="77777777" w:rsidTr="0072086F">
        <w:trPr>
          <w:trHeight w:val="290"/>
        </w:trPr>
        <w:tc>
          <w:tcPr>
            <w:tcW w:w="3093" w:type="dxa"/>
            <w:shd w:val="clear" w:color="auto" w:fill="auto"/>
            <w:noWrap/>
            <w:hideMark/>
          </w:tcPr>
          <w:p w14:paraId="5A1055CF"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Loan Control No.</w:t>
            </w:r>
          </w:p>
        </w:tc>
        <w:tc>
          <w:tcPr>
            <w:tcW w:w="2550" w:type="dxa"/>
          </w:tcPr>
          <w:p w14:paraId="7C36CE4B" w14:textId="2619335F" w:rsidR="009542E6" w:rsidRPr="0072086F" w:rsidRDefault="009F59C6" w:rsidP="00181D12">
            <w:pPr>
              <w:rPr>
                <w:rFonts w:eastAsia="Times New Roman"/>
                <w:noProof w:val="0"/>
                <w:color w:val="000000"/>
                <w:lang w:val="en-US" w:bidi="th-TH"/>
              </w:rPr>
            </w:pPr>
            <w:r w:rsidRPr="0072086F">
              <w:rPr>
                <w:rFonts w:eastAsia="Times New Roman"/>
                <w:noProof w:val="0"/>
                <w:color w:val="000000"/>
                <w:lang w:val="en-US" w:bidi="th-TH"/>
              </w:rPr>
              <w:t>Debit note number credit note number</w:t>
            </w:r>
            <w:r w:rsidR="006F76BC" w:rsidRPr="0072086F">
              <w:rPr>
                <w:rFonts w:eastAsia="Times New Roman"/>
                <w:noProof w:val="0"/>
                <w:color w:val="000000"/>
                <w:lang w:val="en-US" w:bidi="th-TH"/>
              </w:rPr>
              <w:t xml:space="preserve"> </w:t>
            </w:r>
            <w:r w:rsidRPr="0072086F">
              <w:rPr>
                <w:rFonts w:eastAsia="Times New Roman"/>
                <w:noProof w:val="0"/>
                <w:color w:val="000000"/>
                <w:lang w:val="en-US" w:bidi="th-TH"/>
              </w:rPr>
              <w:t>(Drawdown confirmation number) ordered by Brach</w:t>
            </w:r>
            <w:r w:rsidR="00181D12">
              <w:rPr>
                <w:rFonts w:eastAsia="Times New Roman"/>
                <w:noProof w:val="0"/>
                <w:color w:val="000000"/>
                <w:lang w:val="en-US" w:bidi="th-TH"/>
              </w:rPr>
              <w:t xml:space="preserve"> </w:t>
            </w:r>
            <w:r w:rsidRPr="0072086F">
              <w:rPr>
                <w:rFonts w:eastAsia="Times New Roman"/>
                <w:noProof w:val="0"/>
                <w:color w:val="000000"/>
                <w:lang w:val="en-US" w:bidi="th-TH"/>
              </w:rPr>
              <w:t>(related to</w:t>
            </w:r>
            <w:r w:rsidRPr="0072086F">
              <w:rPr>
                <w:rFonts w:eastAsia="Times New Roman"/>
                <w:noProof w:val="0"/>
                <w:color w:val="000000"/>
                <w:cs/>
                <w:lang w:val="en-US" w:bidi="th-TH"/>
              </w:rPr>
              <w:t xml:space="preserve"> </w:t>
            </w:r>
            <w:r w:rsidRPr="0072086F">
              <w:rPr>
                <w:rFonts w:eastAsia="Times New Roman"/>
                <w:noProof w:val="0"/>
                <w:color w:val="000000"/>
                <w:lang w:val="en-US" w:bidi="th-TH"/>
              </w:rPr>
              <w:t>advice document)</w:t>
            </w:r>
          </w:p>
        </w:tc>
        <w:tc>
          <w:tcPr>
            <w:tcW w:w="2466" w:type="dxa"/>
            <w:shd w:val="clear" w:color="auto" w:fill="auto"/>
            <w:noWrap/>
            <w:hideMark/>
          </w:tcPr>
          <w:p w14:paraId="3FB8D23F" w14:textId="5D676BFD"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306691E1" w14:textId="4BC6BBEB"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678199451"/>
                <w:placeholder>
                  <w:docPart w:val="15D0F923DB414123A20489B897BA05D8"/>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12CA4EC2" w14:textId="77777777" w:rsidTr="0072086F">
        <w:trPr>
          <w:trHeight w:val="290"/>
        </w:trPr>
        <w:tc>
          <w:tcPr>
            <w:tcW w:w="3093" w:type="dxa"/>
            <w:shd w:val="clear" w:color="auto" w:fill="auto"/>
            <w:noWrap/>
            <w:hideMark/>
          </w:tcPr>
          <w:p w14:paraId="4C7EED11"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Loan Reference No.</w:t>
            </w:r>
          </w:p>
        </w:tc>
        <w:tc>
          <w:tcPr>
            <w:tcW w:w="2550" w:type="dxa"/>
          </w:tcPr>
          <w:p w14:paraId="3A34DEAB"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3C598B87" w14:textId="5D950D8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524A9887" w14:textId="57A4969C"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928617616"/>
                <w:placeholder>
                  <w:docPart w:val="66A9DCF759D44D44997372F08BA3910A"/>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3F66C93F" w14:textId="77777777" w:rsidTr="0072086F">
        <w:trPr>
          <w:trHeight w:val="290"/>
        </w:trPr>
        <w:tc>
          <w:tcPr>
            <w:tcW w:w="3093" w:type="dxa"/>
            <w:shd w:val="clear" w:color="auto" w:fill="auto"/>
            <w:noWrap/>
            <w:hideMark/>
          </w:tcPr>
          <w:p w14:paraId="763C288A"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CR. Limit No.</w:t>
            </w:r>
          </w:p>
        </w:tc>
        <w:tc>
          <w:tcPr>
            <w:tcW w:w="2550" w:type="dxa"/>
          </w:tcPr>
          <w:p w14:paraId="0884B4D5"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hideMark/>
          </w:tcPr>
          <w:p w14:paraId="7CEC1B95" w14:textId="194F0BCF"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08EB213D" w14:textId="4F1A0617"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873421994"/>
                <w:placeholder>
                  <w:docPart w:val="1BCAF89878144F82BDF951C9C6B1BCE0"/>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01359CB0" w14:textId="77777777" w:rsidTr="0072086F">
        <w:trPr>
          <w:trHeight w:val="290"/>
        </w:trPr>
        <w:tc>
          <w:tcPr>
            <w:tcW w:w="3093" w:type="dxa"/>
            <w:shd w:val="clear" w:color="auto" w:fill="auto"/>
            <w:noWrap/>
            <w:hideMark/>
          </w:tcPr>
          <w:p w14:paraId="6543568B"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Type</w:t>
            </w:r>
          </w:p>
        </w:tc>
        <w:tc>
          <w:tcPr>
            <w:tcW w:w="2550" w:type="dxa"/>
          </w:tcPr>
          <w:p w14:paraId="6B0D13A0" w14:textId="56235167" w:rsidR="006F76BC" w:rsidRPr="0072086F" w:rsidRDefault="006F76BC" w:rsidP="00181D12">
            <w:pPr>
              <w:rPr>
                <w:rFonts w:eastAsia="Times New Roman"/>
                <w:noProof w:val="0"/>
                <w:color w:val="000000"/>
                <w:lang w:val="en-US" w:bidi="th-TH"/>
              </w:rPr>
            </w:pPr>
            <w:r w:rsidRPr="0072086F">
              <w:rPr>
                <w:rFonts w:eastAsia="Times New Roman"/>
                <w:noProof w:val="0"/>
                <w:color w:val="000000"/>
                <w:lang w:val="en-US" w:bidi="th-TH"/>
              </w:rPr>
              <w:t>Principal/Interest/Fee. If customer paid more than one, show all applicable</w:t>
            </w:r>
          </w:p>
          <w:p w14:paraId="6FB6C886" w14:textId="4735FE53" w:rsidR="006F76BC" w:rsidRPr="0072086F" w:rsidRDefault="006F76BC" w:rsidP="00181D12">
            <w:pPr>
              <w:rPr>
                <w:rFonts w:eastAsia="Times New Roman"/>
                <w:noProof w:val="0"/>
                <w:color w:val="000000"/>
                <w:lang w:val="en-US" w:bidi="th-TH"/>
              </w:rPr>
            </w:pPr>
            <w:r w:rsidRPr="0072086F">
              <w:rPr>
                <w:rFonts w:eastAsia="Times New Roman"/>
                <w:noProof w:val="0"/>
                <w:color w:val="000000"/>
                <w:lang w:val="en-US" w:bidi="th-TH"/>
              </w:rPr>
              <w:t>Principal, Interest (Need to check CBS, Legacy show separate)</w:t>
            </w:r>
          </w:p>
          <w:p w14:paraId="0E42C4DD" w14:textId="0D9A5BAD" w:rsidR="009542E6" w:rsidRPr="0072086F" w:rsidRDefault="006F76BC" w:rsidP="00181D12">
            <w:pPr>
              <w:rPr>
                <w:rFonts w:eastAsia="Times New Roman"/>
                <w:noProof w:val="0"/>
                <w:color w:val="0070C0"/>
                <w:lang w:val="en-US" w:bidi="th-TH"/>
              </w:rPr>
            </w:pPr>
            <w:r w:rsidRPr="0072086F">
              <w:rPr>
                <w:rFonts w:eastAsia="Times New Roman"/>
                <w:noProof w:val="0"/>
                <w:color w:val="0070C0"/>
                <w:cs/>
                <w:lang w:val="en-US" w:bidi="th-TH"/>
              </w:rPr>
              <w:t xml:space="preserve">เงินต้น ดอกเบี่ย ค่าธรรมเนียม แต่ถ้า ชำระทั้งต้นและดอกให้ขึ้น เช็ค </w:t>
            </w:r>
            <w:r w:rsidRPr="0072086F">
              <w:rPr>
                <w:rFonts w:eastAsia="Times New Roman"/>
                <w:noProof w:val="0"/>
                <w:color w:val="0070C0"/>
                <w:lang w:val="en-US" w:bidi="th-TH"/>
              </w:rPr>
              <w:t xml:space="preserve">CBS </w:t>
            </w:r>
            <w:r w:rsidRPr="0072086F">
              <w:rPr>
                <w:rFonts w:eastAsia="Times New Roman"/>
                <w:noProof w:val="0"/>
                <w:color w:val="0070C0"/>
                <w:cs/>
                <w:lang w:val="en-US" w:bidi="th-TH"/>
              </w:rPr>
              <w:t>แต่ปัจจุบันแสดงแยก</w:t>
            </w:r>
          </w:p>
        </w:tc>
        <w:tc>
          <w:tcPr>
            <w:tcW w:w="2466" w:type="dxa"/>
            <w:shd w:val="clear" w:color="auto" w:fill="auto"/>
            <w:noWrap/>
            <w:hideMark/>
          </w:tcPr>
          <w:p w14:paraId="635BF879" w14:textId="0C3369D6"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5A581BF6" w14:textId="2290C13C"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253233696"/>
                <w:placeholder>
                  <w:docPart w:val="F152DB86570D450C8C5AAAD05F2AB12D"/>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455BBAD0" w14:textId="77777777" w:rsidTr="0072086F">
        <w:trPr>
          <w:trHeight w:val="290"/>
        </w:trPr>
        <w:tc>
          <w:tcPr>
            <w:tcW w:w="3093" w:type="dxa"/>
            <w:shd w:val="clear" w:color="auto" w:fill="auto"/>
            <w:noWrap/>
            <w:hideMark/>
          </w:tcPr>
          <w:p w14:paraId="00C8CA22"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lastRenderedPageBreak/>
              <w:t>Due</w:t>
            </w:r>
          </w:p>
        </w:tc>
        <w:tc>
          <w:tcPr>
            <w:tcW w:w="2550" w:type="dxa"/>
          </w:tcPr>
          <w:p w14:paraId="71D75BFE" w14:textId="77777777" w:rsidR="006F76BC" w:rsidRPr="0072086F" w:rsidRDefault="006F76BC" w:rsidP="00181D12">
            <w:pPr>
              <w:rPr>
                <w:rFonts w:eastAsia="Times New Roman"/>
                <w:noProof w:val="0"/>
                <w:color w:val="000000"/>
                <w:lang w:val="en-US" w:bidi="th-TH"/>
              </w:rPr>
            </w:pPr>
            <w:r w:rsidRPr="0072086F">
              <w:rPr>
                <w:rFonts w:eastAsia="Times New Roman"/>
                <w:noProof w:val="0"/>
                <w:color w:val="000000"/>
                <w:lang w:val="en-US" w:bidi="th-TH"/>
              </w:rPr>
              <w:t xml:space="preserve">Status  </w:t>
            </w:r>
          </w:p>
          <w:p w14:paraId="6253D680" w14:textId="649E592C" w:rsidR="006F76BC" w:rsidRPr="0072086F" w:rsidRDefault="006F76BC" w:rsidP="00181D12">
            <w:pPr>
              <w:rPr>
                <w:rFonts w:eastAsia="Times New Roman"/>
                <w:noProof w:val="0"/>
                <w:color w:val="000000"/>
                <w:lang w:val="en-US" w:bidi="th-TH"/>
              </w:rPr>
            </w:pPr>
            <w:r w:rsidRPr="0072086F">
              <w:rPr>
                <w:rFonts w:eastAsia="Times New Roman"/>
                <w:noProof w:val="0"/>
                <w:color w:val="000000"/>
                <w:lang w:val="en-US" w:bidi="th-TH"/>
              </w:rPr>
              <w:t xml:space="preserve">- Indue </w:t>
            </w:r>
          </w:p>
          <w:p w14:paraId="02D4E5EB" w14:textId="7EE6BF9D" w:rsidR="009542E6" w:rsidRPr="0072086F" w:rsidRDefault="006F76BC" w:rsidP="00181D12">
            <w:pPr>
              <w:rPr>
                <w:rFonts w:eastAsia="Times New Roman"/>
                <w:noProof w:val="0"/>
                <w:color w:val="000000"/>
                <w:lang w:val="en-US" w:bidi="th-TH"/>
              </w:rPr>
            </w:pPr>
            <w:r w:rsidRPr="0072086F">
              <w:rPr>
                <w:rFonts w:eastAsia="Times New Roman"/>
                <w:noProof w:val="0"/>
                <w:color w:val="000000"/>
                <w:lang w:val="en-US" w:bidi="th-TH"/>
              </w:rPr>
              <w:t>- Overdue</w:t>
            </w:r>
          </w:p>
        </w:tc>
        <w:tc>
          <w:tcPr>
            <w:tcW w:w="2466" w:type="dxa"/>
            <w:shd w:val="clear" w:color="auto" w:fill="auto"/>
            <w:noWrap/>
            <w:hideMark/>
          </w:tcPr>
          <w:p w14:paraId="31FF24B0" w14:textId="20FAD78C"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242F4AF7" w14:textId="3519A627"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963500916"/>
                <w:placeholder>
                  <w:docPart w:val="9B1725B125AC460E9C8D68A3F4FD102A"/>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27D2FBBA" w14:textId="77777777" w:rsidTr="0072086F">
        <w:trPr>
          <w:trHeight w:val="290"/>
        </w:trPr>
        <w:tc>
          <w:tcPr>
            <w:tcW w:w="3093" w:type="dxa"/>
            <w:shd w:val="clear" w:color="auto" w:fill="auto"/>
            <w:noWrap/>
            <w:hideMark/>
          </w:tcPr>
          <w:p w14:paraId="6B1A8DEC"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Period</w:t>
            </w:r>
          </w:p>
        </w:tc>
        <w:tc>
          <w:tcPr>
            <w:tcW w:w="2550" w:type="dxa"/>
          </w:tcPr>
          <w:p w14:paraId="307E7725" w14:textId="77777777" w:rsidR="009542E6" w:rsidRPr="0072086F" w:rsidRDefault="00F12A65" w:rsidP="00181D12">
            <w:pPr>
              <w:rPr>
                <w:rFonts w:eastAsia="Times New Roman"/>
                <w:noProof w:val="0"/>
                <w:color w:val="000000"/>
                <w:lang w:val="en-US" w:bidi="th-TH"/>
              </w:rPr>
            </w:pPr>
            <w:r w:rsidRPr="0072086F">
              <w:rPr>
                <w:rFonts w:eastAsia="Times New Roman"/>
                <w:noProof w:val="0"/>
                <w:color w:val="000000"/>
                <w:lang w:val="en-US" w:bidi="th-TH"/>
              </w:rPr>
              <w:t>Period of Type</w:t>
            </w:r>
          </w:p>
          <w:p w14:paraId="59D20246" w14:textId="571536CE" w:rsidR="00F12A65" w:rsidRPr="0072086F" w:rsidRDefault="00F12A65" w:rsidP="00181D12">
            <w:pPr>
              <w:rPr>
                <w:rFonts w:eastAsia="Times New Roman"/>
                <w:noProof w:val="0"/>
                <w:color w:val="000000"/>
                <w:lang w:val="en-US" w:bidi="th-TH"/>
              </w:rPr>
            </w:pPr>
            <w:r w:rsidRPr="0072086F">
              <w:rPr>
                <w:rFonts w:eastAsia="Times New Roman"/>
                <w:noProof w:val="0"/>
                <w:color w:val="000000"/>
                <w:cs/>
                <w:lang w:val="en-US" w:bidi="th-TH"/>
              </w:rPr>
              <w:t xml:space="preserve">งวดที่ ของ </w:t>
            </w:r>
            <w:r w:rsidRPr="0072086F">
              <w:rPr>
                <w:rFonts w:eastAsia="Times New Roman"/>
                <w:noProof w:val="0"/>
                <w:color w:val="000000"/>
                <w:lang w:val="en-US" w:bidi="th-TH"/>
              </w:rPr>
              <w:t>Type  (interest =0)</w:t>
            </w:r>
          </w:p>
        </w:tc>
        <w:tc>
          <w:tcPr>
            <w:tcW w:w="2466" w:type="dxa"/>
            <w:shd w:val="clear" w:color="auto" w:fill="auto"/>
            <w:noWrap/>
            <w:hideMark/>
          </w:tcPr>
          <w:p w14:paraId="74C37C7C" w14:textId="4BD6C34B"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0A8B94AA" w14:textId="5094C581"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78355472"/>
                <w:placeholder>
                  <w:docPart w:val="BBAAED8A918E48A696F631D56B25A9DA"/>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08102C58" w14:textId="77777777" w:rsidTr="0072086F">
        <w:trPr>
          <w:trHeight w:val="290"/>
        </w:trPr>
        <w:tc>
          <w:tcPr>
            <w:tcW w:w="3093" w:type="dxa"/>
            <w:shd w:val="clear" w:color="auto" w:fill="auto"/>
            <w:noWrap/>
            <w:hideMark/>
          </w:tcPr>
          <w:p w14:paraId="640FCA5C" w14:textId="237D1E79"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Pay/Repay Amount</w:t>
            </w:r>
          </w:p>
        </w:tc>
        <w:tc>
          <w:tcPr>
            <w:tcW w:w="2550" w:type="dxa"/>
          </w:tcPr>
          <w:p w14:paraId="78499C34" w14:textId="27E41162" w:rsidR="009542E6" w:rsidRPr="0072086F" w:rsidRDefault="00B2166B" w:rsidP="00181D12">
            <w:pPr>
              <w:rPr>
                <w:rFonts w:eastAsia="Times New Roman"/>
                <w:noProof w:val="0"/>
                <w:color w:val="000000"/>
                <w:lang w:val="en-US" w:bidi="th-TH"/>
              </w:rPr>
            </w:pPr>
            <w:r w:rsidRPr="0072086F">
              <w:rPr>
                <w:rFonts w:eastAsia="Times New Roman"/>
                <w:noProof w:val="0"/>
                <w:color w:val="000000"/>
                <w:lang w:val="en-US" w:bidi="th-TH"/>
              </w:rPr>
              <w:t>(Receipt)</w:t>
            </w:r>
          </w:p>
        </w:tc>
        <w:tc>
          <w:tcPr>
            <w:tcW w:w="2466" w:type="dxa"/>
            <w:shd w:val="clear" w:color="auto" w:fill="auto"/>
            <w:noWrap/>
            <w:hideMark/>
          </w:tcPr>
          <w:p w14:paraId="4CD329AD" w14:textId="68AE0D85"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5BF2AE28" w14:textId="44026353"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062130822"/>
                <w:placeholder>
                  <w:docPart w:val="C67B7456B3D24ED1AA41A4AB22BB4129"/>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69EBA6B9" w14:textId="77777777" w:rsidTr="0072086F">
        <w:trPr>
          <w:trHeight w:val="290"/>
        </w:trPr>
        <w:tc>
          <w:tcPr>
            <w:tcW w:w="3093" w:type="dxa"/>
            <w:shd w:val="clear" w:color="auto" w:fill="auto"/>
            <w:noWrap/>
            <w:hideMark/>
          </w:tcPr>
          <w:p w14:paraId="6F81F073" w14:textId="77777777"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Refer To</w:t>
            </w:r>
          </w:p>
        </w:tc>
        <w:tc>
          <w:tcPr>
            <w:tcW w:w="2550" w:type="dxa"/>
          </w:tcPr>
          <w:p w14:paraId="3208CFE3" w14:textId="77B4C62C" w:rsidR="009542E6" w:rsidRPr="0072086F" w:rsidRDefault="008F3535" w:rsidP="00181D12">
            <w:pPr>
              <w:rPr>
                <w:rFonts w:eastAsia="Times New Roman"/>
                <w:noProof w:val="0"/>
                <w:color w:val="000000"/>
                <w:lang w:val="en-US" w:bidi="th-TH"/>
              </w:rPr>
            </w:pPr>
            <w:r w:rsidRPr="0072086F">
              <w:rPr>
                <w:rFonts w:eastAsia="Times New Roman"/>
                <w:noProof w:val="0"/>
                <w:color w:val="000000"/>
                <w:lang w:val="en-US" w:bidi="th-TH"/>
              </w:rPr>
              <w:t>Reference No. of Credit</w:t>
            </w:r>
          </w:p>
        </w:tc>
        <w:tc>
          <w:tcPr>
            <w:tcW w:w="2466" w:type="dxa"/>
            <w:shd w:val="clear" w:color="auto" w:fill="auto"/>
            <w:noWrap/>
            <w:hideMark/>
          </w:tcPr>
          <w:p w14:paraId="66F26CBA" w14:textId="06FBBB34"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hideMark/>
          </w:tcPr>
          <w:p w14:paraId="7D420CA2" w14:textId="4F2049BE"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863408121"/>
                <w:placeholder>
                  <w:docPart w:val="A74F4E1AE89B4D8EAB91782952C6656B"/>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5493C0D9" w14:textId="77777777" w:rsidTr="0072086F">
        <w:trPr>
          <w:trHeight w:val="290"/>
        </w:trPr>
        <w:tc>
          <w:tcPr>
            <w:tcW w:w="3093" w:type="dxa"/>
            <w:shd w:val="clear" w:color="auto" w:fill="auto"/>
            <w:noWrap/>
          </w:tcPr>
          <w:p w14:paraId="6444861E" w14:textId="4D00EB70"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Amount Before CVT</w:t>
            </w:r>
          </w:p>
        </w:tc>
        <w:tc>
          <w:tcPr>
            <w:tcW w:w="2550" w:type="dxa"/>
          </w:tcPr>
          <w:p w14:paraId="2763F674" w14:textId="04EC62C1" w:rsidR="009542E6" w:rsidRPr="0072086F" w:rsidRDefault="009542E6" w:rsidP="00181D12">
            <w:pPr>
              <w:rPr>
                <w:rFonts w:eastAsia="Times New Roman"/>
                <w:noProof w:val="0"/>
                <w:color w:val="000000"/>
                <w:lang w:val="en-US" w:bidi="th-TH"/>
              </w:rPr>
            </w:pPr>
          </w:p>
        </w:tc>
        <w:tc>
          <w:tcPr>
            <w:tcW w:w="2466" w:type="dxa"/>
            <w:shd w:val="clear" w:color="auto" w:fill="auto"/>
            <w:noWrap/>
          </w:tcPr>
          <w:p w14:paraId="33DA07B6" w14:textId="7955443D"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w:t>
            </w:r>
          </w:p>
        </w:tc>
        <w:tc>
          <w:tcPr>
            <w:tcW w:w="1944" w:type="dxa"/>
            <w:shd w:val="clear" w:color="auto" w:fill="auto"/>
            <w:noWrap/>
          </w:tcPr>
          <w:p w14:paraId="4E66B0A6" w14:textId="4DB32090"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405602426"/>
                <w:placeholder>
                  <w:docPart w:val="2C0F154AF6914B588E94EEF56C1C2CEB"/>
                </w:placeholder>
                <w:showingPlcHdr/>
                <w:dropDownList>
                  <w:listItem w:displayText="Supported" w:value="Supported"/>
                  <w:listItem w:displayText="To be develop" w:value="To be develop"/>
                  <w:listItem w:displayText="Drop" w:value="Drop"/>
                </w:dropDownList>
              </w:sdtPr>
              <w:sdtContent>
                <w:r w:rsidR="009542E6" w:rsidRPr="0072086F">
                  <w:rPr>
                    <w:rStyle w:val="PlaceholderText"/>
                  </w:rPr>
                  <w:t>Choose an item.</w:t>
                </w:r>
              </w:sdtContent>
            </w:sdt>
          </w:p>
        </w:tc>
      </w:tr>
      <w:tr w:rsidR="009542E6" w:rsidRPr="00181D12" w14:paraId="5F50BD54" w14:textId="77777777" w:rsidTr="0072086F">
        <w:trPr>
          <w:trHeight w:val="290"/>
        </w:trPr>
        <w:tc>
          <w:tcPr>
            <w:tcW w:w="3093" w:type="dxa"/>
            <w:shd w:val="clear" w:color="auto" w:fill="auto"/>
            <w:noWrap/>
          </w:tcPr>
          <w:p w14:paraId="0ECC81A5" w14:textId="713CF211"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Branch No.</w:t>
            </w:r>
          </w:p>
        </w:tc>
        <w:tc>
          <w:tcPr>
            <w:tcW w:w="2550" w:type="dxa"/>
          </w:tcPr>
          <w:p w14:paraId="349CF448"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tcPr>
          <w:p w14:paraId="56965881" w14:textId="40F29077" w:rsidR="009542E6" w:rsidRPr="0072086F" w:rsidRDefault="009542E6" w:rsidP="00181D12">
            <w:pPr>
              <w:rPr>
                <w:rFonts w:eastAsia="Times New Roman"/>
                <w:noProof w:val="0"/>
                <w:color w:val="000000"/>
                <w:lang w:val="en-US" w:bidi="th-TH"/>
              </w:rPr>
            </w:pPr>
          </w:p>
        </w:tc>
        <w:tc>
          <w:tcPr>
            <w:tcW w:w="1944" w:type="dxa"/>
            <w:shd w:val="clear" w:color="auto" w:fill="auto"/>
            <w:noWrap/>
          </w:tcPr>
          <w:p w14:paraId="60CE243A" w14:textId="65C36464"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956282955"/>
                <w:placeholder>
                  <w:docPart w:val="605DEF8AD9A643FB8FFA59C6E8B2F0F1"/>
                </w:placeholder>
                <w:showingPlcHdr/>
                <w:dropDownList>
                  <w:listItem w:displayText="Supported" w:value="Supported"/>
                  <w:listItem w:displayText="To be develop" w:value="To be develop"/>
                  <w:listItem w:displayText="Drop" w:value="Drop"/>
                </w:dropDownList>
              </w:sdtPr>
              <w:sdtContent>
                <w:r w:rsidR="00181D12" w:rsidRPr="00181D12">
                  <w:rPr>
                    <w:rStyle w:val="PlaceholderText"/>
                  </w:rPr>
                  <w:t>Choose an item.</w:t>
                </w:r>
              </w:sdtContent>
            </w:sdt>
          </w:p>
        </w:tc>
      </w:tr>
      <w:tr w:rsidR="009542E6" w:rsidRPr="00181D12" w14:paraId="5F687E66" w14:textId="77777777" w:rsidTr="0072086F">
        <w:trPr>
          <w:trHeight w:val="290"/>
        </w:trPr>
        <w:tc>
          <w:tcPr>
            <w:tcW w:w="3093" w:type="dxa"/>
            <w:shd w:val="clear" w:color="auto" w:fill="auto"/>
            <w:noWrap/>
          </w:tcPr>
          <w:p w14:paraId="184F7871" w14:textId="5673C6D9"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Branch Name.</w:t>
            </w:r>
          </w:p>
        </w:tc>
        <w:tc>
          <w:tcPr>
            <w:tcW w:w="2550" w:type="dxa"/>
          </w:tcPr>
          <w:p w14:paraId="2E3B8BC1" w14:textId="77777777" w:rsidR="009542E6" w:rsidRPr="0072086F" w:rsidRDefault="009542E6" w:rsidP="00181D12">
            <w:pPr>
              <w:rPr>
                <w:rFonts w:eastAsia="Times New Roman"/>
                <w:noProof w:val="0"/>
                <w:color w:val="000000"/>
                <w:lang w:val="en-US" w:bidi="th-TH"/>
              </w:rPr>
            </w:pPr>
          </w:p>
        </w:tc>
        <w:tc>
          <w:tcPr>
            <w:tcW w:w="2466" w:type="dxa"/>
            <w:shd w:val="clear" w:color="auto" w:fill="auto"/>
            <w:noWrap/>
          </w:tcPr>
          <w:p w14:paraId="3BCC5594" w14:textId="045439D6" w:rsidR="009542E6" w:rsidRPr="0072086F" w:rsidRDefault="009542E6" w:rsidP="00181D12">
            <w:pPr>
              <w:rPr>
                <w:rFonts w:eastAsia="Times New Roman"/>
                <w:noProof w:val="0"/>
                <w:color w:val="000000"/>
                <w:lang w:val="en-US" w:bidi="th-TH"/>
              </w:rPr>
            </w:pPr>
          </w:p>
        </w:tc>
        <w:tc>
          <w:tcPr>
            <w:tcW w:w="1944" w:type="dxa"/>
            <w:shd w:val="clear" w:color="auto" w:fill="auto"/>
            <w:noWrap/>
          </w:tcPr>
          <w:p w14:paraId="28FBD008" w14:textId="00BF6AE5"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304549271"/>
                <w:placeholder>
                  <w:docPart w:val="4985BD39C47E4DBC9934098589DCDAE2"/>
                </w:placeholder>
                <w:showingPlcHdr/>
                <w:dropDownList>
                  <w:listItem w:displayText="Supported" w:value="Supported"/>
                  <w:listItem w:displayText="To be develop" w:value="To be develop"/>
                  <w:listItem w:displayText="Drop" w:value="Drop"/>
                </w:dropDownList>
              </w:sdtPr>
              <w:sdtContent>
                <w:r w:rsidR="00181D12" w:rsidRPr="00181D12">
                  <w:rPr>
                    <w:rStyle w:val="PlaceholderText"/>
                  </w:rPr>
                  <w:t>Choose an item.</w:t>
                </w:r>
              </w:sdtContent>
            </w:sdt>
          </w:p>
        </w:tc>
      </w:tr>
      <w:tr w:rsidR="009542E6" w:rsidRPr="00181D12" w14:paraId="20F3D433" w14:textId="77777777" w:rsidTr="0072086F">
        <w:trPr>
          <w:trHeight w:val="290"/>
        </w:trPr>
        <w:tc>
          <w:tcPr>
            <w:tcW w:w="3093" w:type="dxa"/>
            <w:shd w:val="clear" w:color="auto" w:fill="auto"/>
            <w:noWrap/>
          </w:tcPr>
          <w:p w14:paraId="4B921E51" w14:textId="2041AA05"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xml:space="preserve">Account No. </w:t>
            </w:r>
          </w:p>
        </w:tc>
        <w:tc>
          <w:tcPr>
            <w:tcW w:w="2550" w:type="dxa"/>
          </w:tcPr>
          <w:p w14:paraId="1FE7A543" w14:textId="666C806E" w:rsidR="009542E6" w:rsidRPr="0072086F" w:rsidRDefault="008F3535" w:rsidP="00181D12">
            <w:pPr>
              <w:rPr>
                <w:rFonts w:eastAsia="Times New Roman"/>
                <w:noProof w:val="0"/>
                <w:color w:val="000000"/>
                <w:cs/>
                <w:lang w:val="en-US" w:bidi="th-TH"/>
              </w:rPr>
            </w:pPr>
            <w:r w:rsidRPr="0072086F">
              <w:rPr>
                <w:rFonts w:eastAsia="Times New Roman"/>
                <w:noProof w:val="0"/>
                <w:color w:val="000000"/>
                <w:lang w:val="en-US" w:bidi="th-TH"/>
              </w:rPr>
              <w:t xml:space="preserve">Number of </w:t>
            </w:r>
            <w:r w:rsidRPr="0072086F">
              <w:rPr>
                <w:rFonts w:eastAsia="Times New Roman"/>
                <w:noProof w:val="0"/>
                <w:color w:val="000000"/>
                <w:lang w:val="en-US"/>
              </w:rPr>
              <w:t xml:space="preserve">internal </w:t>
            </w:r>
            <w:proofErr w:type="gramStart"/>
            <w:r w:rsidRPr="0072086F">
              <w:rPr>
                <w:rFonts w:eastAsia="Times New Roman"/>
                <w:noProof w:val="0"/>
                <w:color w:val="000000"/>
                <w:lang w:val="en-US"/>
              </w:rPr>
              <w:t>account</w:t>
            </w:r>
            <w:proofErr w:type="gramEnd"/>
            <w:r w:rsidRPr="0072086F">
              <w:rPr>
                <w:rFonts w:eastAsia="Times New Roman"/>
                <w:noProof w:val="0"/>
                <w:color w:val="000000"/>
                <w:lang w:val="en-US"/>
              </w:rPr>
              <w:t xml:space="preserve">, </w:t>
            </w:r>
            <w:r w:rsidRPr="0072086F">
              <w:rPr>
                <w:rFonts w:eastAsia="Times New Roman"/>
                <w:noProof w:val="0"/>
                <w:color w:val="000000"/>
                <w:lang w:val="en-US" w:bidi="th-TH"/>
              </w:rPr>
              <w:t>not a</w:t>
            </w:r>
            <w:r w:rsidRPr="0072086F">
              <w:rPr>
                <w:rFonts w:eastAsia="Times New Roman"/>
                <w:noProof w:val="0"/>
                <w:color w:val="000000"/>
                <w:lang w:val="en-US"/>
              </w:rPr>
              <w:t>ccount code (Nostro bank) (bank of Thailand)</w:t>
            </w:r>
          </w:p>
        </w:tc>
        <w:tc>
          <w:tcPr>
            <w:tcW w:w="2466" w:type="dxa"/>
            <w:shd w:val="clear" w:color="auto" w:fill="auto"/>
            <w:noWrap/>
          </w:tcPr>
          <w:p w14:paraId="3FA1DBC6" w14:textId="1E8C497B" w:rsidR="009542E6" w:rsidRPr="0072086F" w:rsidRDefault="009542E6" w:rsidP="00181D12">
            <w:pPr>
              <w:rPr>
                <w:rFonts w:eastAsia="Times New Roman"/>
                <w:noProof w:val="0"/>
                <w:color w:val="000000"/>
                <w:lang w:val="en-US" w:bidi="th-TH"/>
              </w:rPr>
            </w:pPr>
          </w:p>
        </w:tc>
        <w:tc>
          <w:tcPr>
            <w:tcW w:w="1944" w:type="dxa"/>
            <w:shd w:val="clear" w:color="auto" w:fill="auto"/>
            <w:noWrap/>
          </w:tcPr>
          <w:p w14:paraId="3F79064F" w14:textId="18C54A97"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872764534"/>
                <w:placeholder>
                  <w:docPart w:val="5CE5EDF4ACC04AADADCD7D32A9213F3D"/>
                </w:placeholder>
                <w:showingPlcHdr/>
                <w:dropDownList>
                  <w:listItem w:displayText="Supported" w:value="Supported"/>
                  <w:listItem w:displayText="To be develop" w:value="To be develop"/>
                  <w:listItem w:displayText="Drop" w:value="Drop"/>
                </w:dropDownList>
              </w:sdtPr>
              <w:sdtContent>
                <w:r w:rsidR="00181D12" w:rsidRPr="00181D12">
                  <w:rPr>
                    <w:rStyle w:val="PlaceholderText"/>
                  </w:rPr>
                  <w:t>Choose an item.</w:t>
                </w:r>
              </w:sdtContent>
            </w:sdt>
          </w:p>
        </w:tc>
      </w:tr>
      <w:tr w:rsidR="009542E6" w:rsidRPr="00181D12" w14:paraId="5B16ADA4" w14:textId="77777777" w:rsidTr="0072086F">
        <w:trPr>
          <w:trHeight w:val="290"/>
        </w:trPr>
        <w:tc>
          <w:tcPr>
            <w:tcW w:w="3093" w:type="dxa"/>
            <w:shd w:val="clear" w:color="auto" w:fill="auto"/>
            <w:noWrap/>
          </w:tcPr>
          <w:p w14:paraId="034425AE" w14:textId="6FED64F4"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xml:space="preserve">Paid by </w:t>
            </w:r>
          </w:p>
        </w:tc>
        <w:tc>
          <w:tcPr>
            <w:tcW w:w="2550" w:type="dxa"/>
          </w:tcPr>
          <w:p w14:paraId="58ED9AC8" w14:textId="77777777" w:rsidR="001B0E81" w:rsidRPr="0072086F" w:rsidRDefault="001B0E81" w:rsidP="00181D12">
            <w:pPr>
              <w:rPr>
                <w:rFonts w:eastAsia="Times New Roman"/>
                <w:noProof w:val="0"/>
                <w:color w:val="000000"/>
                <w:lang w:val="en-US" w:bidi="th-TH"/>
              </w:rPr>
            </w:pPr>
            <w:r w:rsidRPr="0072086F">
              <w:rPr>
                <w:rFonts w:eastAsia="Times New Roman"/>
                <w:noProof w:val="0"/>
                <w:color w:val="000000"/>
                <w:lang w:val="en-US" w:bidi="th-TH"/>
              </w:rPr>
              <w:t>Show customer code (if transferred to CASA, show CA account no.)</w:t>
            </w:r>
          </w:p>
          <w:p w14:paraId="2E57C95E" w14:textId="663FE193" w:rsidR="001B0E81" w:rsidRPr="0072086F" w:rsidRDefault="001B0E81" w:rsidP="00181D12">
            <w:pPr>
              <w:rPr>
                <w:rFonts w:eastAsia="Times New Roman"/>
                <w:noProof w:val="0"/>
                <w:color w:val="0070C0"/>
                <w:lang w:val="en-US" w:bidi="th-TH"/>
              </w:rPr>
            </w:pPr>
            <w:r w:rsidRPr="0072086F">
              <w:rPr>
                <w:rFonts w:eastAsia="Times New Roman"/>
                <w:noProof w:val="0"/>
                <w:color w:val="0070C0"/>
                <w:cs/>
                <w:lang w:val="en-US" w:bidi="th-TH"/>
              </w:rPr>
              <w:t xml:space="preserve">แสดงเลข บัญชีลูกค้า  </w:t>
            </w:r>
            <w:r w:rsidRPr="0072086F">
              <w:rPr>
                <w:rFonts w:eastAsia="Times New Roman"/>
                <w:noProof w:val="0"/>
                <w:color w:val="0070C0"/>
                <w:lang w:val="en-US" w:bidi="th-TH"/>
              </w:rPr>
              <w:t>(</w:t>
            </w:r>
            <w:r w:rsidRPr="0072086F">
              <w:rPr>
                <w:rFonts w:eastAsia="Times New Roman"/>
                <w:noProof w:val="0"/>
                <w:color w:val="0070C0"/>
                <w:cs/>
                <w:lang w:val="en-US" w:bidi="th-TH"/>
              </w:rPr>
              <w:t>ถ้าโอนเข้า บัญชี</w:t>
            </w:r>
            <w:r w:rsidRPr="0072086F">
              <w:rPr>
                <w:rFonts w:eastAsia="Times New Roman"/>
                <w:noProof w:val="0"/>
                <w:color w:val="0070C0"/>
                <w:lang w:val="en-US" w:bidi="th-TH"/>
              </w:rPr>
              <w:t>CASA</w:t>
            </w:r>
            <w:r w:rsidRPr="0072086F">
              <w:rPr>
                <w:rFonts w:eastAsia="Times New Roman"/>
                <w:noProof w:val="0"/>
                <w:color w:val="0070C0"/>
                <w:cs/>
                <w:lang w:val="en-US" w:bidi="th-TH"/>
              </w:rPr>
              <w:t xml:space="preserve"> จะแสดง </w:t>
            </w:r>
            <w:r w:rsidR="00361C73" w:rsidRPr="0072086F">
              <w:rPr>
                <w:rFonts w:eastAsia="Times New Roman"/>
                <w:noProof w:val="0"/>
                <w:color w:val="0070C0"/>
                <w:lang w:val="en-US" w:bidi="th-TH"/>
              </w:rPr>
              <w:t>Current</w:t>
            </w:r>
            <w:r w:rsidRPr="0072086F">
              <w:rPr>
                <w:rFonts w:eastAsia="Times New Roman"/>
                <w:noProof w:val="0"/>
                <w:color w:val="0070C0"/>
                <w:lang w:val="en-US" w:bidi="th-TH"/>
              </w:rPr>
              <w:t xml:space="preserve"> account  </w:t>
            </w:r>
            <w:proofErr w:type="spellStart"/>
            <w:r w:rsidRPr="0072086F">
              <w:rPr>
                <w:rFonts w:eastAsia="Times New Roman"/>
                <w:noProof w:val="0"/>
                <w:color w:val="0070C0"/>
                <w:lang w:val="en-US" w:bidi="th-TH"/>
              </w:rPr>
              <w:t>account</w:t>
            </w:r>
            <w:proofErr w:type="spellEnd"/>
            <w:r w:rsidRPr="0072086F">
              <w:rPr>
                <w:rFonts w:eastAsia="Times New Roman"/>
                <w:noProof w:val="0"/>
                <w:color w:val="0070C0"/>
                <w:lang w:val="en-US" w:bidi="th-TH"/>
              </w:rPr>
              <w:t xml:space="preserve"> no. )</w:t>
            </w:r>
          </w:p>
          <w:p w14:paraId="78D4E566" w14:textId="77777777" w:rsidR="001B0E81" w:rsidRPr="0072086F" w:rsidRDefault="001B0E81" w:rsidP="00181D12">
            <w:pPr>
              <w:rPr>
                <w:rFonts w:eastAsia="Times New Roman"/>
                <w:noProof w:val="0"/>
                <w:color w:val="000000"/>
                <w:lang w:val="en-US" w:bidi="th-TH"/>
              </w:rPr>
            </w:pPr>
          </w:p>
          <w:p w14:paraId="1A717A7C" w14:textId="77777777" w:rsidR="001B0E81" w:rsidRPr="0072086F" w:rsidRDefault="001B0E81" w:rsidP="00181D12">
            <w:pPr>
              <w:rPr>
                <w:rFonts w:eastAsia="Times New Roman"/>
                <w:noProof w:val="0"/>
                <w:color w:val="000000"/>
                <w:lang w:val="en-US" w:bidi="th-TH"/>
              </w:rPr>
            </w:pPr>
            <w:r w:rsidRPr="0072086F">
              <w:rPr>
                <w:rFonts w:eastAsia="Times New Roman"/>
                <w:noProof w:val="0"/>
                <w:color w:val="000000"/>
                <w:lang w:val="en-US" w:bidi="th-TH"/>
              </w:rPr>
              <w:t>(If transfer through GFT, use destination account number from Field 59F in SWIFT message)</w:t>
            </w:r>
          </w:p>
          <w:p w14:paraId="0E74A76A" w14:textId="6EA8F5FF" w:rsidR="001B0E81" w:rsidRPr="0072086F" w:rsidRDefault="001B0E81" w:rsidP="00181D12">
            <w:pPr>
              <w:rPr>
                <w:rFonts w:eastAsia="Times New Roman"/>
                <w:noProof w:val="0"/>
                <w:color w:val="000000"/>
                <w:lang w:val="en-US" w:bidi="th-TH"/>
              </w:rPr>
            </w:pPr>
            <w:r w:rsidRPr="0072086F">
              <w:rPr>
                <w:rFonts w:eastAsia="Times New Roman"/>
                <w:noProof w:val="0"/>
                <w:color w:val="0070C0"/>
                <w:cs/>
                <w:lang w:val="en-US" w:bidi="th-TH"/>
              </w:rPr>
              <w:t xml:space="preserve">(ถ้าโอนผ่าน </w:t>
            </w:r>
            <w:r w:rsidRPr="0072086F">
              <w:rPr>
                <w:rFonts w:eastAsia="Times New Roman"/>
                <w:noProof w:val="0"/>
                <w:color w:val="0070C0"/>
                <w:lang w:val="en-US" w:bidi="th-TH"/>
              </w:rPr>
              <w:t xml:space="preserve">GFT   </w:t>
            </w:r>
            <w:r w:rsidRPr="0072086F">
              <w:rPr>
                <w:rFonts w:eastAsia="Times New Roman"/>
                <w:noProof w:val="0"/>
                <w:color w:val="0070C0"/>
                <w:cs/>
                <w:lang w:val="en-US" w:bidi="th-TH"/>
              </w:rPr>
              <w:t xml:space="preserve">จะเป็นเลขที่บัญชีปลายทาง ซึ่งอยู่ใน </w:t>
            </w:r>
            <w:r w:rsidRPr="0072086F">
              <w:rPr>
                <w:rFonts w:eastAsia="Times New Roman"/>
                <w:noProof w:val="0"/>
                <w:color w:val="0070C0"/>
                <w:lang w:val="en-US" w:bidi="th-TH"/>
              </w:rPr>
              <w:t xml:space="preserve">Field </w:t>
            </w:r>
            <w:r w:rsidRPr="0072086F">
              <w:rPr>
                <w:rFonts w:eastAsia="Times New Roman"/>
                <w:noProof w:val="0"/>
                <w:color w:val="0070C0"/>
                <w:cs/>
                <w:lang w:val="en-US" w:bidi="th-TH"/>
              </w:rPr>
              <w:t xml:space="preserve">59 </w:t>
            </w:r>
            <w:r w:rsidRPr="0072086F">
              <w:rPr>
                <w:rFonts w:eastAsia="Times New Roman"/>
                <w:noProof w:val="0"/>
                <w:color w:val="0070C0"/>
                <w:lang w:val="en-US" w:bidi="th-TH"/>
              </w:rPr>
              <w:t>F    (</w:t>
            </w:r>
            <w:r w:rsidRPr="0072086F">
              <w:rPr>
                <w:rFonts w:eastAsia="Times New Roman"/>
                <w:noProof w:val="0"/>
                <w:color w:val="0070C0"/>
                <w:cs/>
                <w:lang w:val="en-US" w:bidi="th-TH"/>
              </w:rPr>
              <w:t xml:space="preserve">59 </w:t>
            </w:r>
            <w:r w:rsidRPr="0072086F">
              <w:rPr>
                <w:rFonts w:eastAsia="Times New Roman"/>
                <w:noProof w:val="0"/>
                <w:color w:val="0070C0"/>
                <w:lang w:val="en-US" w:bidi="th-TH"/>
              </w:rPr>
              <w:t xml:space="preserve">F </w:t>
            </w:r>
            <w:r w:rsidRPr="0072086F">
              <w:rPr>
                <w:rFonts w:eastAsia="Times New Roman"/>
                <w:noProof w:val="0"/>
                <w:color w:val="0070C0"/>
                <w:cs/>
                <w:lang w:val="en-US" w:bidi="th-TH"/>
              </w:rPr>
              <w:t xml:space="preserve">คือ </w:t>
            </w:r>
            <w:r w:rsidRPr="0072086F">
              <w:rPr>
                <w:rFonts w:eastAsia="Times New Roman"/>
                <w:noProof w:val="0"/>
                <w:color w:val="0070C0"/>
                <w:lang w:val="en-US" w:bidi="th-TH"/>
              </w:rPr>
              <w:t xml:space="preserve">Field </w:t>
            </w:r>
            <w:r w:rsidRPr="0072086F">
              <w:rPr>
                <w:rFonts w:eastAsia="Times New Roman"/>
                <w:noProof w:val="0"/>
                <w:color w:val="0070C0"/>
                <w:cs/>
                <w:lang w:val="en-US" w:bidi="th-TH"/>
              </w:rPr>
              <w:t xml:space="preserve">ใน  </w:t>
            </w:r>
            <w:r w:rsidR="00361C73" w:rsidRPr="0072086F">
              <w:rPr>
                <w:rFonts w:eastAsia="Times New Roman"/>
                <w:noProof w:val="0"/>
                <w:color w:val="0070C0"/>
                <w:lang w:val="en-US" w:bidi="th-TH"/>
              </w:rPr>
              <w:t xml:space="preserve">SWIFT </w:t>
            </w:r>
            <w:r w:rsidRPr="0072086F">
              <w:rPr>
                <w:rFonts w:eastAsia="Times New Roman"/>
                <w:noProof w:val="0"/>
                <w:color w:val="0070C0"/>
                <w:lang w:val="en-US" w:bidi="th-TH"/>
              </w:rPr>
              <w:t xml:space="preserve">message)  </w:t>
            </w:r>
            <w:r w:rsidRPr="0072086F">
              <w:rPr>
                <w:rFonts w:eastAsia="Times New Roman"/>
                <w:noProof w:val="0"/>
                <w:color w:val="000000"/>
                <w:lang w:val="en-US" w:bidi="th-TH"/>
              </w:rPr>
              <w:t>(Beneficiary customer: account number )</w:t>
            </w:r>
          </w:p>
          <w:p w14:paraId="2C47421C" w14:textId="77777777" w:rsidR="001B0E81" w:rsidRPr="0072086F" w:rsidRDefault="001B0E81" w:rsidP="00181D12">
            <w:pPr>
              <w:pStyle w:val="ListParagraph"/>
              <w:ind w:left="400"/>
              <w:rPr>
                <w:rFonts w:eastAsia="Times New Roman"/>
                <w:noProof w:val="0"/>
                <w:color w:val="000000"/>
                <w:lang w:val="en-US" w:bidi="th-TH"/>
              </w:rPr>
            </w:pPr>
            <w:r w:rsidRPr="0072086F">
              <w:rPr>
                <w:rFonts w:eastAsia="Times New Roman"/>
                <w:noProof w:val="0"/>
                <w:color w:val="000000"/>
                <w:lang w:val="en-US" w:bidi="th-TH"/>
              </w:rPr>
              <w:t xml:space="preserve"> *Relation to nostro account </w:t>
            </w:r>
            <w:r w:rsidRPr="0072086F">
              <w:rPr>
                <w:rFonts w:eastAsia="Times New Roman"/>
                <w:noProof w:val="0"/>
                <w:color w:val="000000"/>
                <w:cs/>
                <w:lang w:val="en-US" w:bidi="th-TH"/>
              </w:rPr>
              <w:t xml:space="preserve">เช่น </w:t>
            </w:r>
            <w:r w:rsidRPr="0072086F">
              <w:rPr>
                <w:rFonts w:eastAsia="Times New Roman"/>
                <w:noProof w:val="0"/>
                <w:color w:val="000000"/>
                <w:lang w:val="en-US" w:bidi="th-TH"/>
              </w:rPr>
              <w:t xml:space="preserve">Account code number 12011313 (Nostro bank = JP </w:t>
            </w:r>
            <w:proofErr w:type="spellStart"/>
            <w:r w:rsidRPr="0072086F">
              <w:rPr>
                <w:rFonts w:eastAsia="Times New Roman"/>
                <w:noProof w:val="0"/>
                <w:color w:val="000000"/>
                <w:lang w:val="en-US" w:bidi="th-TH"/>
              </w:rPr>
              <w:t>mogan</w:t>
            </w:r>
            <w:proofErr w:type="spellEnd"/>
            <w:r w:rsidRPr="0072086F">
              <w:rPr>
                <w:rFonts w:eastAsia="Times New Roman"/>
                <w:noProof w:val="0"/>
                <w:color w:val="000000"/>
                <w:lang w:val="en-US" w:bidi="th-TH"/>
              </w:rPr>
              <w:t>)</w:t>
            </w:r>
          </w:p>
          <w:p w14:paraId="44BFF347" w14:textId="77777777" w:rsidR="001B0E81" w:rsidRPr="0072086F" w:rsidRDefault="001B0E81" w:rsidP="00181D12">
            <w:pPr>
              <w:rPr>
                <w:rFonts w:eastAsia="Times New Roman"/>
                <w:noProof w:val="0"/>
                <w:color w:val="000000"/>
                <w:lang w:val="en-US" w:bidi="th-TH"/>
              </w:rPr>
            </w:pPr>
          </w:p>
          <w:p w14:paraId="12E4D319" w14:textId="77777777" w:rsidR="001B0E81" w:rsidRPr="0072086F" w:rsidRDefault="001B0E81" w:rsidP="00181D12">
            <w:pPr>
              <w:rPr>
                <w:rFonts w:eastAsia="Times New Roman"/>
                <w:noProof w:val="0"/>
                <w:color w:val="000000"/>
                <w:lang w:val="en-US" w:bidi="th-TH"/>
              </w:rPr>
            </w:pPr>
          </w:p>
          <w:p w14:paraId="6F831390" w14:textId="77777777" w:rsidR="001B0E81" w:rsidRPr="0072086F" w:rsidRDefault="001B0E81" w:rsidP="00181D12">
            <w:pPr>
              <w:rPr>
                <w:rFonts w:eastAsia="Times New Roman"/>
                <w:noProof w:val="0"/>
                <w:color w:val="000000"/>
                <w:lang w:val="en-US" w:bidi="th-TH"/>
              </w:rPr>
            </w:pPr>
            <w:r w:rsidRPr="0072086F">
              <w:rPr>
                <w:rFonts w:eastAsia="Times New Roman"/>
                <w:noProof w:val="0"/>
                <w:color w:val="000000"/>
                <w:lang w:val="en-US" w:bidi="th-TH"/>
              </w:rPr>
              <w:t>For cashier cheque, show internal code (from bank side)</w:t>
            </w:r>
          </w:p>
          <w:p w14:paraId="7F147AC2" w14:textId="29EE8A24" w:rsidR="009542E6" w:rsidRPr="0072086F" w:rsidRDefault="001B0E81" w:rsidP="00181D12">
            <w:pPr>
              <w:rPr>
                <w:rFonts w:eastAsia="Times New Roman"/>
                <w:noProof w:val="0"/>
                <w:color w:val="000000"/>
                <w:cs/>
                <w:lang w:val="en-US" w:bidi="th-TH"/>
              </w:rPr>
            </w:pPr>
            <w:r w:rsidRPr="0072086F">
              <w:rPr>
                <w:rFonts w:eastAsia="Times New Roman"/>
                <w:noProof w:val="0"/>
                <w:color w:val="0070C0"/>
                <w:cs/>
                <w:lang w:val="en-US" w:bidi="th-TH"/>
              </w:rPr>
              <w:t xml:space="preserve">จ่าย แคสเชียเช็ค  แสดง </w:t>
            </w:r>
            <w:r w:rsidRPr="0072086F">
              <w:rPr>
                <w:rFonts w:eastAsia="Times New Roman"/>
                <w:noProof w:val="0"/>
                <w:color w:val="0070C0"/>
                <w:lang w:val="en-US" w:bidi="th-TH"/>
              </w:rPr>
              <w:t xml:space="preserve">internal account </w:t>
            </w:r>
            <w:r w:rsidRPr="0072086F">
              <w:rPr>
                <w:rFonts w:eastAsia="Times New Roman"/>
                <w:noProof w:val="0"/>
                <w:color w:val="0070C0"/>
                <w:cs/>
                <w:lang w:val="en-US" w:bidi="th-TH"/>
              </w:rPr>
              <w:t xml:space="preserve">ที่แสดง </w:t>
            </w:r>
            <w:r w:rsidRPr="0072086F">
              <w:rPr>
                <w:rFonts w:eastAsia="Times New Roman"/>
                <w:noProof w:val="0"/>
                <w:color w:val="0070C0"/>
                <w:lang w:val="en-US" w:bidi="th-TH"/>
              </w:rPr>
              <w:t xml:space="preserve">Account code </w:t>
            </w:r>
            <w:r w:rsidRPr="0072086F">
              <w:rPr>
                <w:rFonts w:eastAsia="Times New Roman"/>
                <w:noProof w:val="0"/>
                <w:color w:val="0070C0"/>
                <w:cs/>
                <w:lang w:val="en-US" w:bidi="th-TH"/>
              </w:rPr>
              <w:t xml:space="preserve">ที่เป็น </w:t>
            </w:r>
            <w:r w:rsidRPr="0072086F">
              <w:rPr>
                <w:rFonts w:eastAsia="Times New Roman"/>
                <w:noProof w:val="0"/>
                <w:color w:val="0070C0"/>
                <w:lang w:val="en-US" w:bidi="th-TH"/>
              </w:rPr>
              <w:t xml:space="preserve">Cashier </w:t>
            </w:r>
            <w:r w:rsidRPr="0072086F">
              <w:rPr>
                <w:rFonts w:eastAsia="Times New Roman"/>
                <w:noProof w:val="0"/>
                <w:color w:val="0070C0"/>
                <w:cs/>
                <w:lang w:val="en-US" w:bidi="th-TH"/>
              </w:rPr>
              <w:t xml:space="preserve">เช็ค  </w:t>
            </w:r>
            <w:r w:rsidRPr="0072086F">
              <w:rPr>
                <w:rFonts w:eastAsia="Times New Roman"/>
                <w:noProof w:val="0"/>
                <w:color w:val="0070C0"/>
                <w:lang w:val="en-US" w:bidi="th-TH"/>
              </w:rPr>
              <w:t xml:space="preserve"> ((</w:t>
            </w:r>
            <w:r w:rsidRPr="0072086F">
              <w:rPr>
                <w:rFonts w:eastAsia="Times New Roman"/>
                <w:noProof w:val="0"/>
                <w:color w:val="0070C0"/>
                <w:cs/>
                <w:lang w:val="en-US" w:bidi="th-TH"/>
              </w:rPr>
              <w:t>มาจากผังบัญชีธนาคาร</w:t>
            </w:r>
            <w:r w:rsidRPr="0072086F">
              <w:rPr>
                <w:rFonts w:eastAsia="Times New Roman"/>
                <w:noProof w:val="0"/>
                <w:color w:val="0070C0"/>
                <w:lang w:val="en-US" w:bidi="th-TH"/>
              </w:rPr>
              <w:t>)</w:t>
            </w:r>
            <w:r w:rsidRPr="0072086F">
              <w:rPr>
                <w:rFonts w:eastAsia="Times New Roman"/>
                <w:noProof w:val="0"/>
                <w:color w:val="000000"/>
                <w:lang w:val="en-US" w:bidi="th-TH"/>
              </w:rPr>
              <w:t>ax account number 22310001) (CASHIER order)</w:t>
            </w:r>
          </w:p>
        </w:tc>
        <w:tc>
          <w:tcPr>
            <w:tcW w:w="2466" w:type="dxa"/>
            <w:shd w:val="clear" w:color="auto" w:fill="auto"/>
            <w:noWrap/>
          </w:tcPr>
          <w:p w14:paraId="686638A9" w14:textId="7E57F7CE" w:rsidR="009542E6" w:rsidRPr="0072086F" w:rsidRDefault="009542E6" w:rsidP="00181D12">
            <w:pPr>
              <w:rPr>
                <w:rFonts w:eastAsia="Times New Roman"/>
                <w:noProof w:val="0"/>
                <w:color w:val="000000"/>
                <w:lang w:val="en-US" w:bidi="th-TH"/>
              </w:rPr>
            </w:pPr>
          </w:p>
        </w:tc>
        <w:tc>
          <w:tcPr>
            <w:tcW w:w="1944" w:type="dxa"/>
            <w:shd w:val="clear" w:color="auto" w:fill="auto"/>
            <w:noWrap/>
          </w:tcPr>
          <w:p w14:paraId="34988AEE" w14:textId="46282700"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24756567"/>
                <w:placeholder>
                  <w:docPart w:val="BAB46F9BA8384C699D5AE4A0564DB3CB"/>
                </w:placeholder>
                <w:showingPlcHdr/>
                <w:dropDownList>
                  <w:listItem w:displayText="Supported" w:value="Supported"/>
                  <w:listItem w:displayText="To be develop" w:value="To be develop"/>
                  <w:listItem w:displayText="Drop" w:value="Drop"/>
                </w:dropDownList>
              </w:sdtPr>
              <w:sdtContent>
                <w:r w:rsidR="00181D12" w:rsidRPr="00181D12">
                  <w:rPr>
                    <w:rStyle w:val="PlaceholderText"/>
                  </w:rPr>
                  <w:t>Choose an item.</w:t>
                </w:r>
              </w:sdtContent>
            </w:sdt>
          </w:p>
        </w:tc>
      </w:tr>
      <w:tr w:rsidR="009542E6" w:rsidRPr="00181D12" w14:paraId="056E3E19" w14:textId="77777777" w:rsidTr="0072086F">
        <w:trPr>
          <w:trHeight w:val="290"/>
        </w:trPr>
        <w:tc>
          <w:tcPr>
            <w:tcW w:w="3093" w:type="dxa"/>
            <w:shd w:val="clear" w:color="auto" w:fill="auto"/>
            <w:noWrap/>
          </w:tcPr>
          <w:p w14:paraId="3E9D9DF4" w14:textId="7AE4F23D"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xml:space="preserve">Received by </w:t>
            </w:r>
          </w:p>
        </w:tc>
        <w:tc>
          <w:tcPr>
            <w:tcW w:w="2550" w:type="dxa"/>
          </w:tcPr>
          <w:p w14:paraId="7A3A0C43" w14:textId="77777777" w:rsidR="009F5E6E" w:rsidRPr="0072086F" w:rsidRDefault="009F5E6E" w:rsidP="00181D12">
            <w:pPr>
              <w:rPr>
                <w:rFonts w:eastAsia="Times New Roman"/>
                <w:noProof w:val="0"/>
                <w:color w:val="000000"/>
                <w:lang w:val="en-US" w:bidi="th-TH"/>
              </w:rPr>
            </w:pPr>
            <w:r w:rsidRPr="0072086F">
              <w:rPr>
                <w:rFonts w:eastAsia="Times New Roman"/>
                <w:noProof w:val="0"/>
                <w:color w:val="000000"/>
                <w:lang w:val="en-US" w:bidi="th-TH"/>
              </w:rPr>
              <w:t>Show customer code (if transferred to CASA, show CA account no.)</w:t>
            </w:r>
          </w:p>
          <w:p w14:paraId="1FF55529" w14:textId="3CBDB827" w:rsidR="009F5E6E" w:rsidRPr="0072086F" w:rsidRDefault="009F5E6E" w:rsidP="00181D12">
            <w:pPr>
              <w:rPr>
                <w:rFonts w:eastAsia="Times New Roman"/>
                <w:noProof w:val="0"/>
                <w:color w:val="000000"/>
                <w:lang w:val="en-US" w:bidi="th-TH"/>
              </w:rPr>
            </w:pPr>
            <w:r w:rsidRPr="0072086F">
              <w:rPr>
                <w:rFonts w:eastAsia="Times New Roman"/>
                <w:noProof w:val="0"/>
                <w:color w:val="0070C0"/>
                <w:cs/>
                <w:lang w:val="en-US" w:bidi="th-TH"/>
              </w:rPr>
              <w:t xml:space="preserve">แสดงเลข บัญชีลูกค้า  </w:t>
            </w:r>
            <w:r w:rsidRPr="0072086F">
              <w:rPr>
                <w:rFonts w:eastAsia="Times New Roman"/>
                <w:noProof w:val="0"/>
                <w:color w:val="0070C0"/>
                <w:lang w:val="en-US" w:bidi="th-TH"/>
              </w:rPr>
              <w:t>(</w:t>
            </w:r>
            <w:r w:rsidRPr="0072086F">
              <w:rPr>
                <w:rFonts w:eastAsia="Times New Roman"/>
                <w:noProof w:val="0"/>
                <w:color w:val="0070C0"/>
                <w:cs/>
                <w:lang w:val="en-US" w:bidi="th-TH"/>
              </w:rPr>
              <w:t>ถ้าโอนเข้า</w:t>
            </w:r>
            <w:r w:rsidRPr="0072086F">
              <w:rPr>
                <w:rFonts w:eastAsia="Times New Roman"/>
                <w:noProof w:val="0"/>
                <w:color w:val="0070C0"/>
                <w:lang w:val="en-US" w:bidi="th-TH"/>
              </w:rPr>
              <w:t xml:space="preserve"> Exim</w:t>
            </w:r>
            <w:r w:rsidRPr="0072086F">
              <w:rPr>
                <w:rFonts w:eastAsia="Times New Roman"/>
                <w:noProof w:val="0"/>
                <w:color w:val="0070C0"/>
                <w:cs/>
                <w:lang w:val="en-US" w:bidi="th-TH"/>
              </w:rPr>
              <w:t xml:space="preserve"> บัญชี</w:t>
            </w:r>
            <w:r w:rsidRPr="0072086F">
              <w:rPr>
                <w:rFonts w:eastAsia="Times New Roman"/>
                <w:noProof w:val="0"/>
                <w:color w:val="0070C0"/>
                <w:lang w:val="en-US" w:bidi="th-TH"/>
              </w:rPr>
              <w:t>CASA</w:t>
            </w:r>
            <w:r w:rsidRPr="0072086F">
              <w:rPr>
                <w:rFonts w:eastAsia="Times New Roman"/>
                <w:noProof w:val="0"/>
                <w:color w:val="0070C0"/>
                <w:cs/>
                <w:lang w:val="en-US" w:bidi="th-TH"/>
              </w:rPr>
              <w:t xml:space="preserve"> จะแสดง </w:t>
            </w:r>
            <w:r w:rsidRPr="0072086F">
              <w:rPr>
                <w:rFonts w:eastAsia="Times New Roman"/>
                <w:noProof w:val="0"/>
                <w:color w:val="000000"/>
                <w:lang w:val="en-US" w:bidi="th-TH"/>
              </w:rPr>
              <w:t xml:space="preserve">Current account  </w:t>
            </w:r>
            <w:proofErr w:type="spellStart"/>
            <w:r w:rsidRPr="0072086F">
              <w:rPr>
                <w:rFonts w:eastAsia="Times New Roman"/>
                <w:noProof w:val="0"/>
                <w:color w:val="000000"/>
                <w:lang w:val="en-US" w:bidi="th-TH"/>
              </w:rPr>
              <w:t>account</w:t>
            </w:r>
            <w:proofErr w:type="spellEnd"/>
            <w:r w:rsidRPr="0072086F">
              <w:rPr>
                <w:rFonts w:eastAsia="Times New Roman"/>
                <w:noProof w:val="0"/>
                <w:color w:val="000000"/>
                <w:lang w:val="en-US" w:bidi="th-TH"/>
              </w:rPr>
              <w:t xml:space="preserve"> no. )</w:t>
            </w:r>
          </w:p>
          <w:p w14:paraId="21D0D240" w14:textId="77777777" w:rsidR="009F5E6E" w:rsidRPr="0072086F" w:rsidRDefault="009F5E6E" w:rsidP="00181D12">
            <w:pPr>
              <w:rPr>
                <w:rFonts w:eastAsia="Times New Roman"/>
                <w:noProof w:val="0"/>
                <w:color w:val="000000"/>
                <w:lang w:val="en-US" w:bidi="th-TH"/>
              </w:rPr>
            </w:pPr>
          </w:p>
          <w:p w14:paraId="631E983F" w14:textId="77777777" w:rsidR="009F5E6E" w:rsidRPr="0072086F" w:rsidRDefault="009F5E6E" w:rsidP="00181D12">
            <w:pPr>
              <w:rPr>
                <w:rFonts w:eastAsia="Times New Roman"/>
                <w:noProof w:val="0"/>
                <w:color w:val="000000"/>
                <w:lang w:val="en-US" w:bidi="th-TH"/>
              </w:rPr>
            </w:pPr>
            <w:r w:rsidRPr="0072086F">
              <w:rPr>
                <w:rFonts w:eastAsia="Times New Roman"/>
                <w:noProof w:val="0"/>
                <w:color w:val="000000"/>
                <w:lang w:val="en-US" w:bidi="th-TH"/>
              </w:rPr>
              <w:t>(If transfer through GFT, use destination account number from Field 59F in SWIFT message)</w:t>
            </w:r>
          </w:p>
          <w:p w14:paraId="27C38F2A" w14:textId="32209A57" w:rsidR="009F5E6E" w:rsidRPr="0072086F" w:rsidRDefault="009F5E6E" w:rsidP="00181D12">
            <w:pPr>
              <w:rPr>
                <w:rFonts w:eastAsia="Times New Roman"/>
                <w:noProof w:val="0"/>
                <w:color w:val="000000"/>
                <w:lang w:val="en-US" w:bidi="th-TH"/>
              </w:rPr>
            </w:pPr>
            <w:r w:rsidRPr="0072086F">
              <w:rPr>
                <w:rFonts w:eastAsia="Times New Roman"/>
                <w:noProof w:val="0"/>
                <w:color w:val="0070C0"/>
                <w:cs/>
                <w:lang w:val="en-US" w:bidi="th-TH"/>
              </w:rPr>
              <w:t xml:space="preserve">(ถ้ารับเงินโอนผ่าน </w:t>
            </w:r>
            <w:r w:rsidRPr="0072086F">
              <w:rPr>
                <w:rFonts w:eastAsia="Times New Roman"/>
                <w:noProof w:val="0"/>
                <w:color w:val="0070C0"/>
                <w:lang w:val="en-US" w:bidi="th-TH"/>
              </w:rPr>
              <w:t xml:space="preserve">GFT </w:t>
            </w:r>
            <w:r w:rsidRPr="0072086F">
              <w:rPr>
                <w:rFonts w:eastAsia="Times New Roman"/>
                <w:noProof w:val="0"/>
                <w:color w:val="0070C0"/>
                <w:cs/>
                <w:lang w:val="en-US" w:bidi="th-TH"/>
              </w:rPr>
              <w:t xml:space="preserve"> </w:t>
            </w:r>
            <w:r w:rsidRPr="0072086F">
              <w:rPr>
                <w:rFonts w:eastAsia="Times New Roman"/>
                <w:noProof w:val="0"/>
                <w:color w:val="0070C0"/>
                <w:lang w:val="en-US" w:bidi="th-TH"/>
              </w:rPr>
              <w:t xml:space="preserve">(o)  </w:t>
            </w:r>
            <w:r w:rsidRPr="0072086F">
              <w:rPr>
                <w:rFonts w:eastAsia="Times New Roman"/>
                <w:noProof w:val="0"/>
                <w:color w:val="0070C0"/>
                <w:cs/>
                <w:lang w:val="en-US" w:bidi="th-TH"/>
              </w:rPr>
              <w:t xml:space="preserve">จะเป็นเลขที่บัญชีปลายทาง ซึ่งอยู่ใน </w:t>
            </w:r>
            <w:r w:rsidRPr="0072086F">
              <w:rPr>
                <w:rFonts w:eastAsia="Times New Roman"/>
                <w:noProof w:val="0"/>
                <w:color w:val="0070C0"/>
                <w:lang w:val="en-US" w:bidi="th-TH"/>
              </w:rPr>
              <w:t xml:space="preserve">Field </w:t>
            </w:r>
            <w:r w:rsidRPr="0072086F">
              <w:rPr>
                <w:rFonts w:eastAsia="Times New Roman"/>
                <w:noProof w:val="0"/>
                <w:color w:val="0070C0"/>
                <w:cs/>
                <w:lang w:val="en-US" w:bidi="th-TH"/>
              </w:rPr>
              <w:t xml:space="preserve">59 </w:t>
            </w:r>
            <w:r w:rsidRPr="0072086F">
              <w:rPr>
                <w:rFonts w:eastAsia="Times New Roman"/>
                <w:noProof w:val="0"/>
                <w:color w:val="0070C0"/>
                <w:lang w:val="en-US" w:bidi="th-TH"/>
              </w:rPr>
              <w:t>F   (</w:t>
            </w:r>
            <w:r w:rsidRPr="0072086F">
              <w:rPr>
                <w:rFonts w:eastAsia="Times New Roman"/>
                <w:noProof w:val="0"/>
                <w:color w:val="0070C0"/>
                <w:cs/>
                <w:lang w:val="en-US" w:bidi="th-TH"/>
              </w:rPr>
              <w:t xml:space="preserve">59 </w:t>
            </w:r>
            <w:r w:rsidRPr="0072086F">
              <w:rPr>
                <w:rFonts w:eastAsia="Times New Roman"/>
                <w:noProof w:val="0"/>
                <w:color w:val="0070C0"/>
                <w:lang w:val="en-US" w:bidi="th-TH"/>
              </w:rPr>
              <w:t xml:space="preserve">F </w:t>
            </w:r>
            <w:r w:rsidRPr="0072086F">
              <w:rPr>
                <w:rFonts w:eastAsia="Times New Roman"/>
                <w:noProof w:val="0"/>
                <w:color w:val="0070C0"/>
                <w:cs/>
                <w:lang w:val="en-US" w:bidi="th-TH"/>
              </w:rPr>
              <w:t xml:space="preserve">คือ </w:t>
            </w:r>
            <w:r w:rsidRPr="0072086F">
              <w:rPr>
                <w:rFonts w:eastAsia="Times New Roman"/>
                <w:noProof w:val="0"/>
                <w:color w:val="0070C0"/>
                <w:lang w:val="en-US" w:bidi="th-TH"/>
              </w:rPr>
              <w:t xml:space="preserve">Field </w:t>
            </w:r>
            <w:r w:rsidRPr="0072086F">
              <w:rPr>
                <w:rFonts w:eastAsia="Times New Roman"/>
                <w:noProof w:val="0"/>
                <w:color w:val="0070C0"/>
                <w:cs/>
                <w:lang w:val="en-US" w:bidi="th-TH"/>
              </w:rPr>
              <w:t xml:space="preserve">ใน  </w:t>
            </w:r>
            <w:r w:rsidRPr="0072086F">
              <w:rPr>
                <w:rFonts w:eastAsia="Times New Roman"/>
                <w:noProof w:val="0"/>
                <w:color w:val="0070C0"/>
                <w:lang w:val="en-US" w:bidi="th-TH"/>
              </w:rPr>
              <w:t xml:space="preserve">SWIFT </w:t>
            </w:r>
            <w:r w:rsidRPr="0072086F">
              <w:rPr>
                <w:rFonts w:eastAsia="Times New Roman"/>
                <w:noProof w:val="0"/>
                <w:color w:val="000000"/>
                <w:lang w:val="en-US" w:bidi="th-TH"/>
              </w:rPr>
              <w:t>message)  (Beneficiary customer: account number )</w:t>
            </w:r>
          </w:p>
          <w:p w14:paraId="145815C7" w14:textId="77777777" w:rsidR="009F5E6E" w:rsidRPr="0072086F" w:rsidRDefault="009F5E6E" w:rsidP="00181D12">
            <w:pPr>
              <w:pStyle w:val="ListParagraph"/>
              <w:ind w:left="400"/>
              <w:rPr>
                <w:rFonts w:eastAsia="Times New Roman"/>
                <w:noProof w:val="0"/>
                <w:color w:val="000000"/>
                <w:lang w:val="en-US" w:bidi="th-TH"/>
              </w:rPr>
            </w:pPr>
            <w:r w:rsidRPr="0072086F">
              <w:rPr>
                <w:rFonts w:eastAsia="Times New Roman"/>
                <w:noProof w:val="0"/>
                <w:color w:val="000000"/>
                <w:lang w:val="en-US" w:bidi="th-TH"/>
              </w:rPr>
              <w:t xml:space="preserve">*Relation to nostro account </w:t>
            </w:r>
            <w:r w:rsidRPr="0072086F">
              <w:rPr>
                <w:rFonts w:eastAsia="Times New Roman"/>
                <w:noProof w:val="0"/>
                <w:color w:val="000000"/>
                <w:cs/>
                <w:lang w:val="en-US" w:bidi="th-TH"/>
              </w:rPr>
              <w:t xml:space="preserve">เช่น </w:t>
            </w:r>
            <w:r w:rsidRPr="0072086F">
              <w:rPr>
                <w:rFonts w:eastAsia="Times New Roman"/>
                <w:noProof w:val="0"/>
                <w:color w:val="000000"/>
                <w:lang w:val="en-US" w:bidi="th-TH"/>
              </w:rPr>
              <w:t xml:space="preserve">Account code number 12011313 (Nostro bank = JP </w:t>
            </w:r>
            <w:proofErr w:type="spellStart"/>
            <w:r w:rsidRPr="0072086F">
              <w:rPr>
                <w:rFonts w:eastAsia="Times New Roman"/>
                <w:noProof w:val="0"/>
                <w:color w:val="000000"/>
                <w:lang w:val="en-US" w:bidi="th-TH"/>
              </w:rPr>
              <w:t>mogan</w:t>
            </w:r>
            <w:proofErr w:type="spellEnd"/>
            <w:r w:rsidRPr="0072086F">
              <w:rPr>
                <w:rFonts w:eastAsia="Times New Roman"/>
                <w:noProof w:val="0"/>
                <w:color w:val="000000"/>
                <w:lang w:val="en-US" w:bidi="th-TH"/>
              </w:rPr>
              <w:t>)</w:t>
            </w:r>
          </w:p>
          <w:p w14:paraId="12482CC4" w14:textId="77777777" w:rsidR="009F5E6E" w:rsidRPr="0072086F" w:rsidRDefault="009F5E6E" w:rsidP="00181D12">
            <w:pPr>
              <w:rPr>
                <w:rFonts w:eastAsia="Times New Roman"/>
                <w:noProof w:val="0"/>
                <w:color w:val="000000"/>
                <w:lang w:val="en-US" w:bidi="th-TH"/>
              </w:rPr>
            </w:pPr>
          </w:p>
          <w:p w14:paraId="75EA1AE4" w14:textId="77777777" w:rsidR="009F5E6E" w:rsidRPr="0072086F" w:rsidRDefault="009F5E6E" w:rsidP="00181D12">
            <w:pPr>
              <w:rPr>
                <w:rFonts w:eastAsia="Times New Roman"/>
                <w:noProof w:val="0"/>
                <w:color w:val="000000"/>
                <w:lang w:val="en-US" w:bidi="th-TH"/>
              </w:rPr>
            </w:pPr>
            <w:r w:rsidRPr="0072086F">
              <w:rPr>
                <w:rFonts w:eastAsia="Times New Roman"/>
                <w:noProof w:val="0"/>
                <w:color w:val="000000"/>
                <w:lang w:val="en-US" w:bidi="th-TH"/>
              </w:rPr>
              <w:lastRenderedPageBreak/>
              <w:t>For cashier cheque, show internal code (from bank side)</w:t>
            </w:r>
          </w:p>
          <w:p w14:paraId="311685CE" w14:textId="65BADA8C" w:rsidR="009F5E6E" w:rsidRPr="0072086F" w:rsidRDefault="009F5E6E" w:rsidP="00181D12">
            <w:pPr>
              <w:rPr>
                <w:rFonts w:eastAsia="Times New Roman"/>
                <w:noProof w:val="0"/>
                <w:color w:val="000000"/>
                <w:lang w:val="en-US" w:bidi="th-TH"/>
              </w:rPr>
            </w:pPr>
            <w:r w:rsidRPr="0072086F">
              <w:rPr>
                <w:rFonts w:eastAsia="Times New Roman"/>
                <w:noProof w:val="0"/>
                <w:color w:val="0070C0"/>
                <w:cs/>
                <w:lang w:val="en-US" w:bidi="th-TH"/>
              </w:rPr>
              <w:t xml:space="preserve">รับ เช็ค ต่างธนาคารเพื่อชำระหนี้  แสดง </w:t>
            </w:r>
            <w:r w:rsidRPr="0072086F">
              <w:rPr>
                <w:rFonts w:eastAsia="Times New Roman"/>
                <w:noProof w:val="0"/>
                <w:color w:val="0070C0"/>
                <w:lang w:val="en-US" w:bidi="th-TH"/>
              </w:rPr>
              <w:t xml:space="preserve">internal account </w:t>
            </w:r>
            <w:r w:rsidRPr="0072086F">
              <w:rPr>
                <w:rFonts w:eastAsia="Times New Roman"/>
                <w:noProof w:val="0"/>
                <w:color w:val="0070C0"/>
                <w:cs/>
                <w:lang w:val="en-US" w:bidi="th-TH"/>
              </w:rPr>
              <w:t xml:space="preserve">ที่แสดง </w:t>
            </w:r>
            <w:r w:rsidRPr="0072086F">
              <w:rPr>
                <w:rFonts w:eastAsia="Times New Roman"/>
                <w:noProof w:val="0"/>
                <w:color w:val="0070C0"/>
                <w:lang w:val="en-US" w:bidi="th-TH"/>
              </w:rPr>
              <w:t xml:space="preserve">Account code </w:t>
            </w:r>
            <w:r w:rsidRPr="0072086F">
              <w:rPr>
                <w:rFonts w:eastAsia="Times New Roman"/>
                <w:noProof w:val="0"/>
                <w:color w:val="0070C0"/>
                <w:cs/>
                <w:lang w:val="en-US" w:bidi="th-TH"/>
              </w:rPr>
              <w:t xml:space="preserve">ที่เป็น </w:t>
            </w:r>
            <w:r w:rsidRPr="0072086F">
              <w:rPr>
                <w:rFonts w:eastAsia="Times New Roman"/>
                <w:noProof w:val="0"/>
                <w:color w:val="0070C0"/>
                <w:lang w:val="en-US" w:bidi="th-TH"/>
              </w:rPr>
              <w:t>C/A BOT</w:t>
            </w:r>
            <w:r w:rsidRPr="0072086F">
              <w:rPr>
                <w:rFonts w:eastAsia="Times New Roman"/>
                <w:noProof w:val="0"/>
                <w:color w:val="0070C0"/>
                <w:cs/>
                <w:lang w:val="en-US" w:bidi="th-TH"/>
              </w:rPr>
              <w:t xml:space="preserve"> </w:t>
            </w:r>
            <w:r w:rsidRPr="0072086F">
              <w:rPr>
                <w:rFonts w:eastAsia="Times New Roman"/>
                <w:noProof w:val="0"/>
                <w:color w:val="0070C0"/>
                <w:lang w:val="en-US" w:bidi="th-TH"/>
              </w:rPr>
              <w:t xml:space="preserve"> (</w:t>
            </w:r>
            <w:r w:rsidRPr="0072086F">
              <w:rPr>
                <w:rFonts w:eastAsia="Times New Roman"/>
                <w:noProof w:val="0"/>
                <w:color w:val="0070C0"/>
                <w:cs/>
                <w:lang w:val="en-US" w:bidi="th-TH"/>
              </w:rPr>
              <w:t>มาจากผังบัญชีธนาคาร</w:t>
            </w:r>
            <w:r w:rsidRPr="0072086F">
              <w:rPr>
                <w:rFonts w:eastAsia="Times New Roman"/>
                <w:noProof w:val="0"/>
                <w:color w:val="0070C0"/>
                <w:lang w:val="en-US" w:bidi="th-TH"/>
              </w:rPr>
              <w:t>)</w:t>
            </w:r>
            <w:r w:rsidRPr="0072086F">
              <w:rPr>
                <w:rFonts w:eastAsia="Times New Roman"/>
                <w:noProof w:val="0"/>
                <w:color w:val="000000"/>
                <w:lang w:val="en-US" w:bidi="th-TH"/>
              </w:rPr>
              <w:t>ax account number</w:t>
            </w:r>
            <w:r w:rsidRPr="0072086F">
              <w:rPr>
                <w:rFonts w:eastAsia="Times New Roman"/>
                <w:noProof w:val="0"/>
                <w:color w:val="000000"/>
                <w:cs/>
                <w:lang w:val="en-US" w:bidi="th-TH"/>
              </w:rPr>
              <w:t xml:space="preserve"> </w:t>
            </w:r>
            <w:r w:rsidRPr="0072086F">
              <w:rPr>
                <w:rFonts w:eastAsia="Times New Roman"/>
                <w:noProof w:val="0"/>
                <w:color w:val="000000"/>
                <w:lang w:val="en-US" w:bidi="th-TH"/>
              </w:rPr>
              <w:t>12011101) (C/A BOT)</w:t>
            </w:r>
          </w:p>
          <w:p w14:paraId="22FF1BDC" w14:textId="77777777" w:rsidR="009542E6" w:rsidRPr="0072086F" w:rsidRDefault="009542E6" w:rsidP="00181D12">
            <w:pPr>
              <w:rPr>
                <w:rFonts w:eastAsia="Times New Roman"/>
                <w:noProof w:val="0"/>
                <w:color w:val="000000"/>
                <w:cs/>
                <w:lang w:val="en-US" w:bidi="th-TH"/>
              </w:rPr>
            </w:pPr>
          </w:p>
        </w:tc>
        <w:tc>
          <w:tcPr>
            <w:tcW w:w="2466" w:type="dxa"/>
            <w:shd w:val="clear" w:color="auto" w:fill="auto"/>
            <w:noWrap/>
          </w:tcPr>
          <w:p w14:paraId="45FDD3DB" w14:textId="77777777" w:rsidR="009542E6" w:rsidRPr="0072086F" w:rsidRDefault="009542E6" w:rsidP="00181D12">
            <w:pPr>
              <w:rPr>
                <w:rFonts w:eastAsia="Times New Roman"/>
                <w:noProof w:val="0"/>
                <w:color w:val="000000"/>
                <w:lang w:val="en-US" w:bidi="th-TH"/>
              </w:rPr>
            </w:pPr>
          </w:p>
          <w:p w14:paraId="3FC180BE" w14:textId="63978B84" w:rsidR="009542E6" w:rsidRPr="0072086F" w:rsidRDefault="009542E6" w:rsidP="00181D12">
            <w:pPr>
              <w:rPr>
                <w:rFonts w:eastAsia="Times New Roman"/>
                <w:noProof w:val="0"/>
                <w:color w:val="000000"/>
                <w:lang w:val="en-US" w:bidi="th-TH"/>
              </w:rPr>
            </w:pPr>
          </w:p>
        </w:tc>
        <w:tc>
          <w:tcPr>
            <w:tcW w:w="1944" w:type="dxa"/>
            <w:shd w:val="clear" w:color="auto" w:fill="auto"/>
            <w:noWrap/>
          </w:tcPr>
          <w:p w14:paraId="7D74D076" w14:textId="607B1292"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847438811"/>
                <w:placeholder>
                  <w:docPart w:val="04A48053391143A9BE9AA472FC8FE72F"/>
                </w:placeholder>
                <w:showingPlcHdr/>
                <w:dropDownList>
                  <w:listItem w:displayText="Supported" w:value="Supported"/>
                  <w:listItem w:displayText="To be develop" w:value="To be develop"/>
                  <w:listItem w:displayText="Drop" w:value="Drop"/>
                </w:dropDownList>
              </w:sdtPr>
              <w:sdtContent>
                <w:r w:rsidR="00181D12" w:rsidRPr="00181D12">
                  <w:rPr>
                    <w:rStyle w:val="PlaceholderText"/>
                  </w:rPr>
                  <w:t>Choose an item.</w:t>
                </w:r>
              </w:sdtContent>
            </w:sdt>
          </w:p>
        </w:tc>
      </w:tr>
      <w:tr w:rsidR="009542E6" w:rsidRPr="00181D12" w14:paraId="682F613F" w14:textId="77777777" w:rsidTr="0072086F">
        <w:trPr>
          <w:trHeight w:val="290"/>
        </w:trPr>
        <w:tc>
          <w:tcPr>
            <w:tcW w:w="3093" w:type="dxa"/>
            <w:shd w:val="clear" w:color="auto" w:fill="auto"/>
            <w:noWrap/>
          </w:tcPr>
          <w:p w14:paraId="6A1F5474" w14:textId="78E3302E" w:rsidR="009542E6" w:rsidRPr="0072086F" w:rsidDel="002F5E80" w:rsidRDefault="009542E6" w:rsidP="00181D12">
            <w:pPr>
              <w:rPr>
                <w:rFonts w:eastAsia="Times New Roman"/>
                <w:noProof w:val="0"/>
                <w:color w:val="000000"/>
                <w:lang w:val="en-US" w:bidi="th-TH"/>
              </w:rPr>
            </w:pPr>
            <w:r w:rsidRPr="0072086F">
              <w:rPr>
                <w:rFonts w:eastAsia="Times New Roman"/>
                <w:noProof w:val="0"/>
                <w:color w:val="000000"/>
                <w:lang w:val="en-US" w:bidi="th-TH"/>
              </w:rPr>
              <w:t xml:space="preserve">Total by </w:t>
            </w:r>
          </w:p>
        </w:tc>
        <w:tc>
          <w:tcPr>
            <w:tcW w:w="2550" w:type="dxa"/>
          </w:tcPr>
          <w:p w14:paraId="01F191EA" w14:textId="1C747BC0" w:rsidR="009F5E6E" w:rsidRDefault="000D1BED" w:rsidP="00181D12">
            <w:pPr>
              <w:rPr>
                <w:rFonts w:eastAsia="Times New Roman"/>
                <w:noProof w:val="0"/>
                <w:color w:val="000000"/>
                <w:lang w:val="en-US" w:bidi="th-TH"/>
              </w:rPr>
            </w:pPr>
            <w:r>
              <w:rPr>
                <w:rFonts w:eastAsia="Times New Roman"/>
                <w:noProof w:val="0"/>
                <w:color w:val="000000"/>
                <w:lang w:val="en-US" w:bidi="th-TH"/>
              </w:rPr>
              <w:t>T</w:t>
            </w:r>
            <w:r w:rsidR="009F5E6E" w:rsidRPr="0072086F">
              <w:rPr>
                <w:rFonts w:eastAsia="Times New Roman"/>
                <w:noProof w:val="0"/>
                <w:color w:val="000000"/>
                <w:lang w:val="en-US" w:bidi="th-TH"/>
              </w:rPr>
              <w:t>ype of payment made/received</w:t>
            </w:r>
          </w:p>
          <w:p w14:paraId="3BD31618" w14:textId="77777777" w:rsidR="000D1BED" w:rsidRPr="0072086F" w:rsidRDefault="000D1BED" w:rsidP="000D1BED">
            <w:pPr>
              <w:rPr>
                <w:rFonts w:eastAsia="Times New Roman"/>
                <w:noProof w:val="0"/>
                <w:color w:val="0070C0"/>
                <w:lang w:val="en-US" w:bidi="th-TH"/>
              </w:rPr>
            </w:pPr>
            <w:r w:rsidRPr="0072086F">
              <w:rPr>
                <w:rFonts w:eastAsia="Times New Roman"/>
                <w:noProof w:val="0"/>
                <w:color w:val="0070C0"/>
                <w:cs/>
                <w:lang w:val="en-US" w:bidi="th-TH"/>
              </w:rPr>
              <w:t>ประเภทการรับชำระ</w:t>
            </w:r>
            <w:r w:rsidRPr="0072086F">
              <w:rPr>
                <w:rFonts w:eastAsia="Times New Roman"/>
                <w:noProof w:val="0"/>
                <w:color w:val="0070C0"/>
                <w:lang w:val="en-US" w:bidi="th-TH"/>
              </w:rPr>
              <w:t xml:space="preserve">/ </w:t>
            </w:r>
            <w:r w:rsidRPr="0072086F">
              <w:rPr>
                <w:rFonts w:eastAsia="Times New Roman"/>
                <w:noProof w:val="0"/>
                <w:color w:val="0070C0"/>
                <w:cs/>
                <w:lang w:val="en-US" w:bidi="th-TH"/>
              </w:rPr>
              <w:t>การจ่าย</w:t>
            </w:r>
          </w:p>
          <w:p w14:paraId="09D294EA" w14:textId="77777777" w:rsidR="009F5E6E" w:rsidRPr="0072086F" w:rsidRDefault="009F5E6E" w:rsidP="00181D12">
            <w:pPr>
              <w:rPr>
                <w:rFonts w:eastAsia="Times New Roman"/>
                <w:noProof w:val="0"/>
                <w:color w:val="000000"/>
                <w:lang w:val="en-US" w:bidi="th-TH"/>
              </w:rPr>
            </w:pPr>
          </w:p>
          <w:p w14:paraId="428ACB01" w14:textId="454882E6" w:rsidR="009F5E6E" w:rsidRPr="0072086F" w:rsidRDefault="009F5E6E" w:rsidP="00181D12">
            <w:pPr>
              <w:rPr>
                <w:rFonts w:eastAsia="Times New Roman"/>
                <w:noProof w:val="0"/>
                <w:color w:val="000000"/>
                <w:lang w:val="en-US" w:bidi="th-TH"/>
              </w:rPr>
            </w:pPr>
            <w:r w:rsidRPr="0072086F">
              <w:rPr>
                <w:rFonts w:eastAsia="Times New Roman"/>
                <w:noProof w:val="0"/>
                <w:color w:val="000000"/>
                <w:lang w:val="en-US" w:bidi="th-TH"/>
              </w:rPr>
              <w:t>Separate by making or receiving payment</w:t>
            </w:r>
          </w:p>
          <w:p w14:paraId="363AEF3E" w14:textId="619ACD49" w:rsidR="009542E6" w:rsidRPr="0072086F" w:rsidRDefault="009F5E6E" w:rsidP="00181D12">
            <w:pPr>
              <w:rPr>
                <w:rFonts w:eastAsia="Times New Roman"/>
                <w:noProof w:val="0"/>
                <w:color w:val="000000"/>
                <w:cs/>
                <w:lang w:val="en-US" w:bidi="th-TH"/>
              </w:rPr>
            </w:pPr>
            <w:r w:rsidRPr="0072086F">
              <w:rPr>
                <w:rFonts w:eastAsia="Times New Roman"/>
                <w:noProof w:val="0"/>
                <w:color w:val="0070C0"/>
                <w:cs/>
                <w:lang w:val="en-US" w:bidi="th-TH"/>
              </w:rPr>
              <w:t>แยกประเภทการรับชำระและจ่าย</w:t>
            </w:r>
          </w:p>
        </w:tc>
        <w:tc>
          <w:tcPr>
            <w:tcW w:w="2466" w:type="dxa"/>
            <w:shd w:val="clear" w:color="auto" w:fill="auto"/>
            <w:noWrap/>
          </w:tcPr>
          <w:p w14:paraId="4EF7C333" w14:textId="3EBC3FA2" w:rsidR="009542E6" w:rsidRPr="0072086F" w:rsidDel="002F5E80" w:rsidRDefault="009542E6" w:rsidP="00181D12">
            <w:pPr>
              <w:rPr>
                <w:rFonts w:eastAsia="Times New Roman"/>
                <w:noProof w:val="0"/>
                <w:color w:val="000000"/>
                <w:lang w:val="en-US" w:bidi="th-TH"/>
              </w:rPr>
            </w:pPr>
          </w:p>
        </w:tc>
        <w:tc>
          <w:tcPr>
            <w:tcW w:w="1944" w:type="dxa"/>
            <w:shd w:val="clear" w:color="auto" w:fill="auto"/>
            <w:noWrap/>
          </w:tcPr>
          <w:p w14:paraId="12086C4C" w14:textId="6A3A951D"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2028512862"/>
                <w:placeholder>
                  <w:docPart w:val="EDCB3C6A294C4289BF65514E63A2F498"/>
                </w:placeholder>
                <w:showingPlcHdr/>
                <w:dropDownList>
                  <w:listItem w:displayText="Supported" w:value="Supported"/>
                  <w:listItem w:displayText="To be develop" w:value="To be develop"/>
                  <w:listItem w:displayText="Drop" w:value="Drop"/>
                </w:dropDownList>
              </w:sdtPr>
              <w:sdtContent>
                <w:r w:rsidR="00181D12" w:rsidRPr="00181D12">
                  <w:rPr>
                    <w:rStyle w:val="PlaceholderText"/>
                  </w:rPr>
                  <w:t>Choose an item.</w:t>
                </w:r>
              </w:sdtContent>
            </w:sdt>
          </w:p>
        </w:tc>
      </w:tr>
      <w:tr w:rsidR="009542E6" w:rsidRPr="00181D12" w14:paraId="6B2E9751" w14:textId="77777777" w:rsidTr="0072086F">
        <w:trPr>
          <w:trHeight w:val="290"/>
        </w:trPr>
        <w:tc>
          <w:tcPr>
            <w:tcW w:w="3093" w:type="dxa"/>
            <w:shd w:val="clear" w:color="auto" w:fill="auto"/>
            <w:noWrap/>
          </w:tcPr>
          <w:p w14:paraId="7B8FB23E" w14:textId="79A1CB29"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Total by</w:t>
            </w:r>
            <w:r w:rsidRPr="0072086F">
              <w:rPr>
                <w:rFonts w:eastAsia="Times New Roman"/>
                <w:noProof w:val="0"/>
                <w:color w:val="000000"/>
                <w:cs/>
                <w:lang w:val="en-US" w:bidi="th-TH"/>
              </w:rPr>
              <w:t xml:space="preserve"> </w:t>
            </w:r>
            <w:r w:rsidRPr="0072086F">
              <w:rPr>
                <w:rFonts w:eastAsia="Times New Roman"/>
                <w:noProof w:val="0"/>
                <w:color w:val="000000"/>
                <w:lang w:val="en-US" w:bidi="th-TH"/>
              </w:rPr>
              <w:t>currency wise</w:t>
            </w:r>
          </w:p>
        </w:tc>
        <w:tc>
          <w:tcPr>
            <w:tcW w:w="2550" w:type="dxa"/>
          </w:tcPr>
          <w:p w14:paraId="0FF452EE" w14:textId="77777777" w:rsidR="009542E6" w:rsidRDefault="009F5E6E" w:rsidP="00181D12">
            <w:pPr>
              <w:rPr>
                <w:rFonts w:eastAsia="Times New Roman"/>
                <w:noProof w:val="0"/>
                <w:color w:val="000000"/>
                <w:lang w:val="en-US" w:bidi="th-TH"/>
              </w:rPr>
            </w:pPr>
            <w:r w:rsidRPr="0072086F">
              <w:rPr>
                <w:rFonts w:eastAsia="Times New Roman"/>
                <w:noProof w:val="0"/>
                <w:color w:val="000000"/>
                <w:lang w:val="en-US" w:bidi="th-TH"/>
              </w:rPr>
              <w:t xml:space="preserve">Separate </w:t>
            </w:r>
            <w:proofErr w:type="spellStart"/>
            <w:r w:rsidRPr="0072086F">
              <w:rPr>
                <w:rFonts w:eastAsia="Times New Roman"/>
                <w:noProof w:val="0"/>
                <w:color w:val="000000"/>
                <w:lang w:val="en-US" w:bidi="th-TH"/>
              </w:rPr>
              <w:t>currencywise</w:t>
            </w:r>
            <w:proofErr w:type="spellEnd"/>
            <w:r w:rsidRPr="0072086F">
              <w:rPr>
                <w:rFonts w:eastAsia="Times New Roman"/>
                <w:noProof w:val="0"/>
                <w:color w:val="000000"/>
                <w:lang w:val="en-US" w:bidi="th-TH"/>
              </w:rPr>
              <w:t xml:space="preserve"> following payment receiving type</w:t>
            </w:r>
          </w:p>
          <w:p w14:paraId="55C91B02" w14:textId="77777777" w:rsidR="0053040D" w:rsidRPr="0072086F" w:rsidRDefault="0053040D" w:rsidP="0053040D">
            <w:pPr>
              <w:rPr>
                <w:rFonts w:eastAsia="Times New Roman"/>
                <w:noProof w:val="0"/>
                <w:color w:val="0070C0"/>
                <w:lang w:val="en-US" w:bidi="th-TH"/>
              </w:rPr>
            </w:pPr>
            <w:r w:rsidRPr="0072086F">
              <w:rPr>
                <w:rFonts w:eastAsia="Times New Roman"/>
                <w:noProof w:val="0"/>
                <w:color w:val="0070C0"/>
                <w:cs/>
                <w:lang w:val="en-US" w:bidi="th-TH"/>
              </w:rPr>
              <w:t xml:space="preserve">แยก </w:t>
            </w:r>
            <w:r w:rsidRPr="0072086F">
              <w:rPr>
                <w:rFonts w:eastAsia="Times New Roman"/>
                <w:noProof w:val="0"/>
                <w:color w:val="0070C0"/>
                <w:lang w:val="en-US"/>
              </w:rPr>
              <w:t xml:space="preserve">currency wise </w:t>
            </w:r>
            <w:r w:rsidRPr="0072086F">
              <w:rPr>
                <w:rFonts w:eastAsia="Times New Roman"/>
                <w:noProof w:val="0"/>
                <w:color w:val="0070C0"/>
                <w:cs/>
                <w:lang w:val="en-US" w:bidi="th-TH"/>
              </w:rPr>
              <w:t>ตาม ประเภทรับชำระ</w:t>
            </w:r>
          </w:p>
          <w:p w14:paraId="238F9873" w14:textId="0BCCF66A" w:rsidR="0053040D" w:rsidRPr="0072086F" w:rsidRDefault="0053040D" w:rsidP="00181D12">
            <w:pPr>
              <w:rPr>
                <w:rFonts w:eastAsia="Times New Roman"/>
                <w:noProof w:val="0"/>
                <w:color w:val="000000"/>
                <w:cs/>
                <w:lang w:val="en-US" w:bidi="th-TH"/>
              </w:rPr>
            </w:pPr>
          </w:p>
        </w:tc>
        <w:tc>
          <w:tcPr>
            <w:tcW w:w="2466" w:type="dxa"/>
            <w:shd w:val="clear" w:color="auto" w:fill="auto"/>
            <w:noWrap/>
          </w:tcPr>
          <w:p w14:paraId="52B5E690" w14:textId="14B8F414" w:rsidR="009542E6" w:rsidRPr="0072086F" w:rsidRDefault="009542E6" w:rsidP="00181D12">
            <w:pPr>
              <w:rPr>
                <w:rFonts w:eastAsia="Times New Roman"/>
                <w:noProof w:val="0"/>
                <w:color w:val="000000"/>
                <w:cs/>
                <w:lang w:val="en-US" w:bidi="th-TH"/>
              </w:rPr>
            </w:pPr>
          </w:p>
        </w:tc>
        <w:tc>
          <w:tcPr>
            <w:tcW w:w="1944" w:type="dxa"/>
            <w:shd w:val="clear" w:color="auto" w:fill="auto"/>
            <w:noWrap/>
          </w:tcPr>
          <w:p w14:paraId="275B0DD6" w14:textId="75AFFCAC"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628556827"/>
                <w:placeholder>
                  <w:docPart w:val="80701BBD7837481BBFFE8E2098FFDF47"/>
                </w:placeholder>
                <w:showingPlcHdr/>
                <w:dropDownList>
                  <w:listItem w:displayText="Supported" w:value="Supported"/>
                  <w:listItem w:displayText="To be develop" w:value="To be develop"/>
                  <w:listItem w:displayText="Drop" w:value="Drop"/>
                </w:dropDownList>
              </w:sdtPr>
              <w:sdtContent>
                <w:r w:rsidR="00181D12" w:rsidRPr="00181D12">
                  <w:rPr>
                    <w:rStyle w:val="PlaceholderText"/>
                  </w:rPr>
                  <w:t>Choose an item.</w:t>
                </w:r>
              </w:sdtContent>
            </w:sdt>
          </w:p>
        </w:tc>
      </w:tr>
      <w:tr w:rsidR="009542E6" w:rsidRPr="00181D12" w14:paraId="2102C6A8" w14:textId="77777777" w:rsidTr="0072086F">
        <w:trPr>
          <w:trHeight w:val="290"/>
        </w:trPr>
        <w:tc>
          <w:tcPr>
            <w:tcW w:w="3093" w:type="dxa"/>
            <w:shd w:val="clear" w:color="auto" w:fill="auto"/>
            <w:noWrap/>
          </w:tcPr>
          <w:p w14:paraId="28DA93A8" w14:textId="78AA7953"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 xml:space="preserve">Total by Type </w:t>
            </w:r>
          </w:p>
        </w:tc>
        <w:tc>
          <w:tcPr>
            <w:tcW w:w="2550" w:type="dxa"/>
          </w:tcPr>
          <w:p w14:paraId="3B5032CC" w14:textId="77777777" w:rsidR="009542E6" w:rsidRPr="0072086F" w:rsidRDefault="009F5E6E" w:rsidP="00181D12">
            <w:pPr>
              <w:rPr>
                <w:rFonts w:eastAsia="Times New Roman"/>
                <w:noProof w:val="0"/>
                <w:color w:val="000000"/>
                <w:lang w:val="en-US" w:bidi="th-TH"/>
              </w:rPr>
            </w:pPr>
            <w:r w:rsidRPr="0072086F">
              <w:rPr>
                <w:rFonts w:eastAsia="Times New Roman"/>
                <w:noProof w:val="0"/>
                <w:color w:val="000000"/>
                <w:lang w:val="en-US" w:bidi="th-TH"/>
              </w:rPr>
              <w:t>Separate</w:t>
            </w:r>
            <w:r w:rsidRPr="0072086F">
              <w:rPr>
                <w:rFonts w:eastAsia="Times New Roman"/>
                <w:noProof w:val="0"/>
                <w:color w:val="000000"/>
                <w:cs/>
                <w:lang w:val="en-US" w:bidi="th-TH"/>
              </w:rPr>
              <w:t xml:space="preserve"> </w:t>
            </w:r>
            <w:r w:rsidRPr="0072086F">
              <w:rPr>
                <w:rFonts w:eastAsia="Times New Roman"/>
                <w:noProof w:val="0"/>
                <w:color w:val="000000"/>
                <w:lang w:val="en-US" w:bidi="th-TH"/>
              </w:rPr>
              <w:t>debit note, credit note, Fee, Interest</w:t>
            </w:r>
          </w:p>
          <w:p w14:paraId="412F6EB4" w14:textId="7F9E414C" w:rsidR="00867A08" w:rsidRPr="0072086F" w:rsidRDefault="00867A08" w:rsidP="00181D12">
            <w:pPr>
              <w:rPr>
                <w:rFonts w:eastAsia="Times New Roman"/>
                <w:noProof w:val="0"/>
                <w:color w:val="000000"/>
                <w:cs/>
                <w:lang w:val="en-US" w:bidi="th-TH"/>
              </w:rPr>
            </w:pPr>
            <w:r w:rsidRPr="0072086F">
              <w:rPr>
                <w:rFonts w:eastAsia="Times New Roman"/>
                <w:noProof w:val="0"/>
                <w:color w:val="000000"/>
                <w:lang w:val="en-US" w:bidi="th-TH"/>
              </w:rPr>
              <w:t>(</w:t>
            </w:r>
            <w:r w:rsidR="006A28DC">
              <w:rPr>
                <w:rFonts w:eastAsia="Times New Roman"/>
                <w:noProof w:val="0"/>
                <w:color w:val="000000"/>
                <w:lang w:val="en-US" w:bidi="th-TH"/>
              </w:rPr>
              <w:t>T</w:t>
            </w:r>
            <w:r w:rsidRPr="0072086F">
              <w:rPr>
                <w:rFonts w:eastAsia="Times New Roman"/>
                <w:noProof w:val="0"/>
                <w:color w:val="000000"/>
                <w:lang w:val="en-US" w:bidi="th-TH"/>
              </w:rPr>
              <w:t>otal by payment type)</w:t>
            </w:r>
          </w:p>
        </w:tc>
        <w:tc>
          <w:tcPr>
            <w:tcW w:w="2466" w:type="dxa"/>
            <w:shd w:val="clear" w:color="auto" w:fill="auto"/>
            <w:noWrap/>
          </w:tcPr>
          <w:p w14:paraId="645F5777" w14:textId="65CAD0D1" w:rsidR="009542E6" w:rsidRPr="0072086F" w:rsidRDefault="009542E6" w:rsidP="00181D12">
            <w:pPr>
              <w:rPr>
                <w:rFonts w:eastAsia="Times New Roman"/>
                <w:noProof w:val="0"/>
                <w:color w:val="000000"/>
                <w:lang w:val="en-US" w:bidi="th-TH"/>
              </w:rPr>
            </w:pPr>
          </w:p>
        </w:tc>
        <w:tc>
          <w:tcPr>
            <w:tcW w:w="1944" w:type="dxa"/>
            <w:shd w:val="clear" w:color="auto" w:fill="auto"/>
            <w:noWrap/>
          </w:tcPr>
          <w:p w14:paraId="38AB5C5A" w14:textId="6ACE00CE"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1056978805"/>
                <w:placeholder>
                  <w:docPart w:val="291658A1D9ED4C97AA525E3E19C885F2"/>
                </w:placeholder>
                <w:showingPlcHdr/>
                <w:dropDownList>
                  <w:listItem w:displayText="Supported" w:value="Supported"/>
                  <w:listItem w:displayText="To be develop" w:value="To be develop"/>
                  <w:listItem w:displayText="Drop" w:value="Drop"/>
                </w:dropDownList>
              </w:sdtPr>
              <w:sdtContent>
                <w:r w:rsidR="00181D12" w:rsidRPr="00181D12">
                  <w:rPr>
                    <w:rStyle w:val="PlaceholderText"/>
                  </w:rPr>
                  <w:t>Choose an item.</w:t>
                </w:r>
              </w:sdtContent>
            </w:sdt>
          </w:p>
        </w:tc>
      </w:tr>
      <w:tr w:rsidR="009542E6" w:rsidRPr="00181D12" w14:paraId="2A9C9A22" w14:textId="77777777" w:rsidTr="0072086F">
        <w:trPr>
          <w:trHeight w:val="290"/>
        </w:trPr>
        <w:tc>
          <w:tcPr>
            <w:tcW w:w="3093" w:type="dxa"/>
            <w:shd w:val="clear" w:color="auto" w:fill="auto"/>
            <w:noWrap/>
          </w:tcPr>
          <w:p w14:paraId="6A667D9B" w14:textId="62AD1762" w:rsidR="009542E6" w:rsidRPr="0072086F" w:rsidRDefault="009542E6" w:rsidP="00181D12">
            <w:pPr>
              <w:rPr>
                <w:rFonts w:eastAsia="Times New Roman"/>
                <w:noProof w:val="0"/>
                <w:color w:val="000000"/>
                <w:lang w:val="en-US" w:bidi="th-TH"/>
              </w:rPr>
            </w:pPr>
            <w:r w:rsidRPr="0072086F">
              <w:rPr>
                <w:rFonts w:eastAsia="Times New Roman"/>
                <w:noProof w:val="0"/>
                <w:color w:val="000000"/>
                <w:lang w:val="en-US" w:bidi="th-TH"/>
              </w:rPr>
              <w:t>Total item</w:t>
            </w:r>
          </w:p>
        </w:tc>
        <w:tc>
          <w:tcPr>
            <w:tcW w:w="2550" w:type="dxa"/>
          </w:tcPr>
          <w:p w14:paraId="25195C34" w14:textId="05A0E1BD" w:rsidR="009542E6" w:rsidRPr="0072086F" w:rsidRDefault="00867A08" w:rsidP="00181D12">
            <w:pPr>
              <w:rPr>
                <w:rFonts w:eastAsia="Times New Roman"/>
                <w:noProof w:val="0"/>
                <w:color w:val="000000"/>
                <w:cs/>
                <w:lang w:val="en-US" w:bidi="th-TH"/>
              </w:rPr>
            </w:pPr>
            <w:r w:rsidRPr="0072086F">
              <w:rPr>
                <w:rFonts w:eastAsia="Times New Roman"/>
                <w:noProof w:val="0"/>
                <w:color w:val="000000"/>
                <w:lang w:val="en-US" w:bidi="th-TH"/>
              </w:rPr>
              <w:t>total by payment type</w:t>
            </w:r>
          </w:p>
        </w:tc>
        <w:tc>
          <w:tcPr>
            <w:tcW w:w="2466" w:type="dxa"/>
            <w:shd w:val="clear" w:color="auto" w:fill="auto"/>
            <w:noWrap/>
          </w:tcPr>
          <w:p w14:paraId="78ED9845" w14:textId="53B6C110" w:rsidR="009542E6" w:rsidRPr="0072086F" w:rsidRDefault="009542E6" w:rsidP="00181D12">
            <w:pPr>
              <w:rPr>
                <w:rFonts w:eastAsia="Times New Roman"/>
                <w:noProof w:val="0"/>
                <w:color w:val="000000"/>
                <w:cs/>
                <w:lang w:val="en-US" w:bidi="th-TH"/>
              </w:rPr>
            </w:pPr>
          </w:p>
        </w:tc>
        <w:tc>
          <w:tcPr>
            <w:tcW w:w="1944" w:type="dxa"/>
            <w:shd w:val="clear" w:color="auto" w:fill="auto"/>
            <w:noWrap/>
          </w:tcPr>
          <w:p w14:paraId="4DF77DA9" w14:textId="1216B26C" w:rsidR="009542E6" w:rsidRPr="0072086F" w:rsidRDefault="00000000" w:rsidP="00181D12">
            <w:pPr>
              <w:rPr>
                <w:rFonts w:eastAsia="Times New Roman"/>
                <w:noProof w:val="0"/>
                <w:color w:val="000000"/>
                <w:lang w:val="en-US" w:bidi="th-TH"/>
              </w:rPr>
            </w:pPr>
            <w:sdt>
              <w:sdtPr>
                <w:rPr>
                  <w:rFonts w:eastAsia="Times New Roman"/>
                  <w:noProof w:val="0"/>
                  <w:color w:val="000000"/>
                  <w:lang w:val="en-US" w:bidi="th-TH"/>
                </w:rPr>
                <w:id w:val="-34354599"/>
                <w:placeholder>
                  <w:docPart w:val="CA3BFF1A484A4478B40B9C4F6EA46679"/>
                </w:placeholder>
                <w:showingPlcHdr/>
                <w:dropDownList>
                  <w:listItem w:displayText="Supported" w:value="Supported"/>
                  <w:listItem w:displayText="To be develop" w:value="To be develop"/>
                  <w:listItem w:displayText="Drop" w:value="Drop"/>
                </w:dropDownList>
              </w:sdtPr>
              <w:sdtContent>
                <w:r w:rsidR="00181D12" w:rsidRPr="00181D12">
                  <w:rPr>
                    <w:rStyle w:val="PlaceholderText"/>
                  </w:rPr>
                  <w:t>Choose an item.</w:t>
                </w:r>
              </w:sdtContent>
            </w:sdt>
          </w:p>
        </w:tc>
      </w:tr>
    </w:tbl>
    <w:p w14:paraId="0DC93B4C" w14:textId="77777777" w:rsidR="0030334D" w:rsidRPr="0030334D" w:rsidRDefault="0030334D" w:rsidP="00FC1D5C">
      <w:pPr>
        <w:rPr>
          <w:cs/>
          <w:lang w:bidi="th-TH"/>
        </w:rPr>
      </w:pPr>
    </w:p>
    <w:p w14:paraId="78B4FB81" w14:textId="77777777" w:rsidR="00ED1461" w:rsidRDefault="00ED1461" w:rsidP="00ED1461">
      <w:pPr>
        <w:pStyle w:val="Heading3"/>
      </w:pPr>
      <w:bookmarkStart w:id="193" w:name="_Toc143189553"/>
      <w:r>
        <w:t>File / API Layout and Data Sheet</w:t>
      </w:r>
      <w:bookmarkEnd w:id="193"/>
    </w:p>
    <w:p w14:paraId="625F42FD" w14:textId="0E9D885A" w:rsidR="001E2A4C" w:rsidRPr="001E2A4C" w:rsidRDefault="001E2A4C" w:rsidP="0072086F">
      <w:pPr>
        <w:ind w:left="720" w:firstLine="720"/>
      </w:pPr>
      <w:r w:rsidRPr="00DF3C4F">
        <w:t>Not Applicable.</w:t>
      </w:r>
    </w:p>
    <w:p w14:paraId="522183C4" w14:textId="77777777" w:rsidR="00ED1461" w:rsidRDefault="00ED1461" w:rsidP="00ED1461">
      <w:pPr>
        <w:pStyle w:val="Heading3"/>
      </w:pPr>
      <w:bookmarkStart w:id="194" w:name="_Toc143189554"/>
      <w:r>
        <w:t>Report Layout and Data Sheet</w:t>
      </w:r>
      <w:bookmarkEnd w:id="194"/>
    </w:p>
    <w:p w14:paraId="17527340" w14:textId="182DAEBD" w:rsidR="001E2A4C" w:rsidRPr="001E2A4C" w:rsidRDefault="001E2A4C" w:rsidP="0072086F">
      <w:pPr>
        <w:ind w:left="720" w:firstLine="720"/>
      </w:pPr>
      <w:r w:rsidRPr="00DF3C4F">
        <w:t>Not Applicable.</w:t>
      </w:r>
    </w:p>
    <w:p w14:paraId="067167E8" w14:textId="6AC8D270" w:rsidR="00ED1461" w:rsidRDefault="00ED1461" w:rsidP="00ED1461">
      <w:pPr>
        <w:pStyle w:val="Heading3"/>
      </w:pPr>
      <w:bookmarkStart w:id="195" w:name="_Toc143189555"/>
      <w:r>
        <w:lastRenderedPageBreak/>
        <w:t>Additional Impacts</w:t>
      </w:r>
      <w:bookmarkEnd w:id="195"/>
    </w:p>
    <w:p w14:paraId="7C9CAA4B" w14:textId="77777777" w:rsidR="008074EB" w:rsidRDefault="008074EB" w:rsidP="008074EB">
      <w:pPr>
        <w:pStyle w:val="Heading4"/>
      </w:pPr>
      <w:bookmarkStart w:id="196" w:name="_Toc143189556"/>
      <w:r w:rsidRPr="0073013C">
        <w:t>Integration</w:t>
      </w:r>
      <w:bookmarkEnd w:id="196"/>
      <w:r w:rsidRPr="0073013C">
        <w:t xml:space="preserve"> </w:t>
      </w:r>
    </w:p>
    <w:p w14:paraId="6231947F" w14:textId="0E629264" w:rsidR="001E2A4C" w:rsidRPr="001E2A4C" w:rsidRDefault="001E2A4C" w:rsidP="0072086F">
      <w:pPr>
        <w:ind w:left="1440" w:firstLine="720"/>
      </w:pPr>
      <w:r w:rsidRPr="00DF3C4F">
        <w:t>Not Applicable.</w:t>
      </w:r>
    </w:p>
    <w:p w14:paraId="213DF629" w14:textId="77777777" w:rsidR="008074EB" w:rsidRDefault="008074EB" w:rsidP="008074EB">
      <w:pPr>
        <w:pStyle w:val="Heading4"/>
      </w:pPr>
      <w:bookmarkStart w:id="197" w:name="_Toc143189557"/>
      <w:r w:rsidRPr="0073013C">
        <w:t>Migration</w:t>
      </w:r>
      <w:bookmarkEnd w:id="197"/>
    </w:p>
    <w:p w14:paraId="35BA4D3B" w14:textId="77777777" w:rsidR="001E2A4C" w:rsidRPr="00B643D7" w:rsidRDefault="001E2A4C" w:rsidP="0072086F">
      <w:pPr>
        <w:ind w:left="1440" w:firstLine="720"/>
      </w:pPr>
      <w:r w:rsidRPr="00DF3C4F">
        <w:t>Not Applicable.</w:t>
      </w:r>
    </w:p>
    <w:p w14:paraId="2BA1F327" w14:textId="77777777" w:rsidR="001E2A4C" w:rsidRPr="001E2A4C" w:rsidRDefault="001E2A4C" w:rsidP="00C1611A"/>
    <w:p w14:paraId="271A412A" w14:textId="77777777" w:rsidR="00ED1461" w:rsidRDefault="00ED1461" w:rsidP="00ED1461"/>
    <w:p w14:paraId="588D73EC" w14:textId="77777777" w:rsidR="00BE53B3" w:rsidRDefault="00BE53B3" w:rsidP="00ED1461"/>
    <w:p w14:paraId="6D7B534E" w14:textId="77777777" w:rsidR="00BE53B3" w:rsidRDefault="00BE53B3" w:rsidP="00ED1461"/>
    <w:p w14:paraId="4612F6C5" w14:textId="7180057C" w:rsidR="008928CB" w:rsidRPr="008928CB" w:rsidRDefault="00BE53B3" w:rsidP="008928CB">
      <w:pPr>
        <w:pStyle w:val="Heading2"/>
      </w:pPr>
      <w:bookmarkStart w:id="198" w:name="_Toc143189558"/>
      <w:r w:rsidRPr="00BE53B3">
        <w:t>G/L summary (Outstanding) report</w:t>
      </w:r>
      <w:bookmarkEnd w:id="198"/>
    </w:p>
    <w:p w14:paraId="65807073" w14:textId="2A368920" w:rsidR="00ED1461" w:rsidRDefault="00ED1461" w:rsidP="00ED1461">
      <w:pPr>
        <w:pStyle w:val="Heading3"/>
      </w:pPr>
      <w:bookmarkStart w:id="199" w:name="_Toc143189559"/>
      <w:r>
        <w:t>S</w:t>
      </w:r>
      <w:r w:rsidRPr="00061B9D">
        <w:t>upported Sample Transaction and Case from Customer</w:t>
      </w:r>
      <w:bookmarkEnd w:id="199"/>
    </w:p>
    <w:p w14:paraId="0937526A" w14:textId="5C240721" w:rsidR="00466A54" w:rsidRPr="00466A54" w:rsidRDefault="00466A54" w:rsidP="00A317B0">
      <w:r>
        <w:rPr>
          <w:lang w:val="en-US" w:bidi="th-TH"/>
        </w:rPr>
        <w:drawing>
          <wp:inline distT="0" distB="0" distL="0" distR="0" wp14:anchorId="6D3262D0" wp14:editId="2CEFEC99">
            <wp:extent cx="6390005" cy="4752340"/>
            <wp:effectExtent l="0" t="0" r="0" b="0"/>
            <wp:docPr id="1984831011" name="Picture 19848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90005" cy="4752340"/>
                    </a:xfrm>
                    <a:prstGeom prst="rect">
                      <a:avLst/>
                    </a:prstGeom>
                  </pic:spPr>
                </pic:pic>
              </a:graphicData>
            </a:graphic>
          </wp:inline>
        </w:drawing>
      </w:r>
    </w:p>
    <w:p w14:paraId="7EB7DB77" w14:textId="7535634E" w:rsidR="00BE53B3" w:rsidRDefault="00BE53B3" w:rsidP="00BE53B3"/>
    <w:p w14:paraId="2D82D4FE" w14:textId="77777777" w:rsidR="00570AA7" w:rsidRDefault="00570AA7" w:rsidP="00BE53B3"/>
    <w:p w14:paraId="77C87488" w14:textId="77777777" w:rsidR="00570AA7" w:rsidRDefault="00570AA7" w:rsidP="00570AA7">
      <w:pPr>
        <w:ind w:left="426"/>
      </w:pPr>
      <w:r>
        <w:t xml:space="preserve">Note: </w:t>
      </w:r>
    </w:p>
    <w:p w14:paraId="27C6F087" w14:textId="77777777" w:rsidR="00430B25" w:rsidRPr="00430B25" w:rsidRDefault="00570AA7">
      <w:pPr>
        <w:pStyle w:val="ListParagraph"/>
        <w:numPr>
          <w:ilvl w:val="0"/>
          <w:numId w:val="11"/>
        </w:numPr>
        <w:rPr>
          <w:lang w:val="en-US" w:bidi="th-TH"/>
        </w:rPr>
      </w:pPr>
      <w:r>
        <w:rPr>
          <w:lang w:val="en-US" w:bidi="th-TH"/>
        </w:rPr>
        <w:lastRenderedPageBreak/>
        <w:t>All report are integate with ECM as End of day Process. (PDF Format).</w:t>
      </w:r>
      <w:r w:rsidR="00430B25">
        <w:rPr>
          <w:lang w:val="en-US" w:bidi="th-TH"/>
        </w:rPr>
        <w:t xml:space="preserve"> </w:t>
      </w:r>
      <w:r w:rsidR="00430B25" w:rsidRPr="00430B25">
        <w:rPr>
          <w:lang w:val="en-US" w:bidi="th-TH"/>
        </w:rPr>
        <w:t>If ECM can not supported to store PDF report from symmetri CBS that no need to store in ECM.</w:t>
      </w:r>
    </w:p>
    <w:p w14:paraId="1CC244CD" w14:textId="45BF935D" w:rsidR="00570AA7"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2024E585" w14:textId="496E6CE0" w:rsidR="00570AA7" w:rsidRPr="0072086F" w:rsidRDefault="00570AA7">
      <w:pPr>
        <w:pStyle w:val="ListParagraph"/>
        <w:numPr>
          <w:ilvl w:val="0"/>
          <w:numId w:val="11"/>
        </w:numPr>
        <w:rPr>
          <w:lang w:val="en-US" w:bidi="th-TH"/>
        </w:rPr>
      </w:pPr>
      <w:r w:rsidRPr="00570AA7">
        <w:rPr>
          <w:lang w:val="en-US" w:bidi="th-TH"/>
        </w:rPr>
        <w:t>This report is the same as the G/L Summary report (Final).</w:t>
      </w:r>
      <w:r>
        <w:rPr>
          <w:rFonts w:hint="cs"/>
          <w:cs/>
          <w:lang w:val="en-US" w:bidi="th-TH"/>
        </w:rPr>
        <w:t xml:space="preserve"> </w:t>
      </w:r>
    </w:p>
    <w:p w14:paraId="0B66CF5C" w14:textId="77777777" w:rsidR="00ED1461" w:rsidRDefault="00ED1461" w:rsidP="00ED1461">
      <w:pPr>
        <w:pStyle w:val="Heading3"/>
      </w:pPr>
      <w:bookmarkStart w:id="200" w:name="_Toc143189560"/>
      <w:r>
        <w:t>Menu Modification</w:t>
      </w:r>
      <w:bookmarkEnd w:id="200"/>
    </w:p>
    <w:p w14:paraId="443A5B18" w14:textId="053287D9" w:rsidR="001E2A4C" w:rsidRPr="001E2A4C" w:rsidRDefault="001E2A4C" w:rsidP="0072086F">
      <w:pPr>
        <w:ind w:left="720" w:firstLine="720"/>
      </w:pPr>
      <w:r w:rsidRPr="00DF3C4F">
        <w:t>Not Applicable.</w:t>
      </w:r>
    </w:p>
    <w:p w14:paraId="022DBF43" w14:textId="77777777" w:rsidR="00ED1461" w:rsidRDefault="00ED1461" w:rsidP="00ED1461">
      <w:pPr>
        <w:pStyle w:val="Heading3"/>
      </w:pPr>
      <w:bookmarkStart w:id="201" w:name="_Toc143189561"/>
      <w:r>
        <w:t>Screen Layout and Data Sheet</w:t>
      </w:r>
      <w:bookmarkEnd w:id="201"/>
    </w:p>
    <w:p w14:paraId="171009FD" w14:textId="437A66F5" w:rsidR="001E2A4C" w:rsidRPr="001E2A4C" w:rsidRDefault="001E2A4C" w:rsidP="0072086F">
      <w:pPr>
        <w:ind w:left="720" w:firstLine="720"/>
      </w:pPr>
      <w:r w:rsidRPr="00DF3C4F">
        <w:t>Not Applicable.</w:t>
      </w:r>
    </w:p>
    <w:p w14:paraId="4F8D420C" w14:textId="77777777" w:rsidR="00ED1461" w:rsidRDefault="00ED1461" w:rsidP="00ED1461">
      <w:pPr>
        <w:pStyle w:val="Heading3"/>
      </w:pPr>
      <w:bookmarkStart w:id="202" w:name="_Toc143189562"/>
      <w:r>
        <w:t>To-be Process</w:t>
      </w:r>
      <w:bookmarkEnd w:id="202"/>
    </w:p>
    <w:p w14:paraId="7D6B8149" w14:textId="77777777" w:rsidR="00CA5FAB" w:rsidRPr="00CA5FAB" w:rsidRDefault="00CA5FAB" w:rsidP="00377786">
      <w:pPr>
        <w:rPr>
          <w:lang w:bidi="th-TH"/>
        </w:rPr>
      </w:pPr>
    </w:p>
    <w:tbl>
      <w:tblPr>
        <w:tblStyle w:val="TableGrid"/>
        <w:tblW w:w="0" w:type="auto"/>
        <w:jc w:val="center"/>
        <w:tblLook w:val="04A0" w:firstRow="1" w:lastRow="0" w:firstColumn="1" w:lastColumn="0" w:noHBand="0" w:noVBand="1"/>
      </w:tblPr>
      <w:tblGrid>
        <w:gridCol w:w="3103"/>
        <w:gridCol w:w="6230"/>
      </w:tblGrid>
      <w:tr w:rsidR="006A7A1F" w14:paraId="2E2C2DE3" w14:textId="77777777" w:rsidTr="00E92567">
        <w:trPr>
          <w:jc w:val="center"/>
        </w:trPr>
        <w:tc>
          <w:tcPr>
            <w:tcW w:w="3103" w:type="dxa"/>
            <w:shd w:val="clear" w:color="auto" w:fill="CCECFF"/>
          </w:tcPr>
          <w:p w14:paraId="4CA76A15" w14:textId="77777777" w:rsidR="006A7A1F" w:rsidRDefault="006A7A1F" w:rsidP="00E92567">
            <w:r>
              <w:t>Paper size</w:t>
            </w:r>
          </w:p>
        </w:tc>
        <w:tc>
          <w:tcPr>
            <w:tcW w:w="6230" w:type="dxa"/>
          </w:tcPr>
          <w:p w14:paraId="4D9D7F5F" w14:textId="77777777" w:rsidR="006A7A1F" w:rsidRDefault="006A7A1F" w:rsidP="00E92567">
            <w:r>
              <w:t>A4</w:t>
            </w:r>
          </w:p>
        </w:tc>
      </w:tr>
      <w:tr w:rsidR="00246159" w14:paraId="4E6ABB56" w14:textId="77777777" w:rsidTr="00E92567">
        <w:trPr>
          <w:jc w:val="center"/>
        </w:trPr>
        <w:tc>
          <w:tcPr>
            <w:tcW w:w="3103" w:type="dxa"/>
            <w:shd w:val="clear" w:color="auto" w:fill="CCECFF"/>
          </w:tcPr>
          <w:p w14:paraId="6FE93727" w14:textId="77777777" w:rsidR="00246159" w:rsidRDefault="00246159" w:rsidP="00246159">
            <w:r>
              <w:t>Reprinting require</w:t>
            </w:r>
          </w:p>
        </w:tc>
        <w:tc>
          <w:tcPr>
            <w:tcW w:w="6230" w:type="dxa"/>
          </w:tcPr>
          <w:p w14:paraId="60F5BD44" w14:textId="0D515459" w:rsidR="00246159" w:rsidRDefault="00246159" w:rsidP="00246159">
            <w:r w:rsidRPr="000F2FC7">
              <w:t>Reprint</w:t>
            </w:r>
          </w:p>
        </w:tc>
      </w:tr>
      <w:tr w:rsidR="00246159" w14:paraId="1118EA7B" w14:textId="77777777" w:rsidTr="00E92567">
        <w:trPr>
          <w:jc w:val="center"/>
        </w:trPr>
        <w:tc>
          <w:tcPr>
            <w:tcW w:w="3103" w:type="dxa"/>
            <w:shd w:val="clear" w:color="auto" w:fill="CCECFF"/>
          </w:tcPr>
          <w:p w14:paraId="6FA19FB7" w14:textId="77777777" w:rsidR="00246159" w:rsidRDefault="00246159" w:rsidP="00246159">
            <w:r>
              <w:t>Searching criteria</w:t>
            </w:r>
          </w:p>
        </w:tc>
        <w:tc>
          <w:tcPr>
            <w:tcW w:w="6230" w:type="dxa"/>
          </w:tcPr>
          <w:p w14:paraId="267928A4" w14:textId="55997C1E" w:rsidR="00246159" w:rsidRDefault="00246159">
            <w:r w:rsidRPr="000F2FC7">
              <w:t>Branch Name/No., Customer name, Customer ID., historical date, Product Type</w:t>
            </w:r>
            <w:r w:rsidR="003B484D">
              <w:t>(Loan Type/Loan Sub Type</w:t>
            </w:r>
            <w:r w:rsidR="003B484D">
              <w:rPr>
                <w:lang w:val="en-US"/>
              </w:rPr>
              <w:t>)</w:t>
            </w:r>
            <w:r w:rsidRPr="000F2FC7">
              <w:t xml:space="preserve">, Source of Fund, currencywise, </w:t>
            </w:r>
            <w:r w:rsidR="00F10EBB">
              <w:t>Account/GL Name, Account/GL Code., Posting Date, Value Date</w:t>
            </w:r>
            <w:r w:rsidRPr="000F2FC7">
              <w:t>, Loan Reference No.</w:t>
            </w:r>
          </w:p>
        </w:tc>
      </w:tr>
      <w:tr w:rsidR="004167C4" w14:paraId="3B32F4C0" w14:textId="77777777" w:rsidTr="00E92567">
        <w:trPr>
          <w:jc w:val="center"/>
        </w:trPr>
        <w:tc>
          <w:tcPr>
            <w:tcW w:w="3103" w:type="dxa"/>
            <w:shd w:val="clear" w:color="auto" w:fill="CCECFF"/>
          </w:tcPr>
          <w:p w14:paraId="3D3DCDD3" w14:textId="0CFBB665" w:rsidR="004167C4" w:rsidRDefault="004167C4" w:rsidP="004167C4">
            <w:r w:rsidRPr="00C411A0">
              <w:rPr>
                <w:lang w:val="en-US" w:bidi="th-TH"/>
              </w:rPr>
              <w:t>Generation Frequency</w:t>
            </w:r>
          </w:p>
        </w:tc>
        <w:tc>
          <w:tcPr>
            <w:tcW w:w="6230" w:type="dxa"/>
          </w:tcPr>
          <w:p w14:paraId="070DE5BB" w14:textId="205877EB" w:rsidR="004167C4" w:rsidRPr="000F2FC7" w:rsidRDefault="00A43D71" w:rsidP="004167C4">
            <w:r w:rsidRPr="00A43D71">
              <w:t>Daily</w:t>
            </w:r>
          </w:p>
        </w:tc>
      </w:tr>
      <w:tr w:rsidR="004167C4" w14:paraId="5AD1560E" w14:textId="77777777" w:rsidTr="00E92567">
        <w:trPr>
          <w:jc w:val="center"/>
        </w:trPr>
        <w:tc>
          <w:tcPr>
            <w:tcW w:w="3103" w:type="dxa"/>
            <w:shd w:val="clear" w:color="auto" w:fill="CCECFF"/>
          </w:tcPr>
          <w:p w14:paraId="29C77534" w14:textId="2F90F9A3" w:rsidR="004167C4" w:rsidRDefault="004167C4" w:rsidP="004167C4">
            <w:r>
              <w:rPr>
                <w:lang w:val="en-US" w:bidi="th-TH"/>
              </w:rPr>
              <w:t>Report Purpose</w:t>
            </w:r>
          </w:p>
        </w:tc>
        <w:tc>
          <w:tcPr>
            <w:tcW w:w="6230" w:type="dxa"/>
          </w:tcPr>
          <w:p w14:paraId="63E81DEF" w14:textId="66A84679" w:rsidR="004167C4" w:rsidRPr="000F2FC7" w:rsidRDefault="00A43D71" w:rsidP="004167C4">
            <w:r w:rsidRPr="00A43D71">
              <w:t>List of entries posted (total per GL Code) for all the lending transactions after end of day ,  per currency.</w:t>
            </w:r>
          </w:p>
        </w:tc>
      </w:tr>
      <w:tr w:rsidR="004167C4" w14:paraId="67C6E6D4" w14:textId="77777777" w:rsidTr="00E92567">
        <w:trPr>
          <w:jc w:val="center"/>
        </w:trPr>
        <w:tc>
          <w:tcPr>
            <w:tcW w:w="3103" w:type="dxa"/>
            <w:shd w:val="clear" w:color="auto" w:fill="CCECFF"/>
          </w:tcPr>
          <w:p w14:paraId="094DDFAE" w14:textId="67C5BDDA" w:rsidR="004167C4" w:rsidRDefault="004167C4" w:rsidP="004167C4">
            <w:r w:rsidRPr="00C411A0">
              <w:rPr>
                <w:lang w:val="en-US" w:bidi="th-TH"/>
              </w:rPr>
              <w:t>Actual Owner</w:t>
            </w:r>
          </w:p>
        </w:tc>
        <w:tc>
          <w:tcPr>
            <w:tcW w:w="6230" w:type="dxa"/>
          </w:tcPr>
          <w:p w14:paraId="0B8AD2D5" w14:textId="6373FAEF" w:rsidR="004167C4" w:rsidRPr="000F2FC7" w:rsidRDefault="00A43D71" w:rsidP="004167C4">
            <w:r w:rsidRPr="00A43D71">
              <w:t>Lending</w:t>
            </w:r>
          </w:p>
        </w:tc>
      </w:tr>
    </w:tbl>
    <w:p w14:paraId="6834CCF3" w14:textId="77777777" w:rsidR="006A7A1F" w:rsidRDefault="006A7A1F" w:rsidP="006A7A1F"/>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693"/>
        <w:gridCol w:w="2410"/>
        <w:gridCol w:w="2261"/>
      </w:tblGrid>
      <w:tr w:rsidR="00235215" w:rsidRPr="003B79BF" w14:paraId="0CFD11DE" w14:textId="77777777" w:rsidTr="0072086F">
        <w:trPr>
          <w:trHeight w:val="580"/>
        </w:trPr>
        <w:tc>
          <w:tcPr>
            <w:tcW w:w="5382" w:type="dxa"/>
            <w:gridSpan w:val="2"/>
            <w:shd w:val="clear" w:color="000000" w:fill="8EA9DB"/>
            <w:hideMark/>
          </w:tcPr>
          <w:p w14:paraId="0F021959" w14:textId="5CFFE37B"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Report Title: G/L summary (Outstanding) report</w:t>
            </w:r>
          </w:p>
        </w:tc>
        <w:tc>
          <w:tcPr>
            <w:tcW w:w="2410" w:type="dxa"/>
            <w:shd w:val="clear" w:color="000000" w:fill="8EA9DB"/>
            <w:hideMark/>
          </w:tcPr>
          <w:p w14:paraId="099BD74D" w14:textId="7EF16D7C"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Report Title:</w:t>
            </w:r>
          </w:p>
        </w:tc>
        <w:tc>
          <w:tcPr>
            <w:tcW w:w="2261" w:type="dxa"/>
            <w:vMerge w:val="restart"/>
            <w:shd w:val="clear" w:color="000000" w:fill="D9E1F2"/>
            <w:noWrap/>
            <w:hideMark/>
          </w:tcPr>
          <w:p w14:paraId="3A9F5142" w14:textId="77777777" w:rsidR="00235215" w:rsidRPr="0072086F" w:rsidRDefault="00235215"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235215" w:rsidRPr="003B79BF" w14:paraId="52A63473" w14:textId="77777777" w:rsidTr="0072086F">
        <w:trPr>
          <w:trHeight w:val="290"/>
        </w:trPr>
        <w:tc>
          <w:tcPr>
            <w:tcW w:w="2689" w:type="dxa"/>
            <w:shd w:val="clear" w:color="000000" w:fill="D9E1F2"/>
            <w:noWrap/>
            <w:hideMark/>
          </w:tcPr>
          <w:p w14:paraId="63A330A9"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Exim Field:</w:t>
            </w:r>
          </w:p>
        </w:tc>
        <w:tc>
          <w:tcPr>
            <w:tcW w:w="2693" w:type="dxa"/>
            <w:shd w:val="clear" w:color="000000" w:fill="D9E1F2"/>
          </w:tcPr>
          <w:p w14:paraId="4DB2B5A1" w14:textId="33F2788A" w:rsidR="00235215" w:rsidRPr="0072086F" w:rsidRDefault="00235215" w:rsidP="003B79BF">
            <w:pPr>
              <w:rPr>
                <w:rFonts w:eastAsia="Times New Roman"/>
                <w:noProof w:val="0"/>
                <w:color w:val="000000"/>
                <w:lang w:val="en-US" w:bidi="th-TH"/>
              </w:rPr>
            </w:pPr>
            <w:r w:rsidRPr="003B79BF">
              <w:rPr>
                <w:rFonts w:eastAsia="Times New Roman"/>
                <w:noProof w:val="0"/>
                <w:color w:val="000000"/>
                <w:lang w:val="en-US" w:bidi="th-TH"/>
              </w:rPr>
              <w:t>Description/Formular</w:t>
            </w:r>
          </w:p>
        </w:tc>
        <w:tc>
          <w:tcPr>
            <w:tcW w:w="2410" w:type="dxa"/>
            <w:shd w:val="clear" w:color="000000" w:fill="D9E1F2"/>
            <w:noWrap/>
            <w:hideMark/>
          </w:tcPr>
          <w:p w14:paraId="068EBA62" w14:textId="5E932301"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CBS9 Field:</w:t>
            </w:r>
          </w:p>
        </w:tc>
        <w:tc>
          <w:tcPr>
            <w:tcW w:w="2261" w:type="dxa"/>
            <w:vMerge/>
            <w:hideMark/>
          </w:tcPr>
          <w:p w14:paraId="2C91062A" w14:textId="77777777" w:rsidR="00235215" w:rsidRPr="0072086F" w:rsidRDefault="00235215" w:rsidP="003B79BF">
            <w:pPr>
              <w:rPr>
                <w:rFonts w:eastAsia="Times New Roman"/>
                <w:noProof w:val="0"/>
                <w:color w:val="000000"/>
                <w:lang w:val="en-US" w:bidi="th-TH"/>
              </w:rPr>
            </w:pPr>
          </w:p>
        </w:tc>
      </w:tr>
      <w:tr w:rsidR="00235215" w:rsidRPr="003B79BF" w14:paraId="36351F31" w14:textId="77777777" w:rsidTr="0072086F">
        <w:trPr>
          <w:trHeight w:val="290"/>
        </w:trPr>
        <w:tc>
          <w:tcPr>
            <w:tcW w:w="2689" w:type="dxa"/>
            <w:shd w:val="clear" w:color="auto" w:fill="auto"/>
            <w:noWrap/>
            <w:hideMark/>
          </w:tcPr>
          <w:p w14:paraId="4D370CA6"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AS AT</w:t>
            </w:r>
          </w:p>
        </w:tc>
        <w:tc>
          <w:tcPr>
            <w:tcW w:w="2693" w:type="dxa"/>
          </w:tcPr>
          <w:p w14:paraId="706D18FF"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53ED1338" w14:textId="5BEEBA4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49074028" w14:textId="2A64653C"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1003242678"/>
                <w:placeholder>
                  <w:docPart w:val="7BCEDA0559F449F88F9F66991E3B53B8"/>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235215" w:rsidRPr="003B79BF" w14:paraId="3D07FBD6" w14:textId="77777777" w:rsidTr="0072086F">
        <w:trPr>
          <w:trHeight w:val="290"/>
        </w:trPr>
        <w:tc>
          <w:tcPr>
            <w:tcW w:w="2689" w:type="dxa"/>
            <w:shd w:val="clear" w:color="auto" w:fill="auto"/>
            <w:noWrap/>
            <w:hideMark/>
          </w:tcPr>
          <w:p w14:paraId="2EFA5A6B"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Page</w:t>
            </w:r>
          </w:p>
        </w:tc>
        <w:tc>
          <w:tcPr>
            <w:tcW w:w="2693" w:type="dxa"/>
          </w:tcPr>
          <w:p w14:paraId="4C40217A"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556B7683" w14:textId="2464DB5C"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16AE6FE9" w14:textId="2C6A67EF"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1854532265"/>
                <w:placeholder>
                  <w:docPart w:val="76DCCDC2DA0D47F5A9653F53F0BD3C03"/>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750BEFC5" w14:textId="77777777" w:rsidTr="0072086F">
        <w:trPr>
          <w:trHeight w:val="290"/>
        </w:trPr>
        <w:tc>
          <w:tcPr>
            <w:tcW w:w="2689" w:type="dxa"/>
            <w:shd w:val="clear" w:color="auto" w:fill="auto"/>
            <w:noWrap/>
            <w:hideMark/>
          </w:tcPr>
          <w:p w14:paraId="76551170"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Date / Time</w:t>
            </w:r>
          </w:p>
        </w:tc>
        <w:tc>
          <w:tcPr>
            <w:tcW w:w="2693" w:type="dxa"/>
          </w:tcPr>
          <w:p w14:paraId="6AB7D2F8"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388AE794" w14:textId="535122FB"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43E2F634" w14:textId="7C0F3531"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1306856856"/>
                <w:placeholder>
                  <w:docPart w:val="2A55BED1D9344C0782D6D23F24EA8553"/>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226D57E7" w14:textId="77777777" w:rsidTr="0072086F">
        <w:trPr>
          <w:trHeight w:val="290"/>
        </w:trPr>
        <w:tc>
          <w:tcPr>
            <w:tcW w:w="2689" w:type="dxa"/>
            <w:shd w:val="clear" w:color="auto" w:fill="auto"/>
            <w:noWrap/>
            <w:hideMark/>
          </w:tcPr>
          <w:p w14:paraId="65FA5253"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693" w:type="dxa"/>
          </w:tcPr>
          <w:p w14:paraId="1A19D9BF"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4F351A6F" w14:textId="2925617E"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4343FDD3" w14:textId="552E1D35"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1693181485"/>
                <w:placeholder>
                  <w:docPart w:val="6E1F1A79CF5B4940ACAC39EDFEDC04DA"/>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2C2EE956" w14:textId="77777777" w:rsidTr="0072086F">
        <w:trPr>
          <w:trHeight w:val="290"/>
        </w:trPr>
        <w:tc>
          <w:tcPr>
            <w:tcW w:w="2689" w:type="dxa"/>
            <w:shd w:val="clear" w:color="auto" w:fill="auto"/>
            <w:noWrap/>
            <w:hideMark/>
          </w:tcPr>
          <w:p w14:paraId="57D200FF"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Loan system</w:t>
            </w:r>
          </w:p>
        </w:tc>
        <w:tc>
          <w:tcPr>
            <w:tcW w:w="2693" w:type="dxa"/>
          </w:tcPr>
          <w:p w14:paraId="15953E31"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2E7D2CCD" w14:textId="6CC325FD"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132C791C" w14:textId="7D0D2CD7"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946121609"/>
                <w:placeholder>
                  <w:docPart w:val="122BC8090325486C811EA966EC0D7706"/>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57727E8B" w14:textId="77777777" w:rsidTr="0072086F">
        <w:trPr>
          <w:trHeight w:val="290"/>
        </w:trPr>
        <w:tc>
          <w:tcPr>
            <w:tcW w:w="2689" w:type="dxa"/>
            <w:shd w:val="clear" w:color="auto" w:fill="auto"/>
            <w:noWrap/>
            <w:hideMark/>
          </w:tcPr>
          <w:p w14:paraId="1EBA4AA2"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Program</w:t>
            </w:r>
          </w:p>
        </w:tc>
        <w:tc>
          <w:tcPr>
            <w:tcW w:w="2693" w:type="dxa"/>
          </w:tcPr>
          <w:p w14:paraId="51D7B5B8"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6BCDD9C7" w14:textId="197FAB34"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53289895" w14:textId="6A03AC3C"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1678385832"/>
                <w:placeholder>
                  <w:docPart w:val="1DB7995C930F41BCA80C6BEB4D14F93C"/>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04D44733" w14:textId="77777777" w:rsidTr="0072086F">
        <w:trPr>
          <w:trHeight w:val="290"/>
        </w:trPr>
        <w:tc>
          <w:tcPr>
            <w:tcW w:w="2689" w:type="dxa"/>
            <w:shd w:val="clear" w:color="auto" w:fill="auto"/>
            <w:noWrap/>
            <w:hideMark/>
          </w:tcPr>
          <w:p w14:paraId="5E6D8258"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User</w:t>
            </w:r>
          </w:p>
        </w:tc>
        <w:tc>
          <w:tcPr>
            <w:tcW w:w="2693" w:type="dxa"/>
          </w:tcPr>
          <w:p w14:paraId="05D3F026"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2A2E60BB" w14:textId="5B6326CA"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5041BBF3" w14:textId="6F7DE305"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1452777294"/>
                <w:placeholder>
                  <w:docPart w:val="87C801D3992A4DCF9969F04FA8DB0FF8"/>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25449315" w14:textId="77777777" w:rsidTr="0072086F">
        <w:trPr>
          <w:trHeight w:val="290"/>
        </w:trPr>
        <w:tc>
          <w:tcPr>
            <w:tcW w:w="2689" w:type="dxa"/>
            <w:shd w:val="clear" w:color="auto" w:fill="auto"/>
            <w:noWrap/>
            <w:hideMark/>
          </w:tcPr>
          <w:p w14:paraId="5EBC34E9"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G/L Code</w:t>
            </w:r>
          </w:p>
        </w:tc>
        <w:tc>
          <w:tcPr>
            <w:tcW w:w="2693" w:type="dxa"/>
          </w:tcPr>
          <w:p w14:paraId="469E055D"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7546B020" w14:textId="2EB09056"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33DFA187" w14:textId="74AE1475"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346297119"/>
                <w:placeholder>
                  <w:docPart w:val="00718239A5E54A978ACD16AE2250EBCC"/>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6B4ECC1B" w14:textId="77777777" w:rsidTr="0072086F">
        <w:trPr>
          <w:trHeight w:val="290"/>
        </w:trPr>
        <w:tc>
          <w:tcPr>
            <w:tcW w:w="2689" w:type="dxa"/>
            <w:shd w:val="clear" w:color="auto" w:fill="auto"/>
            <w:noWrap/>
            <w:hideMark/>
          </w:tcPr>
          <w:p w14:paraId="52CB5AB4"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Description (ENG)</w:t>
            </w:r>
          </w:p>
        </w:tc>
        <w:tc>
          <w:tcPr>
            <w:tcW w:w="2693" w:type="dxa"/>
          </w:tcPr>
          <w:p w14:paraId="44EBB8A0"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5E638F91" w14:textId="37409D9F"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2C87A843" w14:textId="65350894"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1667398926"/>
                <w:placeholder>
                  <w:docPart w:val="ECA4CA439CBB4940A1609BB277951151"/>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312E641B" w14:textId="77777777" w:rsidTr="0072086F">
        <w:trPr>
          <w:trHeight w:val="290"/>
        </w:trPr>
        <w:tc>
          <w:tcPr>
            <w:tcW w:w="2689" w:type="dxa"/>
            <w:shd w:val="clear" w:color="auto" w:fill="auto"/>
            <w:noWrap/>
            <w:hideMark/>
          </w:tcPr>
          <w:p w14:paraId="48F929BC"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Centre code</w:t>
            </w:r>
          </w:p>
        </w:tc>
        <w:tc>
          <w:tcPr>
            <w:tcW w:w="2693" w:type="dxa"/>
          </w:tcPr>
          <w:p w14:paraId="5909C8D6"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19C2E9F1" w14:textId="2216A021"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65957174" w14:textId="03DADD25"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130369560"/>
                <w:placeholder>
                  <w:docPart w:val="8FF43540EDE94BE2866EADC01AA62414"/>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6ACB6C31" w14:textId="77777777" w:rsidTr="0072086F">
        <w:trPr>
          <w:trHeight w:val="290"/>
        </w:trPr>
        <w:tc>
          <w:tcPr>
            <w:tcW w:w="2689" w:type="dxa"/>
            <w:shd w:val="clear" w:color="auto" w:fill="auto"/>
            <w:noWrap/>
            <w:hideMark/>
          </w:tcPr>
          <w:p w14:paraId="5BC3280A" w14:textId="77777777"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Currency code</w:t>
            </w:r>
          </w:p>
        </w:tc>
        <w:tc>
          <w:tcPr>
            <w:tcW w:w="2693" w:type="dxa"/>
          </w:tcPr>
          <w:p w14:paraId="7E730F62"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hideMark/>
          </w:tcPr>
          <w:p w14:paraId="68E3E55E" w14:textId="676A9215"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hideMark/>
          </w:tcPr>
          <w:p w14:paraId="09E329E8" w14:textId="6A49756E"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2048444121"/>
                <w:placeholder>
                  <w:docPart w:val="6B162C0C99134BE188B73165E9C0C389"/>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6AE50415" w14:textId="77777777" w:rsidTr="0072086F">
        <w:trPr>
          <w:trHeight w:val="290"/>
        </w:trPr>
        <w:tc>
          <w:tcPr>
            <w:tcW w:w="2689" w:type="dxa"/>
            <w:shd w:val="clear" w:color="auto" w:fill="auto"/>
            <w:noWrap/>
          </w:tcPr>
          <w:p w14:paraId="0778229C" w14:textId="7E771154"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xml:space="preserve">Total </w:t>
            </w:r>
            <w:proofErr w:type="spellStart"/>
            <w:r w:rsidRPr="0072086F">
              <w:rPr>
                <w:rFonts w:eastAsia="Times New Roman"/>
                <w:noProof w:val="0"/>
                <w:color w:val="000000"/>
                <w:lang w:val="en-US" w:bidi="th-TH"/>
              </w:rPr>
              <w:t>Curr</w:t>
            </w:r>
            <w:proofErr w:type="spellEnd"/>
            <w:r w:rsidRPr="0072086F">
              <w:rPr>
                <w:rFonts w:eastAsia="Times New Roman"/>
                <w:noProof w:val="0"/>
                <w:color w:val="000000"/>
                <w:lang w:val="en-US" w:bidi="th-TH"/>
              </w:rPr>
              <w:t xml:space="preserve"> Amount</w:t>
            </w:r>
          </w:p>
        </w:tc>
        <w:tc>
          <w:tcPr>
            <w:tcW w:w="2693" w:type="dxa"/>
          </w:tcPr>
          <w:p w14:paraId="7C674187"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tcPr>
          <w:p w14:paraId="26D46FF3" w14:textId="1F22280D"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tcPr>
          <w:p w14:paraId="3ED77660" w14:textId="6FC3D364"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1135223311"/>
                <w:placeholder>
                  <w:docPart w:val="02412F42E5A84E43BD461D0E8750BE60"/>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4247A0E6" w14:textId="77777777" w:rsidTr="0072086F">
        <w:trPr>
          <w:trHeight w:val="290"/>
        </w:trPr>
        <w:tc>
          <w:tcPr>
            <w:tcW w:w="2689" w:type="dxa"/>
            <w:shd w:val="clear" w:color="auto" w:fill="auto"/>
            <w:noWrap/>
          </w:tcPr>
          <w:p w14:paraId="3DF557F4" w14:textId="3EB78872"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Total Baht Amount</w:t>
            </w:r>
          </w:p>
        </w:tc>
        <w:tc>
          <w:tcPr>
            <w:tcW w:w="2693" w:type="dxa"/>
          </w:tcPr>
          <w:p w14:paraId="49F731B5"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tcPr>
          <w:p w14:paraId="083C0808" w14:textId="2049CAD6"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w:t>
            </w:r>
          </w:p>
        </w:tc>
        <w:tc>
          <w:tcPr>
            <w:tcW w:w="2261" w:type="dxa"/>
            <w:shd w:val="clear" w:color="auto" w:fill="auto"/>
            <w:noWrap/>
          </w:tcPr>
          <w:p w14:paraId="020CDB59" w14:textId="47C33CA9"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827709431"/>
                <w:placeholder>
                  <w:docPart w:val="64F7A21B9E7E4D528906BAB532C1E5D4"/>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3B79BF" w14:paraId="1C2CE682" w14:textId="77777777" w:rsidTr="0072086F">
        <w:trPr>
          <w:trHeight w:val="290"/>
        </w:trPr>
        <w:tc>
          <w:tcPr>
            <w:tcW w:w="2689" w:type="dxa"/>
            <w:shd w:val="clear" w:color="auto" w:fill="auto"/>
            <w:noWrap/>
          </w:tcPr>
          <w:p w14:paraId="1E0CCBE3" w14:textId="0B149E85"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Branch No.</w:t>
            </w:r>
          </w:p>
        </w:tc>
        <w:tc>
          <w:tcPr>
            <w:tcW w:w="2693" w:type="dxa"/>
          </w:tcPr>
          <w:p w14:paraId="0A20988A"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tcPr>
          <w:p w14:paraId="6BF68686" w14:textId="2B3ACEE9" w:rsidR="00235215" w:rsidRPr="0072086F" w:rsidRDefault="00235215" w:rsidP="003B79BF">
            <w:pPr>
              <w:rPr>
                <w:rFonts w:eastAsia="Times New Roman"/>
                <w:noProof w:val="0"/>
                <w:color w:val="000000"/>
                <w:lang w:val="en-US" w:bidi="th-TH"/>
              </w:rPr>
            </w:pPr>
          </w:p>
        </w:tc>
        <w:tc>
          <w:tcPr>
            <w:tcW w:w="2261" w:type="dxa"/>
            <w:shd w:val="clear" w:color="auto" w:fill="auto"/>
            <w:noWrap/>
          </w:tcPr>
          <w:p w14:paraId="6B93B252" w14:textId="299E9A2A"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766543095"/>
                <w:placeholder>
                  <w:docPart w:val="7657E62435A84C2ABA1AE502475FC2B0"/>
                </w:placeholder>
                <w:showingPlcHdr/>
                <w:dropDownList>
                  <w:listItem w:displayText="Supported" w:value="Supported"/>
                  <w:listItem w:displayText="To be develop" w:value="To be develop"/>
                  <w:listItem w:displayText="Drop" w:value="Drop"/>
                </w:dropDownList>
              </w:sdtPr>
              <w:sdtContent>
                <w:r w:rsidR="003E6DBA" w:rsidRPr="003B79BF">
                  <w:rPr>
                    <w:rStyle w:val="PlaceholderText"/>
                  </w:rPr>
                  <w:t>Choose an item.</w:t>
                </w:r>
              </w:sdtContent>
            </w:sdt>
          </w:p>
        </w:tc>
      </w:tr>
      <w:tr w:rsidR="00235215" w:rsidRPr="003B79BF" w14:paraId="3085CC8B" w14:textId="77777777" w:rsidTr="0072086F">
        <w:trPr>
          <w:trHeight w:val="290"/>
        </w:trPr>
        <w:tc>
          <w:tcPr>
            <w:tcW w:w="2689" w:type="dxa"/>
            <w:shd w:val="clear" w:color="auto" w:fill="auto"/>
            <w:noWrap/>
          </w:tcPr>
          <w:p w14:paraId="63E0719C" w14:textId="31DBF14E"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lastRenderedPageBreak/>
              <w:t>Branch Name</w:t>
            </w:r>
          </w:p>
        </w:tc>
        <w:tc>
          <w:tcPr>
            <w:tcW w:w="2693" w:type="dxa"/>
          </w:tcPr>
          <w:p w14:paraId="56D8A313"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tcPr>
          <w:p w14:paraId="3473651C" w14:textId="1F889C15" w:rsidR="00235215" w:rsidRPr="0072086F" w:rsidRDefault="00235215" w:rsidP="003B79BF">
            <w:pPr>
              <w:rPr>
                <w:rFonts w:eastAsia="Times New Roman"/>
                <w:noProof w:val="0"/>
                <w:color w:val="000000"/>
                <w:lang w:val="en-US" w:bidi="th-TH"/>
              </w:rPr>
            </w:pPr>
          </w:p>
        </w:tc>
        <w:tc>
          <w:tcPr>
            <w:tcW w:w="2261" w:type="dxa"/>
            <w:shd w:val="clear" w:color="auto" w:fill="auto"/>
            <w:noWrap/>
          </w:tcPr>
          <w:p w14:paraId="49FAAB2D" w14:textId="51912658"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517282570"/>
                <w:placeholder>
                  <w:docPart w:val="A6443365947644BEB83D64C332AE6B07"/>
                </w:placeholder>
                <w:showingPlcHdr/>
                <w:dropDownList>
                  <w:listItem w:displayText="Supported" w:value="Supported"/>
                  <w:listItem w:displayText="To be develop" w:value="To be develop"/>
                  <w:listItem w:displayText="Drop" w:value="Drop"/>
                </w:dropDownList>
              </w:sdtPr>
              <w:sdtContent>
                <w:r w:rsidR="003E6DBA" w:rsidRPr="003B79BF">
                  <w:rPr>
                    <w:rStyle w:val="PlaceholderText"/>
                  </w:rPr>
                  <w:t>Choose an item.</w:t>
                </w:r>
              </w:sdtContent>
            </w:sdt>
          </w:p>
        </w:tc>
      </w:tr>
      <w:tr w:rsidR="00235215" w:rsidRPr="003B79BF" w14:paraId="1BA32C1F" w14:textId="77777777" w:rsidTr="0072086F">
        <w:trPr>
          <w:trHeight w:val="290"/>
        </w:trPr>
        <w:tc>
          <w:tcPr>
            <w:tcW w:w="2689" w:type="dxa"/>
            <w:shd w:val="clear" w:color="auto" w:fill="auto"/>
            <w:noWrap/>
          </w:tcPr>
          <w:p w14:paraId="4538B046" w14:textId="34FD9686"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Account/GL Name</w:t>
            </w:r>
          </w:p>
        </w:tc>
        <w:tc>
          <w:tcPr>
            <w:tcW w:w="2693" w:type="dxa"/>
          </w:tcPr>
          <w:p w14:paraId="04447258"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tcPr>
          <w:p w14:paraId="2ACF3776" w14:textId="4FF4FAC0" w:rsidR="00235215" w:rsidRPr="0072086F" w:rsidRDefault="00235215" w:rsidP="003B79BF">
            <w:pPr>
              <w:rPr>
                <w:rFonts w:eastAsia="Times New Roman"/>
                <w:noProof w:val="0"/>
                <w:color w:val="000000"/>
                <w:lang w:val="en-US" w:bidi="th-TH"/>
              </w:rPr>
            </w:pPr>
          </w:p>
        </w:tc>
        <w:tc>
          <w:tcPr>
            <w:tcW w:w="2261" w:type="dxa"/>
            <w:shd w:val="clear" w:color="auto" w:fill="auto"/>
            <w:noWrap/>
          </w:tcPr>
          <w:p w14:paraId="6A8F6F06" w14:textId="78457A41"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2085882515"/>
                <w:placeholder>
                  <w:docPart w:val="04CD7957E65940138EC39DF650E6414D"/>
                </w:placeholder>
                <w:showingPlcHdr/>
                <w:dropDownList>
                  <w:listItem w:displayText="Supported" w:value="Supported"/>
                  <w:listItem w:displayText="To be develop" w:value="To be develop"/>
                  <w:listItem w:displayText="Drop" w:value="Drop"/>
                </w:dropDownList>
              </w:sdtPr>
              <w:sdtContent>
                <w:r w:rsidR="003E6DBA" w:rsidRPr="003B79BF">
                  <w:rPr>
                    <w:rStyle w:val="PlaceholderText"/>
                  </w:rPr>
                  <w:t>Choose an item.</w:t>
                </w:r>
              </w:sdtContent>
            </w:sdt>
          </w:p>
        </w:tc>
      </w:tr>
      <w:tr w:rsidR="00235215" w:rsidRPr="003B79BF" w14:paraId="7B0B1EAE" w14:textId="77777777" w:rsidTr="0072086F">
        <w:trPr>
          <w:trHeight w:val="290"/>
        </w:trPr>
        <w:tc>
          <w:tcPr>
            <w:tcW w:w="2689" w:type="dxa"/>
            <w:shd w:val="clear" w:color="auto" w:fill="auto"/>
            <w:noWrap/>
          </w:tcPr>
          <w:p w14:paraId="2CDC9604" w14:textId="0A55712D"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Account/GL Code</w:t>
            </w:r>
          </w:p>
        </w:tc>
        <w:tc>
          <w:tcPr>
            <w:tcW w:w="2693" w:type="dxa"/>
          </w:tcPr>
          <w:p w14:paraId="38D75A57"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tcPr>
          <w:p w14:paraId="2573D69F" w14:textId="50E33E3C" w:rsidR="00235215" w:rsidRPr="0072086F" w:rsidRDefault="00235215" w:rsidP="003B79BF">
            <w:pPr>
              <w:rPr>
                <w:rFonts w:eastAsia="Times New Roman"/>
                <w:noProof w:val="0"/>
                <w:color w:val="000000"/>
                <w:lang w:val="en-US" w:bidi="th-TH"/>
              </w:rPr>
            </w:pPr>
          </w:p>
        </w:tc>
        <w:tc>
          <w:tcPr>
            <w:tcW w:w="2261" w:type="dxa"/>
            <w:shd w:val="clear" w:color="auto" w:fill="auto"/>
            <w:noWrap/>
          </w:tcPr>
          <w:p w14:paraId="67FD49F5" w14:textId="0535B0AD"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838235204"/>
                <w:placeholder>
                  <w:docPart w:val="9ABD426A03E34EAC899B69635ECF67A3"/>
                </w:placeholder>
                <w:showingPlcHdr/>
                <w:dropDownList>
                  <w:listItem w:displayText="Supported" w:value="Supported"/>
                  <w:listItem w:displayText="To be develop" w:value="To be develop"/>
                  <w:listItem w:displayText="Drop" w:value="Drop"/>
                </w:dropDownList>
              </w:sdtPr>
              <w:sdtContent>
                <w:r w:rsidR="003E6DBA" w:rsidRPr="003B79BF">
                  <w:rPr>
                    <w:rStyle w:val="PlaceholderText"/>
                  </w:rPr>
                  <w:t>Choose an item.</w:t>
                </w:r>
              </w:sdtContent>
            </w:sdt>
          </w:p>
        </w:tc>
      </w:tr>
      <w:tr w:rsidR="00235215" w:rsidRPr="003B79BF" w14:paraId="215A6519" w14:textId="77777777" w:rsidTr="0072086F">
        <w:trPr>
          <w:trHeight w:val="290"/>
        </w:trPr>
        <w:tc>
          <w:tcPr>
            <w:tcW w:w="2689" w:type="dxa"/>
            <w:shd w:val="clear" w:color="auto" w:fill="auto"/>
            <w:noWrap/>
          </w:tcPr>
          <w:p w14:paraId="19027583" w14:textId="432B5C82" w:rsidR="00235215" w:rsidRPr="0072086F" w:rsidRDefault="00235215" w:rsidP="003B79BF">
            <w:pPr>
              <w:rPr>
                <w:rFonts w:eastAsia="Times New Roman"/>
                <w:noProof w:val="0"/>
                <w:color w:val="000000"/>
                <w:lang w:val="en-US" w:bidi="th-TH"/>
              </w:rPr>
            </w:pPr>
            <w:r w:rsidRPr="0072086F">
              <w:rPr>
                <w:rFonts w:eastAsia="Times New Roman"/>
                <w:noProof w:val="0"/>
                <w:color w:val="000000"/>
                <w:lang w:val="en-US" w:bidi="th-TH"/>
              </w:rPr>
              <w:t xml:space="preserve">Posting Date </w:t>
            </w:r>
          </w:p>
        </w:tc>
        <w:tc>
          <w:tcPr>
            <w:tcW w:w="2693" w:type="dxa"/>
          </w:tcPr>
          <w:p w14:paraId="0E9135AB" w14:textId="77777777" w:rsidR="00235215" w:rsidRPr="0072086F" w:rsidRDefault="00235215" w:rsidP="003B79BF">
            <w:pPr>
              <w:rPr>
                <w:rFonts w:eastAsia="Times New Roman"/>
                <w:noProof w:val="0"/>
                <w:color w:val="000000"/>
                <w:lang w:val="en-US" w:bidi="th-TH"/>
              </w:rPr>
            </w:pPr>
          </w:p>
        </w:tc>
        <w:tc>
          <w:tcPr>
            <w:tcW w:w="2410" w:type="dxa"/>
            <w:shd w:val="clear" w:color="auto" w:fill="auto"/>
            <w:noWrap/>
          </w:tcPr>
          <w:p w14:paraId="0E62D0AD" w14:textId="38B18D94" w:rsidR="00235215" w:rsidRPr="0072086F" w:rsidRDefault="00235215" w:rsidP="003B79BF">
            <w:pPr>
              <w:rPr>
                <w:rFonts w:eastAsia="Times New Roman"/>
                <w:noProof w:val="0"/>
                <w:color w:val="000000"/>
                <w:lang w:val="en-US" w:bidi="th-TH"/>
              </w:rPr>
            </w:pPr>
          </w:p>
        </w:tc>
        <w:tc>
          <w:tcPr>
            <w:tcW w:w="2261" w:type="dxa"/>
            <w:shd w:val="clear" w:color="auto" w:fill="auto"/>
            <w:noWrap/>
          </w:tcPr>
          <w:p w14:paraId="7FEC2528" w14:textId="0298BE66" w:rsidR="00235215" w:rsidRPr="0072086F" w:rsidRDefault="00000000" w:rsidP="003B79BF">
            <w:pPr>
              <w:rPr>
                <w:rFonts w:eastAsia="Times New Roman"/>
                <w:noProof w:val="0"/>
                <w:color w:val="000000"/>
                <w:lang w:val="en-US" w:bidi="th-TH"/>
              </w:rPr>
            </w:pPr>
            <w:sdt>
              <w:sdtPr>
                <w:rPr>
                  <w:rFonts w:eastAsia="Times New Roman"/>
                  <w:noProof w:val="0"/>
                  <w:color w:val="000000"/>
                  <w:lang w:val="en-US" w:bidi="th-TH"/>
                </w:rPr>
                <w:id w:val="-837768331"/>
                <w:placeholder>
                  <w:docPart w:val="40135C5D2A9D4240B03319C479DE1DB4"/>
                </w:placeholder>
                <w:showingPlcHdr/>
                <w:dropDownList>
                  <w:listItem w:displayText="Supported" w:value="Supported"/>
                  <w:listItem w:displayText="To be develop" w:value="To be develop"/>
                  <w:listItem w:displayText="Drop" w:value="Drop"/>
                </w:dropDownList>
              </w:sdtPr>
              <w:sdtContent>
                <w:r w:rsidR="003E6DBA" w:rsidRPr="003B79BF">
                  <w:rPr>
                    <w:rStyle w:val="PlaceholderText"/>
                  </w:rPr>
                  <w:t>Choose an item.</w:t>
                </w:r>
              </w:sdtContent>
            </w:sdt>
          </w:p>
        </w:tc>
      </w:tr>
      <w:tr w:rsidR="00235215" w:rsidRPr="003B79BF" w14:paraId="1DF7DD5E" w14:textId="77777777" w:rsidTr="0072086F">
        <w:trPr>
          <w:trHeight w:val="290"/>
        </w:trPr>
        <w:tc>
          <w:tcPr>
            <w:tcW w:w="2689" w:type="dxa"/>
            <w:shd w:val="clear" w:color="auto" w:fill="auto"/>
            <w:noWrap/>
          </w:tcPr>
          <w:p w14:paraId="5BC42213" w14:textId="573E838F" w:rsidR="00235215" w:rsidRPr="0072086F" w:rsidDel="00246159" w:rsidRDefault="00235215" w:rsidP="003B79BF">
            <w:pPr>
              <w:rPr>
                <w:rFonts w:eastAsia="Times New Roman"/>
                <w:noProof w:val="0"/>
                <w:color w:val="000000"/>
                <w:lang w:val="en-US" w:bidi="th-TH"/>
              </w:rPr>
            </w:pPr>
            <w:r w:rsidRPr="0072086F">
              <w:rPr>
                <w:rFonts w:eastAsia="Times New Roman"/>
                <w:noProof w:val="0"/>
                <w:color w:val="000000"/>
                <w:lang w:val="en-US" w:bidi="th-TH"/>
              </w:rPr>
              <w:t>Value Date</w:t>
            </w:r>
          </w:p>
        </w:tc>
        <w:tc>
          <w:tcPr>
            <w:tcW w:w="2693" w:type="dxa"/>
          </w:tcPr>
          <w:p w14:paraId="590F5189" w14:textId="77777777" w:rsidR="00235215" w:rsidRPr="0072086F" w:rsidDel="00246159" w:rsidRDefault="00235215" w:rsidP="003B79BF">
            <w:pPr>
              <w:rPr>
                <w:rFonts w:eastAsia="Times New Roman"/>
                <w:noProof w:val="0"/>
                <w:color w:val="000000"/>
                <w:lang w:val="en-US" w:bidi="th-TH"/>
              </w:rPr>
            </w:pPr>
          </w:p>
        </w:tc>
        <w:tc>
          <w:tcPr>
            <w:tcW w:w="2410" w:type="dxa"/>
            <w:shd w:val="clear" w:color="auto" w:fill="auto"/>
            <w:noWrap/>
          </w:tcPr>
          <w:p w14:paraId="0E5C0BD8" w14:textId="73C49EDC" w:rsidR="00235215" w:rsidRPr="0072086F" w:rsidDel="00246159" w:rsidRDefault="00235215" w:rsidP="003B79BF">
            <w:pPr>
              <w:rPr>
                <w:rFonts w:eastAsia="Times New Roman"/>
                <w:noProof w:val="0"/>
                <w:color w:val="000000"/>
                <w:lang w:val="en-US" w:bidi="th-TH"/>
              </w:rPr>
            </w:pPr>
          </w:p>
        </w:tc>
        <w:tc>
          <w:tcPr>
            <w:tcW w:w="2261" w:type="dxa"/>
            <w:shd w:val="clear" w:color="auto" w:fill="auto"/>
            <w:noWrap/>
          </w:tcPr>
          <w:p w14:paraId="7C3F283E" w14:textId="33206A49" w:rsidR="00235215" w:rsidRPr="0072086F" w:rsidDel="00246159" w:rsidRDefault="00000000" w:rsidP="003B79BF">
            <w:pPr>
              <w:rPr>
                <w:rFonts w:eastAsia="Times New Roman"/>
                <w:noProof w:val="0"/>
                <w:color w:val="000000"/>
                <w:lang w:val="en-US" w:bidi="th-TH"/>
              </w:rPr>
            </w:pPr>
            <w:sdt>
              <w:sdtPr>
                <w:rPr>
                  <w:rFonts w:eastAsia="Times New Roman"/>
                  <w:noProof w:val="0"/>
                  <w:color w:val="000000"/>
                  <w:lang w:val="en-US" w:bidi="th-TH"/>
                </w:rPr>
                <w:id w:val="1065144310"/>
                <w:placeholder>
                  <w:docPart w:val="7FE939A8366B4268A20ACA080A22397C"/>
                </w:placeholder>
                <w:showingPlcHdr/>
                <w:dropDownList>
                  <w:listItem w:displayText="Supported" w:value="Supported"/>
                  <w:listItem w:displayText="To be develop" w:value="To be develop"/>
                  <w:listItem w:displayText="Drop" w:value="Drop"/>
                </w:dropDownList>
              </w:sdtPr>
              <w:sdtContent>
                <w:r w:rsidR="003E6DBA" w:rsidRPr="003B79BF">
                  <w:rPr>
                    <w:rStyle w:val="PlaceholderText"/>
                  </w:rPr>
                  <w:t>Choose an item.</w:t>
                </w:r>
              </w:sdtContent>
            </w:sdt>
          </w:p>
        </w:tc>
      </w:tr>
    </w:tbl>
    <w:p w14:paraId="2201CBC6" w14:textId="77777777" w:rsidR="0072451E" w:rsidRPr="006A7A1F" w:rsidRDefault="0072451E" w:rsidP="006A7A1F"/>
    <w:p w14:paraId="792BABA9" w14:textId="77777777" w:rsidR="00ED1461" w:rsidRDefault="00ED1461" w:rsidP="00ED1461">
      <w:pPr>
        <w:pStyle w:val="Heading3"/>
      </w:pPr>
      <w:bookmarkStart w:id="203" w:name="_Toc143189563"/>
      <w:r>
        <w:t>File / API Layout and Data Sheet</w:t>
      </w:r>
      <w:bookmarkEnd w:id="203"/>
    </w:p>
    <w:p w14:paraId="08761356" w14:textId="6A914141" w:rsidR="001E2A4C" w:rsidRPr="001E2A4C" w:rsidRDefault="001E2A4C" w:rsidP="0072086F">
      <w:pPr>
        <w:ind w:left="720" w:firstLine="720"/>
      </w:pPr>
      <w:r w:rsidRPr="00DF3C4F">
        <w:t>Not Applicable.</w:t>
      </w:r>
    </w:p>
    <w:p w14:paraId="1B65626A" w14:textId="77777777" w:rsidR="00ED1461" w:rsidRDefault="00ED1461" w:rsidP="00ED1461">
      <w:pPr>
        <w:pStyle w:val="Heading3"/>
      </w:pPr>
      <w:bookmarkStart w:id="204" w:name="_Toc143189564"/>
      <w:r>
        <w:t>Report Layout and Data Sheet</w:t>
      </w:r>
      <w:bookmarkEnd w:id="204"/>
    </w:p>
    <w:p w14:paraId="47F3B09C" w14:textId="403B4C1F" w:rsidR="001E2A4C" w:rsidRPr="001E2A4C" w:rsidRDefault="001E2A4C" w:rsidP="0072086F">
      <w:pPr>
        <w:ind w:left="720" w:firstLine="720"/>
      </w:pPr>
      <w:r w:rsidRPr="00DF3C4F">
        <w:t>Not Applicable.</w:t>
      </w:r>
    </w:p>
    <w:p w14:paraId="53DAF640" w14:textId="1B7D4544" w:rsidR="00ED1461" w:rsidRDefault="00ED1461" w:rsidP="00ED1461">
      <w:pPr>
        <w:pStyle w:val="Heading3"/>
      </w:pPr>
      <w:bookmarkStart w:id="205" w:name="_Toc143189565"/>
      <w:r>
        <w:t>Additional Impacts</w:t>
      </w:r>
      <w:bookmarkEnd w:id="205"/>
    </w:p>
    <w:p w14:paraId="49FFBFF9" w14:textId="77777777" w:rsidR="007666A2" w:rsidRDefault="007666A2" w:rsidP="007666A2">
      <w:pPr>
        <w:pStyle w:val="Heading4"/>
      </w:pPr>
      <w:bookmarkStart w:id="206" w:name="_Toc143189566"/>
      <w:r w:rsidRPr="0073013C">
        <w:t>Integration</w:t>
      </w:r>
      <w:bookmarkEnd w:id="206"/>
      <w:r w:rsidRPr="0073013C">
        <w:t xml:space="preserve"> </w:t>
      </w:r>
    </w:p>
    <w:p w14:paraId="55A8E353" w14:textId="5343D0D4" w:rsidR="001E2A4C" w:rsidRPr="001E2A4C" w:rsidRDefault="001E2A4C" w:rsidP="0072086F">
      <w:pPr>
        <w:ind w:left="1440" w:firstLine="720"/>
      </w:pPr>
      <w:r w:rsidRPr="00DF3C4F">
        <w:t>Not Applicable.</w:t>
      </w:r>
    </w:p>
    <w:p w14:paraId="73747E28" w14:textId="77777777" w:rsidR="007666A2" w:rsidRDefault="007666A2" w:rsidP="007666A2">
      <w:pPr>
        <w:pStyle w:val="Heading4"/>
      </w:pPr>
      <w:bookmarkStart w:id="207" w:name="_Toc143189567"/>
      <w:r w:rsidRPr="0073013C">
        <w:t>Migration</w:t>
      </w:r>
      <w:bookmarkEnd w:id="207"/>
    </w:p>
    <w:p w14:paraId="073006FB" w14:textId="77777777" w:rsidR="001E2A4C" w:rsidRPr="00B643D7" w:rsidRDefault="001E2A4C" w:rsidP="0072086F">
      <w:pPr>
        <w:ind w:left="1440" w:firstLine="720"/>
      </w:pPr>
      <w:r w:rsidRPr="00DF3C4F">
        <w:t>Not Applicable.</w:t>
      </w:r>
    </w:p>
    <w:p w14:paraId="5ED69469" w14:textId="77777777" w:rsidR="001E2A4C" w:rsidRPr="001E2A4C" w:rsidRDefault="001E2A4C" w:rsidP="00C1611A"/>
    <w:p w14:paraId="22C711BA" w14:textId="77777777" w:rsidR="007666A2" w:rsidRPr="007666A2" w:rsidRDefault="007666A2" w:rsidP="007666A2"/>
    <w:p w14:paraId="66ADBEAE" w14:textId="77777777" w:rsidR="00ED1461" w:rsidRDefault="00ED1461" w:rsidP="00ED1461"/>
    <w:p w14:paraId="5919FCA0" w14:textId="77777777" w:rsidR="00256354" w:rsidRDefault="00256354" w:rsidP="00ED1461"/>
    <w:p w14:paraId="59150DD7" w14:textId="77777777" w:rsidR="00256354" w:rsidRDefault="00256354" w:rsidP="00ED1461"/>
    <w:p w14:paraId="294F2C73" w14:textId="77777777" w:rsidR="00256354" w:rsidRDefault="00256354" w:rsidP="00ED1461"/>
    <w:p w14:paraId="08E73AB2" w14:textId="77777777" w:rsidR="00256354" w:rsidRDefault="00256354" w:rsidP="00ED1461"/>
    <w:p w14:paraId="7EF3350C" w14:textId="77777777" w:rsidR="00256354" w:rsidRDefault="00256354" w:rsidP="00ED1461"/>
    <w:p w14:paraId="456D48DC" w14:textId="77777777" w:rsidR="00256354" w:rsidRDefault="00256354" w:rsidP="00ED1461"/>
    <w:p w14:paraId="1DF13834" w14:textId="4A05EFB1" w:rsidR="00256354" w:rsidRDefault="007666A2" w:rsidP="007666A2">
      <w:pPr>
        <w:spacing w:after="200" w:line="276" w:lineRule="auto"/>
      </w:pPr>
      <w:r>
        <w:br w:type="page"/>
      </w:r>
    </w:p>
    <w:p w14:paraId="64466169" w14:textId="68632149" w:rsidR="008928CB" w:rsidRPr="008928CB" w:rsidRDefault="00256354" w:rsidP="008928CB">
      <w:pPr>
        <w:pStyle w:val="Heading2"/>
      </w:pPr>
      <w:bookmarkStart w:id="208" w:name="_Toc143189568"/>
      <w:r w:rsidRPr="00256354">
        <w:lastRenderedPageBreak/>
        <w:t>Loan Turnover - Draw</w:t>
      </w:r>
      <w:r w:rsidR="00D30AC5">
        <w:rPr>
          <w:lang w:val="en-US" w:bidi="th-TH"/>
        </w:rPr>
        <w:t>d</w:t>
      </w:r>
      <w:r w:rsidRPr="00256354">
        <w:t>own report</w:t>
      </w:r>
      <w:bookmarkEnd w:id="208"/>
    </w:p>
    <w:p w14:paraId="4C05A80F" w14:textId="68B24796" w:rsidR="00ED1461" w:rsidRDefault="00ED1461" w:rsidP="00ED1461">
      <w:pPr>
        <w:pStyle w:val="Heading3"/>
      </w:pPr>
      <w:bookmarkStart w:id="209" w:name="_Toc143189569"/>
      <w:r>
        <w:t>S</w:t>
      </w:r>
      <w:r w:rsidRPr="00061B9D">
        <w:t>upported Sample Transaction and Case from Customer</w:t>
      </w:r>
      <w:bookmarkEnd w:id="209"/>
    </w:p>
    <w:p w14:paraId="1A714134" w14:textId="6B18D3A3" w:rsidR="00466A54" w:rsidRPr="00466A54" w:rsidRDefault="00466A54" w:rsidP="00A317B0">
      <w:r>
        <w:rPr>
          <w:lang w:val="en-US" w:bidi="th-TH"/>
        </w:rPr>
        <w:drawing>
          <wp:inline distT="0" distB="0" distL="0" distR="0" wp14:anchorId="327BF4A6" wp14:editId="179FA2CE">
            <wp:extent cx="6390005" cy="3956685"/>
            <wp:effectExtent l="0" t="0" r="0" b="5715"/>
            <wp:docPr id="1984831012" name="Picture 198483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90005" cy="3956685"/>
                    </a:xfrm>
                    <a:prstGeom prst="rect">
                      <a:avLst/>
                    </a:prstGeom>
                  </pic:spPr>
                </pic:pic>
              </a:graphicData>
            </a:graphic>
          </wp:inline>
        </w:drawing>
      </w:r>
    </w:p>
    <w:p w14:paraId="6F74B889" w14:textId="21A7DFDE" w:rsidR="008747F0" w:rsidRDefault="00466A54" w:rsidP="0072086F">
      <w:r>
        <w:rPr>
          <w:lang w:val="en-US" w:bidi="th-TH"/>
        </w:rPr>
        <w:drawing>
          <wp:inline distT="0" distB="0" distL="0" distR="0" wp14:anchorId="3B9B32E7" wp14:editId="26125592">
            <wp:extent cx="6390005" cy="3083560"/>
            <wp:effectExtent l="0" t="0" r="0" b="2540"/>
            <wp:docPr id="1984831013" name="Picture 198483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0005" cy="3083560"/>
                    </a:xfrm>
                    <a:prstGeom prst="rect">
                      <a:avLst/>
                    </a:prstGeom>
                  </pic:spPr>
                </pic:pic>
              </a:graphicData>
            </a:graphic>
          </wp:inline>
        </w:drawing>
      </w:r>
    </w:p>
    <w:p w14:paraId="76F895F0" w14:textId="68122CD4" w:rsidR="008747F0" w:rsidRDefault="008747F0" w:rsidP="008747F0"/>
    <w:p w14:paraId="33F74942" w14:textId="77777777" w:rsidR="00A05DD6" w:rsidRDefault="00A05DD6" w:rsidP="008747F0"/>
    <w:p w14:paraId="06D4C24D" w14:textId="77777777" w:rsidR="00A05DD6" w:rsidRDefault="00A05DD6" w:rsidP="00A05DD6">
      <w:pPr>
        <w:ind w:left="426"/>
      </w:pPr>
      <w:r>
        <w:t xml:space="preserve">Note: </w:t>
      </w:r>
    </w:p>
    <w:p w14:paraId="41BE97D9" w14:textId="35F4334B" w:rsidR="00430B25" w:rsidRPr="00430B25" w:rsidRDefault="00A05DD6">
      <w:pPr>
        <w:pStyle w:val="ListParagraph"/>
        <w:numPr>
          <w:ilvl w:val="0"/>
          <w:numId w:val="11"/>
        </w:numPr>
        <w:rPr>
          <w:lang w:val="en-US" w:bidi="th-TH"/>
        </w:rPr>
      </w:pPr>
      <w:r>
        <w:rPr>
          <w:lang w:val="en-US" w:bidi="th-TH"/>
        </w:rPr>
        <w:lastRenderedPageBreak/>
        <w:t>All report are integate with ECM as End of day Process. (PDF Format).</w:t>
      </w:r>
      <w:r w:rsidR="00430B25" w:rsidRPr="00430B25">
        <w:t xml:space="preserve"> </w:t>
      </w:r>
      <w:r w:rsidR="00430B25" w:rsidRPr="00430B25">
        <w:rPr>
          <w:lang w:val="en-US" w:bidi="th-TH"/>
        </w:rPr>
        <w:t>If ECM can not supported to store PDF report from symmetri CBS that no need to store in ECM.</w:t>
      </w:r>
    </w:p>
    <w:p w14:paraId="2B2EC41D" w14:textId="0FC6B998" w:rsidR="00A05DD6"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2E314B45" w14:textId="08C1F539" w:rsidR="00A05DD6" w:rsidRPr="0072086F" w:rsidRDefault="00047AD4">
      <w:pPr>
        <w:pStyle w:val="ListParagraph"/>
        <w:numPr>
          <w:ilvl w:val="0"/>
          <w:numId w:val="11"/>
        </w:numPr>
        <w:rPr>
          <w:lang w:val="en-US" w:bidi="th-TH"/>
        </w:rPr>
      </w:pPr>
      <w:r w:rsidRPr="00047AD4">
        <w:rPr>
          <w:lang w:val="en-US" w:bidi="th-TH"/>
        </w:rPr>
        <w:t>Partially Supported</w:t>
      </w:r>
    </w:p>
    <w:p w14:paraId="100D189A" w14:textId="77777777" w:rsidR="00ED1461" w:rsidRDefault="00ED1461" w:rsidP="00ED1461">
      <w:pPr>
        <w:pStyle w:val="Heading3"/>
      </w:pPr>
      <w:bookmarkStart w:id="210" w:name="_Toc143189570"/>
      <w:r>
        <w:t>Menu Modification</w:t>
      </w:r>
      <w:bookmarkEnd w:id="210"/>
    </w:p>
    <w:p w14:paraId="7606E18D" w14:textId="77777777" w:rsidR="001E2A4C" w:rsidRPr="00B643D7" w:rsidRDefault="001E2A4C" w:rsidP="001E2A4C">
      <w:pPr>
        <w:ind w:left="720" w:firstLine="720"/>
      </w:pPr>
      <w:r w:rsidRPr="00DF3C4F">
        <w:t>Not Applicable.</w:t>
      </w:r>
    </w:p>
    <w:p w14:paraId="327A49BB" w14:textId="77777777" w:rsidR="001E2A4C" w:rsidRPr="001E2A4C" w:rsidRDefault="001E2A4C" w:rsidP="00C1611A"/>
    <w:p w14:paraId="6175748E" w14:textId="77777777" w:rsidR="00ED1461" w:rsidRDefault="00ED1461" w:rsidP="00ED1461">
      <w:pPr>
        <w:pStyle w:val="Heading3"/>
      </w:pPr>
      <w:bookmarkStart w:id="211" w:name="_Toc143189571"/>
      <w:r>
        <w:t>Screen Layout and Data Sheet</w:t>
      </w:r>
      <w:bookmarkEnd w:id="211"/>
    </w:p>
    <w:p w14:paraId="76EFDE91" w14:textId="7BB18A56" w:rsidR="001E2A4C" w:rsidRPr="001E2A4C" w:rsidRDefault="001E2A4C" w:rsidP="0072086F">
      <w:pPr>
        <w:ind w:left="720" w:firstLine="720"/>
      </w:pPr>
      <w:r w:rsidRPr="00DF3C4F">
        <w:t>Not Applicable.</w:t>
      </w:r>
    </w:p>
    <w:p w14:paraId="51DA5A86" w14:textId="77777777" w:rsidR="00ED1461" w:rsidRDefault="00ED1461" w:rsidP="00ED1461">
      <w:pPr>
        <w:pStyle w:val="Heading3"/>
      </w:pPr>
      <w:bookmarkStart w:id="212" w:name="_Toc143189572"/>
      <w:r>
        <w:t>To-be Process</w:t>
      </w:r>
      <w:bookmarkEnd w:id="212"/>
    </w:p>
    <w:tbl>
      <w:tblPr>
        <w:tblStyle w:val="TableGrid"/>
        <w:tblW w:w="9360" w:type="dxa"/>
        <w:tblInd w:w="355" w:type="dxa"/>
        <w:tblLook w:val="04A0" w:firstRow="1" w:lastRow="0" w:firstColumn="1" w:lastColumn="0" w:noHBand="0" w:noVBand="1"/>
      </w:tblPr>
      <w:tblGrid>
        <w:gridCol w:w="9360"/>
      </w:tblGrid>
      <w:tr w:rsidR="00700208" w14:paraId="1A75C023" w14:textId="77777777" w:rsidTr="00700208">
        <w:tc>
          <w:tcPr>
            <w:tcW w:w="9360" w:type="dxa"/>
          </w:tcPr>
          <w:p w14:paraId="61110B60" w14:textId="77777777" w:rsidR="00700208" w:rsidRDefault="00700208" w:rsidP="0072086F">
            <w:pPr>
              <w:rPr>
                <w:lang w:val="en-US" w:bidi="th-TH"/>
              </w:rPr>
            </w:pPr>
          </w:p>
          <w:p w14:paraId="04B6F0A2" w14:textId="1E10AC6F" w:rsidR="00700208" w:rsidRDefault="00700208" w:rsidP="0072086F">
            <w:pPr>
              <w:rPr>
                <w:lang w:val="en-US" w:bidi="th-TH"/>
              </w:rPr>
            </w:pPr>
            <w:r>
              <w:rPr>
                <w:lang w:val="en-US" w:bidi="th-TH"/>
              </w:rPr>
              <w:drawing>
                <wp:inline distT="0" distB="0" distL="0" distR="0" wp14:anchorId="00B3D3E7" wp14:editId="438926D8">
                  <wp:extent cx="5467631" cy="2686188"/>
                  <wp:effectExtent l="19050" t="19050" r="19050" b="19050"/>
                  <wp:docPr id="60" name="Picture 59">
                    <a:extLst xmlns:a="http://schemas.openxmlformats.org/drawingml/2006/main">
                      <a:ext uri="{FF2B5EF4-FFF2-40B4-BE49-F238E27FC236}">
                        <a16:creationId xmlns:a16="http://schemas.microsoft.com/office/drawing/2014/main" id="{3D2C5A99-03FF-BE87-F10F-BA96A3A30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3D2C5A99-03FF-BE87-F10F-BA96A3A30E03}"/>
                              </a:ext>
                            </a:extLst>
                          </pic:cNvPr>
                          <pic:cNvPicPr>
                            <a:picLocks noChangeAspect="1"/>
                          </pic:cNvPicPr>
                        </pic:nvPicPr>
                        <pic:blipFill>
                          <a:blip r:embed="rId89"/>
                          <a:stretch>
                            <a:fillRect/>
                          </a:stretch>
                        </pic:blipFill>
                        <pic:spPr>
                          <a:xfrm>
                            <a:off x="0" y="0"/>
                            <a:ext cx="5467631" cy="2686188"/>
                          </a:xfrm>
                          <a:prstGeom prst="rect">
                            <a:avLst/>
                          </a:prstGeom>
                          <a:ln>
                            <a:solidFill>
                              <a:schemeClr val="tx1"/>
                            </a:solidFill>
                          </a:ln>
                        </pic:spPr>
                      </pic:pic>
                    </a:graphicData>
                  </a:graphic>
                </wp:inline>
              </w:drawing>
            </w:r>
          </w:p>
          <w:p w14:paraId="789658E9" w14:textId="77777777" w:rsidR="00700208" w:rsidRDefault="00700208" w:rsidP="0072086F">
            <w:pPr>
              <w:rPr>
                <w:lang w:val="en-US" w:bidi="th-TH"/>
              </w:rPr>
            </w:pPr>
          </w:p>
          <w:p w14:paraId="0A08614B" w14:textId="354566FD" w:rsidR="00700208" w:rsidRDefault="00700208" w:rsidP="0072086F">
            <w:pPr>
              <w:rPr>
                <w:lang w:val="en-US" w:bidi="th-TH"/>
              </w:rPr>
            </w:pPr>
            <w:r>
              <w:rPr>
                <w:lang w:val="en-US" w:bidi="th-TH"/>
              </w:rPr>
              <w:lastRenderedPageBreak/>
              <w:drawing>
                <wp:inline distT="0" distB="0" distL="0" distR="0" wp14:anchorId="428CC35D" wp14:editId="73FC7AA4">
                  <wp:extent cx="5653377" cy="2724160"/>
                  <wp:effectExtent l="19050" t="19050" r="24130" b="19050"/>
                  <wp:docPr id="61" name="Picture 60">
                    <a:extLst xmlns:a="http://schemas.openxmlformats.org/drawingml/2006/main">
                      <a:ext uri="{FF2B5EF4-FFF2-40B4-BE49-F238E27FC236}">
                        <a16:creationId xmlns:a16="http://schemas.microsoft.com/office/drawing/2014/main" id="{F2775F0A-86F2-ECAC-FA42-D05694CF3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a16="http://schemas.microsoft.com/office/drawing/2014/main" id="{F2775F0A-86F2-ECAC-FA42-D05694CF309B}"/>
                              </a:ext>
                            </a:extLst>
                          </pic:cNvPr>
                          <pic:cNvPicPr>
                            <a:picLocks noChangeAspect="1"/>
                          </pic:cNvPicPr>
                        </pic:nvPicPr>
                        <pic:blipFill>
                          <a:blip r:embed="rId90"/>
                          <a:stretch>
                            <a:fillRect/>
                          </a:stretch>
                        </pic:blipFill>
                        <pic:spPr>
                          <a:xfrm>
                            <a:off x="0" y="0"/>
                            <a:ext cx="5657554" cy="2726173"/>
                          </a:xfrm>
                          <a:prstGeom prst="rect">
                            <a:avLst/>
                          </a:prstGeom>
                          <a:ln>
                            <a:solidFill>
                              <a:schemeClr val="tx1"/>
                            </a:solidFill>
                          </a:ln>
                        </pic:spPr>
                      </pic:pic>
                    </a:graphicData>
                  </a:graphic>
                </wp:inline>
              </w:drawing>
            </w:r>
          </w:p>
          <w:p w14:paraId="087840D7" w14:textId="77777777" w:rsidR="00700208" w:rsidRDefault="00700208" w:rsidP="0072086F">
            <w:pPr>
              <w:rPr>
                <w:lang w:val="en-US" w:bidi="th-TH"/>
              </w:rPr>
            </w:pPr>
          </w:p>
          <w:p w14:paraId="512C39E1" w14:textId="236E9416" w:rsidR="00700208" w:rsidRDefault="00700208" w:rsidP="0072086F">
            <w:pPr>
              <w:rPr>
                <w:lang w:val="en-US" w:bidi="th-TH"/>
              </w:rPr>
            </w:pPr>
            <w:r>
              <w:rPr>
                <w:lang w:val="en-US" w:bidi="th-TH"/>
              </w:rPr>
              <w:drawing>
                <wp:inline distT="0" distB="0" distL="0" distR="0" wp14:anchorId="6433E2F0" wp14:editId="1B0AFBEA">
                  <wp:extent cx="5398936" cy="2837084"/>
                  <wp:effectExtent l="19050" t="19050" r="11430" b="20955"/>
                  <wp:docPr id="62" name="Picture 61">
                    <a:extLst xmlns:a="http://schemas.openxmlformats.org/drawingml/2006/main">
                      <a:ext uri="{FF2B5EF4-FFF2-40B4-BE49-F238E27FC236}">
                        <a16:creationId xmlns:a16="http://schemas.microsoft.com/office/drawing/2014/main" id="{5B5080B9-991B-A12A-411E-777BDB155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5B5080B9-991B-A12A-411E-777BDB155DD2}"/>
                              </a:ext>
                            </a:extLst>
                          </pic:cNvPr>
                          <pic:cNvPicPr>
                            <a:picLocks noChangeAspect="1"/>
                          </pic:cNvPicPr>
                        </pic:nvPicPr>
                        <pic:blipFill>
                          <a:blip r:embed="rId91"/>
                          <a:stretch>
                            <a:fillRect/>
                          </a:stretch>
                        </pic:blipFill>
                        <pic:spPr>
                          <a:xfrm>
                            <a:off x="0" y="0"/>
                            <a:ext cx="5412686" cy="2844309"/>
                          </a:xfrm>
                          <a:prstGeom prst="rect">
                            <a:avLst/>
                          </a:prstGeom>
                          <a:ln>
                            <a:solidFill>
                              <a:schemeClr val="tx1"/>
                            </a:solidFill>
                          </a:ln>
                        </pic:spPr>
                      </pic:pic>
                    </a:graphicData>
                  </a:graphic>
                </wp:inline>
              </w:drawing>
            </w:r>
          </w:p>
          <w:p w14:paraId="30E9B1EA" w14:textId="77777777" w:rsidR="00700208" w:rsidRDefault="00700208" w:rsidP="0072086F">
            <w:pPr>
              <w:rPr>
                <w:lang w:val="en-US" w:bidi="th-TH"/>
              </w:rPr>
            </w:pPr>
          </w:p>
          <w:p w14:paraId="57DC1447" w14:textId="31B00112" w:rsidR="006016E9" w:rsidRPr="006016E9" w:rsidRDefault="006016E9" w:rsidP="006016E9">
            <w:pPr>
              <w:rPr>
                <w:rFonts w:ascii="Times New Roman" w:eastAsia="Times New Roman" w:hAnsi="Times New Roman" w:cs="Times New Roman"/>
                <w:noProof w:val="0"/>
                <w:lang w:val="en-US" w:bidi="th-TH"/>
              </w:rPr>
            </w:pPr>
            <w:r w:rsidRPr="006016E9">
              <w:rPr>
                <w:rFonts w:hint="cs"/>
                <w:cs/>
                <w:lang w:val="en-US" w:bidi="th-TH"/>
              </w:rPr>
              <w:lastRenderedPageBreak/>
              <w:drawing>
                <wp:inline distT="0" distB="0" distL="0" distR="0" wp14:anchorId="5C12C9FF" wp14:editId="4179518F">
                  <wp:extent cx="5452281" cy="2914421"/>
                  <wp:effectExtent l="19050" t="19050" r="15240" b="19685"/>
                  <wp:docPr id="8830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61069" cy="2919119"/>
                          </a:xfrm>
                          <a:prstGeom prst="rect">
                            <a:avLst/>
                          </a:prstGeom>
                          <a:noFill/>
                          <a:ln>
                            <a:solidFill>
                              <a:schemeClr val="tx1"/>
                            </a:solidFill>
                          </a:ln>
                        </pic:spPr>
                      </pic:pic>
                    </a:graphicData>
                  </a:graphic>
                </wp:inline>
              </w:drawing>
            </w:r>
          </w:p>
          <w:p w14:paraId="05654E33" w14:textId="77777777" w:rsidR="00700208" w:rsidRDefault="00700208" w:rsidP="0072086F">
            <w:pPr>
              <w:rPr>
                <w:lang w:val="en-US" w:bidi="th-TH"/>
              </w:rPr>
            </w:pPr>
          </w:p>
        </w:tc>
      </w:tr>
    </w:tbl>
    <w:p w14:paraId="7F1BF535" w14:textId="77777777" w:rsidR="00EC6871" w:rsidRDefault="00EC6871" w:rsidP="0072086F">
      <w:pPr>
        <w:rPr>
          <w:lang w:val="en-US" w:bidi="th-TH"/>
        </w:rPr>
      </w:pPr>
    </w:p>
    <w:p w14:paraId="2F363547" w14:textId="77777777" w:rsidR="00700208" w:rsidRDefault="00700208" w:rsidP="0072086F">
      <w:pPr>
        <w:rPr>
          <w:lang w:val="en-US" w:bidi="th-TH"/>
        </w:rPr>
      </w:pPr>
    </w:p>
    <w:tbl>
      <w:tblPr>
        <w:tblStyle w:val="TableGrid"/>
        <w:tblW w:w="0" w:type="auto"/>
        <w:jc w:val="center"/>
        <w:tblLook w:val="04A0" w:firstRow="1" w:lastRow="0" w:firstColumn="1" w:lastColumn="0" w:noHBand="0" w:noVBand="1"/>
      </w:tblPr>
      <w:tblGrid>
        <w:gridCol w:w="3103"/>
        <w:gridCol w:w="6230"/>
      </w:tblGrid>
      <w:tr w:rsidR="006A7A1F" w14:paraId="26431857" w14:textId="77777777" w:rsidTr="00E92567">
        <w:trPr>
          <w:jc w:val="center"/>
        </w:trPr>
        <w:tc>
          <w:tcPr>
            <w:tcW w:w="3103" w:type="dxa"/>
            <w:shd w:val="clear" w:color="auto" w:fill="CCECFF"/>
          </w:tcPr>
          <w:p w14:paraId="603D4222" w14:textId="77777777" w:rsidR="006A7A1F" w:rsidRDefault="006A7A1F" w:rsidP="00E92567">
            <w:r>
              <w:t>Paper size</w:t>
            </w:r>
          </w:p>
        </w:tc>
        <w:tc>
          <w:tcPr>
            <w:tcW w:w="6230" w:type="dxa"/>
          </w:tcPr>
          <w:p w14:paraId="291F0658" w14:textId="77777777" w:rsidR="006A7A1F" w:rsidRDefault="006A7A1F" w:rsidP="00E92567">
            <w:r>
              <w:t>A4</w:t>
            </w:r>
          </w:p>
        </w:tc>
      </w:tr>
      <w:tr w:rsidR="00FC59EC" w14:paraId="6380758E" w14:textId="77777777" w:rsidTr="00E92567">
        <w:trPr>
          <w:jc w:val="center"/>
        </w:trPr>
        <w:tc>
          <w:tcPr>
            <w:tcW w:w="3103" w:type="dxa"/>
            <w:shd w:val="clear" w:color="auto" w:fill="CCECFF"/>
          </w:tcPr>
          <w:p w14:paraId="7709882F" w14:textId="77777777" w:rsidR="00FC59EC" w:rsidRDefault="00FC59EC" w:rsidP="00FC59EC">
            <w:r>
              <w:t>Reprinting require</w:t>
            </w:r>
          </w:p>
        </w:tc>
        <w:tc>
          <w:tcPr>
            <w:tcW w:w="6230" w:type="dxa"/>
          </w:tcPr>
          <w:p w14:paraId="43BA7753" w14:textId="03CE347F" w:rsidR="00FC59EC" w:rsidRDefault="00FC59EC" w:rsidP="00FC59EC">
            <w:r w:rsidRPr="00AC1C7D">
              <w:t>Reprint</w:t>
            </w:r>
          </w:p>
        </w:tc>
      </w:tr>
      <w:tr w:rsidR="00FC59EC" w14:paraId="0D87BACB" w14:textId="77777777" w:rsidTr="00E92567">
        <w:trPr>
          <w:jc w:val="center"/>
        </w:trPr>
        <w:tc>
          <w:tcPr>
            <w:tcW w:w="3103" w:type="dxa"/>
            <w:shd w:val="clear" w:color="auto" w:fill="CCECFF"/>
          </w:tcPr>
          <w:p w14:paraId="522AB096" w14:textId="77777777" w:rsidR="00FC59EC" w:rsidRDefault="00FC59EC" w:rsidP="00FC59EC">
            <w:r>
              <w:t>Searching criteria</w:t>
            </w:r>
          </w:p>
        </w:tc>
        <w:tc>
          <w:tcPr>
            <w:tcW w:w="6230" w:type="dxa"/>
          </w:tcPr>
          <w:p w14:paraId="4AC548D4" w14:textId="7C3B76CB" w:rsidR="00FC59EC" w:rsidRDefault="00FC59EC">
            <w:r w:rsidRPr="00AC1C7D">
              <w:t>Branch Name/No., Customer name, Customer ID., historical date,</w:t>
            </w:r>
            <w:r>
              <w:t xml:space="preserve"> From day to day,</w:t>
            </w:r>
            <w:r w:rsidRPr="00AC1C7D">
              <w:t xml:space="preserve"> Product Type</w:t>
            </w:r>
            <w:r w:rsidR="003B484D">
              <w:t>(Loan Type/Loan Sub Type</w:t>
            </w:r>
            <w:r w:rsidR="003B484D">
              <w:rPr>
                <w:lang w:val="en-US"/>
              </w:rPr>
              <w:t>)</w:t>
            </w:r>
            <w:r w:rsidRPr="00AC1C7D">
              <w:t>, Source of Fund, currencywise,</w:t>
            </w:r>
            <w:r>
              <w:t xml:space="preserve"> </w:t>
            </w:r>
            <w:r w:rsidR="00DE14CC">
              <w:t xml:space="preserve">Loan Account No., </w:t>
            </w:r>
            <w:r w:rsidRPr="00AC1C7D">
              <w:t>Loan Reference No.</w:t>
            </w:r>
          </w:p>
        </w:tc>
      </w:tr>
      <w:tr w:rsidR="004167C4" w14:paraId="2179A862" w14:textId="77777777" w:rsidTr="00E92567">
        <w:trPr>
          <w:jc w:val="center"/>
        </w:trPr>
        <w:tc>
          <w:tcPr>
            <w:tcW w:w="3103" w:type="dxa"/>
            <w:shd w:val="clear" w:color="auto" w:fill="CCECFF"/>
          </w:tcPr>
          <w:p w14:paraId="5AB6B1A1" w14:textId="2F75443A" w:rsidR="004167C4" w:rsidRDefault="004167C4" w:rsidP="004167C4">
            <w:r w:rsidRPr="00C411A0">
              <w:rPr>
                <w:lang w:val="en-US" w:bidi="th-TH"/>
              </w:rPr>
              <w:t>Generation Frequency</w:t>
            </w:r>
          </w:p>
        </w:tc>
        <w:tc>
          <w:tcPr>
            <w:tcW w:w="6230" w:type="dxa"/>
          </w:tcPr>
          <w:p w14:paraId="2DC96021" w14:textId="0AF12C17" w:rsidR="004167C4" w:rsidRPr="00AC1C7D" w:rsidRDefault="00011812" w:rsidP="004167C4">
            <w:r w:rsidRPr="00011812">
              <w:t>Daily</w:t>
            </w:r>
          </w:p>
        </w:tc>
      </w:tr>
      <w:tr w:rsidR="004167C4" w14:paraId="3C11D8D5" w14:textId="77777777" w:rsidTr="00E92567">
        <w:trPr>
          <w:jc w:val="center"/>
        </w:trPr>
        <w:tc>
          <w:tcPr>
            <w:tcW w:w="3103" w:type="dxa"/>
            <w:shd w:val="clear" w:color="auto" w:fill="CCECFF"/>
          </w:tcPr>
          <w:p w14:paraId="42A7994B" w14:textId="40C7225D" w:rsidR="004167C4" w:rsidRDefault="004167C4" w:rsidP="004167C4">
            <w:r>
              <w:rPr>
                <w:lang w:val="en-US" w:bidi="th-TH"/>
              </w:rPr>
              <w:t>Report Purpose</w:t>
            </w:r>
          </w:p>
        </w:tc>
        <w:tc>
          <w:tcPr>
            <w:tcW w:w="6230" w:type="dxa"/>
          </w:tcPr>
          <w:p w14:paraId="32B09A07" w14:textId="4FCD8C17" w:rsidR="004167C4" w:rsidRPr="00AC1C7D" w:rsidRDefault="00011812" w:rsidP="004167C4">
            <w:r w:rsidRPr="00011812">
              <w:t>List of Drawdown for the period, per product type. The report displays the loan number, dd number, amounts</w:t>
            </w:r>
          </w:p>
        </w:tc>
      </w:tr>
      <w:tr w:rsidR="004167C4" w14:paraId="4E3CF725" w14:textId="77777777" w:rsidTr="00E92567">
        <w:trPr>
          <w:jc w:val="center"/>
        </w:trPr>
        <w:tc>
          <w:tcPr>
            <w:tcW w:w="3103" w:type="dxa"/>
            <w:shd w:val="clear" w:color="auto" w:fill="CCECFF"/>
          </w:tcPr>
          <w:p w14:paraId="1AFDE19B" w14:textId="327E1397" w:rsidR="004167C4" w:rsidRDefault="004167C4" w:rsidP="004167C4">
            <w:r w:rsidRPr="00C411A0">
              <w:rPr>
                <w:lang w:val="en-US" w:bidi="th-TH"/>
              </w:rPr>
              <w:t>Actual Owner</w:t>
            </w:r>
          </w:p>
        </w:tc>
        <w:tc>
          <w:tcPr>
            <w:tcW w:w="6230" w:type="dxa"/>
          </w:tcPr>
          <w:p w14:paraId="18C4BABF" w14:textId="3A8F98B4" w:rsidR="004167C4" w:rsidRPr="00AC1C7D" w:rsidRDefault="00011812" w:rsidP="004167C4">
            <w:r w:rsidRPr="00011812">
              <w:t>Lending</w:t>
            </w:r>
          </w:p>
        </w:tc>
      </w:tr>
    </w:tbl>
    <w:p w14:paraId="7D49D8D8" w14:textId="77777777" w:rsidR="006A7A1F" w:rsidRPr="006A7A1F" w:rsidRDefault="006A7A1F" w:rsidP="006A7A1F">
      <w:pPr>
        <w:rPr>
          <w:lang w:val="en-US"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693"/>
        <w:gridCol w:w="2551"/>
        <w:gridCol w:w="2120"/>
      </w:tblGrid>
      <w:tr w:rsidR="00235215" w:rsidRPr="00D35F31" w14:paraId="2FBF9461" w14:textId="77777777" w:rsidTr="0072086F">
        <w:trPr>
          <w:trHeight w:val="580"/>
        </w:trPr>
        <w:tc>
          <w:tcPr>
            <w:tcW w:w="5382" w:type="dxa"/>
            <w:gridSpan w:val="2"/>
            <w:shd w:val="clear" w:color="000000" w:fill="8EA9DB"/>
            <w:hideMark/>
          </w:tcPr>
          <w:p w14:paraId="3973D017" w14:textId="50DDD193"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Report Title: Loan Turnover - Draw Down report</w:t>
            </w:r>
          </w:p>
        </w:tc>
        <w:tc>
          <w:tcPr>
            <w:tcW w:w="2551" w:type="dxa"/>
            <w:shd w:val="clear" w:color="000000" w:fill="8EA9DB"/>
            <w:hideMark/>
          </w:tcPr>
          <w:p w14:paraId="7C38E513" w14:textId="12C56301"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Report Title:</w:t>
            </w:r>
          </w:p>
        </w:tc>
        <w:tc>
          <w:tcPr>
            <w:tcW w:w="2120" w:type="dxa"/>
            <w:vMerge w:val="restart"/>
            <w:shd w:val="clear" w:color="000000" w:fill="D9E1F2"/>
            <w:noWrap/>
            <w:hideMark/>
          </w:tcPr>
          <w:p w14:paraId="2DB910A0" w14:textId="77777777" w:rsidR="00235215" w:rsidRPr="0072086F" w:rsidRDefault="00235215"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235215" w:rsidRPr="00D35F31" w14:paraId="76728F99" w14:textId="77777777" w:rsidTr="0072086F">
        <w:trPr>
          <w:trHeight w:val="290"/>
        </w:trPr>
        <w:tc>
          <w:tcPr>
            <w:tcW w:w="2689" w:type="dxa"/>
            <w:shd w:val="clear" w:color="000000" w:fill="D9E1F2"/>
            <w:noWrap/>
            <w:hideMark/>
          </w:tcPr>
          <w:p w14:paraId="63AC274D"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Exim Field:</w:t>
            </w:r>
          </w:p>
        </w:tc>
        <w:tc>
          <w:tcPr>
            <w:tcW w:w="2693" w:type="dxa"/>
            <w:shd w:val="clear" w:color="000000" w:fill="D9E1F2"/>
          </w:tcPr>
          <w:p w14:paraId="279B1DC7" w14:textId="0F4606E7" w:rsidR="00235215" w:rsidRPr="0072086F" w:rsidRDefault="00235215" w:rsidP="00D35F31">
            <w:pPr>
              <w:rPr>
                <w:rFonts w:eastAsia="Times New Roman"/>
                <w:noProof w:val="0"/>
                <w:color w:val="000000"/>
                <w:lang w:val="en-US" w:bidi="th-TH"/>
              </w:rPr>
            </w:pPr>
            <w:r w:rsidRPr="00D35F31">
              <w:rPr>
                <w:rFonts w:eastAsia="Times New Roman"/>
                <w:noProof w:val="0"/>
                <w:color w:val="000000"/>
                <w:lang w:val="en-US" w:bidi="th-TH"/>
              </w:rPr>
              <w:t>Description/Formular</w:t>
            </w:r>
          </w:p>
        </w:tc>
        <w:tc>
          <w:tcPr>
            <w:tcW w:w="2551" w:type="dxa"/>
            <w:shd w:val="clear" w:color="000000" w:fill="D9E1F2"/>
            <w:noWrap/>
            <w:hideMark/>
          </w:tcPr>
          <w:p w14:paraId="5E6C9B8C" w14:textId="2B02DB12"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CBS9 Field:</w:t>
            </w:r>
          </w:p>
        </w:tc>
        <w:tc>
          <w:tcPr>
            <w:tcW w:w="2120" w:type="dxa"/>
            <w:vMerge/>
            <w:hideMark/>
          </w:tcPr>
          <w:p w14:paraId="07983D41" w14:textId="77777777" w:rsidR="00235215" w:rsidRPr="0072086F" w:rsidRDefault="00235215" w:rsidP="00D35F31">
            <w:pPr>
              <w:rPr>
                <w:rFonts w:eastAsia="Times New Roman"/>
                <w:noProof w:val="0"/>
                <w:color w:val="000000"/>
                <w:lang w:val="en-US" w:bidi="th-TH"/>
              </w:rPr>
            </w:pPr>
          </w:p>
        </w:tc>
      </w:tr>
      <w:tr w:rsidR="00235215" w:rsidRPr="00D35F31" w14:paraId="22DA6899" w14:textId="77777777" w:rsidTr="0072086F">
        <w:trPr>
          <w:trHeight w:val="290"/>
        </w:trPr>
        <w:tc>
          <w:tcPr>
            <w:tcW w:w="2689" w:type="dxa"/>
            <w:shd w:val="clear" w:color="auto" w:fill="auto"/>
            <w:noWrap/>
            <w:hideMark/>
          </w:tcPr>
          <w:p w14:paraId="23FBC823"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AS AT</w:t>
            </w:r>
          </w:p>
        </w:tc>
        <w:tc>
          <w:tcPr>
            <w:tcW w:w="2693" w:type="dxa"/>
          </w:tcPr>
          <w:p w14:paraId="0CFFE58A"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0D399B65" w14:textId="04D225C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760B1967" w14:textId="2F28560C"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580714142"/>
                <w:placeholder>
                  <w:docPart w:val="E2C7F73B6B624CBCB3F4CD9DDE479D4C"/>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235215" w:rsidRPr="00D35F31" w14:paraId="1FC839C8" w14:textId="77777777" w:rsidTr="0072086F">
        <w:trPr>
          <w:trHeight w:val="290"/>
        </w:trPr>
        <w:tc>
          <w:tcPr>
            <w:tcW w:w="2689" w:type="dxa"/>
            <w:shd w:val="clear" w:color="auto" w:fill="auto"/>
            <w:noWrap/>
            <w:hideMark/>
          </w:tcPr>
          <w:p w14:paraId="2FEB89E1"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Page</w:t>
            </w:r>
          </w:p>
        </w:tc>
        <w:tc>
          <w:tcPr>
            <w:tcW w:w="2693" w:type="dxa"/>
          </w:tcPr>
          <w:p w14:paraId="66B49BB2"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7A153D79" w14:textId="501592FC"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1BE448C4" w14:textId="696C3C75"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847404505"/>
                <w:placeholder>
                  <w:docPart w:val="80391DF295994E5B84BAE98124EF28BB"/>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4F9E2053" w14:textId="77777777" w:rsidTr="0072086F">
        <w:trPr>
          <w:trHeight w:val="290"/>
        </w:trPr>
        <w:tc>
          <w:tcPr>
            <w:tcW w:w="2689" w:type="dxa"/>
            <w:shd w:val="clear" w:color="auto" w:fill="auto"/>
            <w:noWrap/>
            <w:hideMark/>
          </w:tcPr>
          <w:p w14:paraId="5F5D786F"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Date / Time</w:t>
            </w:r>
          </w:p>
        </w:tc>
        <w:tc>
          <w:tcPr>
            <w:tcW w:w="2693" w:type="dxa"/>
          </w:tcPr>
          <w:p w14:paraId="783489A8"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1FE21ECE" w14:textId="39C5E6D0"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40C48E91" w14:textId="70BD1381"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1697375817"/>
                <w:placeholder>
                  <w:docPart w:val="6FF4BEA98A9C4919A3D12864ADFD3FA1"/>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309DC4AB" w14:textId="77777777" w:rsidTr="0072086F">
        <w:trPr>
          <w:trHeight w:val="290"/>
        </w:trPr>
        <w:tc>
          <w:tcPr>
            <w:tcW w:w="2689" w:type="dxa"/>
            <w:shd w:val="clear" w:color="auto" w:fill="auto"/>
            <w:noWrap/>
            <w:hideMark/>
          </w:tcPr>
          <w:p w14:paraId="004AED38"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693" w:type="dxa"/>
          </w:tcPr>
          <w:p w14:paraId="05068DF6"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557B2162" w14:textId="1291F8E8"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6FBC949A" w14:textId="6FE36372"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467098872"/>
                <w:placeholder>
                  <w:docPart w:val="77EFDC14DD8B45FA9CBC75D7000EAC39"/>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42DAA3FC" w14:textId="77777777" w:rsidTr="0072086F">
        <w:trPr>
          <w:trHeight w:val="290"/>
        </w:trPr>
        <w:tc>
          <w:tcPr>
            <w:tcW w:w="2689" w:type="dxa"/>
            <w:shd w:val="clear" w:color="auto" w:fill="auto"/>
            <w:noWrap/>
            <w:hideMark/>
          </w:tcPr>
          <w:p w14:paraId="2F8E9D2D"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Loan system</w:t>
            </w:r>
          </w:p>
        </w:tc>
        <w:tc>
          <w:tcPr>
            <w:tcW w:w="2693" w:type="dxa"/>
          </w:tcPr>
          <w:p w14:paraId="5541B8D1"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0D30A503" w14:textId="6780DA40"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1E371984" w14:textId="4ACC643D"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499271257"/>
                <w:placeholder>
                  <w:docPart w:val="F189A82DCB384B838DB94DE45C1591D5"/>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7B9C0DCF" w14:textId="77777777" w:rsidTr="0072086F">
        <w:trPr>
          <w:trHeight w:val="290"/>
        </w:trPr>
        <w:tc>
          <w:tcPr>
            <w:tcW w:w="2689" w:type="dxa"/>
            <w:shd w:val="clear" w:color="auto" w:fill="auto"/>
            <w:noWrap/>
            <w:hideMark/>
          </w:tcPr>
          <w:p w14:paraId="58D1DBE1"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Program</w:t>
            </w:r>
          </w:p>
        </w:tc>
        <w:tc>
          <w:tcPr>
            <w:tcW w:w="2693" w:type="dxa"/>
          </w:tcPr>
          <w:p w14:paraId="48B28939"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05ED1EB5" w14:textId="555C1586"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74BFC2AB" w14:textId="1C762E7F"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10816009"/>
                <w:placeholder>
                  <w:docPart w:val="1900D2F2ACE64FDDB461714252CBE1C5"/>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30971CE1" w14:textId="77777777" w:rsidTr="0072086F">
        <w:trPr>
          <w:trHeight w:val="290"/>
        </w:trPr>
        <w:tc>
          <w:tcPr>
            <w:tcW w:w="2689" w:type="dxa"/>
            <w:shd w:val="clear" w:color="auto" w:fill="auto"/>
            <w:noWrap/>
            <w:hideMark/>
          </w:tcPr>
          <w:p w14:paraId="2CCAA96C"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User</w:t>
            </w:r>
          </w:p>
        </w:tc>
        <w:tc>
          <w:tcPr>
            <w:tcW w:w="2693" w:type="dxa"/>
          </w:tcPr>
          <w:p w14:paraId="3C1CAE7C"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75D26B5F" w14:textId="04473DDB"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246E253B" w14:textId="7F931109"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269823935"/>
                <w:placeholder>
                  <w:docPart w:val="E9859BF77CEE4B26A19C48FB86ACF2BE"/>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3904E148" w14:textId="77777777" w:rsidTr="0072086F">
        <w:trPr>
          <w:trHeight w:val="290"/>
        </w:trPr>
        <w:tc>
          <w:tcPr>
            <w:tcW w:w="2689" w:type="dxa"/>
            <w:shd w:val="clear" w:color="auto" w:fill="auto"/>
            <w:noWrap/>
            <w:hideMark/>
          </w:tcPr>
          <w:p w14:paraId="303BB26A"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Cust ID</w:t>
            </w:r>
          </w:p>
        </w:tc>
        <w:tc>
          <w:tcPr>
            <w:tcW w:w="2693" w:type="dxa"/>
          </w:tcPr>
          <w:p w14:paraId="50335249"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7D385BB4" w14:textId="335EA02B"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7623085D" w14:textId="55EF1C1A"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584223723"/>
                <w:placeholder>
                  <w:docPart w:val="33B29CD646D7475DA0E723CF1A8309FA"/>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0F841136" w14:textId="77777777" w:rsidTr="0072086F">
        <w:trPr>
          <w:trHeight w:val="290"/>
        </w:trPr>
        <w:tc>
          <w:tcPr>
            <w:tcW w:w="2689" w:type="dxa"/>
            <w:shd w:val="clear" w:color="auto" w:fill="auto"/>
            <w:noWrap/>
            <w:hideMark/>
          </w:tcPr>
          <w:p w14:paraId="0B4346A0"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Customer name</w:t>
            </w:r>
          </w:p>
        </w:tc>
        <w:tc>
          <w:tcPr>
            <w:tcW w:w="2693" w:type="dxa"/>
          </w:tcPr>
          <w:p w14:paraId="03290F43"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2EF915D5" w14:textId="5BE88AFE"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24C75E94" w14:textId="7D61E578"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1823925026"/>
                <w:placeholder>
                  <w:docPart w:val="D1E70A43B93C4486A30DC809EA03B9CE"/>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32580E65" w14:textId="77777777" w:rsidTr="0072086F">
        <w:trPr>
          <w:trHeight w:val="290"/>
        </w:trPr>
        <w:tc>
          <w:tcPr>
            <w:tcW w:w="2689" w:type="dxa"/>
            <w:shd w:val="clear" w:color="auto" w:fill="auto"/>
            <w:noWrap/>
            <w:hideMark/>
          </w:tcPr>
          <w:p w14:paraId="5894F5FE" w14:textId="68F1CEEF"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Cur.</w:t>
            </w:r>
            <w:r w:rsidR="00D35F31">
              <w:rPr>
                <w:rFonts w:eastAsia="Times New Roman"/>
                <w:noProof w:val="0"/>
                <w:color w:val="000000"/>
                <w:lang w:val="en-US" w:bidi="th-TH"/>
              </w:rPr>
              <w:t xml:space="preserve"> </w:t>
            </w:r>
            <w:r w:rsidRPr="0072086F">
              <w:rPr>
                <w:rFonts w:eastAsia="Times New Roman"/>
                <w:noProof w:val="0"/>
                <w:color w:val="000000"/>
                <w:lang w:val="en-US" w:bidi="th-TH"/>
              </w:rPr>
              <w:t>Amount</w:t>
            </w:r>
          </w:p>
        </w:tc>
        <w:tc>
          <w:tcPr>
            <w:tcW w:w="2693" w:type="dxa"/>
          </w:tcPr>
          <w:p w14:paraId="5130D80E" w14:textId="5EAF8BDD" w:rsidR="00235215" w:rsidRPr="0072086F" w:rsidRDefault="00F8231C" w:rsidP="00D35F31">
            <w:pPr>
              <w:rPr>
                <w:rFonts w:eastAsia="Times New Roman"/>
                <w:noProof w:val="0"/>
                <w:color w:val="000000"/>
                <w:lang w:val="en-US" w:bidi="th-TH"/>
              </w:rPr>
            </w:pPr>
            <w:r w:rsidRPr="00F8231C">
              <w:rPr>
                <w:rFonts w:eastAsia="Times New Roman"/>
                <w:noProof w:val="0"/>
                <w:color w:val="000000"/>
                <w:lang w:val="en-US" w:bidi="th-TH"/>
              </w:rPr>
              <w:t xml:space="preserve">Show total drawn by customer between </w:t>
            </w:r>
            <w:r w:rsidRPr="00F8231C">
              <w:rPr>
                <w:rFonts w:eastAsia="Times New Roman"/>
                <w:noProof w:val="0"/>
                <w:color w:val="000000"/>
                <w:lang w:val="en-US" w:bidi="th-TH"/>
              </w:rPr>
              <w:lastRenderedPageBreak/>
              <w:t>days 1/07/2020 - 31/07/2020</w:t>
            </w:r>
          </w:p>
        </w:tc>
        <w:tc>
          <w:tcPr>
            <w:tcW w:w="2551" w:type="dxa"/>
            <w:shd w:val="clear" w:color="auto" w:fill="auto"/>
            <w:noWrap/>
            <w:hideMark/>
          </w:tcPr>
          <w:p w14:paraId="65AE0602" w14:textId="593B40C6"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lastRenderedPageBreak/>
              <w:t> </w:t>
            </w:r>
          </w:p>
        </w:tc>
        <w:tc>
          <w:tcPr>
            <w:tcW w:w="2120" w:type="dxa"/>
            <w:shd w:val="clear" w:color="auto" w:fill="auto"/>
            <w:noWrap/>
            <w:hideMark/>
          </w:tcPr>
          <w:p w14:paraId="60297AC7" w14:textId="3CD5F167"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596140734"/>
                <w:placeholder>
                  <w:docPart w:val="87A38B8BAE6C47C1AE04D126F5AD48FD"/>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4506C545" w14:textId="77777777" w:rsidTr="0072086F">
        <w:trPr>
          <w:trHeight w:val="290"/>
        </w:trPr>
        <w:tc>
          <w:tcPr>
            <w:tcW w:w="2689" w:type="dxa"/>
            <w:shd w:val="clear" w:color="auto" w:fill="auto"/>
            <w:noWrap/>
            <w:hideMark/>
          </w:tcPr>
          <w:p w14:paraId="772CF3F5" w14:textId="77777777"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Baht Amount</w:t>
            </w:r>
          </w:p>
        </w:tc>
        <w:tc>
          <w:tcPr>
            <w:tcW w:w="2693" w:type="dxa"/>
          </w:tcPr>
          <w:p w14:paraId="1CACAB2C"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hideMark/>
          </w:tcPr>
          <w:p w14:paraId="1297F1D9" w14:textId="59DD5FAF"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hideMark/>
          </w:tcPr>
          <w:p w14:paraId="6A25BE6A" w14:textId="51589746"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1104086362"/>
                <w:placeholder>
                  <w:docPart w:val="F93D45E10B8E4677AD0042C36EEC7C9A"/>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53C91DCA" w14:textId="77777777" w:rsidTr="0072086F">
        <w:trPr>
          <w:trHeight w:val="290"/>
        </w:trPr>
        <w:tc>
          <w:tcPr>
            <w:tcW w:w="2689" w:type="dxa"/>
            <w:shd w:val="clear" w:color="auto" w:fill="auto"/>
            <w:noWrap/>
          </w:tcPr>
          <w:p w14:paraId="187EB7F9" w14:textId="29D3CFAD"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No. of REC</w:t>
            </w:r>
          </w:p>
        </w:tc>
        <w:tc>
          <w:tcPr>
            <w:tcW w:w="2693" w:type="dxa"/>
          </w:tcPr>
          <w:p w14:paraId="61A97BD0" w14:textId="0348B55E" w:rsidR="00235215" w:rsidRPr="0072086F" w:rsidRDefault="00B40311" w:rsidP="00D35F31">
            <w:pPr>
              <w:rPr>
                <w:rFonts w:eastAsia="Times New Roman"/>
                <w:noProof w:val="0"/>
                <w:color w:val="000000"/>
                <w:lang w:val="en-US" w:bidi="th-TH"/>
              </w:rPr>
            </w:pPr>
            <w:r>
              <w:rPr>
                <w:rFonts w:eastAsia="Times New Roman"/>
                <w:noProof w:val="0"/>
                <w:color w:val="000000"/>
                <w:lang w:val="en-US" w:bidi="th-TH"/>
              </w:rPr>
              <w:t xml:space="preserve">Such as </w:t>
            </w:r>
            <w:r w:rsidRPr="00B40311">
              <w:rPr>
                <w:rFonts w:eastAsia="Times New Roman"/>
                <w:noProof w:val="0"/>
                <w:color w:val="000000"/>
                <w:lang w:val="en-US" w:bidi="th-TH"/>
              </w:rPr>
              <w:t>Number 2 means customer made 2 drawdowns in same month, and will show total amount drawn as 3million</w:t>
            </w:r>
          </w:p>
        </w:tc>
        <w:tc>
          <w:tcPr>
            <w:tcW w:w="2551" w:type="dxa"/>
            <w:shd w:val="clear" w:color="auto" w:fill="auto"/>
            <w:noWrap/>
          </w:tcPr>
          <w:p w14:paraId="50649CE7" w14:textId="272F6E5C"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 </w:t>
            </w:r>
          </w:p>
        </w:tc>
        <w:tc>
          <w:tcPr>
            <w:tcW w:w="2120" w:type="dxa"/>
            <w:shd w:val="clear" w:color="auto" w:fill="auto"/>
            <w:noWrap/>
          </w:tcPr>
          <w:p w14:paraId="3EE434C4" w14:textId="37B4792E"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1049912551"/>
                <w:placeholder>
                  <w:docPart w:val="41366A9728F34F438AC474AAC39A9356"/>
                </w:placeholder>
                <w:showingPlcHdr/>
                <w:dropDownList>
                  <w:listItem w:displayText="Supported" w:value="Supported"/>
                  <w:listItem w:displayText="To be develop" w:value="To be develop"/>
                  <w:listItem w:displayText="Drop" w:value="Drop"/>
                </w:dropDownList>
              </w:sdtPr>
              <w:sdtContent>
                <w:r w:rsidR="00235215" w:rsidRPr="0072086F">
                  <w:rPr>
                    <w:rStyle w:val="PlaceholderText"/>
                  </w:rPr>
                  <w:t>Choose an item.</w:t>
                </w:r>
              </w:sdtContent>
            </w:sdt>
          </w:p>
        </w:tc>
      </w:tr>
      <w:tr w:rsidR="00235215" w:rsidRPr="00D35F31" w14:paraId="0E736464" w14:textId="77777777" w:rsidTr="0072086F">
        <w:trPr>
          <w:trHeight w:val="290"/>
        </w:trPr>
        <w:tc>
          <w:tcPr>
            <w:tcW w:w="2689" w:type="dxa"/>
            <w:shd w:val="clear" w:color="auto" w:fill="auto"/>
            <w:noWrap/>
          </w:tcPr>
          <w:p w14:paraId="1A917B6A" w14:textId="0D0E58AE"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Branch No.</w:t>
            </w:r>
          </w:p>
        </w:tc>
        <w:tc>
          <w:tcPr>
            <w:tcW w:w="2693" w:type="dxa"/>
          </w:tcPr>
          <w:p w14:paraId="1808CA74"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tcPr>
          <w:p w14:paraId="5A3860A1" w14:textId="3DFFC3D6" w:rsidR="00235215" w:rsidRPr="0072086F" w:rsidRDefault="00235215" w:rsidP="00D35F31">
            <w:pPr>
              <w:rPr>
                <w:rFonts w:eastAsia="Times New Roman"/>
                <w:noProof w:val="0"/>
                <w:color w:val="000000"/>
                <w:lang w:val="en-US" w:bidi="th-TH"/>
              </w:rPr>
            </w:pPr>
          </w:p>
        </w:tc>
        <w:tc>
          <w:tcPr>
            <w:tcW w:w="2120" w:type="dxa"/>
            <w:shd w:val="clear" w:color="auto" w:fill="auto"/>
            <w:noWrap/>
          </w:tcPr>
          <w:p w14:paraId="3FDFF97F" w14:textId="2E0AC984"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336236382"/>
                <w:placeholder>
                  <w:docPart w:val="8E4CD45DD38446B6AE456268E4EDE579"/>
                </w:placeholder>
                <w:showingPlcHdr/>
                <w:dropDownList>
                  <w:listItem w:displayText="Supported" w:value="Supported"/>
                  <w:listItem w:displayText="To be develop" w:value="To be develop"/>
                  <w:listItem w:displayText="Drop" w:value="Drop"/>
                </w:dropDownList>
              </w:sdtPr>
              <w:sdtContent>
                <w:r w:rsidR="00D35F31" w:rsidRPr="00D35F31">
                  <w:rPr>
                    <w:rStyle w:val="PlaceholderText"/>
                  </w:rPr>
                  <w:t>Choose an item.</w:t>
                </w:r>
              </w:sdtContent>
            </w:sdt>
          </w:p>
        </w:tc>
      </w:tr>
      <w:tr w:rsidR="00235215" w:rsidRPr="00D35F31" w14:paraId="1DF8DE49" w14:textId="77777777" w:rsidTr="0072086F">
        <w:trPr>
          <w:trHeight w:val="290"/>
        </w:trPr>
        <w:tc>
          <w:tcPr>
            <w:tcW w:w="2689" w:type="dxa"/>
            <w:shd w:val="clear" w:color="auto" w:fill="auto"/>
            <w:noWrap/>
          </w:tcPr>
          <w:p w14:paraId="3C921C45" w14:textId="005EF69E"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Branch Name</w:t>
            </w:r>
          </w:p>
        </w:tc>
        <w:tc>
          <w:tcPr>
            <w:tcW w:w="2693" w:type="dxa"/>
          </w:tcPr>
          <w:p w14:paraId="7D69C361" w14:textId="77777777" w:rsidR="00235215" w:rsidRPr="0072086F" w:rsidRDefault="00235215" w:rsidP="00D35F31">
            <w:pPr>
              <w:rPr>
                <w:rFonts w:eastAsia="Times New Roman"/>
                <w:noProof w:val="0"/>
                <w:color w:val="000000"/>
                <w:lang w:val="en-US" w:bidi="th-TH"/>
              </w:rPr>
            </w:pPr>
          </w:p>
        </w:tc>
        <w:tc>
          <w:tcPr>
            <w:tcW w:w="2551" w:type="dxa"/>
            <w:shd w:val="clear" w:color="auto" w:fill="auto"/>
            <w:noWrap/>
          </w:tcPr>
          <w:p w14:paraId="4C5362E6" w14:textId="244B7239" w:rsidR="00235215" w:rsidRPr="0072086F" w:rsidRDefault="00235215" w:rsidP="00D35F31">
            <w:pPr>
              <w:rPr>
                <w:rFonts w:eastAsia="Times New Roman"/>
                <w:noProof w:val="0"/>
                <w:color w:val="000000"/>
                <w:lang w:val="en-US" w:bidi="th-TH"/>
              </w:rPr>
            </w:pPr>
          </w:p>
        </w:tc>
        <w:tc>
          <w:tcPr>
            <w:tcW w:w="2120" w:type="dxa"/>
            <w:shd w:val="clear" w:color="auto" w:fill="auto"/>
            <w:noWrap/>
          </w:tcPr>
          <w:p w14:paraId="3605F79C" w14:textId="0ACFD024"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1878540515"/>
                <w:placeholder>
                  <w:docPart w:val="9BA00829654446A9BBF2069E63B4C014"/>
                </w:placeholder>
                <w:showingPlcHdr/>
                <w:dropDownList>
                  <w:listItem w:displayText="Supported" w:value="Supported"/>
                  <w:listItem w:displayText="To be develop" w:value="To be develop"/>
                  <w:listItem w:displayText="Drop" w:value="Drop"/>
                </w:dropDownList>
              </w:sdtPr>
              <w:sdtContent>
                <w:r w:rsidR="00D35F31" w:rsidRPr="00D35F31">
                  <w:rPr>
                    <w:rStyle w:val="PlaceholderText"/>
                  </w:rPr>
                  <w:t>Choose an item.</w:t>
                </w:r>
              </w:sdtContent>
            </w:sdt>
          </w:p>
        </w:tc>
      </w:tr>
      <w:tr w:rsidR="00235215" w:rsidRPr="00D35F31" w14:paraId="341E5C3C" w14:textId="77777777" w:rsidTr="0072086F">
        <w:trPr>
          <w:trHeight w:val="290"/>
        </w:trPr>
        <w:tc>
          <w:tcPr>
            <w:tcW w:w="2689" w:type="dxa"/>
            <w:shd w:val="clear" w:color="auto" w:fill="auto"/>
            <w:noWrap/>
          </w:tcPr>
          <w:p w14:paraId="0D5DC066" w14:textId="7D71BECD" w:rsidR="00235215" w:rsidRPr="0072086F" w:rsidRDefault="00235215" w:rsidP="00D35F31">
            <w:pPr>
              <w:rPr>
                <w:rFonts w:eastAsia="Times New Roman"/>
                <w:noProof w:val="0"/>
                <w:color w:val="000000"/>
                <w:lang w:val="en-US" w:bidi="th-TH"/>
              </w:rPr>
            </w:pPr>
            <w:r w:rsidRPr="0072086F">
              <w:rPr>
                <w:rFonts w:eastAsia="Times New Roman"/>
                <w:noProof w:val="0"/>
                <w:color w:val="000000"/>
                <w:lang w:val="en-US" w:bidi="th-TH"/>
              </w:rPr>
              <w:t>Total Drawdown Amount</w:t>
            </w:r>
          </w:p>
        </w:tc>
        <w:tc>
          <w:tcPr>
            <w:tcW w:w="2693" w:type="dxa"/>
          </w:tcPr>
          <w:p w14:paraId="53779B44" w14:textId="4615140B" w:rsidR="00235215" w:rsidRDefault="00F8231C" w:rsidP="00D35F31">
            <w:pPr>
              <w:rPr>
                <w:rFonts w:eastAsia="Times New Roman"/>
                <w:noProof w:val="0"/>
                <w:color w:val="000000"/>
                <w:lang w:val="en-US" w:bidi="th-TH"/>
              </w:rPr>
            </w:pPr>
            <w:r>
              <w:rPr>
                <w:rFonts w:eastAsia="Times New Roman"/>
                <w:noProof w:val="0"/>
                <w:color w:val="000000"/>
                <w:lang w:val="en-US" w:bidi="th-TH"/>
              </w:rPr>
              <w:t>S</w:t>
            </w:r>
            <w:r w:rsidRPr="00F8231C">
              <w:rPr>
                <w:rFonts w:eastAsia="Times New Roman"/>
                <w:noProof w:val="0"/>
                <w:color w:val="000000"/>
                <w:lang w:val="en-US" w:bidi="th-TH"/>
              </w:rPr>
              <w:t xml:space="preserve">how total </w:t>
            </w:r>
            <w:r>
              <w:rPr>
                <w:rFonts w:eastAsia="Times New Roman"/>
                <w:noProof w:val="0"/>
                <w:color w:val="000000"/>
                <w:lang w:val="en-US" w:bidi="th-TH"/>
              </w:rPr>
              <w:t xml:space="preserve">by </w:t>
            </w:r>
            <w:proofErr w:type="spellStart"/>
            <w:r w:rsidRPr="00F8231C">
              <w:rPr>
                <w:rFonts w:eastAsia="Times New Roman"/>
                <w:noProof w:val="0"/>
                <w:color w:val="000000"/>
                <w:lang w:val="en-US" w:bidi="th-TH"/>
              </w:rPr>
              <w:t>currency</w:t>
            </w:r>
            <w:r>
              <w:rPr>
                <w:rFonts w:eastAsia="Times New Roman"/>
                <w:noProof w:val="0"/>
                <w:color w:val="000000"/>
                <w:lang w:val="en-US" w:bidi="th-TH"/>
              </w:rPr>
              <w:t>wise</w:t>
            </w:r>
            <w:proofErr w:type="spellEnd"/>
          </w:p>
          <w:p w14:paraId="12DD732A" w14:textId="3F355468" w:rsidR="00F8231C" w:rsidRPr="0072086F" w:rsidRDefault="00F8231C" w:rsidP="00D35F31">
            <w:pPr>
              <w:rPr>
                <w:rFonts w:eastAsia="Times New Roman"/>
                <w:noProof w:val="0"/>
                <w:color w:val="000000"/>
                <w:lang w:val="en-US" w:bidi="th-TH"/>
              </w:rPr>
            </w:pPr>
            <w:r w:rsidRPr="0072086F">
              <w:rPr>
                <w:rFonts w:eastAsia="Times New Roman"/>
                <w:noProof w:val="0"/>
                <w:color w:val="0070C0"/>
                <w:cs/>
                <w:lang w:val="en-US" w:bidi="th-TH"/>
              </w:rPr>
              <w:t xml:space="preserve">โดยแยก </w:t>
            </w:r>
            <w:r w:rsidRPr="0072086F">
              <w:rPr>
                <w:rFonts w:eastAsia="Times New Roman"/>
                <w:noProof w:val="0"/>
                <w:color w:val="0070C0"/>
                <w:lang w:val="en-US" w:bidi="th-TH"/>
              </w:rPr>
              <w:t xml:space="preserve">Currency wise </w:t>
            </w:r>
            <w:r w:rsidRPr="0072086F">
              <w:rPr>
                <w:rFonts w:eastAsia="Times New Roman"/>
                <w:noProof w:val="0"/>
                <w:color w:val="0070C0"/>
                <w:cs/>
                <w:lang w:val="en-US" w:bidi="th-TH"/>
              </w:rPr>
              <w:t>และ  สกุลบาท</w:t>
            </w:r>
          </w:p>
        </w:tc>
        <w:tc>
          <w:tcPr>
            <w:tcW w:w="2551" w:type="dxa"/>
            <w:shd w:val="clear" w:color="auto" w:fill="auto"/>
            <w:noWrap/>
          </w:tcPr>
          <w:p w14:paraId="60AABD81" w14:textId="0674F1FA" w:rsidR="00235215" w:rsidRPr="0072086F" w:rsidRDefault="00235215" w:rsidP="00D35F31">
            <w:pPr>
              <w:rPr>
                <w:rFonts w:eastAsia="Times New Roman"/>
                <w:noProof w:val="0"/>
                <w:color w:val="000000"/>
                <w:lang w:val="en-US" w:bidi="th-TH"/>
              </w:rPr>
            </w:pPr>
          </w:p>
        </w:tc>
        <w:tc>
          <w:tcPr>
            <w:tcW w:w="2120" w:type="dxa"/>
            <w:shd w:val="clear" w:color="auto" w:fill="auto"/>
            <w:noWrap/>
          </w:tcPr>
          <w:p w14:paraId="1134DD66" w14:textId="0CA54256" w:rsidR="00235215" w:rsidRPr="0072086F" w:rsidRDefault="00000000" w:rsidP="00D35F31">
            <w:pPr>
              <w:rPr>
                <w:rFonts w:eastAsia="Times New Roman"/>
                <w:noProof w:val="0"/>
                <w:color w:val="000000"/>
                <w:lang w:val="en-US" w:bidi="th-TH"/>
              </w:rPr>
            </w:pPr>
            <w:sdt>
              <w:sdtPr>
                <w:rPr>
                  <w:rFonts w:eastAsia="Times New Roman"/>
                  <w:noProof w:val="0"/>
                  <w:color w:val="000000"/>
                  <w:lang w:val="en-US" w:bidi="th-TH"/>
                </w:rPr>
                <w:id w:val="-1337464175"/>
                <w:placeholder>
                  <w:docPart w:val="793EA413071845C59CBF2A53A16FFB39"/>
                </w:placeholder>
                <w:showingPlcHdr/>
                <w:dropDownList>
                  <w:listItem w:displayText="Supported" w:value="Supported"/>
                  <w:listItem w:displayText="To be develop" w:value="To be develop"/>
                  <w:listItem w:displayText="Drop" w:value="Drop"/>
                </w:dropDownList>
              </w:sdtPr>
              <w:sdtContent>
                <w:r w:rsidR="00D35F31" w:rsidRPr="00D35F31">
                  <w:rPr>
                    <w:rStyle w:val="PlaceholderText"/>
                  </w:rPr>
                  <w:t>Choose an item.</w:t>
                </w:r>
              </w:sdtContent>
            </w:sdt>
          </w:p>
        </w:tc>
      </w:tr>
      <w:tr w:rsidR="00235215" w:rsidRPr="00D35F31" w14:paraId="2FB14EBC" w14:textId="77777777" w:rsidTr="0072086F">
        <w:trPr>
          <w:trHeight w:val="290"/>
        </w:trPr>
        <w:tc>
          <w:tcPr>
            <w:tcW w:w="2689" w:type="dxa"/>
            <w:shd w:val="clear" w:color="auto" w:fill="auto"/>
            <w:noWrap/>
          </w:tcPr>
          <w:p w14:paraId="0CD6B0D3" w14:textId="5F338E2A" w:rsidR="00235215" w:rsidRPr="0072086F" w:rsidDel="00FC59EC" w:rsidRDefault="00235215" w:rsidP="00D35F31">
            <w:pPr>
              <w:rPr>
                <w:rFonts w:eastAsia="Times New Roman"/>
                <w:noProof w:val="0"/>
                <w:color w:val="000000"/>
                <w:lang w:val="en-US" w:bidi="th-TH"/>
              </w:rPr>
            </w:pPr>
            <w:r w:rsidRPr="0072086F">
              <w:rPr>
                <w:rFonts w:eastAsia="Times New Roman"/>
                <w:noProof w:val="0"/>
                <w:color w:val="000000"/>
                <w:lang w:val="en-US" w:bidi="th-TH"/>
              </w:rPr>
              <w:t xml:space="preserve">Grand </w:t>
            </w:r>
            <w:r w:rsidR="00D35F31">
              <w:rPr>
                <w:rFonts w:eastAsia="Times New Roman"/>
                <w:noProof w:val="0"/>
                <w:color w:val="000000"/>
                <w:lang w:val="en-US" w:bidi="th-TH"/>
              </w:rPr>
              <w:t>t</w:t>
            </w:r>
            <w:r w:rsidRPr="0072086F">
              <w:rPr>
                <w:rFonts w:eastAsia="Times New Roman"/>
                <w:noProof w:val="0"/>
                <w:color w:val="000000"/>
                <w:lang w:val="en-US" w:bidi="th-TH"/>
              </w:rPr>
              <w:t xml:space="preserve">otal </w:t>
            </w:r>
            <w:r w:rsidR="00D35F31">
              <w:rPr>
                <w:rFonts w:eastAsia="Times New Roman"/>
                <w:noProof w:val="0"/>
                <w:color w:val="000000"/>
                <w:lang w:val="en-US" w:bidi="th-TH"/>
              </w:rPr>
              <w:t>d</w:t>
            </w:r>
            <w:r w:rsidRPr="0072086F">
              <w:rPr>
                <w:rFonts w:eastAsia="Times New Roman"/>
                <w:noProof w:val="0"/>
                <w:color w:val="000000"/>
                <w:lang w:val="en-US" w:bidi="th-TH"/>
              </w:rPr>
              <w:t>rawdown Amount</w:t>
            </w:r>
            <w:r w:rsidRPr="0072086F">
              <w:rPr>
                <w:rFonts w:eastAsia="Times New Roman"/>
                <w:noProof w:val="0"/>
                <w:color w:val="000000"/>
                <w:cs/>
                <w:lang w:val="en-US" w:bidi="th-TH"/>
              </w:rPr>
              <w:t xml:space="preserve"> </w:t>
            </w:r>
            <w:r w:rsidRPr="0072086F">
              <w:rPr>
                <w:rFonts w:eastAsia="Times New Roman"/>
                <w:noProof w:val="0"/>
                <w:color w:val="000000"/>
                <w:lang w:val="en-US" w:bidi="th-TH"/>
              </w:rPr>
              <w:t>(BAHT)</w:t>
            </w:r>
          </w:p>
        </w:tc>
        <w:tc>
          <w:tcPr>
            <w:tcW w:w="2693" w:type="dxa"/>
          </w:tcPr>
          <w:p w14:paraId="5FF952E7" w14:textId="0A5D14C6" w:rsidR="00235215" w:rsidRPr="0072086F" w:rsidRDefault="00F8231C" w:rsidP="00D35F31">
            <w:pPr>
              <w:rPr>
                <w:rFonts w:eastAsia="Times New Roman"/>
                <w:noProof w:val="0"/>
                <w:color w:val="000000"/>
                <w:lang w:val="en-US" w:bidi="th-TH"/>
              </w:rPr>
            </w:pPr>
            <w:r w:rsidRPr="00F8231C">
              <w:rPr>
                <w:rFonts w:eastAsia="Times New Roman"/>
                <w:noProof w:val="0"/>
                <w:color w:val="000000"/>
                <w:lang w:val="en-US" w:bidi="th-TH"/>
              </w:rPr>
              <w:t>Show THB total using midrate</w:t>
            </w:r>
          </w:p>
        </w:tc>
        <w:tc>
          <w:tcPr>
            <w:tcW w:w="2551" w:type="dxa"/>
            <w:shd w:val="clear" w:color="auto" w:fill="auto"/>
            <w:noWrap/>
          </w:tcPr>
          <w:p w14:paraId="234A5769" w14:textId="57E1C476" w:rsidR="00235215" w:rsidRPr="0072086F" w:rsidDel="00FC59EC" w:rsidRDefault="00235215" w:rsidP="00D35F31">
            <w:pPr>
              <w:rPr>
                <w:rFonts w:eastAsia="Times New Roman"/>
                <w:noProof w:val="0"/>
                <w:color w:val="000000"/>
                <w:lang w:val="en-US" w:bidi="th-TH"/>
              </w:rPr>
            </w:pPr>
          </w:p>
        </w:tc>
        <w:tc>
          <w:tcPr>
            <w:tcW w:w="2120" w:type="dxa"/>
            <w:shd w:val="clear" w:color="auto" w:fill="auto"/>
            <w:noWrap/>
          </w:tcPr>
          <w:p w14:paraId="760818EE" w14:textId="41BF73E7" w:rsidR="00235215" w:rsidRPr="0072086F" w:rsidDel="00FC59EC" w:rsidRDefault="00000000" w:rsidP="00D35F31">
            <w:pPr>
              <w:rPr>
                <w:rFonts w:eastAsia="Times New Roman"/>
                <w:noProof w:val="0"/>
                <w:color w:val="000000"/>
                <w:lang w:val="en-US" w:bidi="th-TH"/>
              </w:rPr>
            </w:pPr>
            <w:sdt>
              <w:sdtPr>
                <w:rPr>
                  <w:rFonts w:eastAsia="Times New Roman"/>
                  <w:noProof w:val="0"/>
                  <w:color w:val="000000"/>
                  <w:lang w:val="en-US" w:bidi="th-TH"/>
                </w:rPr>
                <w:id w:val="-1864435338"/>
                <w:placeholder>
                  <w:docPart w:val="13E7C8BF8CCA41328957FBBE2A31CA44"/>
                </w:placeholder>
                <w:showingPlcHdr/>
                <w:dropDownList>
                  <w:listItem w:displayText="Supported" w:value="Supported"/>
                  <w:listItem w:displayText="To be develop" w:value="To be develop"/>
                  <w:listItem w:displayText="Drop" w:value="Drop"/>
                </w:dropDownList>
              </w:sdtPr>
              <w:sdtContent>
                <w:r w:rsidR="00D35F31" w:rsidRPr="00D35F31">
                  <w:rPr>
                    <w:rStyle w:val="PlaceholderText"/>
                  </w:rPr>
                  <w:t>Choose an item.</w:t>
                </w:r>
              </w:sdtContent>
            </w:sdt>
          </w:p>
        </w:tc>
      </w:tr>
      <w:tr w:rsidR="00235215" w:rsidRPr="00D35F31" w14:paraId="435A0D55" w14:textId="77777777" w:rsidTr="0072086F">
        <w:trPr>
          <w:trHeight w:val="290"/>
        </w:trPr>
        <w:tc>
          <w:tcPr>
            <w:tcW w:w="2689" w:type="dxa"/>
            <w:shd w:val="clear" w:color="auto" w:fill="auto"/>
            <w:noWrap/>
          </w:tcPr>
          <w:p w14:paraId="2436BF61" w14:textId="71842B4A" w:rsidR="00235215" w:rsidRPr="0072086F" w:rsidDel="00FC59EC" w:rsidRDefault="00F8231C" w:rsidP="00D35F31">
            <w:pPr>
              <w:rPr>
                <w:rFonts w:eastAsia="Times New Roman"/>
                <w:noProof w:val="0"/>
                <w:color w:val="000000"/>
                <w:lang w:val="en-US" w:bidi="th-TH"/>
              </w:rPr>
            </w:pPr>
            <w:r>
              <w:rPr>
                <w:rFonts w:eastAsia="Times New Roman"/>
                <w:noProof w:val="0"/>
                <w:color w:val="000000"/>
                <w:lang w:val="en-US" w:bidi="th-TH"/>
              </w:rPr>
              <w:t>Product Type</w:t>
            </w:r>
          </w:p>
        </w:tc>
        <w:tc>
          <w:tcPr>
            <w:tcW w:w="2693" w:type="dxa"/>
          </w:tcPr>
          <w:p w14:paraId="2542F446" w14:textId="77777777" w:rsidR="00235215" w:rsidRPr="0072086F" w:rsidDel="00FC59EC" w:rsidRDefault="00235215" w:rsidP="00D35F31">
            <w:pPr>
              <w:rPr>
                <w:rFonts w:eastAsia="Times New Roman"/>
                <w:noProof w:val="0"/>
                <w:color w:val="000000"/>
                <w:lang w:val="en-US" w:bidi="th-TH"/>
              </w:rPr>
            </w:pPr>
          </w:p>
        </w:tc>
        <w:tc>
          <w:tcPr>
            <w:tcW w:w="2551" w:type="dxa"/>
            <w:shd w:val="clear" w:color="auto" w:fill="auto"/>
            <w:noWrap/>
          </w:tcPr>
          <w:p w14:paraId="6358B25F" w14:textId="7AEE5BC1" w:rsidR="00235215" w:rsidRPr="0072086F" w:rsidDel="00FC59EC" w:rsidRDefault="00235215" w:rsidP="00D35F31">
            <w:pPr>
              <w:rPr>
                <w:rFonts w:eastAsia="Times New Roman"/>
                <w:noProof w:val="0"/>
                <w:color w:val="000000"/>
                <w:lang w:val="en-US" w:bidi="th-TH"/>
              </w:rPr>
            </w:pPr>
          </w:p>
        </w:tc>
        <w:tc>
          <w:tcPr>
            <w:tcW w:w="2120" w:type="dxa"/>
            <w:shd w:val="clear" w:color="auto" w:fill="auto"/>
            <w:noWrap/>
          </w:tcPr>
          <w:p w14:paraId="5CBFC0F3" w14:textId="3D5D76E5" w:rsidR="00235215" w:rsidRPr="0072086F" w:rsidDel="00FC59EC" w:rsidRDefault="00000000" w:rsidP="00D35F31">
            <w:pPr>
              <w:rPr>
                <w:rFonts w:eastAsia="Times New Roman"/>
                <w:noProof w:val="0"/>
                <w:color w:val="000000"/>
                <w:lang w:val="en-US" w:bidi="th-TH"/>
              </w:rPr>
            </w:pPr>
            <w:sdt>
              <w:sdtPr>
                <w:rPr>
                  <w:rFonts w:eastAsia="Times New Roman"/>
                  <w:noProof w:val="0"/>
                  <w:color w:val="000000"/>
                  <w:lang w:val="en-US" w:bidi="th-TH"/>
                </w:rPr>
                <w:id w:val="656572300"/>
                <w:placeholder>
                  <w:docPart w:val="882240394074411892A86674600DE0D5"/>
                </w:placeholder>
                <w:showingPlcHdr/>
                <w:dropDownList>
                  <w:listItem w:displayText="Supported" w:value="Supported"/>
                  <w:listItem w:displayText="To be develop" w:value="To be develop"/>
                  <w:listItem w:displayText="Drop" w:value="Drop"/>
                </w:dropDownList>
              </w:sdtPr>
              <w:sdtContent>
                <w:r w:rsidR="006D44D0" w:rsidRPr="00D35F31">
                  <w:rPr>
                    <w:rStyle w:val="PlaceholderText"/>
                  </w:rPr>
                  <w:t>Choose an item.</w:t>
                </w:r>
              </w:sdtContent>
            </w:sdt>
          </w:p>
        </w:tc>
      </w:tr>
    </w:tbl>
    <w:p w14:paraId="40CFAB4F" w14:textId="77777777" w:rsidR="00ED1461" w:rsidRDefault="00ED1461" w:rsidP="00ED1461">
      <w:pPr>
        <w:pStyle w:val="Heading3"/>
      </w:pPr>
      <w:bookmarkStart w:id="213" w:name="_Toc140256076"/>
      <w:bookmarkStart w:id="214" w:name="_Toc140256081"/>
      <w:bookmarkStart w:id="215" w:name="_Toc140256086"/>
      <w:bookmarkStart w:id="216" w:name="_Toc143189573"/>
      <w:bookmarkEnd w:id="213"/>
      <w:bookmarkEnd w:id="214"/>
      <w:bookmarkEnd w:id="215"/>
      <w:r>
        <w:t>File / API Layout and Data Sheet</w:t>
      </w:r>
      <w:bookmarkEnd w:id="216"/>
    </w:p>
    <w:p w14:paraId="4613F281" w14:textId="1D111670" w:rsidR="001E2A4C" w:rsidRPr="001E2A4C" w:rsidRDefault="001E2A4C" w:rsidP="0072086F">
      <w:pPr>
        <w:ind w:left="720" w:firstLine="720"/>
      </w:pPr>
      <w:r w:rsidRPr="00DF3C4F">
        <w:t>Not Applicable.</w:t>
      </w:r>
    </w:p>
    <w:p w14:paraId="79EBCD5D" w14:textId="77777777" w:rsidR="00ED1461" w:rsidRDefault="00ED1461" w:rsidP="00ED1461">
      <w:pPr>
        <w:pStyle w:val="Heading3"/>
      </w:pPr>
      <w:bookmarkStart w:id="217" w:name="_Toc143189574"/>
      <w:r>
        <w:t>Report Layout and Data Sheet</w:t>
      </w:r>
      <w:bookmarkEnd w:id="217"/>
    </w:p>
    <w:p w14:paraId="1B0E6E05" w14:textId="7C6C2876" w:rsidR="001E2A4C" w:rsidRPr="001E2A4C" w:rsidRDefault="001E2A4C" w:rsidP="0072086F">
      <w:pPr>
        <w:ind w:left="720" w:firstLine="720"/>
      </w:pPr>
      <w:r w:rsidRPr="00DF3C4F">
        <w:t>Not Applicable.</w:t>
      </w:r>
    </w:p>
    <w:p w14:paraId="5106EEF1" w14:textId="6632568E" w:rsidR="00ED1461" w:rsidRDefault="00ED1461" w:rsidP="00ED1461">
      <w:pPr>
        <w:pStyle w:val="Heading3"/>
      </w:pPr>
      <w:bookmarkStart w:id="218" w:name="_Toc143189575"/>
      <w:r>
        <w:t>Additional Impacts</w:t>
      </w:r>
      <w:bookmarkEnd w:id="218"/>
    </w:p>
    <w:p w14:paraId="3169430B" w14:textId="77777777" w:rsidR="00FA58A3" w:rsidRDefault="00FA58A3" w:rsidP="00FA58A3">
      <w:pPr>
        <w:pStyle w:val="Heading4"/>
      </w:pPr>
      <w:bookmarkStart w:id="219" w:name="_Toc143189576"/>
      <w:r w:rsidRPr="0073013C">
        <w:t>Integration</w:t>
      </w:r>
      <w:bookmarkEnd w:id="219"/>
      <w:r w:rsidRPr="0073013C">
        <w:t xml:space="preserve"> </w:t>
      </w:r>
    </w:p>
    <w:p w14:paraId="52E11CE4" w14:textId="6DE7503F" w:rsidR="001E2A4C" w:rsidRPr="001E2A4C" w:rsidRDefault="001E2A4C" w:rsidP="0072086F">
      <w:pPr>
        <w:ind w:left="1440" w:firstLine="720"/>
      </w:pPr>
      <w:r w:rsidRPr="00DF3C4F">
        <w:t>Not Applicable.</w:t>
      </w:r>
    </w:p>
    <w:p w14:paraId="2E3DC9F3" w14:textId="77777777" w:rsidR="00FA58A3" w:rsidRDefault="00FA58A3" w:rsidP="00FA58A3">
      <w:pPr>
        <w:pStyle w:val="Heading4"/>
      </w:pPr>
      <w:bookmarkStart w:id="220" w:name="_Toc143189577"/>
      <w:r w:rsidRPr="0073013C">
        <w:t>Migration</w:t>
      </w:r>
      <w:bookmarkEnd w:id="220"/>
    </w:p>
    <w:p w14:paraId="07A0B75D" w14:textId="77777777" w:rsidR="001E2A4C" w:rsidRPr="00B643D7" w:rsidRDefault="001E2A4C" w:rsidP="0072086F">
      <w:pPr>
        <w:ind w:left="1440" w:firstLine="720"/>
      </w:pPr>
      <w:r w:rsidRPr="00DF3C4F">
        <w:t>Not Applicable.</w:t>
      </w:r>
    </w:p>
    <w:p w14:paraId="62CC704B" w14:textId="77777777" w:rsidR="001E2A4C" w:rsidRPr="001E2A4C" w:rsidRDefault="001E2A4C" w:rsidP="00C1611A"/>
    <w:p w14:paraId="1907E34A" w14:textId="77777777" w:rsidR="00ED1461" w:rsidRDefault="00ED1461" w:rsidP="00ED1461"/>
    <w:p w14:paraId="3EF0B45E" w14:textId="77777777" w:rsidR="0046389D" w:rsidRDefault="0046389D" w:rsidP="00ED1461"/>
    <w:p w14:paraId="156AFB6F" w14:textId="77777777" w:rsidR="0046389D" w:rsidRDefault="0046389D" w:rsidP="00ED1461"/>
    <w:p w14:paraId="0DCCB38D" w14:textId="77777777" w:rsidR="0046389D" w:rsidRDefault="0046389D" w:rsidP="00ED1461"/>
    <w:p w14:paraId="1E727293" w14:textId="77777777" w:rsidR="0046389D" w:rsidRDefault="0046389D" w:rsidP="00ED1461"/>
    <w:p w14:paraId="11C03460" w14:textId="77777777" w:rsidR="0046389D" w:rsidRDefault="0046389D" w:rsidP="00ED1461"/>
    <w:p w14:paraId="336971D9" w14:textId="77777777" w:rsidR="0046389D" w:rsidRDefault="0046389D" w:rsidP="00ED1461"/>
    <w:p w14:paraId="2782D119" w14:textId="609C6819" w:rsidR="0046389D" w:rsidRDefault="00E5588C" w:rsidP="00E5588C">
      <w:pPr>
        <w:spacing w:after="200" w:line="276" w:lineRule="auto"/>
      </w:pPr>
      <w:r>
        <w:br w:type="page"/>
      </w:r>
    </w:p>
    <w:p w14:paraId="50BE2AF3" w14:textId="2E4704D9" w:rsidR="008928CB" w:rsidRPr="008928CB" w:rsidRDefault="0046389D" w:rsidP="008928CB">
      <w:pPr>
        <w:pStyle w:val="Heading2"/>
      </w:pPr>
      <w:bookmarkStart w:id="221" w:name="_Toc143189578"/>
      <w:r w:rsidRPr="0046389D">
        <w:lastRenderedPageBreak/>
        <w:t>G/L Detail Outstanding Report</w:t>
      </w:r>
      <w:bookmarkEnd w:id="221"/>
    </w:p>
    <w:p w14:paraId="63397FE8" w14:textId="238329E8" w:rsidR="00ED1461" w:rsidRDefault="00ED1461" w:rsidP="00ED1461">
      <w:pPr>
        <w:pStyle w:val="Heading3"/>
      </w:pPr>
      <w:bookmarkStart w:id="222" w:name="_Toc143189579"/>
      <w:r>
        <w:t>S</w:t>
      </w:r>
      <w:r w:rsidRPr="00061B9D">
        <w:t>upported Sample Transaction and Case from Customer</w:t>
      </w:r>
      <w:bookmarkEnd w:id="222"/>
    </w:p>
    <w:p w14:paraId="79EB6825" w14:textId="7F7C7E0C" w:rsidR="00466A54" w:rsidRPr="00466A54" w:rsidRDefault="00466A54" w:rsidP="00A317B0">
      <w:r>
        <w:rPr>
          <w:lang w:val="en-US" w:bidi="th-TH"/>
        </w:rPr>
        <w:drawing>
          <wp:inline distT="0" distB="0" distL="0" distR="0" wp14:anchorId="65FC8C44" wp14:editId="73058B77">
            <wp:extent cx="6390005" cy="4566920"/>
            <wp:effectExtent l="0" t="0" r="0" b="5080"/>
            <wp:docPr id="1984831014" name="Picture 198483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4566920"/>
                    </a:xfrm>
                    <a:prstGeom prst="rect">
                      <a:avLst/>
                    </a:prstGeom>
                  </pic:spPr>
                </pic:pic>
              </a:graphicData>
            </a:graphic>
          </wp:inline>
        </w:drawing>
      </w:r>
    </w:p>
    <w:p w14:paraId="43B06E85" w14:textId="77777777" w:rsidR="00466A54" w:rsidRDefault="005D200E" w:rsidP="0046389D">
      <w:r w:rsidRPr="005D200E">
        <w:lastRenderedPageBreak/>
        <w:t xml:space="preserve"> </w:t>
      </w:r>
      <w:r w:rsidR="00466A54">
        <w:rPr>
          <w:lang w:val="en-US" w:bidi="th-TH"/>
        </w:rPr>
        <w:drawing>
          <wp:inline distT="0" distB="0" distL="0" distR="0" wp14:anchorId="7216DABF" wp14:editId="3B2379B3">
            <wp:extent cx="6390005" cy="4728210"/>
            <wp:effectExtent l="0" t="0" r="0" b="0"/>
            <wp:docPr id="1984831015" name="Picture 198483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90005" cy="4728210"/>
                    </a:xfrm>
                    <a:prstGeom prst="rect">
                      <a:avLst/>
                    </a:prstGeom>
                  </pic:spPr>
                </pic:pic>
              </a:graphicData>
            </a:graphic>
          </wp:inline>
        </w:drawing>
      </w:r>
    </w:p>
    <w:p w14:paraId="356FA339" w14:textId="6679575B" w:rsidR="005D200E" w:rsidRDefault="00466A54" w:rsidP="0046389D">
      <w:r>
        <w:rPr>
          <w:lang w:val="en-US" w:bidi="th-TH"/>
        </w:rPr>
        <w:lastRenderedPageBreak/>
        <w:drawing>
          <wp:inline distT="0" distB="0" distL="0" distR="0" wp14:anchorId="28EAFDFD" wp14:editId="508C7A14">
            <wp:extent cx="6390005" cy="4696460"/>
            <wp:effectExtent l="0" t="0" r="0" b="8890"/>
            <wp:docPr id="1984831016" name="Picture 198483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90005" cy="4696460"/>
                    </a:xfrm>
                    <a:prstGeom prst="rect">
                      <a:avLst/>
                    </a:prstGeom>
                  </pic:spPr>
                </pic:pic>
              </a:graphicData>
            </a:graphic>
          </wp:inline>
        </w:drawing>
      </w:r>
    </w:p>
    <w:p w14:paraId="67B024D2" w14:textId="60F9E2CF" w:rsidR="005D200E" w:rsidRDefault="005D200E" w:rsidP="0046389D"/>
    <w:p w14:paraId="7618247B" w14:textId="3B3FF90D" w:rsidR="0046389D" w:rsidRDefault="0046389D" w:rsidP="0046389D"/>
    <w:p w14:paraId="3D40D3CE" w14:textId="77777777" w:rsidR="00F140E5" w:rsidRDefault="00F140E5" w:rsidP="00F140E5">
      <w:pPr>
        <w:ind w:left="426"/>
      </w:pPr>
      <w:r>
        <w:t xml:space="preserve">Note: </w:t>
      </w:r>
    </w:p>
    <w:p w14:paraId="20B8B440" w14:textId="1ADC2A9B" w:rsidR="00430B25" w:rsidRPr="00430B25" w:rsidRDefault="00F140E5">
      <w:pPr>
        <w:pStyle w:val="ListParagraph"/>
        <w:numPr>
          <w:ilvl w:val="0"/>
          <w:numId w:val="11"/>
        </w:numPr>
        <w:rPr>
          <w:lang w:val="en-US" w:bidi="th-TH"/>
        </w:rPr>
      </w:pPr>
      <w:r>
        <w:rPr>
          <w:lang w:val="en-US" w:bidi="th-TH"/>
        </w:rPr>
        <w:t>All report are integate with ECM as End of day Process. (PDF Format).</w:t>
      </w:r>
      <w:r w:rsidR="00430B25" w:rsidRPr="00430B25">
        <w:t xml:space="preserve"> </w:t>
      </w:r>
      <w:r w:rsidR="00430B25" w:rsidRPr="00430B25">
        <w:rPr>
          <w:lang w:val="en-US" w:bidi="th-TH"/>
        </w:rPr>
        <w:t>If ECM can not supported to store PDF report from symmetri CBS that no need to store in ECM.</w:t>
      </w:r>
    </w:p>
    <w:p w14:paraId="7B0A6584" w14:textId="7DDB3AE8" w:rsidR="00F140E5"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1A39638A" w14:textId="77777777" w:rsidR="00F140E5" w:rsidRPr="0046389D" w:rsidRDefault="00F140E5" w:rsidP="0046389D"/>
    <w:p w14:paraId="2FECCD69" w14:textId="77777777" w:rsidR="00ED1461" w:rsidRDefault="00ED1461" w:rsidP="00ED1461">
      <w:pPr>
        <w:pStyle w:val="Heading3"/>
      </w:pPr>
      <w:bookmarkStart w:id="223" w:name="_Toc143189580"/>
      <w:r>
        <w:t>Menu Modification</w:t>
      </w:r>
      <w:bookmarkEnd w:id="223"/>
    </w:p>
    <w:p w14:paraId="0F4541FC" w14:textId="07261C7C" w:rsidR="001E2A4C" w:rsidRPr="001E2A4C" w:rsidRDefault="001E2A4C" w:rsidP="0072086F">
      <w:pPr>
        <w:ind w:left="720" w:firstLine="720"/>
      </w:pPr>
      <w:r w:rsidRPr="00DF3C4F">
        <w:t>Not Applicable.</w:t>
      </w:r>
    </w:p>
    <w:p w14:paraId="2A90FEBA" w14:textId="77777777" w:rsidR="00ED1461" w:rsidRDefault="00ED1461" w:rsidP="00ED1461">
      <w:pPr>
        <w:pStyle w:val="Heading3"/>
      </w:pPr>
      <w:bookmarkStart w:id="224" w:name="_Toc143189581"/>
      <w:r>
        <w:t>Screen Layout and Data Sheet</w:t>
      </w:r>
      <w:bookmarkEnd w:id="224"/>
    </w:p>
    <w:p w14:paraId="64231B82" w14:textId="36A84045" w:rsidR="001E2A4C" w:rsidRPr="001E2A4C" w:rsidRDefault="001E2A4C" w:rsidP="0072086F">
      <w:pPr>
        <w:ind w:left="720" w:firstLine="720"/>
      </w:pPr>
      <w:r w:rsidRPr="00DF3C4F">
        <w:t>Not Applicable.</w:t>
      </w:r>
    </w:p>
    <w:p w14:paraId="7A1D9A75" w14:textId="77777777" w:rsidR="00ED1461" w:rsidRDefault="00ED1461" w:rsidP="00ED1461">
      <w:pPr>
        <w:pStyle w:val="Heading3"/>
      </w:pPr>
      <w:bookmarkStart w:id="225" w:name="_Toc143189582"/>
      <w:r>
        <w:t>To-be Process</w:t>
      </w:r>
      <w:bookmarkEnd w:id="225"/>
    </w:p>
    <w:p w14:paraId="63B8EEE2" w14:textId="77777777" w:rsidR="00A6596C" w:rsidRPr="00A6596C" w:rsidRDefault="00A6596C" w:rsidP="00377786">
      <w:pPr>
        <w:rPr>
          <w:lang w:bidi="th-TH"/>
        </w:rPr>
      </w:pPr>
    </w:p>
    <w:tbl>
      <w:tblPr>
        <w:tblStyle w:val="TableGrid"/>
        <w:tblW w:w="0" w:type="auto"/>
        <w:jc w:val="center"/>
        <w:tblLook w:val="04A0" w:firstRow="1" w:lastRow="0" w:firstColumn="1" w:lastColumn="0" w:noHBand="0" w:noVBand="1"/>
      </w:tblPr>
      <w:tblGrid>
        <w:gridCol w:w="3103"/>
        <w:gridCol w:w="6230"/>
      </w:tblGrid>
      <w:tr w:rsidR="006A7A1F" w14:paraId="55A4ADAF" w14:textId="77777777" w:rsidTr="00E92567">
        <w:trPr>
          <w:jc w:val="center"/>
        </w:trPr>
        <w:tc>
          <w:tcPr>
            <w:tcW w:w="3103" w:type="dxa"/>
            <w:shd w:val="clear" w:color="auto" w:fill="CCECFF"/>
          </w:tcPr>
          <w:p w14:paraId="44B1C53B" w14:textId="77777777" w:rsidR="006A7A1F" w:rsidRDefault="006A7A1F" w:rsidP="00E92567">
            <w:r>
              <w:t>Paper size</w:t>
            </w:r>
          </w:p>
        </w:tc>
        <w:tc>
          <w:tcPr>
            <w:tcW w:w="6230" w:type="dxa"/>
          </w:tcPr>
          <w:p w14:paraId="72E85228" w14:textId="77777777" w:rsidR="006A7A1F" w:rsidRDefault="006A7A1F" w:rsidP="00E92567">
            <w:r>
              <w:t>A4</w:t>
            </w:r>
          </w:p>
        </w:tc>
      </w:tr>
      <w:tr w:rsidR="009131EA" w14:paraId="381BC1DB" w14:textId="77777777" w:rsidTr="00E92567">
        <w:trPr>
          <w:jc w:val="center"/>
        </w:trPr>
        <w:tc>
          <w:tcPr>
            <w:tcW w:w="3103" w:type="dxa"/>
            <w:shd w:val="clear" w:color="auto" w:fill="CCECFF"/>
          </w:tcPr>
          <w:p w14:paraId="29A7F4CF" w14:textId="77777777" w:rsidR="009131EA" w:rsidRDefault="009131EA" w:rsidP="009131EA">
            <w:r>
              <w:t>Reprinting require</w:t>
            </w:r>
          </w:p>
        </w:tc>
        <w:tc>
          <w:tcPr>
            <w:tcW w:w="6230" w:type="dxa"/>
          </w:tcPr>
          <w:p w14:paraId="2B6761B2" w14:textId="50AAA274" w:rsidR="009131EA" w:rsidRDefault="009131EA" w:rsidP="009131EA">
            <w:r w:rsidRPr="001E6E56">
              <w:t>Reprint</w:t>
            </w:r>
          </w:p>
        </w:tc>
      </w:tr>
      <w:tr w:rsidR="009131EA" w14:paraId="0638F0AA" w14:textId="77777777" w:rsidTr="00E92567">
        <w:trPr>
          <w:jc w:val="center"/>
        </w:trPr>
        <w:tc>
          <w:tcPr>
            <w:tcW w:w="3103" w:type="dxa"/>
            <w:shd w:val="clear" w:color="auto" w:fill="CCECFF"/>
          </w:tcPr>
          <w:p w14:paraId="1BE8C062" w14:textId="77777777" w:rsidR="009131EA" w:rsidRDefault="009131EA" w:rsidP="009131EA">
            <w:r>
              <w:lastRenderedPageBreak/>
              <w:t>Searching criteria</w:t>
            </w:r>
          </w:p>
        </w:tc>
        <w:tc>
          <w:tcPr>
            <w:tcW w:w="6230" w:type="dxa"/>
          </w:tcPr>
          <w:p w14:paraId="4B293090" w14:textId="1049392B" w:rsidR="009131EA" w:rsidRDefault="009131EA" w:rsidP="009131EA">
            <w:r w:rsidRPr="001E6E56">
              <w:t>Branch Name/No., Customer name, Customer ID., historical date, Product Type</w:t>
            </w:r>
            <w:r w:rsidR="003B484D">
              <w:t>(Loan Type/Loan Sub Type</w:t>
            </w:r>
            <w:r w:rsidR="003B484D">
              <w:rPr>
                <w:lang w:val="en-US"/>
              </w:rPr>
              <w:t>)</w:t>
            </w:r>
            <w:r w:rsidRPr="001E6E56">
              <w:t>, Source of Fund, currencywise, Account/GL Name, Account/GL Code., Posting Date, Value Date, Loan Reference No.</w:t>
            </w:r>
          </w:p>
        </w:tc>
      </w:tr>
      <w:tr w:rsidR="004167C4" w14:paraId="4E597D85" w14:textId="77777777" w:rsidTr="00E92567">
        <w:trPr>
          <w:jc w:val="center"/>
        </w:trPr>
        <w:tc>
          <w:tcPr>
            <w:tcW w:w="3103" w:type="dxa"/>
            <w:shd w:val="clear" w:color="auto" w:fill="CCECFF"/>
          </w:tcPr>
          <w:p w14:paraId="5AB58A38" w14:textId="08D66C07" w:rsidR="004167C4" w:rsidRDefault="004167C4" w:rsidP="004167C4">
            <w:r w:rsidRPr="00C411A0">
              <w:rPr>
                <w:lang w:val="en-US" w:bidi="th-TH"/>
              </w:rPr>
              <w:t>Generation Frequency</w:t>
            </w:r>
          </w:p>
        </w:tc>
        <w:tc>
          <w:tcPr>
            <w:tcW w:w="6230" w:type="dxa"/>
          </w:tcPr>
          <w:p w14:paraId="01845FBD" w14:textId="0A53CD2A" w:rsidR="004167C4" w:rsidRPr="001E6E56" w:rsidRDefault="00BF5EF6" w:rsidP="004167C4">
            <w:r w:rsidRPr="00BF5EF6">
              <w:t>Daily</w:t>
            </w:r>
          </w:p>
        </w:tc>
      </w:tr>
      <w:tr w:rsidR="004167C4" w14:paraId="4119E3A4" w14:textId="77777777" w:rsidTr="00E92567">
        <w:trPr>
          <w:jc w:val="center"/>
        </w:trPr>
        <w:tc>
          <w:tcPr>
            <w:tcW w:w="3103" w:type="dxa"/>
            <w:shd w:val="clear" w:color="auto" w:fill="CCECFF"/>
          </w:tcPr>
          <w:p w14:paraId="747FAFF9" w14:textId="24FAF2CE" w:rsidR="004167C4" w:rsidRDefault="004167C4" w:rsidP="004167C4">
            <w:r>
              <w:rPr>
                <w:lang w:val="en-US" w:bidi="th-TH"/>
              </w:rPr>
              <w:t>Report Purpose</w:t>
            </w:r>
          </w:p>
        </w:tc>
        <w:tc>
          <w:tcPr>
            <w:tcW w:w="6230" w:type="dxa"/>
          </w:tcPr>
          <w:p w14:paraId="618EDF50" w14:textId="7FBD0638" w:rsidR="004167C4" w:rsidRPr="001E6E56" w:rsidRDefault="00BF5EF6" w:rsidP="004167C4">
            <w:r w:rsidRPr="00BF5EF6">
              <w:t>List of entries posted (per GL Code) for all the lending transactions after end of day  with details - per loan acct number, per currency and with converted amount using the transaction xrate.</w:t>
            </w:r>
          </w:p>
        </w:tc>
      </w:tr>
      <w:tr w:rsidR="004167C4" w14:paraId="43557096" w14:textId="77777777" w:rsidTr="00E92567">
        <w:trPr>
          <w:jc w:val="center"/>
        </w:trPr>
        <w:tc>
          <w:tcPr>
            <w:tcW w:w="3103" w:type="dxa"/>
            <w:shd w:val="clear" w:color="auto" w:fill="CCECFF"/>
          </w:tcPr>
          <w:p w14:paraId="47616148" w14:textId="4A418D65" w:rsidR="004167C4" w:rsidRDefault="004167C4" w:rsidP="004167C4">
            <w:r w:rsidRPr="00C411A0">
              <w:rPr>
                <w:lang w:val="en-US" w:bidi="th-TH"/>
              </w:rPr>
              <w:t>Actual Owner</w:t>
            </w:r>
          </w:p>
        </w:tc>
        <w:tc>
          <w:tcPr>
            <w:tcW w:w="6230" w:type="dxa"/>
          </w:tcPr>
          <w:p w14:paraId="7DDDDC32" w14:textId="40E7F495" w:rsidR="004167C4" w:rsidRPr="001E6E56" w:rsidRDefault="00BF5EF6" w:rsidP="004167C4">
            <w:r w:rsidRPr="00BF5EF6">
              <w:t>Lending</w:t>
            </w:r>
          </w:p>
        </w:tc>
      </w:tr>
    </w:tbl>
    <w:p w14:paraId="7D5BC56C" w14:textId="77777777" w:rsidR="006A7A1F" w:rsidRDefault="006A7A1F" w:rsidP="006A7A1F"/>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2643"/>
        <w:gridCol w:w="2595"/>
        <w:gridCol w:w="1843"/>
      </w:tblGrid>
      <w:tr w:rsidR="00F526BE" w:rsidRPr="005D200E" w14:paraId="444505DB" w14:textId="77777777" w:rsidTr="0072086F">
        <w:trPr>
          <w:trHeight w:val="290"/>
        </w:trPr>
        <w:tc>
          <w:tcPr>
            <w:tcW w:w="5615" w:type="dxa"/>
            <w:gridSpan w:val="2"/>
            <w:shd w:val="clear" w:color="000000" w:fill="8EA9DB"/>
            <w:hideMark/>
          </w:tcPr>
          <w:p w14:paraId="173BB22F" w14:textId="1FD62D9A"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Report Title: G/L Detail Outstanding Report</w:t>
            </w:r>
          </w:p>
        </w:tc>
        <w:tc>
          <w:tcPr>
            <w:tcW w:w="2595" w:type="dxa"/>
            <w:shd w:val="clear" w:color="000000" w:fill="8EA9DB"/>
            <w:hideMark/>
          </w:tcPr>
          <w:p w14:paraId="14D84B83" w14:textId="30CBD874"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Report Title:</w:t>
            </w:r>
          </w:p>
        </w:tc>
        <w:tc>
          <w:tcPr>
            <w:tcW w:w="1843" w:type="dxa"/>
            <w:vMerge w:val="restart"/>
            <w:shd w:val="clear" w:color="000000" w:fill="D9E1F2"/>
            <w:noWrap/>
            <w:hideMark/>
          </w:tcPr>
          <w:p w14:paraId="48D591BE" w14:textId="77777777" w:rsidR="00F526BE" w:rsidRPr="0072086F" w:rsidRDefault="00F526BE"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F526BE" w:rsidRPr="005D200E" w14:paraId="53FE6AA4" w14:textId="77777777" w:rsidTr="0072086F">
        <w:trPr>
          <w:trHeight w:val="290"/>
        </w:trPr>
        <w:tc>
          <w:tcPr>
            <w:tcW w:w="2972" w:type="dxa"/>
            <w:shd w:val="clear" w:color="000000" w:fill="D9E1F2"/>
            <w:noWrap/>
            <w:hideMark/>
          </w:tcPr>
          <w:p w14:paraId="26FE889D"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Exim Field:</w:t>
            </w:r>
          </w:p>
        </w:tc>
        <w:tc>
          <w:tcPr>
            <w:tcW w:w="2643" w:type="dxa"/>
            <w:shd w:val="clear" w:color="000000" w:fill="D9E1F2"/>
          </w:tcPr>
          <w:p w14:paraId="00403E94" w14:textId="716C5715" w:rsidR="00F526BE" w:rsidRPr="0072086F" w:rsidRDefault="00F526BE" w:rsidP="005D200E">
            <w:pPr>
              <w:rPr>
                <w:rFonts w:eastAsia="Times New Roman"/>
                <w:noProof w:val="0"/>
                <w:color w:val="000000"/>
                <w:lang w:val="en-US" w:bidi="th-TH"/>
              </w:rPr>
            </w:pPr>
            <w:r w:rsidRPr="005D200E">
              <w:rPr>
                <w:rFonts w:eastAsia="Times New Roman"/>
                <w:noProof w:val="0"/>
                <w:color w:val="000000"/>
                <w:lang w:val="en-US" w:bidi="th-TH"/>
              </w:rPr>
              <w:t>Description/Formular</w:t>
            </w:r>
          </w:p>
        </w:tc>
        <w:tc>
          <w:tcPr>
            <w:tcW w:w="2595" w:type="dxa"/>
            <w:shd w:val="clear" w:color="000000" w:fill="D9E1F2"/>
            <w:noWrap/>
            <w:hideMark/>
          </w:tcPr>
          <w:p w14:paraId="0DCBB1A6" w14:textId="682F78F5"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CBS9 Field:</w:t>
            </w:r>
          </w:p>
        </w:tc>
        <w:tc>
          <w:tcPr>
            <w:tcW w:w="1843" w:type="dxa"/>
            <w:vMerge/>
            <w:hideMark/>
          </w:tcPr>
          <w:p w14:paraId="5A6AF323" w14:textId="77777777" w:rsidR="00F526BE" w:rsidRPr="0072086F" w:rsidRDefault="00F526BE" w:rsidP="005D200E">
            <w:pPr>
              <w:rPr>
                <w:rFonts w:eastAsia="Times New Roman"/>
                <w:noProof w:val="0"/>
                <w:color w:val="000000"/>
                <w:lang w:val="en-US" w:bidi="th-TH"/>
              </w:rPr>
            </w:pPr>
          </w:p>
        </w:tc>
      </w:tr>
      <w:tr w:rsidR="00F526BE" w:rsidRPr="005D200E" w14:paraId="692EF63D" w14:textId="77777777" w:rsidTr="0072086F">
        <w:trPr>
          <w:trHeight w:val="290"/>
        </w:trPr>
        <w:tc>
          <w:tcPr>
            <w:tcW w:w="2972" w:type="dxa"/>
            <w:shd w:val="clear" w:color="auto" w:fill="auto"/>
            <w:noWrap/>
            <w:hideMark/>
          </w:tcPr>
          <w:p w14:paraId="624E091E"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AS AT</w:t>
            </w:r>
          </w:p>
        </w:tc>
        <w:tc>
          <w:tcPr>
            <w:tcW w:w="2643" w:type="dxa"/>
          </w:tcPr>
          <w:p w14:paraId="03480AC4"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66C0A12F" w14:textId="3BAD52A3"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06F46763" w14:textId="5D172325"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920717938"/>
                <w:placeholder>
                  <w:docPart w:val="ED30621940804FF68615E16AE600074A"/>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F526BE" w:rsidRPr="005D200E" w14:paraId="61B786CF" w14:textId="77777777" w:rsidTr="0072086F">
        <w:trPr>
          <w:trHeight w:val="290"/>
        </w:trPr>
        <w:tc>
          <w:tcPr>
            <w:tcW w:w="2972" w:type="dxa"/>
            <w:shd w:val="clear" w:color="auto" w:fill="auto"/>
            <w:noWrap/>
            <w:hideMark/>
          </w:tcPr>
          <w:p w14:paraId="49A9619E"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Page</w:t>
            </w:r>
          </w:p>
        </w:tc>
        <w:tc>
          <w:tcPr>
            <w:tcW w:w="2643" w:type="dxa"/>
          </w:tcPr>
          <w:p w14:paraId="70806F38"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0212D3FA" w14:textId="7DD1B101"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275ACEAD" w14:textId="1448FEA6"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570007003"/>
                <w:placeholder>
                  <w:docPart w:val="1F569CDEAF954C68BE34D1653484601B"/>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1A5490E4" w14:textId="77777777" w:rsidTr="0072086F">
        <w:trPr>
          <w:trHeight w:val="290"/>
        </w:trPr>
        <w:tc>
          <w:tcPr>
            <w:tcW w:w="2972" w:type="dxa"/>
            <w:shd w:val="clear" w:color="auto" w:fill="auto"/>
            <w:noWrap/>
            <w:hideMark/>
          </w:tcPr>
          <w:p w14:paraId="58BB9A60"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Date / Time</w:t>
            </w:r>
          </w:p>
        </w:tc>
        <w:tc>
          <w:tcPr>
            <w:tcW w:w="2643" w:type="dxa"/>
          </w:tcPr>
          <w:p w14:paraId="15AED170"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301E3349" w14:textId="0A37B1DB"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11A24C44" w14:textId="45681C0A"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295176858"/>
                <w:placeholder>
                  <w:docPart w:val="D5BA6896E4B5487C9A734C2FA65876A2"/>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51BF119D" w14:textId="77777777" w:rsidTr="0072086F">
        <w:trPr>
          <w:trHeight w:val="290"/>
        </w:trPr>
        <w:tc>
          <w:tcPr>
            <w:tcW w:w="2972" w:type="dxa"/>
            <w:shd w:val="clear" w:color="auto" w:fill="auto"/>
            <w:noWrap/>
            <w:hideMark/>
          </w:tcPr>
          <w:p w14:paraId="3947398B"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643" w:type="dxa"/>
          </w:tcPr>
          <w:p w14:paraId="5CABCBD0"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7C77649B" w14:textId="6EA575F9"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0B5B89B8" w14:textId="29F7076E"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043096914"/>
                <w:placeholder>
                  <w:docPart w:val="B588CC2ADD044A869BC01B7A77CA136F"/>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2AE135A4" w14:textId="77777777" w:rsidTr="0072086F">
        <w:trPr>
          <w:trHeight w:val="290"/>
        </w:trPr>
        <w:tc>
          <w:tcPr>
            <w:tcW w:w="2972" w:type="dxa"/>
            <w:shd w:val="clear" w:color="auto" w:fill="auto"/>
            <w:noWrap/>
            <w:hideMark/>
          </w:tcPr>
          <w:p w14:paraId="2A138F99"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Loan system</w:t>
            </w:r>
          </w:p>
        </w:tc>
        <w:tc>
          <w:tcPr>
            <w:tcW w:w="2643" w:type="dxa"/>
          </w:tcPr>
          <w:p w14:paraId="132B8BF8"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4B78B912" w14:textId="45B6DC3B"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7160D53B" w14:textId="15A45992"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584568044"/>
                <w:placeholder>
                  <w:docPart w:val="3D84BCA607B0409E917B662EF1D694DE"/>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6807CA4A" w14:textId="77777777" w:rsidTr="0072086F">
        <w:trPr>
          <w:trHeight w:val="290"/>
        </w:trPr>
        <w:tc>
          <w:tcPr>
            <w:tcW w:w="2972" w:type="dxa"/>
            <w:shd w:val="clear" w:color="auto" w:fill="auto"/>
            <w:noWrap/>
            <w:hideMark/>
          </w:tcPr>
          <w:p w14:paraId="1CD39C23"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Program</w:t>
            </w:r>
          </w:p>
        </w:tc>
        <w:tc>
          <w:tcPr>
            <w:tcW w:w="2643" w:type="dxa"/>
          </w:tcPr>
          <w:p w14:paraId="49E02A17"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7D19B018" w14:textId="08A555FB"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5D859090" w14:textId="5075759E"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921244485"/>
                <w:placeholder>
                  <w:docPart w:val="E5BEB1506EC445CEB00931C7B893BCC8"/>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5E508750" w14:textId="77777777" w:rsidTr="0072086F">
        <w:trPr>
          <w:trHeight w:val="290"/>
        </w:trPr>
        <w:tc>
          <w:tcPr>
            <w:tcW w:w="2972" w:type="dxa"/>
            <w:shd w:val="clear" w:color="auto" w:fill="auto"/>
            <w:noWrap/>
            <w:hideMark/>
          </w:tcPr>
          <w:p w14:paraId="0DE85AE4"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User</w:t>
            </w:r>
          </w:p>
        </w:tc>
        <w:tc>
          <w:tcPr>
            <w:tcW w:w="2643" w:type="dxa"/>
          </w:tcPr>
          <w:p w14:paraId="33D4889C"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25F3A6C9" w14:textId="37BB9F21"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0F522B37" w14:textId="78229630"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658849853"/>
                <w:placeholder>
                  <w:docPart w:val="A3375E9CCFA64C2C9996606277C4F306"/>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22B2AE34" w14:textId="77777777" w:rsidTr="0072086F">
        <w:trPr>
          <w:trHeight w:val="290"/>
        </w:trPr>
        <w:tc>
          <w:tcPr>
            <w:tcW w:w="2972" w:type="dxa"/>
            <w:shd w:val="clear" w:color="auto" w:fill="auto"/>
            <w:noWrap/>
            <w:hideMark/>
          </w:tcPr>
          <w:p w14:paraId="5263F9F4"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Customer</w:t>
            </w:r>
          </w:p>
        </w:tc>
        <w:tc>
          <w:tcPr>
            <w:tcW w:w="2643" w:type="dxa"/>
          </w:tcPr>
          <w:p w14:paraId="6882E066"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6078E313" w14:textId="7B89976B"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18AC3D27" w14:textId="725ABFAE"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681861496"/>
                <w:placeholder>
                  <w:docPart w:val="83AE292D416B4AB5AFCEE1FE06DEBF99"/>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7FFFD2D1" w14:textId="77777777" w:rsidTr="0072086F">
        <w:trPr>
          <w:trHeight w:val="290"/>
        </w:trPr>
        <w:tc>
          <w:tcPr>
            <w:tcW w:w="2972" w:type="dxa"/>
            <w:shd w:val="clear" w:color="auto" w:fill="auto"/>
            <w:noWrap/>
            <w:hideMark/>
          </w:tcPr>
          <w:p w14:paraId="3BD1BABC"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CR. Limit No.</w:t>
            </w:r>
          </w:p>
        </w:tc>
        <w:tc>
          <w:tcPr>
            <w:tcW w:w="2643" w:type="dxa"/>
          </w:tcPr>
          <w:p w14:paraId="74B421E3" w14:textId="31C791EB" w:rsidR="00F526BE" w:rsidRPr="0072086F" w:rsidRDefault="002658F2" w:rsidP="005D200E">
            <w:pPr>
              <w:rPr>
                <w:rFonts w:eastAsia="Times New Roman"/>
                <w:noProof w:val="0"/>
                <w:color w:val="000000"/>
                <w:lang w:val="en-US" w:bidi="th-TH"/>
              </w:rPr>
            </w:pPr>
            <w:r>
              <w:rPr>
                <w:rFonts w:eastAsia="Times New Roman"/>
                <w:noProof w:val="0"/>
                <w:color w:val="000000"/>
                <w:lang w:val="en-US" w:bidi="th-TH"/>
              </w:rPr>
              <w:t>9 digits</w:t>
            </w:r>
          </w:p>
        </w:tc>
        <w:tc>
          <w:tcPr>
            <w:tcW w:w="2595" w:type="dxa"/>
            <w:shd w:val="clear" w:color="auto" w:fill="auto"/>
            <w:noWrap/>
            <w:hideMark/>
          </w:tcPr>
          <w:p w14:paraId="77F5A0D3" w14:textId="7FE7A50F"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2527B963" w14:textId="34D2AE64"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36951875"/>
                <w:placeholder>
                  <w:docPart w:val="8A03226340F44A54BC57A14333A73A01"/>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0BCFE81A" w14:textId="77777777" w:rsidTr="0072086F">
        <w:trPr>
          <w:trHeight w:val="290"/>
        </w:trPr>
        <w:tc>
          <w:tcPr>
            <w:tcW w:w="2972" w:type="dxa"/>
            <w:shd w:val="clear" w:color="auto" w:fill="auto"/>
            <w:noWrap/>
            <w:hideMark/>
          </w:tcPr>
          <w:p w14:paraId="1447A38D"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Source of fund</w:t>
            </w:r>
          </w:p>
        </w:tc>
        <w:tc>
          <w:tcPr>
            <w:tcW w:w="2643" w:type="dxa"/>
          </w:tcPr>
          <w:p w14:paraId="32A94E5A"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1B5A0302" w14:textId="3D8501F8"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673232B3" w14:textId="397BCE5B"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21818232"/>
                <w:placeholder>
                  <w:docPart w:val="F5BC2D69E28246AEB8CF9E53D695A94E"/>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73B78ACE" w14:textId="77777777" w:rsidTr="0072086F">
        <w:trPr>
          <w:trHeight w:val="290"/>
        </w:trPr>
        <w:tc>
          <w:tcPr>
            <w:tcW w:w="2972" w:type="dxa"/>
            <w:shd w:val="clear" w:color="auto" w:fill="auto"/>
            <w:noWrap/>
            <w:hideMark/>
          </w:tcPr>
          <w:p w14:paraId="4207F693"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Loan Rep. No.</w:t>
            </w:r>
          </w:p>
        </w:tc>
        <w:tc>
          <w:tcPr>
            <w:tcW w:w="2643" w:type="dxa"/>
          </w:tcPr>
          <w:p w14:paraId="527C86A4"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468B4A08" w14:textId="242FA292"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68A3EC92" w14:textId="360429B0"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909918417"/>
                <w:placeholder>
                  <w:docPart w:val="498947C68D0C459D8F1DD5AA74A572DE"/>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31B0AB8B" w14:textId="77777777" w:rsidTr="0072086F">
        <w:trPr>
          <w:trHeight w:val="290"/>
        </w:trPr>
        <w:tc>
          <w:tcPr>
            <w:tcW w:w="2972" w:type="dxa"/>
            <w:shd w:val="clear" w:color="auto" w:fill="auto"/>
            <w:noWrap/>
            <w:hideMark/>
          </w:tcPr>
          <w:p w14:paraId="63550502"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Execute date</w:t>
            </w:r>
          </w:p>
        </w:tc>
        <w:tc>
          <w:tcPr>
            <w:tcW w:w="2643" w:type="dxa"/>
          </w:tcPr>
          <w:p w14:paraId="342BF74F" w14:textId="5E56C418"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4FAE0773" w14:textId="0E4625FC"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6260ABEE" w14:textId="0633E49D"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120650500"/>
                <w:placeholder>
                  <w:docPart w:val="95621A5E501D42C8AA2884EE71A64A95"/>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647A264C" w14:textId="77777777" w:rsidTr="0072086F">
        <w:trPr>
          <w:trHeight w:val="290"/>
        </w:trPr>
        <w:tc>
          <w:tcPr>
            <w:tcW w:w="2972" w:type="dxa"/>
            <w:shd w:val="clear" w:color="auto" w:fill="auto"/>
            <w:noWrap/>
            <w:hideMark/>
          </w:tcPr>
          <w:p w14:paraId="61B1C46B"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due date</w:t>
            </w:r>
          </w:p>
        </w:tc>
        <w:tc>
          <w:tcPr>
            <w:tcW w:w="2643" w:type="dxa"/>
          </w:tcPr>
          <w:p w14:paraId="51308948" w14:textId="40D54B5A"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7BC91D4D" w14:textId="15BB6579"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6D760A68" w14:textId="1AEB78F2"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937252074"/>
                <w:placeholder>
                  <w:docPart w:val="579C29F1632741E2BAE056FA0EBA26F8"/>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59282CA0" w14:textId="77777777" w:rsidTr="0072086F">
        <w:trPr>
          <w:trHeight w:val="290"/>
        </w:trPr>
        <w:tc>
          <w:tcPr>
            <w:tcW w:w="2972" w:type="dxa"/>
            <w:shd w:val="clear" w:color="auto" w:fill="auto"/>
            <w:noWrap/>
            <w:hideMark/>
          </w:tcPr>
          <w:p w14:paraId="3D1C2ED1" w14:textId="42CE4731"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xml:space="preserve">I/E/O </w:t>
            </w:r>
          </w:p>
        </w:tc>
        <w:tc>
          <w:tcPr>
            <w:tcW w:w="2643" w:type="dxa"/>
          </w:tcPr>
          <w:p w14:paraId="3E72C4DF" w14:textId="545C4763" w:rsidR="00F526BE" w:rsidRPr="0072086F" w:rsidRDefault="00463C22" w:rsidP="005D200E">
            <w:pPr>
              <w:rPr>
                <w:rFonts w:eastAsia="Times New Roman"/>
                <w:noProof w:val="0"/>
                <w:color w:val="000000"/>
                <w:lang w:val="en-US" w:bidi="th-TH"/>
              </w:rPr>
            </w:pPr>
            <w:r>
              <w:rPr>
                <w:rFonts w:eastAsia="Times New Roman"/>
                <w:noProof w:val="0"/>
                <w:color w:val="000000"/>
                <w:lang w:val="en-US" w:bidi="th-TH"/>
              </w:rPr>
              <w:t>Status</w:t>
            </w:r>
          </w:p>
        </w:tc>
        <w:tc>
          <w:tcPr>
            <w:tcW w:w="2595" w:type="dxa"/>
            <w:shd w:val="clear" w:color="auto" w:fill="auto"/>
            <w:noWrap/>
            <w:hideMark/>
          </w:tcPr>
          <w:p w14:paraId="7D3CCF67" w14:textId="4E0F5D15"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20EDAD90" w14:textId="09579D58"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075976076"/>
                <w:placeholder>
                  <w:docPart w:val="1619C7A4DD8C45E88EA37004F172E3DA"/>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14D025DD" w14:textId="77777777" w:rsidTr="0072086F">
        <w:trPr>
          <w:trHeight w:val="290"/>
        </w:trPr>
        <w:tc>
          <w:tcPr>
            <w:tcW w:w="2972" w:type="dxa"/>
            <w:shd w:val="clear" w:color="auto" w:fill="auto"/>
            <w:noWrap/>
            <w:hideMark/>
          </w:tcPr>
          <w:p w14:paraId="7544E29E"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Accrual No.</w:t>
            </w:r>
          </w:p>
        </w:tc>
        <w:tc>
          <w:tcPr>
            <w:tcW w:w="2643" w:type="dxa"/>
          </w:tcPr>
          <w:p w14:paraId="5848B057" w14:textId="5DC00EA7" w:rsidR="00F526BE" w:rsidRPr="0072086F" w:rsidRDefault="00463C22" w:rsidP="005D200E">
            <w:pPr>
              <w:rPr>
                <w:rFonts w:eastAsia="Times New Roman"/>
                <w:noProof w:val="0"/>
                <w:color w:val="000000"/>
                <w:lang w:val="en-US" w:bidi="th-TH"/>
              </w:rPr>
            </w:pPr>
            <w:r w:rsidRPr="00463C22">
              <w:rPr>
                <w:rFonts w:eastAsia="Times New Roman"/>
                <w:noProof w:val="0"/>
                <w:color w:val="000000"/>
                <w:lang w:val="en-US" w:bidi="th-TH"/>
              </w:rPr>
              <w:t>No need to</w:t>
            </w:r>
            <w:r w:rsidR="00091102">
              <w:rPr>
                <w:rFonts w:eastAsia="Times New Roman"/>
                <w:noProof w:val="0"/>
                <w:color w:val="000000"/>
                <w:lang w:val="en-US" w:bidi="th-TH"/>
              </w:rPr>
              <w:t xml:space="preserve"> </w:t>
            </w:r>
            <w:r w:rsidRPr="00463C22">
              <w:rPr>
                <w:rFonts w:eastAsia="Times New Roman"/>
                <w:noProof w:val="0"/>
                <w:color w:val="000000"/>
                <w:lang w:val="en-US" w:bidi="th-TH"/>
              </w:rPr>
              <w:t>be</w:t>
            </w:r>
          </w:p>
        </w:tc>
        <w:tc>
          <w:tcPr>
            <w:tcW w:w="2595" w:type="dxa"/>
            <w:shd w:val="clear" w:color="auto" w:fill="auto"/>
            <w:noWrap/>
            <w:hideMark/>
          </w:tcPr>
          <w:p w14:paraId="6EB6C833" w14:textId="53F77B79"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752B2FA8" w14:textId="6A25D94B"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447754814"/>
                <w:placeholder>
                  <w:docPart w:val="ACFD4311B9D24B60AE59C945C1850EEB"/>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13D51200" w14:textId="77777777" w:rsidTr="0072086F">
        <w:trPr>
          <w:trHeight w:val="290"/>
        </w:trPr>
        <w:tc>
          <w:tcPr>
            <w:tcW w:w="2972" w:type="dxa"/>
            <w:shd w:val="clear" w:color="auto" w:fill="auto"/>
            <w:noWrap/>
            <w:hideMark/>
          </w:tcPr>
          <w:p w14:paraId="10493D12"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lastRenderedPageBreak/>
              <w:t>EXCH Rate</w:t>
            </w:r>
          </w:p>
        </w:tc>
        <w:tc>
          <w:tcPr>
            <w:tcW w:w="2643" w:type="dxa"/>
          </w:tcPr>
          <w:p w14:paraId="1789DEF5" w14:textId="59C43ACB" w:rsidR="00F526BE" w:rsidRPr="0072086F" w:rsidRDefault="00C4089C" w:rsidP="005D200E">
            <w:pPr>
              <w:rPr>
                <w:rFonts w:eastAsia="Times New Roman"/>
                <w:noProof w:val="0"/>
                <w:color w:val="000000"/>
                <w:lang w:val="en-US" w:bidi="th-TH"/>
              </w:rPr>
            </w:pPr>
            <w:r w:rsidRPr="00C4089C">
              <w:rPr>
                <w:rFonts w:eastAsia="Times New Roman"/>
                <w:noProof w:val="0"/>
                <w:color w:val="000000"/>
                <w:lang w:val="en-US" w:bidi="th-TH"/>
              </w:rPr>
              <w:t>Relevant exchange rate</w:t>
            </w:r>
            <w:r>
              <w:rPr>
                <w:rFonts w:eastAsia="Times New Roman"/>
                <w:noProof w:val="0"/>
                <w:color w:val="000000"/>
                <w:lang w:val="en-US" w:bidi="th-TH"/>
              </w:rPr>
              <w:t>. Using rate during do the transaction</w:t>
            </w:r>
          </w:p>
        </w:tc>
        <w:tc>
          <w:tcPr>
            <w:tcW w:w="2595" w:type="dxa"/>
            <w:shd w:val="clear" w:color="auto" w:fill="auto"/>
            <w:noWrap/>
            <w:hideMark/>
          </w:tcPr>
          <w:p w14:paraId="64B88E57" w14:textId="77A1DC35"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17397F4B" w14:textId="21D1F931"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672072614"/>
                <w:placeholder>
                  <w:docPart w:val="94798AB223E843C896A589DFAC220E5E"/>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1F6B3DFD" w14:textId="77777777" w:rsidTr="0072086F">
        <w:trPr>
          <w:trHeight w:val="290"/>
        </w:trPr>
        <w:tc>
          <w:tcPr>
            <w:tcW w:w="2972" w:type="dxa"/>
            <w:shd w:val="clear" w:color="auto" w:fill="auto"/>
            <w:noWrap/>
            <w:hideMark/>
          </w:tcPr>
          <w:p w14:paraId="702054DA"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xml:space="preserve">Out. </w:t>
            </w:r>
            <w:proofErr w:type="spellStart"/>
            <w:r w:rsidRPr="0072086F">
              <w:rPr>
                <w:rFonts w:eastAsia="Times New Roman"/>
                <w:noProof w:val="0"/>
                <w:color w:val="000000"/>
                <w:lang w:val="en-US" w:bidi="th-TH"/>
              </w:rPr>
              <w:t>Curr</w:t>
            </w:r>
            <w:proofErr w:type="spellEnd"/>
            <w:r w:rsidRPr="0072086F">
              <w:rPr>
                <w:rFonts w:eastAsia="Times New Roman"/>
                <w:noProof w:val="0"/>
                <w:color w:val="000000"/>
                <w:lang w:val="en-US" w:bidi="th-TH"/>
              </w:rPr>
              <w:t xml:space="preserve"> Amount</w:t>
            </w:r>
          </w:p>
        </w:tc>
        <w:tc>
          <w:tcPr>
            <w:tcW w:w="2643" w:type="dxa"/>
          </w:tcPr>
          <w:p w14:paraId="3A60F46C" w14:textId="16480B78" w:rsidR="00F526BE" w:rsidRPr="0072086F" w:rsidRDefault="00F617B9" w:rsidP="005D200E">
            <w:pPr>
              <w:rPr>
                <w:rFonts w:eastAsia="Times New Roman"/>
                <w:noProof w:val="0"/>
                <w:color w:val="000000"/>
                <w:lang w:val="en-US" w:bidi="th-TH"/>
              </w:rPr>
            </w:pPr>
            <w:r w:rsidRPr="00F617B9">
              <w:rPr>
                <w:rFonts w:eastAsia="Times New Roman"/>
                <w:noProof w:val="0"/>
                <w:color w:val="000000"/>
                <w:lang w:val="en-US" w:bidi="th-TH"/>
              </w:rPr>
              <w:t xml:space="preserve">Outstanding </w:t>
            </w:r>
            <w:proofErr w:type="spellStart"/>
            <w:r w:rsidRPr="00F617B9">
              <w:rPr>
                <w:rFonts w:eastAsia="Times New Roman"/>
                <w:noProof w:val="0"/>
                <w:color w:val="000000"/>
                <w:lang w:val="en-US" w:bidi="th-TH"/>
              </w:rPr>
              <w:t>currencywise</w:t>
            </w:r>
            <w:proofErr w:type="spellEnd"/>
            <w:r w:rsidRPr="00F617B9">
              <w:rPr>
                <w:rFonts w:eastAsia="Times New Roman"/>
                <w:noProof w:val="0"/>
                <w:color w:val="000000"/>
                <w:lang w:val="en-US" w:bidi="th-TH"/>
              </w:rPr>
              <w:t xml:space="preserve"> amount</w:t>
            </w:r>
          </w:p>
        </w:tc>
        <w:tc>
          <w:tcPr>
            <w:tcW w:w="2595" w:type="dxa"/>
            <w:shd w:val="clear" w:color="auto" w:fill="auto"/>
            <w:noWrap/>
            <w:hideMark/>
          </w:tcPr>
          <w:p w14:paraId="23641AA5" w14:textId="1F3B20AB"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525EF1B3" w14:textId="1CBF8EB3"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794354774"/>
                <w:placeholder>
                  <w:docPart w:val="FAECC59490BB4477A8D50BA2C466D774"/>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5275243C" w14:textId="77777777" w:rsidTr="0072086F">
        <w:trPr>
          <w:trHeight w:val="290"/>
        </w:trPr>
        <w:tc>
          <w:tcPr>
            <w:tcW w:w="2972" w:type="dxa"/>
            <w:shd w:val="clear" w:color="auto" w:fill="auto"/>
            <w:noWrap/>
            <w:hideMark/>
          </w:tcPr>
          <w:p w14:paraId="7035E434" w14:textId="77777777"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Out. Baht Amount</w:t>
            </w:r>
          </w:p>
        </w:tc>
        <w:tc>
          <w:tcPr>
            <w:tcW w:w="2643" w:type="dxa"/>
          </w:tcPr>
          <w:p w14:paraId="38F951CD" w14:textId="77777777" w:rsidR="00F526BE" w:rsidRPr="0072086F" w:rsidRDefault="00F526BE" w:rsidP="005D200E">
            <w:pPr>
              <w:rPr>
                <w:rFonts w:eastAsia="Times New Roman"/>
                <w:noProof w:val="0"/>
                <w:color w:val="000000"/>
                <w:lang w:val="en-US" w:bidi="th-TH"/>
              </w:rPr>
            </w:pPr>
          </w:p>
        </w:tc>
        <w:tc>
          <w:tcPr>
            <w:tcW w:w="2595" w:type="dxa"/>
            <w:shd w:val="clear" w:color="auto" w:fill="auto"/>
            <w:noWrap/>
            <w:hideMark/>
          </w:tcPr>
          <w:p w14:paraId="5E80A22A" w14:textId="348DA4D5"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 </w:t>
            </w:r>
          </w:p>
        </w:tc>
        <w:tc>
          <w:tcPr>
            <w:tcW w:w="1843" w:type="dxa"/>
            <w:shd w:val="clear" w:color="auto" w:fill="auto"/>
            <w:noWrap/>
            <w:hideMark/>
          </w:tcPr>
          <w:p w14:paraId="07DA0818" w14:textId="04D87430"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126517943"/>
                <w:placeholder>
                  <w:docPart w:val="B6D703EBBBE04543AE140AB13C72138A"/>
                </w:placeholder>
                <w:showingPlcHdr/>
                <w:dropDownList>
                  <w:listItem w:displayText="Supported" w:value="Supported"/>
                  <w:listItem w:displayText="To be develop" w:value="To be develop"/>
                  <w:listItem w:displayText="Drop" w:value="Drop"/>
                </w:dropDownList>
              </w:sdtPr>
              <w:sdtContent>
                <w:r w:rsidR="00F526BE" w:rsidRPr="0072086F">
                  <w:rPr>
                    <w:rStyle w:val="PlaceholderText"/>
                  </w:rPr>
                  <w:t>Choose an item.</w:t>
                </w:r>
              </w:sdtContent>
            </w:sdt>
          </w:p>
        </w:tc>
      </w:tr>
      <w:tr w:rsidR="00F526BE" w:rsidRPr="005D200E" w14:paraId="2E19010C" w14:textId="77777777" w:rsidTr="0072086F">
        <w:trPr>
          <w:trHeight w:val="290"/>
        </w:trPr>
        <w:tc>
          <w:tcPr>
            <w:tcW w:w="2972" w:type="dxa"/>
            <w:shd w:val="clear" w:color="auto" w:fill="auto"/>
            <w:noWrap/>
          </w:tcPr>
          <w:p w14:paraId="735F4FDB" w14:textId="5A8F59DD"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Transaction date</w:t>
            </w:r>
          </w:p>
        </w:tc>
        <w:tc>
          <w:tcPr>
            <w:tcW w:w="2643" w:type="dxa"/>
          </w:tcPr>
          <w:p w14:paraId="2C06FEAB" w14:textId="2A890015" w:rsidR="00F526BE" w:rsidRPr="0072086F" w:rsidRDefault="00091102" w:rsidP="005D200E">
            <w:pPr>
              <w:rPr>
                <w:rFonts w:eastAsia="Times New Roman"/>
                <w:noProof w:val="0"/>
                <w:color w:val="000000"/>
                <w:lang w:val="en-US" w:bidi="th-TH"/>
              </w:rPr>
            </w:pPr>
            <w:r w:rsidRPr="00335E24">
              <w:rPr>
                <w:rFonts w:eastAsia="Times New Roman"/>
                <w:noProof w:val="0"/>
                <w:color w:val="000000"/>
                <w:lang w:val="en-US" w:bidi="th-TH"/>
              </w:rPr>
              <w:t>Add in to</w:t>
            </w:r>
            <w:r>
              <w:rPr>
                <w:rFonts w:eastAsia="Times New Roman"/>
                <w:noProof w:val="0"/>
                <w:color w:val="000000"/>
                <w:lang w:val="en-US" w:bidi="th-TH"/>
              </w:rPr>
              <w:t xml:space="preserve"> </w:t>
            </w:r>
            <w:r w:rsidRPr="00335E24">
              <w:rPr>
                <w:rFonts w:eastAsia="Times New Roman"/>
                <w:noProof w:val="0"/>
                <w:color w:val="000000"/>
                <w:lang w:val="en-US" w:bidi="th-TH"/>
              </w:rPr>
              <w:t>be</w:t>
            </w:r>
          </w:p>
        </w:tc>
        <w:tc>
          <w:tcPr>
            <w:tcW w:w="2595" w:type="dxa"/>
            <w:shd w:val="clear" w:color="auto" w:fill="auto"/>
            <w:noWrap/>
          </w:tcPr>
          <w:p w14:paraId="2A877028" w14:textId="35F41920" w:rsidR="00F526BE" w:rsidRPr="0072086F" w:rsidRDefault="00F526BE" w:rsidP="005D200E">
            <w:pPr>
              <w:rPr>
                <w:rFonts w:eastAsia="Times New Roman"/>
                <w:noProof w:val="0"/>
                <w:color w:val="000000"/>
                <w:lang w:val="en-US" w:bidi="th-TH"/>
              </w:rPr>
            </w:pPr>
          </w:p>
        </w:tc>
        <w:tc>
          <w:tcPr>
            <w:tcW w:w="1843" w:type="dxa"/>
            <w:shd w:val="clear" w:color="auto" w:fill="auto"/>
            <w:noWrap/>
          </w:tcPr>
          <w:p w14:paraId="28E68214" w14:textId="50586FD0"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248656915"/>
                <w:placeholder>
                  <w:docPart w:val="CB37E189DE2C4C89B22931F400226FDA"/>
                </w:placeholder>
                <w:showingPlcHdr/>
                <w:dropDownList>
                  <w:listItem w:displayText="Supported" w:value="Supported"/>
                  <w:listItem w:displayText="To be develop" w:value="To be develop"/>
                  <w:listItem w:displayText="Drop" w:value="Drop"/>
                </w:dropDownList>
              </w:sdtPr>
              <w:sdtContent>
                <w:r w:rsidR="00091102" w:rsidRPr="005D200E">
                  <w:rPr>
                    <w:rStyle w:val="PlaceholderText"/>
                  </w:rPr>
                  <w:t>Choose an item.</w:t>
                </w:r>
              </w:sdtContent>
            </w:sdt>
          </w:p>
        </w:tc>
      </w:tr>
      <w:tr w:rsidR="00F526BE" w:rsidRPr="005D200E" w14:paraId="474277EB" w14:textId="77777777" w:rsidTr="0072086F">
        <w:trPr>
          <w:trHeight w:val="290"/>
        </w:trPr>
        <w:tc>
          <w:tcPr>
            <w:tcW w:w="2972" w:type="dxa"/>
            <w:shd w:val="clear" w:color="auto" w:fill="auto"/>
            <w:noWrap/>
          </w:tcPr>
          <w:p w14:paraId="57A8A55D" w14:textId="5865B02B" w:rsidR="00F526BE" w:rsidRPr="0072086F" w:rsidRDefault="00F526BE" w:rsidP="005D200E">
            <w:pPr>
              <w:rPr>
                <w:rFonts w:eastAsia="Times New Roman"/>
                <w:noProof w:val="0"/>
                <w:color w:val="000000"/>
                <w:lang w:val="en-US" w:bidi="th-TH"/>
              </w:rPr>
            </w:pPr>
            <w:r w:rsidRPr="0072086F">
              <w:rPr>
                <w:rFonts w:eastAsia="Times New Roman"/>
                <w:noProof w:val="0"/>
                <w:color w:val="000000"/>
                <w:lang w:val="en-US" w:bidi="th-TH"/>
              </w:rPr>
              <w:t>Value date</w:t>
            </w:r>
          </w:p>
        </w:tc>
        <w:tc>
          <w:tcPr>
            <w:tcW w:w="2643" w:type="dxa"/>
          </w:tcPr>
          <w:p w14:paraId="699863E2" w14:textId="3B4BC84B" w:rsidR="00F526BE" w:rsidRPr="0072086F" w:rsidRDefault="00091102" w:rsidP="005D200E">
            <w:pPr>
              <w:rPr>
                <w:rFonts w:eastAsia="Times New Roman"/>
                <w:noProof w:val="0"/>
                <w:color w:val="000000"/>
                <w:lang w:val="en-US" w:bidi="th-TH"/>
              </w:rPr>
            </w:pPr>
            <w:r w:rsidRPr="00335E24">
              <w:rPr>
                <w:rFonts w:eastAsia="Times New Roman"/>
                <w:noProof w:val="0"/>
                <w:color w:val="000000"/>
                <w:lang w:val="en-US" w:bidi="th-TH"/>
              </w:rPr>
              <w:t>Add in to</w:t>
            </w:r>
            <w:r>
              <w:rPr>
                <w:rFonts w:eastAsia="Times New Roman"/>
                <w:noProof w:val="0"/>
                <w:color w:val="000000"/>
                <w:lang w:val="en-US" w:bidi="th-TH"/>
              </w:rPr>
              <w:t xml:space="preserve"> </w:t>
            </w:r>
            <w:r w:rsidRPr="00335E24">
              <w:rPr>
                <w:rFonts w:eastAsia="Times New Roman"/>
                <w:noProof w:val="0"/>
                <w:color w:val="000000"/>
                <w:lang w:val="en-US" w:bidi="th-TH"/>
              </w:rPr>
              <w:t>be</w:t>
            </w:r>
          </w:p>
        </w:tc>
        <w:tc>
          <w:tcPr>
            <w:tcW w:w="2595" w:type="dxa"/>
            <w:shd w:val="clear" w:color="auto" w:fill="auto"/>
            <w:noWrap/>
          </w:tcPr>
          <w:p w14:paraId="7BDCD0F3" w14:textId="36A68F10" w:rsidR="00F526BE" w:rsidRPr="0072086F" w:rsidRDefault="00F526BE" w:rsidP="005D200E">
            <w:pPr>
              <w:rPr>
                <w:rFonts w:eastAsia="Times New Roman"/>
                <w:noProof w:val="0"/>
                <w:color w:val="000000"/>
                <w:lang w:val="en-US" w:bidi="th-TH"/>
              </w:rPr>
            </w:pPr>
          </w:p>
        </w:tc>
        <w:tc>
          <w:tcPr>
            <w:tcW w:w="1843" w:type="dxa"/>
            <w:shd w:val="clear" w:color="auto" w:fill="auto"/>
            <w:noWrap/>
          </w:tcPr>
          <w:p w14:paraId="6148F742" w14:textId="0B0B0305" w:rsidR="00F526BE" w:rsidRPr="0072086F" w:rsidRDefault="00000000" w:rsidP="005D200E">
            <w:pPr>
              <w:rPr>
                <w:rFonts w:eastAsia="Times New Roman"/>
                <w:noProof w:val="0"/>
                <w:color w:val="000000"/>
                <w:lang w:val="en-US" w:bidi="th-TH"/>
              </w:rPr>
            </w:pPr>
            <w:sdt>
              <w:sdtPr>
                <w:rPr>
                  <w:rFonts w:eastAsia="Times New Roman"/>
                  <w:noProof w:val="0"/>
                  <w:color w:val="000000"/>
                  <w:lang w:val="en-US" w:bidi="th-TH"/>
                </w:rPr>
                <w:id w:val="2139139501"/>
                <w:placeholder>
                  <w:docPart w:val="780E0B63F9C64CAFAA3557FE2A49A501"/>
                </w:placeholder>
                <w:showingPlcHdr/>
                <w:dropDownList>
                  <w:listItem w:displayText="Supported" w:value="Supported"/>
                  <w:listItem w:displayText="To be develop" w:value="To be develop"/>
                  <w:listItem w:displayText="Drop" w:value="Drop"/>
                </w:dropDownList>
              </w:sdtPr>
              <w:sdtContent>
                <w:r w:rsidR="00091102" w:rsidRPr="005D200E">
                  <w:rPr>
                    <w:rStyle w:val="PlaceholderText"/>
                  </w:rPr>
                  <w:t>Choose an item.</w:t>
                </w:r>
              </w:sdtContent>
            </w:sdt>
          </w:p>
        </w:tc>
      </w:tr>
      <w:tr w:rsidR="004E17C7" w:rsidRPr="00B25FBB" w14:paraId="61B07B41" w14:textId="77777777" w:rsidTr="005D200E">
        <w:trPr>
          <w:trHeight w:val="290"/>
        </w:trPr>
        <w:tc>
          <w:tcPr>
            <w:tcW w:w="2972" w:type="dxa"/>
            <w:shd w:val="clear" w:color="auto" w:fill="auto"/>
            <w:noWrap/>
          </w:tcPr>
          <w:p w14:paraId="7AE4A793" w14:textId="7CB8DBF9" w:rsidR="004E17C7" w:rsidRPr="004E17C7" w:rsidRDefault="004E17C7" w:rsidP="005D200E">
            <w:pPr>
              <w:rPr>
                <w:rFonts w:eastAsia="Times New Roman"/>
                <w:noProof w:val="0"/>
                <w:color w:val="000000"/>
                <w:lang w:val="en-US" w:bidi="th-TH"/>
              </w:rPr>
            </w:pPr>
            <w:r>
              <w:rPr>
                <w:rFonts w:eastAsia="Times New Roman"/>
                <w:noProof w:val="0"/>
                <w:color w:val="000000"/>
                <w:lang w:val="en-US" w:bidi="th-TH"/>
              </w:rPr>
              <w:t>Total by</w:t>
            </w:r>
          </w:p>
        </w:tc>
        <w:tc>
          <w:tcPr>
            <w:tcW w:w="2643" w:type="dxa"/>
          </w:tcPr>
          <w:p w14:paraId="30FD9B3A" w14:textId="7E057D2C" w:rsidR="004E17C7" w:rsidRPr="00335E24" w:rsidRDefault="004E17C7" w:rsidP="005D200E">
            <w:pPr>
              <w:rPr>
                <w:rFonts w:eastAsia="Times New Roman"/>
                <w:noProof w:val="0"/>
                <w:color w:val="000000"/>
                <w:lang w:val="en-US" w:bidi="th-TH"/>
              </w:rPr>
            </w:pPr>
            <w:r>
              <w:rPr>
                <w:rFonts w:eastAsia="Times New Roman"/>
                <w:noProof w:val="0"/>
                <w:color w:val="000000"/>
                <w:lang w:val="en-US" w:bidi="th-TH"/>
              </w:rPr>
              <w:t>By Centre code (Profit center)</w:t>
            </w:r>
          </w:p>
        </w:tc>
        <w:tc>
          <w:tcPr>
            <w:tcW w:w="2595" w:type="dxa"/>
            <w:shd w:val="clear" w:color="auto" w:fill="auto"/>
            <w:noWrap/>
          </w:tcPr>
          <w:p w14:paraId="0C38DE69" w14:textId="77777777" w:rsidR="004E17C7" w:rsidRPr="004E17C7" w:rsidDel="00091102" w:rsidRDefault="004E17C7" w:rsidP="005D200E">
            <w:pPr>
              <w:rPr>
                <w:rFonts w:eastAsia="Times New Roman"/>
                <w:noProof w:val="0"/>
                <w:color w:val="000000"/>
                <w:lang w:val="en-US" w:bidi="th-TH"/>
              </w:rPr>
            </w:pPr>
          </w:p>
        </w:tc>
        <w:tc>
          <w:tcPr>
            <w:tcW w:w="1843" w:type="dxa"/>
            <w:shd w:val="clear" w:color="auto" w:fill="auto"/>
            <w:noWrap/>
          </w:tcPr>
          <w:p w14:paraId="7CB9098E" w14:textId="0AE6A0F1" w:rsidR="004E17C7" w:rsidRPr="00335E24" w:rsidRDefault="00000000" w:rsidP="005D200E">
            <w:pPr>
              <w:rPr>
                <w:rFonts w:eastAsia="Times New Roman"/>
                <w:noProof w:val="0"/>
                <w:color w:val="000000"/>
                <w:lang w:val="en-US" w:bidi="th-TH"/>
              </w:rPr>
            </w:pPr>
            <w:sdt>
              <w:sdtPr>
                <w:rPr>
                  <w:rFonts w:eastAsia="Times New Roman"/>
                  <w:noProof w:val="0"/>
                  <w:color w:val="000000"/>
                  <w:lang w:val="en-US" w:bidi="th-TH"/>
                </w:rPr>
                <w:id w:val="-915465339"/>
                <w:placeholder>
                  <w:docPart w:val="5C72539F060349908E134D3445D977B8"/>
                </w:placeholder>
                <w:showingPlcHdr/>
                <w:dropDownList>
                  <w:listItem w:displayText="Supported" w:value="Supported"/>
                  <w:listItem w:displayText="To be develop" w:value="To be develop"/>
                  <w:listItem w:displayText="Drop" w:value="Drop"/>
                </w:dropDownList>
              </w:sdtPr>
              <w:sdtContent>
                <w:r w:rsidR="00B25FBB" w:rsidRPr="005D200E">
                  <w:rPr>
                    <w:rStyle w:val="PlaceholderText"/>
                  </w:rPr>
                  <w:t>Choose an item.</w:t>
                </w:r>
              </w:sdtContent>
            </w:sdt>
          </w:p>
        </w:tc>
      </w:tr>
      <w:tr w:rsidR="00B25FBB" w:rsidRPr="00B25FBB" w14:paraId="61C4FE69" w14:textId="77777777" w:rsidTr="005D200E">
        <w:trPr>
          <w:trHeight w:val="290"/>
        </w:trPr>
        <w:tc>
          <w:tcPr>
            <w:tcW w:w="2972" w:type="dxa"/>
            <w:shd w:val="clear" w:color="auto" w:fill="auto"/>
            <w:noWrap/>
          </w:tcPr>
          <w:p w14:paraId="53FB9952" w14:textId="69F03BF0" w:rsidR="00B25FBB" w:rsidRDefault="0013078D" w:rsidP="005D200E">
            <w:pPr>
              <w:rPr>
                <w:rFonts w:eastAsia="Times New Roman"/>
                <w:noProof w:val="0"/>
                <w:color w:val="000000"/>
                <w:lang w:val="en-US" w:bidi="th-TH"/>
              </w:rPr>
            </w:pPr>
            <w:r>
              <w:rPr>
                <w:rFonts w:eastAsia="Times New Roman"/>
                <w:noProof w:val="0"/>
                <w:color w:val="000000"/>
                <w:lang w:val="en-US" w:bidi="th-TH"/>
              </w:rPr>
              <w:t>Final Total</w:t>
            </w:r>
          </w:p>
        </w:tc>
        <w:tc>
          <w:tcPr>
            <w:tcW w:w="2643" w:type="dxa"/>
          </w:tcPr>
          <w:p w14:paraId="7635D027" w14:textId="647E2B0E" w:rsidR="00B25FBB" w:rsidRDefault="0013078D" w:rsidP="005D200E">
            <w:pPr>
              <w:rPr>
                <w:rFonts w:eastAsia="Times New Roman"/>
                <w:noProof w:val="0"/>
                <w:color w:val="000000"/>
                <w:lang w:val="en-US" w:bidi="th-TH"/>
              </w:rPr>
            </w:pPr>
            <w:proofErr w:type="spellStart"/>
            <w:r>
              <w:rPr>
                <w:rFonts w:eastAsia="Times New Roman"/>
                <w:noProof w:val="0"/>
                <w:color w:val="000000"/>
                <w:lang w:val="en-US" w:bidi="th-TH"/>
              </w:rPr>
              <w:t>Currencywise</w:t>
            </w:r>
            <w:proofErr w:type="spellEnd"/>
            <w:r>
              <w:rPr>
                <w:rFonts w:eastAsia="Times New Roman"/>
                <w:noProof w:val="0"/>
                <w:color w:val="000000"/>
                <w:lang w:val="en-US" w:bidi="th-TH"/>
              </w:rPr>
              <w:t xml:space="preserve"> </w:t>
            </w:r>
          </w:p>
        </w:tc>
        <w:tc>
          <w:tcPr>
            <w:tcW w:w="2595" w:type="dxa"/>
            <w:shd w:val="clear" w:color="auto" w:fill="auto"/>
            <w:noWrap/>
          </w:tcPr>
          <w:p w14:paraId="097F618E" w14:textId="77777777" w:rsidR="00B25FBB" w:rsidRPr="004E17C7" w:rsidDel="00091102" w:rsidRDefault="00B25FBB" w:rsidP="005D200E">
            <w:pPr>
              <w:rPr>
                <w:rFonts w:eastAsia="Times New Roman"/>
                <w:noProof w:val="0"/>
                <w:color w:val="000000"/>
                <w:lang w:val="en-US" w:bidi="th-TH"/>
              </w:rPr>
            </w:pPr>
          </w:p>
        </w:tc>
        <w:tc>
          <w:tcPr>
            <w:tcW w:w="1843" w:type="dxa"/>
            <w:shd w:val="clear" w:color="auto" w:fill="auto"/>
            <w:noWrap/>
          </w:tcPr>
          <w:p w14:paraId="76CE41F3" w14:textId="730B6682" w:rsidR="00B25FBB" w:rsidRPr="00335E24" w:rsidRDefault="00000000" w:rsidP="005D200E">
            <w:pPr>
              <w:rPr>
                <w:rFonts w:eastAsia="Times New Roman"/>
                <w:noProof w:val="0"/>
                <w:color w:val="000000"/>
                <w:lang w:val="en-US" w:bidi="th-TH"/>
              </w:rPr>
            </w:pPr>
            <w:sdt>
              <w:sdtPr>
                <w:rPr>
                  <w:rFonts w:eastAsia="Times New Roman"/>
                  <w:noProof w:val="0"/>
                  <w:color w:val="000000"/>
                  <w:lang w:val="en-US" w:bidi="th-TH"/>
                </w:rPr>
                <w:id w:val="-1319722625"/>
                <w:placeholder>
                  <w:docPart w:val="326C6E84AC13441F8CC6DDBCFD42E267"/>
                </w:placeholder>
                <w:showingPlcHdr/>
                <w:dropDownList>
                  <w:listItem w:displayText="Supported" w:value="Supported"/>
                  <w:listItem w:displayText="To be develop" w:value="To be develop"/>
                  <w:listItem w:displayText="Drop" w:value="Drop"/>
                </w:dropDownList>
              </w:sdtPr>
              <w:sdtContent>
                <w:r w:rsidR="00B25FBB" w:rsidRPr="005D200E">
                  <w:rPr>
                    <w:rStyle w:val="PlaceholderText"/>
                  </w:rPr>
                  <w:t>Choose an item.</w:t>
                </w:r>
              </w:sdtContent>
            </w:sdt>
          </w:p>
        </w:tc>
      </w:tr>
    </w:tbl>
    <w:p w14:paraId="7C2E7002" w14:textId="77777777" w:rsidR="0072451E" w:rsidRPr="006A7A1F" w:rsidRDefault="0072451E" w:rsidP="006A7A1F"/>
    <w:p w14:paraId="5CBB6A85" w14:textId="77777777" w:rsidR="00ED1461" w:rsidRDefault="00ED1461" w:rsidP="00ED1461">
      <w:pPr>
        <w:pStyle w:val="Heading3"/>
      </w:pPr>
      <w:bookmarkStart w:id="226" w:name="_Toc143189583"/>
      <w:r>
        <w:t>File / API Layout and Data Sheet</w:t>
      </w:r>
      <w:bookmarkEnd w:id="226"/>
    </w:p>
    <w:p w14:paraId="591DF6D7" w14:textId="6C6D8B96" w:rsidR="001E2A4C" w:rsidRPr="001E2A4C" w:rsidRDefault="001E2A4C" w:rsidP="0072086F">
      <w:pPr>
        <w:ind w:left="720" w:firstLine="720"/>
      </w:pPr>
      <w:r w:rsidRPr="00DF3C4F">
        <w:t>Not Applicable.</w:t>
      </w:r>
    </w:p>
    <w:p w14:paraId="1CF25F70" w14:textId="77777777" w:rsidR="00ED1461" w:rsidRDefault="00ED1461" w:rsidP="00ED1461">
      <w:pPr>
        <w:pStyle w:val="Heading3"/>
      </w:pPr>
      <w:bookmarkStart w:id="227" w:name="_Toc143189584"/>
      <w:r>
        <w:t>Report Layout and Data Sheet</w:t>
      </w:r>
      <w:bookmarkEnd w:id="227"/>
    </w:p>
    <w:p w14:paraId="47CA06B1" w14:textId="767CDBAA" w:rsidR="001E2A4C" w:rsidRPr="001E2A4C" w:rsidRDefault="001E2A4C" w:rsidP="0072086F">
      <w:pPr>
        <w:ind w:left="720" w:firstLine="720"/>
      </w:pPr>
      <w:r w:rsidRPr="00DF3C4F">
        <w:t>Not Applicable.</w:t>
      </w:r>
    </w:p>
    <w:p w14:paraId="51D6111A" w14:textId="19440D7A" w:rsidR="00ED1461" w:rsidRDefault="00ED1461" w:rsidP="00ED1461">
      <w:pPr>
        <w:pStyle w:val="Heading3"/>
      </w:pPr>
      <w:bookmarkStart w:id="228" w:name="_Toc143189585"/>
      <w:r>
        <w:t>Additional Impacts</w:t>
      </w:r>
      <w:bookmarkEnd w:id="228"/>
    </w:p>
    <w:p w14:paraId="6B926C1D" w14:textId="77777777" w:rsidR="00CD34E0" w:rsidRDefault="00CD34E0" w:rsidP="00CD34E0">
      <w:pPr>
        <w:pStyle w:val="Heading4"/>
      </w:pPr>
      <w:bookmarkStart w:id="229" w:name="_Toc143189586"/>
      <w:r w:rsidRPr="0073013C">
        <w:t>Integration</w:t>
      </w:r>
      <w:bookmarkEnd w:id="229"/>
      <w:r w:rsidRPr="0073013C">
        <w:t xml:space="preserve"> </w:t>
      </w:r>
    </w:p>
    <w:p w14:paraId="3E703C18" w14:textId="3BBA514F" w:rsidR="001E2A4C" w:rsidRPr="001E2A4C" w:rsidRDefault="001E2A4C" w:rsidP="0072086F">
      <w:pPr>
        <w:ind w:left="1440" w:firstLine="720"/>
      </w:pPr>
      <w:r w:rsidRPr="00DF3C4F">
        <w:t>Not Applicable.</w:t>
      </w:r>
    </w:p>
    <w:p w14:paraId="6B4A8FCA" w14:textId="77777777" w:rsidR="00CD34E0" w:rsidRDefault="00CD34E0" w:rsidP="00CD34E0">
      <w:pPr>
        <w:pStyle w:val="Heading4"/>
      </w:pPr>
      <w:bookmarkStart w:id="230" w:name="_Toc143189587"/>
      <w:r w:rsidRPr="0073013C">
        <w:t>Migration</w:t>
      </w:r>
      <w:bookmarkEnd w:id="230"/>
    </w:p>
    <w:p w14:paraId="0BE1AFC8" w14:textId="0D62861B" w:rsidR="00FE14F9" w:rsidRDefault="001E2A4C" w:rsidP="0072086F">
      <w:pPr>
        <w:ind w:left="1440" w:firstLine="720"/>
      </w:pPr>
      <w:r w:rsidRPr="00DF3C4F">
        <w:t>Not Applicable.</w:t>
      </w:r>
    </w:p>
    <w:p w14:paraId="4F17919D" w14:textId="6A2C93D7" w:rsidR="008928CB" w:rsidRPr="008928CB" w:rsidRDefault="00FE14F9" w:rsidP="008928CB">
      <w:pPr>
        <w:pStyle w:val="Heading2"/>
      </w:pPr>
      <w:bookmarkStart w:id="231" w:name="_Toc143189588"/>
      <w:r w:rsidRPr="00FE14F9">
        <w:lastRenderedPageBreak/>
        <w:t>Loan Credit Limit (Sort by name)</w:t>
      </w:r>
      <w:bookmarkEnd w:id="231"/>
    </w:p>
    <w:p w14:paraId="5BA37FA8" w14:textId="43B9F5D2" w:rsidR="00ED1461" w:rsidRDefault="00ED1461" w:rsidP="00ED1461">
      <w:pPr>
        <w:pStyle w:val="Heading3"/>
      </w:pPr>
      <w:bookmarkStart w:id="232" w:name="_Toc143189589"/>
      <w:r>
        <w:t>S</w:t>
      </w:r>
      <w:r w:rsidRPr="00061B9D">
        <w:t>upported Sample Transaction and Case from Customer</w:t>
      </w:r>
      <w:bookmarkEnd w:id="232"/>
    </w:p>
    <w:p w14:paraId="50185BE5" w14:textId="70E7FB86" w:rsidR="005E36E7" w:rsidRPr="005E36E7" w:rsidRDefault="005E36E7" w:rsidP="00A317B0">
      <w:r>
        <w:rPr>
          <w:lang w:val="en-US" w:bidi="th-TH"/>
        </w:rPr>
        <w:drawing>
          <wp:inline distT="0" distB="0" distL="0" distR="0" wp14:anchorId="0EA9289D" wp14:editId="66AEBE18">
            <wp:extent cx="6390005" cy="4796790"/>
            <wp:effectExtent l="0" t="0" r="0" b="3810"/>
            <wp:docPr id="1984831017" name="Picture 198483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90005" cy="4796790"/>
                    </a:xfrm>
                    <a:prstGeom prst="rect">
                      <a:avLst/>
                    </a:prstGeom>
                  </pic:spPr>
                </pic:pic>
              </a:graphicData>
            </a:graphic>
          </wp:inline>
        </w:drawing>
      </w:r>
    </w:p>
    <w:p w14:paraId="4FF40820" w14:textId="77777777" w:rsidR="005E36E7" w:rsidRDefault="005E36E7" w:rsidP="00FE14F9">
      <w:r>
        <w:rPr>
          <w:lang w:val="en-US" w:bidi="th-TH"/>
        </w:rPr>
        <w:lastRenderedPageBreak/>
        <w:drawing>
          <wp:inline distT="0" distB="0" distL="0" distR="0" wp14:anchorId="3FC2F9B7" wp14:editId="6F99AE8F">
            <wp:extent cx="6390005" cy="4679950"/>
            <wp:effectExtent l="0" t="0" r="0" b="6350"/>
            <wp:docPr id="1984831018" name="Picture 198483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90005" cy="4679950"/>
                    </a:xfrm>
                    <a:prstGeom prst="rect">
                      <a:avLst/>
                    </a:prstGeom>
                  </pic:spPr>
                </pic:pic>
              </a:graphicData>
            </a:graphic>
          </wp:inline>
        </w:drawing>
      </w:r>
    </w:p>
    <w:p w14:paraId="1F03FD6C" w14:textId="700B5AFB" w:rsidR="00FE14F9" w:rsidRDefault="00FE14F9" w:rsidP="00FE14F9"/>
    <w:p w14:paraId="4C1E4FF5" w14:textId="1B6AD676" w:rsidR="00F140E5" w:rsidRDefault="005E36E7" w:rsidP="00FE14F9">
      <w:r>
        <w:rPr>
          <w:lang w:val="en-US" w:bidi="th-TH"/>
        </w:rPr>
        <w:lastRenderedPageBreak/>
        <w:drawing>
          <wp:inline distT="0" distB="0" distL="0" distR="0" wp14:anchorId="51D10CD1" wp14:editId="79283981">
            <wp:extent cx="6390005" cy="3888105"/>
            <wp:effectExtent l="0" t="0" r="0" b="0"/>
            <wp:docPr id="1984831019" name="Picture 198483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90005" cy="3888105"/>
                    </a:xfrm>
                    <a:prstGeom prst="rect">
                      <a:avLst/>
                    </a:prstGeom>
                  </pic:spPr>
                </pic:pic>
              </a:graphicData>
            </a:graphic>
          </wp:inline>
        </w:drawing>
      </w:r>
    </w:p>
    <w:p w14:paraId="7C69C059" w14:textId="6921D5A8" w:rsidR="00F140E5" w:rsidRDefault="00F140E5" w:rsidP="00FE14F9"/>
    <w:p w14:paraId="68198F4F" w14:textId="77777777" w:rsidR="00F140E5" w:rsidRDefault="00F140E5" w:rsidP="00FE14F9"/>
    <w:p w14:paraId="7DACFB71" w14:textId="05AC0751" w:rsidR="007D6684" w:rsidRDefault="007D6684" w:rsidP="007D6684">
      <w:pPr>
        <w:ind w:left="426"/>
      </w:pPr>
      <w:r>
        <w:t>Note:</w:t>
      </w:r>
    </w:p>
    <w:p w14:paraId="27815F77" w14:textId="6A3C4159" w:rsidR="00430B25" w:rsidRPr="00430B25" w:rsidRDefault="007D6684">
      <w:pPr>
        <w:pStyle w:val="ListParagraph"/>
        <w:numPr>
          <w:ilvl w:val="0"/>
          <w:numId w:val="11"/>
        </w:numPr>
        <w:rPr>
          <w:lang w:val="en-US" w:bidi="th-TH"/>
        </w:rPr>
      </w:pPr>
      <w:r>
        <w:rPr>
          <w:lang w:val="en-US" w:bidi="th-TH"/>
        </w:rPr>
        <w:t>All report are integate with ECM as End of day Process. (PDF Format).</w:t>
      </w:r>
      <w:r w:rsidR="00430B25" w:rsidRPr="00430B25">
        <w:t xml:space="preserve"> </w:t>
      </w:r>
      <w:r w:rsidR="00430B25" w:rsidRPr="00430B25">
        <w:rPr>
          <w:lang w:val="en-US" w:bidi="th-TH"/>
        </w:rPr>
        <w:t>If ECM can not supported to store PDF report from symmetri CBS that no need to store in ECM.</w:t>
      </w:r>
    </w:p>
    <w:p w14:paraId="14B1ECE6" w14:textId="59B21940" w:rsidR="007D6684"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12381AAB" w14:textId="4AB89AF9" w:rsidR="00F140E5" w:rsidRDefault="007D6684">
      <w:pPr>
        <w:pStyle w:val="ListParagraph"/>
        <w:numPr>
          <w:ilvl w:val="0"/>
          <w:numId w:val="11"/>
        </w:numPr>
        <w:rPr>
          <w:lang w:val="en-US" w:bidi="th-TH"/>
        </w:rPr>
      </w:pPr>
      <w:r>
        <w:rPr>
          <w:lang w:val="en-US" w:bidi="th-TH"/>
        </w:rPr>
        <w:t>C</w:t>
      </w:r>
      <w:r w:rsidR="00F140E5">
        <w:rPr>
          <w:lang w:val="en-US" w:bidi="th-TH"/>
        </w:rPr>
        <w:t xml:space="preserve">redit limit report show </w:t>
      </w:r>
      <w:r w:rsidR="00FE23B1">
        <w:rPr>
          <w:lang w:val="en-US" w:bidi="th-TH"/>
        </w:rPr>
        <w:t xml:space="preserve">total </w:t>
      </w:r>
      <w:r w:rsidR="00F140E5">
        <w:rPr>
          <w:lang w:val="en-US" w:bidi="th-TH"/>
        </w:rPr>
        <w:t>accumulated of withdrawal</w:t>
      </w:r>
      <w:r w:rsidR="00AE1DA7">
        <w:rPr>
          <w:rFonts w:hint="cs"/>
          <w:cs/>
          <w:lang w:val="en-US" w:bidi="th-TH"/>
        </w:rPr>
        <w:t xml:space="preserve"> </w:t>
      </w:r>
      <w:r w:rsidR="00AE1DA7">
        <w:rPr>
          <w:lang w:val="en-US" w:bidi="th-TH"/>
        </w:rPr>
        <w:t>(Utilize)</w:t>
      </w:r>
      <w:r>
        <w:rPr>
          <w:lang w:val="en-US" w:bidi="th-TH"/>
        </w:rPr>
        <w:t>.</w:t>
      </w:r>
    </w:p>
    <w:p w14:paraId="2F675585" w14:textId="5C19FC96" w:rsidR="008538EF" w:rsidRPr="0072086F" w:rsidRDefault="008538EF">
      <w:pPr>
        <w:pStyle w:val="ListParagraph"/>
        <w:numPr>
          <w:ilvl w:val="0"/>
          <w:numId w:val="11"/>
        </w:numPr>
        <w:rPr>
          <w:lang w:val="en-US" w:bidi="th-TH"/>
        </w:rPr>
      </w:pPr>
      <w:r w:rsidRPr="008538EF">
        <w:rPr>
          <w:lang w:val="en-US" w:bidi="th-TH"/>
        </w:rPr>
        <w:t>Partially Supported</w:t>
      </w:r>
    </w:p>
    <w:p w14:paraId="2A652D8B" w14:textId="77777777" w:rsidR="00ED1461" w:rsidRDefault="00ED1461" w:rsidP="00ED1461">
      <w:pPr>
        <w:pStyle w:val="Heading3"/>
      </w:pPr>
      <w:bookmarkStart w:id="233" w:name="_Toc143189590"/>
      <w:r>
        <w:t>Menu Modification</w:t>
      </w:r>
      <w:bookmarkEnd w:id="233"/>
    </w:p>
    <w:p w14:paraId="3CFF6822" w14:textId="6FA5DAB3" w:rsidR="001E2A4C" w:rsidRPr="001E2A4C" w:rsidRDefault="001E2A4C" w:rsidP="0072086F">
      <w:pPr>
        <w:ind w:left="720" w:firstLine="720"/>
      </w:pPr>
      <w:r w:rsidRPr="00DF3C4F">
        <w:t>Not Applicable.</w:t>
      </w:r>
    </w:p>
    <w:p w14:paraId="0690FB5A" w14:textId="77777777" w:rsidR="00ED1461" w:rsidRDefault="00ED1461" w:rsidP="00ED1461">
      <w:pPr>
        <w:pStyle w:val="Heading3"/>
      </w:pPr>
      <w:bookmarkStart w:id="234" w:name="_Toc143189591"/>
      <w:r>
        <w:t>Screen Layout and Data Sheet</w:t>
      </w:r>
      <w:bookmarkEnd w:id="234"/>
    </w:p>
    <w:p w14:paraId="2B235501" w14:textId="6B252A20" w:rsidR="001E2A4C" w:rsidRPr="001E2A4C" w:rsidRDefault="001E2A4C" w:rsidP="0072086F">
      <w:pPr>
        <w:ind w:left="720" w:firstLine="720"/>
      </w:pPr>
      <w:r w:rsidRPr="00DF3C4F">
        <w:t>Not Applicable.</w:t>
      </w:r>
    </w:p>
    <w:p w14:paraId="1C86EF7E" w14:textId="3E4F2550" w:rsidR="006A7A1F" w:rsidRDefault="00ED1461" w:rsidP="006A7A1F">
      <w:pPr>
        <w:pStyle w:val="Heading3"/>
      </w:pPr>
      <w:bookmarkStart w:id="235" w:name="_Toc143189592"/>
      <w:r>
        <w:lastRenderedPageBreak/>
        <w:t>To-be Process</w:t>
      </w:r>
      <w:bookmarkEnd w:id="235"/>
    </w:p>
    <w:tbl>
      <w:tblPr>
        <w:tblStyle w:val="TableGrid"/>
        <w:tblW w:w="0" w:type="auto"/>
        <w:tblInd w:w="355" w:type="dxa"/>
        <w:tblLook w:val="04A0" w:firstRow="1" w:lastRow="0" w:firstColumn="1" w:lastColumn="0" w:noHBand="0" w:noVBand="1"/>
      </w:tblPr>
      <w:tblGrid>
        <w:gridCol w:w="9360"/>
      </w:tblGrid>
      <w:tr w:rsidR="002A4C1D" w14:paraId="379F8C05" w14:textId="77777777" w:rsidTr="002A4C1D">
        <w:tc>
          <w:tcPr>
            <w:tcW w:w="9360" w:type="dxa"/>
          </w:tcPr>
          <w:p w14:paraId="4D9AA844" w14:textId="4028E0C0" w:rsidR="002A4C1D" w:rsidRDefault="002A4C1D" w:rsidP="002A4C1D">
            <w:pPr>
              <w:rPr>
                <w:rFonts w:ascii="Times New Roman" w:eastAsia="Times New Roman" w:hAnsi="Times New Roman" w:cstheme="minorBidi"/>
                <w:noProof w:val="0"/>
                <w:lang w:val="en-US" w:bidi="th-TH"/>
              </w:rPr>
            </w:pPr>
            <w:r w:rsidRPr="002A4C1D">
              <w:rPr>
                <w:rFonts w:hint="cs"/>
                <w:cs/>
                <w:lang w:val="en-US" w:bidi="th-TH"/>
              </w:rPr>
              <w:drawing>
                <wp:inline distT="0" distB="0" distL="0" distR="0" wp14:anchorId="039D88ED" wp14:editId="47F37099">
                  <wp:extent cx="4696358" cy="2538557"/>
                  <wp:effectExtent l="19050" t="19050" r="9525" b="14605"/>
                  <wp:docPr id="907017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02747" cy="2542011"/>
                          </a:xfrm>
                          <a:prstGeom prst="rect">
                            <a:avLst/>
                          </a:prstGeom>
                          <a:noFill/>
                          <a:ln>
                            <a:solidFill>
                              <a:schemeClr val="tx1"/>
                            </a:solidFill>
                          </a:ln>
                        </pic:spPr>
                      </pic:pic>
                    </a:graphicData>
                  </a:graphic>
                </wp:inline>
              </w:drawing>
            </w:r>
          </w:p>
          <w:p w14:paraId="0C2076F0" w14:textId="77777777" w:rsidR="002A4C1D" w:rsidRDefault="002A4C1D" w:rsidP="002A4C1D">
            <w:pPr>
              <w:rPr>
                <w:rFonts w:ascii="Times New Roman" w:eastAsia="Times New Roman" w:hAnsi="Times New Roman" w:cstheme="minorBidi"/>
                <w:noProof w:val="0"/>
                <w:lang w:val="en-US" w:bidi="th-TH"/>
              </w:rPr>
            </w:pPr>
          </w:p>
          <w:p w14:paraId="56064A0D" w14:textId="77777777" w:rsidR="002A4C1D" w:rsidRDefault="002A4C1D" w:rsidP="002A4C1D">
            <w:pPr>
              <w:rPr>
                <w:rFonts w:ascii="Times New Roman" w:eastAsia="Times New Roman" w:hAnsi="Times New Roman" w:cstheme="minorBidi"/>
                <w:lang w:val="en-US" w:bidi="th-TH"/>
              </w:rPr>
            </w:pPr>
          </w:p>
          <w:p w14:paraId="22B5F90C" w14:textId="6A7CEFBE" w:rsidR="002A4C1D" w:rsidRPr="002A4C1D" w:rsidRDefault="002A4C1D" w:rsidP="002A4C1D">
            <w:pPr>
              <w:rPr>
                <w:rFonts w:ascii="Times New Roman" w:eastAsia="Times New Roman" w:hAnsi="Times New Roman" w:cs="Times New Roman"/>
                <w:noProof w:val="0"/>
                <w:lang w:val="en-US" w:bidi="th-TH"/>
              </w:rPr>
            </w:pPr>
            <w:r w:rsidRPr="002A4C1D">
              <w:rPr>
                <w:rFonts w:ascii="Times New Roman" w:eastAsia="Times New Roman" w:hAnsi="Times New Roman" w:cstheme="minorBidi" w:hint="cs"/>
                <w:cs/>
                <w:lang w:val="en-US" w:bidi="th-TH"/>
              </w:rPr>
              <w:drawing>
                <wp:inline distT="0" distB="0" distL="0" distR="0" wp14:anchorId="3955915A" wp14:editId="3F3189B6">
                  <wp:extent cx="5585889" cy="2501799"/>
                  <wp:effectExtent l="19050" t="19050" r="15240" b="13335"/>
                  <wp:docPr id="613001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0818" cy="2508485"/>
                          </a:xfrm>
                          <a:prstGeom prst="rect">
                            <a:avLst/>
                          </a:prstGeom>
                          <a:noFill/>
                          <a:ln>
                            <a:solidFill>
                              <a:schemeClr val="tx1"/>
                            </a:solidFill>
                          </a:ln>
                        </pic:spPr>
                      </pic:pic>
                    </a:graphicData>
                  </a:graphic>
                </wp:inline>
              </w:drawing>
            </w:r>
          </w:p>
          <w:p w14:paraId="3E317655" w14:textId="77777777" w:rsidR="002A4C1D" w:rsidRPr="002A4C1D" w:rsidRDefault="002A4C1D" w:rsidP="002A4C1D">
            <w:pPr>
              <w:rPr>
                <w:rFonts w:ascii="Times New Roman" w:eastAsia="Times New Roman" w:hAnsi="Times New Roman" w:cstheme="minorBidi"/>
                <w:noProof w:val="0"/>
                <w:lang w:val="en-US" w:bidi="th-TH"/>
              </w:rPr>
            </w:pPr>
          </w:p>
          <w:p w14:paraId="7AC37655" w14:textId="77777777" w:rsidR="002A4C1D" w:rsidRDefault="002A4C1D" w:rsidP="00377786">
            <w:pPr>
              <w:rPr>
                <w:lang w:bidi="th-TH"/>
              </w:rPr>
            </w:pPr>
          </w:p>
        </w:tc>
      </w:tr>
    </w:tbl>
    <w:p w14:paraId="3E6D19B8" w14:textId="77777777" w:rsidR="00B3247A" w:rsidRDefault="00B3247A" w:rsidP="00377786">
      <w:pPr>
        <w:rPr>
          <w:lang w:bidi="th-TH"/>
        </w:rPr>
      </w:pPr>
    </w:p>
    <w:p w14:paraId="6DB1B1F5" w14:textId="77777777" w:rsidR="002A4C1D" w:rsidRPr="00B3247A" w:rsidRDefault="002A4C1D" w:rsidP="00377786">
      <w:pPr>
        <w:rPr>
          <w:lang w:bidi="th-TH"/>
        </w:rPr>
      </w:pPr>
    </w:p>
    <w:tbl>
      <w:tblPr>
        <w:tblStyle w:val="TableGrid"/>
        <w:tblW w:w="0" w:type="auto"/>
        <w:jc w:val="center"/>
        <w:tblLook w:val="04A0" w:firstRow="1" w:lastRow="0" w:firstColumn="1" w:lastColumn="0" w:noHBand="0" w:noVBand="1"/>
      </w:tblPr>
      <w:tblGrid>
        <w:gridCol w:w="3103"/>
        <w:gridCol w:w="6230"/>
      </w:tblGrid>
      <w:tr w:rsidR="006A7A1F" w14:paraId="34DC27D7" w14:textId="77777777" w:rsidTr="00E92567">
        <w:trPr>
          <w:jc w:val="center"/>
        </w:trPr>
        <w:tc>
          <w:tcPr>
            <w:tcW w:w="3103" w:type="dxa"/>
            <w:shd w:val="clear" w:color="auto" w:fill="CCECFF"/>
          </w:tcPr>
          <w:p w14:paraId="69C25CA4" w14:textId="77777777" w:rsidR="006A7A1F" w:rsidRDefault="006A7A1F" w:rsidP="00E92567">
            <w:r>
              <w:t>Paper size</w:t>
            </w:r>
          </w:p>
        </w:tc>
        <w:tc>
          <w:tcPr>
            <w:tcW w:w="6230" w:type="dxa"/>
          </w:tcPr>
          <w:p w14:paraId="6068F06B" w14:textId="77777777" w:rsidR="006A7A1F" w:rsidRDefault="006A7A1F" w:rsidP="00E92567">
            <w:r>
              <w:t>A4</w:t>
            </w:r>
          </w:p>
        </w:tc>
      </w:tr>
      <w:tr w:rsidR="009131EA" w14:paraId="632A2268" w14:textId="77777777" w:rsidTr="00E92567">
        <w:trPr>
          <w:jc w:val="center"/>
        </w:trPr>
        <w:tc>
          <w:tcPr>
            <w:tcW w:w="3103" w:type="dxa"/>
            <w:shd w:val="clear" w:color="auto" w:fill="CCECFF"/>
          </w:tcPr>
          <w:p w14:paraId="7CF13D51" w14:textId="77777777" w:rsidR="009131EA" w:rsidRDefault="009131EA" w:rsidP="009131EA">
            <w:r>
              <w:t>Reprinting require</w:t>
            </w:r>
          </w:p>
        </w:tc>
        <w:tc>
          <w:tcPr>
            <w:tcW w:w="6230" w:type="dxa"/>
          </w:tcPr>
          <w:p w14:paraId="4DCA40F0" w14:textId="09CB0F03" w:rsidR="009131EA" w:rsidRDefault="009131EA" w:rsidP="009131EA">
            <w:r w:rsidRPr="00083336">
              <w:t>Reprint</w:t>
            </w:r>
          </w:p>
        </w:tc>
      </w:tr>
      <w:tr w:rsidR="009131EA" w14:paraId="7D3AB7C6" w14:textId="77777777" w:rsidTr="00E92567">
        <w:trPr>
          <w:jc w:val="center"/>
        </w:trPr>
        <w:tc>
          <w:tcPr>
            <w:tcW w:w="3103" w:type="dxa"/>
            <w:shd w:val="clear" w:color="auto" w:fill="CCECFF"/>
          </w:tcPr>
          <w:p w14:paraId="6276ED36" w14:textId="77777777" w:rsidR="009131EA" w:rsidRDefault="009131EA" w:rsidP="009131EA">
            <w:r>
              <w:t>Searching criteria</w:t>
            </w:r>
          </w:p>
        </w:tc>
        <w:tc>
          <w:tcPr>
            <w:tcW w:w="6230" w:type="dxa"/>
          </w:tcPr>
          <w:p w14:paraId="07770D02" w14:textId="6422DDFE" w:rsidR="009131EA" w:rsidRDefault="009131EA">
            <w:r w:rsidRPr="00083336">
              <w:t>Branch Name/No., Customer name, Customer ID., historical date, Product Type</w:t>
            </w:r>
            <w:r w:rsidR="003B484D">
              <w:t>(Loan Type/Loan Sub Type</w:t>
            </w:r>
            <w:r w:rsidR="003B484D">
              <w:rPr>
                <w:lang w:val="en-US"/>
              </w:rPr>
              <w:t>)</w:t>
            </w:r>
            <w:r w:rsidRPr="00083336">
              <w:t xml:space="preserve">, Source of Fund, currencywise, </w:t>
            </w:r>
            <w:r w:rsidR="002C290E">
              <w:t>Loan Account No.</w:t>
            </w:r>
            <w:r w:rsidRPr="00083336">
              <w:t>, Loan Reference No.</w:t>
            </w:r>
          </w:p>
        </w:tc>
      </w:tr>
      <w:tr w:rsidR="004167C4" w14:paraId="766AC70B" w14:textId="77777777" w:rsidTr="00E92567">
        <w:trPr>
          <w:jc w:val="center"/>
        </w:trPr>
        <w:tc>
          <w:tcPr>
            <w:tcW w:w="3103" w:type="dxa"/>
            <w:shd w:val="clear" w:color="auto" w:fill="CCECFF"/>
          </w:tcPr>
          <w:p w14:paraId="07D2B649" w14:textId="4AF4C3B2" w:rsidR="004167C4" w:rsidRDefault="004167C4" w:rsidP="004167C4">
            <w:r w:rsidRPr="00C411A0">
              <w:rPr>
                <w:lang w:val="en-US" w:bidi="th-TH"/>
              </w:rPr>
              <w:t>Generation Frequency</w:t>
            </w:r>
          </w:p>
        </w:tc>
        <w:tc>
          <w:tcPr>
            <w:tcW w:w="6230" w:type="dxa"/>
          </w:tcPr>
          <w:p w14:paraId="39A7D387" w14:textId="1811744A" w:rsidR="004167C4" w:rsidRPr="00083336" w:rsidRDefault="00E57E75" w:rsidP="004167C4">
            <w:r w:rsidRPr="00E57E75">
              <w:t>Daily</w:t>
            </w:r>
          </w:p>
        </w:tc>
      </w:tr>
      <w:tr w:rsidR="004167C4" w14:paraId="4A495281" w14:textId="77777777" w:rsidTr="00E92567">
        <w:trPr>
          <w:jc w:val="center"/>
        </w:trPr>
        <w:tc>
          <w:tcPr>
            <w:tcW w:w="3103" w:type="dxa"/>
            <w:shd w:val="clear" w:color="auto" w:fill="CCECFF"/>
          </w:tcPr>
          <w:p w14:paraId="185136FB" w14:textId="2B045FE7" w:rsidR="004167C4" w:rsidRDefault="004167C4" w:rsidP="004167C4">
            <w:r>
              <w:rPr>
                <w:lang w:val="en-US" w:bidi="th-TH"/>
              </w:rPr>
              <w:t>Report Purpose</w:t>
            </w:r>
          </w:p>
        </w:tc>
        <w:tc>
          <w:tcPr>
            <w:tcW w:w="6230" w:type="dxa"/>
          </w:tcPr>
          <w:p w14:paraId="7EB6EA59" w14:textId="7AE29D8D" w:rsidR="004167C4" w:rsidRPr="00083336" w:rsidRDefault="00E57E75" w:rsidP="004167C4">
            <w:r w:rsidRPr="00E57E75">
              <w:t>List of Limit amount and the utilized exposure, with the available amount for the corresponding credit limit.Loan account number should also be displayed.</w:t>
            </w:r>
          </w:p>
        </w:tc>
      </w:tr>
      <w:tr w:rsidR="004167C4" w14:paraId="3B72E2E5" w14:textId="77777777" w:rsidTr="00E92567">
        <w:trPr>
          <w:jc w:val="center"/>
        </w:trPr>
        <w:tc>
          <w:tcPr>
            <w:tcW w:w="3103" w:type="dxa"/>
            <w:shd w:val="clear" w:color="auto" w:fill="CCECFF"/>
          </w:tcPr>
          <w:p w14:paraId="1DA5A42C" w14:textId="61DFEB65" w:rsidR="004167C4" w:rsidRDefault="004167C4" w:rsidP="004167C4">
            <w:r w:rsidRPr="00C411A0">
              <w:rPr>
                <w:lang w:val="en-US" w:bidi="th-TH"/>
              </w:rPr>
              <w:lastRenderedPageBreak/>
              <w:t>Actual Owner</w:t>
            </w:r>
          </w:p>
        </w:tc>
        <w:tc>
          <w:tcPr>
            <w:tcW w:w="6230" w:type="dxa"/>
          </w:tcPr>
          <w:p w14:paraId="7697DFD5" w14:textId="42D79780" w:rsidR="004167C4" w:rsidRPr="00083336" w:rsidRDefault="00E57E75" w:rsidP="004167C4">
            <w:r w:rsidRPr="00E57E75">
              <w:t>Lending</w:t>
            </w:r>
          </w:p>
        </w:tc>
      </w:tr>
    </w:tbl>
    <w:p w14:paraId="16F5AB89" w14:textId="77777777" w:rsidR="006A7A1F" w:rsidRDefault="006A7A1F" w:rsidP="006A7A1F"/>
    <w:p w14:paraId="1C6A7BF4" w14:textId="77777777" w:rsidR="00740005" w:rsidRDefault="00740005" w:rsidP="006A7A1F"/>
    <w:p w14:paraId="72E388E3" w14:textId="77777777" w:rsidR="00740005" w:rsidRDefault="00740005" w:rsidP="006A7A1F"/>
    <w:p w14:paraId="619533F9" w14:textId="77777777" w:rsidR="00740005" w:rsidRDefault="00740005" w:rsidP="006A7A1F"/>
    <w:tbl>
      <w:tblPr>
        <w:tblW w:w="10053" w:type="dxa"/>
        <w:tblLook w:val="04A0" w:firstRow="1" w:lastRow="0" w:firstColumn="1" w:lastColumn="0" w:noHBand="0" w:noVBand="1"/>
      </w:tblPr>
      <w:tblGrid>
        <w:gridCol w:w="2830"/>
        <w:gridCol w:w="2552"/>
        <w:gridCol w:w="2693"/>
        <w:gridCol w:w="1978"/>
      </w:tblGrid>
      <w:tr w:rsidR="003C422D" w:rsidRPr="00656FF0" w14:paraId="1DE29050" w14:textId="77777777" w:rsidTr="0072086F">
        <w:trPr>
          <w:trHeight w:val="290"/>
        </w:trPr>
        <w:tc>
          <w:tcPr>
            <w:tcW w:w="5382" w:type="dxa"/>
            <w:gridSpan w:val="2"/>
            <w:tcBorders>
              <w:top w:val="single" w:sz="4" w:space="0" w:color="auto"/>
              <w:left w:val="single" w:sz="4" w:space="0" w:color="auto"/>
              <w:bottom w:val="single" w:sz="4" w:space="0" w:color="auto"/>
              <w:right w:val="single" w:sz="4" w:space="0" w:color="auto"/>
            </w:tcBorders>
            <w:shd w:val="clear" w:color="000000" w:fill="8EA9DB"/>
            <w:hideMark/>
          </w:tcPr>
          <w:p w14:paraId="31AEDB49" w14:textId="50DD7199" w:rsidR="003C422D" w:rsidRPr="0072086F" w:rsidRDefault="003C422D" w:rsidP="0072451E">
            <w:pPr>
              <w:rPr>
                <w:rFonts w:eastAsia="Times New Roman"/>
                <w:noProof w:val="0"/>
                <w:color w:val="000000"/>
                <w:lang w:val="en-US" w:bidi="th-TH"/>
              </w:rPr>
            </w:pPr>
            <w:r w:rsidRPr="0072086F">
              <w:rPr>
                <w:rFonts w:eastAsia="Times New Roman"/>
                <w:noProof w:val="0"/>
                <w:color w:val="000000"/>
                <w:lang w:val="en-US" w:bidi="th-TH"/>
              </w:rPr>
              <w:t>Report Title: Loan Credit Limit (Sort by name)</w:t>
            </w:r>
          </w:p>
        </w:tc>
        <w:tc>
          <w:tcPr>
            <w:tcW w:w="2693" w:type="dxa"/>
            <w:tcBorders>
              <w:top w:val="single" w:sz="4" w:space="0" w:color="auto"/>
              <w:left w:val="single" w:sz="4" w:space="0" w:color="auto"/>
              <w:bottom w:val="single" w:sz="4" w:space="0" w:color="auto"/>
              <w:right w:val="single" w:sz="4" w:space="0" w:color="auto"/>
            </w:tcBorders>
            <w:shd w:val="clear" w:color="000000" w:fill="8EA9DB"/>
            <w:hideMark/>
          </w:tcPr>
          <w:p w14:paraId="2A5647EF" w14:textId="075A63AF" w:rsidR="003C422D" w:rsidRPr="0072086F" w:rsidRDefault="003C422D" w:rsidP="0072451E">
            <w:pPr>
              <w:rPr>
                <w:rFonts w:eastAsia="Times New Roman"/>
                <w:noProof w:val="0"/>
                <w:color w:val="000000"/>
                <w:lang w:val="en-US" w:bidi="th-TH"/>
              </w:rPr>
            </w:pPr>
            <w:r w:rsidRPr="0072086F">
              <w:rPr>
                <w:rFonts w:eastAsia="Times New Roman"/>
                <w:noProof w:val="0"/>
                <w:color w:val="000000"/>
                <w:lang w:val="en-US" w:bidi="th-TH"/>
              </w:rPr>
              <w:t>Report Title:</w:t>
            </w:r>
          </w:p>
        </w:tc>
        <w:tc>
          <w:tcPr>
            <w:tcW w:w="1978"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B12736A" w14:textId="77777777" w:rsidR="003C422D" w:rsidRPr="0072086F" w:rsidRDefault="003C422D" w:rsidP="0072451E">
            <w:pPr>
              <w:jc w:val="center"/>
              <w:rPr>
                <w:rFonts w:eastAsia="Times New Roman"/>
                <w:noProof w:val="0"/>
                <w:color w:val="000000"/>
                <w:lang w:val="en-US" w:bidi="th-TH"/>
              </w:rPr>
            </w:pPr>
            <w:r w:rsidRPr="0072086F">
              <w:rPr>
                <w:rFonts w:eastAsia="Times New Roman"/>
                <w:noProof w:val="0"/>
                <w:color w:val="000000"/>
                <w:lang w:val="en-US" w:bidi="th-TH"/>
              </w:rPr>
              <w:t>Status</w:t>
            </w:r>
          </w:p>
        </w:tc>
      </w:tr>
      <w:tr w:rsidR="003C422D" w:rsidRPr="00656FF0" w14:paraId="136BE433" w14:textId="77777777" w:rsidTr="0072086F">
        <w:trPr>
          <w:trHeight w:val="290"/>
        </w:trPr>
        <w:tc>
          <w:tcPr>
            <w:tcW w:w="2830" w:type="dxa"/>
            <w:tcBorders>
              <w:top w:val="nil"/>
              <w:left w:val="single" w:sz="4" w:space="0" w:color="auto"/>
              <w:bottom w:val="single" w:sz="4" w:space="0" w:color="auto"/>
              <w:right w:val="single" w:sz="4" w:space="0" w:color="auto"/>
            </w:tcBorders>
            <w:shd w:val="clear" w:color="000000" w:fill="D9E1F2"/>
            <w:noWrap/>
            <w:vAlign w:val="bottom"/>
            <w:hideMark/>
          </w:tcPr>
          <w:p w14:paraId="17C708A2"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Exim Field:</w:t>
            </w:r>
          </w:p>
        </w:tc>
        <w:tc>
          <w:tcPr>
            <w:tcW w:w="2552" w:type="dxa"/>
            <w:tcBorders>
              <w:top w:val="single" w:sz="4" w:space="0" w:color="auto"/>
              <w:left w:val="nil"/>
              <w:bottom w:val="single" w:sz="4" w:space="0" w:color="auto"/>
              <w:right w:val="single" w:sz="4" w:space="0" w:color="auto"/>
            </w:tcBorders>
            <w:shd w:val="clear" w:color="000000" w:fill="D9E1F2"/>
          </w:tcPr>
          <w:p w14:paraId="7707CEDF" w14:textId="4DF1D48E" w:rsidR="003C422D" w:rsidRPr="0072086F" w:rsidRDefault="003C422D" w:rsidP="003C422D">
            <w:pPr>
              <w:rPr>
                <w:rFonts w:eastAsia="Times New Roman"/>
                <w:noProof w:val="0"/>
                <w:color w:val="000000"/>
                <w:lang w:val="en-US" w:bidi="th-TH"/>
              </w:rPr>
            </w:pPr>
            <w:r w:rsidRPr="00656FF0">
              <w:rPr>
                <w:rFonts w:eastAsia="Times New Roman"/>
                <w:noProof w:val="0"/>
                <w:color w:val="000000"/>
                <w:lang w:val="en-US" w:bidi="th-TH"/>
              </w:rPr>
              <w:t>Description/Formular</w:t>
            </w:r>
          </w:p>
        </w:tc>
        <w:tc>
          <w:tcPr>
            <w:tcW w:w="2693" w:type="dxa"/>
            <w:tcBorders>
              <w:top w:val="nil"/>
              <w:left w:val="single" w:sz="4" w:space="0" w:color="auto"/>
              <w:bottom w:val="single" w:sz="4" w:space="0" w:color="auto"/>
              <w:right w:val="single" w:sz="4" w:space="0" w:color="auto"/>
            </w:tcBorders>
            <w:shd w:val="clear" w:color="000000" w:fill="D9E1F2"/>
            <w:noWrap/>
            <w:vAlign w:val="bottom"/>
            <w:hideMark/>
          </w:tcPr>
          <w:p w14:paraId="49A2F1D6" w14:textId="1C1F478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CBS9 Field:</w:t>
            </w:r>
          </w:p>
        </w:tc>
        <w:tc>
          <w:tcPr>
            <w:tcW w:w="1978" w:type="dxa"/>
            <w:vMerge/>
            <w:tcBorders>
              <w:top w:val="single" w:sz="4" w:space="0" w:color="auto"/>
              <w:left w:val="single" w:sz="4" w:space="0" w:color="auto"/>
              <w:bottom w:val="single" w:sz="4" w:space="0" w:color="auto"/>
              <w:right w:val="single" w:sz="4" w:space="0" w:color="auto"/>
            </w:tcBorders>
            <w:vAlign w:val="center"/>
            <w:hideMark/>
          </w:tcPr>
          <w:p w14:paraId="0B24876C" w14:textId="77777777" w:rsidR="003C422D" w:rsidRPr="0072086F" w:rsidRDefault="003C422D" w:rsidP="003C422D">
            <w:pPr>
              <w:rPr>
                <w:rFonts w:eastAsia="Times New Roman"/>
                <w:noProof w:val="0"/>
                <w:color w:val="000000"/>
                <w:lang w:val="en-US" w:bidi="th-TH"/>
              </w:rPr>
            </w:pPr>
          </w:p>
        </w:tc>
      </w:tr>
      <w:tr w:rsidR="003C422D" w:rsidRPr="00656FF0" w14:paraId="400AC27F"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2D1E2137"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AS AT</w:t>
            </w:r>
          </w:p>
        </w:tc>
        <w:tc>
          <w:tcPr>
            <w:tcW w:w="2552" w:type="dxa"/>
            <w:tcBorders>
              <w:top w:val="single" w:sz="4" w:space="0" w:color="auto"/>
              <w:left w:val="nil"/>
              <w:bottom w:val="single" w:sz="4" w:space="0" w:color="auto"/>
              <w:right w:val="single" w:sz="4" w:space="0" w:color="auto"/>
            </w:tcBorders>
          </w:tcPr>
          <w:p w14:paraId="467B4A37"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77ED06A8" w14:textId="01983022"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vAlign w:val="bottom"/>
            <w:hideMark/>
          </w:tcPr>
          <w:p w14:paraId="5B254667" w14:textId="7F6BEBC3"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517119320"/>
                <w:placeholder>
                  <w:docPart w:val="99202FB3100C4F34B52C6EB4CBB78840"/>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54508ACD"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77D45D3F"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Page</w:t>
            </w:r>
          </w:p>
        </w:tc>
        <w:tc>
          <w:tcPr>
            <w:tcW w:w="2552" w:type="dxa"/>
            <w:tcBorders>
              <w:top w:val="single" w:sz="4" w:space="0" w:color="auto"/>
              <w:left w:val="nil"/>
              <w:bottom w:val="single" w:sz="4" w:space="0" w:color="auto"/>
              <w:right w:val="single" w:sz="4" w:space="0" w:color="auto"/>
            </w:tcBorders>
          </w:tcPr>
          <w:p w14:paraId="23BD80CD"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290A354C" w14:textId="02DAECDD"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07AB5E62" w14:textId="3421FCC4"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846519467"/>
                <w:placeholder>
                  <w:docPart w:val="E33A8281E4B74309AA48401D98CC0A19"/>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022E9D84"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30E9B2F7"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Date / Time</w:t>
            </w:r>
          </w:p>
        </w:tc>
        <w:tc>
          <w:tcPr>
            <w:tcW w:w="2552" w:type="dxa"/>
            <w:tcBorders>
              <w:top w:val="single" w:sz="4" w:space="0" w:color="auto"/>
              <w:left w:val="nil"/>
              <w:bottom w:val="single" w:sz="4" w:space="0" w:color="auto"/>
              <w:right w:val="single" w:sz="4" w:space="0" w:color="auto"/>
            </w:tcBorders>
          </w:tcPr>
          <w:p w14:paraId="653959E5"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10837511" w14:textId="3802F9E3"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1E2EBDA8" w14:textId="55546321"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601537736"/>
                <w:placeholder>
                  <w:docPart w:val="6919559609DF48669CB559FB6F66B0CA"/>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3018F7A7"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515D8F5E"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Export -Import Bank of Thailand (Head office)</w:t>
            </w:r>
          </w:p>
        </w:tc>
        <w:tc>
          <w:tcPr>
            <w:tcW w:w="2552" w:type="dxa"/>
            <w:tcBorders>
              <w:top w:val="single" w:sz="4" w:space="0" w:color="auto"/>
              <w:left w:val="nil"/>
              <w:bottom w:val="single" w:sz="4" w:space="0" w:color="auto"/>
              <w:right w:val="single" w:sz="4" w:space="0" w:color="auto"/>
            </w:tcBorders>
          </w:tcPr>
          <w:p w14:paraId="37BDF17F"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0D51EEC2" w14:textId="643A9DA0"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1B413849" w14:textId="2FADB8B1"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053694475"/>
                <w:placeholder>
                  <w:docPart w:val="F68ABC5FB64043DD8E2DDEB25F6C1C18"/>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590CD77A"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48E17ECF"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Loan system</w:t>
            </w:r>
          </w:p>
        </w:tc>
        <w:tc>
          <w:tcPr>
            <w:tcW w:w="2552" w:type="dxa"/>
            <w:tcBorders>
              <w:top w:val="single" w:sz="4" w:space="0" w:color="auto"/>
              <w:left w:val="nil"/>
              <w:bottom w:val="single" w:sz="4" w:space="0" w:color="auto"/>
              <w:right w:val="single" w:sz="4" w:space="0" w:color="auto"/>
            </w:tcBorders>
          </w:tcPr>
          <w:p w14:paraId="7CAFBBD9"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0DCAAD6F" w14:textId="0CE65DF8"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336C33D2" w14:textId="770FDBDF"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409196591"/>
                <w:placeholder>
                  <w:docPart w:val="CB353DB9200B4A20A886738C0707A582"/>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39FB5786"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5CB35B81"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Program</w:t>
            </w:r>
          </w:p>
        </w:tc>
        <w:tc>
          <w:tcPr>
            <w:tcW w:w="2552" w:type="dxa"/>
            <w:tcBorders>
              <w:top w:val="single" w:sz="4" w:space="0" w:color="auto"/>
              <w:left w:val="nil"/>
              <w:bottom w:val="single" w:sz="4" w:space="0" w:color="auto"/>
              <w:right w:val="single" w:sz="4" w:space="0" w:color="auto"/>
            </w:tcBorders>
          </w:tcPr>
          <w:p w14:paraId="60C3989A"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67CA4B30" w14:textId="7CC65BFB"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56B35CC8" w14:textId="354F6852"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43032295"/>
                <w:placeholder>
                  <w:docPart w:val="D66406E2C9974E5BA571F4352E8A10D8"/>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29D34A80"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7A59749C"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User</w:t>
            </w:r>
          </w:p>
        </w:tc>
        <w:tc>
          <w:tcPr>
            <w:tcW w:w="2552" w:type="dxa"/>
            <w:tcBorders>
              <w:top w:val="single" w:sz="4" w:space="0" w:color="auto"/>
              <w:left w:val="nil"/>
              <w:bottom w:val="single" w:sz="4" w:space="0" w:color="auto"/>
              <w:right w:val="single" w:sz="4" w:space="0" w:color="auto"/>
            </w:tcBorders>
          </w:tcPr>
          <w:p w14:paraId="19FEAA58"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54DB8912" w14:textId="4AC245DA"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05264FE2" w14:textId="3DBBC26D"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2012174858"/>
                <w:placeholder>
                  <w:docPart w:val="4AF6221A441549F5807BCE4F3A49F305"/>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0E894DAE"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29DDC939"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Customer name</w:t>
            </w:r>
          </w:p>
        </w:tc>
        <w:tc>
          <w:tcPr>
            <w:tcW w:w="2552" w:type="dxa"/>
            <w:tcBorders>
              <w:top w:val="single" w:sz="4" w:space="0" w:color="auto"/>
              <w:left w:val="nil"/>
              <w:bottom w:val="single" w:sz="4" w:space="0" w:color="auto"/>
              <w:right w:val="single" w:sz="4" w:space="0" w:color="auto"/>
            </w:tcBorders>
          </w:tcPr>
          <w:p w14:paraId="0DBE1750"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3C7D5671" w14:textId="59D9A5E5"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2F69F283" w14:textId="49C41C72"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736706475"/>
                <w:placeholder>
                  <w:docPart w:val="21B47EEA9BDB48679B29CF520E4F37E5"/>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45E4AF9B"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4475C7A1"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Cust code</w:t>
            </w:r>
          </w:p>
        </w:tc>
        <w:tc>
          <w:tcPr>
            <w:tcW w:w="2552" w:type="dxa"/>
            <w:tcBorders>
              <w:top w:val="single" w:sz="4" w:space="0" w:color="auto"/>
              <w:left w:val="nil"/>
              <w:bottom w:val="single" w:sz="4" w:space="0" w:color="auto"/>
              <w:right w:val="single" w:sz="4" w:space="0" w:color="auto"/>
            </w:tcBorders>
          </w:tcPr>
          <w:p w14:paraId="696E680B"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757846E6" w14:textId="509118BA"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2244D679" w14:textId="3914D13F"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790328627"/>
                <w:placeholder>
                  <w:docPart w:val="02DBED03403B493D90F85AE034905614"/>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70E187EE"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7131AA5E" w14:textId="77777777" w:rsidR="003C422D" w:rsidRPr="0072086F" w:rsidRDefault="003C422D" w:rsidP="003C422D">
            <w:pPr>
              <w:rPr>
                <w:rFonts w:eastAsia="Times New Roman"/>
                <w:noProof w:val="0"/>
                <w:color w:val="000000"/>
                <w:lang w:val="en-US" w:bidi="th-TH"/>
              </w:rPr>
            </w:pPr>
            <w:proofErr w:type="spellStart"/>
            <w:proofErr w:type="gramStart"/>
            <w:r w:rsidRPr="0072086F">
              <w:rPr>
                <w:rFonts w:eastAsia="Times New Roman"/>
                <w:noProof w:val="0"/>
                <w:color w:val="000000"/>
                <w:lang w:val="en-US" w:bidi="th-TH"/>
              </w:rPr>
              <w:t>CR.Limit</w:t>
            </w:r>
            <w:proofErr w:type="spellEnd"/>
            <w:proofErr w:type="gramEnd"/>
            <w:r w:rsidRPr="0072086F">
              <w:rPr>
                <w:rFonts w:eastAsia="Times New Roman"/>
                <w:noProof w:val="0"/>
                <w:color w:val="000000"/>
                <w:lang w:val="en-US" w:bidi="th-TH"/>
              </w:rPr>
              <w:t xml:space="preserve"> No.</w:t>
            </w:r>
          </w:p>
        </w:tc>
        <w:tc>
          <w:tcPr>
            <w:tcW w:w="2552" w:type="dxa"/>
            <w:tcBorders>
              <w:top w:val="single" w:sz="4" w:space="0" w:color="auto"/>
              <w:left w:val="nil"/>
              <w:bottom w:val="single" w:sz="4" w:space="0" w:color="auto"/>
              <w:right w:val="single" w:sz="4" w:space="0" w:color="auto"/>
            </w:tcBorders>
          </w:tcPr>
          <w:p w14:paraId="793B68FB"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1961C8EB" w14:textId="4B9A4AFB"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5765A115" w14:textId="24F0B89B"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210152762"/>
                <w:placeholder>
                  <w:docPart w:val="FC54608E9C3249929F6A4380271459EC"/>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70E65603"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1728A57B"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Credit code</w:t>
            </w:r>
          </w:p>
        </w:tc>
        <w:tc>
          <w:tcPr>
            <w:tcW w:w="2552" w:type="dxa"/>
            <w:tcBorders>
              <w:top w:val="single" w:sz="4" w:space="0" w:color="auto"/>
              <w:left w:val="nil"/>
              <w:bottom w:val="single" w:sz="4" w:space="0" w:color="auto"/>
              <w:right w:val="single" w:sz="4" w:space="0" w:color="auto"/>
            </w:tcBorders>
          </w:tcPr>
          <w:p w14:paraId="2036FB60" w14:textId="77777777"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0D612871" w14:textId="7737514D"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635938D6" w14:textId="13B68F47"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787726990"/>
                <w:placeholder>
                  <w:docPart w:val="0E84236DA5A94A058644DDEDACE6233A"/>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0531631F"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4F7E9CFC" w14:textId="77777777" w:rsidR="003C422D" w:rsidRPr="0072086F" w:rsidRDefault="003C422D" w:rsidP="003C422D">
            <w:pPr>
              <w:rPr>
                <w:rFonts w:eastAsia="Times New Roman"/>
                <w:noProof w:val="0"/>
                <w:color w:val="000000"/>
                <w:lang w:val="en-US" w:bidi="th-TH"/>
              </w:rPr>
            </w:pPr>
            <w:proofErr w:type="spellStart"/>
            <w:r w:rsidRPr="0072086F">
              <w:rPr>
                <w:rFonts w:eastAsia="Times New Roman"/>
                <w:noProof w:val="0"/>
                <w:color w:val="000000"/>
                <w:lang w:val="en-US" w:bidi="th-TH"/>
              </w:rPr>
              <w:t>Curr</w:t>
            </w:r>
            <w:proofErr w:type="spellEnd"/>
            <w:r w:rsidRPr="0072086F">
              <w:rPr>
                <w:rFonts w:eastAsia="Times New Roman"/>
                <w:noProof w:val="0"/>
                <w:color w:val="000000"/>
                <w:lang w:val="en-US" w:bidi="th-TH"/>
              </w:rPr>
              <w:t xml:space="preserve"> code</w:t>
            </w:r>
          </w:p>
        </w:tc>
        <w:tc>
          <w:tcPr>
            <w:tcW w:w="2552" w:type="dxa"/>
            <w:tcBorders>
              <w:top w:val="single" w:sz="4" w:space="0" w:color="auto"/>
              <w:left w:val="nil"/>
              <w:bottom w:val="single" w:sz="4" w:space="0" w:color="auto"/>
              <w:right w:val="single" w:sz="4" w:space="0" w:color="auto"/>
            </w:tcBorders>
          </w:tcPr>
          <w:p w14:paraId="2075E1F5" w14:textId="41BEEDB6" w:rsidR="003C422D" w:rsidRPr="0072086F" w:rsidRDefault="007706A9" w:rsidP="003C422D">
            <w:pPr>
              <w:rPr>
                <w:rFonts w:eastAsia="Times New Roman"/>
                <w:noProof w:val="0"/>
                <w:color w:val="000000"/>
                <w:lang w:val="en-US" w:bidi="th-TH"/>
              </w:rPr>
            </w:pPr>
            <w:proofErr w:type="spellStart"/>
            <w:r>
              <w:rPr>
                <w:rFonts w:eastAsia="Times New Roman"/>
                <w:noProof w:val="0"/>
                <w:color w:val="000000"/>
                <w:lang w:val="en-US" w:bidi="th-TH"/>
              </w:rPr>
              <w:t>C</w:t>
            </w:r>
            <w:r w:rsidRPr="00123AC5">
              <w:rPr>
                <w:rFonts w:eastAsia="Times New Roman"/>
                <w:noProof w:val="0"/>
                <w:color w:val="000000"/>
                <w:lang w:val="en-US" w:bidi="th-TH"/>
              </w:rPr>
              <w:t>urrency</w:t>
            </w:r>
            <w:r w:rsidR="00123AC5" w:rsidRPr="00123AC5">
              <w:rPr>
                <w:rFonts w:eastAsia="Times New Roman"/>
                <w:noProof w:val="0"/>
                <w:color w:val="000000"/>
                <w:lang w:val="en-US" w:bidi="th-TH"/>
              </w:rPr>
              <w:t>wise</w:t>
            </w:r>
            <w:proofErr w:type="spellEnd"/>
            <w:r w:rsidR="00123AC5" w:rsidRPr="00123AC5">
              <w:rPr>
                <w:rFonts w:eastAsia="Times New Roman"/>
                <w:noProof w:val="0"/>
                <w:color w:val="000000"/>
                <w:lang w:val="en-US" w:bidi="th-TH"/>
              </w:rPr>
              <w:t xml:space="preserve"> </w:t>
            </w:r>
            <w:r w:rsidR="00123AC5">
              <w:rPr>
                <w:rFonts w:eastAsia="Times New Roman"/>
                <w:noProof w:val="0"/>
                <w:color w:val="000000"/>
                <w:lang w:val="en-US" w:bidi="th-TH"/>
              </w:rPr>
              <w:t xml:space="preserve">of </w:t>
            </w:r>
            <w:r w:rsidR="00123AC5" w:rsidRPr="00123AC5">
              <w:rPr>
                <w:rFonts w:eastAsia="Times New Roman"/>
                <w:noProof w:val="0"/>
                <w:color w:val="000000"/>
                <w:lang w:val="en-US" w:bidi="th-TH"/>
              </w:rPr>
              <w:t>customer</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47595EF7" w14:textId="785643D9"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4A9D0764" w14:textId="0F6C7538"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610121577"/>
                <w:placeholder>
                  <w:docPart w:val="CDFBCBF21C6645DFA32145207F4A2D96"/>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2AF2CF66"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52B43CEE"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xml:space="preserve">CL: Approved </w:t>
            </w:r>
            <w:proofErr w:type="spellStart"/>
            <w:r w:rsidRPr="0072086F">
              <w:rPr>
                <w:rFonts w:eastAsia="Times New Roman"/>
                <w:noProof w:val="0"/>
                <w:color w:val="000000"/>
                <w:lang w:val="en-US" w:bidi="th-TH"/>
              </w:rPr>
              <w:t>Curr</w:t>
            </w:r>
            <w:proofErr w:type="spellEnd"/>
            <w:r w:rsidRPr="0072086F">
              <w:rPr>
                <w:rFonts w:eastAsia="Times New Roman"/>
                <w:noProof w:val="0"/>
                <w:color w:val="000000"/>
                <w:lang w:val="en-US" w:bidi="th-TH"/>
              </w:rPr>
              <w:t xml:space="preserve"> Amount</w:t>
            </w:r>
          </w:p>
        </w:tc>
        <w:tc>
          <w:tcPr>
            <w:tcW w:w="2552" w:type="dxa"/>
            <w:tcBorders>
              <w:top w:val="single" w:sz="4" w:space="0" w:color="auto"/>
              <w:left w:val="nil"/>
              <w:bottom w:val="single" w:sz="4" w:space="0" w:color="auto"/>
              <w:right w:val="single" w:sz="4" w:space="0" w:color="auto"/>
            </w:tcBorders>
          </w:tcPr>
          <w:p w14:paraId="3548620C" w14:textId="625544C8" w:rsidR="003C422D" w:rsidRPr="0072086F" w:rsidRDefault="00A550EE" w:rsidP="003C422D">
            <w:pPr>
              <w:rPr>
                <w:rFonts w:eastAsia="Times New Roman"/>
                <w:noProof w:val="0"/>
                <w:color w:val="000000"/>
                <w:lang w:val="en-US" w:bidi="th-TH"/>
              </w:rPr>
            </w:pPr>
            <w:r>
              <w:rPr>
                <w:rFonts w:eastAsia="Times New Roman"/>
                <w:noProof w:val="0"/>
                <w:color w:val="000000"/>
                <w:lang w:val="en-US" w:bidi="th-TH"/>
              </w:rPr>
              <w:t>To be n</w:t>
            </w:r>
            <w:r w:rsidRPr="00A550EE">
              <w:rPr>
                <w:rFonts w:eastAsia="Times New Roman"/>
                <w:noProof w:val="0"/>
                <w:color w:val="000000"/>
                <w:lang w:val="en-US" w:bidi="th-TH"/>
              </w:rPr>
              <w:t>o need</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679257CA" w14:textId="656A2CDF"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743EDEB6" w14:textId="206ED975"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454982827"/>
                <w:placeholder>
                  <w:docPart w:val="3821733366034027A805730250C5B7A1"/>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55C3CF6A"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400B4975"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Credit Tran STS</w:t>
            </w:r>
          </w:p>
        </w:tc>
        <w:tc>
          <w:tcPr>
            <w:tcW w:w="2552" w:type="dxa"/>
            <w:tcBorders>
              <w:top w:val="single" w:sz="4" w:space="0" w:color="auto"/>
              <w:left w:val="nil"/>
              <w:bottom w:val="single" w:sz="4" w:space="0" w:color="auto"/>
              <w:right w:val="single" w:sz="4" w:space="0" w:color="auto"/>
            </w:tcBorders>
          </w:tcPr>
          <w:p w14:paraId="7BEFA799" w14:textId="2C161D22"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0C0DD956" w14:textId="34E62394"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0A5764D4" w14:textId="54DC0DE4"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342834220"/>
                <w:placeholder>
                  <w:docPart w:val="0E0B5B8BC2874B3D84B22E15288E490F"/>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0DB5C2F6"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53F8EA67"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Cust code</w:t>
            </w:r>
          </w:p>
        </w:tc>
        <w:tc>
          <w:tcPr>
            <w:tcW w:w="2552" w:type="dxa"/>
            <w:tcBorders>
              <w:top w:val="single" w:sz="4" w:space="0" w:color="auto"/>
              <w:left w:val="nil"/>
              <w:bottom w:val="single" w:sz="4" w:space="0" w:color="auto"/>
              <w:right w:val="single" w:sz="4" w:space="0" w:color="auto"/>
            </w:tcBorders>
          </w:tcPr>
          <w:p w14:paraId="22FDA737" w14:textId="4983BE09" w:rsidR="003C422D" w:rsidRPr="0072086F" w:rsidRDefault="00E24CE5" w:rsidP="003C422D">
            <w:pPr>
              <w:rPr>
                <w:rFonts w:eastAsia="Times New Roman"/>
                <w:noProof w:val="0"/>
                <w:color w:val="000000"/>
                <w:lang w:val="en-US" w:bidi="th-TH"/>
              </w:rPr>
            </w:pPr>
            <w:r>
              <w:rPr>
                <w:rFonts w:eastAsia="Times New Roman"/>
                <w:noProof w:val="0"/>
                <w:color w:val="000000"/>
                <w:lang w:val="en-US" w:bidi="th-TH"/>
              </w:rPr>
              <w:t>To be n</w:t>
            </w:r>
            <w:r w:rsidRPr="00A550EE">
              <w:rPr>
                <w:rFonts w:eastAsia="Times New Roman"/>
                <w:noProof w:val="0"/>
                <w:color w:val="000000"/>
                <w:lang w:val="en-US" w:bidi="th-TH"/>
              </w:rPr>
              <w:t>o need</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0F45438B" w14:textId="33FD99AF"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6F3CE1F7" w14:textId="01BBBC50"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275609607"/>
                <w:placeholder>
                  <w:docPart w:val="E7FBCC1AD08D45E595C26CFC4BE4FED3"/>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29465230"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1104FF28"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Credit code</w:t>
            </w:r>
          </w:p>
        </w:tc>
        <w:tc>
          <w:tcPr>
            <w:tcW w:w="2552" w:type="dxa"/>
            <w:tcBorders>
              <w:top w:val="single" w:sz="4" w:space="0" w:color="auto"/>
              <w:left w:val="nil"/>
              <w:bottom w:val="single" w:sz="4" w:space="0" w:color="auto"/>
              <w:right w:val="single" w:sz="4" w:space="0" w:color="auto"/>
            </w:tcBorders>
          </w:tcPr>
          <w:p w14:paraId="69036BD9" w14:textId="040C79B3" w:rsidR="003C422D" w:rsidRPr="0072086F" w:rsidRDefault="00E24CE5" w:rsidP="003C422D">
            <w:pPr>
              <w:rPr>
                <w:rFonts w:eastAsia="Times New Roman"/>
                <w:noProof w:val="0"/>
                <w:color w:val="000000"/>
                <w:lang w:val="en-US" w:bidi="th-TH"/>
              </w:rPr>
            </w:pPr>
            <w:r>
              <w:rPr>
                <w:rFonts w:eastAsia="Times New Roman"/>
                <w:noProof w:val="0"/>
                <w:color w:val="000000"/>
                <w:lang w:val="en-US" w:bidi="th-TH"/>
              </w:rPr>
              <w:t>To be n</w:t>
            </w:r>
            <w:r w:rsidRPr="00A550EE">
              <w:rPr>
                <w:rFonts w:eastAsia="Times New Roman"/>
                <w:noProof w:val="0"/>
                <w:color w:val="000000"/>
                <w:lang w:val="en-US" w:bidi="th-TH"/>
              </w:rPr>
              <w:t>o need</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07BD6652" w14:textId="7804BE3F"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080B0187" w14:textId="29A0B54A"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542967906"/>
                <w:placeholder>
                  <w:docPart w:val="421029AB050141E2959F77109F868E2C"/>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14255933"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09CBD37B"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xml:space="preserve">CL: Approved </w:t>
            </w:r>
            <w:proofErr w:type="spellStart"/>
            <w:r w:rsidRPr="0072086F">
              <w:rPr>
                <w:rFonts w:eastAsia="Times New Roman"/>
                <w:noProof w:val="0"/>
                <w:color w:val="000000"/>
                <w:lang w:val="en-US" w:bidi="th-TH"/>
              </w:rPr>
              <w:t>Curr</w:t>
            </w:r>
            <w:proofErr w:type="spellEnd"/>
            <w:r w:rsidRPr="0072086F">
              <w:rPr>
                <w:rFonts w:eastAsia="Times New Roman"/>
                <w:noProof w:val="0"/>
                <w:color w:val="000000"/>
                <w:lang w:val="en-US" w:bidi="th-TH"/>
              </w:rPr>
              <w:t xml:space="preserve"> Amount</w:t>
            </w:r>
          </w:p>
        </w:tc>
        <w:tc>
          <w:tcPr>
            <w:tcW w:w="2552" w:type="dxa"/>
            <w:tcBorders>
              <w:top w:val="single" w:sz="4" w:space="0" w:color="auto"/>
              <w:left w:val="nil"/>
              <w:bottom w:val="single" w:sz="4" w:space="0" w:color="auto"/>
              <w:right w:val="single" w:sz="4" w:space="0" w:color="auto"/>
            </w:tcBorders>
          </w:tcPr>
          <w:p w14:paraId="0862DD35" w14:textId="70FD5948" w:rsidR="003C422D" w:rsidRPr="0072086F" w:rsidRDefault="00E24CE5" w:rsidP="003C422D">
            <w:pPr>
              <w:rPr>
                <w:rFonts w:eastAsia="Times New Roman"/>
                <w:noProof w:val="0"/>
                <w:color w:val="000000"/>
                <w:lang w:val="en-US" w:bidi="th-TH"/>
              </w:rPr>
            </w:pPr>
            <w:r w:rsidRPr="00E24CE5">
              <w:rPr>
                <w:rFonts w:eastAsia="Times New Roman"/>
                <w:noProof w:val="0"/>
                <w:color w:val="000000"/>
                <w:lang w:val="en-US" w:bidi="th-TH"/>
              </w:rPr>
              <w:t>Total approved</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6B7CD991" w14:textId="434D5280"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2FB37F3F" w14:textId="47140C5F"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249781167"/>
                <w:placeholder>
                  <w:docPart w:val="EA70C099643B4B368F7B76D121690B3A"/>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0E251652"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77DBADAD"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Available Credit Line Cur</w:t>
            </w:r>
          </w:p>
        </w:tc>
        <w:tc>
          <w:tcPr>
            <w:tcW w:w="2552" w:type="dxa"/>
            <w:tcBorders>
              <w:top w:val="single" w:sz="4" w:space="0" w:color="auto"/>
              <w:left w:val="nil"/>
              <w:bottom w:val="single" w:sz="4" w:space="0" w:color="auto"/>
              <w:right w:val="single" w:sz="4" w:space="0" w:color="auto"/>
            </w:tcBorders>
          </w:tcPr>
          <w:p w14:paraId="7880E853" w14:textId="0D2F6AA5" w:rsidR="003C422D" w:rsidRPr="0072086F" w:rsidRDefault="00E24CE5" w:rsidP="003C422D">
            <w:pPr>
              <w:rPr>
                <w:rFonts w:eastAsia="Times New Roman"/>
                <w:noProof w:val="0"/>
                <w:color w:val="000000"/>
                <w:lang w:val="en-US" w:bidi="th-TH"/>
              </w:rPr>
            </w:pPr>
            <w:r w:rsidRPr="00E24CE5">
              <w:rPr>
                <w:rFonts w:eastAsia="Times New Roman"/>
                <w:noProof w:val="0"/>
                <w:color w:val="000000"/>
                <w:lang w:val="en-US" w:bidi="th-TH"/>
              </w:rPr>
              <w:t>Remaining</w:t>
            </w:r>
            <w:r>
              <w:rPr>
                <w:rFonts w:eastAsia="Times New Roman"/>
                <w:noProof w:val="0"/>
                <w:color w:val="000000"/>
                <w:lang w:val="en-US" w:bidi="th-TH"/>
              </w:rPr>
              <w:t xml:space="preserve"> credit</w:t>
            </w:r>
            <w:r w:rsidRPr="00E24CE5">
              <w:rPr>
                <w:rFonts w:eastAsia="Times New Roman"/>
                <w:noProof w:val="0"/>
                <w:color w:val="000000"/>
                <w:lang w:val="en-US" w:bidi="th-TH"/>
              </w:rPr>
              <w:t xml:space="preserve"> limit</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41A2AFDF" w14:textId="53CCF286"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1941D8C1" w14:textId="24CE890E"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346827072"/>
                <w:placeholder>
                  <w:docPart w:val="D23B8C743AC746BABD3B0BE7B4033709"/>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0ECC04B5"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3FD5EFBA"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Loan Outstanding</w:t>
            </w:r>
          </w:p>
        </w:tc>
        <w:tc>
          <w:tcPr>
            <w:tcW w:w="2552" w:type="dxa"/>
            <w:tcBorders>
              <w:top w:val="single" w:sz="4" w:space="0" w:color="auto"/>
              <w:left w:val="nil"/>
              <w:bottom w:val="single" w:sz="4" w:space="0" w:color="auto"/>
              <w:right w:val="single" w:sz="4" w:space="0" w:color="auto"/>
            </w:tcBorders>
          </w:tcPr>
          <w:p w14:paraId="64E2023F" w14:textId="77777777" w:rsidR="00166E83" w:rsidRPr="00166E83" w:rsidRDefault="00166E83" w:rsidP="00166E83">
            <w:pPr>
              <w:rPr>
                <w:rFonts w:eastAsia="Times New Roman"/>
                <w:noProof w:val="0"/>
                <w:color w:val="000000"/>
                <w:lang w:val="en-US" w:bidi="th-TH"/>
              </w:rPr>
            </w:pPr>
            <w:r w:rsidRPr="00166E83">
              <w:rPr>
                <w:rFonts w:eastAsia="Times New Roman"/>
                <w:noProof w:val="0"/>
                <w:color w:val="000000"/>
                <w:lang w:val="en-US" w:bidi="th-TH"/>
              </w:rPr>
              <w:t>Cumulative drawdown</w:t>
            </w:r>
          </w:p>
          <w:p w14:paraId="4D7D17AF" w14:textId="77777777" w:rsidR="00166E83" w:rsidRPr="00166E83" w:rsidRDefault="00166E83" w:rsidP="00166E83">
            <w:pPr>
              <w:rPr>
                <w:rFonts w:eastAsia="Times New Roman"/>
                <w:noProof w:val="0"/>
                <w:color w:val="000000"/>
                <w:lang w:val="en-US" w:bidi="th-TH"/>
              </w:rPr>
            </w:pPr>
            <w:r w:rsidRPr="00166E83">
              <w:rPr>
                <w:rFonts w:eastAsia="Times New Roman"/>
                <w:noProof w:val="0"/>
                <w:color w:val="000000"/>
                <w:lang w:val="en-US" w:bidi="th-TH"/>
              </w:rPr>
              <w:t>For example, the first time the customer withdrew 1 million.</w:t>
            </w:r>
          </w:p>
          <w:p w14:paraId="53026486" w14:textId="77777777" w:rsidR="00166E83" w:rsidRPr="00166E83" w:rsidRDefault="00166E83" w:rsidP="00166E83">
            <w:pPr>
              <w:rPr>
                <w:rFonts w:eastAsia="Times New Roman"/>
                <w:noProof w:val="0"/>
                <w:color w:val="000000"/>
                <w:lang w:val="en-US" w:bidi="th-TH"/>
              </w:rPr>
            </w:pPr>
            <w:r w:rsidRPr="00166E83">
              <w:rPr>
                <w:rFonts w:eastAsia="Times New Roman"/>
                <w:noProof w:val="0"/>
                <w:color w:val="000000"/>
                <w:lang w:val="en-US" w:bidi="th-TH"/>
              </w:rPr>
              <w:t>2nd time with another 1 million</w:t>
            </w:r>
          </w:p>
          <w:p w14:paraId="1DD73B41" w14:textId="77777777" w:rsidR="00166E83" w:rsidRPr="00166E83" w:rsidRDefault="00166E83" w:rsidP="00166E83">
            <w:pPr>
              <w:rPr>
                <w:rFonts w:eastAsia="Times New Roman"/>
                <w:noProof w:val="0"/>
                <w:color w:val="000000"/>
                <w:lang w:val="en-US" w:bidi="th-TH"/>
              </w:rPr>
            </w:pPr>
            <w:r w:rsidRPr="00166E83">
              <w:rPr>
                <w:rFonts w:eastAsia="Times New Roman"/>
                <w:noProof w:val="0"/>
                <w:color w:val="000000"/>
                <w:lang w:val="en-US" w:bidi="th-TH"/>
              </w:rPr>
              <w:t>Even if the customer has already paid back 5 hundred thousand</w:t>
            </w:r>
          </w:p>
          <w:p w14:paraId="1B1D054F" w14:textId="6508E688" w:rsidR="003C422D" w:rsidRPr="0072086F" w:rsidRDefault="00166E83" w:rsidP="00166E83">
            <w:pPr>
              <w:rPr>
                <w:rFonts w:eastAsia="Times New Roman"/>
                <w:noProof w:val="0"/>
                <w:color w:val="000000"/>
                <w:lang w:val="en-US" w:bidi="th-TH"/>
              </w:rPr>
            </w:pPr>
            <w:r w:rsidRPr="00166E83">
              <w:rPr>
                <w:rFonts w:eastAsia="Times New Roman"/>
                <w:noProof w:val="0"/>
                <w:color w:val="000000"/>
                <w:lang w:val="en-US" w:bidi="th-TH"/>
              </w:rPr>
              <w:t>The amount shown must be 2 million.</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0D5A854B" w14:textId="045DBCB4"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64B8561A" w14:textId="6294522D"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748771929"/>
                <w:placeholder>
                  <w:docPart w:val="323A811BBE1747AE9A0F49FC1EA93597"/>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7D99BFD3" w14:textId="77777777" w:rsidTr="0072086F">
        <w:trPr>
          <w:trHeight w:val="290"/>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43DD3E63" w14:textId="77777777"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Accumulated Credit Line</w:t>
            </w:r>
          </w:p>
        </w:tc>
        <w:tc>
          <w:tcPr>
            <w:tcW w:w="2552" w:type="dxa"/>
            <w:tcBorders>
              <w:top w:val="single" w:sz="4" w:space="0" w:color="auto"/>
              <w:left w:val="nil"/>
              <w:bottom w:val="single" w:sz="4" w:space="0" w:color="auto"/>
              <w:right w:val="single" w:sz="4" w:space="0" w:color="auto"/>
            </w:tcBorders>
          </w:tcPr>
          <w:p w14:paraId="089A8308" w14:textId="32F4C20E" w:rsidR="003C422D" w:rsidRPr="0072086F" w:rsidRDefault="003C422D" w:rsidP="003C422D">
            <w:pPr>
              <w:rPr>
                <w:rFonts w:eastAsia="Times New Roman"/>
                <w:noProof w:val="0"/>
                <w:color w:val="000000"/>
                <w:lang w:val="en-US" w:bidi="th-TH"/>
              </w:rPr>
            </w:pP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14:paraId="19AF435E" w14:textId="436158DA"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73B83A19" w14:textId="4FE656A3"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104994877"/>
                <w:placeholder>
                  <w:docPart w:val="E863F4B7B91B448F8984FF1BBC3F9861"/>
                </w:placeholder>
                <w:showingPlcHdr/>
                <w:dropDownList>
                  <w:listItem w:displayText="Supported" w:value="Supported"/>
                  <w:listItem w:displayText="To be develop" w:value="To be develop"/>
                  <w:listItem w:displayText="Drop" w:value="Drop"/>
                </w:dropDownList>
              </w:sdtPr>
              <w:sdtContent>
                <w:r w:rsidR="003C422D" w:rsidRPr="0072086F">
                  <w:rPr>
                    <w:rStyle w:val="PlaceholderText"/>
                  </w:rPr>
                  <w:t>Choose an item.</w:t>
                </w:r>
              </w:sdtContent>
            </w:sdt>
          </w:p>
        </w:tc>
      </w:tr>
      <w:tr w:rsidR="003C422D" w:rsidRPr="00656FF0" w14:paraId="63B52895" w14:textId="77777777" w:rsidTr="0072086F">
        <w:trPr>
          <w:trHeight w:val="290"/>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355135" w14:textId="7B84D431" w:rsidR="003C422D" w:rsidRPr="0072086F" w:rsidRDefault="003C422D" w:rsidP="003C422D">
            <w:pPr>
              <w:rPr>
                <w:rFonts w:eastAsia="Times New Roman"/>
                <w:noProof w:val="0"/>
                <w:color w:val="000000"/>
                <w:lang w:val="en-US" w:bidi="th-TH"/>
              </w:rPr>
            </w:pPr>
            <w:r w:rsidRPr="0072086F">
              <w:rPr>
                <w:rFonts w:eastAsia="Times New Roman"/>
                <w:noProof w:val="0"/>
                <w:color w:val="000000"/>
                <w:lang w:val="en-US" w:bidi="th-TH"/>
              </w:rPr>
              <w:t>Final Total</w:t>
            </w:r>
          </w:p>
        </w:tc>
        <w:tc>
          <w:tcPr>
            <w:tcW w:w="2552" w:type="dxa"/>
            <w:tcBorders>
              <w:top w:val="single" w:sz="4" w:space="0" w:color="auto"/>
              <w:left w:val="nil"/>
              <w:bottom w:val="single" w:sz="4" w:space="0" w:color="auto"/>
              <w:right w:val="single" w:sz="4" w:space="0" w:color="auto"/>
            </w:tcBorders>
          </w:tcPr>
          <w:p w14:paraId="12287532" w14:textId="0ECD3211" w:rsidR="003C422D" w:rsidRPr="0072086F" w:rsidRDefault="004F7361" w:rsidP="003C422D">
            <w:pPr>
              <w:rPr>
                <w:rFonts w:eastAsia="Times New Roman"/>
                <w:noProof w:val="0"/>
                <w:color w:val="000000"/>
                <w:lang w:val="en-US" w:bidi="th-TH"/>
              </w:rPr>
            </w:pPr>
            <w:r w:rsidRPr="004F7361">
              <w:rPr>
                <w:rFonts w:eastAsia="Times New Roman"/>
                <w:noProof w:val="0"/>
                <w:color w:val="000000"/>
                <w:lang w:val="en-US" w:bidi="th-TH"/>
              </w:rPr>
              <w:t>Total amount, separate by currency</w:t>
            </w:r>
          </w:p>
        </w:tc>
        <w:tc>
          <w:tcPr>
            <w:tcW w:w="269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79559D" w14:textId="2AA18999" w:rsidR="003C422D" w:rsidRPr="0072086F" w:rsidRDefault="003C422D" w:rsidP="003C422D">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27D64F83" w14:textId="74823F49" w:rsidR="003C422D" w:rsidRPr="0072086F" w:rsidRDefault="00000000" w:rsidP="003C422D">
            <w:pPr>
              <w:rPr>
                <w:rFonts w:eastAsia="Times New Roman"/>
                <w:noProof w:val="0"/>
                <w:color w:val="000000"/>
                <w:lang w:val="en-US" w:bidi="th-TH"/>
              </w:rPr>
            </w:pPr>
            <w:sdt>
              <w:sdtPr>
                <w:rPr>
                  <w:rFonts w:eastAsia="Times New Roman"/>
                  <w:noProof w:val="0"/>
                  <w:color w:val="000000"/>
                  <w:lang w:val="en-US" w:bidi="th-TH"/>
                </w:rPr>
                <w:id w:val="-1658835123"/>
                <w:placeholder>
                  <w:docPart w:val="444DB7EC5AB14B19A81D543136E63244"/>
                </w:placeholder>
                <w:showingPlcHdr/>
                <w:dropDownList>
                  <w:listItem w:displayText="Supported" w:value="Supported"/>
                  <w:listItem w:displayText="To be develop" w:value="To be develop"/>
                  <w:listItem w:displayText="Drop" w:value="Drop"/>
                </w:dropDownList>
              </w:sdtPr>
              <w:sdtContent>
                <w:r w:rsidR="00053629" w:rsidRPr="00656FF0">
                  <w:rPr>
                    <w:rStyle w:val="PlaceholderText"/>
                  </w:rPr>
                  <w:t>Choose an item.</w:t>
                </w:r>
              </w:sdtContent>
            </w:sdt>
          </w:p>
        </w:tc>
      </w:tr>
    </w:tbl>
    <w:p w14:paraId="5984C924" w14:textId="77777777" w:rsidR="0072451E" w:rsidRPr="006A7A1F" w:rsidRDefault="0072451E" w:rsidP="006A7A1F"/>
    <w:p w14:paraId="48ED6FD7" w14:textId="77777777" w:rsidR="00ED1461" w:rsidRDefault="00ED1461" w:rsidP="00ED1461">
      <w:pPr>
        <w:pStyle w:val="Heading3"/>
      </w:pPr>
      <w:bookmarkStart w:id="236" w:name="_Toc143189593"/>
      <w:r>
        <w:lastRenderedPageBreak/>
        <w:t>File / API Layout and Data Sheet</w:t>
      </w:r>
      <w:bookmarkEnd w:id="236"/>
    </w:p>
    <w:p w14:paraId="752C8131" w14:textId="77777777" w:rsidR="001E2A4C" w:rsidRPr="00B643D7" w:rsidRDefault="001E2A4C" w:rsidP="001E2A4C">
      <w:pPr>
        <w:ind w:left="720" w:firstLine="720"/>
      </w:pPr>
      <w:r w:rsidRPr="00DF3C4F">
        <w:t>Not Applicable.</w:t>
      </w:r>
    </w:p>
    <w:p w14:paraId="6AD7482A" w14:textId="77777777" w:rsidR="001E2A4C" w:rsidRPr="001E2A4C" w:rsidRDefault="001E2A4C" w:rsidP="00C1611A"/>
    <w:p w14:paraId="57E861DF" w14:textId="77777777" w:rsidR="00ED1461" w:rsidRDefault="00ED1461" w:rsidP="00ED1461">
      <w:pPr>
        <w:pStyle w:val="Heading3"/>
      </w:pPr>
      <w:bookmarkStart w:id="237" w:name="_Toc143189594"/>
      <w:r>
        <w:t>Report Layout and Data Sheet</w:t>
      </w:r>
      <w:bookmarkEnd w:id="237"/>
    </w:p>
    <w:p w14:paraId="62F15764" w14:textId="561CB00A" w:rsidR="001E2A4C" w:rsidRPr="001E2A4C" w:rsidRDefault="001E2A4C" w:rsidP="0072086F">
      <w:pPr>
        <w:ind w:left="720" w:firstLine="720"/>
      </w:pPr>
      <w:r w:rsidRPr="00DF3C4F">
        <w:t>Not Applicable.</w:t>
      </w:r>
    </w:p>
    <w:p w14:paraId="47372A3B" w14:textId="08FF8EE4" w:rsidR="00ED1461" w:rsidRDefault="00ED1461" w:rsidP="00ED1461">
      <w:pPr>
        <w:pStyle w:val="Heading3"/>
      </w:pPr>
      <w:bookmarkStart w:id="238" w:name="_Toc143189595"/>
      <w:r>
        <w:t>Additional Impacts</w:t>
      </w:r>
      <w:bookmarkEnd w:id="238"/>
    </w:p>
    <w:p w14:paraId="1C05374B" w14:textId="77777777" w:rsidR="00033BDE" w:rsidRDefault="00033BDE" w:rsidP="00033BDE">
      <w:pPr>
        <w:pStyle w:val="Heading4"/>
      </w:pPr>
      <w:bookmarkStart w:id="239" w:name="_Toc143189596"/>
      <w:r w:rsidRPr="0073013C">
        <w:t>Integration</w:t>
      </w:r>
      <w:bookmarkEnd w:id="239"/>
      <w:r w:rsidRPr="0073013C">
        <w:t xml:space="preserve"> </w:t>
      </w:r>
    </w:p>
    <w:p w14:paraId="135B5F3E" w14:textId="7127B59E" w:rsidR="001E2A4C" w:rsidRPr="001E2A4C" w:rsidRDefault="001E2A4C" w:rsidP="0072086F">
      <w:pPr>
        <w:ind w:left="1440" w:firstLine="720"/>
      </w:pPr>
      <w:r w:rsidRPr="00DF3C4F">
        <w:t>Not Applicable.</w:t>
      </w:r>
    </w:p>
    <w:p w14:paraId="0F26E8E1" w14:textId="243A25ED" w:rsidR="00033BDE" w:rsidRDefault="00033BDE" w:rsidP="00033BDE">
      <w:pPr>
        <w:pStyle w:val="Heading4"/>
      </w:pPr>
      <w:bookmarkStart w:id="240" w:name="_Toc143189597"/>
      <w:r w:rsidRPr="0073013C">
        <w:t>Migration</w:t>
      </w:r>
      <w:bookmarkEnd w:id="240"/>
    </w:p>
    <w:p w14:paraId="4D2FB42C" w14:textId="77777777" w:rsidR="001E2A4C" w:rsidRPr="00B643D7" w:rsidRDefault="001E2A4C" w:rsidP="0072086F">
      <w:pPr>
        <w:ind w:left="1440" w:firstLine="720"/>
      </w:pPr>
      <w:r w:rsidRPr="00DF3C4F">
        <w:t>Not Applicable.</w:t>
      </w:r>
    </w:p>
    <w:p w14:paraId="31B40043" w14:textId="0076FF11" w:rsidR="00AC59A5" w:rsidRDefault="00707DD3">
      <w:pPr>
        <w:pStyle w:val="Heading2"/>
      </w:pPr>
      <w:r>
        <w:br w:type="page"/>
      </w:r>
      <w:bookmarkStart w:id="241" w:name="_Toc140256112"/>
      <w:bookmarkStart w:id="242" w:name="_Toc140256113"/>
      <w:bookmarkStart w:id="243" w:name="_Toc140256114"/>
      <w:bookmarkStart w:id="244" w:name="_Toc140256115"/>
      <w:bookmarkStart w:id="245" w:name="_Toc140256116"/>
      <w:bookmarkStart w:id="246" w:name="_Toc143189598"/>
      <w:bookmarkEnd w:id="241"/>
      <w:bookmarkEnd w:id="242"/>
      <w:bookmarkEnd w:id="243"/>
      <w:bookmarkEnd w:id="244"/>
      <w:bookmarkEnd w:id="245"/>
      <w:r w:rsidR="00AC59A5" w:rsidRPr="00AC59A5">
        <w:lastRenderedPageBreak/>
        <w:t xml:space="preserve">Statement </w:t>
      </w:r>
      <w:r w:rsidR="00AC59A5">
        <w:t>of Loan Account</w:t>
      </w:r>
      <w:bookmarkEnd w:id="246"/>
    </w:p>
    <w:p w14:paraId="29E969F8" w14:textId="77777777" w:rsidR="004167C4" w:rsidRDefault="004167C4" w:rsidP="004167C4">
      <w:pPr>
        <w:pStyle w:val="Heading3"/>
      </w:pPr>
      <w:bookmarkStart w:id="247" w:name="_Toc143189599"/>
      <w:r>
        <w:t>S</w:t>
      </w:r>
      <w:r w:rsidRPr="00061B9D">
        <w:t>upported Sample Transaction and Case from Customer</w:t>
      </w:r>
      <w:bookmarkEnd w:id="247"/>
    </w:p>
    <w:p w14:paraId="231117B9" w14:textId="77777777" w:rsidR="00E21F83" w:rsidRDefault="00E21F83" w:rsidP="00E21F83"/>
    <w:p w14:paraId="235B94B0" w14:textId="7BD5DCF0" w:rsidR="003B2204" w:rsidRDefault="003B2204" w:rsidP="00E21F83">
      <w:r>
        <w:rPr>
          <w:lang w:val="en-US" w:bidi="th-TH"/>
        </w:rPr>
        <w:drawing>
          <wp:inline distT="0" distB="0" distL="0" distR="0" wp14:anchorId="7602AB82" wp14:editId="79644400">
            <wp:extent cx="6190918" cy="3651390"/>
            <wp:effectExtent l="19050" t="19050" r="19685" b="25400"/>
            <wp:docPr id="147412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6215113" cy="3665660"/>
                    </a:xfrm>
                    <a:prstGeom prst="rect">
                      <a:avLst/>
                    </a:prstGeom>
                    <a:noFill/>
                    <a:ln>
                      <a:solidFill>
                        <a:schemeClr val="tx1"/>
                      </a:solidFill>
                    </a:ln>
                  </pic:spPr>
                </pic:pic>
              </a:graphicData>
            </a:graphic>
          </wp:inline>
        </w:drawing>
      </w:r>
    </w:p>
    <w:p w14:paraId="34210BFA" w14:textId="163C4D28" w:rsidR="003B2204" w:rsidRDefault="003B2204" w:rsidP="00E21F83">
      <w:r>
        <w:rPr>
          <w:lang w:val="en-US" w:bidi="th-TH"/>
        </w:rPr>
        <w:lastRenderedPageBreak/>
        <w:drawing>
          <wp:inline distT="0" distB="0" distL="0" distR="0" wp14:anchorId="1FD51AC6" wp14:editId="093875A0">
            <wp:extent cx="6078082" cy="4206648"/>
            <wp:effectExtent l="19050" t="19050" r="18415" b="22860"/>
            <wp:docPr id="1373629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6088866" cy="4214112"/>
                    </a:xfrm>
                    <a:prstGeom prst="rect">
                      <a:avLst/>
                    </a:prstGeom>
                    <a:noFill/>
                    <a:ln>
                      <a:solidFill>
                        <a:schemeClr val="tx1"/>
                      </a:solidFill>
                    </a:ln>
                  </pic:spPr>
                </pic:pic>
              </a:graphicData>
            </a:graphic>
          </wp:inline>
        </w:drawing>
      </w:r>
    </w:p>
    <w:p w14:paraId="3DC1396D" w14:textId="77777777" w:rsidR="004167C4" w:rsidRDefault="004167C4" w:rsidP="00E21F83"/>
    <w:p w14:paraId="7B8D2A04" w14:textId="6A608F02" w:rsidR="00003CD3" w:rsidRDefault="00003CD3" w:rsidP="00E21F83">
      <w:r>
        <w:t>Example Multiple Drawdown:</w:t>
      </w:r>
    </w:p>
    <w:p w14:paraId="6D77A888" w14:textId="147A7B02" w:rsidR="00003CD3" w:rsidRDefault="004259A1" w:rsidP="00E21F83">
      <w:r w:rsidRPr="004259A1">
        <w:rPr>
          <w:lang w:val="en-US" w:bidi="th-TH"/>
        </w:rPr>
        <w:drawing>
          <wp:inline distT="0" distB="0" distL="0" distR="0" wp14:anchorId="10BF5825" wp14:editId="4E21C3B6">
            <wp:extent cx="5379885" cy="3847036"/>
            <wp:effectExtent l="19050" t="19050" r="11430" b="20320"/>
            <wp:docPr id="9434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9390" name=""/>
                    <pic:cNvPicPr/>
                  </pic:nvPicPr>
                  <pic:blipFill>
                    <a:blip r:embed="rId105"/>
                    <a:stretch>
                      <a:fillRect/>
                    </a:stretch>
                  </pic:blipFill>
                  <pic:spPr>
                    <a:xfrm>
                      <a:off x="0" y="0"/>
                      <a:ext cx="5382082" cy="3848607"/>
                    </a:xfrm>
                    <a:prstGeom prst="rect">
                      <a:avLst/>
                    </a:prstGeom>
                    <a:ln>
                      <a:solidFill>
                        <a:schemeClr val="tx1"/>
                      </a:solidFill>
                    </a:ln>
                  </pic:spPr>
                </pic:pic>
              </a:graphicData>
            </a:graphic>
          </wp:inline>
        </w:drawing>
      </w:r>
    </w:p>
    <w:p w14:paraId="06E91FD9" w14:textId="039B7C7A" w:rsidR="00AD05E5" w:rsidRDefault="00AD05E5" w:rsidP="00E21F83">
      <w:r>
        <w:lastRenderedPageBreak/>
        <w:t>Transaction code:</w:t>
      </w:r>
    </w:p>
    <w:p w14:paraId="1EDB1F4F" w14:textId="301F829B" w:rsidR="00AD05E5" w:rsidRDefault="00AD05E5" w:rsidP="00E21F83">
      <w:r w:rsidRPr="00DD2510">
        <w:rPr>
          <w:lang w:val="en-US" w:bidi="th-TH"/>
        </w:rPr>
        <w:drawing>
          <wp:inline distT="0" distB="0" distL="0" distR="0" wp14:anchorId="43E25438" wp14:editId="04BD1712">
            <wp:extent cx="6390005" cy="796290"/>
            <wp:effectExtent l="19050" t="19050" r="10795" b="22860"/>
            <wp:docPr id="49657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0879" name=""/>
                    <pic:cNvPicPr/>
                  </pic:nvPicPr>
                  <pic:blipFill>
                    <a:blip r:embed="rId106"/>
                    <a:stretch>
                      <a:fillRect/>
                    </a:stretch>
                  </pic:blipFill>
                  <pic:spPr>
                    <a:xfrm>
                      <a:off x="0" y="0"/>
                      <a:ext cx="6390005" cy="796290"/>
                    </a:xfrm>
                    <a:prstGeom prst="rect">
                      <a:avLst/>
                    </a:prstGeom>
                    <a:ln>
                      <a:solidFill>
                        <a:schemeClr val="tx1"/>
                      </a:solidFill>
                    </a:ln>
                  </pic:spPr>
                </pic:pic>
              </a:graphicData>
            </a:graphic>
          </wp:inline>
        </w:drawing>
      </w:r>
    </w:p>
    <w:p w14:paraId="2A212571" w14:textId="77777777" w:rsidR="00DA13A3" w:rsidRDefault="00DA13A3" w:rsidP="00E21F83"/>
    <w:p w14:paraId="7F34EF36" w14:textId="77777777" w:rsidR="00DA13A3" w:rsidRDefault="00DA13A3" w:rsidP="00DA13A3">
      <w:pPr>
        <w:ind w:left="426"/>
      </w:pPr>
      <w:r>
        <w:t>Note:</w:t>
      </w:r>
    </w:p>
    <w:p w14:paraId="19019CC0" w14:textId="77777777" w:rsidR="00430B25" w:rsidRPr="00430B25" w:rsidRDefault="00DA13A3">
      <w:pPr>
        <w:pStyle w:val="ListParagraph"/>
        <w:numPr>
          <w:ilvl w:val="0"/>
          <w:numId w:val="11"/>
        </w:numPr>
        <w:rPr>
          <w:lang w:val="en-US" w:bidi="th-TH"/>
        </w:rPr>
      </w:pPr>
      <w:r>
        <w:rPr>
          <w:lang w:val="en-US" w:bidi="th-TH"/>
        </w:rPr>
        <w:t>All report are integate with ECM as End of day Process. (PDF Format).</w:t>
      </w:r>
      <w:r w:rsidR="00430B25">
        <w:rPr>
          <w:lang w:val="en-US" w:bidi="th-TH"/>
        </w:rPr>
        <w:t xml:space="preserve"> </w:t>
      </w:r>
      <w:r w:rsidR="00430B25" w:rsidRPr="00430B25">
        <w:rPr>
          <w:lang w:val="en-US" w:bidi="th-TH"/>
        </w:rPr>
        <w:t>If ECM can not supported to store PDF report from symmetri CBS that no need to store in ECM.</w:t>
      </w:r>
    </w:p>
    <w:p w14:paraId="46C880EB" w14:textId="7F0CAC9B" w:rsidR="00DA13A3" w:rsidRPr="00430B25" w:rsidRDefault="00430B25">
      <w:pPr>
        <w:pStyle w:val="ListParagraph"/>
        <w:numPr>
          <w:ilvl w:val="0"/>
          <w:numId w:val="11"/>
        </w:numPr>
        <w:rPr>
          <w:lang w:val="en-US" w:bidi="th-TH"/>
        </w:rPr>
      </w:pPr>
      <w:r w:rsidRPr="00430B25">
        <w:rPr>
          <w:lang w:val="en-US" w:bidi="th-TH"/>
        </w:rPr>
        <w:t xml:space="preserve">Symmetri support  for retrieve  the historical  data for report.   </w:t>
      </w:r>
    </w:p>
    <w:p w14:paraId="4668C4E1" w14:textId="7D4726C7" w:rsidR="00AD05E5" w:rsidRPr="0072086F" w:rsidRDefault="001A4CB5">
      <w:pPr>
        <w:pStyle w:val="ListParagraph"/>
        <w:numPr>
          <w:ilvl w:val="0"/>
          <w:numId w:val="11"/>
        </w:numPr>
        <w:rPr>
          <w:lang w:val="en-US" w:bidi="th-TH"/>
        </w:rPr>
      </w:pPr>
      <w:r>
        <w:t>Searching criteria</w:t>
      </w:r>
      <w:r>
        <w:rPr>
          <w:lang w:val="en-US" w:bidi="th-TH"/>
        </w:rPr>
        <w:t xml:space="preserve"> i</w:t>
      </w:r>
      <w:r w:rsidR="00DA13A3" w:rsidRPr="00436F92">
        <w:rPr>
          <w:lang w:val="en-US" w:bidi="th-TH"/>
        </w:rPr>
        <w:t>f leave as blank need to show all the data that customer drawdown</w:t>
      </w:r>
      <w:r w:rsidR="00DA13A3">
        <w:rPr>
          <w:lang w:val="en-US" w:bidi="th-TH"/>
        </w:rPr>
        <w:t>.</w:t>
      </w:r>
    </w:p>
    <w:p w14:paraId="60131E80" w14:textId="77777777" w:rsidR="004167C4" w:rsidRDefault="004167C4" w:rsidP="00C1611A">
      <w:pPr>
        <w:pStyle w:val="Heading3"/>
      </w:pPr>
      <w:bookmarkStart w:id="248" w:name="_Toc143189600"/>
      <w:r>
        <w:t>Menu Modification</w:t>
      </w:r>
      <w:bookmarkEnd w:id="248"/>
    </w:p>
    <w:p w14:paraId="3927A121" w14:textId="14746D13" w:rsidR="001E2A4C" w:rsidRPr="001E2A4C" w:rsidRDefault="001E2A4C" w:rsidP="0072086F">
      <w:pPr>
        <w:ind w:left="720" w:firstLine="720"/>
      </w:pPr>
      <w:r w:rsidRPr="00DF3C4F">
        <w:t>Not Applicable.</w:t>
      </w:r>
    </w:p>
    <w:p w14:paraId="5885FA1A" w14:textId="77777777" w:rsidR="004167C4" w:rsidRDefault="004167C4" w:rsidP="004167C4">
      <w:pPr>
        <w:pStyle w:val="Heading3"/>
      </w:pPr>
      <w:bookmarkStart w:id="249" w:name="_Toc143189601"/>
      <w:r>
        <w:t>Screen Layout and Data Sheet</w:t>
      </w:r>
      <w:bookmarkEnd w:id="249"/>
    </w:p>
    <w:p w14:paraId="76A714DB" w14:textId="77777777" w:rsidR="001E2A4C" w:rsidRPr="00B643D7" w:rsidRDefault="001E2A4C" w:rsidP="001E2A4C">
      <w:pPr>
        <w:ind w:left="720" w:firstLine="720"/>
      </w:pPr>
      <w:r w:rsidRPr="00DF3C4F">
        <w:t>Not Applicable.</w:t>
      </w:r>
    </w:p>
    <w:p w14:paraId="7532CEAA" w14:textId="77777777" w:rsidR="001E2A4C" w:rsidRPr="001E2A4C" w:rsidRDefault="001E2A4C" w:rsidP="00C1611A"/>
    <w:p w14:paraId="29071255" w14:textId="3AE4BE12" w:rsidR="00CB3882" w:rsidRDefault="004167C4" w:rsidP="0072086F">
      <w:pPr>
        <w:pStyle w:val="Heading3"/>
      </w:pPr>
      <w:bookmarkStart w:id="250" w:name="_Toc143189602"/>
      <w:r>
        <w:t>To-be Process</w:t>
      </w:r>
      <w:bookmarkStart w:id="251" w:name="_Toc140256122"/>
      <w:bookmarkStart w:id="252" w:name="_Toc140256123"/>
      <w:bookmarkStart w:id="253" w:name="_Toc140256124"/>
      <w:bookmarkStart w:id="254" w:name="_Toc140256125"/>
      <w:bookmarkEnd w:id="250"/>
      <w:bookmarkEnd w:id="251"/>
      <w:bookmarkEnd w:id="252"/>
      <w:bookmarkEnd w:id="253"/>
      <w:bookmarkEnd w:id="254"/>
    </w:p>
    <w:tbl>
      <w:tblPr>
        <w:tblStyle w:val="TableGrid"/>
        <w:tblW w:w="0" w:type="auto"/>
        <w:tblInd w:w="355" w:type="dxa"/>
        <w:tblLook w:val="04A0" w:firstRow="1" w:lastRow="0" w:firstColumn="1" w:lastColumn="0" w:noHBand="0" w:noVBand="1"/>
      </w:tblPr>
      <w:tblGrid>
        <w:gridCol w:w="9360"/>
      </w:tblGrid>
      <w:tr w:rsidR="00F966A4" w14:paraId="4E6E639C" w14:textId="77777777" w:rsidTr="00F966A4">
        <w:tc>
          <w:tcPr>
            <w:tcW w:w="9360" w:type="dxa"/>
          </w:tcPr>
          <w:p w14:paraId="62C05BB7" w14:textId="77777777" w:rsidR="00F966A4" w:rsidRDefault="00F966A4" w:rsidP="00F966A4"/>
          <w:p w14:paraId="4B6D730A" w14:textId="77777777" w:rsidR="00F966A4" w:rsidRDefault="00F966A4" w:rsidP="00F966A4">
            <w:r>
              <w:rPr>
                <w:lang w:val="en-US" w:bidi="th-TH"/>
              </w:rPr>
              <w:drawing>
                <wp:inline distT="0" distB="0" distL="0" distR="0" wp14:anchorId="6BB098B9" wp14:editId="1E8161BE">
                  <wp:extent cx="4419005" cy="2407577"/>
                  <wp:effectExtent l="19050" t="19050" r="19685" b="12065"/>
                  <wp:docPr id="21" name="Picture 20">
                    <a:extLst xmlns:a="http://schemas.openxmlformats.org/drawingml/2006/main">
                      <a:ext uri="{FF2B5EF4-FFF2-40B4-BE49-F238E27FC236}">
                        <a16:creationId xmlns:a16="http://schemas.microsoft.com/office/drawing/2014/main" id="{934A901C-62A3-43CC-8434-AB0613A2A6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34A901C-62A3-43CC-8434-AB0613A2A603}"/>
                              </a:ext>
                            </a:extLst>
                          </pic:cNvPr>
                          <pic:cNvPicPr>
                            <a:picLocks noChangeAspect="1"/>
                          </pic:cNvPicPr>
                        </pic:nvPicPr>
                        <pic:blipFill>
                          <a:blip r:embed="rId107"/>
                          <a:stretch>
                            <a:fillRect/>
                          </a:stretch>
                        </pic:blipFill>
                        <pic:spPr>
                          <a:xfrm>
                            <a:off x="0" y="0"/>
                            <a:ext cx="4419005" cy="2407577"/>
                          </a:xfrm>
                          <a:prstGeom prst="rect">
                            <a:avLst/>
                          </a:prstGeom>
                          <a:ln>
                            <a:solidFill>
                              <a:schemeClr val="tx1"/>
                            </a:solidFill>
                          </a:ln>
                        </pic:spPr>
                      </pic:pic>
                    </a:graphicData>
                  </a:graphic>
                </wp:inline>
              </w:drawing>
            </w:r>
          </w:p>
          <w:p w14:paraId="6267AA63" w14:textId="77777777" w:rsidR="00F966A4" w:rsidRDefault="00F966A4" w:rsidP="00F966A4"/>
          <w:p w14:paraId="01726A83" w14:textId="77777777" w:rsidR="00F966A4" w:rsidRDefault="00F966A4" w:rsidP="00F966A4">
            <w:r>
              <w:rPr>
                <w:lang w:val="en-US" w:bidi="th-TH"/>
              </w:rPr>
              <w:lastRenderedPageBreak/>
              <w:drawing>
                <wp:inline distT="0" distB="0" distL="0" distR="0" wp14:anchorId="42237416" wp14:editId="74F92809">
                  <wp:extent cx="5565913" cy="2339643"/>
                  <wp:effectExtent l="19050" t="19050" r="15875" b="22860"/>
                  <wp:docPr id="22" name="Picture 21">
                    <a:extLst xmlns:a="http://schemas.openxmlformats.org/drawingml/2006/main">
                      <a:ext uri="{FF2B5EF4-FFF2-40B4-BE49-F238E27FC236}">
                        <a16:creationId xmlns:a16="http://schemas.microsoft.com/office/drawing/2014/main" id="{D64F2679-FC39-4E6C-8CD5-A788FDC4C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64F2679-FC39-4E6C-8CD5-A788FDC4C560}"/>
                              </a:ext>
                            </a:extLst>
                          </pic:cNvPr>
                          <pic:cNvPicPr>
                            <a:picLocks noChangeAspect="1"/>
                          </pic:cNvPicPr>
                        </pic:nvPicPr>
                        <pic:blipFill>
                          <a:blip r:embed="rId108"/>
                          <a:stretch>
                            <a:fillRect/>
                          </a:stretch>
                        </pic:blipFill>
                        <pic:spPr>
                          <a:xfrm>
                            <a:off x="0" y="0"/>
                            <a:ext cx="5578659" cy="2345001"/>
                          </a:xfrm>
                          <a:prstGeom prst="rect">
                            <a:avLst/>
                          </a:prstGeom>
                          <a:ln>
                            <a:solidFill>
                              <a:schemeClr val="tx1"/>
                            </a:solidFill>
                          </a:ln>
                        </pic:spPr>
                      </pic:pic>
                    </a:graphicData>
                  </a:graphic>
                </wp:inline>
              </w:drawing>
            </w:r>
          </w:p>
          <w:p w14:paraId="2ECFAD8E" w14:textId="77777777" w:rsidR="00F966A4" w:rsidRDefault="00F966A4" w:rsidP="00F966A4"/>
          <w:p w14:paraId="03721012" w14:textId="77777777" w:rsidR="00F966A4" w:rsidRDefault="00F966A4" w:rsidP="00F966A4">
            <w:r>
              <w:rPr>
                <w:lang w:val="en-US" w:bidi="th-TH"/>
              </w:rPr>
              <w:drawing>
                <wp:inline distT="0" distB="0" distL="0" distR="0" wp14:anchorId="4B861BD9" wp14:editId="65B355DE">
                  <wp:extent cx="5565775" cy="2345667"/>
                  <wp:effectExtent l="19050" t="19050" r="15875" b="17145"/>
                  <wp:docPr id="23" name="Picture 22">
                    <a:extLst xmlns:a="http://schemas.openxmlformats.org/drawingml/2006/main">
                      <a:ext uri="{FF2B5EF4-FFF2-40B4-BE49-F238E27FC236}">
                        <a16:creationId xmlns:a16="http://schemas.microsoft.com/office/drawing/2014/main" id="{F9659000-8AF2-4D5C-8231-E60DEF20E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F9659000-8AF2-4D5C-8231-E60DEF20E597}"/>
                              </a:ext>
                            </a:extLst>
                          </pic:cNvPr>
                          <pic:cNvPicPr>
                            <a:picLocks noChangeAspect="1"/>
                          </pic:cNvPicPr>
                        </pic:nvPicPr>
                        <pic:blipFill>
                          <a:blip r:embed="rId109"/>
                          <a:stretch>
                            <a:fillRect/>
                          </a:stretch>
                        </pic:blipFill>
                        <pic:spPr>
                          <a:xfrm>
                            <a:off x="0" y="0"/>
                            <a:ext cx="5572677" cy="2348576"/>
                          </a:xfrm>
                          <a:prstGeom prst="rect">
                            <a:avLst/>
                          </a:prstGeom>
                          <a:ln>
                            <a:solidFill>
                              <a:schemeClr val="tx1"/>
                            </a:solidFill>
                          </a:ln>
                        </pic:spPr>
                      </pic:pic>
                    </a:graphicData>
                  </a:graphic>
                </wp:inline>
              </w:drawing>
            </w:r>
          </w:p>
          <w:p w14:paraId="5EE9E7CC" w14:textId="543D377A" w:rsidR="00F966A4" w:rsidRDefault="00F966A4" w:rsidP="00F966A4"/>
        </w:tc>
      </w:tr>
    </w:tbl>
    <w:p w14:paraId="7A9004DB" w14:textId="77777777" w:rsidR="00F966A4" w:rsidRDefault="00F966A4" w:rsidP="00F966A4"/>
    <w:p w14:paraId="4F133BA9" w14:textId="77777777" w:rsidR="00F966A4" w:rsidRPr="00F966A4" w:rsidRDefault="00F966A4" w:rsidP="00F966A4"/>
    <w:tbl>
      <w:tblPr>
        <w:tblStyle w:val="TableGrid"/>
        <w:tblW w:w="0" w:type="auto"/>
        <w:jc w:val="center"/>
        <w:tblLook w:val="04A0" w:firstRow="1" w:lastRow="0" w:firstColumn="1" w:lastColumn="0" w:noHBand="0" w:noVBand="1"/>
      </w:tblPr>
      <w:tblGrid>
        <w:gridCol w:w="3103"/>
        <w:gridCol w:w="6230"/>
      </w:tblGrid>
      <w:tr w:rsidR="00CB3882" w14:paraId="6A279D86" w14:textId="77777777" w:rsidTr="00C52342">
        <w:trPr>
          <w:jc w:val="center"/>
        </w:trPr>
        <w:tc>
          <w:tcPr>
            <w:tcW w:w="3103" w:type="dxa"/>
            <w:shd w:val="clear" w:color="auto" w:fill="CCECFF"/>
          </w:tcPr>
          <w:p w14:paraId="7DE9176D" w14:textId="77777777" w:rsidR="00CB3882" w:rsidRDefault="00CB3882" w:rsidP="00C52342">
            <w:r>
              <w:t>Paper size</w:t>
            </w:r>
          </w:p>
        </w:tc>
        <w:tc>
          <w:tcPr>
            <w:tcW w:w="6230" w:type="dxa"/>
          </w:tcPr>
          <w:p w14:paraId="7234AEED" w14:textId="77777777" w:rsidR="00CB3882" w:rsidRDefault="00CB3882" w:rsidP="00C52342">
            <w:r>
              <w:t>A4</w:t>
            </w:r>
          </w:p>
        </w:tc>
      </w:tr>
      <w:tr w:rsidR="00CB3882" w14:paraId="17C52323" w14:textId="77777777" w:rsidTr="00C52342">
        <w:trPr>
          <w:jc w:val="center"/>
        </w:trPr>
        <w:tc>
          <w:tcPr>
            <w:tcW w:w="3103" w:type="dxa"/>
            <w:shd w:val="clear" w:color="auto" w:fill="CCECFF"/>
          </w:tcPr>
          <w:p w14:paraId="0CD31F62" w14:textId="77777777" w:rsidR="00CB3882" w:rsidRDefault="00CB3882" w:rsidP="00C52342">
            <w:r>
              <w:t>Reprinting require</w:t>
            </w:r>
          </w:p>
        </w:tc>
        <w:tc>
          <w:tcPr>
            <w:tcW w:w="6230" w:type="dxa"/>
          </w:tcPr>
          <w:p w14:paraId="1A67B631" w14:textId="77777777" w:rsidR="00CB3882" w:rsidRDefault="00CB3882" w:rsidP="00C52342">
            <w:r w:rsidRPr="00083336">
              <w:t>Reprint</w:t>
            </w:r>
          </w:p>
        </w:tc>
      </w:tr>
      <w:tr w:rsidR="00CB3882" w14:paraId="2059D15D" w14:textId="77777777" w:rsidTr="00C52342">
        <w:trPr>
          <w:jc w:val="center"/>
        </w:trPr>
        <w:tc>
          <w:tcPr>
            <w:tcW w:w="3103" w:type="dxa"/>
            <w:shd w:val="clear" w:color="auto" w:fill="CCECFF"/>
          </w:tcPr>
          <w:p w14:paraId="00E1A513" w14:textId="77777777" w:rsidR="00CB3882" w:rsidRDefault="00CB3882" w:rsidP="00C52342">
            <w:r>
              <w:t>Searching criteria</w:t>
            </w:r>
          </w:p>
        </w:tc>
        <w:tc>
          <w:tcPr>
            <w:tcW w:w="6230" w:type="dxa"/>
          </w:tcPr>
          <w:p w14:paraId="6B867595" w14:textId="6946FD1E" w:rsidR="00830410" w:rsidRDefault="00CB3882" w:rsidP="00111D9F">
            <w:r w:rsidRPr="00083336">
              <w:t xml:space="preserve">Branch Name/No., Customer name, </w:t>
            </w:r>
            <w:r w:rsidR="00CB365A">
              <w:t>Customer ID,</w:t>
            </w:r>
            <w:r w:rsidR="003E6590">
              <w:t>Project code  (Credit limit number)</w:t>
            </w:r>
            <w:r w:rsidRPr="00083336">
              <w:t xml:space="preserve">, </w:t>
            </w:r>
            <w:r>
              <w:t>Loan Account No.</w:t>
            </w:r>
            <w:r w:rsidR="00111D9F">
              <w:t>,</w:t>
            </w:r>
            <w:r w:rsidR="00A76DB7">
              <w:t xml:space="preserve"> DrawDown number</w:t>
            </w:r>
            <w:r w:rsidRPr="00083336">
              <w:t xml:space="preserve">, </w:t>
            </w:r>
            <w:r w:rsidR="00830410">
              <w:t xml:space="preserve">From date – To date (if leave as </w:t>
            </w:r>
            <w:r w:rsidR="005547EF" w:rsidRPr="005547EF">
              <w:t>blank</w:t>
            </w:r>
            <w:r w:rsidR="005547EF">
              <w:rPr>
                <w:rFonts w:hint="cs"/>
                <w:cs/>
                <w:lang w:bidi="th-TH"/>
              </w:rPr>
              <w:t xml:space="preserve"> </w:t>
            </w:r>
            <w:r w:rsidR="005547EF">
              <w:rPr>
                <w:lang w:val="en-US" w:bidi="th-TH"/>
              </w:rPr>
              <w:t>need to show all the data that customer drawdown</w:t>
            </w:r>
            <w:r w:rsidR="00830410">
              <w:t>)</w:t>
            </w:r>
          </w:p>
        </w:tc>
      </w:tr>
      <w:tr w:rsidR="001A334D" w14:paraId="148F95D8" w14:textId="77777777" w:rsidTr="00C52342">
        <w:trPr>
          <w:jc w:val="center"/>
        </w:trPr>
        <w:tc>
          <w:tcPr>
            <w:tcW w:w="3103" w:type="dxa"/>
            <w:shd w:val="clear" w:color="auto" w:fill="CCECFF"/>
          </w:tcPr>
          <w:p w14:paraId="43DBDD38" w14:textId="4B3633F3" w:rsidR="001A334D" w:rsidRDefault="001A334D" w:rsidP="001A334D">
            <w:r w:rsidRPr="00C411A0">
              <w:rPr>
                <w:lang w:val="en-US" w:bidi="th-TH"/>
              </w:rPr>
              <w:t>Generation Frequency</w:t>
            </w:r>
          </w:p>
        </w:tc>
        <w:tc>
          <w:tcPr>
            <w:tcW w:w="6230" w:type="dxa"/>
          </w:tcPr>
          <w:p w14:paraId="64C27F03" w14:textId="4C190BC2" w:rsidR="001A334D" w:rsidRPr="00083336" w:rsidRDefault="004B7D53" w:rsidP="001A334D">
            <w:r w:rsidRPr="004B7D53">
              <w:t>Online, On request</w:t>
            </w:r>
          </w:p>
        </w:tc>
      </w:tr>
      <w:tr w:rsidR="001A334D" w14:paraId="457AF8FA" w14:textId="77777777" w:rsidTr="00C52342">
        <w:trPr>
          <w:jc w:val="center"/>
        </w:trPr>
        <w:tc>
          <w:tcPr>
            <w:tcW w:w="3103" w:type="dxa"/>
            <w:shd w:val="clear" w:color="auto" w:fill="CCECFF"/>
          </w:tcPr>
          <w:p w14:paraId="2E4933F5" w14:textId="7973D84D" w:rsidR="001A334D" w:rsidRDefault="001A334D" w:rsidP="001A334D">
            <w:r>
              <w:rPr>
                <w:lang w:val="en-US" w:bidi="th-TH"/>
              </w:rPr>
              <w:t>Report Purpose</w:t>
            </w:r>
          </w:p>
        </w:tc>
        <w:tc>
          <w:tcPr>
            <w:tcW w:w="6230" w:type="dxa"/>
          </w:tcPr>
          <w:p w14:paraId="495B0FD3" w14:textId="717D983E" w:rsidR="001A334D" w:rsidRPr="00083336" w:rsidRDefault="004B7D53" w:rsidP="001A334D">
            <w:r>
              <w:t>T</w:t>
            </w:r>
            <w:r w:rsidRPr="004B7D53">
              <w:t>o display the movement of the particular loan account number. All payments (principal, interest, etc.)</w:t>
            </w:r>
          </w:p>
        </w:tc>
      </w:tr>
      <w:tr w:rsidR="001A334D" w14:paraId="7F7F7B19" w14:textId="77777777" w:rsidTr="00C52342">
        <w:trPr>
          <w:jc w:val="center"/>
        </w:trPr>
        <w:tc>
          <w:tcPr>
            <w:tcW w:w="3103" w:type="dxa"/>
            <w:shd w:val="clear" w:color="auto" w:fill="CCECFF"/>
          </w:tcPr>
          <w:p w14:paraId="1B3D307D" w14:textId="6C3DF8CE" w:rsidR="001A334D" w:rsidRDefault="001A334D" w:rsidP="001A334D">
            <w:r w:rsidRPr="00C411A0">
              <w:rPr>
                <w:lang w:val="en-US" w:bidi="th-TH"/>
              </w:rPr>
              <w:t>Actual Owner</w:t>
            </w:r>
          </w:p>
        </w:tc>
        <w:tc>
          <w:tcPr>
            <w:tcW w:w="6230" w:type="dxa"/>
          </w:tcPr>
          <w:p w14:paraId="1579DF7D" w14:textId="6626107B" w:rsidR="001A334D" w:rsidRPr="00083336" w:rsidRDefault="004B7D53" w:rsidP="001A334D">
            <w:r w:rsidRPr="004B7D53">
              <w:t>Lending</w:t>
            </w:r>
          </w:p>
        </w:tc>
      </w:tr>
    </w:tbl>
    <w:p w14:paraId="404151E8" w14:textId="77777777" w:rsidR="00CB3882" w:rsidRDefault="00CB3882" w:rsidP="00E21F83"/>
    <w:tbl>
      <w:tblPr>
        <w:tblW w:w="10053" w:type="dxa"/>
        <w:tblLook w:val="04A0" w:firstRow="1" w:lastRow="0" w:firstColumn="1" w:lastColumn="0" w:noHBand="0" w:noVBand="1"/>
      </w:tblPr>
      <w:tblGrid>
        <w:gridCol w:w="2689"/>
        <w:gridCol w:w="2835"/>
        <w:gridCol w:w="2551"/>
        <w:gridCol w:w="1978"/>
      </w:tblGrid>
      <w:tr w:rsidR="00335401" w:rsidRPr="00A4517A" w14:paraId="2729DA4D" w14:textId="77777777" w:rsidTr="0072086F">
        <w:trPr>
          <w:trHeight w:val="290"/>
        </w:trPr>
        <w:tc>
          <w:tcPr>
            <w:tcW w:w="5524" w:type="dxa"/>
            <w:gridSpan w:val="2"/>
            <w:tcBorders>
              <w:top w:val="single" w:sz="4" w:space="0" w:color="auto"/>
              <w:left w:val="single" w:sz="4" w:space="0" w:color="auto"/>
              <w:bottom w:val="single" w:sz="4" w:space="0" w:color="auto"/>
              <w:right w:val="single" w:sz="4" w:space="0" w:color="auto"/>
            </w:tcBorders>
            <w:shd w:val="clear" w:color="000000" w:fill="8EA9DB"/>
            <w:hideMark/>
          </w:tcPr>
          <w:p w14:paraId="450B86F9" w14:textId="6022CDBC"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Report Title: Statement of loan account</w:t>
            </w:r>
          </w:p>
        </w:tc>
        <w:tc>
          <w:tcPr>
            <w:tcW w:w="2551" w:type="dxa"/>
            <w:tcBorders>
              <w:top w:val="single" w:sz="4" w:space="0" w:color="auto"/>
              <w:left w:val="single" w:sz="4" w:space="0" w:color="auto"/>
              <w:bottom w:val="single" w:sz="4" w:space="0" w:color="auto"/>
              <w:right w:val="single" w:sz="4" w:space="0" w:color="auto"/>
            </w:tcBorders>
            <w:shd w:val="clear" w:color="000000" w:fill="8EA9DB"/>
            <w:hideMark/>
          </w:tcPr>
          <w:p w14:paraId="0919132D" w14:textId="116AB0C1"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Report Title: Loan Statement</w:t>
            </w:r>
          </w:p>
        </w:tc>
        <w:tc>
          <w:tcPr>
            <w:tcW w:w="1978" w:type="dxa"/>
            <w:vMerge w:val="restart"/>
            <w:tcBorders>
              <w:top w:val="single" w:sz="4" w:space="0" w:color="auto"/>
              <w:left w:val="single" w:sz="4" w:space="0" w:color="auto"/>
              <w:bottom w:val="single" w:sz="4" w:space="0" w:color="auto"/>
              <w:right w:val="single" w:sz="4" w:space="0" w:color="auto"/>
            </w:tcBorders>
            <w:shd w:val="clear" w:color="000000" w:fill="D9E1F2"/>
            <w:noWrap/>
            <w:hideMark/>
          </w:tcPr>
          <w:p w14:paraId="22014E69" w14:textId="77777777" w:rsidR="00335401" w:rsidRPr="0072086F" w:rsidRDefault="00335401"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335401" w:rsidRPr="00A4517A" w14:paraId="78B9D059" w14:textId="77777777" w:rsidTr="00634D13">
        <w:trPr>
          <w:trHeight w:val="290"/>
        </w:trPr>
        <w:tc>
          <w:tcPr>
            <w:tcW w:w="2689" w:type="dxa"/>
            <w:tcBorders>
              <w:top w:val="nil"/>
              <w:left w:val="single" w:sz="4" w:space="0" w:color="auto"/>
              <w:bottom w:val="single" w:sz="4" w:space="0" w:color="auto"/>
              <w:right w:val="single" w:sz="4" w:space="0" w:color="auto"/>
            </w:tcBorders>
            <w:shd w:val="clear" w:color="000000" w:fill="D9E1F2"/>
            <w:noWrap/>
            <w:hideMark/>
          </w:tcPr>
          <w:p w14:paraId="0BA892BE" w14:textId="7777777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Exim Field:</w:t>
            </w:r>
          </w:p>
        </w:tc>
        <w:tc>
          <w:tcPr>
            <w:tcW w:w="2835" w:type="dxa"/>
            <w:tcBorders>
              <w:top w:val="single" w:sz="4" w:space="0" w:color="auto"/>
              <w:left w:val="nil"/>
              <w:bottom w:val="single" w:sz="4" w:space="0" w:color="auto"/>
              <w:right w:val="single" w:sz="4" w:space="0" w:color="auto"/>
            </w:tcBorders>
            <w:shd w:val="clear" w:color="000000" w:fill="D9E1F2"/>
          </w:tcPr>
          <w:p w14:paraId="1FF23402" w14:textId="20FBDA6C" w:rsidR="00335401" w:rsidRPr="0072086F" w:rsidRDefault="00335401" w:rsidP="00A4517A">
            <w:pPr>
              <w:rPr>
                <w:rFonts w:eastAsia="Times New Roman"/>
                <w:noProof w:val="0"/>
                <w:color w:val="000000"/>
                <w:lang w:val="en-US" w:bidi="th-TH"/>
              </w:rPr>
            </w:pPr>
            <w:r w:rsidRPr="00A4517A">
              <w:rPr>
                <w:rFonts w:eastAsia="Times New Roman"/>
                <w:noProof w:val="0"/>
                <w:color w:val="000000"/>
                <w:lang w:val="en-US" w:bidi="th-TH"/>
              </w:rPr>
              <w:t>Description/Formular</w:t>
            </w:r>
          </w:p>
        </w:tc>
        <w:tc>
          <w:tcPr>
            <w:tcW w:w="2551" w:type="dxa"/>
            <w:tcBorders>
              <w:top w:val="nil"/>
              <w:left w:val="single" w:sz="4" w:space="0" w:color="auto"/>
              <w:bottom w:val="single" w:sz="4" w:space="0" w:color="auto"/>
              <w:right w:val="single" w:sz="4" w:space="0" w:color="auto"/>
            </w:tcBorders>
            <w:shd w:val="clear" w:color="000000" w:fill="D9E1F2"/>
            <w:noWrap/>
            <w:hideMark/>
          </w:tcPr>
          <w:p w14:paraId="5D124389" w14:textId="6645D466"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CBS9 Field:</w:t>
            </w:r>
          </w:p>
        </w:tc>
        <w:tc>
          <w:tcPr>
            <w:tcW w:w="1978" w:type="dxa"/>
            <w:vMerge/>
            <w:tcBorders>
              <w:top w:val="single" w:sz="4" w:space="0" w:color="auto"/>
              <w:left w:val="single" w:sz="4" w:space="0" w:color="auto"/>
              <w:bottom w:val="single" w:sz="4" w:space="0" w:color="auto"/>
              <w:right w:val="single" w:sz="4" w:space="0" w:color="auto"/>
            </w:tcBorders>
            <w:hideMark/>
          </w:tcPr>
          <w:p w14:paraId="20B5C7AC" w14:textId="77777777" w:rsidR="00335401" w:rsidRPr="0072086F" w:rsidRDefault="00335401" w:rsidP="00A4517A">
            <w:pPr>
              <w:rPr>
                <w:rFonts w:eastAsia="Times New Roman"/>
                <w:noProof w:val="0"/>
                <w:color w:val="000000"/>
                <w:lang w:val="en-US" w:bidi="th-TH"/>
              </w:rPr>
            </w:pPr>
          </w:p>
        </w:tc>
      </w:tr>
      <w:tr w:rsidR="00335401" w:rsidRPr="00A4517A" w14:paraId="6409C967" w14:textId="77777777" w:rsidTr="00634D13">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hideMark/>
          </w:tcPr>
          <w:p w14:paraId="0B7ACF63" w14:textId="24A2DBF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lastRenderedPageBreak/>
              <w:t xml:space="preserve">From date – To date </w:t>
            </w:r>
          </w:p>
        </w:tc>
        <w:tc>
          <w:tcPr>
            <w:tcW w:w="2835" w:type="dxa"/>
            <w:tcBorders>
              <w:top w:val="single" w:sz="4" w:space="0" w:color="auto"/>
              <w:left w:val="single" w:sz="4" w:space="0" w:color="auto"/>
              <w:bottom w:val="single" w:sz="4" w:space="0" w:color="auto"/>
              <w:right w:val="single" w:sz="4" w:space="0" w:color="auto"/>
            </w:tcBorders>
          </w:tcPr>
          <w:p w14:paraId="11A98A8B" w14:textId="3C7D81F6" w:rsidR="00335401" w:rsidRPr="0072086F" w:rsidRDefault="00A4517A" w:rsidP="00A4517A">
            <w:pPr>
              <w:rPr>
                <w:rFonts w:eastAsia="Times New Roman"/>
                <w:noProof w:val="0"/>
                <w:color w:val="000000"/>
                <w:lang w:val="en-US" w:bidi="th-TH"/>
              </w:rPr>
            </w:pPr>
            <w:r w:rsidRPr="0072086F">
              <w:rPr>
                <w:rFonts w:eastAsia="Times New Roman"/>
                <w:noProof w:val="0"/>
                <w:color w:val="000000"/>
                <w:lang w:val="en-US" w:bidi="th-TH"/>
              </w:rPr>
              <w:t>From date to date (if leave as blank need to show all the data that customer drawdown)</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0172AF8F" w14:textId="26E23C41"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single" w:sz="4" w:space="0" w:color="auto"/>
              <w:left w:val="single" w:sz="4" w:space="0" w:color="auto"/>
              <w:bottom w:val="single" w:sz="4" w:space="0" w:color="auto"/>
              <w:right w:val="single" w:sz="4" w:space="0" w:color="auto"/>
            </w:tcBorders>
            <w:shd w:val="clear" w:color="auto" w:fill="auto"/>
            <w:noWrap/>
            <w:hideMark/>
          </w:tcPr>
          <w:p w14:paraId="27C5A2F8" w14:textId="7777777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1805760229"/>
                <w:placeholder>
                  <w:docPart w:val="0598FBE85B144CCFBB9DCA4A846D1D8D"/>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335401" w:rsidRPr="00A4517A" w14:paraId="4D0606E5" w14:textId="77777777" w:rsidTr="00634D13">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hideMark/>
          </w:tcPr>
          <w:p w14:paraId="66805A6E" w14:textId="7777777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Page</w:t>
            </w:r>
          </w:p>
        </w:tc>
        <w:tc>
          <w:tcPr>
            <w:tcW w:w="2835" w:type="dxa"/>
            <w:tcBorders>
              <w:top w:val="single" w:sz="4" w:space="0" w:color="auto"/>
              <w:left w:val="nil"/>
              <w:bottom w:val="single" w:sz="4" w:space="0" w:color="auto"/>
              <w:right w:val="single" w:sz="4" w:space="0" w:color="auto"/>
            </w:tcBorders>
          </w:tcPr>
          <w:p w14:paraId="71BF6C3A" w14:textId="77777777" w:rsidR="00335401" w:rsidRPr="0072086F" w:rsidRDefault="00335401" w:rsidP="00A4517A">
            <w:pPr>
              <w:rPr>
                <w:rFonts w:eastAsia="Times New Roman"/>
                <w:noProof w:val="0"/>
                <w:color w:val="000000"/>
                <w:lang w:val="en-US" w:bidi="th-TH"/>
              </w:rPr>
            </w:pP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651A2698" w14:textId="3034B98F"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single" w:sz="4" w:space="0" w:color="auto"/>
              <w:left w:val="nil"/>
              <w:bottom w:val="single" w:sz="4" w:space="0" w:color="auto"/>
              <w:right w:val="single" w:sz="4" w:space="0" w:color="auto"/>
            </w:tcBorders>
            <w:shd w:val="clear" w:color="auto" w:fill="auto"/>
            <w:noWrap/>
            <w:hideMark/>
          </w:tcPr>
          <w:p w14:paraId="37477FFE"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244803030"/>
                <w:placeholder>
                  <w:docPart w:val="5E305242978649889FFD9C988010924F"/>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358B9A7D"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7B434DF0" w14:textId="7777777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Date / Time</w:t>
            </w:r>
          </w:p>
        </w:tc>
        <w:tc>
          <w:tcPr>
            <w:tcW w:w="2835" w:type="dxa"/>
            <w:tcBorders>
              <w:top w:val="single" w:sz="4" w:space="0" w:color="auto"/>
              <w:left w:val="nil"/>
              <w:bottom w:val="single" w:sz="4" w:space="0" w:color="auto"/>
              <w:right w:val="single" w:sz="4" w:space="0" w:color="auto"/>
            </w:tcBorders>
          </w:tcPr>
          <w:p w14:paraId="5E3B3FB6" w14:textId="77777777" w:rsidR="00335401" w:rsidRPr="0072086F" w:rsidRDefault="00335401" w:rsidP="00A4517A">
            <w:pPr>
              <w:rPr>
                <w:rFonts w:eastAsia="Times New Roman"/>
                <w:noProof w:val="0"/>
                <w:color w:val="000000"/>
                <w:lang w:val="en-US" w:bidi="th-TH"/>
              </w:rPr>
            </w:pPr>
          </w:p>
        </w:tc>
        <w:tc>
          <w:tcPr>
            <w:tcW w:w="2551" w:type="dxa"/>
            <w:tcBorders>
              <w:top w:val="nil"/>
              <w:left w:val="single" w:sz="4" w:space="0" w:color="auto"/>
              <w:bottom w:val="single" w:sz="4" w:space="0" w:color="auto"/>
              <w:right w:val="single" w:sz="4" w:space="0" w:color="auto"/>
            </w:tcBorders>
            <w:shd w:val="clear" w:color="auto" w:fill="auto"/>
            <w:noWrap/>
            <w:hideMark/>
          </w:tcPr>
          <w:p w14:paraId="6011ECB7" w14:textId="57A7DFA2"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2AB3247D"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918320407"/>
                <w:placeholder>
                  <w:docPart w:val="51D126A6269F448B83080AB6588064E3"/>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36AC8042"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47B28766" w14:textId="07820C7D"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xml:space="preserve">Export -Import Bank of Thailand </w:t>
            </w:r>
          </w:p>
        </w:tc>
        <w:tc>
          <w:tcPr>
            <w:tcW w:w="2835" w:type="dxa"/>
            <w:tcBorders>
              <w:top w:val="single" w:sz="4" w:space="0" w:color="auto"/>
              <w:left w:val="nil"/>
              <w:bottom w:val="single" w:sz="4" w:space="0" w:color="auto"/>
              <w:right w:val="single" w:sz="4" w:space="0" w:color="auto"/>
            </w:tcBorders>
          </w:tcPr>
          <w:p w14:paraId="2C8AF2F5" w14:textId="332A9850" w:rsidR="00335401" w:rsidRPr="0072086F" w:rsidRDefault="00E3679C" w:rsidP="00A4517A">
            <w:pPr>
              <w:rPr>
                <w:rFonts w:eastAsia="Times New Roman"/>
                <w:noProof w:val="0"/>
                <w:color w:val="000000"/>
                <w:lang w:val="en-US" w:bidi="th-TH"/>
              </w:rPr>
            </w:pPr>
            <w:r w:rsidRPr="0072086F">
              <w:rPr>
                <w:rFonts w:eastAsia="Times New Roman"/>
                <w:noProof w:val="0"/>
                <w:color w:val="000000"/>
                <w:lang w:val="en-US" w:bidi="th-TH"/>
              </w:rPr>
              <w:t>Show according to search conditions</w:t>
            </w:r>
          </w:p>
        </w:tc>
        <w:tc>
          <w:tcPr>
            <w:tcW w:w="2551" w:type="dxa"/>
            <w:tcBorders>
              <w:top w:val="nil"/>
              <w:left w:val="single" w:sz="4" w:space="0" w:color="auto"/>
              <w:bottom w:val="single" w:sz="4" w:space="0" w:color="auto"/>
              <w:right w:val="single" w:sz="4" w:space="0" w:color="auto"/>
            </w:tcBorders>
            <w:shd w:val="clear" w:color="auto" w:fill="auto"/>
            <w:noWrap/>
            <w:hideMark/>
          </w:tcPr>
          <w:p w14:paraId="270133AA" w14:textId="22081E9B"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7427D1E7"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229037938"/>
                <w:placeholder>
                  <w:docPart w:val="CE4CE839C88A45969D5E647520564A49"/>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5009FFE8"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12C128D7" w14:textId="7777777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Loan system</w:t>
            </w:r>
          </w:p>
        </w:tc>
        <w:tc>
          <w:tcPr>
            <w:tcW w:w="2835" w:type="dxa"/>
            <w:tcBorders>
              <w:top w:val="single" w:sz="4" w:space="0" w:color="auto"/>
              <w:left w:val="nil"/>
              <w:bottom w:val="single" w:sz="4" w:space="0" w:color="auto"/>
              <w:right w:val="single" w:sz="4" w:space="0" w:color="auto"/>
            </w:tcBorders>
          </w:tcPr>
          <w:p w14:paraId="6F934D34" w14:textId="77777777" w:rsidR="00335401" w:rsidRPr="0072086F" w:rsidRDefault="00335401" w:rsidP="00A4517A">
            <w:pPr>
              <w:rPr>
                <w:rFonts w:eastAsia="Times New Roman"/>
                <w:noProof w:val="0"/>
                <w:color w:val="000000"/>
                <w:lang w:val="en-US" w:bidi="th-TH"/>
              </w:rPr>
            </w:pPr>
          </w:p>
        </w:tc>
        <w:tc>
          <w:tcPr>
            <w:tcW w:w="2551" w:type="dxa"/>
            <w:tcBorders>
              <w:top w:val="nil"/>
              <w:left w:val="single" w:sz="4" w:space="0" w:color="auto"/>
              <w:bottom w:val="single" w:sz="4" w:space="0" w:color="auto"/>
              <w:right w:val="single" w:sz="4" w:space="0" w:color="auto"/>
            </w:tcBorders>
            <w:shd w:val="clear" w:color="auto" w:fill="auto"/>
            <w:noWrap/>
            <w:hideMark/>
          </w:tcPr>
          <w:p w14:paraId="174870D0" w14:textId="699761E4"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511C9196"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900735267"/>
                <w:placeholder>
                  <w:docPart w:val="303F0FD069F64C19818FE30C2CD5E182"/>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4E389C15"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2AAB4E02" w14:textId="7777777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Program</w:t>
            </w:r>
          </w:p>
        </w:tc>
        <w:tc>
          <w:tcPr>
            <w:tcW w:w="2835" w:type="dxa"/>
            <w:tcBorders>
              <w:top w:val="single" w:sz="4" w:space="0" w:color="auto"/>
              <w:left w:val="nil"/>
              <w:bottom w:val="single" w:sz="4" w:space="0" w:color="auto"/>
              <w:right w:val="single" w:sz="4" w:space="0" w:color="auto"/>
            </w:tcBorders>
          </w:tcPr>
          <w:p w14:paraId="53DF0E4C" w14:textId="77777777" w:rsidR="00335401" w:rsidRPr="0072086F" w:rsidRDefault="00335401" w:rsidP="00A4517A">
            <w:pPr>
              <w:rPr>
                <w:rFonts w:eastAsia="Times New Roman"/>
                <w:noProof w:val="0"/>
                <w:color w:val="000000"/>
                <w:lang w:val="en-US" w:bidi="th-TH"/>
              </w:rPr>
            </w:pPr>
          </w:p>
        </w:tc>
        <w:tc>
          <w:tcPr>
            <w:tcW w:w="2551" w:type="dxa"/>
            <w:tcBorders>
              <w:top w:val="nil"/>
              <w:left w:val="single" w:sz="4" w:space="0" w:color="auto"/>
              <w:bottom w:val="single" w:sz="4" w:space="0" w:color="auto"/>
              <w:right w:val="single" w:sz="4" w:space="0" w:color="auto"/>
            </w:tcBorders>
            <w:shd w:val="clear" w:color="auto" w:fill="auto"/>
            <w:noWrap/>
            <w:hideMark/>
          </w:tcPr>
          <w:p w14:paraId="08DC7DB1" w14:textId="0105BAE2"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0DCEB669"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342301892"/>
                <w:placeholder>
                  <w:docPart w:val="935BD1806F954D66903D1E617AE83E07"/>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28230477"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6CC8A579" w14:textId="7777777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User</w:t>
            </w:r>
          </w:p>
        </w:tc>
        <w:tc>
          <w:tcPr>
            <w:tcW w:w="2835" w:type="dxa"/>
            <w:tcBorders>
              <w:top w:val="single" w:sz="4" w:space="0" w:color="auto"/>
              <w:left w:val="nil"/>
              <w:bottom w:val="single" w:sz="4" w:space="0" w:color="auto"/>
              <w:right w:val="single" w:sz="4" w:space="0" w:color="auto"/>
            </w:tcBorders>
          </w:tcPr>
          <w:p w14:paraId="069A5299" w14:textId="77777777" w:rsidR="00335401" w:rsidRPr="0072086F" w:rsidRDefault="00335401" w:rsidP="00A4517A">
            <w:pPr>
              <w:rPr>
                <w:rFonts w:eastAsia="Times New Roman"/>
                <w:noProof w:val="0"/>
                <w:color w:val="000000"/>
                <w:lang w:val="en-US" w:bidi="th-TH"/>
              </w:rPr>
            </w:pPr>
          </w:p>
        </w:tc>
        <w:tc>
          <w:tcPr>
            <w:tcW w:w="2551" w:type="dxa"/>
            <w:tcBorders>
              <w:top w:val="nil"/>
              <w:left w:val="single" w:sz="4" w:space="0" w:color="auto"/>
              <w:bottom w:val="single" w:sz="4" w:space="0" w:color="auto"/>
              <w:right w:val="single" w:sz="4" w:space="0" w:color="auto"/>
            </w:tcBorders>
            <w:shd w:val="clear" w:color="auto" w:fill="auto"/>
            <w:noWrap/>
            <w:hideMark/>
          </w:tcPr>
          <w:p w14:paraId="6880F69C" w14:textId="2F345B2B"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3681AEFE"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488818611"/>
                <w:placeholder>
                  <w:docPart w:val="B5148D09EA6943718F7F27133BEBFC88"/>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4336C237"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626F19ED" w14:textId="63480A53"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Cust no.</w:t>
            </w:r>
          </w:p>
        </w:tc>
        <w:tc>
          <w:tcPr>
            <w:tcW w:w="2835" w:type="dxa"/>
            <w:tcBorders>
              <w:top w:val="single" w:sz="4" w:space="0" w:color="auto"/>
              <w:left w:val="nil"/>
              <w:bottom w:val="single" w:sz="4" w:space="0" w:color="auto"/>
              <w:right w:val="single" w:sz="4" w:space="0" w:color="auto"/>
            </w:tcBorders>
          </w:tcPr>
          <w:p w14:paraId="0AF74302" w14:textId="77777777" w:rsidR="00335401" w:rsidRPr="0072086F" w:rsidRDefault="00335401" w:rsidP="00A4517A">
            <w:pPr>
              <w:rPr>
                <w:rFonts w:eastAsia="Times New Roman"/>
                <w:noProof w:val="0"/>
                <w:color w:val="000000"/>
                <w:lang w:val="en-US" w:bidi="th-TH"/>
              </w:rPr>
            </w:pPr>
          </w:p>
        </w:tc>
        <w:tc>
          <w:tcPr>
            <w:tcW w:w="2551" w:type="dxa"/>
            <w:tcBorders>
              <w:top w:val="nil"/>
              <w:left w:val="single" w:sz="4" w:space="0" w:color="auto"/>
              <w:bottom w:val="single" w:sz="4" w:space="0" w:color="auto"/>
              <w:right w:val="single" w:sz="4" w:space="0" w:color="auto"/>
            </w:tcBorders>
            <w:shd w:val="clear" w:color="auto" w:fill="auto"/>
            <w:noWrap/>
            <w:hideMark/>
          </w:tcPr>
          <w:p w14:paraId="5B428AFD" w14:textId="695F601E"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22DAE959"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401064049"/>
                <w:placeholder>
                  <w:docPart w:val="2D6D3962B2D44CE786C9DA5A1D370B73"/>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5E683343"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26C58B61" w14:textId="3BEC1373" w:rsidR="00335401" w:rsidRPr="0072086F" w:rsidRDefault="00335401" w:rsidP="00A4517A">
            <w:pPr>
              <w:rPr>
                <w:rFonts w:eastAsia="Times New Roman"/>
                <w:noProof w:val="0"/>
                <w:color w:val="000000"/>
                <w:lang w:val="en-US" w:bidi="th-TH"/>
              </w:rPr>
            </w:pPr>
            <w:proofErr w:type="spellStart"/>
            <w:proofErr w:type="gramStart"/>
            <w:r w:rsidRPr="0072086F">
              <w:rPr>
                <w:rFonts w:eastAsia="Times New Roman"/>
                <w:noProof w:val="0"/>
                <w:color w:val="000000"/>
                <w:lang w:val="en-US" w:bidi="th-TH"/>
              </w:rPr>
              <w:t>CR.Limit</w:t>
            </w:r>
            <w:proofErr w:type="spellEnd"/>
            <w:proofErr w:type="gramEnd"/>
            <w:r w:rsidRPr="0072086F">
              <w:rPr>
                <w:rFonts w:eastAsia="Times New Roman"/>
                <w:noProof w:val="0"/>
                <w:color w:val="000000"/>
                <w:lang w:val="en-US" w:bidi="th-TH"/>
              </w:rPr>
              <w:t xml:space="preserve"> No.</w:t>
            </w:r>
          </w:p>
        </w:tc>
        <w:tc>
          <w:tcPr>
            <w:tcW w:w="2835" w:type="dxa"/>
            <w:tcBorders>
              <w:top w:val="single" w:sz="4" w:space="0" w:color="auto"/>
              <w:left w:val="nil"/>
              <w:bottom w:val="single" w:sz="4" w:space="0" w:color="auto"/>
              <w:right w:val="single" w:sz="4" w:space="0" w:color="auto"/>
            </w:tcBorders>
          </w:tcPr>
          <w:p w14:paraId="00854D4B" w14:textId="3BEF312C" w:rsidR="00335401" w:rsidRPr="0072086F" w:rsidRDefault="00B1374E" w:rsidP="00A4517A">
            <w:pPr>
              <w:rPr>
                <w:rFonts w:eastAsia="Times New Roman"/>
                <w:noProof w:val="0"/>
                <w:color w:val="000000"/>
                <w:lang w:val="en-US" w:bidi="th-TH"/>
              </w:rPr>
            </w:pPr>
            <w:r w:rsidRPr="00B1374E">
              <w:rPr>
                <w:rFonts w:eastAsia="Times New Roman"/>
                <w:noProof w:val="0"/>
                <w:color w:val="000000"/>
                <w:lang w:val="en-US" w:bidi="th-TH"/>
              </w:rPr>
              <w:t>Project code / Loan account number</w:t>
            </w:r>
          </w:p>
        </w:tc>
        <w:tc>
          <w:tcPr>
            <w:tcW w:w="2551" w:type="dxa"/>
            <w:tcBorders>
              <w:top w:val="nil"/>
              <w:left w:val="single" w:sz="4" w:space="0" w:color="auto"/>
              <w:bottom w:val="single" w:sz="4" w:space="0" w:color="auto"/>
              <w:right w:val="single" w:sz="4" w:space="0" w:color="auto"/>
            </w:tcBorders>
            <w:shd w:val="clear" w:color="auto" w:fill="auto"/>
            <w:noWrap/>
            <w:hideMark/>
          </w:tcPr>
          <w:p w14:paraId="0380C216" w14:textId="4AD24A9D"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7DA28228"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748171341"/>
                <w:placeholder>
                  <w:docPart w:val="6189ECFFFAF44D678A498B40DFFC28AA"/>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5A797ABA"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5E837F8F" w14:textId="3E615CDC"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Approved credit line</w:t>
            </w:r>
          </w:p>
        </w:tc>
        <w:tc>
          <w:tcPr>
            <w:tcW w:w="2835" w:type="dxa"/>
            <w:tcBorders>
              <w:top w:val="single" w:sz="4" w:space="0" w:color="auto"/>
              <w:left w:val="nil"/>
              <w:bottom w:val="single" w:sz="4" w:space="0" w:color="auto"/>
              <w:right w:val="single" w:sz="4" w:space="0" w:color="auto"/>
            </w:tcBorders>
          </w:tcPr>
          <w:p w14:paraId="4630ED8D" w14:textId="32461451" w:rsidR="00335401" w:rsidRPr="0072086F" w:rsidRDefault="00B1374E" w:rsidP="00A4517A">
            <w:pPr>
              <w:rPr>
                <w:rFonts w:eastAsia="Times New Roman"/>
                <w:noProof w:val="0"/>
                <w:color w:val="000000"/>
                <w:lang w:val="en-US" w:bidi="th-TH"/>
              </w:rPr>
            </w:pPr>
            <w:r w:rsidRPr="00B1374E">
              <w:rPr>
                <w:rFonts w:eastAsia="Times New Roman"/>
                <w:noProof w:val="0"/>
                <w:color w:val="000000"/>
                <w:lang w:val="en-US" w:bidi="th-TH"/>
              </w:rPr>
              <w:t>Loan amount (approved amount of the Project code)</w:t>
            </w:r>
          </w:p>
        </w:tc>
        <w:tc>
          <w:tcPr>
            <w:tcW w:w="2551" w:type="dxa"/>
            <w:tcBorders>
              <w:top w:val="nil"/>
              <w:left w:val="single" w:sz="4" w:space="0" w:color="auto"/>
              <w:bottom w:val="single" w:sz="4" w:space="0" w:color="auto"/>
              <w:right w:val="single" w:sz="4" w:space="0" w:color="auto"/>
            </w:tcBorders>
            <w:shd w:val="clear" w:color="auto" w:fill="auto"/>
            <w:noWrap/>
            <w:hideMark/>
          </w:tcPr>
          <w:p w14:paraId="75C17234" w14:textId="14F2EB13"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19472C41"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22322760"/>
                <w:placeholder>
                  <w:docPart w:val="61B43F1111AC442F8B2516D669AECE70"/>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6513C818"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0166057F" w14:textId="1FEC58C9"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Int. Ref. Rate</w:t>
            </w:r>
          </w:p>
        </w:tc>
        <w:tc>
          <w:tcPr>
            <w:tcW w:w="2835" w:type="dxa"/>
            <w:tcBorders>
              <w:top w:val="single" w:sz="4" w:space="0" w:color="auto"/>
              <w:left w:val="nil"/>
              <w:bottom w:val="single" w:sz="4" w:space="0" w:color="auto"/>
              <w:right w:val="single" w:sz="4" w:space="0" w:color="auto"/>
            </w:tcBorders>
          </w:tcPr>
          <w:p w14:paraId="1216340D" w14:textId="1BFEB843" w:rsidR="00335401" w:rsidRPr="0072086F" w:rsidRDefault="00B1374E" w:rsidP="00A4517A">
            <w:pPr>
              <w:rPr>
                <w:rFonts w:eastAsia="Times New Roman"/>
                <w:noProof w:val="0"/>
                <w:color w:val="000000"/>
                <w:lang w:val="en-US" w:bidi="th-TH"/>
              </w:rPr>
            </w:pPr>
            <w:r w:rsidRPr="00B1374E">
              <w:rPr>
                <w:rFonts w:eastAsia="Times New Roman"/>
                <w:noProof w:val="0"/>
                <w:color w:val="000000"/>
                <w:lang w:val="en-US" w:bidi="th-TH"/>
              </w:rPr>
              <w:t>interest rate from loan agreement</w:t>
            </w:r>
          </w:p>
        </w:tc>
        <w:tc>
          <w:tcPr>
            <w:tcW w:w="2551" w:type="dxa"/>
            <w:tcBorders>
              <w:top w:val="nil"/>
              <w:left w:val="single" w:sz="4" w:space="0" w:color="auto"/>
              <w:bottom w:val="single" w:sz="4" w:space="0" w:color="auto"/>
              <w:right w:val="single" w:sz="4" w:space="0" w:color="auto"/>
            </w:tcBorders>
            <w:shd w:val="clear" w:color="auto" w:fill="auto"/>
            <w:noWrap/>
            <w:hideMark/>
          </w:tcPr>
          <w:p w14:paraId="41ED7709" w14:textId="5E1621A9"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4DFC59F4"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832648979"/>
                <w:placeholder>
                  <w:docPart w:val="7EF84D3A12024699B2E4B2B56802D157"/>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469EDE8D"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42F0347C" w14:textId="285504C1"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Payment condition</w:t>
            </w:r>
          </w:p>
        </w:tc>
        <w:tc>
          <w:tcPr>
            <w:tcW w:w="2835" w:type="dxa"/>
            <w:tcBorders>
              <w:top w:val="single" w:sz="4" w:space="0" w:color="auto"/>
              <w:left w:val="nil"/>
              <w:bottom w:val="single" w:sz="4" w:space="0" w:color="auto"/>
              <w:right w:val="single" w:sz="4" w:space="0" w:color="auto"/>
            </w:tcBorders>
          </w:tcPr>
          <w:p w14:paraId="033631AA" w14:textId="4546BD49" w:rsidR="00335401" w:rsidRPr="0072086F" w:rsidRDefault="009E70B0" w:rsidP="00A4517A">
            <w:pPr>
              <w:rPr>
                <w:rFonts w:eastAsia="Times New Roman"/>
                <w:noProof w:val="0"/>
                <w:color w:val="000000"/>
                <w:lang w:val="en-US" w:bidi="th-TH"/>
              </w:rPr>
            </w:pPr>
            <w:r w:rsidRPr="009E70B0">
              <w:rPr>
                <w:rFonts w:eastAsia="Times New Roman"/>
                <w:noProof w:val="0"/>
                <w:color w:val="000000"/>
                <w:lang w:val="en-US" w:bidi="th-TH"/>
              </w:rPr>
              <w:t>payment conditions for customer, frequency of payment</w:t>
            </w:r>
          </w:p>
        </w:tc>
        <w:tc>
          <w:tcPr>
            <w:tcW w:w="2551" w:type="dxa"/>
            <w:tcBorders>
              <w:top w:val="nil"/>
              <w:left w:val="single" w:sz="4" w:space="0" w:color="auto"/>
              <w:bottom w:val="single" w:sz="4" w:space="0" w:color="auto"/>
              <w:right w:val="single" w:sz="4" w:space="0" w:color="auto"/>
            </w:tcBorders>
            <w:shd w:val="clear" w:color="auto" w:fill="auto"/>
            <w:noWrap/>
            <w:hideMark/>
          </w:tcPr>
          <w:p w14:paraId="141A44E1" w14:textId="78D7A086"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4ED11852"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839356304"/>
                <w:placeholder>
                  <w:docPart w:val="9D4BB22394D24BFCB0B31E844FB708A3"/>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11843389"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57CC9C1E" w14:textId="63FFDECA"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Total Draw down amount</w:t>
            </w:r>
          </w:p>
        </w:tc>
        <w:tc>
          <w:tcPr>
            <w:tcW w:w="2835" w:type="dxa"/>
            <w:tcBorders>
              <w:top w:val="single" w:sz="4" w:space="0" w:color="auto"/>
              <w:left w:val="nil"/>
              <w:bottom w:val="single" w:sz="4" w:space="0" w:color="auto"/>
              <w:right w:val="single" w:sz="4" w:space="0" w:color="auto"/>
            </w:tcBorders>
          </w:tcPr>
          <w:p w14:paraId="39392306" w14:textId="3BAB7589" w:rsidR="00335401" w:rsidRPr="0072086F" w:rsidRDefault="009E70B0" w:rsidP="00A4517A">
            <w:pPr>
              <w:rPr>
                <w:rFonts w:eastAsia="Times New Roman"/>
                <w:noProof w:val="0"/>
                <w:color w:val="000000"/>
                <w:lang w:val="en-US" w:bidi="th-TH"/>
              </w:rPr>
            </w:pPr>
            <w:r w:rsidRPr="009E70B0">
              <w:rPr>
                <w:rFonts w:eastAsia="Times New Roman"/>
                <w:noProof w:val="0"/>
                <w:color w:val="000000"/>
                <w:lang w:val="en-US" w:bidi="th-TH"/>
              </w:rPr>
              <w:t>The total amount of the loan disbursed.</w:t>
            </w:r>
          </w:p>
        </w:tc>
        <w:tc>
          <w:tcPr>
            <w:tcW w:w="2551" w:type="dxa"/>
            <w:tcBorders>
              <w:top w:val="nil"/>
              <w:left w:val="single" w:sz="4" w:space="0" w:color="auto"/>
              <w:bottom w:val="single" w:sz="4" w:space="0" w:color="auto"/>
              <w:right w:val="single" w:sz="4" w:space="0" w:color="auto"/>
            </w:tcBorders>
            <w:shd w:val="clear" w:color="auto" w:fill="auto"/>
            <w:noWrap/>
            <w:hideMark/>
          </w:tcPr>
          <w:p w14:paraId="5F8DFD05" w14:textId="511BF955"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653085A7"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404987477"/>
                <w:placeholder>
                  <w:docPart w:val="66664F963BC3448CB50FDC6C7CC60503"/>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7162BECA"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hideMark/>
          </w:tcPr>
          <w:p w14:paraId="17B9B669" w14:textId="45A31DB2"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Count</w:t>
            </w:r>
          </w:p>
        </w:tc>
        <w:tc>
          <w:tcPr>
            <w:tcW w:w="2835" w:type="dxa"/>
            <w:tcBorders>
              <w:top w:val="single" w:sz="4" w:space="0" w:color="auto"/>
              <w:left w:val="single" w:sz="4" w:space="0" w:color="auto"/>
              <w:bottom w:val="single" w:sz="4" w:space="0" w:color="auto"/>
              <w:right w:val="single" w:sz="4" w:space="0" w:color="auto"/>
            </w:tcBorders>
          </w:tcPr>
          <w:p w14:paraId="328AB4A3" w14:textId="79747363" w:rsidR="00335401" w:rsidRPr="0072086F" w:rsidRDefault="00A30D6E" w:rsidP="00A4517A">
            <w:pPr>
              <w:rPr>
                <w:rFonts w:eastAsia="Times New Roman"/>
                <w:noProof w:val="0"/>
                <w:color w:val="000000"/>
                <w:lang w:val="en-US" w:bidi="th-TH"/>
              </w:rPr>
            </w:pPr>
            <w:r>
              <w:rPr>
                <w:rFonts w:eastAsia="Times New Roman"/>
                <w:noProof w:val="0"/>
                <w:color w:val="000000"/>
                <w:lang w:val="en-US" w:bidi="th-TH"/>
              </w:rPr>
              <w:t>A</w:t>
            </w:r>
            <w:r w:rsidR="009E70B0" w:rsidRPr="009E70B0">
              <w:rPr>
                <w:rFonts w:eastAsia="Times New Roman"/>
                <w:noProof w:val="0"/>
                <w:color w:val="000000"/>
                <w:lang w:val="en-US" w:bidi="th-TH"/>
              </w:rPr>
              <w:t>mount of times DD</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4A9790FE" w14:textId="6001724C"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single" w:sz="4" w:space="0" w:color="auto"/>
              <w:left w:val="single" w:sz="4" w:space="0" w:color="auto"/>
              <w:bottom w:val="single" w:sz="4" w:space="0" w:color="auto"/>
              <w:right w:val="single" w:sz="4" w:space="0" w:color="auto"/>
            </w:tcBorders>
            <w:shd w:val="clear" w:color="auto" w:fill="auto"/>
            <w:noWrap/>
            <w:hideMark/>
          </w:tcPr>
          <w:p w14:paraId="33A2389D"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832410784"/>
                <w:placeholder>
                  <w:docPart w:val="093D8AC9F1C441DF83ED6FEA2E615D99"/>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703B1D7B"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hideMark/>
          </w:tcPr>
          <w:p w14:paraId="743E50D4" w14:textId="295D84DD"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Loan No.</w:t>
            </w:r>
          </w:p>
        </w:tc>
        <w:tc>
          <w:tcPr>
            <w:tcW w:w="2835" w:type="dxa"/>
            <w:tcBorders>
              <w:top w:val="single" w:sz="4" w:space="0" w:color="auto"/>
              <w:left w:val="nil"/>
              <w:bottom w:val="single" w:sz="4" w:space="0" w:color="auto"/>
              <w:right w:val="single" w:sz="4" w:space="0" w:color="auto"/>
            </w:tcBorders>
          </w:tcPr>
          <w:p w14:paraId="6087B9EC" w14:textId="05C95D35" w:rsidR="00335401" w:rsidRPr="0072086F" w:rsidRDefault="00C24C94" w:rsidP="00A4517A">
            <w:pPr>
              <w:rPr>
                <w:rFonts w:eastAsia="Times New Roman"/>
                <w:noProof w:val="0"/>
                <w:color w:val="000000"/>
                <w:lang w:val="en-US" w:bidi="th-TH"/>
              </w:rPr>
            </w:pPr>
            <w:r w:rsidRPr="00C24C94">
              <w:rPr>
                <w:rFonts w:eastAsia="Times New Roman"/>
                <w:noProof w:val="0"/>
                <w:color w:val="000000"/>
                <w:lang w:val="en-US" w:bidi="th-TH"/>
              </w:rPr>
              <w:t>Loan number and draw down number</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15AFC230" w14:textId="0E40A1B1"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single" w:sz="4" w:space="0" w:color="auto"/>
              <w:left w:val="nil"/>
              <w:bottom w:val="single" w:sz="4" w:space="0" w:color="auto"/>
              <w:right w:val="single" w:sz="4" w:space="0" w:color="auto"/>
            </w:tcBorders>
            <w:shd w:val="clear" w:color="auto" w:fill="auto"/>
            <w:noWrap/>
            <w:hideMark/>
          </w:tcPr>
          <w:p w14:paraId="12B977F1"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774373523"/>
                <w:placeholder>
                  <w:docPart w:val="9BC454475EE641719CDC4AF93921E069"/>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256A6048"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26E6FC15" w14:textId="3C0A286F"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Draw Down Date</w:t>
            </w:r>
          </w:p>
        </w:tc>
        <w:tc>
          <w:tcPr>
            <w:tcW w:w="2835" w:type="dxa"/>
            <w:tcBorders>
              <w:top w:val="single" w:sz="4" w:space="0" w:color="auto"/>
              <w:left w:val="nil"/>
              <w:bottom w:val="single" w:sz="4" w:space="0" w:color="auto"/>
              <w:right w:val="single" w:sz="4" w:space="0" w:color="auto"/>
            </w:tcBorders>
          </w:tcPr>
          <w:p w14:paraId="2B5A5988" w14:textId="0E2E91E1" w:rsidR="00335401" w:rsidRPr="0072086F" w:rsidRDefault="00C24C94" w:rsidP="00A4517A">
            <w:pPr>
              <w:rPr>
                <w:rFonts w:eastAsia="Times New Roman"/>
                <w:noProof w:val="0"/>
                <w:color w:val="000000"/>
                <w:lang w:val="en-US" w:bidi="th-TH"/>
              </w:rPr>
            </w:pPr>
            <w:r>
              <w:rPr>
                <w:rFonts w:eastAsia="Times New Roman"/>
                <w:noProof w:val="0"/>
                <w:color w:val="000000"/>
                <w:lang w:val="en-US" w:bidi="th-TH"/>
              </w:rPr>
              <w:t>D</w:t>
            </w:r>
            <w:r w:rsidRPr="00C24C94">
              <w:rPr>
                <w:rFonts w:eastAsia="Times New Roman"/>
                <w:noProof w:val="0"/>
                <w:color w:val="000000"/>
                <w:lang w:val="en-US" w:bidi="th-TH"/>
              </w:rPr>
              <w:t>rawdown date</w:t>
            </w:r>
          </w:p>
        </w:tc>
        <w:tc>
          <w:tcPr>
            <w:tcW w:w="2551" w:type="dxa"/>
            <w:tcBorders>
              <w:top w:val="nil"/>
              <w:left w:val="single" w:sz="4" w:space="0" w:color="auto"/>
              <w:bottom w:val="single" w:sz="4" w:space="0" w:color="auto"/>
              <w:right w:val="single" w:sz="4" w:space="0" w:color="auto"/>
            </w:tcBorders>
            <w:shd w:val="clear" w:color="auto" w:fill="auto"/>
            <w:noWrap/>
            <w:hideMark/>
          </w:tcPr>
          <w:p w14:paraId="066189F9" w14:textId="51F47C88"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66F6CEDA"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178621163"/>
                <w:placeholder>
                  <w:docPart w:val="CC457BFA688E45B18E598BA8E4C552B6"/>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046703D3"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7CFC70E3" w14:textId="1209B8C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Draw Amount</w:t>
            </w:r>
          </w:p>
        </w:tc>
        <w:tc>
          <w:tcPr>
            <w:tcW w:w="2835" w:type="dxa"/>
            <w:tcBorders>
              <w:top w:val="single" w:sz="4" w:space="0" w:color="auto"/>
              <w:left w:val="nil"/>
              <w:bottom w:val="single" w:sz="4" w:space="0" w:color="auto"/>
              <w:right w:val="single" w:sz="4" w:space="0" w:color="auto"/>
            </w:tcBorders>
          </w:tcPr>
          <w:p w14:paraId="046DEDAA" w14:textId="571B6116" w:rsidR="00335401" w:rsidRPr="0072086F" w:rsidRDefault="001135DC" w:rsidP="00A4517A">
            <w:pPr>
              <w:rPr>
                <w:rFonts w:eastAsia="Times New Roman"/>
                <w:noProof w:val="0"/>
                <w:color w:val="000000"/>
                <w:lang w:val="en-US" w:bidi="th-TH"/>
              </w:rPr>
            </w:pPr>
            <w:r>
              <w:rPr>
                <w:rFonts w:eastAsia="Times New Roman"/>
                <w:noProof w:val="0"/>
                <w:color w:val="000000"/>
                <w:lang w:val="en-US" w:bidi="th-TH"/>
              </w:rPr>
              <w:t>A</w:t>
            </w:r>
            <w:r w:rsidRPr="001135DC">
              <w:rPr>
                <w:rFonts w:eastAsia="Times New Roman"/>
                <w:noProof w:val="0"/>
                <w:color w:val="000000"/>
                <w:lang w:val="en-US" w:bidi="th-TH"/>
              </w:rPr>
              <w:t>mount loan</w:t>
            </w:r>
            <w:r>
              <w:rPr>
                <w:rFonts w:eastAsia="Times New Roman"/>
                <w:noProof w:val="0"/>
                <w:color w:val="000000"/>
                <w:lang w:val="en-US" w:bidi="th-TH"/>
              </w:rPr>
              <w:t xml:space="preserve"> </w:t>
            </w:r>
            <w:proofErr w:type="spellStart"/>
            <w:r w:rsidRPr="001135DC">
              <w:rPr>
                <w:rFonts w:eastAsia="Times New Roman"/>
                <w:noProof w:val="0"/>
                <w:color w:val="000000"/>
                <w:lang w:val="en-US" w:bidi="th-TH"/>
              </w:rPr>
              <w:t>currencywise</w:t>
            </w:r>
            <w:proofErr w:type="spellEnd"/>
          </w:p>
        </w:tc>
        <w:tc>
          <w:tcPr>
            <w:tcW w:w="2551" w:type="dxa"/>
            <w:tcBorders>
              <w:top w:val="nil"/>
              <w:left w:val="single" w:sz="4" w:space="0" w:color="auto"/>
              <w:bottom w:val="single" w:sz="4" w:space="0" w:color="auto"/>
              <w:right w:val="single" w:sz="4" w:space="0" w:color="auto"/>
            </w:tcBorders>
            <w:shd w:val="clear" w:color="auto" w:fill="auto"/>
            <w:noWrap/>
            <w:hideMark/>
          </w:tcPr>
          <w:p w14:paraId="7B83A049" w14:textId="44296E01"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03A8F90C"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24363299"/>
                <w:placeholder>
                  <w:docPart w:val="1CE1C1356A4C4D4DAC9A3F3C6DFFC49D"/>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684F6D14"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7F0A6D8C" w14:textId="4BC4D875"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Outstanding</w:t>
            </w:r>
          </w:p>
        </w:tc>
        <w:tc>
          <w:tcPr>
            <w:tcW w:w="2835" w:type="dxa"/>
            <w:tcBorders>
              <w:top w:val="single" w:sz="4" w:space="0" w:color="auto"/>
              <w:left w:val="nil"/>
              <w:bottom w:val="single" w:sz="4" w:space="0" w:color="auto"/>
              <w:right w:val="single" w:sz="4" w:space="0" w:color="auto"/>
            </w:tcBorders>
          </w:tcPr>
          <w:p w14:paraId="1860182B" w14:textId="77777777" w:rsidR="00335401" w:rsidRPr="0072086F" w:rsidRDefault="00335401" w:rsidP="00A4517A">
            <w:pPr>
              <w:rPr>
                <w:rFonts w:eastAsia="Times New Roman"/>
                <w:noProof w:val="0"/>
                <w:color w:val="000000"/>
                <w:lang w:val="en-US" w:bidi="th-TH"/>
              </w:rPr>
            </w:pPr>
          </w:p>
        </w:tc>
        <w:tc>
          <w:tcPr>
            <w:tcW w:w="2551" w:type="dxa"/>
            <w:tcBorders>
              <w:top w:val="nil"/>
              <w:left w:val="single" w:sz="4" w:space="0" w:color="auto"/>
              <w:bottom w:val="single" w:sz="4" w:space="0" w:color="auto"/>
              <w:right w:val="single" w:sz="4" w:space="0" w:color="auto"/>
            </w:tcBorders>
            <w:shd w:val="clear" w:color="auto" w:fill="auto"/>
            <w:noWrap/>
            <w:hideMark/>
          </w:tcPr>
          <w:p w14:paraId="4E198108" w14:textId="0843494F"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4377DC68"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886218327"/>
                <w:placeholder>
                  <w:docPart w:val="A2213CEF1F2D4554BFB41685905CE51A"/>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6ABF197B"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4A18764D" w14:textId="68100204"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Extend due principal</w:t>
            </w:r>
          </w:p>
        </w:tc>
        <w:tc>
          <w:tcPr>
            <w:tcW w:w="2835" w:type="dxa"/>
            <w:tcBorders>
              <w:top w:val="single" w:sz="4" w:space="0" w:color="auto"/>
              <w:left w:val="nil"/>
              <w:bottom w:val="single" w:sz="4" w:space="0" w:color="auto"/>
              <w:right w:val="single" w:sz="4" w:space="0" w:color="auto"/>
            </w:tcBorders>
          </w:tcPr>
          <w:p w14:paraId="49095316" w14:textId="77777777" w:rsidR="00335401" w:rsidRPr="0072086F" w:rsidRDefault="00335401" w:rsidP="00A4517A">
            <w:pPr>
              <w:rPr>
                <w:rFonts w:eastAsia="Times New Roman"/>
                <w:noProof w:val="0"/>
                <w:color w:val="000000"/>
                <w:lang w:val="en-US" w:bidi="th-TH"/>
              </w:rPr>
            </w:pPr>
          </w:p>
        </w:tc>
        <w:tc>
          <w:tcPr>
            <w:tcW w:w="2551" w:type="dxa"/>
            <w:tcBorders>
              <w:top w:val="nil"/>
              <w:left w:val="single" w:sz="4" w:space="0" w:color="auto"/>
              <w:bottom w:val="single" w:sz="4" w:space="0" w:color="auto"/>
              <w:right w:val="single" w:sz="4" w:space="0" w:color="auto"/>
            </w:tcBorders>
            <w:shd w:val="clear" w:color="auto" w:fill="auto"/>
            <w:noWrap/>
            <w:hideMark/>
          </w:tcPr>
          <w:p w14:paraId="277F403D" w14:textId="398BF380"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57D03CF3"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614327383"/>
                <w:placeholder>
                  <w:docPart w:val="14EF13AB99CB4C7D9AE449AB0F6D8145"/>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4515B251" w14:textId="77777777" w:rsidTr="0072086F">
        <w:trPr>
          <w:trHeight w:val="290"/>
        </w:trPr>
        <w:tc>
          <w:tcPr>
            <w:tcW w:w="2689" w:type="dxa"/>
            <w:tcBorders>
              <w:top w:val="nil"/>
              <w:left w:val="single" w:sz="4" w:space="0" w:color="auto"/>
              <w:bottom w:val="single" w:sz="4" w:space="0" w:color="auto"/>
              <w:right w:val="single" w:sz="4" w:space="0" w:color="auto"/>
            </w:tcBorders>
            <w:shd w:val="clear" w:color="auto" w:fill="auto"/>
            <w:noWrap/>
            <w:hideMark/>
          </w:tcPr>
          <w:p w14:paraId="40417068" w14:textId="61B05E92"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Overdue principal</w:t>
            </w:r>
          </w:p>
        </w:tc>
        <w:tc>
          <w:tcPr>
            <w:tcW w:w="2835" w:type="dxa"/>
            <w:tcBorders>
              <w:top w:val="single" w:sz="4" w:space="0" w:color="auto"/>
              <w:left w:val="nil"/>
              <w:bottom w:val="single" w:sz="4" w:space="0" w:color="auto"/>
              <w:right w:val="single" w:sz="4" w:space="0" w:color="auto"/>
            </w:tcBorders>
          </w:tcPr>
          <w:p w14:paraId="7C60C1B6" w14:textId="77777777" w:rsidR="00335401" w:rsidRPr="0072086F" w:rsidRDefault="00335401" w:rsidP="00A4517A">
            <w:pPr>
              <w:rPr>
                <w:rFonts w:eastAsia="Times New Roman"/>
                <w:noProof w:val="0"/>
                <w:color w:val="000000"/>
                <w:lang w:val="en-US" w:bidi="th-TH"/>
              </w:rPr>
            </w:pPr>
          </w:p>
        </w:tc>
        <w:tc>
          <w:tcPr>
            <w:tcW w:w="2551" w:type="dxa"/>
            <w:tcBorders>
              <w:top w:val="nil"/>
              <w:left w:val="single" w:sz="4" w:space="0" w:color="auto"/>
              <w:bottom w:val="single" w:sz="4" w:space="0" w:color="auto"/>
              <w:right w:val="single" w:sz="4" w:space="0" w:color="auto"/>
            </w:tcBorders>
            <w:shd w:val="clear" w:color="auto" w:fill="auto"/>
            <w:noWrap/>
            <w:hideMark/>
          </w:tcPr>
          <w:p w14:paraId="29820EC3" w14:textId="05C547D1"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w:t>
            </w:r>
          </w:p>
        </w:tc>
        <w:tc>
          <w:tcPr>
            <w:tcW w:w="1978" w:type="dxa"/>
            <w:tcBorders>
              <w:top w:val="nil"/>
              <w:left w:val="nil"/>
              <w:bottom w:val="single" w:sz="4" w:space="0" w:color="auto"/>
              <w:right w:val="single" w:sz="4" w:space="0" w:color="auto"/>
            </w:tcBorders>
            <w:shd w:val="clear" w:color="auto" w:fill="auto"/>
            <w:noWrap/>
            <w:hideMark/>
          </w:tcPr>
          <w:p w14:paraId="7D7D2587" w14:textId="7777777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293634116"/>
                <w:placeholder>
                  <w:docPart w:val="1AFACEE6AFBB49D7994258ED52B4A247"/>
                </w:placeholder>
                <w:showingPlcHdr/>
                <w:dropDownList>
                  <w:listItem w:displayText="Supported" w:value="Supported"/>
                  <w:listItem w:displayText="To be develop" w:value="To be develop"/>
                  <w:listItem w:displayText="Drop" w:value="Drop"/>
                </w:dropDownList>
              </w:sdtPr>
              <w:sdtContent>
                <w:r w:rsidR="00335401" w:rsidRPr="0072086F">
                  <w:rPr>
                    <w:rStyle w:val="PlaceholderText"/>
                  </w:rPr>
                  <w:t>Choose an item.</w:t>
                </w:r>
              </w:sdtContent>
            </w:sdt>
          </w:p>
        </w:tc>
      </w:tr>
      <w:tr w:rsidR="00335401" w:rsidRPr="00A4517A" w14:paraId="679D2BC2"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6C669415" w14:textId="7C8DE5A0"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Accrued date</w:t>
            </w:r>
          </w:p>
        </w:tc>
        <w:tc>
          <w:tcPr>
            <w:tcW w:w="2835" w:type="dxa"/>
            <w:tcBorders>
              <w:top w:val="single" w:sz="4" w:space="0" w:color="auto"/>
              <w:left w:val="nil"/>
              <w:bottom w:val="single" w:sz="4" w:space="0" w:color="auto"/>
              <w:right w:val="single" w:sz="4" w:space="0" w:color="auto"/>
            </w:tcBorders>
          </w:tcPr>
          <w:p w14:paraId="09A42654" w14:textId="054FEC21" w:rsidR="00335401" w:rsidRPr="0072086F" w:rsidRDefault="007B5904" w:rsidP="00A4517A">
            <w:pPr>
              <w:rPr>
                <w:rFonts w:eastAsia="Times New Roman"/>
                <w:noProof w:val="0"/>
                <w:color w:val="000000"/>
                <w:lang w:val="en-US" w:bidi="th-TH"/>
              </w:rPr>
            </w:pPr>
            <w:r>
              <w:rPr>
                <w:rFonts w:eastAsia="Times New Roman"/>
                <w:noProof w:val="0"/>
                <w:color w:val="000000"/>
                <w:lang w:val="en-US" w:bidi="th-TH"/>
              </w:rPr>
              <w:t>A</w:t>
            </w:r>
            <w:r w:rsidRPr="007B5904">
              <w:rPr>
                <w:rFonts w:eastAsia="Times New Roman"/>
                <w:noProof w:val="0"/>
                <w:color w:val="000000"/>
                <w:lang w:val="en-US" w:bidi="th-TH"/>
              </w:rPr>
              <w:t>ccrued date, day before customer pays</w:t>
            </w:r>
            <w:r>
              <w:rPr>
                <w:rFonts w:eastAsia="Times New Roman"/>
                <w:noProof w:val="0"/>
                <w:color w:val="000000"/>
                <w:lang w:val="en-US" w:bidi="th-TH"/>
              </w:rPr>
              <w:t>.</w:t>
            </w: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364BCE7C" w14:textId="26F46A71"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153D3168" w14:textId="5701338E"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508667899"/>
                <w:placeholder>
                  <w:docPart w:val="D4810681B65440238A045CAE0867E38C"/>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70CB399C"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1477D615" w14:textId="0C907FDE"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Loan Status</w:t>
            </w:r>
          </w:p>
        </w:tc>
        <w:tc>
          <w:tcPr>
            <w:tcW w:w="2835" w:type="dxa"/>
            <w:tcBorders>
              <w:top w:val="single" w:sz="4" w:space="0" w:color="auto"/>
              <w:left w:val="nil"/>
              <w:bottom w:val="single" w:sz="4" w:space="0" w:color="auto"/>
              <w:right w:val="single" w:sz="4" w:space="0" w:color="auto"/>
            </w:tcBorders>
          </w:tcPr>
          <w:p w14:paraId="51AC4B3F" w14:textId="77777777" w:rsidR="003217C6" w:rsidRPr="003217C6" w:rsidRDefault="003217C6" w:rsidP="003217C6">
            <w:pPr>
              <w:rPr>
                <w:rFonts w:eastAsia="Times New Roman"/>
                <w:noProof w:val="0"/>
                <w:color w:val="000000"/>
                <w:lang w:val="en-US" w:bidi="th-TH"/>
              </w:rPr>
            </w:pPr>
            <w:r w:rsidRPr="003217C6">
              <w:rPr>
                <w:rFonts w:eastAsia="Times New Roman"/>
                <w:noProof w:val="0"/>
                <w:color w:val="000000"/>
                <w:lang w:val="en-US" w:bidi="th-TH"/>
              </w:rPr>
              <w:t xml:space="preserve">Active </w:t>
            </w:r>
          </w:p>
          <w:p w14:paraId="50FFD33F" w14:textId="73E0F56D" w:rsidR="00335401" w:rsidRPr="0072086F" w:rsidRDefault="003217C6" w:rsidP="003217C6">
            <w:pPr>
              <w:rPr>
                <w:rFonts w:eastAsia="Times New Roman"/>
                <w:noProof w:val="0"/>
                <w:color w:val="000000"/>
                <w:lang w:val="en-US" w:bidi="th-TH"/>
              </w:rPr>
            </w:pPr>
            <w:r w:rsidRPr="003217C6">
              <w:rPr>
                <w:rFonts w:eastAsia="Times New Roman"/>
                <w:noProof w:val="0"/>
                <w:color w:val="000000"/>
                <w:lang w:val="en-US" w:bidi="th-TH"/>
              </w:rPr>
              <w:t>In</w:t>
            </w:r>
            <w:r>
              <w:rPr>
                <w:rFonts w:eastAsia="Times New Roman"/>
                <w:noProof w:val="0"/>
                <w:color w:val="000000"/>
                <w:lang w:val="en-US" w:bidi="th-TH"/>
              </w:rPr>
              <w:t>a</w:t>
            </w:r>
            <w:r w:rsidRPr="003217C6">
              <w:rPr>
                <w:rFonts w:eastAsia="Times New Roman"/>
                <w:noProof w:val="0"/>
                <w:color w:val="000000"/>
                <w:lang w:val="en-US" w:bidi="th-TH"/>
              </w:rPr>
              <w:t>ctive</w:t>
            </w: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545CA93D" w14:textId="795F1D9C"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01D55930" w14:textId="13D28B8C"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966735811"/>
                <w:placeholder>
                  <w:docPart w:val="0B0394053E304BC38EC368A973CEC984"/>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1C976EF6"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013DD4C9" w14:textId="0BC3A3C6"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Tran Date</w:t>
            </w:r>
          </w:p>
        </w:tc>
        <w:tc>
          <w:tcPr>
            <w:tcW w:w="2835" w:type="dxa"/>
            <w:tcBorders>
              <w:top w:val="single" w:sz="4" w:space="0" w:color="auto"/>
              <w:left w:val="nil"/>
              <w:bottom w:val="single" w:sz="4" w:space="0" w:color="auto"/>
              <w:right w:val="single" w:sz="4" w:space="0" w:color="auto"/>
            </w:tcBorders>
          </w:tcPr>
          <w:p w14:paraId="257F82A4" w14:textId="77777777" w:rsidR="00335401" w:rsidRPr="0072086F" w:rsidRDefault="00335401" w:rsidP="00A4517A">
            <w:pPr>
              <w:rPr>
                <w:rFonts w:eastAsia="Times New Roman"/>
                <w:noProof w:val="0"/>
                <w:color w:val="000000"/>
                <w:lang w:val="en-US" w:bidi="th-TH"/>
              </w:rPr>
            </w:pP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3C18D273" w14:textId="0157EF2F"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1F4E5ECC" w14:textId="00C6E280"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940654168"/>
                <w:placeholder>
                  <w:docPart w:val="59F13B32F937489BB8B0510CF0D1D0C1"/>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6F2A3A98"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3D2C0BF1" w14:textId="5AF59BDF"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Tr Code</w:t>
            </w:r>
          </w:p>
        </w:tc>
        <w:tc>
          <w:tcPr>
            <w:tcW w:w="2835" w:type="dxa"/>
            <w:tcBorders>
              <w:top w:val="single" w:sz="4" w:space="0" w:color="auto"/>
              <w:left w:val="nil"/>
              <w:bottom w:val="single" w:sz="4" w:space="0" w:color="auto"/>
              <w:right w:val="single" w:sz="4" w:space="0" w:color="auto"/>
            </w:tcBorders>
          </w:tcPr>
          <w:p w14:paraId="68018FF9" w14:textId="77777777" w:rsidR="00335401" w:rsidRDefault="00C36952" w:rsidP="00A4517A">
            <w:pPr>
              <w:rPr>
                <w:rFonts w:eastAsia="Times New Roman"/>
                <w:noProof w:val="0"/>
                <w:color w:val="000000"/>
                <w:lang w:val="en-US" w:bidi="th-TH"/>
              </w:rPr>
            </w:pPr>
            <w:r w:rsidRPr="00C36952">
              <w:rPr>
                <w:rFonts w:eastAsia="Times New Roman"/>
                <w:noProof w:val="0"/>
                <w:color w:val="000000"/>
                <w:lang w:val="en-US" w:bidi="th-TH"/>
              </w:rPr>
              <w:t>Transaction code</w:t>
            </w:r>
          </w:p>
          <w:p w14:paraId="15E9A8D8" w14:textId="4F1E4077" w:rsidR="00C36952" w:rsidRPr="0072086F" w:rsidRDefault="00C36952" w:rsidP="00A4517A">
            <w:pPr>
              <w:rPr>
                <w:rFonts w:eastAsia="Times New Roman"/>
                <w:noProof w:val="0"/>
                <w:color w:val="000000"/>
                <w:lang w:val="en-US" w:bidi="th-TH"/>
              </w:rPr>
            </w:pPr>
            <w:r>
              <w:rPr>
                <w:rFonts w:eastAsia="Times New Roman"/>
                <w:noProof w:val="0"/>
                <w:color w:val="000000"/>
                <w:lang w:val="en-US" w:bidi="th-TH"/>
              </w:rPr>
              <w:t xml:space="preserve">Refer </w:t>
            </w:r>
            <w:r w:rsidR="00DD2510">
              <w:rPr>
                <w:rFonts w:eastAsia="Times New Roman"/>
                <w:noProof w:val="0"/>
                <w:color w:val="000000"/>
                <w:lang w:val="en-US" w:bidi="th-TH"/>
              </w:rPr>
              <w:t>picture above</w:t>
            </w: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5DD2FF28" w14:textId="27C399A2"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02937CDF" w14:textId="3ACDF19B"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230496789"/>
                <w:placeholder>
                  <w:docPart w:val="2CD2A3475D1942BCA45F7C01F51B9A8F"/>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17296AC6"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26FBAE0B" w14:textId="751F8576"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DR</w:t>
            </w:r>
          </w:p>
        </w:tc>
        <w:tc>
          <w:tcPr>
            <w:tcW w:w="2835" w:type="dxa"/>
            <w:tcBorders>
              <w:top w:val="single" w:sz="4" w:space="0" w:color="auto"/>
              <w:left w:val="nil"/>
              <w:bottom w:val="single" w:sz="4" w:space="0" w:color="auto"/>
              <w:right w:val="single" w:sz="4" w:space="0" w:color="auto"/>
            </w:tcBorders>
          </w:tcPr>
          <w:p w14:paraId="395AF199" w14:textId="77777777" w:rsidR="00335401" w:rsidRPr="0072086F" w:rsidRDefault="00335401" w:rsidP="00A4517A">
            <w:pPr>
              <w:rPr>
                <w:rFonts w:eastAsia="Times New Roman"/>
                <w:noProof w:val="0"/>
                <w:color w:val="000000"/>
                <w:lang w:val="en-US" w:bidi="th-TH"/>
              </w:rPr>
            </w:pP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20509458" w14:textId="3FFF1F27"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4E57BE39" w14:textId="531FF997"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468251078"/>
                <w:placeholder>
                  <w:docPart w:val="518B3B0802474219B47CC0457ACE6D9C"/>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608E2049"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2B184C5D" w14:textId="70F457FD"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CR</w:t>
            </w:r>
          </w:p>
        </w:tc>
        <w:tc>
          <w:tcPr>
            <w:tcW w:w="2835" w:type="dxa"/>
            <w:tcBorders>
              <w:top w:val="single" w:sz="4" w:space="0" w:color="auto"/>
              <w:left w:val="nil"/>
              <w:bottom w:val="single" w:sz="4" w:space="0" w:color="auto"/>
              <w:right w:val="single" w:sz="4" w:space="0" w:color="auto"/>
            </w:tcBorders>
          </w:tcPr>
          <w:p w14:paraId="421A237C" w14:textId="77777777" w:rsidR="00335401" w:rsidRPr="0072086F" w:rsidRDefault="00335401" w:rsidP="00A4517A">
            <w:pPr>
              <w:rPr>
                <w:rFonts w:eastAsia="Times New Roman"/>
                <w:noProof w:val="0"/>
                <w:color w:val="000000"/>
                <w:lang w:val="en-US" w:bidi="th-TH"/>
              </w:rPr>
            </w:pP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5E365344" w14:textId="70F3553E"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65253C7B" w14:textId="1C7DF46E"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325820943"/>
                <w:placeholder>
                  <w:docPart w:val="9DA3CD08CEE243FE8CA89AB5745A5DC2"/>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3750152B"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4BBEB21A" w14:textId="477A8E8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Indue Principal</w:t>
            </w:r>
          </w:p>
        </w:tc>
        <w:tc>
          <w:tcPr>
            <w:tcW w:w="2835" w:type="dxa"/>
            <w:tcBorders>
              <w:top w:val="single" w:sz="4" w:space="0" w:color="auto"/>
              <w:left w:val="nil"/>
              <w:bottom w:val="single" w:sz="4" w:space="0" w:color="auto"/>
              <w:right w:val="single" w:sz="4" w:space="0" w:color="auto"/>
            </w:tcBorders>
          </w:tcPr>
          <w:p w14:paraId="6E3093CF" w14:textId="77777777" w:rsidR="00335401" w:rsidRPr="0072086F" w:rsidRDefault="00335401" w:rsidP="00A4517A">
            <w:pPr>
              <w:rPr>
                <w:rFonts w:eastAsia="Times New Roman"/>
                <w:noProof w:val="0"/>
                <w:color w:val="000000"/>
                <w:lang w:val="en-US" w:bidi="th-TH"/>
              </w:rPr>
            </w:pP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6DC37652" w14:textId="7FD01E8A"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7E9F10AF" w14:textId="33A25231"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915465450"/>
                <w:placeholder>
                  <w:docPart w:val="D7059F44EA16430494B55DD82D50DF60"/>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6C9C4A61"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51B0FC70" w14:textId="2920ECB1"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Indue Interest</w:t>
            </w:r>
          </w:p>
        </w:tc>
        <w:tc>
          <w:tcPr>
            <w:tcW w:w="2835" w:type="dxa"/>
            <w:tcBorders>
              <w:top w:val="single" w:sz="4" w:space="0" w:color="auto"/>
              <w:left w:val="nil"/>
              <w:bottom w:val="single" w:sz="4" w:space="0" w:color="auto"/>
              <w:right w:val="single" w:sz="4" w:space="0" w:color="auto"/>
            </w:tcBorders>
          </w:tcPr>
          <w:p w14:paraId="0DB99D3E" w14:textId="77777777" w:rsidR="00335401" w:rsidRPr="0072086F" w:rsidRDefault="00335401" w:rsidP="00A4517A">
            <w:pPr>
              <w:rPr>
                <w:rFonts w:eastAsia="Times New Roman"/>
                <w:noProof w:val="0"/>
                <w:color w:val="000000"/>
                <w:lang w:val="en-US" w:bidi="th-TH"/>
              </w:rPr>
            </w:pP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0DD12337" w14:textId="58A359D1"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2B40B63F" w14:textId="14EF312F"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367213355"/>
                <w:placeholder>
                  <w:docPart w:val="E2074E4A62924BF7AE658C0F2A6A4099"/>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512EEB1E"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2DB5FEDA" w14:textId="773EC416"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O/D Principal</w:t>
            </w:r>
          </w:p>
        </w:tc>
        <w:tc>
          <w:tcPr>
            <w:tcW w:w="2835" w:type="dxa"/>
            <w:tcBorders>
              <w:top w:val="single" w:sz="4" w:space="0" w:color="auto"/>
              <w:left w:val="nil"/>
              <w:bottom w:val="single" w:sz="4" w:space="0" w:color="auto"/>
              <w:right w:val="single" w:sz="4" w:space="0" w:color="auto"/>
            </w:tcBorders>
          </w:tcPr>
          <w:p w14:paraId="274C8938" w14:textId="43133D45" w:rsidR="00335401" w:rsidRPr="0072086F" w:rsidRDefault="00CD6124" w:rsidP="00A4517A">
            <w:pPr>
              <w:rPr>
                <w:rFonts w:eastAsia="Times New Roman"/>
                <w:noProof w:val="0"/>
                <w:color w:val="000000"/>
                <w:lang w:val="en-US" w:bidi="th-TH"/>
              </w:rPr>
            </w:pPr>
            <w:r>
              <w:rPr>
                <w:rFonts w:eastAsia="Times New Roman"/>
                <w:noProof w:val="0"/>
                <w:color w:val="000000"/>
                <w:lang w:val="en-US" w:bidi="th-TH"/>
              </w:rPr>
              <w:t>O</w:t>
            </w:r>
            <w:r w:rsidRPr="00CD6124">
              <w:rPr>
                <w:rFonts w:eastAsia="Times New Roman"/>
                <w:noProof w:val="0"/>
                <w:color w:val="000000"/>
                <w:lang w:val="en-US" w:bidi="th-TH"/>
              </w:rPr>
              <w:t>verdue principal</w:t>
            </w: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39FEBB26" w14:textId="24D1FFBC"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7C5E855B" w14:textId="05097FA1"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894006609"/>
                <w:placeholder>
                  <w:docPart w:val="53936AC89D1E428081BD8BED53580A46"/>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52D1AEE2"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0A1C8ADE" w14:textId="474CDD7B"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lastRenderedPageBreak/>
              <w:t>O/D in</w:t>
            </w:r>
            <w:r w:rsidR="00AF7517">
              <w:rPr>
                <w:rFonts w:eastAsia="Times New Roman"/>
                <w:noProof w:val="0"/>
                <w:color w:val="000000"/>
                <w:lang w:val="en-US" w:bidi="th-TH"/>
              </w:rPr>
              <w:t>t</w:t>
            </w:r>
            <w:r w:rsidRPr="0072086F">
              <w:rPr>
                <w:rFonts w:eastAsia="Times New Roman"/>
                <w:noProof w:val="0"/>
                <w:color w:val="000000"/>
                <w:lang w:val="en-US" w:bidi="th-TH"/>
              </w:rPr>
              <w:t>erest</w:t>
            </w:r>
          </w:p>
        </w:tc>
        <w:tc>
          <w:tcPr>
            <w:tcW w:w="2835" w:type="dxa"/>
            <w:tcBorders>
              <w:top w:val="single" w:sz="4" w:space="0" w:color="auto"/>
              <w:left w:val="nil"/>
              <w:bottom w:val="single" w:sz="4" w:space="0" w:color="auto"/>
              <w:right w:val="single" w:sz="4" w:space="0" w:color="auto"/>
            </w:tcBorders>
          </w:tcPr>
          <w:p w14:paraId="28D4FAEF" w14:textId="1D40A964" w:rsidR="00335401" w:rsidRPr="0072086F" w:rsidRDefault="00CD6124" w:rsidP="00A4517A">
            <w:pPr>
              <w:rPr>
                <w:rFonts w:eastAsia="Times New Roman"/>
                <w:noProof w:val="0"/>
                <w:color w:val="000000"/>
                <w:lang w:val="en-US" w:bidi="th-TH"/>
              </w:rPr>
            </w:pPr>
            <w:r w:rsidRPr="00CD6124">
              <w:rPr>
                <w:rFonts w:eastAsia="Times New Roman"/>
                <w:noProof w:val="0"/>
                <w:color w:val="000000"/>
                <w:lang w:val="en-US" w:bidi="th-TH"/>
              </w:rPr>
              <w:t>Overdue interest</w:t>
            </w: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04080BD1" w14:textId="3E38EC7B"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43BA0800" w14:textId="05634BA5"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585993617"/>
                <w:placeholder>
                  <w:docPart w:val="D211C547875740859344378D8F34B280"/>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5E3916D3"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0B88BCD9" w14:textId="2BDB28F7" w:rsidR="00335401" w:rsidRPr="0072086F" w:rsidRDefault="00335401" w:rsidP="00A4517A">
            <w:pPr>
              <w:rPr>
                <w:rFonts w:eastAsia="Times New Roman"/>
                <w:noProof w:val="0"/>
                <w:color w:val="000000"/>
                <w:lang w:val="en-US" w:bidi="th-TH"/>
              </w:rPr>
            </w:pPr>
            <w:r w:rsidRPr="0072086F">
              <w:rPr>
                <w:rFonts w:eastAsia="Times New Roman"/>
                <w:noProof w:val="0"/>
                <w:color w:val="000000"/>
                <w:lang w:val="en-US" w:bidi="th-TH"/>
              </w:rPr>
              <w:t xml:space="preserve">Interest Rate </w:t>
            </w:r>
          </w:p>
        </w:tc>
        <w:tc>
          <w:tcPr>
            <w:tcW w:w="2835" w:type="dxa"/>
            <w:tcBorders>
              <w:top w:val="single" w:sz="4" w:space="0" w:color="auto"/>
              <w:left w:val="nil"/>
              <w:bottom w:val="single" w:sz="4" w:space="0" w:color="auto"/>
              <w:right w:val="single" w:sz="4" w:space="0" w:color="auto"/>
            </w:tcBorders>
          </w:tcPr>
          <w:p w14:paraId="04311615" w14:textId="77777777" w:rsidR="00335401" w:rsidRPr="0072086F" w:rsidRDefault="00335401" w:rsidP="00A4517A">
            <w:pPr>
              <w:rPr>
                <w:rFonts w:eastAsia="Times New Roman"/>
                <w:noProof w:val="0"/>
                <w:color w:val="000000"/>
                <w:lang w:val="en-US" w:bidi="th-TH"/>
              </w:rPr>
            </w:pP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17C18A88" w14:textId="0DAB6AE9"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76EC31A2" w14:textId="2A43F16C"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1877068786"/>
                <w:placeholder>
                  <w:docPart w:val="077C7C54BB02492ABB0A293049EDE9F3"/>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r w:rsidR="00335401" w:rsidRPr="00A4517A" w14:paraId="1B57F59B" w14:textId="77777777" w:rsidTr="0072086F">
        <w:trPr>
          <w:trHeight w:val="290"/>
        </w:trPr>
        <w:tc>
          <w:tcPr>
            <w:tcW w:w="2689" w:type="dxa"/>
            <w:tcBorders>
              <w:top w:val="single" w:sz="4" w:space="0" w:color="auto"/>
              <w:left w:val="single" w:sz="4" w:space="0" w:color="auto"/>
              <w:bottom w:val="single" w:sz="4" w:space="0" w:color="auto"/>
              <w:right w:val="single" w:sz="4" w:space="0" w:color="auto"/>
            </w:tcBorders>
            <w:shd w:val="clear" w:color="auto" w:fill="auto"/>
            <w:noWrap/>
          </w:tcPr>
          <w:p w14:paraId="56E03CD4" w14:textId="34B16873" w:rsidR="00335401" w:rsidRPr="0072086F" w:rsidRDefault="00AF7517" w:rsidP="00A4517A">
            <w:pPr>
              <w:rPr>
                <w:rFonts w:eastAsia="Times New Roman"/>
                <w:noProof w:val="0"/>
                <w:color w:val="000000"/>
                <w:lang w:val="en-US" w:bidi="th-TH"/>
              </w:rPr>
            </w:pPr>
            <w:r w:rsidRPr="00AF7517">
              <w:rPr>
                <w:rFonts w:eastAsia="Times New Roman"/>
                <w:noProof w:val="0"/>
                <w:color w:val="000000"/>
                <w:lang w:val="en-US" w:bidi="th-TH"/>
              </w:rPr>
              <w:t>Maturity Date</w:t>
            </w:r>
          </w:p>
        </w:tc>
        <w:tc>
          <w:tcPr>
            <w:tcW w:w="2835" w:type="dxa"/>
            <w:tcBorders>
              <w:top w:val="single" w:sz="4" w:space="0" w:color="auto"/>
              <w:left w:val="nil"/>
              <w:bottom w:val="single" w:sz="4" w:space="0" w:color="auto"/>
              <w:right w:val="single" w:sz="4" w:space="0" w:color="auto"/>
            </w:tcBorders>
          </w:tcPr>
          <w:p w14:paraId="3E633ADD" w14:textId="2124AA9E" w:rsidR="00335401" w:rsidRPr="0072086F" w:rsidRDefault="00AF7517" w:rsidP="00A4517A">
            <w:pPr>
              <w:rPr>
                <w:rFonts w:eastAsia="Times New Roman"/>
                <w:noProof w:val="0"/>
                <w:color w:val="000000"/>
                <w:lang w:val="en-US" w:bidi="th-TH"/>
              </w:rPr>
            </w:pPr>
            <w:r w:rsidRPr="00AF7517">
              <w:rPr>
                <w:rFonts w:eastAsia="Times New Roman"/>
                <w:noProof w:val="0"/>
                <w:color w:val="000000"/>
                <w:cs/>
                <w:lang w:val="en-US" w:bidi="th-TH"/>
              </w:rPr>
              <w:t>(</w:t>
            </w:r>
            <w:r w:rsidRPr="00AF7517">
              <w:rPr>
                <w:rFonts w:eastAsia="Times New Roman"/>
                <w:noProof w:val="0"/>
                <w:color w:val="000000"/>
                <w:lang w:val="en-US" w:bidi="th-TH"/>
              </w:rPr>
              <w:t>New field)</w:t>
            </w:r>
            <w:r>
              <w:rPr>
                <w:rFonts w:eastAsia="Times New Roman"/>
                <w:noProof w:val="0"/>
                <w:color w:val="000000"/>
                <w:lang w:val="en-US" w:bidi="th-TH"/>
              </w:rPr>
              <w:t xml:space="preserve"> </w:t>
            </w:r>
            <w:r w:rsidRPr="0072086F">
              <w:rPr>
                <w:rFonts w:eastAsia="Times New Roman"/>
                <w:noProof w:val="0"/>
                <w:color w:val="0070C0"/>
                <w:cs/>
                <w:lang w:val="en-US" w:bidi="th-TH"/>
              </w:rPr>
              <w:t>วันที่ครบกำหนดชำระ</w:t>
            </w:r>
          </w:p>
        </w:tc>
        <w:tc>
          <w:tcPr>
            <w:tcW w:w="2551" w:type="dxa"/>
            <w:tcBorders>
              <w:top w:val="single" w:sz="4" w:space="0" w:color="auto"/>
              <w:left w:val="single" w:sz="4" w:space="0" w:color="auto"/>
              <w:bottom w:val="single" w:sz="4" w:space="0" w:color="auto"/>
              <w:right w:val="single" w:sz="4" w:space="0" w:color="auto"/>
            </w:tcBorders>
            <w:shd w:val="clear" w:color="auto" w:fill="auto"/>
            <w:noWrap/>
          </w:tcPr>
          <w:p w14:paraId="738A6B00" w14:textId="6A28E843" w:rsidR="00335401" w:rsidRPr="0072086F" w:rsidRDefault="00335401" w:rsidP="00A4517A">
            <w:pPr>
              <w:rPr>
                <w:rFonts w:eastAsia="Times New Roman"/>
                <w:noProof w:val="0"/>
                <w:color w:val="000000"/>
                <w:lang w:val="en-US" w:bidi="th-TH"/>
              </w:rPr>
            </w:pPr>
          </w:p>
        </w:tc>
        <w:tc>
          <w:tcPr>
            <w:tcW w:w="1978" w:type="dxa"/>
            <w:tcBorders>
              <w:top w:val="single" w:sz="4" w:space="0" w:color="auto"/>
              <w:left w:val="nil"/>
              <w:bottom w:val="single" w:sz="4" w:space="0" w:color="auto"/>
              <w:right w:val="single" w:sz="4" w:space="0" w:color="auto"/>
            </w:tcBorders>
            <w:shd w:val="clear" w:color="auto" w:fill="auto"/>
            <w:noWrap/>
          </w:tcPr>
          <w:p w14:paraId="2037E4F9" w14:textId="6A05EF1A" w:rsidR="00335401" w:rsidRPr="0072086F" w:rsidRDefault="00000000" w:rsidP="00A4517A">
            <w:pPr>
              <w:rPr>
                <w:rFonts w:eastAsia="Times New Roman"/>
                <w:noProof w:val="0"/>
                <w:color w:val="000000"/>
                <w:lang w:val="en-US" w:bidi="th-TH"/>
              </w:rPr>
            </w:pPr>
            <w:sdt>
              <w:sdtPr>
                <w:rPr>
                  <w:rFonts w:eastAsia="Times New Roman"/>
                  <w:noProof w:val="0"/>
                  <w:color w:val="000000"/>
                  <w:lang w:val="en-US" w:bidi="th-TH"/>
                </w:rPr>
                <w:id w:val="883600924"/>
                <w:placeholder>
                  <w:docPart w:val="DBD261324B9E41379BF188439A0174D6"/>
                </w:placeholder>
                <w:showingPlcHdr/>
                <w:dropDownList>
                  <w:listItem w:displayText="Supported" w:value="Supported"/>
                  <w:listItem w:displayText="To be develop" w:value="To be develop"/>
                  <w:listItem w:displayText="Drop" w:value="Drop"/>
                </w:dropDownList>
              </w:sdtPr>
              <w:sdtContent>
                <w:r w:rsidR="006D696D" w:rsidRPr="00A4517A">
                  <w:rPr>
                    <w:rStyle w:val="PlaceholderText"/>
                  </w:rPr>
                  <w:t>Choose an item.</w:t>
                </w:r>
              </w:sdtContent>
            </w:sdt>
          </w:p>
        </w:tc>
      </w:tr>
    </w:tbl>
    <w:p w14:paraId="18B07123" w14:textId="77777777" w:rsidR="00DD2510" w:rsidRDefault="00DD2510" w:rsidP="00377786"/>
    <w:p w14:paraId="3C3A92CA" w14:textId="77777777" w:rsidR="00F76545" w:rsidRDefault="00F76545" w:rsidP="00C1611A">
      <w:pPr>
        <w:pStyle w:val="Heading3"/>
      </w:pPr>
      <w:bookmarkStart w:id="255" w:name="_Toc143189603"/>
      <w:r>
        <w:t>File / API Layout and Data Sheet</w:t>
      </w:r>
      <w:bookmarkEnd w:id="255"/>
    </w:p>
    <w:p w14:paraId="00A0258F" w14:textId="26E302B5" w:rsidR="001E2A4C" w:rsidRPr="001E2A4C" w:rsidRDefault="001E2A4C" w:rsidP="0072086F">
      <w:pPr>
        <w:ind w:left="720" w:firstLine="720"/>
      </w:pPr>
      <w:r w:rsidRPr="00DF3C4F">
        <w:t>Not Applicable.</w:t>
      </w:r>
    </w:p>
    <w:p w14:paraId="2E1E2600" w14:textId="77777777" w:rsidR="00F76545" w:rsidRDefault="00F76545" w:rsidP="00F76545">
      <w:pPr>
        <w:pStyle w:val="Heading3"/>
      </w:pPr>
      <w:bookmarkStart w:id="256" w:name="_Toc143189604"/>
      <w:r>
        <w:t>Report Layout and Data Sheet</w:t>
      </w:r>
      <w:bookmarkEnd w:id="256"/>
    </w:p>
    <w:p w14:paraId="797E1A81" w14:textId="59556978" w:rsidR="001E2A4C" w:rsidRPr="001E2A4C" w:rsidRDefault="001E2A4C" w:rsidP="0072086F">
      <w:pPr>
        <w:ind w:left="720" w:firstLine="720"/>
      </w:pPr>
      <w:r w:rsidRPr="00DF3C4F">
        <w:t>Not Applicable.</w:t>
      </w:r>
    </w:p>
    <w:p w14:paraId="55A4A6F0" w14:textId="77777777" w:rsidR="00F76545" w:rsidRDefault="00F76545" w:rsidP="00F76545">
      <w:pPr>
        <w:pStyle w:val="Heading3"/>
      </w:pPr>
      <w:bookmarkStart w:id="257" w:name="_Toc143189605"/>
      <w:r>
        <w:t>Additional Impacts</w:t>
      </w:r>
      <w:bookmarkEnd w:id="257"/>
    </w:p>
    <w:p w14:paraId="28A53655" w14:textId="77777777" w:rsidR="00F76545" w:rsidRDefault="00F76545" w:rsidP="00F76545">
      <w:pPr>
        <w:pStyle w:val="Heading4"/>
      </w:pPr>
      <w:bookmarkStart w:id="258" w:name="_Toc143189606"/>
      <w:r w:rsidRPr="0073013C">
        <w:t>Integration</w:t>
      </w:r>
      <w:bookmarkEnd w:id="258"/>
      <w:r w:rsidRPr="0073013C">
        <w:t xml:space="preserve"> </w:t>
      </w:r>
    </w:p>
    <w:p w14:paraId="0A8F3396" w14:textId="37B6135E" w:rsidR="001E2A4C" w:rsidRPr="001E2A4C" w:rsidRDefault="001E2A4C" w:rsidP="0072086F">
      <w:pPr>
        <w:ind w:left="1440" w:firstLine="720"/>
      </w:pPr>
      <w:r w:rsidRPr="00DF3C4F">
        <w:t>Not Applicable.</w:t>
      </w:r>
    </w:p>
    <w:p w14:paraId="652218FE" w14:textId="77777777" w:rsidR="00F76545" w:rsidRDefault="00F76545" w:rsidP="00F76545">
      <w:pPr>
        <w:pStyle w:val="Heading4"/>
      </w:pPr>
      <w:bookmarkStart w:id="259" w:name="_Toc143189607"/>
      <w:r w:rsidRPr="0073013C">
        <w:t>Migration</w:t>
      </w:r>
      <w:bookmarkEnd w:id="259"/>
    </w:p>
    <w:p w14:paraId="1BF8A713" w14:textId="77777777" w:rsidR="001E2A4C" w:rsidRPr="00B643D7" w:rsidRDefault="001E2A4C" w:rsidP="0072086F">
      <w:pPr>
        <w:ind w:left="1440" w:firstLine="720"/>
      </w:pPr>
      <w:r w:rsidRPr="00DF3C4F">
        <w:t>Not Applicable.</w:t>
      </w:r>
    </w:p>
    <w:p w14:paraId="3E9FFB05" w14:textId="77777777" w:rsidR="001E2A4C" w:rsidRPr="001E2A4C" w:rsidRDefault="001E2A4C" w:rsidP="00C1611A"/>
    <w:p w14:paraId="528FB933" w14:textId="042F5AAB" w:rsidR="00F76545" w:rsidRPr="00E21F83" w:rsidRDefault="00681389" w:rsidP="0072086F">
      <w:pPr>
        <w:spacing w:after="200" w:line="276" w:lineRule="auto"/>
      </w:pPr>
      <w:r>
        <w:br w:type="page"/>
      </w:r>
    </w:p>
    <w:p w14:paraId="7451AAAE" w14:textId="327FA6C3" w:rsidR="00603F71" w:rsidRDefault="00603F71">
      <w:pPr>
        <w:pStyle w:val="Heading2"/>
        <w:rPr>
          <w:lang w:val="en-US" w:bidi="th-TH"/>
        </w:rPr>
      </w:pPr>
      <w:bookmarkStart w:id="260" w:name="_Toc143189608"/>
      <w:r>
        <w:rPr>
          <w:rFonts w:hint="cs"/>
          <w:cs/>
          <w:lang w:bidi="th-TH"/>
        </w:rPr>
        <w:lastRenderedPageBreak/>
        <w:t xml:space="preserve">ใบนำส่ง </w:t>
      </w:r>
      <w:r>
        <w:rPr>
          <w:lang w:val="en-US" w:bidi="th-TH"/>
        </w:rPr>
        <w:t>CHQ Clearing</w:t>
      </w:r>
      <w:r w:rsidR="002357C2">
        <w:rPr>
          <w:lang w:val="en-US" w:bidi="th-TH"/>
        </w:rPr>
        <w:t>, cheque clearing report</w:t>
      </w:r>
      <w:bookmarkEnd w:id="260"/>
    </w:p>
    <w:p w14:paraId="154893F5" w14:textId="77777777" w:rsidR="00101DBF" w:rsidRDefault="00101DBF" w:rsidP="00101DBF">
      <w:pPr>
        <w:pStyle w:val="Heading3"/>
      </w:pPr>
      <w:bookmarkStart w:id="261" w:name="_Toc143189609"/>
      <w:r>
        <w:t>S</w:t>
      </w:r>
      <w:r w:rsidRPr="00061B9D">
        <w:t>upported Sample Transaction and Case from Customer</w:t>
      </w:r>
      <w:bookmarkEnd w:id="261"/>
    </w:p>
    <w:p w14:paraId="3113DB66" w14:textId="77777777" w:rsidR="00101DBF" w:rsidRPr="00C1611A" w:rsidRDefault="00101DBF" w:rsidP="00C1611A">
      <w:pPr>
        <w:rPr>
          <w:lang w:bidi="th-TH"/>
        </w:rPr>
      </w:pPr>
    </w:p>
    <w:p w14:paraId="045F3D23" w14:textId="739892BD" w:rsidR="00EA498F" w:rsidRDefault="00752025" w:rsidP="00EA498F">
      <w:pPr>
        <w:rPr>
          <w:lang w:val="en-US" w:bidi="th-TH"/>
        </w:rPr>
      </w:pPr>
      <w:r>
        <w:rPr>
          <w:lang w:val="en-US" w:bidi="th-TH"/>
        </w:rPr>
        <w:drawing>
          <wp:inline distT="0" distB="0" distL="0" distR="0" wp14:anchorId="15DECFD6" wp14:editId="109307A2">
            <wp:extent cx="3271520" cy="4497705"/>
            <wp:effectExtent l="0" t="0" r="5080" b="17145"/>
            <wp:docPr id="142147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r:link="rId111">
                      <a:extLst>
                        <a:ext uri="{28A0092B-C50C-407E-A947-70E740481C1C}">
                          <a14:useLocalDpi xmlns:a14="http://schemas.microsoft.com/office/drawing/2010/main" val="0"/>
                        </a:ext>
                      </a:extLst>
                    </a:blip>
                    <a:srcRect/>
                    <a:stretch>
                      <a:fillRect/>
                    </a:stretch>
                  </pic:blipFill>
                  <pic:spPr bwMode="auto">
                    <a:xfrm>
                      <a:off x="0" y="0"/>
                      <a:ext cx="3271520" cy="4497705"/>
                    </a:xfrm>
                    <a:prstGeom prst="rect">
                      <a:avLst/>
                    </a:prstGeom>
                    <a:noFill/>
                    <a:ln>
                      <a:noFill/>
                    </a:ln>
                  </pic:spPr>
                </pic:pic>
              </a:graphicData>
            </a:graphic>
          </wp:inline>
        </w:drawing>
      </w:r>
    </w:p>
    <w:p w14:paraId="5E650918" w14:textId="77777777" w:rsidR="00F24542" w:rsidRDefault="00F24542" w:rsidP="00F24542">
      <w:pPr>
        <w:ind w:left="426"/>
      </w:pPr>
    </w:p>
    <w:p w14:paraId="0A5439D1" w14:textId="2530DB97" w:rsidR="00F24542" w:rsidRDefault="00F24542" w:rsidP="00F24542">
      <w:pPr>
        <w:ind w:left="426"/>
      </w:pPr>
      <w:r>
        <w:t>Note:</w:t>
      </w:r>
    </w:p>
    <w:p w14:paraId="25AD9907" w14:textId="1383570E" w:rsidR="005E033E" w:rsidRPr="005E033E" w:rsidRDefault="005E033E">
      <w:pPr>
        <w:pStyle w:val="ListParagraph"/>
        <w:numPr>
          <w:ilvl w:val="0"/>
          <w:numId w:val="11"/>
        </w:numPr>
        <w:rPr>
          <w:lang w:val="en-US" w:bidi="th-TH"/>
        </w:rPr>
      </w:pPr>
      <w:r>
        <w:rPr>
          <w:lang w:val="en-US" w:bidi="th-TH"/>
        </w:rPr>
        <w:t>Report generate:</w:t>
      </w:r>
    </w:p>
    <w:p w14:paraId="34AC94A0" w14:textId="77777777" w:rsidR="00101DBF" w:rsidRPr="00752025" w:rsidRDefault="00101DBF">
      <w:pPr>
        <w:pStyle w:val="ListParagraph"/>
        <w:numPr>
          <w:ilvl w:val="1"/>
          <w:numId w:val="11"/>
        </w:numPr>
        <w:rPr>
          <w:lang w:val="en-US" w:bidi="th-TH"/>
        </w:rPr>
      </w:pPr>
      <w:r w:rsidRPr="00752025">
        <w:rPr>
          <w:lang w:val="en-US" w:bidi="th-TH"/>
        </w:rPr>
        <w:t xml:space="preserve">input cheque data </w:t>
      </w:r>
    </w:p>
    <w:p w14:paraId="5BCE8754" w14:textId="77777777" w:rsidR="00101DBF" w:rsidRPr="00752025" w:rsidRDefault="00101DBF">
      <w:pPr>
        <w:pStyle w:val="ListParagraph"/>
        <w:numPr>
          <w:ilvl w:val="1"/>
          <w:numId w:val="11"/>
        </w:numPr>
        <w:rPr>
          <w:lang w:val="en-US" w:bidi="th-TH"/>
        </w:rPr>
      </w:pPr>
      <w:r w:rsidRPr="00752025">
        <w:rPr>
          <w:lang w:val="en-US" w:bidi="th-TH"/>
        </w:rPr>
        <w:t xml:space="preserve">this report after maker enter data entry </w:t>
      </w:r>
    </w:p>
    <w:p w14:paraId="1D2A8D1D" w14:textId="575DE57B" w:rsidR="00101DBF" w:rsidRDefault="00101DBF">
      <w:pPr>
        <w:pStyle w:val="ListParagraph"/>
        <w:numPr>
          <w:ilvl w:val="1"/>
          <w:numId w:val="11"/>
        </w:numPr>
        <w:rPr>
          <w:lang w:val="en-US" w:bidi="th-TH"/>
        </w:rPr>
      </w:pPr>
      <w:r w:rsidRPr="00752025">
        <w:rPr>
          <w:lang w:val="en-US" w:bidi="th-TH"/>
        </w:rPr>
        <w:t>after maker done  and need to print the report after maker done as that time (</w:t>
      </w:r>
      <w:r w:rsidR="00F24542" w:rsidRPr="00F24542">
        <w:rPr>
          <w:lang w:val="en-US" w:bidi="th-TH"/>
        </w:rPr>
        <w:t>on demand</w:t>
      </w:r>
      <w:r w:rsidRPr="00752025">
        <w:rPr>
          <w:lang w:val="en-US" w:bidi="th-TH"/>
        </w:rPr>
        <w:t>)</w:t>
      </w:r>
    </w:p>
    <w:p w14:paraId="5DCEDEC2" w14:textId="488F7801" w:rsidR="00752025" w:rsidRPr="00101DBF" w:rsidRDefault="00B0037C">
      <w:pPr>
        <w:pStyle w:val="ListParagraph"/>
        <w:numPr>
          <w:ilvl w:val="0"/>
          <w:numId w:val="11"/>
        </w:numPr>
        <w:rPr>
          <w:lang w:val="en-US" w:bidi="th-TH"/>
        </w:rPr>
      </w:pPr>
      <w:r w:rsidRPr="00B0037C">
        <w:rPr>
          <w:lang w:val="en-US" w:bidi="th-TH"/>
        </w:rPr>
        <w:t>The language used in the report is based on As Is (every report).</w:t>
      </w:r>
    </w:p>
    <w:p w14:paraId="284D6DB2" w14:textId="77777777" w:rsidR="00101DBF" w:rsidRDefault="00101DBF" w:rsidP="00C1611A">
      <w:pPr>
        <w:pStyle w:val="Heading3"/>
      </w:pPr>
      <w:bookmarkStart w:id="262" w:name="_Toc143189610"/>
      <w:r>
        <w:t>Menu Modification</w:t>
      </w:r>
      <w:bookmarkEnd w:id="262"/>
    </w:p>
    <w:p w14:paraId="5C7C84A4" w14:textId="58CF3E46" w:rsidR="001E2A4C" w:rsidRPr="001E2A4C" w:rsidRDefault="001E2A4C" w:rsidP="0072086F">
      <w:pPr>
        <w:ind w:left="720" w:firstLine="720"/>
      </w:pPr>
      <w:r w:rsidRPr="00DF3C4F">
        <w:t>Not Applicable.</w:t>
      </w:r>
    </w:p>
    <w:p w14:paraId="3D75FE63" w14:textId="77777777" w:rsidR="00101DBF" w:rsidRDefault="00101DBF" w:rsidP="00101DBF">
      <w:pPr>
        <w:pStyle w:val="Heading3"/>
      </w:pPr>
      <w:bookmarkStart w:id="263" w:name="_Toc143189611"/>
      <w:r>
        <w:t>Screen Layout and Data Sheet</w:t>
      </w:r>
      <w:bookmarkEnd w:id="263"/>
    </w:p>
    <w:p w14:paraId="121E2D63" w14:textId="77777777" w:rsidR="001E2A4C" w:rsidRPr="00B643D7" w:rsidRDefault="001E2A4C" w:rsidP="001E2A4C">
      <w:pPr>
        <w:ind w:left="720" w:firstLine="720"/>
      </w:pPr>
      <w:r w:rsidRPr="00DF3C4F">
        <w:t>Not Applicable.</w:t>
      </w:r>
    </w:p>
    <w:p w14:paraId="2A96DF29" w14:textId="77777777" w:rsidR="001E2A4C" w:rsidRPr="001E2A4C" w:rsidRDefault="001E2A4C" w:rsidP="00C1611A"/>
    <w:p w14:paraId="216134C7" w14:textId="0F32C160" w:rsidR="00F1580F" w:rsidRPr="00053C2F" w:rsidRDefault="00101DBF" w:rsidP="0072086F">
      <w:pPr>
        <w:pStyle w:val="Heading3"/>
        <w:rPr>
          <w:lang w:val="en-US" w:bidi="th-TH"/>
        </w:rPr>
      </w:pPr>
      <w:bookmarkStart w:id="264" w:name="_Toc143189612"/>
      <w:r>
        <w:lastRenderedPageBreak/>
        <w:t>To-be Process</w:t>
      </w:r>
      <w:bookmarkStart w:id="265" w:name="_Toc140256137"/>
      <w:bookmarkEnd w:id="264"/>
      <w:bookmarkEnd w:id="265"/>
    </w:p>
    <w:tbl>
      <w:tblPr>
        <w:tblStyle w:val="TableGrid"/>
        <w:tblW w:w="0" w:type="auto"/>
        <w:jc w:val="center"/>
        <w:tblLook w:val="04A0" w:firstRow="1" w:lastRow="0" w:firstColumn="1" w:lastColumn="0" w:noHBand="0" w:noVBand="1"/>
      </w:tblPr>
      <w:tblGrid>
        <w:gridCol w:w="3103"/>
        <w:gridCol w:w="6230"/>
      </w:tblGrid>
      <w:tr w:rsidR="00EA498F" w14:paraId="08CA679B" w14:textId="77777777" w:rsidTr="00C52342">
        <w:trPr>
          <w:jc w:val="center"/>
        </w:trPr>
        <w:tc>
          <w:tcPr>
            <w:tcW w:w="3103" w:type="dxa"/>
            <w:shd w:val="clear" w:color="auto" w:fill="CCECFF"/>
          </w:tcPr>
          <w:p w14:paraId="2D667B75" w14:textId="77777777" w:rsidR="00EA498F" w:rsidRDefault="00EA498F" w:rsidP="00C52342">
            <w:r>
              <w:t>Paper size</w:t>
            </w:r>
          </w:p>
        </w:tc>
        <w:tc>
          <w:tcPr>
            <w:tcW w:w="6230" w:type="dxa"/>
          </w:tcPr>
          <w:p w14:paraId="4F9B02E2" w14:textId="77777777" w:rsidR="00EA498F" w:rsidRDefault="00EA498F" w:rsidP="00C52342">
            <w:r>
              <w:t>A4</w:t>
            </w:r>
          </w:p>
        </w:tc>
      </w:tr>
      <w:tr w:rsidR="00EA498F" w14:paraId="19A58154" w14:textId="77777777" w:rsidTr="00C52342">
        <w:trPr>
          <w:jc w:val="center"/>
        </w:trPr>
        <w:tc>
          <w:tcPr>
            <w:tcW w:w="3103" w:type="dxa"/>
            <w:shd w:val="clear" w:color="auto" w:fill="CCECFF"/>
          </w:tcPr>
          <w:p w14:paraId="57F54E12" w14:textId="77777777" w:rsidR="00EA498F" w:rsidRDefault="00EA498F" w:rsidP="00C52342">
            <w:r>
              <w:t>Reprinting require</w:t>
            </w:r>
          </w:p>
        </w:tc>
        <w:tc>
          <w:tcPr>
            <w:tcW w:w="6230" w:type="dxa"/>
          </w:tcPr>
          <w:p w14:paraId="78C0DB2F" w14:textId="77777777" w:rsidR="00EA498F" w:rsidRDefault="00EA498F" w:rsidP="00C52342">
            <w:r w:rsidRPr="00083336">
              <w:t>Reprint</w:t>
            </w:r>
          </w:p>
        </w:tc>
      </w:tr>
      <w:tr w:rsidR="00EA498F" w14:paraId="45BE3766" w14:textId="77777777" w:rsidTr="00C52342">
        <w:trPr>
          <w:jc w:val="center"/>
        </w:trPr>
        <w:tc>
          <w:tcPr>
            <w:tcW w:w="3103" w:type="dxa"/>
            <w:shd w:val="clear" w:color="auto" w:fill="CCECFF"/>
          </w:tcPr>
          <w:p w14:paraId="7D5F32AD" w14:textId="77777777" w:rsidR="00EA498F" w:rsidRDefault="00EA498F" w:rsidP="00C52342">
            <w:r>
              <w:t>Searching criteria</w:t>
            </w:r>
          </w:p>
        </w:tc>
        <w:tc>
          <w:tcPr>
            <w:tcW w:w="6230" w:type="dxa"/>
          </w:tcPr>
          <w:p w14:paraId="48281BC5" w14:textId="3507C712" w:rsidR="00EA498F" w:rsidRPr="00377786" w:rsidRDefault="00EA498F" w:rsidP="00C52342">
            <w:pPr>
              <w:rPr>
                <w:cs/>
                <w:lang w:val="en-US" w:bidi="th-TH"/>
              </w:rPr>
            </w:pPr>
            <w:r w:rsidRPr="00083336">
              <w:t>Branch Name</w:t>
            </w:r>
            <w:r w:rsidR="00B34929">
              <w:t xml:space="preserve"> (Of exim)</w:t>
            </w:r>
            <w:r w:rsidR="00F31CA2">
              <w:t xml:space="preserve"> (DropDownlist) during settlement transaction</w:t>
            </w:r>
            <w:r w:rsidRPr="00083336">
              <w:t xml:space="preserve">/ </w:t>
            </w:r>
            <w:r w:rsidR="00F31CA2">
              <w:t xml:space="preserve"> , </w:t>
            </w:r>
            <w:r w:rsidR="00706DED">
              <w:t xml:space="preserve">As of date </w:t>
            </w:r>
            <w:r w:rsidR="00530CA0">
              <w:t xml:space="preserve"> (</w:t>
            </w:r>
            <w:r w:rsidR="009838BB">
              <w:rPr>
                <w:lang w:val="en-US" w:bidi="th-TH"/>
              </w:rPr>
              <w:t>Transaction date for make the repayment</w:t>
            </w:r>
            <w:r w:rsidR="009838BB">
              <w:t xml:space="preserve"> </w:t>
            </w:r>
            <w:r w:rsidR="00FE53C2">
              <w:t xml:space="preserve"> </w:t>
            </w:r>
            <w:r w:rsidR="00FE53C2">
              <w:rPr>
                <w:rFonts w:hint="cs"/>
                <w:cs/>
                <w:lang w:bidi="th-TH"/>
              </w:rPr>
              <w:t>วันที่</w:t>
            </w:r>
            <w:r w:rsidR="009838BB">
              <w:rPr>
                <w:rFonts w:hint="cs"/>
                <w:cs/>
                <w:lang w:bidi="th-TH"/>
              </w:rPr>
              <w:t xml:space="preserve">ทำรายการ </w:t>
            </w:r>
            <w:r w:rsidR="009838BB">
              <w:rPr>
                <w:lang w:val="en-US" w:bidi="th-TH"/>
              </w:rPr>
              <w:t>repayment</w:t>
            </w:r>
            <w:r w:rsidR="00530CA0">
              <w:t>)</w:t>
            </w:r>
            <w:r w:rsidR="009838BB">
              <w:rPr>
                <w:rFonts w:hint="cs"/>
                <w:cs/>
                <w:lang w:bidi="th-TH"/>
              </w:rPr>
              <w:t xml:space="preserve"> </w:t>
            </w:r>
          </w:p>
        </w:tc>
      </w:tr>
      <w:tr w:rsidR="001A334D" w14:paraId="428E9EB5" w14:textId="77777777" w:rsidTr="00C52342">
        <w:trPr>
          <w:jc w:val="center"/>
        </w:trPr>
        <w:tc>
          <w:tcPr>
            <w:tcW w:w="3103" w:type="dxa"/>
            <w:shd w:val="clear" w:color="auto" w:fill="CCECFF"/>
          </w:tcPr>
          <w:p w14:paraId="5AF6A85B" w14:textId="3E403BC0" w:rsidR="001A334D" w:rsidRDefault="001A334D" w:rsidP="001A334D">
            <w:r w:rsidRPr="00C411A0">
              <w:rPr>
                <w:lang w:val="en-US" w:bidi="th-TH"/>
              </w:rPr>
              <w:t>Generation Frequency</w:t>
            </w:r>
          </w:p>
        </w:tc>
        <w:tc>
          <w:tcPr>
            <w:tcW w:w="6230" w:type="dxa"/>
          </w:tcPr>
          <w:p w14:paraId="43A59695" w14:textId="7337CF7E" w:rsidR="001A334D" w:rsidRPr="00083336" w:rsidRDefault="005523D6" w:rsidP="001A334D">
            <w:r w:rsidRPr="005523D6">
              <w:t>Daily</w:t>
            </w:r>
          </w:p>
        </w:tc>
      </w:tr>
      <w:tr w:rsidR="001A334D" w14:paraId="612E6D6B" w14:textId="77777777" w:rsidTr="00C52342">
        <w:trPr>
          <w:jc w:val="center"/>
        </w:trPr>
        <w:tc>
          <w:tcPr>
            <w:tcW w:w="3103" w:type="dxa"/>
            <w:shd w:val="clear" w:color="auto" w:fill="CCECFF"/>
          </w:tcPr>
          <w:p w14:paraId="4CC31319" w14:textId="41410CF1" w:rsidR="001A334D" w:rsidRDefault="001A334D" w:rsidP="001A334D">
            <w:r>
              <w:rPr>
                <w:lang w:val="en-US" w:bidi="th-TH"/>
              </w:rPr>
              <w:t>Report Purpose</w:t>
            </w:r>
          </w:p>
        </w:tc>
        <w:tc>
          <w:tcPr>
            <w:tcW w:w="6230" w:type="dxa"/>
          </w:tcPr>
          <w:p w14:paraId="512F1F80" w14:textId="77777777" w:rsidR="005523D6" w:rsidRDefault="005523D6" w:rsidP="005523D6">
            <w:r>
              <w:t xml:space="preserve">List of the cheques sent for clearing - for the day. </w:t>
            </w:r>
          </w:p>
          <w:p w14:paraId="72C09559" w14:textId="17D85B74" w:rsidR="001A334D" w:rsidRPr="00083336" w:rsidRDefault="005523D6" w:rsidP="005523D6">
            <w:r>
              <w:t>Maker generate this report.</w:t>
            </w:r>
          </w:p>
        </w:tc>
      </w:tr>
      <w:tr w:rsidR="001A334D" w14:paraId="28F73E32" w14:textId="77777777" w:rsidTr="00C52342">
        <w:trPr>
          <w:jc w:val="center"/>
        </w:trPr>
        <w:tc>
          <w:tcPr>
            <w:tcW w:w="3103" w:type="dxa"/>
            <w:shd w:val="clear" w:color="auto" w:fill="CCECFF"/>
          </w:tcPr>
          <w:p w14:paraId="7C406995" w14:textId="779A4B5F" w:rsidR="001A334D" w:rsidRDefault="001A334D" w:rsidP="001A334D">
            <w:r w:rsidRPr="00C411A0">
              <w:rPr>
                <w:lang w:val="en-US" w:bidi="th-TH"/>
              </w:rPr>
              <w:t>Actual Owner</w:t>
            </w:r>
          </w:p>
        </w:tc>
        <w:tc>
          <w:tcPr>
            <w:tcW w:w="6230" w:type="dxa"/>
          </w:tcPr>
          <w:p w14:paraId="4E1F7C7A" w14:textId="08BB312F" w:rsidR="001A334D" w:rsidRPr="00083336" w:rsidRDefault="005523D6" w:rsidP="001A334D">
            <w:r w:rsidRPr="005523D6">
              <w:t>Accounting Department</w:t>
            </w:r>
          </w:p>
        </w:tc>
      </w:tr>
    </w:tbl>
    <w:p w14:paraId="19A50546" w14:textId="77777777" w:rsidR="00EA498F" w:rsidRDefault="00EA498F">
      <w:pPr>
        <w:rPr>
          <w:lang w:bidi="th-TH"/>
        </w:rPr>
      </w:pPr>
    </w:p>
    <w:p w14:paraId="5BD5510D" w14:textId="77777777" w:rsidR="00706DED" w:rsidRDefault="00706DED">
      <w:pPr>
        <w:rPr>
          <w:lang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2835"/>
        <w:gridCol w:w="2577"/>
        <w:gridCol w:w="2094"/>
      </w:tblGrid>
      <w:tr w:rsidR="00881D52" w:rsidRPr="00445C27" w14:paraId="576ABC2B" w14:textId="77777777" w:rsidTr="0072086F">
        <w:trPr>
          <w:trHeight w:val="290"/>
        </w:trPr>
        <w:tc>
          <w:tcPr>
            <w:tcW w:w="5382" w:type="dxa"/>
            <w:gridSpan w:val="2"/>
            <w:shd w:val="clear" w:color="000000" w:fill="8EA9DB"/>
            <w:hideMark/>
          </w:tcPr>
          <w:p w14:paraId="50D98961" w14:textId="67E54D6C"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xml:space="preserve">Report Title: </w:t>
            </w:r>
            <w:r w:rsidRPr="00445C27">
              <w:rPr>
                <w:lang w:val="en-US" w:bidi="th-TH"/>
              </w:rPr>
              <w:t>cheque clearing report</w:t>
            </w:r>
            <w:r w:rsidRPr="00445C27">
              <w:rPr>
                <w:cs/>
                <w:lang w:val="en-US" w:bidi="th-TH"/>
              </w:rPr>
              <w:t xml:space="preserve"> </w:t>
            </w:r>
          </w:p>
        </w:tc>
        <w:tc>
          <w:tcPr>
            <w:tcW w:w="2577" w:type="dxa"/>
            <w:shd w:val="clear" w:color="000000" w:fill="8EA9DB"/>
            <w:hideMark/>
          </w:tcPr>
          <w:p w14:paraId="61333A04" w14:textId="3C3B7A8F"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Report Title: Loan Statement</w:t>
            </w:r>
          </w:p>
        </w:tc>
        <w:tc>
          <w:tcPr>
            <w:tcW w:w="2094" w:type="dxa"/>
            <w:vMerge w:val="restart"/>
            <w:shd w:val="clear" w:color="000000" w:fill="D9E1F2"/>
            <w:noWrap/>
            <w:hideMark/>
          </w:tcPr>
          <w:p w14:paraId="05458778" w14:textId="77777777" w:rsidR="00881D52" w:rsidRPr="0072086F" w:rsidRDefault="00881D52"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881D52" w:rsidRPr="00445C27" w14:paraId="242B03BA" w14:textId="77777777" w:rsidTr="0072086F">
        <w:trPr>
          <w:trHeight w:val="290"/>
        </w:trPr>
        <w:tc>
          <w:tcPr>
            <w:tcW w:w="2547" w:type="dxa"/>
            <w:shd w:val="clear" w:color="000000" w:fill="D9E1F2"/>
            <w:noWrap/>
            <w:hideMark/>
          </w:tcPr>
          <w:p w14:paraId="34C19297" w14:textId="77777777"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Exim Field:</w:t>
            </w:r>
          </w:p>
        </w:tc>
        <w:tc>
          <w:tcPr>
            <w:tcW w:w="2835" w:type="dxa"/>
            <w:shd w:val="clear" w:color="000000" w:fill="D9E1F2"/>
          </w:tcPr>
          <w:p w14:paraId="50B1D86B" w14:textId="578B6E9A" w:rsidR="00881D52" w:rsidRPr="0072086F" w:rsidRDefault="00881D52" w:rsidP="00445C27">
            <w:pPr>
              <w:rPr>
                <w:rFonts w:eastAsia="Times New Roman"/>
                <w:noProof w:val="0"/>
                <w:color w:val="000000"/>
                <w:lang w:val="en-US" w:bidi="th-TH"/>
              </w:rPr>
            </w:pPr>
            <w:r w:rsidRPr="00445C27">
              <w:rPr>
                <w:rFonts w:eastAsia="Times New Roman"/>
                <w:noProof w:val="0"/>
                <w:color w:val="000000"/>
                <w:lang w:val="en-US" w:bidi="th-TH"/>
              </w:rPr>
              <w:t>Description/Formular</w:t>
            </w:r>
          </w:p>
        </w:tc>
        <w:tc>
          <w:tcPr>
            <w:tcW w:w="2577" w:type="dxa"/>
            <w:shd w:val="clear" w:color="000000" w:fill="D9E1F2"/>
            <w:noWrap/>
            <w:hideMark/>
          </w:tcPr>
          <w:p w14:paraId="012183F3" w14:textId="44782861"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CBS9 Field:</w:t>
            </w:r>
          </w:p>
        </w:tc>
        <w:tc>
          <w:tcPr>
            <w:tcW w:w="2094" w:type="dxa"/>
            <w:vMerge/>
            <w:hideMark/>
          </w:tcPr>
          <w:p w14:paraId="7DCFB3A0" w14:textId="77777777" w:rsidR="00881D52" w:rsidRPr="0072086F" w:rsidRDefault="00881D52" w:rsidP="00445C27">
            <w:pPr>
              <w:rPr>
                <w:rFonts w:eastAsia="Times New Roman"/>
                <w:noProof w:val="0"/>
                <w:color w:val="000000"/>
                <w:lang w:val="en-US" w:bidi="th-TH"/>
              </w:rPr>
            </w:pPr>
          </w:p>
        </w:tc>
      </w:tr>
      <w:tr w:rsidR="00881D52" w:rsidRPr="00445C27" w14:paraId="7CC8AB82" w14:textId="77777777" w:rsidTr="0072086F">
        <w:trPr>
          <w:trHeight w:val="290"/>
        </w:trPr>
        <w:tc>
          <w:tcPr>
            <w:tcW w:w="2547" w:type="dxa"/>
            <w:shd w:val="clear" w:color="auto" w:fill="auto"/>
            <w:noWrap/>
            <w:hideMark/>
          </w:tcPr>
          <w:p w14:paraId="213ACCAA" w14:textId="4F5F909F"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 xml:space="preserve">รหัส  </w:t>
            </w:r>
          </w:p>
        </w:tc>
        <w:tc>
          <w:tcPr>
            <w:tcW w:w="2835" w:type="dxa"/>
          </w:tcPr>
          <w:p w14:paraId="1182E4CE" w14:textId="585056BA" w:rsidR="00881D52" w:rsidRPr="0072086F" w:rsidRDefault="002D0980" w:rsidP="00445C27">
            <w:pPr>
              <w:rPr>
                <w:rFonts w:eastAsia="Times New Roman"/>
                <w:noProof w:val="0"/>
                <w:color w:val="000000"/>
                <w:lang w:val="en-US" w:bidi="th-TH"/>
              </w:rPr>
            </w:pPr>
            <w:r w:rsidRPr="0072086F">
              <w:rPr>
                <w:rFonts w:eastAsia="Times New Roman"/>
                <w:noProof w:val="0"/>
                <w:color w:val="000000"/>
                <w:lang w:val="en-US" w:bidi="th-TH"/>
              </w:rPr>
              <w:t>Branch code</w:t>
            </w:r>
            <w:r w:rsidRPr="0072086F">
              <w:rPr>
                <w:rFonts w:eastAsia="Times New Roman"/>
                <w:noProof w:val="0"/>
                <w:color w:val="000000"/>
                <w:cs/>
                <w:lang w:val="en-US" w:bidi="th-TH"/>
              </w:rPr>
              <w:t xml:space="preserve"> </w:t>
            </w:r>
            <w:r w:rsidRPr="0072086F">
              <w:rPr>
                <w:rFonts w:eastAsia="Times New Roman"/>
                <w:noProof w:val="0"/>
                <w:color w:val="000000"/>
                <w:lang w:val="en-US" w:bidi="th-TH"/>
              </w:rPr>
              <w:t>of Exim for e.g.  001 is head office</w:t>
            </w:r>
          </w:p>
        </w:tc>
        <w:tc>
          <w:tcPr>
            <w:tcW w:w="2577" w:type="dxa"/>
            <w:shd w:val="clear" w:color="auto" w:fill="auto"/>
            <w:noWrap/>
            <w:hideMark/>
          </w:tcPr>
          <w:p w14:paraId="67CA6448" w14:textId="51C87024" w:rsidR="00881D52" w:rsidRPr="0072086F" w:rsidRDefault="00881D52" w:rsidP="00445C27">
            <w:pPr>
              <w:rPr>
                <w:rFonts w:eastAsia="Times New Roman"/>
                <w:noProof w:val="0"/>
                <w:color w:val="000000"/>
                <w:lang w:val="en-US" w:bidi="th-TH"/>
              </w:rPr>
            </w:pPr>
          </w:p>
        </w:tc>
        <w:tc>
          <w:tcPr>
            <w:tcW w:w="2094" w:type="dxa"/>
            <w:shd w:val="clear" w:color="auto" w:fill="auto"/>
            <w:noWrap/>
            <w:hideMark/>
          </w:tcPr>
          <w:p w14:paraId="5A7605C8" w14:textId="77777777"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sdt>
              <w:sdtPr>
                <w:rPr>
                  <w:rFonts w:eastAsia="Times New Roman"/>
                  <w:noProof w:val="0"/>
                  <w:color w:val="000000"/>
                  <w:lang w:val="en-US" w:bidi="th-TH"/>
                </w:rPr>
                <w:id w:val="-1859574685"/>
                <w:placeholder>
                  <w:docPart w:val="67C06C33E5944ADCAFA9067D3B8C3708"/>
                </w:placeholder>
                <w:showingPlcHdr/>
                <w:dropDownList>
                  <w:listItem w:displayText="Supported" w:value="Supported"/>
                  <w:listItem w:displayText="To be develop" w:value="To be develop"/>
                  <w:listItem w:displayText="Drop" w:value="Drop"/>
                </w:dropDownList>
              </w:sdtPr>
              <w:sdtContent>
                <w:r w:rsidRPr="0072086F">
                  <w:rPr>
                    <w:rStyle w:val="PlaceholderText"/>
                  </w:rPr>
                  <w:t>Choose an item.</w:t>
                </w:r>
              </w:sdtContent>
            </w:sdt>
          </w:p>
        </w:tc>
      </w:tr>
      <w:tr w:rsidR="00881D52" w:rsidRPr="00445C27" w14:paraId="04CA50C2" w14:textId="77777777" w:rsidTr="0072086F">
        <w:trPr>
          <w:trHeight w:val="290"/>
        </w:trPr>
        <w:tc>
          <w:tcPr>
            <w:tcW w:w="2547" w:type="dxa"/>
            <w:shd w:val="clear" w:color="auto" w:fill="auto"/>
            <w:noWrap/>
            <w:hideMark/>
          </w:tcPr>
          <w:p w14:paraId="3968A2F9" w14:textId="2CC1059E"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 xml:space="preserve">สาขา </w:t>
            </w:r>
          </w:p>
        </w:tc>
        <w:tc>
          <w:tcPr>
            <w:tcW w:w="2835" w:type="dxa"/>
          </w:tcPr>
          <w:p w14:paraId="7138CB25" w14:textId="47473FCA" w:rsidR="00881D52" w:rsidRPr="0072086F" w:rsidRDefault="00654CAB" w:rsidP="00445C27">
            <w:pPr>
              <w:rPr>
                <w:rFonts w:eastAsia="Times New Roman"/>
                <w:noProof w:val="0"/>
                <w:color w:val="000000"/>
                <w:lang w:val="en-US" w:bidi="th-TH"/>
              </w:rPr>
            </w:pPr>
            <w:r w:rsidRPr="0072086F">
              <w:rPr>
                <w:rFonts w:eastAsia="Times New Roman"/>
                <w:noProof w:val="0"/>
                <w:color w:val="000000"/>
                <w:lang w:val="en-US" w:bidi="th-TH"/>
              </w:rPr>
              <w:t xml:space="preserve">Branch name of Exim </w:t>
            </w:r>
            <w:proofErr w:type="gramStart"/>
            <w:r w:rsidRPr="0072086F">
              <w:rPr>
                <w:rFonts w:eastAsia="Times New Roman"/>
                <w:noProof w:val="0"/>
                <w:color w:val="000000"/>
                <w:lang w:val="en-US" w:bidi="th-TH"/>
              </w:rPr>
              <w:t>e.g.</w:t>
            </w:r>
            <w:proofErr w:type="gramEnd"/>
            <w:r w:rsidRPr="0072086F">
              <w:rPr>
                <w:rFonts w:eastAsia="Times New Roman"/>
                <w:noProof w:val="0"/>
                <w:color w:val="000000"/>
                <w:lang w:val="en-US" w:bidi="th-TH"/>
              </w:rPr>
              <w:t xml:space="preserve"> head office</w:t>
            </w:r>
          </w:p>
        </w:tc>
        <w:tc>
          <w:tcPr>
            <w:tcW w:w="2577" w:type="dxa"/>
            <w:shd w:val="clear" w:color="auto" w:fill="auto"/>
            <w:noWrap/>
            <w:hideMark/>
          </w:tcPr>
          <w:p w14:paraId="7E40F0F6" w14:textId="65907080"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1C690AA6"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1106152858"/>
                <w:placeholder>
                  <w:docPart w:val="D47980E250F54877B93EB5A9010116A0"/>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143C8BD2" w14:textId="77777777" w:rsidTr="0072086F">
        <w:trPr>
          <w:trHeight w:val="290"/>
        </w:trPr>
        <w:tc>
          <w:tcPr>
            <w:tcW w:w="2547" w:type="dxa"/>
            <w:shd w:val="clear" w:color="auto" w:fill="auto"/>
            <w:noWrap/>
            <w:hideMark/>
          </w:tcPr>
          <w:p w14:paraId="6088DCC5" w14:textId="654B85F3"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ลำดับ</w:t>
            </w:r>
            <w:r w:rsidR="008D2979" w:rsidRPr="0072086F">
              <w:rPr>
                <w:rFonts w:eastAsia="Times New Roman"/>
                <w:noProof w:val="0"/>
                <w:color w:val="000000"/>
                <w:cs/>
                <w:lang w:val="en-US" w:bidi="th-TH"/>
              </w:rPr>
              <w:t>ที่</w:t>
            </w:r>
          </w:p>
        </w:tc>
        <w:tc>
          <w:tcPr>
            <w:tcW w:w="2835" w:type="dxa"/>
          </w:tcPr>
          <w:p w14:paraId="766856D0" w14:textId="22C9DD8C" w:rsidR="00881D52" w:rsidRPr="0072086F" w:rsidRDefault="008D2979" w:rsidP="00445C27">
            <w:pPr>
              <w:rPr>
                <w:rFonts w:eastAsia="Times New Roman"/>
                <w:noProof w:val="0"/>
                <w:color w:val="000000"/>
                <w:lang w:val="en-US" w:bidi="th-TH"/>
              </w:rPr>
            </w:pPr>
            <w:r w:rsidRPr="0072086F">
              <w:rPr>
                <w:rFonts w:eastAsia="Times New Roman"/>
                <w:noProof w:val="0"/>
                <w:color w:val="000000"/>
                <w:lang w:val="en-US" w:bidi="th-TH"/>
              </w:rPr>
              <w:t>number Transaction of cheque (multi settlement screen)</w:t>
            </w:r>
          </w:p>
        </w:tc>
        <w:tc>
          <w:tcPr>
            <w:tcW w:w="2577" w:type="dxa"/>
            <w:shd w:val="clear" w:color="auto" w:fill="auto"/>
            <w:noWrap/>
            <w:hideMark/>
          </w:tcPr>
          <w:p w14:paraId="7D8A578A" w14:textId="2AD632D1"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3F4D5181"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1227210543"/>
                <w:placeholder>
                  <w:docPart w:val="F0BFAD320E2B4F568E431554D73AFA11"/>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3BC55E4C" w14:textId="77777777" w:rsidTr="0072086F">
        <w:trPr>
          <w:trHeight w:val="290"/>
        </w:trPr>
        <w:tc>
          <w:tcPr>
            <w:tcW w:w="2547" w:type="dxa"/>
            <w:shd w:val="clear" w:color="auto" w:fill="auto"/>
            <w:noWrap/>
            <w:hideMark/>
          </w:tcPr>
          <w:p w14:paraId="71CCB57A" w14:textId="47D43CD6"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xml:space="preserve"> </w:t>
            </w:r>
            <w:r w:rsidRPr="0072086F">
              <w:rPr>
                <w:rFonts w:eastAsia="Times New Roman"/>
                <w:noProof w:val="0"/>
                <w:color w:val="000000"/>
                <w:cs/>
                <w:lang w:val="en-US" w:bidi="th-TH"/>
              </w:rPr>
              <w:t xml:space="preserve">ธนาคาร </w:t>
            </w:r>
          </w:p>
        </w:tc>
        <w:tc>
          <w:tcPr>
            <w:tcW w:w="2835" w:type="dxa"/>
          </w:tcPr>
          <w:p w14:paraId="2E27623C" w14:textId="1E0A7F16" w:rsidR="00881D52" w:rsidRPr="0072086F" w:rsidRDefault="00A22755" w:rsidP="00445C27">
            <w:pPr>
              <w:rPr>
                <w:rFonts w:eastAsia="Times New Roman"/>
                <w:noProof w:val="0"/>
                <w:color w:val="000000"/>
                <w:lang w:val="en-US" w:bidi="th-TH"/>
              </w:rPr>
            </w:pPr>
            <w:r w:rsidRPr="0072086F">
              <w:rPr>
                <w:rFonts w:eastAsia="Times New Roman"/>
                <w:noProof w:val="0"/>
                <w:color w:val="000000"/>
                <w:lang w:val="en-US" w:bidi="th-TH"/>
              </w:rPr>
              <w:t>Bank in</w:t>
            </w:r>
            <w:r w:rsidRPr="0072086F">
              <w:rPr>
                <w:rFonts w:eastAsia="Times New Roman"/>
                <w:noProof w:val="0"/>
                <w:color w:val="000000"/>
                <w:cs/>
                <w:lang w:val="en-US" w:bidi="th-TH"/>
              </w:rPr>
              <w:t xml:space="preserve"> </w:t>
            </w:r>
            <w:r w:rsidRPr="0072086F">
              <w:rPr>
                <w:rFonts w:eastAsia="Times New Roman"/>
                <w:noProof w:val="0"/>
                <w:color w:val="000000"/>
                <w:lang w:val="en-US" w:bidi="th-TH"/>
              </w:rPr>
              <w:t>cheque</w:t>
            </w:r>
          </w:p>
        </w:tc>
        <w:tc>
          <w:tcPr>
            <w:tcW w:w="2577" w:type="dxa"/>
            <w:shd w:val="clear" w:color="auto" w:fill="auto"/>
            <w:noWrap/>
            <w:hideMark/>
          </w:tcPr>
          <w:p w14:paraId="555B0061" w14:textId="1BD75011"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1F2A7B35"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213127061"/>
                <w:placeholder>
                  <w:docPart w:val="9F526529738F4968B3CEF3FF3C0DE493"/>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54948665" w14:textId="77777777" w:rsidTr="0072086F">
        <w:trPr>
          <w:trHeight w:val="290"/>
        </w:trPr>
        <w:tc>
          <w:tcPr>
            <w:tcW w:w="2547" w:type="dxa"/>
            <w:shd w:val="clear" w:color="auto" w:fill="auto"/>
            <w:noWrap/>
            <w:hideMark/>
          </w:tcPr>
          <w:p w14:paraId="1DBF4C5F" w14:textId="78692AA2"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 xml:space="preserve">รหัสสาขา </w:t>
            </w:r>
          </w:p>
        </w:tc>
        <w:tc>
          <w:tcPr>
            <w:tcW w:w="2835" w:type="dxa"/>
          </w:tcPr>
          <w:p w14:paraId="1D4FF6E2" w14:textId="047B4030" w:rsidR="00881D52" w:rsidRPr="0072086F" w:rsidRDefault="00A22755" w:rsidP="00445C27">
            <w:pPr>
              <w:rPr>
                <w:rFonts w:eastAsia="Times New Roman"/>
                <w:noProof w:val="0"/>
                <w:color w:val="000000"/>
                <w:lang w:val="en-US" w:bidi="th-TH"/>
              </w:rPr>
            </w:pPr>
            <w:r w:rsidRPr="0072086F">
              <w:rPr>
                <w:rFonts w:eastAsia="Times New Roman"/>
                <w:noProof w:val="0"/>
                <w:color w:val="000000"/>
                <w:lang w:val="en-US" w:bidi="th-TH"/>
              </w:rPr>
              <w:t>code of bank in cheque</w:t>
            </w:r>
          </w:p>
        </w:tc>
        <w:tc>
          <w:tcPr>
            <w:tcW w:w="2577" w:type="dxa"/>
            <w:shd w:val="clear" w:color="auto" w:fill="auto"/>
            <w:noWrap/>
            <w:hideMark/>
          </w:tcPr>
          <w:p w14:paraId="4EE1AC48" w14:textId="37F06B45"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429B22D8"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1680890278"/>
                <w:placeholder>
                  <w:docPart w:val="BB459E592E714849A9A434F7477892D6"/>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2FF7C686" w14:textId="77777777" w:rsidTr="0072086F">
        <w:trPr>
          <w:trHeight w:val="290"/>
        </w:trPr>
        <w:tc>
          <w:tcPr>
            <w:tcW w:w="2547" w:type="dxa"/>
            <w:shd w:val="clear" w:color="auto" w:fill="auto"/>
            <w:noWrap/>
            <w:hideMark/>
          </w:tcPr>
          <w:p w14:paraId="60F4A6EF" w14:textId="3CC4D9A1"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 xml:space="preserve">เลขที่บัญชี  </w:t>
            </w:r>
          </w:p>
        </w:tc>
        <w:tc>
          <w:tcPr>
            <w:tcW w:w="2835" w:type="dxa"/>
          </w:tcPr>
          <w:p w14:paraId="7BA92A8C" w14:textId="34661256" w:rsidR="00881D52" w:rsidRPr="0072086F" w:rsidRDefault="00A22755" w:rsidP="00445C27">
            <w:pPr>
              <w:rPr>
                <w:rFonts w:eastAsia="Times New Roman"/>
                <w:noProof w:val="0"/>
                <w:color w:val="000000"/>
                <w:lang w:val="en-US" w:bidi="th-TH"/>
              </w:rPr>
            </w:pPr>
            <w:r w:rsidRPr="0072086F">
              <w:rPr>
                <w:rFonts w:eastAsia="Times New Roman"/>
                <w:noProof w:val="0"/>
                <w:color w:val="000000"/>
                <w:lang w:val="en-US" w:bidi="th-TH"/>
              </w:rPr>
              <w:t>Account number</w:t>
            </w:r>
          </w:p>
        </w:tc>
        <w:tc>
          <w:tcPr>
            <w:tcW w:w="2577" w:type="dxa"/>
            <w:shd w:val="clear" w:color="auto" w:fill="auto"/>
            <w:noWrap/>
            <w:hideMark/>
          </w:tcPr>
          <w:p w14:paraId="24B4FB4A" w14:textId="1FBEF426"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4E18FEE7"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650491285"/>
                <w:placeholder>
                  <w:docPart w:val="01A9FBFB75784A3BB40C2279101E6381"/>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47B1B641" w14:textId="77777777" w:rsidTr="0072086F">
        <w:trPr>
          <w:trHeight w:val="290"/>
        </w:trPr>
        <w:tc>
          <w:tcPr>
            <w:tcW w:w="2547" w:type="dxa"/>
            <w:shd w:val="clear" w:color="auto" w:fill="auto"/>
            <w:noWrap/>
            <w:hideMark/>
          </w:tcPr>
          <w:p w14:paraId="4F87DE04" w14:textId="766A86F7"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 xml:space="preserve">เลขที่เช็ค </w:t>
            </w:r>
          </w:p>
        </w:tc>
        <w:tc>
          <w:tcPr>
            <w:tcW w:w="2835" w:type="dxa"/>
          </w:tcPr>
          <w:p w14:paraId="503EA602" w14:textId="035F2D3C" w:rsidR="00881D52" w:rsidRPr="0072086F" w:rsidRDefault="00A22755" w:rsidP="00445C27">
            <w:pPr>
              <w:rPr>
                <w:rFonts w:eastAsia="Times New Roman"/>
                <w:noProof w:val="0"/>
                <w:color w:val="000000"/>
                <w:lang w:val="en-US" w:bidi="th-TH"/>
              </w:rPr>
            </w:pPr>
            <w:r w:rsidRPr="0072086F">
              <w:rPr>
                <w:rFonts w:eastAsia="Times New Roman"/>
                <w:noProof w:val="0"/>
                <w:color w:val="000000"/>
                <w:lang w:val="en-US" w:bidi="th-TH"/>
              </w:rPr>
              <w:t>Cheque number</w:t>
            </w:r>
          </w:p>
        </w:tc>
        <w:tc>
          <w:tcPr>
            <w:tcW w:w="2577" w:type="dxa"/>
            <w:shd w:val="clear" w:color="auto" w:fill="auto"/>
            <w:noWrap/>
            <w:hideMark/>
          </w:tcPr>
          <w:p w14:paraId="2A5D2967" w14:textId="23D22769"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530A281D"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1969706016"/>
                <w:placeholder>
                  <w:docPart w:val="1B8D11D2AD844FBFB7634551DCDF730D"/>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39DBD1C7" w14:textId="77777777" w:rsidTr="0072086F">
        <w:trPr>
          <w:trHeight w:val="290"/>
        </w:trPr>
        <w:tc>
          <w:tcPr>
            <w:tcW w:w="2547" w:type="dxa"/>
            <w:shd w:val="clear" w:color="auto" w:fill="auto"/>
            <w:noWrap/>
            <w:hideMark/>
          </w:tcPr>
          <w:p w14:paraId="07A9ADAA" w14:textId="54C9F808"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 xml:space="preserve">จำนวนเงิน </w:t>
            </w:r>
          </w:p>
        </w:tc>
        <w:tc>
          <w:tcPr>
            <w:tcW w:w="2835" w:type="dxa"/>
          </w:tcPr>
          <w:p w14:paraId="00933619" w14:textId="2AC7658E" w:rsidR="00881D52" w:rsidRPr="0072086F" w:rsidRDefault="00A22755" w:rsidP="00445C27">
            <w:pPr>
              <w:rPr>
                <w:rFonts w:eastAsia="Times New Roman"/>
                <w:noProof w:val="0"/>
                <w:color w:val="000000"/>
                <w:lang w:val="en-US" w:bidi="th-TH"/>
              </w:rPr>
            </w:pPr>
            <w:r w:rsidRPr="0072086F">
              <w:rPr>
                <w:rFonts w:eastAsia="Times New Roman"/>
                <w:noProof w:val="0"/>
                <w:color w:val="000000"/>
                <w:lang w:val="en-US" w:bidi="th-TH"/>
              </w:rPr>
              <w:t>Amount in cheque</w:t>
            </w:r>
          </w:p>
        </w:tc>
        <w:tc>
          <w:tcPr>
            <w:tcW w:w="2577" w:type="dxa"/>
            <w:shd w:val="clear" w:color="auto" w:fill="auto"/>
            <w:noWrap/>
            <w:hideMark/>
          </w:tcPr>
          <w:p w14:paraId="13780244" w14:textId="0E7383C8"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7DFBA452"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1357418500"/>
                <w:placeholder>
                  <w:docPart w:val="D5DF87842C9846DDB5F80CD8118BBF87"/>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297C9BFF" w14:textId="77777777" w:rsidTr="0072086F">
        <w:trPr>
          <w:trHeight w:val="290"/>
        </w:trPr>
        <w:tc>
          <w:tcPr>
            <w:tcW w:w="2547" w:type="dxa"/>
            <w:shd w:val="clear" w:color="auto" w:fill="auto"/>
            <w:noWrap/>
            <w:hideMark/>
          </w:tcPr>
          <w:p w14:paraId="410BA007" w14:textId="7ED0217F"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รวม</w:t>
            </w:r>
            <w:r w:rsidRPr="0072086F">
              <w:rPr>
                <w:rFonts w:eastAsia="Times New Roman"/>
                <w:noProof w:val="0"/>
                <w:color w:val="000000"/>
                <w:lang w:val="en-US" w:bidi="th-TH"/>
              </w:rPr>
              <w:t>/</w:t>
            </w:r>
            <w:r w:rsidRPr="0072086F">
              <w:rPr>
                <w:rFonts w:eastAsia="Times New Roman"/>
                <w:noProof w:val="0"/>
                <w:color w:val="000000"/>
                <w:cs/>
                <w:lang w:val="en-US" w:bidi="th-TH"/>
              </w:rPr>
              <w:t xml:space="preserve">ฉบับ </w:t>
            </w:r>
            <w:r w:rsidRPr="0072086F">
              <w:rPr>
                <w:rFonts w:eastAsia="Times New Roman"/>
                <w:noProof w:val="0"/>
                <w:color w:val="000000"/>
                <w:lang w:val="en-US" w:bidi="th-TH"/>
              </w:rPr>
              <w:t xml:space="preserve"> </w:t>
            </w:r>
          </w:p>
        </w:tc>
        <w:tc>
          <w:tcPr>
            <w:tcW w:w="2835" w:type="dxa"/>
          </w:tcPr>
          <w:p w14:paraId="4E866398" w14:textId="1AE6557F" w:rsidR="00881D52" w:rsidRPr="0072086F" w:rsidRDefault="00A22755" w:rsidP="00445C27">
            <w:pPr>
              <w:rPr>
                <w:rFonts w:eastAsia="Times New Roman"/>
                <w:noProof w:val="0"/>
                <w:color w:val="000000"/>
                <w:lang w:val="en-US" w:bidi="th-TH"/>
              </w:rPr>
            </w:pPr>
            <w:r w:rsidRPr="0072086F">
              <w:rPr>
                <w:rFonts w:eastAsia="Times New Roman"/>
                <w:noProof w:val="0"/>
                <w:color w:val="000000"/>
                <w:lang w:val="en-US" w:bidi="th-TH"/>
              </w:rPr>
              <w:t>Count number of cheque</w:t>
            </w:r>
          </w:p>
        </w:tc>
        <w:tc>
          <w:tcPr>
            <w:tcW w:w="2577" w:type="dxa"/>
            <w:shd w:val="clear" w:color="auto" w:fill="auto"/>
            <w:noWrap/>
            <w:hideMark/>
          </w:tcPr>
          <w:p w14:paraId="7606F31F" w14:textId="2A8F1787"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03A9F084"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1638614500"/>
                <w:placeholder>
                  <w:docPart w:val="ADDD84775B8842598941D2CA51839893"/>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4768377D" w14:textId="77777777" w:rsidTr="0072086F">
        <w:trPr>
          <w:trHeight w:val="290"/>
        </w:trPr>
        <w:tc>
          <w:tcPr>
            <w:tcW w:w="2547" w:type="dxa"/>
            <w:shd w:val="clear" w:color="auto" w:fill="auto"/>
            <w:noWrap/>
            <w:hideMark/>
          </w:tcPr>
          <w:p w14:paraId="2C794747" w14:textId="67F15905"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 xml:space="preserve">จำนวนเงินรวม </w:t>
            </w:r>
          </w:p>
        </w:tc>
        <w:tc>
          <w:tcPr>
            <w:tcW w:w="2835" w:type="dxa"/>
          </w:tcPr>
          <w:p w14:paraId="7E37A55C" w14:textId="2FF00E52" w:rsidR="00881D52" w:rsidRPr="0072086F" w:rsidRDefault="00A22755" w:rsidP="00445C27">
            <w:pPr>
              <w:rPr>
                <w:rFonts w:eastAsia="Times New Roman"/>
                <w:noProof w:val="0"/>
                <w:color w:val="000000"/>
                <w:lang w:val="en-US" w:bidi="th-TH"/>
              </w:rPr>
            </w:pPr>
            <w:r w:rsidRPr="0072086F">
              <w:rPr>
                <w:rFonts w:eastAsia="Times New Roman"/>
                <w:noProof w:val="0"/>
                <w:color w:val="000000"/>
                <w:lang w:val="en-US" w:bidi="th-TH"/>
              </w:rPr>
              <w:t>Total amount</w:t>
            </w:r>
          </w:p>
        </w:tc>
        <w:tc>
          <w:tcPr>
            <w:tcW w:w="2577" w:type="dxa"/>
            <w:shd w:val="clear" w:color="auto" w:fill="auto"/>
            <w:noWrap/>
            <w:hideMark/>
          </w:tcPr>
          <w:p w14:paraId="43B026C4" w14:textId="14A7A37D"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57CBFAFA"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1665845206"/>
                <w:placeholder>
                  <w:docPart w:val="0BBBEBBA022849E1B0B690A1D4F3C9DB"/>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06947A41" w14:textId="77777777" w:rsidTr="0072086F">
        <w:trPr>
          <w:trHeight w:val="290"/>
        </w:trPr>
        <w:tc>
          <w:tcPr>
            <w:tcW w:w="2547" w:type="dxa"/>
            <w:shd w:val="clear" w:color="auto" w:fill="auto"/>
            <w:noWrap/>
            <w:hideMark/>
          </w:tcPr>
          <w:p w14:paraId="6E4E4745" w14:textId="77777777"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w:t>
            </w:r>
          </w:p>
          <w:p w14:paraId="04259B1E" w14:textId="5796B3B4"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 xml:space="preserve">ผู้รับเช็ค สำนักงานใหญ่  </w:t>
            </w:r>
          </w:p>
        </w:tc>
        <w:tc>
          <w:tcPr>
            <w:tcW w:w="2835" w:type="dxa"/>
          </w:tcPr>
          <w:p w14:paraId="346E7DF2" w14:textId="0D7AF75A" w:rsidR="00881D52" w:rsidRPr="0072086F" w:rsidRDefault="00A22755" w:rsidP="00445C27">
            <w:pPr>
              <w:rPr>
                <w:rFonts w:eastAsia="Times New Roman"/>
                <w:noProof w:val="0"/>
                <w:color w:val="000000"/>
                <w:lang w:val="en-US" w:bidi="th-TH"/>
              </w:rPr>
            </w:pPr>
            <w:r w:rsidRPr="0072086F">
              <w:rPr>
                <w:rFonts w:eastAsia="Times New Roman"/>
                <w:noProof w:val="0"/>
                <w:color w:val="000000"/>
                <w:lang w:val="en-US" w:bidi="th-TH"/>
              </w:rPr>
              <w:t>Signature of the person receiving cheque, Branch</w:t>
            </w:r>
          </w:p>
        </w:tc>
        <w:tc>
          <w:tcPr>
            <w:tcW w:w="2577" w:type="dxa"/>
            <w:shd w:val="clear" w:color="auto" w:fill="auto"/>
            <w:noWrap/>
            <w:hideMark/>
          </w:tcPr>
          <w:p w14:paraId="31BC862C" w14:textId="37CFA80B"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28740946"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225075820"/>
                <w:placeholder>
                  <w:docPart w:val="BE6D50E95AAB480B8D63108A757BB568"/>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2C69B482" w14:textId="77777777" w:rsidTr="0072086F">
        <w:trPr>
          <w:trHeight w:val="290"/>
        </w:trPr>
        <w:tc>
          <w:tcPr>
            <w:tcW w:w="2547" w:type="dxa"/>
            <w:shd w:val="clear" w:color="auto" w:fill="auto"/>
            <w:noWrap/>
            <w:hideMark/>
          </w:tcPr>
          <w:p w14:paraId="18486FF3" w14:textId="77777777"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w:t>
            </w:r>
          </w:p>
          <w:p w14:paraId="0922CF75" w14:textId="21A9782B" w:rsidR="00881D52" w:rsidRPr="0072086F" w:rsidRDefault="00881D52" w:rsidP="00445C27">
            <w:pPr>
              <w:rPr>
                <w:rFonts w:eastAsia="Times New Roman"/>
                <w:noProof w:val="0"/>
                <w:color w:val="000000"/>
                <w:lang w:val="en-US" w:bidi="th-TH"/>
              </w:rPr>
            </w:pPr>
            <w:r w:rsidRPr="0072086F">
              <w:rPr>
                <w:rFonts w:eastAsia="Times New Roman"/>
                <w:noProof w:val="0"/>
                <w:color w:val="000000"/>
                <w:cs/>
                <w:lang w:val="en-US" w:bidi="th-TH"/>
              </w:rPr>
              <w:t xml:space="preserve">วันที่ </w:t>
            </w:r>
          </w:p>
        </w:tc>
        <w:tc>
          <w:tcPr>
            <w:tcW w:w="2835" w:type="dxa"/>
          </w:tcPr>
          <w:p w14:paraId="45419854" w14:textId="37657BC8" w:rsidR="00881D52" w:rsidRPr="0072086F" w:rsidRDefault="00A22755" w:rsidP="00445C27">
            <w:pPr>
              <w:rPr>
                <w:rFonts w:eastAsia="Times New Roman"/>
                <w:noProof w:val="0"/>
                <w:color w:val="000000"/>
                <w:lang w:val="en-US" w:bidi="th-TH"/>
              </w:rPr>
            </w:pPr>
            <w:r w:rsidRPr="0072086F">
              <w:rPr>
                <w:rFonts w:eastAsia="Times New Roman"/>
                <w:noProof w:val="0"/>
                <w:color w:val="000000"/>
                <w:lang w:val="en-US" w:bidi="th-TH"/>
              </w:rPr>
              <w:t>Date of Received cheque</w:t>
            </w:r>
          </w:p>
        </w:tc>
        <w:tc>
          <w:tcPr>
            <w:tcW w:w="2577" w:type="dxa"/>
            <w:shd w:val="clear" w:color="auto" w:fill="auto"/>
            <w:noWrap/>
            <w:hideMark/>
          </w:tcPr>
          <w:p w14:paraId="177D65B1" w14:textId="0DE27F7D"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40B2F4E4"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1590920807"/>
                <w:placeholder>
                  <w:docPart w:val="6D8B6792A1BC4332AB7F6FC8C3FB258C"/>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r w:rsidR="00881D52" w:rsidRPr="00445C27" w14:paraId="6F9B9B8C" w14:textId="77777777" w:rsidTr="0072086F">
        <w:trPr>
          <w:trHeight w:val="290"/>
        </w:trPr>
        <w:tc>
          <w:tcPr>
            <w:tcW w:w="2547" w:type="dxa"/>
            <w:shd w:val="clear" w:color="auto" w:fill="auto"/>
            <w:noWrap/>
            <w:hideMark/>
          </w:tcPr>
          <w:p w14:paraId="6E3EA55B" w14:textId="0BD2745F"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As of date</w:t>
            </w:r>
          </w:p>
        </w:tc>
        <w:tc>
          <w:tcPr>
            <w:tcW w:w="2835" w:type="dxa"/>
          </w:tcPr>
          <w:p w14:paraId="720941B3" w14:textId="037FDE48" w:rsidR="00881D52" w:rsidRPr="0072086F" w:rsidRDefault="00952646" w:rsidP="00445C27">
            <w:pPr>
              <w:rPr>
                <w:rFonts w:eastAsia="Times New Roman"/>
                <w:noProof w:val="0"/>
                <w:color w:val="000000"/>
                <w:lang w:val="en-US" w:bidi="th-TH"/>
              </w:rPr>
            </w:pPr>
            <w:r>
              <w:rPr>
                <w:rFonts w:eastAsia="Times New Roman"/>
                <w:noProof w:val="0"/>
                <w:color w:val="000000"/>
                <w:lang w:val="en-US" w:bidi="th-TH"/>
              </w:rPr>
              <w:t>A</w:t>
            </w:r>
            <w:r w:rsidRPr="00952646">
              <w:rPr>
                <w:rFonts w:eastAsia="Times New Roman"/>
                <w:noProof w:val="0"/>
                <w:color w:val="000000"/>
                <w:lang w:val="en-US" w:bidi="th-TH"/>
              </w:rPr>
              <w:t>dd</w:t>
            </w:r>
            <w:r>
              <w:rPr>
                <w:rFonts w:eastAsia="Times New Roman"/>
                <w:noProof w:val="0"/>
                <w:color w:val="000000"/>
                <w:lang w:val="en-US" w:bidi="th-TH"/>
              </w:rPr>
              <w:t xml:space="preserve"> new</w:t>
            </w:r>
            <w:r w:rsidRPr="00952646">
              <w:rPr>
                <w:rFonts w:eastAsia="Times New Roman"/>
                <w:noProof w:val="0"/>
                <w:color w:val="000000"/>
                <w:lang w:val="en-US" w:bidi="th-TH"/>
              </w:rPr>
              <w:t xml:space="preserve"> field "As </w:t>
            </w:r>
            <w:r w:rsidR="00C42FAE">
              <w:rPr>
                <w:rFonts w:eastAsia="Times New Roman"/>
                <w:noProof w:val="0"/>
                <w:color w:val="000000"/>
                <w:lang w:val="en-US" w:bidi="th-TH"/>
              </w:rPr>
              <w:t>o</w:t>
            </w:r>
            <w:r w:rsidRPr="00952646">
              <w:rPr>
                <w:rFonts w:eastAsia="Times New Roman"/>
                <w:noProof w:val="0"/>
                <w:color w:val="000000"/>
                <w:lang w:val="en-US" w:bidi="th-TH"/>
              </w:rPr>
              <w:t>f Date" to be same date as searching criteria</w:t>
            </w:r>
          </w:p>
        </w:tc>
        <w:tc>
          <w:tcPr>
            <w:tcW w:w="2577" w:type="dxa"/>
            <w:shd w:val="clear" w:color="auto" w:fill="auto"/>
            <w:noWrap/>
            <w:hideMark/>
          </w:tcPr>
          <w:p w14:paraId="745A94DC" w14:textId="007DB805" w:rsidR="00881D52" w:rsidRPr="0072086F" w:rsidRDefault="00881D52" w:rsidP="00445C27">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520D9F0D" w14:textId="77777777" w:rsidR="00881D52" w:rsidRPr="0072086F" w:rsidRDefault="00000000" w:rsidP="00445C27">
            <w:pPr>
              <w:rPr>
                <w:rFonts w:eastAsia="Times New Roman"/>
                <w:noProof w:val="0"/>
                <w:color w:val="000000"/>
                <w:lang w:val="en-US" w:bidi="th-TH"/>
              </w:rPr>
            </w:pPr>
            <w:sdt>
              <w:sdtPr>
                <w:rPr>
                  <w:rFonts w:eastAsia="Times New Roman"/>
                  <w:noProof w:val="0"/>
                  <w:color w:val="000000"/>
                  <w:lang w:val="en-US" w:bidi="th-TH"/>
                </w:rPr>
                <w:id w:val="1093592805"/>
                <w:placeholder>
                  <w:docPart w:val="6E0463DCD1B94CBFBA9FCBD5C1E288D3"/>
                </w:placeholder>
                <w:showingPlcHdr/>
                <w:dropDownList>
                  <w:listItem w:displayText="Supported" w:value="Supported"/>
                  <w:listItem w:displayText="To be develop" w:value="To be develop"/>
                  <w:listItem w:displayText="Drop" w:value="Drop"/>
                </w:dropDownList>
              </w:sdtPr>
              <w:sdtContent>
                <w:r w:rsidR="00881D52" w:rsidRPr="0072086F">
                  <w:rPr>
                    <w:rStyle w:val="PlaceholderText"/>
                  </w:rPr>
                  <w:t>Choose an item.</w:t>
                </w:r>
              </w:sdtContent>
            </w:sdt>
          </w:p>
        </w:tc>
      </w:tr>
    </w:tbl>
    <w:p w14:paraId="6A824945" w14:textId="77777777" w:rsidR="00752025" w:rsidRDefault="00752025">
      <w:pPr>
        <w:rPr>
          <w:lang w:bidi="th-TH"/>
        </w:rPr>
      </w:pPr>
    </w:p>
    <w:p w14:paraId="7FB044E1" w14:textId="77777777" w:rsidR="00101DBF" w:rsidRDefault="00101DBF" w:rsidP="00C1611A">
      <w:pPr>
        <w:pStyle w:val="Heading3"/>
      </w:pPr>
      <w:bookmarkStart w:id="266" w:name="_Toc143189613"/>
      <w:r>
        <w:t>File / API Layout and Data Sheet</w:t>
      </w:r>
      <w:bookmarkEnd w:id="266"/>
    </w:p>
    <w:p w14:paraId="674F5B11" w14:textId="77777777" w:rsidR="001E2A4C" w:rsidRPr="00B643D7" w:rsidRDefault="001E2A4C" w:rsidP="001E2A4C">
      <w:pPr>
        <w:ind w:left="720" w:firstLine="720"/>
      </w:pPr>
      <w:r w:rsidRPr="00DF3C4F">
        <w:t>Not Applicable.</w:t>
      </w:r>
    </w:p>
    <w:p w14:paraId="11AFC6EA" w14:textId="77777777" w:rsidR="001E2A4C" w:rsidRPr="001E2A4C" w:rsidRDefault="001E2A4C" w:rsidP="00C1611A"/>
    <w:p w14:paraId="284F6AAB" w14:textId="77777777" w:rsidR="00101DBF" w:rsidRDefault="00101DBF" w:rsidP="00101DBF">
      <w:pPr>
        <w:pStyle w:val="Heading3"/>
      </w:pPr>
      <w:bookmarkStart w:id="267" w:name="_Toc143189614"/>
      <w:r>
        <w:lastRenderedPageBreak/>
        <w:t>Report Layout and Data Sheet</w:t>
      </w:r>
      <w:bookmarkEnd w:id="267"/>
    </w:p>
    <w:p w14:paraId="46E4A9F6" w14:textId="2BE88A8A" w:rsidR="001E2A4C" w:rsidRPr="001E2A4C" w:rsidRDefault="001E2A4C" w:rsidP="0072086F">
      <w:pPr>
        <w:ind w:left="720" w:firstLine="720"/>
      </w:pPr>
      <w:r w:rsidRPr="00DF3C4F">
        <w:t>Not Applicable.</w:t>
      </w:r>
    </w:p>
    <w:p w14:paraId="09BBF093" w14:textId="77777777" w:rsidR="00101DBF" w:rsidRDefault="00101DBF" w:rsidP="00101DBF">
      <w:pPr>
        <w:pStyle w:val="Heading3"/>
      </w:pPr>
      <w:bookmarkStart w:id="268" w:name="_Toc143189615"/>
      <w:r>
        <w:t>Additional Impacts</w:t>
      </w:r>
      <w:bookmarkEnd w:id="268"/>
    </w:p>
    <w:p w14:paraId="0A08F1B3" w14:textId="77777777" w:rsidR="00101DBF" w:rsidRDefault="00101DBF" w:rsidP="00101DBF">
      <w:pPr>
        <w:pStyle w:val="Heading4"/>
      </w:pPr>
      <w:bookmarkStart w:id="269" w:name="_Toc143189616"/>
      <w:r w:rsidRPr="0073013C">
        <w:t>Integration</w:t>
      </w:r>
      <w:bookmarkEnd w:id="269"/>
      <w:r w:rsidRPr="0073013C">
        <w:t xml:space="preserve"> </w:t>
      </w:r>
    </w:p>
    <w:p w14:paraId="68BE2689" w14:textId="3A0880F7" w:rsidR="001E2A4C" w:rsidRPr="001E2A4C" w:rsidRDefault="001E2A4C" w:rsidP="0072086F">
      <w:pPr>
        <w:ind w:left="1440" w:firstLine="720"/>
      </w:pPr>
      <w:r w:rsidRPr="00DF3C4F">
        <w:t>Not Applicable.</w:t>
      </w:r>
    </w:p>
    <w:p w14:paraId="142D1FA5" w14:textId="77777777" w:rsidR="00101DBF" w:rsidRDefault="00101DBF" w:rsidP="00101DBF">
      <w:pPr>
        <w:pStyle w:val="Heading4"/>
      </w:pPr>
      <w:bookmarkStart w:id="270" w:name="_Toc143189617"/>
      <w:r w:rsidRPr="0073013C">
        <w:t>Migration</w:t>
      </w:r>
      <w:bookmarkEnd w:id="270"/>
    </w:p>
    <w:p w14:paraId="224E86B1" w14:textId="77777777" w:rsidR="001E2A4C" w:rsidRPr="00B643D7" w:rsidRDefault="001E2A4C" w:rsidP="0072086F">
      <w:pPr>
        <w:ind w:left="1440" w:firstLine="720"/>
      </w:pPr>
      <w:r w:rsidRPr="00DF3C4F">
        <w:t>Not Applicable.</w:t>
      </w:r>
    </w:p>
    <w:p w14:paraId="72FAD6DB" w14:textId="77777777" w:rsidR="001E2A4C" w:rsidRPr="001E2A4C" w:rsidRDefault="001E2A4C" w:rsidP="00C1611A"/>
    <w:p w14:paraId="6A7CA39B" w14:textId="77777777" w:rsidR="00101DBF" w:rsidRDefault="00101DBF">
      <w:pPr>
        <w:rPr>
          <w:lang w:bidi="th-TH"/>
        </w:rPr>
      </w:pPr>
    </w:p>
    <w:p w14:paraId="3B160D66" w14:textId="66C1E4FF" w:rsidR="00A11262" w:rsidRDefault="00A11262" w:rsidP="00A11262">
      <w:pPr>
        <w:pStyle w:val="Heading2"/>
        <w:rPr>
          <w:lang w:val="en-US" w:bidi="th-TH"/>
        </w:rPr>
      </w:pPr>
      <w:bookmarkStart w:id="271" w:name="_Toc143189618"/>
      <w:r>
        <w:rPr>
          <w:rFonts w:hint="cs"/>
          <w:cs/>
          <w:lang w:bidi="th-TH"/>
        </w:rPr>
        <w:t xml:space="preserve">ใบนำส่ง </w:t>
      </w:r>
      <w:r>
        <w:rPr>
          <w:lang w:val="en-US" w:bidi="th-TH"/>
        </w:rPr>
        <w:t>CHQ Clearing</w:t>
      </w:r>
      <w:r>
        <w:rPr>
          <w:rFonts w:hint="cs"/>
          <w:cs/>
          <w:lang w:val="en-US" w:bidi="th-TH"/>
        </w:rPr>
        <w:t xml:space="preserve"> และเงินสด </w:t>
      </w:r>
      <w:r>
        <w:rPr>
          <w:lang w:val="en-US" w:bidi="th-TH"/>
        </w:rPr>
        <w:t>, cheque clearing and cash report</w:t>
      </w:r>
      <w:bookmarkEnd w:id="271"/>
    </w:p>
    <w:p w14:paraId="6122EBE4" w14:textId="379BAA4A" w:rsidR="0018488A" w:rsidRDefault="00D6202F" w:rsidP="0072086F">
      <w:pPr>
        <w:pStyle w:val="Heading3"/>
        <w:rPr>
          <w:lang w:bidi="th-TH"/>
        </w:rPr>
      </w:pPr>
      <w:bookmarkStart w:id="272" w:name="_Toc143189619"/>
      <w:r>
        <w:t>S</w:t>
      </w:r>
      <w:r w:rsidRPr="00061B9D">
        <w:t>upported Sample Transaction and Case from Customer</w:t>
      </w:r>
      <w:bookmarkStart w:id="273" w:name="_Toc140256146"/>
      <w:bookmarkEnd w:id="272"/>
      <w:bookmarkEnd w:id="273"/>
    </w:p>
    <w:p w14:paraId="42D66ECF" w14:textId="77777777" w:rsidR="00A11262" w:rsidRDefault="00A11262">
      <w:pPr>
        <w:rPr>
          <w:lang w:bidi="th-TH"/>
        </w:rPr>
      </w:pPr>
    </w:p>
    <w:p w14:paraId="599687F1" w14:textId="74738A9D" w:rsidR="0018488A" w:rsidRDefault="0018488A">
      <w:pPr>
        <w:rPr>
          <w:lang w:bidi="th-TH"/>
        </w:rPr>
      </w:pPr>
      <w:r>
        <w:rPr>
          <w:lang w:val="en-US" w:bidi="th-TH"/>
        </w:rPr>
        <w:drawing>
          <wp:inline distT="0" distB="0" distL="0" distR="0" wp14:anchorId="3D344B69" wp14:editId="12729178">
            <wp:extent cx="4493895" cy="4175760"/>
            <wp:effectExtent l="19050" t="19050" r="20955" b="15240"/>
            <wp:docPr id="14499637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r:link="rId113">
                      <a:extLst>
                        <a:ext uri="{28A0092B-C50C-407E-A947-70E740481C1C}">
                          <a14:useLocalDpi xmlns:a14="http://schemas.microsoft.com/office/drawing/2010/main" val="0"/>
                        </a:ext>
                      </a:extLst>
                    </a:blip>
                    <a:srcRect/>
                    <a:stretch>
                      <a:fillRect/>
                    </a:stretch>
                  </pic:blipFill>
                  <pic:spPr bwMode="auto">
                    <a:xfrm>
                      <a:off x="0" y="0"/>
                      <a:ext cx="4493895" cy="4175760"/>
                    </a:xfrm>
                    <a:prstGeom prst="rect">
                      <a:avLst/>
                    </a:prstGeom>
                    <a:noFill/>
                    <a:ln>
                      <a:solidFill>
                        <a:schemeClr val="tx1"/>
                      </a:solidFill>
                    </a:ln>
                  </pic:spPr>
                </pic:pic>
              </a:graphicData>
            </a:graphic>
          </wp:inline>
        </w:drawing>
      </w:r>
    </w:p>
    <w:p w14:paraId="64EEFF50" w14:textId="77777777" w:rsidR="0018488A" w:rsidRDefault="0018488A">
      <w:pPr>
        <w:rPr>
          <w:lang w:bidi="th-TH"/>
        </w:rPr>
      </w:pPr>
    </w:p>
    <w:p w14:paraId="4E4DAC69" w14:textId="77777777" w:rsidR="00BC5E5A" w:rsidRDefault="00BC5E5A" w:rsidP="00BC5E5A">
      <w:pPr>
        <w:ind w:left="426"/>
      </w:pPr>
      <w:r>
        <w:t>Note:</w:t>
      </w:r>
    </w:p>
    <w:p w14:paraId="14DC1F79" w14:textId="77777777" w:rsidR="00BC5E5A" w:rsidRPr="005E033E" w:rsidRDefault="00BC5E5A">
      <w:pPr>
        <w:pStyle w:val="ListParagraph"/>
        <w:numPr>
          <w:ilvl w:val="0"/>
          <w:numId w:val="11"/>
        </w:numPr>
        <w:rPr>
          <w:lang w:val="en-US" w:bidi="th-TH"/>
        </w:rPr>
      </w:pPr>
      <w:r>
        <w:rPr>
          <w:lang w:val="en-US" w:bidi="th-TH"/>
        </w:rPr>
        <w:t>Report generate:</w:t>
      </w:r>
    </w:p>
    <w:p w14:paraId="106C2C0E" w14:textId="5E7D35FE" w:rsidR="00BC5E5A" w:rsidRPr="00752025" w:rsidRDefault="00BC5E5A">
      <w:pPr>
        <w:pStyle w:val="ListParagraph"/>
        <w:numPr>
          <w:ilvl w:val="1"/>
          <w:numId w:val="11"/>
        </w:numPr>
        <w:rPr>
          <w:lang w:val="en-US" w:bidi="th-TH"/>
        </w:rPr>
      </w:pPr>
      <w:r>
        <w:rPr>
          <w:lang w:val="en-US" w:bidi="th-TH"/>
        </w:rPr>
        <w:lastRenderedPageBreak/>
        <w:t xml:space="preserve">Checker verify, after done verify need to print report at that time </w:t>
      </w:r>
      <w:r w:rsidRPr="00752025">
        <w:rPr>
          <w:lang w:val="en-US" w:bidi="th-TH"/>
        </w:rPr>
        <w:t>this report after maker enter data entry</w:t>
      </w:r>
      <w:r w:rsidR="00916DB8">
        <w:rPr>
          <w:lang w:val="en-US" w:bidi="th-TH"/>
        </w:rPr>
        <w:t>.</w:t>
      </w:r>
    </w:p>
    <w:p w14:paraId="2CC4D90A" w14:textId="0A1AB9F9" w:rsidR="00D6202F" w:rsidRDefault="00BC5E5A">
      <w:pPr>
        <w:pStyle w:val="ListParagraph"/>
        <w:numPr>
          <w:ilvl w:val="1"/>
          <w:numId w:val="11"/>
        </w:numPr>
        <w:rPr>
          <w:lang w:val="en-US" w:bidi="th-TH"/>
        </w:rPr>
      </w:pPr>
      <w:r w:rsidRPr="00B0037C">
        <w:rPr>
          <w:lang w:val="en-US" w:bidi="th-TH"/>
        </w:rPr>
        <w:t>The language used in the report is based on As Is (every report).</w:t>
      </w:r>
    </w:p>
    <w:p w14:paraId="6309086C" w14:textId="77777777" w:rsidR="00D6202F" w:rsidRDefault="00D6202F" w:rsidP="00C1611A">
      <w:pPr>
        <w:pStyle w:val="Heading3"/>
      </w:pPr>
      <w:bookmarkStart w:id="274" w:name="_Toc143189620"/>
      <w:r>
        <w:t>Menu Modification</w:t>
      </w:r>
      <w:bookmarkEnd w:id="274"/>
    </w:p>
    <w:p w14:paraId="41D8B5AA" w14:textId="379B1631" w:rsidR="001E2A4C" w:rsidRPr="001E2A4C" w:rsidRDefault="001E2A4C" w:rsidP="0072086F">
      <w:pPr>
        <w:ind w:left="720" w:firstLine="720"/>
      </w:pPr>
      <w:r w:rsidRPr="00DF3C4F">
        <w:t>Not Applicable.</w:t>
      </w:r>
    </w:p>
    <w:p w14:paraId="6C94FBF0" w14:textId="77777777" w:rsidR="00D6202F" w:rsidRDefault="00D6202F" w:rsidP="00D6202F">
      <w:pPr>
        <w:pStyle w:val="Heading3"/>
      </w:pPr>
      <w:bookmarkStart w:id="275" w:name="_Toc143189621"/>
      <w:r>
        <w:t>Screen Layout and Data Sheet</w:t>
      </w:r>
      <w:bookmarkEnd w:id="275"/>
    </w:p>
    <w:p w14:paraId="586047F4" w14:textId="4DC7D17D" w:rsidR="001E2A4C" w:rsidRPr="001E2A4C" w:rsidRDefault="001E2A4C" w:rsidP="0072086F">
      <w:pPr>
        <w:ind w:left="720" w:firstLine="720"/>
      </w:pPr>
      <w:r w:rsidRPr="00DF3C4F">
        <w:t>Not Applicable.</w:t>
      </w:r>
    </w:p>
    <w:p w14:paraId="2A9204D3" w14:textId="77777777" w:rsidR="00D6202F" w:rsidRDefault="00D6202F" w:rsidP="00D6202F">
      <w:pPr>
        <w:pStyle w:val="Heading3"/>
      </w:pPr>
      <w:bookmarkStart w:id="276" w:name="_Toc143189622"/>
      <w:r>
        <w:t>To-be Process</w:t>
      </w:r>
      <w:bookmarkEnd w:id="276"/>
    </w:p>
    <w:p w14:paraId="74F39640" w14:textId="77777777" w:rsidR="00D6202F" w:rsidRPr="00377786" w:rsidRDefault="00D6202F">
      <w:pPr>
        <w:rPr>
          <w:lang w:val="en-US" w:bidi="th-TH"/>
        </w:rPr>
      </w:pPr>
    </w:p>
    <w:tbl>
      <w:tblPr>
        <w:tblStyle w:val="TableGrid"/>
        <w:tblW w:w="0" w:type="auto"/>
        <w:jc w:val="center"/>
        <w:tblLook w:val="04A0" w:firstRow="1" w:lastRow="0" w:firstColumn="1" w:lastColumn="0" w:noHBand="0" w:noVBand="1"/>
      </w:tblPr>
      <w:tblGrid>
        <w:gridCol w:w="3103"/>
        <w:gridCol w:w="6230"/>
      </w:tblGrid>
      <w:tr w:rsidR="0018488A" w14:paraId="163F1FD3" w14:textId="77777777" w:rsidTr="00C52342">
        <w:trPr>
          <w:jc w:val="center"/>
        </w:trPr>
        <w:tc>
          <w:tcPr>
            <w:tcW w:w="3103" w:type="dxa"/>
            <w:shd w:val="clear" w:color="auto" w:fill="CCECFF"/>
          </w:tcPr>
          <w:p w14:paraId="07E9AA8F" w14:textId="77777777" w:rsidR="0018488A" w:rsidRDefault="0018488A" w:rsidP="00C52342">
            <w:r>
              <w:t>Paper size</w:t>
            </w:r>
          </w:p>
        </w:tc>
        <w:tc>
          <w:tcPr>
            <w:tcW w:w="6230" w:type="dxa"/>
          </w:tcPr>
          <w:p w14:paraId="2A40E287" w14:textId="77777777" w:rsidR="0018488A" w:rsidRDefault="0018488A" w:rsidP="00C52342">
            <w:r>
              <w:t>A4</w:t>
            </w:r>
          </w:p>
        </w:tc>
      </w:tr>
      <w:tr w:rsidR="0018488A" w14:paraId="4764BD42" w14:textId="77777777" w:rsidTr="00C52342">
        <w:trPr>
          <w:jc w:val="center"/>
        </w:trPr>
        <w:tc>
          <w:tcPr>
            <w:tcW w:w="3103" w:type="dxa"/>
            <w:shd w:val="clear" w:color="auto" w:fill="CCECFF"/>
          </w:tcPr>
          <w:p w14:paraId="0EB49FC5" w14:textId="77777777" w:rsidR="0018488A" w:rsidRDefault="0018488A" w:rsidP="00C52342">
            <w:r>
              <w:t>Reprinting require</w:t>
            </w:r>
          </w:p>
        </w:tc>
        <w:tc>
          <w:tcPr>
            <w:tcW w:w="6230" w:type="dxa"/>
          </w:tcPr>
          <w:p w14:paraId="4262124C" w14:textId="77777777" w:rsidR="0018488A" w:rsidRDefault="0018488A" w:rsidP="00C52342">
            <w:r w:rsidRPr="00083336">
              <w:t>Reprint</w:t>
            </w:r>
          </w:p>
        </w:tc>
      </w:tr>
      <w:tr w:rsidR="0018488A" w14:paraId="7E355D57" w14:textId="77777777" w:rsidTr="00C52342">
        <w:trPr>
          <w:jc w:val="center"/>
        </w:trPr>
        <w:tc>
          <w:tcPr>
            <w:tcW w:w="3103" w:type="dxa"/>
            <w:shd w:val="clear" w:color="auto" w:fill="CCECFF"/>
          </w:tcPr>
          <w:p w14:paraId="7EBD6A09" w14:textId="77777777" w:rsidR="0018488A" w:rsidRDefault="0018488A" w:rsidP="00C52342">
            <w:r>
              <w:t>Searching criteria</w:t>
            </w:r>
          </w:p>
        </w:tc>
        <w:tc>
          <w:tcPr>
            <w:tcW w:w="6230" w:type="dxa"/>
          </w:tcPr>
          <w:p w14:paraId="4399CC09" w14:textId="58294114" w:rsidR="0018488A" w:rsidRPr="001121A9" w:rsidRDefault="0018488A" w:rsidP="00C52342">
            <w:pPr>
              <w:rPr>
                <w:cs/>
                <w:lang w:val="en-US" w:bidi="th-TH"/>
              </w:rPr>
            </w:pPr>
            <w:r w:rsidRPr="00083336">
              <w:t>Branch Name</w:t>
            </w:r>
            <w:r>
              <w:t xml:space="preserve"> (DropDownlist) during settlement transaction</w:t>
            </w:r>
            <w:r w:rsidRPr="00083336">
              <w:t xml:space="preserve">/ </w:t>
            </w:r>
            <w:r>
              <w:t xml:space="preserve"> , </w:t>
            </w:r>
            <w:r w:rsidR="004600B9">
              <w:t xml:space="preserve">As at date </w:t>
            </w:r>
            <w:r>
              <w:t>(</w:t>
            </w:r>
            <w:r>
              <w:rPr>
                <w:lang w:val="en-US" w:bidi="th-TH"/>
              </w:rPr>
              <w:t>Transaction date for make the repayment</w:t>
            </w:r>
            <w:r>
              <w:t xml:space="preserve">  </w:t>
            </w:r>
            <w:r>
              <w:rPr>
                <w:rFonts w:hint="cs"/>
                <w:cs/>
                <w:lang w:bidi="th-TH"/>
              </w:rPr>
              <w:t xml:space="preserve">วันที่ทำรายการ </w:t>
            </w:r>
            <w:r>
              <w:rPr>
                <w:lang w:val="en-US" w:bidi="th-TH"/>
              </w:rPr>
              <w:t>repayment</w:t>
            </w:r>
            <w:r>
              <w:t>)</w:t>
            </w:r>
            <w:r>
              <w:rPr>
                <w:rFonts w:hint="cs"/>
                <w:cs/>
                <w:lang w:bidi="th-TH"/>
              </w:rPr>
              <w:t xml:space="preserve"> </w:t>
            </w:r>
          </w:p>
        </w:tc>
      </w:tr>
      <w:tr w:rsidR="001A334D" w14:paraId="47F8EA93" w14:textId="77777777" w:rsidTr="00C52342">
        <w:trPr>
          <w:jc w:val="center"/>
        </w:trPr>
        <w:tc>
          <w:tcPr>
            <w:tcW w:w="3103" w:type="dxa"/>
            <w:shd w:val="clear" w:color="auto" w:fill="CCECFF"/>
          </w:tcPr>
          <w:p w14:paraId="53313321" w14:textId="733FEFDA" w:rsidR="001A334D" w:rsidRDefault="001A334D" w:rsidP="001A334D">
            <w:r w:rsidRPr="00C411A0">
              <w:rPr>
                <w:lang w:val="en-US" w:bidi="th-TH"/>
              </w:rPr>
              <w:t>Generation Frequency</w:t>
            </w:r>
          </w:p>
        </w:tc>
        <w:tc>
          <w:tcPr>
            <w:tcW w:w="6230" w:type="dxa"/>
          </w:tcPr>
          <w:p w14:paraId="21835FA4" w14:textId="10E81EF8" w:rsidR="001A334D" w:rsidRPr="00083336" w:rsidRDefault="005523D6" w:rsidP="001A334D">
            <w:r w:rsidRPr="005523D6">
              <w:t>Daily</w:t>
            </w:r>
          </w:p>
        </w:tc>
      </w:tr>
      <w:tr w:rsidR="001A334D" w14:paraId="6FB80B40" w14:textId="77777777" w:rsidTr="00C52342">
        <w:trPr>
          <w:jc w:val="center"/>
        </w:trPr>
        <w:tc>
          <w:tcPr>
            <w:tcW w:w="3103" w:type="dxa"/>
            <w:shd w:val="clear" w:color="auto" w:fill="CCECFF"/>
          </w:tcPr>
          <w:p w14:paraId="146FFDE4" w14:textId="76E16FB5" w:rsidR="001A334D" w:rsidRDefault="001A334D" w:rsidP="001A334D">
            <w:r>
              <w:rPr>
                <w:lang w:val="en-US" w:bidi="th-TH"/>
              </w:rPr>
              <w:t>Report Purpose</w:t>
            </w:r>
          </w:p>
        </w:tc>
        <w:tc>
          <w:tcPr>
            <w:tcW w:w="6230" w:type="dxa"/>
          </w:tcPr>
          <w:p w14:paraId="276BDADD" w14:textId="20A2F094" w:rsidR="001A334D" w:rsidRPr="00083336" w:rsidRDefault="005523D6" w:rsidP="001A334D">
            <w:r w:rsidRPr="005523D6">
              <w:t>List of the cheques sent for clearing - for the day. Checker generate this report.</w:t>
            </w:r>
          </w:p>
        </w:tc>
      </w:tr>
      <w:tr w:rsidR="001A334D" w14:paraId="77C3DD58" w14:textId="77777777" w:rsidTr="00C52342">
        <w:trPr>
          <w:jc w:val="center"/>
        </w:trPr>
        <w:tc>
          <w:tcPr>
            <w:tcW w:w="3103" w:type="dxa"/>
            <w:shd w:val="clear" w:color="auto" w:fill="CCECFF"/>
          </w:tcPr>
          <w:p w14:paraId="13337539" w14:textId="41877A26" w:rsidR="001A334D" w:rsidRDefault="001A334D" w:rsidP="001A334D">
            <w:r w:rsidRPr="00C411A0">
              <w:rPr>
                <w:lang w:val="en-US" w:bidi="th-TH"/>
              </w:rPr>
              <w:t>Actual Owner</w:t>
            </w:r>
          </w:p>
        </w:tc>
        <w:tc>
          <w:tcPr>
            <w:tcW w:w="6230" w:type="dxa"/>
          </w:tcPr>
          <w:p w14:paraId="3824D31D" w14:textId="6E179839" w:rsidR="001A334D" w:rsidRPr="00083336" w:rsidRDefault="005523D6" w:rsidP="001A334D">
            <w:r w:rsidRPr="005523D6">
              <w:t>Accounting Department</w:t>
            </w:r>
          </w:p>
        </w:tc>
      </w:tr>
    </w:tbl>
    <w:p w14:paraId="4ED8B2A5" w14:textId="77777777" w:rsidR="0018488A" w:rsidRPr="0018488A" w:rsidRDefault="0018488A">
      <w:pPr>
        <w:rPr>
          <w:lang w:bidi="th-TH"/>
        </w:rPr>
      </w:pPr>
    </w:p>
    <w:p w14:paraId="06146177" w14:textId="77777777" w:rsidR="0018488A" w:rsidRDefault="0018488A">
      <w:pPr>
        <w:rPr>
          <w:lang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551"/>
        <w:gridCol w:w="2719"/>
        <w:gridCol w:w="2094"/>
      </w:tblGrid>
      <w:tr w:rsidR="00C06B88" w:rsidRPr="00291F65" w14:paraId="0B55842C" w14:textId="77777777" w:rsidTr="0072086F">
        <w:trPr>
          <w:trHeight w:val="290"/>
        </w:trPr>
        <w:tc>
          <w:tcPr>
            <w:tcW w:w="5240" w:type="dxa"/>
            <w:gridSpan w:val="2"/>
            <w:shd w:val="clear" w:color="000000" w:fill="8EA9DB"/>
            <w:hideMark/>
          </w:tcPr>
          <w:p w14:paraId="1D8FCCCC" w14:textId="0D9CE324"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xml:space="preserve">Report Title: </w:t>
            </w:r>
            <w:r w:rsidRPr="00291F65">
              <w:rPr>
                <w:lang w:val="en-US" w:bidi="th-TH"/>
              </w:rPr>
              <w:t>cheque clearing report</w:t>
            </w:r>
            <w:r w:rsidRPr="00291F65">
              <w:rPr>
                <w:cs/>
                <w:lang w:val="en-US" w:bidi="th-TH"/>
              </w:rPr>
              <w:t xml:space="preserve"> </w:t>
            </w:r>
            <w:r w:rsidRPr="00291F65">
              <w:rPr>
                <w:lang w:val="en-US" w:bidi="th-TH"/>
              </w:rPr>
              <w:t>and cash</w:t>
            </w:r>
          </w:p>
        </w:tc>
        <w:tc>
          <w:tcPr>
            <w:tcW w:w="2719" w:type="dxa"/>
            <w:shd w:val="clear" w:color="000000" w:fill="8EA9DB"/>
            <w:hideMark/>
          </w:tcPr>
          <w:p w14:paraId="58991609" w14:textId="00A38E1E"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Report Title: Loan Statement</w:t>
            </w:r>
          </w:p>
        </w:tc>
        <w:tc>
          <w:tcPr>
            <w:tcW w:w="2094" w:type="dxa"/>
            <w:vMerge w:val="restart"/>
            <w:shd w:val="clear" w:color="000000" w:fill="D9E1F2"/>
            <w:noWrap/>
            <w:hideMark/>
          </w:tcPr>
          <w:p w14:paraId="03EF3875" w14:textId="77777777" w:rsidR="00C06B88" w:rsidRPr="0072086F" w:rsidRDefault="00C06B88"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C06B88" w:rsidRPr="00291F65" w14:paraId="5E0A98C2" w14:textId="77777777" w:rsidTr="0072086F">
        <w:trPr>
          <w:trHeight w:val="290"/>
        </w:trPr>
        <w:tc>
          <w:tcPr>
            <w:tcW w:w="2689" w:type="dxa"/>
            <w:shd w:val="clear" w:color="000000" w:fill="D9E1F2"/>
            <w:noWrap/>
            <w:hideMark/>
          </w:tcPr>
          <w:p w14:paraId="6ABC5124" w14:textId="77777777"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Exim Field:</w:t>
            </w:r>
          </w:p>
        </w:tc>
        <w:tc>
          <w:tcPr>
            <w:tcW w:w="2551" w:type="dxa"/>
            <w:shd w:val="clear" w:color="000000" w:fill="D9E1F2"/>
          </w:tcPr>
          <w:p w14:paraId="7C82334C" w14:textId="44C383CB" w:rsidR="00C06B88" w:rsidRPr="0072086F" w:rsidRDefault="00C06B88" w:rsidP="008A3C7E">
            <w:pPr>
              <w:rPr>
                <w:rFonts w:eastAsia="Times New Roman"/>
                <w:noProof w:val="0"/>
                <w:color w:val="000000"/>
                <w:lang w:val="en-US" w:bidi="th-TH"/>
              </w:rPr>
            </w:pPr>
            <w:r w:rsidRPr="00291F65">
              <w:rPr>
                <w:rFonts w:eastAsia="Times New Roman"/>
                <w:noProof w:val="0"/>
                <w:color w:val="000000"/>
                <w:lang w:val="en-US" w:bidi="th-TH"/>
              </w:rPr>
              <w:t>Description/Formular</w:t>
            </w:r>
          </w:p>
        </w:tc>
        <w:tc>
          <w:tcPr>
            <w:tcW w:w="2719" w:type="dxa"/>
            <w:shd w:val="clear" w:color="000000" w:fill="D9E1F2"/>
            <w:noWrap/>
            <w:hideMark/>
          </w:tcPr>
          <w:p w14:paraId="5581C504" w14:textId="30B074EB"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CBS9 Field:</w:t>
            </w:r>
          </w:p>
        </w:tc>
        <w:tc>
          <w:tcPr>
            <w:tcW w:w="2094" w:type="dxa"/>
            <w:vMerge/>
            <w:hideMark/>
          </w:tcPr>
          <w:p w14:paraId="6E701CB7" w14:textId="77777777" w:rsidR="00C06B88" w:rsidRPr="0072086F" w:rsidRDefault="00C06B88" w:rsidP="008A3C7E">
            <w:pPr>
              <w:rPr>
                <w:rFonts w:eastAsia="Times New Roman"/>
                <w:noProof w:val="0"/>
                <w:color w:val="000000"/>
                <w:lang w:val="en-US" w:bidi="th-TH"/>
              </w:rPr>
            </w:pPr>
          </w:p>
        </w:tc>
      </w:tr>
      <w:tr w:rsidR="00C06B88" w:rsidRPr="00291F65" w14:paraId="066A35F1" w14:textId="77777777" w:rsidTr="0072086F">
        <w:trPr>
          <w:trHeight w:val="290"/>
        </w:trPr>
        <w:tc>
          <w:tcPr>
            <w:tcW w:w="2689" w:type="dxa"/>
            <w:shd w:val="clear" w:color="auto" w:fill="auto"/>
            <w:noWrap/>
            <w:hideMark/>
          </w:tcPr>
          <w:p w14:paraId="5793231E" w14:textId="0A54A33F" w:rsidR="00C06B88" w:rsidRPr="0072086F" w:rsidRDefault="00C06B88" w:rsidP="008A3C7E">
            <w:pPr>
              <w:rPr>
                <w:rFonts w:eastAsia="Times New Roman"/>
                <w:noProof w:val="0"/>
                <w:color w:val="000000"/>
                <w:cs/>
                <w:lang w:val="en-US" w:bidi="th-TH"/>
              </w:rPr>
            </w:pPr>
            <w:r w:rsidRPr="0072086F">
              <w:rPr>
                <w:rFonts w:eastAsia="Times New Roman"/>
                <w:noProof w:val="0"/>
                <w:color w:val="000000"/>
                <w:cs/>
                <w:lang w:val="en-US" w:bidi="th-TH"/>
              </w:rPr>
              <w:t>สำนักงานใหญ่</w:t>
            </w:r>
          </w:p>
        </w:tc>
        <w:tc>
          <w:tcPr>
            <w:tcW w:w="2551" w:type="dxa"/>
          </w:tcPr>
          <w:p w14:paraId="7E9FA62B" w14:textId="06B9EDF5" w:rsidR="00C06B88" w:rsidRPr="0072086F" w:rsidRDefault="00731AA0" w:rsidP="008A3C7E">
            <w:pPr>
              <w:rPr>
                <w:rFonts w:eastAsia="Times New Roman"/>
                <w:b/>
                <w:bCs/>
                <w:noProof w:val="0"/>
                <w:color w:val="000000"/>
                <w:lang w:val="en-US" w:bidi="th-TH"/>
              </w:rPr>
            </w:pPr>
            <w:r w:rsidRPr="00335E24">
              <w:rPr>
                <w:rFonts w:eastAsia="Times New Roman"/>
                <w:noProof w:val="0"/>
                <w:color w:val="000000"/>
                <w:lang w:val="en-US" w:bidi="th-TH"/>
              </w:rPr>
              <w:t>Branch</w:t>
            </w:r>
          </w:p>
        </w:tc>
        <w:tc>
          <w:tcPr>
            <w:tcW w:w="2719" w:type="dxa"/>
            <w:shd w:val="clear" w:color="auto" w:fill="auto"/>
            <w:noWrap/>
            <w:hideMark/>
          </w:tcPr>
          <w:p w14:paraId="42B70B2B" w14:textId="29F6DD97" w:rsidR="00C06B88" w:rsidRPr="0072086F" w:rsidRDefault="00C06B88" w:rsidP="008A3C7E">
            <w:pPr>
              <w:rPr>
                <w:rFonts w:eastAsia="Times New Roman"/>
                <w:noProof w:val="0"/>
                <w:color w:val="000000"/>
                <w:lang w:val="en-US" w:bidi="th-TH"/>
              </w:rPr>
            </w:pPr>
          </w:p>
        </w:tc>
        <w:tc>
          <w:tcPr>
            <w:tcW w:w="2094" w:type="dxa"/>
            <w:shd w:val="clear" w:color="auto" w:fill="auto"/>
            <w:noWrap/>
            <w:hideMark/>
          </w:tcPr>
          <w:p w14:paraId="03343F3A" w14:textId="6C07578A"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1902593974"/>
                <w:placeholder>
                  <w:docPart w:val="093F63C7FD5B4245A0739C4037C31A70"/>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4EF2F903" w14:textId="77777777" w:rsidTr="0072086F">
        <w:trPr>
          <w:trHeight w:val="290"/>
        </w:trPr>
        <w:tc>
          <w:tcPr>
            <w:tcW w:w="2689" w:type="dxa"/>
            <w:shd w:val="clear" w:color="auto" w:fill="auto"/>
            <w:noWrap/>
            <w:hideMark/>
          </w:tcPr>
          <w:p w14:paraId="43787800" w14:textId="2B02FDD2" w:rsidR="00C06B88" w:rsidRPr="0072086F" w:rsidRDefault="00C06B88" w:rsidP="008A3C7E">
            <w:pPr>
              <w:rPr>
                <w:rFonts w:eastAsia="Times New Roman"/>
                <w:noProof w:val="0"/>
                <w:color w:val="000000"/>
                <w:cs/>
                <w:lang w:val="en-US" w:bidi="th-TH"/>
              </w:rPr>
            </w:pPr>
            <w:r w:rsidRPr="0072086F">
              <w:rPr>
                <w:rFonts w:eastAsia="Times New Roman"/>
                <w:noProof w:val="0"/>
                <w:color w:val="000000"/>
                <w:cs/>
                <w:lang w:val="en-US" w:bidi="th-TH"/>
              </w:rPr>
              <w:t>ประจำวันที่</w:t>
            </w:r>
          </w:p>
        </w:tc>
        <w:tc>
          <w:tcPr>
            <w:tcW w:w="2551" w:type="dxa"/>
          </w:tcPr>
          <w:p w14:paraId="782EA4B5" w14:textId="6D84A92E" w:rsidR="00C06B88" w:rsidRPr="0072086F" w:rsidRDefault="00731AA0" w:rsidP="008A3C7E">
            <w:pPr>
              <w:rPr>
                <w:rFonts w:eastAsia="Times New Roman"/>
                <w:noProof w:val="0"/>
                <w:color w:val="000000"/>
                <w:lang w:val="en-US" w:bidi="th-TH"/>
              </w:rPr>
            </w:pPr>
            <w:r>
              <w:rPr>
                <w:rFonts w:eastAsia="Times New Roman"/>
                <w:noProof w:val="0"/>
                <w:color w:val="000000"/>
                <w:lang w:val="en-US" w:bidi="th-TH"/>
              </w:rPr>
              <w:t>A</w:t>
            </w:r>
            <w:r w:rsidRPr="00335E24">
              <w:rPr>
                <w:rFonts w:eastAsia="Times New Roman"/>
                <w:noProof w:val="0"/>
                <w:color w:val="000000"/>
                <w:lang w:val="en-US" w:bidi="th-TH"/>
              </w:rPr>
              <w:t>t as date</w:t>
            </w:r>
          </w:p>
        </w:tc>
        <w:tc>
          <w:tcPr>
            <w:tcW w:w="2719" w:type="dxa"/>
            <w:shd w:val="clear" w:color="auto" w:fill="auto"/>
            <w:noWrap/>
            <w:hideMark/>
          </w:tcPr>
          <w:p w14:paraId="7FA061F3" w14:textId="4DB6C84A"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46DAB232"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258835104"/>
                <w:placeholder>
                  <w:docPart w:val="55AB59C0423C4F159F82A3B7AC84B195"/>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17C2643D" w14:textId="77777777" w:rsidTr="0072086F">
        <w:trPr>
          <w:trHeight w:val="290"/>
        </w:trPr>
        <w:tc>
          <w:tcPr>
            <w:tcW w:w="2689" w:type="dxa"/>
            <w:shd w:val="clear" w:color="auto" w:fill="auto"/>
            <w:noWrap/>
            <w:hideMark/>
          </w:tcPr>
          <w:p w14:paraId="5A47C18E" w14:textId="09138B2A"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t xml:space="preserve">เรียน </w:t>
            </w:r>
            <w:r w:rsidR="008A3C7E">
              <w:rPr>
                <w:rFonts w:eastAsia="Times New Roman" w:hint="cs"/>
                <w:noProof w:val="0"/>
                <w:color w:val="000000"/>
                <w:cs/>
                <w:lang w:val="en-US" w:bidi="th-TH"/>
              </w:rPr>
              <w:t>ผู้อำนวยการฝ่ายบัญชีและข้อมูลการเงิน</w:t>
            </w:r>
          </w:p>
        </w:tc>
        <w:tc>
          <w:tcPr>
            <w:tcW w:w="2551" w:type="dxa"/>
          </w:tcPr>
          <w:p w14:paraId="143439C9" w14:textId="114056D3" w:rsidR="00C06B88" w:rsidRPr="0072086F" w:rsidRDefault="00E92135" w:rsidP="008A3C7E">
            <w:pPr>
              <w:rPr>
                <w:rFonts w:eastAsia="Times New Roman"/>
                <w:noProof w:val="0"/>
                <w:color w:val="000000"/>
                <w:lang w:val="en-US" w:bidi="th-TH"/>
              </w:rPr>
            </w:pPr>
            <w:r>
              <w:rPr>
                <w:rFonts w:eastAsia="Times New Roman"/>
                <w:noProof w:val="0"/>
                <w:color w:val="000000"/>
                <w:lang w:val="en-US" w:bidi="th-TH"/>
              </w:rPr>
              <w:t>Dear</w:t>
            </w:r>
            <w:r>
              <w:rPr>
                <w:rFonts w:eastAsia="Times New Roman" w:hint="cs"/>
                <w:noProof w:val="0"/>
                <w:color w:val="000000"/>
                <w:cs/>
                <w:lang w:val="en-US" w:bidi="th-TH"/>
              </w:rPr>
              <w:t xml:space="preserve"> </w:t>
            </w:r>
            <w:r w:rsidRPr="00E92135">
              <w:rPr>
                <w:rFonts w:eastAsia="Times New Roman"/>
                <w:noProof w:val="0"/>
                <w:color w:val="000000"/>
                <w:lang w:val="en-US" w:bidi="th-TH"/>
              </w:rPr>
              <w:t>Director of Accounting and Financial Information</w:t>
            </w:r>
          </w:p>
        </w:tc>
        <w:tc>
          <w:tcPr>
            <w:tcW w:w="2719" w:type="dxa"/>
            <w:shd w:val="clear" w:color="auto" w:fill="auto"/>
            <w:noWrap/>
            <w:hideMark/>
          </w:tcPr>
          <w:p w14:paraId="0DD939C8" w14:textId="3071AE30"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618A7549"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897477058"/>
                <w:placeholder>
                  <w:docPart w:val="DCD2413082814BE680651BA2FA849FA0"/>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045D2751" w14:textId="77777777" w:rsidTr="0072086F">
        <w:trPr>
          <w:trHeight w:val="290"/>
        </w:trPr>
        <w:tc>
          <w:tcPr>
            <w:tcW w:w="2689" w:type="dxa"/>
            <w:shd w:val="clear" w:color="auto" w:fill="auto"/>
            <w:noWrap/>
            <w:hideMark/>
          </w:tcPr>
          <w:p w14:paraId="178C2F29" w14:textId="46A6D210" w:rsidR="00C06B88" w:rsidRPr="0072086F" w:rsidRDefault="008A3C7E" w:rsidP="008A3C7E">
            <w:pPr>
              <w:rPr>
                <w:rFonts w:eastAsia="Times New Roman"/>
                <w:noProof w:val="0"/>
                <w:color w:val="000000"/>
                <w:cs/>
                <w:lang w:val="en-US" w:bidi="th-TH"/>
              </w:rPr>
            </w:pPr>
            <w:r w:rsidRPr="008A3C7E">
              <w:rPr>
                <w:rFonts w:eastAsia="Times New Roman"/>
                <w:noProof w:val="0"/>
                <w:color w:val="000000"/>
                <w:cs/>
                <w:lang w:val="en-US" w:bidi="th-TH"/>
              </w:rPr>
              <w:t xml:space="preserve">ส่วนเงินกู้และคำประกัน ขอนำส่งเงินสดและเช็คตามรายการในระบบ </w:t>
            </w:r>
            <w:proofErr w:type="spellStart"/>
            <w:r w:rsidRPr="008A3C7E">
              <w:rPr>
                <w:rFonts w:eastAsia="Times New Roman"/>
                <w:noProof w:val="0"/>
                <w:color w:val="000000"/>
                <w:lang w:val="en-US"/>
              </w:rPr>
              <w:t>Symmetri</w:t>
            </w:r>
            <w:proofErr w:type="spellEnd"/>
            <w:r w:rsidRPr="008A3C7E">
              <w:rPr>
                <w:rFonts w:eastAsia="Times New Roman"/>
                <w:noProof w:val="0"/>
                <w:color w:val="000000"/>
                <w:lang w:val="en-US"/>
              </w:rPr>
              <w:t xml:space="preserve"> CBS </w:t>
            </w:r>
            <w:r w:rsidRPr="008A3C7E">
              <w:rPr>
                <w:rFonts w:eastAsia="Times New Roman"/>
                <w:noProof w:val="0"/>
                <w:color w:val="000000"/>
                <w:cs/>
                <w:lang w:val="en-US" w:bidi="th-TH"/>
              </w:rPr>
              <w:t>ดังนี้</w:t>
            </w:r>
          </w:p>
        </w:tc>
        <w:tc>
          <w:tcPr>
            <w:tcW w:w="2551" w:type="dxa"/>
          </w:tcPr>
          <w:p w14:paraId="4A84DB8E" w14:textId="2D60BAD5" w:rsidR="00C06B88" w:rsidRPr="0072086F" w:rsidRDefault="00E92135" w:rsidP="008A3C7E">
            <w:pPr>
              <w:rPr>
                <w:rFonts w:eastAsia="Times New Roman"/>
                <w:noProof w:val="0"/>
                <w:color w:val="000000"/>
                <w:lang w:val="en-US" w:bidi="th-TH"/>
              </w:rPr>
            </w:pPr>
            <w:r w:rsidRPr="00E92135">
              <w:rPr>
                <w:rFonts w:eastAsia="Times New Roman"/>
                <w:noProof w:val="0"/>
                <w:color w:val="000000"/>
                <w:lang w:val="en-US" w:bidi="th-TH"/>
              </w:rPr>
              <w:t xml:space="preserve">Loans and guarantees Please send cash and checks according to the items in the </w:t>
            </w:r>
            <w:proofErr w:type="spellStart"/>
            <w:r w:rsidRPr="00E92135">
              <w:rPr>
                <w:rFonts w:eastAsia="Times New Roman"/>
                <w:noProof w:val="0"/>
                <w:color w:val="000000"/>
                <w:lang w:val="en-US" w:bidi="th-TH"/>
              </w:rPr>
              <w:t>Symmetri</w:t>
            </w:r>
            <w:proofErr w:type="spellEnd"/>
            <w:r w:rsidRPr="00E92135">
              <w:rPr>
                <w:rFonts w:eastAsia="Times New Roman"/>
                <w:noProof w:val="0"/>
                <w:color w:val="000000"/>
                <w:lang w:val="en-US" w:bidi="th-TH"/>
              </w:rPr>
              <w:t xml:space="preserve"> CBS system as follows:</w:t>
            </w:r>
          </w:p>
        </w:tc>
        <w:tc>
          <w:tcPr>
            <w:tcW w:w="2719" w:type="dxa"/>
            <w:shd w:val="clear" w:color="auto" w:fill="auto"/>
            <w:noWrap/>
            <w:hideMark/>
          </w:tcPr>
          <w:p w14:paraId="77F9F7CE" w14:textId="32999F66"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4BA497B7"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1787342853"/>
                <w:placeholder>
                  <w:docPart w:val="558FA8C5324F4E709B34501EA031EB2B"/>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3E47CE2A" w14:textId="77777777" w:rsidTr="0072086F">
        <w:trPr>
          <w:trHeight w:val="290"/>
        </w:trPr>
        <w:tc>
          <w:tcPr>
            <w:tcW w:w="2689" w:type="dxa"/>
            <w:shd w:val="clear" w:color="auto" w:fill="auto"/>
            <w:noWrap/>
          </w:tcPr>
          <w:p w14:paraId="04BA0E1E" w14:textId="1121CB6C"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t>ลำดับที่</w:t>
            </w:r>
          </w:p>
        </w:tc>
        <w:tc>
          <w:tcPr>
            <w:tcW w:w="2551" w:type="dxa"/>
          </w:tcPr>
          <w:p w14:paraId="02CD09C4" w14:textId="6BAB0E49" w:rsidR="00C06B88" w:rsidRPr="0072086F" w:rsidRDefault="00E92135" w:rsidP="008A3C7E">
            <w:pPr>
              <w:rPr>
                <w:rFonts w:eastAsia="Times New Roman"/>
                <w:noProof w:val="0"/>
                <w:color w:val="000000"/>
                <w:lang w:val="en-US" w:bidi="th-TH"/>
              </w:rPr>
            </w:pPr>
            <w:r>
              <w:rPr>
                <w:rFonts w:eastAsia="Times New Roman"/>
                <w:noProof w:val="0"/>
                <w:color w:val="000000"/>
                <w:lang w:val="en-US" w:bidi="th-TH"/>
              </w:rPr>
              <w:t>N</w:t>
            </w:r>
            <w:r w:rsidRPr="00335E24">
              <w:rPr>
                <w:rFonts w:eastAsia="Times New Roman"/>
                <w:noProof w:val="0"/>
                <w:color w:val="000000"/>
                <w:lang w:val="en-US" w:bidi="th-TH"/>
              </w:rPr>
              <w:t>umber Transaction of cheque</w:t>
            </w:r>
          </w:p>
        </w:tc>
        <w:tc>
          <w:tcPr>
            <w:tcW w:w="2719" w:type="dxa"/>
            <w:shd w:val="clear" w:color="auto" w:fill="auto"/>
            <w:noWrap/>
            <w:hideMark/>
          </w:tcPr>
          <w:p w14:paraId="70BC5782" w14:textId="65E7A5B5"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0476026D"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1408996362"/>
                <w:placeholder>
                  <w:docPart w:val="DF278F672E3446369D02B623A76543C1"/>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6143B8D2" w14:textId="77777777" w:rsidTr="0072086F">
        <w:trPr>
          <w:trHeight w:val="290"/>
        </w:trPr>
        <w:tc>
          <w:tcPr>
            <w:tcW w:w="2689" w:type="dxa"/>
            <w:shd w:val="clear" w:color="auto" w:fill="auto"/>
            <w:noWrap/>
          </w:tcPr>
          <w:p w14:paraId="63BCEE6F" w14:textId="65CEB62C" w:rsidR="00C06B88" w:rsidRPr="0072086F" w:rsidRDefault="00C06B88" w:rsidP="008A3C7E">
            <w:pPr>
              <w:rPr>
                <w:rFonts w:eastAsia="Times New Roman"/>
                <w:noProof w:val="0"/>
                <w:color w:val="000000"/>
                <w:cs/>
                <w:lang w:val="en-US" w:bidi="th-TH"/>
              </w:rPr>
            </w:pPr>
            <w:r w:rsidRPr="0072086F">
              <w:rPr>
                <w:rFonts w:eastAsia="Times New Roman"/>
                <w:noProof w:val="0"/>
                <w:color w:val="000000"/>
                <w:cs/>
                <w:lang w:val="en-US" w:bidi="th-TH"/>
              </w:rPr>
              <w:t>หมายเลขอ้างอิง</w:t>
            </w:r>
            <w:r w:rsidRPr="0072086F">
              <w:rPr>
                <w:rFonts w:eastAsia="Times New Roman"/>
                <w:noProof w:val="0"/>
                <w:color w:val="000000"/>
                <w:lang w:val="en-US" w:bidi="th-TH"/>
              </w:rPr>
              <w:t xml:space="preserve">  </w:t>
            </w:r>
          </w:p>
        </w:tc>
        <w:tc>
          <w:tcPr>
            <w:tcW w:w="2551" w:type="dxa"/>
          </w:tcPr>
          <w:p w14:paraId="03BF08BD" w14:textId="2BE1CA3A" w:rsidR="00C06B88" w:rsidRPr="0072086F" w:rsidRDefault="00E92135" w:rsidP="008A3C7E">
            <w:pPr>
              <w:rPr>
                <w:rFonts w:eastAsia="Times New Roman"/>
                <w:noProof w:val="0"/>
                <w:color w:val="000000"/>
                <w:lang w:val="en-US" w:bidi="th-TH"/>
              </w:rPr>
            </w:pPr>
            <w:r w:rsidRPr="00E92135">
              <w:rPr>
                <w:rFonts w:eastAsia="Times New Roman"/>
                <w:noProof w:val="0"/>
                <w:color w:val="000000"/>
                <w:lang w:val="en-US" w:bidi="th-TH"/>
              </w:rPr>
              <w:t>Change from Ref. no to Loan number/ drawdown number</w:t>
            </w:r>
          </w:p>
        </w:tc>
        <w:tc>
          <w:tcPr>
            <w:tcW w:w="2719" w:type="dxa"/>
            <w:shd w:val="clear" w:color="auto" w:fill="auto"/>
            <w:noWrap/>
            <w:hideMark/>
          </w:tcPr>
          <w:p w14:paraId="6213F59C" w14:textId="0EFC6518"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32C240FB"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660429324"/>
                <w:placeholder>
                  <w:docPart w:val="E141B0E4190D4236952D03B035566F39"/>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5A173552" w14:textId="77777777" w:rsidTr="0072086F">
        <w:trPr>
          <w:trHeight w:val="290"/>
        </w:trPr>
        <w:tc>
          <w:tcPr>
            <w:tcW w:w="2689" w:type="dxa"/>
            <w:shd w:val="clear" w:color="auto" w:fill="auto"/>
            <w:noWrap/>
          </w:tcPr>
          <w:p w14:paraId="7E162FBF" w14:textId="0AA0CB85"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t>เลขที่เอกสาร</w:t>
            </w:r>
          </w:p>
        </w:tc>
        <w:tc>
          <w:tcPr>
            <w:tcW w:w="2551" w:type="dxa"/>
          </w:tcPr>
          <w:p w14:paraId="03D36E98" w14:textId="39D0F6EE" w:rsidR="00C06B88" w:rsidRPr="0072086F" w:rsidRDefault="003D7A86" w:rsidP="008A3C7E">
            <w:pPr>
              <w:rPr>
                <w:rFonts w:eastAsia="Times New Roman"/>
                <w:noProof w:val="0"/>
                <w:color w:val="000000"/>
                <w:lang w:val="en-US" w:bidi="th-TH"/>
              </w:rPr>
            </w:pPr>
            <w:r w:rsidRPr="003D7A86">
              <w:rPr>
                <w:rFonts w:eastAsia="Times New Roman"/>
                <w:noProof w:val="0"/>
                <w:color w:val="000000"/>
                <w:lang w:val="en-US" w:bidi="th-TH"/>
              </w:rPr>
              <w:t xml:space="preserve">Receipt number   </w:t>
            </w:r>
          </w:p>
        </w:tc>
        <w:tc>
          <w:tcPr>
            <w:tcW w:w="2719" w:type="dxa"/>
            <w:shd w:val="clear" w:color="auto" w:fill="auto"/>
            <w:noWrap/>
            <w:hideMark/>
          </w:tcPr>
          <w:p w14:paraId="34329BF6" w14:textId="52BEFBEC"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149603A9"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874152350"/>
                <w:placeholder>
                  <w:docPart w:val="032E1DD926804B9E8AD535AF82609BD3"/>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283FBD41" w14:textId="77777777" w:rsidTr="0072086F">
        <w:trPr>
          <w:trHeight w:val="290"/>
        </w:trPr>
        <w:tc>
          <w:tcPr>
            <w:tcW w:w="2689" w:type="dxa"/>
            <w:shd w:val="clear" w:color="auto" w:fill="auto"/>
            <w:noWrap/>
          </w:tcPr>
          <w:p w14:paraId="47657D34" w14:textId="2CBC934B"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lastRenderedPageBreak/>
              <w:t xml:space="preserve">รหัสลูกค้า  </w:t>
            </w:r>
          </w:p>
        </w:tc>
        <w:tc>
          <w:tcPr>
            <w:tcW w:w="2551" w:type="dxa"/>
          </w:tcPr>
          <w:p w14:paraId="67A5DF97" w14:textId="1BDAF8DB" w:rsidR="00C06B88" w:rsidRPr="0072086F" w:rsidRDefault="003D7A86" w:rsidP="008A3C7E">
            <w:pPr>
              <w:rPr>
                <w:rFonts w:eastAsia="Times New Roman"/>
                <w:noProof w:val="0"/>
                <w:color w:val="000000"/>
                <w:lang w:val="en-US" w:bidi="th-TH"/>
              </w:rPr>
            </w:pPr>
            <w:r w:rsidRPr="00335E24">
              <w:rPr>
                <w:rFonts w:eastAsia="Times New Roman"/>
                <w:noProof w:val="0"/>
                <w:color w:val="000000"/>
                <w:lang w:val="en-US" w:bidi="th-TH"/>
              </w:rPr>
              <w:t>Customer code</w:t>
            </w:r>
          </w:p>
        </w:tc>
        <w:tc>
          <w:tcPr>
            <w:tcW w:w="2719" w:type="dxa"/>
            <w:shd w:val="clear" w:color="auto" w:fill="auto"/>
            <w:noWrap/>
            <w:hideMark/>
          </w:tcPr>
          <w:p w14:paraId="1B811BBE" w14:textId="6146793C"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4312186C"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477146984"/>
                <w:placeholder>
                  <w:docPart w:val="5401823E34DD4B378E804CED307D4337"/>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44E4AC77" w14:textId="77777777" w:rsidTr="0072086F">
        <w:trPr>
          <w:trHeight w:val="290"/>
        </w:trPr>
        <w:tc>
          <w:tcPr>
            <w:tcW w:w="2689" w:type="dxa"/>
            <w:shd w:val="clear" w:color="auto" w:fill="auto"/>
            <w:noWrap/>
          </w:tcPr>
          <w:p w14:paraId="304C2E2C" w14:textId="723CE999"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t xml:space="preserve">ชื่อลูกค้า  </w:t>
            </w:r>
          </w:p>
        </w:tc>
        <w:tc>
          <w:tcPr>
            <w:tcW w:w="2551" w:type="dxa"/>
          </w:tcPr>
          <w:p w14:paraId="774A3630" w14:textId="03B06DE7" w:rsidR="00C06B88" w:rsidRPr="0072086F" w:rsidRDefault="003D7A86" w:rsidP="008A3C7E">
            <w:pPr>
              <w:rPr>
                <w:rFonts w:eastAsia="Times New Roman"/>
                <w:noProof w:val="0"/>
                <w:color w:val="000000"/>
                <w:lang w:val="en-US" w:bidi="th-TH"/>
              </w:rPr>
            </w:pPr>
            <w:r w:rsidRPr="00335E24">
              <w:rPr>
                <w:rFonts w:eastAsia="Times New Roman"/>
                <w:noProof w:val="0"/>
                <w:color w:val="000000"/>
                <w:lang w:val="en-US" w:bidi="th-TH"/>
              </w:rPr>
              <w:t>Customer name</w:t>
            </w:r>
          </w:p>
        </w:tc>
        <w:tc>
          <w:tcPr>
            <w:tcW w:w="2719" w:type="dxa"/>
            <w:shd w:val="clear" w:color="auto" w:fill="auto"/>
            <w:noWrap/>
            <w:hideMark/>
          </w:tcPr>
          <w:p w14:paraId="7594135D" w14:textId="617F9A2A"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4CB7DEA1"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1066375715"/>
                <w:placeholder>
                  <w:docPart w:val="AB7CF41F53E34520BA6CC3BC0C0EE766"/>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289069B1" w14:textId="77777777" w:rsidTr="0072086F">
        <w:trPr>
          <w:trHeight w:val="290"/>
        </w:trPr>
        <w:tc>
          <w:tcPr>
            <w:tcW w:w="2689" w:type="dxa"/>
            <w:shd w:val="clear" w:color="auto" w:fill="auto"/>
            <w:noWrap/>
          </w:tcPr>
          <w:p w14:paraId="42EF751D" w14:textId="38D2CA07"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t xml:space="preserve">ประเภท </w:t>
            </w:r>
          </w:p>
        </w:tc>
        <w:tc>
          <w:tcPr>
            <w:tcW w:w="2551" w:type="dxa"/>
          </w:tcPr>
          <w:p w14:paraId="4584EB44" w14:textId="2CB38DB0" w:rsidR="00BF1A3B" w:rsidRPr="00BF1A3B" w:rsidRDefault="00BF1A3B" w:rsidP="008A3C7E">
            <w:pPr>
              <w:rPr>
                <w:rFonts w:eastAsia="Times New Roman"/>
                <w:noProof w:val="0"/>
                <w:color w:val="000000"/>
                <w:lang w:val="en-US" w:bidi="th-TH"/>
              </w:rPr>
            </w:pPr>
            <w:r>
              <w:rPr>
                <w:rFonts w:eastAsia="Times New Roman"/>
                <w:noProof w:val="0"/>
                <w:color w:val="000000"/>
                <w:lang w:val="en-US" w:bidi="th-TH"/>
              </w:rPr>
              <w:t>E</w:t>
            </w:r>
            <w:r w:rsidRPr="00BF1A3B">
              <w:rPr>
                <w:rFonts w:eastAsia="Times New Roman"/>
                <w:noProof w:val="0"/>
                <w:color w:val="000000"/>
                <w:lang w:val="en-US" w:bidi="th-TH"/>
              </w:rPr>
              <w:t xml:space="preserve">xim can use cbs9 virtual column (cheque or cash payment) for the user to choose the mode of customer's payment during internal </w:t>
            </w:r>
            <w:r>
              <w:rPr>
                <w:rFonts w:eastAsia="Times New Roman"/>
                <w:noProof w:val="0"/>
                <w:color w:val="000000"/>
                <w:lang w:val="en-US" w:bidi="th-TH"/>
              </w:rPr>
              <w:t>GL</w:t>
            </w:r>
            <w:r w:rsidRPr="00BF1A3B">
              <w:rPr>
                <w:rFonts w:eastAsia="Times New Roman"/>
                <w:noProof w:val="0"/>
                <w:color w:val="000000"/>
                <w:lang w:val="en-US" w:bidi="th-TH"/>
              </w:rPr>
              <w:t xml:space="preserve"> settlements.</w:t>
            </w:r>
          </w:p>
          <w:p w14:paraId="17426AD2" w14:textId="77777777" w:rsidR="00BF1A3B" w:rsidRPr="00BF1A3B" w:rsidRDefault="00BF1A3B" w:rsidP="008A3C7E">
            <w:pPr>
              <w:rPr>
                <w:rFonts w:eastAsia="Times New Roman"/>
                <w:noProof w:val="0"/>
                <w:color w:val="000000"/>
                <w:lang w:val="en-US" w:bidi="th-TH"/>
              </w:rPr>
            </w:pPr>
          </w:p>
          <w:p w14:paraId="2EDACD34" w14:textId="207D2C3F" w:rsidR="00C06B88" w:rsidRPr="0072086F" w:rsidRDefault="00BF1A3B" w:rsidP="008A3C7E">
            <w:pPr>
              <w:rPr>
                <w:rFonts w:eastAsia="Times New Roman"/>
                <w:noProof w:val="0"/>
                <w:color w:val="000000"/>
                <w:lang w:val="en-US" w:bidi="th-TH"/>
              </w:rPr>
            </w:pPr>
            <w:r w:rsidRPr="00BF1A3B">
              <w:rPr>
                <w:rFonts w:eastAsia="Times New Roman"/>
                <w:noProof w:val="0"/>
                <w:color w:val="000000"/>
                <w:lang w:val="en-US" w:bidi="th-TH"/>
              </w:rPr>
              <w:t>cbs9 to add virtual column also for other CHEQUE details during receipt settlements</w:t>
            </w:r>
          </w:p>
        </w:tc>
        <w:tc>
          <w:tcPr>
            <w:tcW w:w="2719" w:type="dxa"/>
            <w:shd w:val="clear" w:color="auto" w:fill="auto"/>
            <w:noWrap/>
            <w:hideMark/>
          </w:tcPr>
          <w:p w14:paraId="776CBE16" w14:textId="750DD615"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21C5490E"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1706862898"/>
                <w:placeholder>
                  <w:docPart w:val="F57B3FF3D8E24601A00FC69393FD1C07"/>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775D5F31" w14:textId="77777777" w:rsidTr="0072086F">
        <w:trPr>
          <w:trHeight w:val="290"/>
        </w:trPr>
        <w:tc>
          <w:tcPr>
            <w:tcW w:w="2689" w:type="dxa"/>
            <w:shd w:val="clear" w:color="auto" w:fill="auto"/>
            <w:noWrap/>
          </w:tcPr>
          <w:p w14:paraId="1A5D17BC" w14:textId="172C2895"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t xml:space="preserve">จำนวนเงิน </w:t>
            </w:r>
          </w:p>
        </w:tc>
        <w:tc>
          <w:tcPr>
            <w:tcW w:w="2551" w:type="dxa"/>
          </w:tcPr>
          <w:p w14:paraId="47C2A501" w14:textId="1E7BC756" w:rsidR="00C06B88" w:rsidRPr="0072086F" w:rsidRDefault="00BF1A3B" w:rsidP="008A3C7E">
            <w:pPr>
              <w:rPr>
                <w:rFonts w:eastAsia="Times New Roman"/>
                <w:noProof w:val="0"/>
                <w:color w:val="000000"/>
                <w:lang w:val="en-US" w:bidi="th-TH"/>
              </w:rPr>
            </w:pPr>
            <w:r>
              <w:rPr>
                <w:rFonts w:eastAsia="Times New Roman"/>
                <w:noProof w:val="0"/>
                <w:color w:val="000000"/>
                <w:lang w:val="en-US" w:bidi="th-TH"/>
              </w:rPr>
              <w:t>A</w:t>
            </w:r>
            <w:r w:rsidRPr="00335E24">
              <w:rPr>
                <w:rFonts w:eastAsia="Times New Roman"/>
                <w:noProof w:val="0"/>
                <w:color w:val="000000"/>
                <w:lang w:val="en-US" w:bidi="th-TH"/>
              </w:rPr>
              <w:t>mount in cheque currency bath</w:t>
            </w:r>
          </w:p>
        </w:tc>
        <w:tc>
          <w:tcPr>
            <w:tcW w:w="2719" w:type="dxa"/>
            <w:shd w:val="clear" w:color="auto" w:fill="auto"/>
            <w:noWrap/>
            <w:hideMark/>
          </w:tcPr>
          <w:p w14:paraId="006434B5" w14:textId="1AFF1B2F"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1F46BA14"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1862093979"/>
                <w:placeholder>
                  <w:docPart w:val="C2621E4A05934BCCBDA335CFA16E2E20"/>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6C2D6A0A" w14:textId="77777777" w:rsidTr="0072086F">
        <w:trPr>
          <w:trHeight w:val="290"/>
        </w:trPr>
        <w:tc>
          <w:tcPr>
            <w:tcW w:w="2689" w:type="dxa"/>
            <w:shd w:val="clear" w:color="auto" w:fill="auto"/>
            <w:noWrap/>
            <w:hideMark/>
          </w:tcPr>
          <w:p w14:paraId="5419BF6E" w14:textId="4593FB37"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t xml:space="preserve">จำนวนเงินรวม </w:t>
            </w:r>
          </w:p>
        </w:tc>
        <w:tc>
          <w:tcPr>
            <w:tcW w:w="2551" w:type="dxa"/>
          </w:tcPr>
          <w:p w14:paraId="0161415D" w14:textId="59417C14" w:rsidR="00C06B88" w:rsidRPr="0072086F" w:rsidRDefault="00084E95" w:rsidP="008A3C7E">
            <w:pPr>
              <w:rPr>
                <w:rFonts w:eastAsia="Times New Roman"/>
                <w:noProof w:val="0"/>
                <w:color w:val="000000"/>
                <w:lang w:val="en-US" w:bidi="th-TH"/>
              </w:rPr>
            </w:pPr>
            <w:r w:rsidRPr="00335E24">
              <w:rPr>
                <w:rFonts w:eastAsia="Times New Roman"/>
                <w:noProof w:val="0"/>
                <w:color w:val="000000"/>
                <w:lang w:val="en-US" w:bidi="th-TH"/>
              </w:rPr>
              <w:t>Total amount</w:t>
            </w:r>
          </w:p>
        </w:tc>
        <w:tc>
          <w:tcPr>
            <w:tcW w:w="2719" w:type="dxa"/>
            <w:shd w:val="clear" w:color="auto" w:fill="auto"/>
            <w:noWrap/>
            <w:hideMark/>
          </w:tcPr>
          <w:p w14:paraId="7AD1B6B3" w14:textId="1140E36B"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5A5AE5C4" w14:textId="77777777" w:rsidR="00C06B88" w:rsidRPr="0072086F" w:rsidRDefault="00000000" w:rsidP="008A3C7E">
            <w:pPr>
              <w:rPr>
                <w:rFonts w:eastAsia="Times New Roman"/>
                <w:noProof w:val="0"/>
                <w:color w:val="000000"/>
                <w:lang w:val="en-US" w:bidi="th-TH"/>
              </w:rPr>
            </w:pPr>
            <w:sdt>
              <w:sdtPr>
                <w:rPr>
                  <w:rFonts w:eastAsia="Times New Roman"/>
                  <w:noProof w:val="0"/>
                  <w:color w:val="000000"/>
                  <w:lang w:val="en-US" w:bidi="th-TH"/>
                </w:rPr>
                <w:id w:val="463849926"/>
                <w:placeholder>
                  <w:docPart w:val="3B185BC3090E43B98149F707BB15E938"/>
                </w:placeholder>
                <w:showingPlcHdr/>
                <w:dropDownList>
                  <w:listItem w:displayText="Supported" w:value="Supported"/>
                  <w:listItem w:displayText="To be develop" w:value="To be develop"/>
                  <w:listItem w:displayText="Drop" w:value="Drop"/>
                </w:dropDownList>
              </w:sdtPr>
              <w:sdtContent>
                <w:r w:rsidR="00C06B88" w:rsidRPr="0072086F">
                  <w:rPr>
                    <w:rStyle w:val="PlaceholderText"/>
                  </w:rPr>
                  <w:t>Choose an item.</w:t>
                </w:r>
              </w:sdtContent>
            </w:sdt>
          </w:p>
        </w:tc>
      </w:tr>
      <w:tr w:rsidR="00C06B88" w:rsidRPr="00291F65" w14:paraId="44AC3B56" w14:textId="77777777" w:rsidTr="0072086F">
        <w:trPr>
          <w:trHeight w:val="290"/>
        </w:trPr>
        <w:tc>
          <w:tcPr>
            <w:tcW w:w="2689" w:type="dxa"/>
            <w:shd w:val="clear" w:color="auto" w:fill="auto"/>
            <w:noWrap/>
          </w:tcPr>
          <w:p w14:paraId="1686947A" w14:textId="0132FFC1" w:rsidR="00C06B88" w:rsidRPr="0072086F" w:rsidRDefault="00C06B88" w:rsidP="008A3C7E">
            <w:pPr>
              <w:rPr>
                <w:rFonts w:eastAsia="Times New Roman"/>
                <w:noProof w:val="0"/>
                <w:color w:val="000000"/>
                <w:cs/>
                <w:lang w:val="en-US" w:bidi="th-TH"/>
              </w:rPr>
            </w:pPr>
            <w:r w:rsidRPr="0072086F">
              <w:rPr>
                <w:rFonts w:eastAsia="Times New Roman"/>
                <w:noProof w:val="0"/>
                <w:color w:val="000000"/>
                <w:cs/>
                <w:lang w:val="en-US" w:bidi="th-TH"/>
              </w:rPr>
              <w:t>รวม</w:t>
            </w:r>
            <w:r w:rsidRPr="0072086F">
              <w:rPr>
                <w:rFonts w:eastAsia="Times New Roman"/>
                <w:noProof w:val="0"/>
                <w:color w:val="000000"/>
                <w:lang w:val="en-US" w:bidi="th-TH"/>
              </w:rPr>
              <w:t>/</w:t>
            </w:r>
            <w:r w:rsidRPr="0072086F">
              <w:rPr>
                <w:rFonts w:eastAsia="Times New Roman"/>
                <w:noProof w:val="0"/>
                <w:color w:val="000000"/>
                <w:cs/>
                <w:lang w:val="en-US" w:bidi="th-TH"/>
              </w:rPr>
              <w:t xml:space="preserve">ฉบับ </w:t>
            </w:r>
            <w:r w:rsidRPr="0072086F">
              <w:rPr>
                <w:rFonts w:eastAsia="Times New Roman"/>
                <w:noProof w:val="0"/>
                <w:color w:val="000000"/>
                <w:lang w:val="en-US" w:bidi="th-TH"/>
              </w:rPr>
              <w:t xml:space="preserve"> </w:t>
            </w:r>
          </w:p>
        </w:tc>
        <w:tc>
          <w:tcPr>
            <w:tcW w:w="2551" w:type="dxa"/>
          </w:tcPr>
          <w:p w14:paraId="47E4EC4F" w14:textId="70635103" w:rsidR="00C06B88" w:rsidRPr="0072086F" w:rsidRDefault="000E0C38" w:rsidP="008A3C7E">
            <w:pPr>
              <w:rPr>
                <w:rFonts w:eastAsia="Times New Roman"/>
                <w:noProof w:val="0"/>
                <w:color w:val="000000"/>
                <w:lang w:val="en-US" w:bidi="th-TH"/>
              </w:rPr>
            </w:pPr>
            <w:r w:rsidRPr="00335E24">
              <w:rPr>
                <w:rFonts w:eastAsia="Times New Roman"/>
                <w:noProof w:val="0"/>
                <w:color w:val="000000"/>
                <w:lang w:val="en-US" w:bidi="th-TH"/>
              </w:rPr>
              <w:t>Count number of cheque</w:t>
            </w:r>
          </w:p>
        </w:tc>
        <w:tc>
          <w:tcPr>
            <w:tcW w:w="2719" w:type="dxa"/>
            <w:shd w:val="clear" w:color="auto" w:fill="auto"/>
            <w:noWrap/>
          </w:tcPr>
          <w:p w14:paraId="43FAD0BB" w14:textId="0B1536D3" w:rsidR="00C06B88" w:rsidRPr="0072086F" w:rsidRDefault="00C06B88" w:rsidP="008A3C7E">
            <w:pPr>
              <w:rPr>
                <w:rFonts w:eastAsia="Times New Roman"/>
                <w:noProof w:val="0"/>
                <w:color w:val="000000"/>
                <w:lang w:val="en-US" w:bidi="th-TH"/>
              </w:rPr>
            </w:pPr>
          </w:p>
        </w:tc>
        <w:tc>
          <w:tcPr>
            <w:tcW w:w="2094" w:type="dxa"/>
            <w:shd w:val="clear" w:color="auto" w:fill="auto"/>
            <w:noWrap/>
          </w:tcPr>
          <w:p w14:paraId="0826698F" w14:textId="77777777" w:rsidR="00C06B88" w:rsidRPr="0072086F" w:rsidRDefault="00C06B88" w:rsidP="008A3C7E">
            <w:pPr>
              <w:rPr>
                <w:rFonts w:eastAsia="Times New Roman"/>
                <w:noProof w:val="0"/>
                <w:color w:val="000000"/>
                <w:lang w:val="en-US" w:bidi="th-TH"/>
              </w:rPr>
            </w:pPr>
          </w:p>
        </w:tc>
      </w:tr>
      <w:tr w:rsidR="00C06B88" w:rsidRPr="00291F65" w14:paraId="515100F2" w14:textId="77777777" w:rsidTr="0072086F">
        <w:trPr>
          <w:trHeight w:val="290"/>
        </w:trPr>
        <w:tc>
          <w:tcPr>
            <w:tcW w:w="2689" w:type="dxa"/>
            <w:shd w:val="clear" w:color="auto" w:fill="auto"/>
            <w:noWrap/>
          </w:tcPr>
          <w:p w14:paraId="03EC36E4" w14:textId="77777777"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 xml:space="preserve">…………………….. </w:t>
            </w:r>
          </w:p>
          <w:p w14:paraId="7AAC1D52" w14:textId="00C19A2B"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t>ผู้รับมอบอำนาจ</w:t>
            </w:r>
          </w:p>
        </w:tc>
        <w:tc>
          <w:tcPr>
            <w:tcW w:w="2551" w:type="dxa"/>
          </w:tcPr>
          <w:p w14:paraId="252E978C" w14:textId="5EFE0FF1" w:rsidR="00C06B88" w:rsidRPr="0072086F" w:rsidRDefault="00C06B88" w:rsidP="008A3C7E">
            <w:pPr>
              <w:rPr>
                <w:rFonts w:eastAsia="Times New Roman"/>
                <w:noProof w:val="0"/>
                <w:color w:val="000000"/>
                <w:lang w:val="en-US" w:bidi="th-TH"/>
              </w:rPr>
            </w:pPr>
          </w:p>
        </w:tc>
        <w:tc>
          <w:tcPr>
            <w:tcW w:w="2719" w:type="dxa"/>
            <w:shd w:val="clear" w:color="auto" w:fill="auto"/>
            <w:noWrap/>
          </w:tcPr>
          <w:p w14:paraId="37EDD6AA" w14:textId="344A65C2" w:rsidR="00C06B88" w:rsidRPr="0072086F" w:rsidRDefault="00C06B88" w:rsidP="008A3C7E">
            <w:pPr>
              <w:rPr>
                <w:rFonts w:eastAsia="Times New Roman"/>
                <w:noProof w:val="0"/>
                <w:color w:val="000000"/>
                <w:lang w:val="en-US" w:bidi="th-TH"/>
              </w:rPr>
            </w:pPr>
          </w:p>
        </w:tc>
        <w:tc>
          <w:tcPr>
            <w:tcW w:w="2094" w:type="dxa"/>
            <w:shd w:val="clear" w:color="auto" w:fill="auto"/>
            <w:noWrap/>
          </w:tcPr>
          <w:p w14:paraId="3A51059C" w14:textId="77777777" w:rsidR="00C06B88" w:rsidRPr="0072086F" w:rsidRDefault="00C06B88" w:rsidP="008A3C7E">
            <w:pPr>
              <w:rPr>
                <w:rFonts w:eastAsia="Times New Roman"/>
                <w:noProof w:val="0"/>
                <w:color w:val="000000"/>
                <w:lang w:val="en-US" w:bidi="th-TH"/>
              </w:rPr>
            </w:pPr>
          </w:p>
        </w:tc>
      </w:tr>
      <w:tr w:rsidR="00C06B88" w:rsidRPr="00291F65" w14:paraId="048C4357" w14:textId="77777777" w:rsidTr="0072086F">
        <w:trPr>
          <w:trHeight w:val="290"/>
        </w:trPr>
        <w:tc>
          <w:tcPr>
            <w:tcW w:w="2689" w:type="dxa"/>
            <w:shd w:val="clear" w:color="auto" w:fill="auto"/>
            <w:noWrap/>
          </w:tcPr>
          <w:p w14:paraId="4ED0809F" w14:textId="77777777" w:rsidR="00C06B88" w:rsidRPr="0072086F" w:rsidRDefault="00C06B88" w:rsidP="008A3C7E">
            <w:pPr>
              <w:rPr>
                <w:rFonts w:eastAsia="Times New Roman"/>
                <w:noProof w:val="0"/>
                <w:color w:val="000000"/>
                <w:lang w:val="en-US" w:bidi="th-TH"/>
              </w:rPr>
            </w:pPr>
            <w:r w:rsidRPr="0072086F">
              <w:rPr>
                <w:rFonts w:eastAsia="Times New Roman"/>
                <w:noProof w:val="0"/>
                <w:color w:val="000000"/>
                <w:lang w:val="en-US" w:bidi="th-TH"/>
              </w:rPr>
              <w:t>…………………….</w:t>
            </w:r>
          </w:p>
          <w:p w14:paraId="42C58003" w14:textId="20CF6D18" w:rsidR="00C06B88" w:rsidRPr="0072086F" w:rsidRDefault="00C06B88" w:rsidP="008A3C7E">
            <w:pPr>
              <w:rPr>
                <w:rFonts w:eastAsia="Times New Roman"/>
                <w:noProof w:val="0"/>
                <w:color w:val="000000"/>
                <w:cs/>
                <w:lang w:val="en-US" w:bidi="th-TH"/>
              </w:rPr>
            </w:pPr>
            <w:r w:rsidRPr="0072086F">
              <w:rPr>
                <w:rFonts w:eastAsia="Times New Roman"/>
                <w:noProof w:val="0"/>
                <w:color w:val="000000"/>
                <w:cs/>
                <w:lang w:val="en-US" w:bidi="th-TH"/>
              </w:rPr>
              <w:t>ผู้รับเงินสด</w:t>
            </w:r>
            <w:r w:rsidRPr="0072086F">
              <w:rPr>
                <w:rFonts w:eastAsia="Times New Roman"/>
                <w:noProof w:val="0"/>
                <w:color w:val="000000"/>
                <w:lang w:val="en-US" w:bidi="th-TH"/>
              </w:rPr>
              <w:t>/</w:t>
            </w:r>
            <w:r w:rsidRPr="0072086F">
              <w:rPr>
                <w:rFonts w:eastAsia="Times New Roman"/>
                <w:noProof w:val="0"/>
                <w:color w:val="000000"/>
                <w:cs/>
                <w:lang w:val="en-US" w:bidi="th-TH"/>
              </w:rPr>
              <w:t xml:space="preserve">เช็ค  </w:t>
            </w:r>
          </w:p>
        </w:tc>
        <w:tc>
          <w:tcPr>
            <w:tcW w:w="2551" w:type="dxa"/>
          </w:tcPr>
          <w:p w14:paraId="3AD404E4" w14:textId="53933D0A" w:rsidR="00C06B88" w:rsidRPr="0072086F" w:rsidRDefault="00C12627" w:rsidP="008A3C7E">
            <w:pPr>
              <w:rPr>
                <w:rFonts w:eastAsia="Times New Roman"/>
                <w:noProof w:val="0"/>
                <w:color w:val="000000"/>
                <w:lang w:val="en-US" w:bidi="th-TH"/>
              </w:rPr>
            </w:pPr>
            <w:r>
              <w:rPr>
                <w:rFonts w:eastAsia="Times New Roman"/>
                <w:noProof w:val="0"/>
                <w:color w:val="000000"/>
                <w:lang w:val="en-US" w:bidi="th-TH"/>
              </w:rPr>
              <w:t>S</w:t>
            </w:r>
            <w:r w:rsidRPr="00335E24">
              <w:rPr>
                <w:rFonts w:eastAsia="Times New Roman"/>
                <w:noProof w:val="0"/>
                <w:color w:val="000000"/>
                <w:lang w:val="en-US" w:bidi="th-TH"/>
              </w:rPr>
              <w:t>ignature of the person receiving cash/cheque</w:t>
            </w:r>
          </w:p>
        </w:tc>
        <w:tc>
          <w:tcPr>
            <w:tcW w:w="2719" w:type="dxa"/>
            <w:shd w:val="clear" w:color="auto" w:fill="auto"/>
            <w:noWrap/>
          </w:tcPr>
          <w:p w14:paraId="2DCCCE94" w14:textId="0778A80F" w:rsidR="00C06B88" w:rsidRPr="0072086F" w:rsidRDefault="00C06B88" w:rsidP="008A3C7E">
            <w:pPr>
              <w:rPr>
                <w:rFonts w:eastAsia="Times New Roman"/>
                <w:noProof w:val="0"/>
                <w:color w:val="000000"/>
                <w:lang w:val="en-US" w:bidi="th-TH"/>
              </w:rPr>
            </w:pPr>
          </w:p>
        </w:tc>
        <w:tc>
          <w:tcPr>
            <w:tcW w:w="2094" w:type="dxa"/>
            <w:shd w:val="clear" w:color="auto" w:fill="auto"/>
            <w:noWrap/>
          </w:tcPr>
          <w:p w14:paraId="251DD54A" w14:textId="77777777" w:rsidR="00C06B88" w:rsidRPr="0072086F" w:rsidRDefault="00C06B88" w:rsidP="008A3C7E">
            <w:pPr>
              <w:rPr>
                <w:rFonts w:eastAsia="Times New Roman"/>
                <w:noProof w:val="0"/>
                <w:color w:val="000000"/>
                <w:lang w:val="en-US" w:bidi="th-TH"/>
              </w:rPr>
            </w:pPr>
          </w:p>
        </w:tc>
      </w:tr>
      <w:tr w:rsidR="00C06B88" w:rsidRPr="00291F65" w14:paraId="553EC252" w14:textId="77777777" w:rsidTr="0072086F">
        <w:trPr>
          <w:trHeight w:val="290"/>
        </w:trPr>
        <w:tc>
          <w:tcPr>
            <w:tcW w:w="2689" w:type="dxa"/>
            <w:shd w:val="clear" w:color="auto" w:fill="auto"/>
            <w:noWrap/>
          </w:tcPr>
          <w:p w14:paraId="4EFE7581" w14:textId="5098EEC9" w:rsidR="00C06B88" w:rsidRPr="0072086F" w:rsidRDefault="00C06B88" w:rsidP="008A3C7E">
            <w:pPr>
              <w:rPr>
                <w:rFonts w:eastAsia="Times New Roman"/>
                <w:noProof w:val="0"/>
                <w:color w:val="000000"/>
                <w:cs/>
                <w:lang w:val="en-US" w:bidi="th-TH"/>
              </w:rPr>
            </w:pPr>
            <w:r w:rsidRPr="0072086F">
              <w:rPr>
                <w:rFonts w:eastAsia="Times New Roman"/>
                <w:noProof w:val="0"/>
                <w:color w:val="000000"/>
                <w:cs/>
                <w:lang w:val="en-US" w:bidi="th-TH"/>
              </w:rPr>
              <w:t>หมายเหตุ</w:t>
            </w:r>
            <w:r w:rsidRPr="0072086F">
              <w:rPr>
                <w:rFonts w:eastAsia="Times New Roman"/>
                <w:noProof w:val="0"/>
                <w:color w:val="000000"/>
                <w:lang w:val="en-US" w:bidi="th-TH"/>
              </w:rPr>
              <w:t xml:space="preserve">: </w:t>
            </w:r>
          </w:p>
        </w:tc>
        <w:tc>
          <w:tcPr>
            <w:tcW w:w="2551" w:type="dxa"/>
          </w:tcPr>
          <w:p w14:paraId="28ED8D6A" w14:textId="1B582AC2" w:rsidR="00C06B88" w:rsidRPr="0072086F" w:rsidRDefault="00C06B88" w:rsidP="008A3C7E">
            <w:pPr>
              <w:rPr>
                <w:rFonts w:eastAsia="Times New Roman"/>
                <w:noProof w:val="0"/>
                <w:color w:val="000000"/>
                <w:lang w:val="en-US" w:bidi="th-TH"/>
              </w:rPr>
            </w:pPr>
          </w:p>
        </w:tc>
        <w:tc>
          <w:tcPr>
            <w:tcW w:w="2719" w:type="dxa"/>
            <w:shd w:val="clear" w:color="auto" w:fill="auto"/>
            <w:noWrap/>
          </w:tcPr>
          <w:p w14:paraId="12EEA6B7" w14:textId="72CC7691" w:rsidR="00C06B88" w:rsidRPr="0072086F" w:rsidRDefault="00C06B88" w:rsidP="008A3C7E">
            <w:pPr>
              <w:rPr>
                <w:rFonts w:eastAsia="Times New Roman"/>
                <w:noProof w:val="0"/>
                <w:color w:val="000000"/>
                <w:lang w:val="en-US" w:bidi="th-TH"/>
              </w:rPr>
            </w:pPr>
          </w:p>
        </w:tc>
        <w:tc>
          <w:tcPr>
            <w:tcW w:w="2094" w:type="dxa"/>
            <w:shd w:val="clear" w:color="auto" w:fill="auto"/>
            <w:noWrap/>
          </w:tcPr>
          <w:p w14:paraId="687E6D94" w14:textId="77777777" w:rsidR="00C06B88" w:rsidRPr="0072086F" w:rsidRDefault="00C06B88" w:rsidP="008A3C7E">
            <w:pPr>
              <w:rPr>
                <w:rFonts w:eastAsia="Times New Roman"/>
                <w:noProof w:val="0"/>
                <w:color w:val="000000"/>
                <w:lang w:val="en-US" w:bidi="th-TH"/>
              </w:rPr>
            </w:pPr>
          </w:p>
        </w:tc>
      </w:tr>
      <w:tr w:rsidR="00C06B88" w:rsidRPr="00291F65" w14:paraId="077D24DA" w14:textId="77777777" w:rsidTr="0072086F">
        <w:trPr>
          <w:trHeight w:val="290"/>
        </w:trPr>
        <w:tc>
          <w:tcPr>
            <w:tcW w:w="2689" w:type="dxa"/>
            <w:shd w:val="clear" w:color="auto" w:fill="auto"/>
            <w:noWrap/>
          </w:tcPr>
          <w:p w14:paraId="782192A8" w14:textId="160D7049" w:rsidR="00C06B88" w:rsidRPr="0072086F" w:rsidRDefault="00C06B88" w:rsidP="008A3C7E">
            <w:pPr>
              <w:rPr>
                <w:rFonts w:eastAsia="Times New Roman"/>
                <w:noProof w:val="0"/>
                <w:color w:val="000000"/>
                <w:lang w:val="en-US" w:bidi="th-TH"/>
              </w:rPr>
            </w:pPr>
            <w:r w:rsidRPr="0072086F">
              <w:rPr>
                <w:rFonts w:eastAsia="Times New Roman"/>
                <w:noProof w:val="0"/>
                <w:color w:val="000000"/>
                <w:cs/>
                <w:lang w:val="en-US" w:bidi="th-TH"/>
              </w:rPr>
              <w:t xml:space="preserve">วันที่พิมพ์เอกสาร     </w:t>
            </w:r>
          </w:p>
        </w:tc>
        <w:tc>
          <w:tcPr>
            <w:tcW w:w="2551" w:type="dxa"/>
          </w:tcPr>
          <w:p w14:paraId="6F0F2900" w14:textId="0EEDB98D" w:rsidR="00C06B88" w:rsidRPr="0072086F" w:rsidRDefault="00C12627" w:rsidP="008A3C7E">
            <w:pPr>
              <w:rPr>
                <w:rFonts w:eastAsia="Times New Roman"/>
                <w:noProof w:val="0"/>
                <w:color w:val="000000"/>
                <w:lang w:val="en-US" w:bidi="th-TH"/>
              </w:rPr>
            </w:pPr>
            <w:r w:rsidRPr="00335E24">
              <w:rPr>
                <w:rFonts w:eastAsia="Times New Roman"/>
                <w:noProof w:val="0"/>
                <w:color w:val="000000"/>
                <w:lang w:val="en-US" w:bidi="th-TH"/>
              </w:rPr>
              <w:t>Date of printing document</w:t>
            </w:r>
          </w:p>
        </w:tc>
        <w:tc>
          <w:tcPr>
            <w:tcW w:w="2719" w:type="dxa"/>
            <w:shd w:val="clear" w:color="auto" w:fill="auto"/>
            <w:noWrap/>
          </w:tcPr>
          <w:p w14:paraId="3B042DA5" w14:textId="3C56F559" w:rsidR="00C06B88" w:rsidRPr="0072086F" w:rsidRDefault="00C06B88" w:rsidP="008A3C7E">
            <w:pPr>
              <w:rPr>
                <w:rFonts w:eastAsia="Times New Roman"/>
                <w:noProof w:val="0"/>
                <w:color w:val="000000"/>
                <w:lang w:val="en-US" w:bidi="th-TH"/>
              </w:rPr>
            </w:pPr>
          </w:p>
        </w:tc>
        <w:tc>
          <w:tcPr>
            <w:tcW w:w="2094" w:type="dxa"/>
            <w:shd w:val="clear" w:color="auto" w:fill="auto"/>
            <w:noWrap/>
          </w:tcPr>
          <w:p w14:paraId="2A57DB19" w14:textId="77777777" w:rsidR="00C06B88" w:rsidRPr="0072086F" w:rsidRDefault="00C06B88" w:rsidP="008A3C7E">
            <w:pPr>
              <w:rPr>
                <w:rFonts w:eastAsia="Times New Roman"/>
                <w:noProof w:val="0"/>
                <w:color w:val="000000"/>
                <w:lang w:val="en-US" w:bidi="th-TH"/>
              </w:rPr>
            </w:pPr>
          </w:p>
        </w:tc>
      </w:tr>
      <w:tr w:rsidR="00C06B88" w:rsidRPr="00291F65" w14:paraId="2F470E41" w14:textId="77777777" w:rsidTr="0072086F">
        <w:trPr>
          <w:trHeight w:val="290"/>
        </w:trPr>
        <w:tc>
          <w:tcPr>
            <w:tcW w:w="2689" w:type="dxa"/>
            <w:shd w:val="clear" w:color="auto" w:fill="auto"/>
            <w:noWrap/>
          </w:tcPr>
          <w:p w14:paraId="6798E25D" w14:textId="1C995D24" w:rsidR="00C06B88" w:rsidRPr="0072086F" w:rsidRDefault="00C06B88" w:rsidP="008A3C7E">
            <w:pPr>
              <w:rPr>
                <w:rFonts w:eastAsia="Times New Roman"/>
                <w:noProof w:val="0"/>
                <w:color w:val="000000"/>
                <w:cs/>
                <w:lang w:val="en-US" w:bidi="th-TH"/>
              </w:rPr>
            </w:pPr>
            <w:r w:rsidRPr="0072086F">
              <w:rPr>
                <w:rFonts w:eastAsia="Times New Roman"/>
                <w:noProof w:val="0"/>
                <w:color w:val="000000"/>
                <w:cs/>
                <w:lang w:val="en-US" w:bidi="th-TH"/>
              </w:rPr>
              <w:t>เวลาที่พิมพ์เอกสาร</w:t>
            </w:r>
            <w:r w:rsidRPr="0072086F">
              <w:rPr>
                <w:rFonts w:eastAsia="Times New Roman"/>
                <w:noProof w:val="0"/>
                <w:color w:val="000000"/>
                <w:lang w:val="en-US" w:bidi="th-TH"/>
              </w:rPr>
              <w:t xml:space="preserve"> </w:t>
            </w:r>
          </w:p>
        </w:tc>
        <w:tc>
          <w:tcPr>
            <w:tcW w:w="2551" w:type="dxa"/>
          </w:tcPr>
          <w:p w14:paraId="57E88E6A" w14:textId="1FC3F909" w:rsidR="00C06B88" w:rsidRPr="0072086F" w:rsidRDefault="00291F65" w:rsidP="008A3C7E">
            <w:pPr>
              <w:rPr>
                <w:rFonts w:eastAsia="Times New Roman"/>
                <w:noProof w:val="0"/>
                <w:color w:val="000000"/>
                <w:lang w:val="en-US" w:bidi="th-TH"/>
              </w:rPr>
            </w:pPr>
            <w:r>
              <w:rPr>
                <w:rFonts w:eastAsia="Times New Roman"/>
                <w:noProof w:val="0"/>
                <w:color w:val="000000"/>
                <w:lang w:val="en-US" w:bidi="th-TH"/>
              </w:rPr>
              <w:t>T</w:t>
            </w:r>
            <w:r w:rsidRPr="00335E24">
              <w:rPr>
                <w:rFonts w:eastAsia="Times New Roman"/>
                <w:noProof w:val="0"/>
                <w:color w:val="000000"/>
                <w:lang w:val="en-US" w:bidi="th-TH"/>
              </w:rPr>
              <w:t xml:space="preserve">ime of printing </w:t>
            </w:r>
            <w:r w:rsidRPr="00291F65">
              <w:rPr>
                <w:rFonts w:eastAsia="Times New Roman"/>
                <w:noProof w:val="0"/>
                <w:color w:val="000000"/>
                <w:lang w:val="en-US" w:bidi="th-TH"/>
              </w:rPr>
              <w:t>document</w:t>
            </w:r>
          </w:p>
        </w:tc>
        <w:tc>
          <w:tcPr>
            <w:tcW w:w="2719" w:type="dxa"/>
            <w:shd w:val="clear" w:color="auto" w:fill="auto"/>
            <w:noWrap/>
          </w:tcPr>
          <w:p w14:paraId="6F30F23C" w14:textId="33A4E4C1" w:rsidR="00C06B88" w:rsidRPr="0072086F" w:rsidRDefault="00C06B88" w:rsidP="008A3C7E">
            <w:pPr>
              <w:rPr>
                <w:rFonts w:eastAsia="Times New Roman"/>
                <w:noProof w:val="0"/>
                <w:color w:val="000000"/>
                <w:lang w:val="en-US" w:bidi="th-TH"/>
              </w:rPr>
            </w:pPr>
          </w:p>
        </w:tc>
        <w:tc>
          <w:tcPr>
            <w:tcW w:w="2094" w:type="dxa"/>
            <w:shd w:val="clear" w:color="auto" w:fill="auto"/>
            <w:noWrap/>
          </w:tcPr>
          <w:p w14:paraId="43C9C994" w14:textId="77777777" w:rsidR="00C06B88" w:rsidRPr="0072086F" w:rsidRDefault="00C06B88" w:rsidP="008A3C7E">
            <w:pPr>
              <w:rPr>
                <w:rFonts w:eastAsia="Times New Roman"/>
                <w:noProof w:val="0"/>
                <w:color w:val="000000"/>
                <w:lang w:val="en-US" w:bidi="th-TH"/>
              </w:rPr>
            </w:pPr>
          </w:p>
        </w:tc>
      </w:tr>
    </w:tbl>
    <w:p w14:paraId="2F59F36D" w14:textId="77777777" w:rsidR="0018488A" w:rsidRDefault="0018488A" w:rsidP="008A3C7E">
      <w:pPr>
        <w:rPr>
          <w:lang w:bidi="th-TH"/>
        </w:rPr>
      </w:pPr>
    </w:p>
    <w:p w14:paraId="7C21566F" w14:textId="77777777" w:rsidR="00D6202F" w:rsidRDefault="00D6202F" w:rsidP="00C1611A">
      <w:pPr>
        <w:pStyle w:val="Heading3"/>
      </w:pPr>
      <w:bookmarkStart w:id="277" w:name="_Toc143189623"/>
      <w:r>
        <w:t>File / API Layout and Data Sheet</w:t>
      </w:r>
      <w:bookmarkEnd w:id="277"/>
    </w:p>
    <w:p w14:paraId="0CF9A9BF" w14:textId="4296DF88" w:rsidR="001E2A4C" w:rsidRPr="001E2A4C" w:rsidRDefault="001E2A4C" w:rsidP="0072086F">
      <w:pPr>
        <w:ind w:left="720" w:firstLine="720"/>
      </w:pPr>
      <w:r w:rsidRPr="00DF3C4F">
        <w:t>Not Applicable.</w:t>
      </w:r>
    </w:p>
    <w:p w14:paraId="25FDC7F4" w14:textId="77777777" w:rsidR="00D6202F" w:rsidRDefault="00D6202F" w:rsidP="00D6202F">
      <w:pPr>
        <w:pStyle w:val="Heading3"/>
      </w:pPr>
      <w:bookmarkStart w:id="278" w:name="_Toc143189624"/>
      <w:r>
        <w:t>Report Layout and Data Sheet</w:t>
      </w:r>
      <w:bookmarkEnd w:id="278"/>
    </w:p>
    <w:p w14:paraId="388DADCA" w14:textId="77777777" w:rsidR="001E2A4C" w:rsidRPr="00B643D7" w:rsidRDefault="001E2A4C" w:rsidP="001E2A4C">
      <w:pPr>
        <w:ind w:left="720" w:firstLine="720"/>
      </w:pPr>
      <w:r w:rsidRPr="00DF3C4F">
        <w:t>Not Applicable.</w:t>
      </w:r>
    </w:p>
    <w:p w14:paraId="0601090B" w14:textId="77777777" w:rsidR="001E2A4C" w:rsidRPr="001E2A4C" w:rsidRDefault="001E2A4C" w:rsidP="00C1611A"/>
    <w:p w14:paraId="13EC9736" w14:textId="77777777" w:rsidR="00D6202F" w:rsidRDefault="00D6202F" w:rsidP="00D6202F">
      <w:pPr>
        <w:pStyle w:val="Heading3"/>
      </w:pPr>
      <w:bookmarkStart w:id="279" w:name="_Toc143189625"/>
      <w:r>
        <w:lastRenderedPageBreak/>
        <w:t>Additional Impacts</w:t>
      </w:r>
      <w:bookmarkEnd w:id="279"/>
    </w:p>
    <w:p w14:paraId="7671B59A" w14:textId="77777777" w:rsidR="00D6202F" w:rsidRDefault="00D6202F" w:rsidP="00D6202F">
      <w:pPr>
        <w:pStyle w:val="Heading4"/>
      </w:pPr>
      <w:bookmarkStart w:id="280" w:name="_Toc143189626"/>
      <w:r w:rsidRPr="0073013C">
        <w:t>Integration</w:t>
      </w:r>
      <w:bookmarkEnd w:id="280"/>
      <w:r w:rsidRPr="0073013C">
        <w:t xml:space="preserve"> </w:t>
      </w:r>
    </w:p>
    <w:p w14:paraId="5C12052C" w14:textId="2B0E2220" w:rsidR="001E2A4C" w:rsidRPr="001E2A4C" w:rsidRDefault="001E2A4C" w:rsidP="0072086F">
      <w:pPr>
        <w:ind w:left="1440" w:firstLine="720"/>
      </w:pPr>
      <w:r w:rsidRPr="00DF3C4F">
        <w:t>Not Applicable.</w:t>
      </w:r>
    </w:p>
    <w:p w14:paraId="0350BDA0" w14:textId="77777777" w:rsidR="00D6202F" w:rsidRDefault="00D6202F" w:rsidP="00D6202F">
      <w:pPr>
        <w:pStyle w:val="Heading4"/>
      </w:pPr>
      <w:bookmarkStart w:id="281" w:name="_Toc143189627"/>
      <w:r w:rsidRPr="0073013C">
        <w:t>Migration</w:t>
      </w:r>
      <w:bookmarkEnd w:id="281"/>
    </w:p>
    <w:p w14:paraId="33AA7307" w14:textId="77777777" w:rsidR="001E2A4C" w:rsidRPr="00B643D7" w:rsidRDefault="001E2A4C" w:rsidP="0072086F">
      <w:pPr>
        <w:ind w:left="1440" w:firstLine="720"/>
      </w:pPr>
      <w:r w:rsidRPr="00DF3C4F">
        <w:t>Not Applicable.</w:t>
      </w:r>
    </w:p>
    <w:p w14:paraId="5C89B13F" w14:textId="77777777" w:rsidR="001E2A4C" w:rsidRPr="001E2A4C" w:rsidRDefault="001E2A4C" w:rsidP="00C1611A"/>
    <w:p w14:paraId="66649940" w14:textId="77777777" w:rsidR="00D6202F" w:rsidRPr="00377786" w:rsidRDefault="00D6202F" w:rsidP="00377786">
      <w:pPr>
        <w:rPr>
          <w:lang w:bidi="th-TH"/>
        </w:rPr>
      </w:pPr>
    </w:p>
    <w:p w14:paraId="050956B4" w14:textId="379BBD2D" w:rsidR="00097661" w:rsidRPr="002935E0" w:rsidRDefault="005652E1" w:rsidP="0072086F">
      <w:pPr>
        <w:pStyle w:val="Heading2"/>
        <w:rPr>
          <w:lang w:val="en-US" w:bidi="th-TH"/>
        </w:rPr>
      </w:pPr>
      <w:bookmarkStart w:id="282" w:name="_Toc143189628"/>
      <w:r>
        <w:rPr>
          <w:rFonts w:hint="cs"/>
          <w:cs/>
          <w:lang w:val="en-US" w:bidi="th-TH"/>
        </w:rPr>
        <w:t>ตารางดำเนินคดีลูกหนี้</w:t>
      </w:r>
      <w:r w:rsidR="00795BD0">
        <w:rPr>
          <w:lang w:val="en-US" w:bidi="th-TH"/>
        </w:rPr>
        <w:t xml:space="preserve"> (Lawsuit Report)</w:t>
      </w:r>
      <w:bookmarkStart w:id="283" w:name="_Toc140256157"/>
      <w:bookmarkStart w:id="284" w:name="_Toc140256158"/>
      <w:bookmarkStart w:id="285" w:name="_Toc140256159"/>
      <w:bookmarkStart w:id="286" w:name="_Toc140256160"/>
      <w:bookmarkStart w:id="287" w:name="_Toc140256161"/>
      <w:bookmarkStart w:id="288" w:name="_Toc140256162"/>
      <w:bookmarkEnd w:id="282"/>
      <w:bookmarkEnd w:id="283"/>
      <w:bookmarkEnd w:id="284"/>
      <w:bookmarkEnd w:id="285"/>
      <w:bookmarkEnd w:id="286"/>
      <w:bookmarkEnd w:id="287"/>
      <w:bookmarkEnd w:id="288"/>
    </w:p>
    <w:p w14:paraId="0D5907E9" w14:textId="06E835C4" w:rsidR="000459A8" w:rsidRPr="00E26C30" w:rsidRDefault="000459A8" w:rsidP="0072086F">
      <w:pPr>
        <w:pStyle w:val="Heading3"/>
        <w:rPr>
          <w:lang w:val="en-US" w:bidi="th-TH"/>
        </w:rPr>
      </w:pPr>
      <w:bookmarkStart w:id="289" w:name="_Toc143189629"/>
      <w:r w:rsidRPr="000459A8">
        <w:rPr>
          <w:lang w:val="en-US" w:bidi="th-TH"/>
        </w:rPr>
        <w:t>Supported Sample Transaction and Case from Customer</w:t>
      </w:r>
      <w:bookmarkEnd w:id="289"/>
    </w:p>
    <w:p w14:paraId="2F00D56A" w14:textId="15636152" w:rsidR="000459A8" w:rsidRDefault="000459A8" w:rsidP="00377786">
      <w:pPr>
        <w:rPr>
          <w:lang w:val="en-US" w:bidi="th-TH"/>
        </w:rPr>
      </w:pPr>
      <w:r>
        <w:rPr>
          <w:lang w:val="en-US" w:bidi="th-TH"/>
        </w:rPr>
        <w:drawing>
          <wp:inline distT="0" distB="0" distL="0" distR="0" wp14:anchorId="1A3235C9" wp14:editId="5A770521">
            <wp:extent cx="6390005" cy="3266961"/>
            <wp:effectExtent l="19050" t="19050" r="1079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523" b="1"/>
                    <a:stretch/>
                  </pic:blipFill>
                  <pic:spPr bwMode="auto">
                    <a:xfrm>
                      <a:off x="0" y="0"/>
                      <a:ext cx="6390005" cy="3266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64A6BE" w14:textId="3770354F" w:rsidR="000459A8" w:rsidRDefault="000459A8" w:rsidP="00377786">
      <w:pPr>
        <w:rPr>
          <w:lang w:val="en-US" w:bidi="th-TH"/>
        </w:rPr>
      </w:pPr>
    </w:p>
    <w:p w14:paraId="72A64DDC" w14:textId="77777777" w:rsidR="00EE1BBA" w:rsidRDefault="00EE1BBA" w:rsidP="00EE1BBA">
      <w:pPr>
        <w:ind w:left="426"/>
      </w:pPr>
      <w:r>
        <w:t>Note:</w:t>
      </w:r>
    </w:p>
    <w:p w14:paraId="0A4327F2" w14:textId="2161CCE7" w:rsidR="00EE1BBA" w:rsidRPr="00EE1BBA" w:rsidRDefault="00EE1BBA">
      <w:pPr>
        <w:pStyle w:val="ListParagraph"/>
        <w:numPr>
          <w:ilvl w:val="0"/>
          <w:numId w:val="11"/>
        </w:numPr>
        <w:rPr>
          <w:lang w:val="en-US" w:bidi="th-TH"/>
        </w:rPr>
      </w:pPr>
      <w:r>
        <w:rPr>
          <w:lang w:val="en-US" w:bidi="th-TH"/>
        </w:rPr>
        <w:t>L</w:t>
      </w:r>
      <w:r w:rsidRPr="00EE1BBA">
        <w:rPr>
          <w:lang w:val="en-US" w:bidi="th-TH"/>
        </w:rPr>
        <w:t>oan drawdown details for the purpose of filing a lawsuit.</w:t>
      </w:r>
    </w:p>
    <w:p w14:paraId="3CC618D9" w14:textId="0B57AE75" w:rsidR="00494BF0" w:rsidRDefault="008C6BEE">
      <w:pPr>
        <w:pStyle w:val="ListParagraph"/>
        <w:numPr>
          <w:ilvl w:val="0"/>
          <w:numId w:val="11"/>
        </w:numPr>
        <w:rPr>
          <w:lang w:val="en-US" w:bidi="th-TH"/>
        </w:rPr>
      </w:pPr>
      <w:r w:rsidRPr="008C6BEE">
        <w:rPr>
          <w:lang w:val="en-US" w:bidi="th-TH"/>
        </w:rPr>
        <w:t>Export to excel flie need to display formular (Inculed Formular in Excel)</w:t>
      </w:r>
      <w:r>
        <w:rPr>
          <w:lang w:val="en-US" w:bidi="th-TH"/>
        </w:rPr>
        <w:t>.</w:t>
      </w:r>
    </w:p>
    <w:p w14:paraId="4BEDB299" w14:textId="502C2B0E" w:rsidR="002D189B" w:rsidRPr="00880424" w:rsidRDefault="002D189B">
      <w:pPr>
        <w:pStyle w:val="ListParagraph"/>
        <w:numPr>
          <w:ilvl w:val="0"/>
          <w:numId w:val="11"/>
        </w:numPr>
        <w:rPr>
          <w:lang w:val="en-US" w:bidi="th-TH"/>
        </w:rPr>
      </w:pPr>
      <w:r w:rsidRPr="00B0037C">
        <w:rPr>
          <w:lang w:val="en-US" w:bidi="th-TH"/>
        </w:rPr>
        <w:t>The language used in the report is based on As Is (every report).</w:t>
      </w:r>
    </w:p>
    <w:p w14:paraId="66B9E59F" w14:textId="75043913" w:rsidR="000459A8" w:rsidRDefault="000459A8" w:rsidP="00377786">
      <w:pPr>
        <w:pStyle w:val="Heading3"/>
        <w:tabs>
          <w:tab w:val="left" w:pos="1080"/>
        </w:tabs>
        <w:rPr>
          <w:lang w:val="en-US" w:bidi="th-TH"/>
        </w:rPr>
      </w:pPr>
      <w:r>
        <w:rPr>
          <w:lang w:val="en-US" w:bidi="th-TH"/>
        </w:rPr>
        <w:t xml:space="preserve"> </w:t>
      </w:r>
      <w:bookmarkStart w:id="290" w:name="_Toc143189630"/>
      <w:r>
        <w:rPr>
          <w:lang w:val="en-US" w:bidi="th-TH"/>
        </w:rPr>
        <w:t>M</w:t>
      </w:r>
      <w:r w:rsidRPr="000459A8">
        <w:rPr>
          <w:lang w:val="en-US" w:bidi="th-TH"/>
        </w:rPr>
        <w:t>enu Modification</w:t>
      </w:r>
      <w:bookmarkEnd w:id="290"/>
    </w:p>
    <w:p w14:paraId="3BBC467E" w14:textId="20993459" w:rsidR="001E2A4C" w:rsidRPr="001E2A4C" w:rsidRDefault="001E2A4C" w:rsidP="0072086F">
      <w:pPr>
        <w:ind w:left="720" w:firstLine="720"/>
        <w:rPr>
          <w:lang w:val="en-US" w:bidi="th-TH"/>
        </w:rPr>
      </w:pPr>
      <w:r w:rsidRPr="00DF3C4F">
        <w:t>Not Applicable.</w:t>
      </w:r>
    </w:p>
    <w:p w14:paraId="0F14A680" w14:textId="0B685368" w:rsidR="000459A8" w:rsidRDefault="000459A8" w:rsidP="00377786">
      <w:pPr>
        <w:pStyle w:val="Heading3"/>
        <w:tabs>
          <w:tab w:val="left" w:pos="1080"/>
        </w:tabs>
        <w:rPr>
          <w:lang w:val="en-US" w:bidi="th-TH"/>
        </w:rPr>
      </w:pPr>
      <w:r>
        <w:rPr>
          <w:lang w:val="en-US" w:bidi="th-TH"/>
        </w:rPr>
        <w:t xml:space="preserve"> </w:t>
      </w:r>
      <w:bookmarkStart w:id="291" w:name="_Toc143189631"/>
      <w:r w:rsidRPr="000459A8">
        <w:rPr>
          <w:lang w:val="en-US" w:bidi="th-TH"/>
        </w:rPr>
        <w:t>Screen Layout and Data Sheet</w:t>
      </w:r>
      <w:bookmarkEnd w:id="291"/>
    </w:p>
    <w:p w14:paraId="282AE540" w14:textId="3079FE98" w:rsidR="00621A18" w:rsidRPr="00B643D7" w:rsidRDefault="001E2A4C" w:rsidP="001E2A4C">
      <w:pPr>
        <w:ind w:left="720" w:firstLine="720"/>
      </w:pPr>
      <w:r w:rsidRPr="00DF3C4F">
        <w:t>Not Applicable.</w:t>
      </w:r>
    </w:p>
    <w:p w14:paraId="038136EF" w14:textId="77777777" w:rsidR="001E2A4C" w:rsidRPr="001E2A4C" w:rsidRDefault="001E2A4C" w:rsidP="0072086F">
      <w:pPr>
        <w:ind w:left="720" w:firstLine="720"/>
        <w:rPr>
          <w:lang w:val="en-US" w:bidi="th-TH"/>
        </w:rPr>
      </w:pPr>
    </w:p>
    <w:p w14:paraId="0C7FF664" w14:textId="18AA305A" w:rsidR="00A801BF" w:rsidRPr="00B3247A" w:rsidRDefault="000459A8" w:rsidP="0072086F">
      <w:pPr>
        <w:pStyle w:val="Heading3"/>
        <w:tabs>
          <w:tab w:val="left" w:pos="1080"/>
        </w:tabs>
        <w:rPr>
          <w:lang w:bidi="th-TH"/>
        </w:rPr>
      </w:pPr>
      <w:r>
        <w:lastRenderedPageBreak/>
        <w:t xml:space="preserve"> </w:t>
      </w:r>
      <w:bookmarkStart w:id="292" w:name="_Toc143189632"/>
      <w:r>
        <w:t>To-be Process</w:t>
      </w:r>
      <w:bookmarkStart w:id="293" w:name="_Toc140256169"/>
      <w:bookmarkStart w:id="294" w:name="_Toc140256170"/>
      <w:bookmarkStart w:id="295" w:name="_Toc140256171"/>
      <w:bookmarkEnd w:id="292"/>
      <w:bookmarkEnd w:id="293"/>
      <w:bookmarkEnd w:id="294"/>
      <w:bookmarkEnd w:id="295"/>
    </w:p>
    <w:tbl>
      <w:tblPr>
        <w:tblStyle w:val="TableGrid"/>
        <w:tblW w:w="0" w:type="auto"/>
        <w:jc w:val="center"/>
        <w:tblLook w:val="04A0" w:firstRow="1" w:lastRow="0" w:firstColumn="1" w:lastColumn="0" w:noHBand="0" w:noVBand="1"/>
      </w:tblPr>
      <w:tblGrid>
        <w:gridCol w:w="3103"/>
        <w:gridCol w:w="6230"/>
      </w:tblGrid>
      <w:tr w:rsidR="000459A8" w14:paraId="04166F2B" w14:textId="77777777" w:rsidTr="00785E2F">
        <w:trPr>
          <w:jc w:val="center"/>
        </w:trPr>
        <w:tc>
          <w:tcPr>
            <w:tcW w:w="3103" w:type="dxa"/>
            <w:shd w:val="clear" w:color="auto" w:fill="CCECFF"/>
          </w:tcPr>
          <w:p w14:paraId="6C52F80E" w14:textId="77777777" w:rsidR="000459A8" w:rsidRDefault="000459A8" w:rsidP="00785E2F">
            <w:r>
              <w:t>Paper size</w:t>
            </w:r>
          </w:p>
        </w:tc>
        <w:tc>
          <w:tcPr>
            <w:tcW w:w="6230" w:type="dxa"/>
          </w:tcPr>
          <w:p w14:paraId="46033509" w14:textId="77777777" w:rsidR="000459A8" w:rsidRDefault="000459A8" w:rsidP="00785E2F">
            <w:r>
              <w:t>A4</w:t>
            </w:r>
          </w:p>
        </w:tc>
      </w:tr>
      <w:tr w:rsidR="000459A8" w14:paraId="1EBAB2D7" w14:textId="77777777" w:rsidTr="00785E2F">
        <w:trPr>
          <w:jc w:val="center"/>
        </w:trPr>
        <w:tc>
          <w:tcPr>
            <w:tcW w:w="3103" w:type="dxa"/>
            <w:shd w:val="clear" w:color="auto" w:fill="CCECFF"/>
          </w:tcPr>
          <w:p w14:paraId="6BB37060" w14:textId="77777777" w:rsidR="000459A8" w:rsidRDefault="000459A8" w:rsidP="00785E2F">
            <w:r>
              <w:t>Reprinting require</w:t>
            </w:r>
          </w:p>
        </w:tc>
        <w:tc>
          <w:tcPr>
            <w:tcW w:w="6230" w:type="dxa"/>
          </w:tcPr>
          <w:p w14:paraId="5DEB1613" w14:textId="77777777" w:rsidR="000459A8" w:rsidRDefault="000459A8" w:rsidP="00785E2F">
            <w:r w:rsidRPr="00083336">
              <w:t>Reprint</w:t>
            </w:r>
          </w:p>
        </w:tc>
      </w:tr>
      <w:tr w:rsidR="000459A8" w14:paraId="3AD9E510" w14:textId="77777777" w:rsidTr="00785E2F">
        <w:trPr>
          <w:jc w:val="center"/>
        </w:trPr>
        <w:tc>
          <w:tcPr>
            <w:tcW w:w="3103" w:type="dxa"/>
            <w:shd w:val="clear" w:color="auto" w:fill="CCECFF"/>
          </w:tcPr>
          <w:p w14:paraId="7B6BB712" w14:textId="77777777" w:rsidR="000459A8" w:rsidRDefault="000459A8" w:rsidP="00785E2F">
            <w:r>
              <w:t>Searching criteria</w:t>
            </w:r>
          </w:p>
        </w:tc>
        <w:tc>
          <w:tcPr>
            <w:tcW w:w="6230" w:type="dxa"/>
          </w:tcPr>
          <w:p w14:paraId="6E5B2CFD" w14:textId="7B4BC22D" w:rsidR="000459A8" w:rsidRDefault="000459A8" w:rsidP="00785E2F">
            <w:r w:rsidRPr="0072086F">
              <w:t>Loan Account No., Loan Reference No</w:t>
            </w:r>
            <w:r w:rsidRPr="00DF4C42">
              <w:t>.</w:t>
            </w:r>
            <w:r w:rsidR="006C4884">
              <w:t xml:space="preserve"> , Project code (Credit limit no.), Customer name, Customer ID,</w:t>
            </w:r>
          </w:p>
        </w:tc>
      </w:tr>
      <w:tr w:rsidR="001A334D" w14:paraId="2A488BEE" w14:textId="77777777" w:rsidTr="00C1611A">
        <w:trPr>
          <w:jc w:val="center"/>
        </w:trPr>
        <w:tc>
          <w:tcPr>
            <w:tcW w:w="3103" w:type="dxa"/>
            <w:shd w:val="clear" w:color="auto" w:fill="99CCFF"/>
          </w:tcPr>
          <w:p w14:paraId="7D0BC914" w14:textId="53C8DA37" w:rsidR="001A334D" w:rsidRDefault="001A334D" w:rsidP="001A334D">
            <w:r w:rsidRPr="00C1611A">
              <w:t>Generation Frequency</w:t>
            </w:r>
          </w:p>
        </w:tc>
        <w:tc>
          <w:tcPr>
            <w:tcW w:w="6230" w:type="dxa"/>
          </w:tcPr>
          <w:p w14:paraId="482E10D5" w14:textId="573197F5" w:rsidR="001A334D" w:rsidRPr="00377786" w:rsidRDefault="00C75F48" w:rsidP="001A334D">
            <w:pPr>
              <w:rPr>
                <w:highlight w:val="yellow"/>
              </w:rPr>
            </w:pPr>
            <w:r w:rsidRPr="00C75F48">
              <w:t>Daily</w:t>
            </w:r>
          </w:p>
        </w:tc>
      </w:tr>
      <w:tr w:rsidR="001A334D" w14:paraId="1B0CE3D4" w14:textId="77777777" w:rsidTr="00C1611A">
        <w:trPr>
          <w:jc w:val="center"/>
        </w:trPr>
        <w:tc>
          <w:tcPr>
            <w:tcW w:w="3103" w:type="dxa"/>
            <w:shd w:val="clear" w:color="auto" w:fill="99CCFF"/>
          </w:tcPr>
          <w:p w14:paraId="45AEFDE3" w14:textId="5B685668" w:rsidR="001A334D" w:rsidRDefault="001A334D" w:rsidP="001A334D">
            <w:r w:rsidRPr="00C1611A">
              <w:t>Report Purpose</w:t>
            </w:r>
          </w:p>
        </w:tc>
        <w:tc>
          <w:tcPr>
            <w:tcW w:w="6230" w:type="dxa"/>
          </w:tcPr>
          <w:p w14:paraId="654ECC9F" w14:textId="7901E59F" w:rsidR="001A334D" w:rsidRPr="00377786" w:rsidRDefault="00C75F48" w:rsidP="001A334D">
            <w:pPr>
              <w:rPr>
                <w:highlight w:val="yellow"/>
              </w:rPr>
            </w:pPr>
            <w:r w:rsidRPr="00C75F48">
              <w:t>List of the loan accounts that has been past due and maybe cadidate for law suit.</w:t>
            </w:r>
          </w:p>
        </w:tc>
      </w:tr>
      <w:tr w:rsidR="001A334D" w14:paraId="6D753533" w14:textId="77777777" w:rsidTr="00C1611A">
        <w:trPr>
          <w:jc w:val="center"/>
        </w:trPr>
        <w:tc>
          <w:tcPr>
            <w:tcW w:w="3103" w:type="dxa"/>
            <w:shd w:val="clear" w:color="auto" w:fill="99CCFF"/>
          </w:tcPr>
          <w:p w14:paraId="0ADE5FF6" w14:textId="4CC7B93C" w:rsidR="001A334D" w:rsidRDefault="001A334D" w:rsidP="001A334D">
            <w:r w:rsidRPr="00C1611A">
              <w:t>Actual Owner</w:t>
            </w:r>
          </w:p>
        </w:tc>
        <w:tc>
          <w:tcPr>
            <w:tcW w:w="6230" w:type="dxa"/>
          </w:tcPr>
          <w:p w14:paraId="101414F8" w14:textId="403CA330" w:rsidR="001A334D" w:rsidRPr="00377786" w:rsidRDefault="00C75F48" w:rsidP="001A334D">
            <w:pPr>
              <w:rPr>
                <w:highlight w:val="yellow"/>
              </w:rPr>
            </w:pPr>
            <w:r w:rsidRPr="00C75F48">
              <w:t>Legal Department/Problem Loan Division</w:t>
            </w:r>
          </w:p>
        </w:tc>
      </w:tr>
    </w:tbl>
    <w:p w14:paraId="54357A17" w14:textId="77777777" w:rsidR="000459A8" w:rsidRDefault="000459A8" w:rsidP="000459A8"/>
    <w:tbl>
      <w:tblPr>
        <w:tblW w:w="10053" w:type="dxa"/>
        <w:tblLook w:val="04A0" w:firstRow="1" w:lastRow="0" w:firstColumn="1" w:lastColumn="0" w:noHBand="0" w:noVBand="1"/>
      </w:tblPr>
      <w:tblGrid>
        <w:gridCol w:w="2513"/>
        <w:gridCol w:w="3031"/>
        <w:gridCol w:w="2550"/>
        <w:gridCol w:w="1959"/>
      </w:tblGrid>
      <w:tr w:rsidR="00470713" w:rsidRPr="002D189B" w14:paraId="33D278AF" w14:textId="77777777" w:rsidTr="0072086F">
        <w:trPr>
          <w:trHeight w:val="290"/>
        </w:trPr>
        <w:tc>
          <w:tcPr>
            <w:tcW w:w="5240" w:type="dxa"/>
            <w:gridSpan w:val="2"/>
            <w:tcBorders>
              <w:top w:val="single" w:sz="4" w:space="0" w:color="auto"/>
              <w:left w:val="single" w:sz="4" w:space="0" w:color="auto"/>
              <w:bottom w:val="single" w:sz="4" w:space="0" w:color="auto"/>
              <w:right w:val="single" w:sz="4" w:space="0" w:color="auto"/>
            </w:tcBorders>
            <w:shd w:val="clear" w:color="000000" w:fill="8EA9DB"/>
            <w:hideMark/>
          </w:tcPr>
          <w:p w14:paraId="0735557C" w14:textId="77777777"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xml:space="preserve">Report Title: </w:t>
            </w:r>
            <w:r w:rsidRPr="0072086F">
              <w:rPr>
                <w:rFonts w:eastAsia="Times New Roman"/>
                <w:noProof w:val="0"/>
                <w:color w:val="000000"/>
                <w:cs/>
                <w:lang w:val="en-US" w:bidi="th-TH"/>
              </w:rPr>
              <w:t>ตารางดำเนินคดีลูกหนี้</w:t>
            </w:r>
            <w:r w:rsidRPr="0072086F">
              <w:rPr>
                <w:rFonts w:eastAsia="Times New Roman"/>
                <w:noProof w:val="0"/>
                <w:color w:val="000000"/>
                <w:lang w:val="en-US" w:bidi="th-TH"/>
              </w:rPr>
              <w:t xml:space="preserve"> (Lawsuit Report)</w:t>
            </w:r>
          </w:p>
          <w:p w14:paraId="0010FEB9" w14:textId="4588F461" w:rsidR="00470713" w:rsidRPr="0072086F" w:rsidRDefault="00470713" w:rsidP="002D189B">
            <w:pPr>
              <w:rPr>
                <w:rFonts w:eastAsia="Times New Roman"/>
                <w:noProof w:val="0"/>
                <w:color w:val="000000"/>
                <w:lang w:val="en-US" w:bidi="th-TH"/>
              </w:rPr>
            </w:pPr>
          </w:p>
        </w:tc>
        <w:tc>
          <w:tcPr>
            <w:tcW w:w="2724" w:type="dxa"/>
            <w:tcBorders>
              <w:top w:val="single" w:sz="4" w:space="0" w:color="auto"/>
              <w:left w:val="single" w:sz="4" w:space="0" w:color="auto"/>
              <w:bottom w:val="single" w:sz="4" w:space="0" w:color="auto"/>
              <w:right w:val="single" w:sz="4" w:space="0" w:color="auto"/>
            </w:tcBorders>
            <w:shd w:val="clear" w:color="000000" w:fill="8EA9DB"/>
            <w:hideMark/>
          </w:tcPr>
          <w:p w14:paraId="7E366937" w14:textId="7EA44C53"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Report Title:</w:t>
            </w:r>
          </w:p>
        </w:tc>
        <w:tc>
          <w:tcPr>
            <w:tcW w:w="2089" w:type="dxa"/>
            <w:vMerge w:val="restart"/>
            <w:tcBorders>
              <w:top w:val="single" w:sz="4" w:space="0" w:color="auto"/>
              <w:left w:val="single" w:sz="4" w:space="0" w:color="auto"/>
              <w:bottom w:val="single" w:sz="4" w:space="0" w:color="auto"/>
              <w:right w:val="single" w:sz="4" w:space="0" w:color="auto"/>
            </w:tcBorders>
            <w:shd w:val="clear" w:color="000000" w:fill="D9E1F2"/>
            <w:noWrap/>
            <w:hideMark/>
          </w:tcPr>
          <w:p w14:paraId="086F606A" w14:textId="77777777" w:rsidR="00470713" w:rsidRPr="0072086F" w:rsidRDefault="00470713"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470713" w:rsidRPr="002D189B" w14:paraId="68BD4EB7" w14:textId="77777777" w:rsidTr="0072086F">
        <w:trPr>
          <w:trHeight w:val="290"/>
        </w:trPr>
        <w:tc>
          <w:tcPr>
            <w:tcW w:w="2683" w:type="dxa"/>
            <w:tcBorders>
              <w:top w:val="nil"/>
              <w:left w:val="single" w:sz="4" w:space="0" w:color="auto"/>
              <w:bottom w:val="single" w:sz="4" w:space="0" w:color="auto"/>
              <w:right w:val="single" w:sz="4" w:space="0" w:color="auto"/>
            </w:tcBorders>
            <w:shd w:val="clear" w:color="000000" w:fill="D9E1F2"/>
            <w:noWrap/>
            <w:hideMark/>
          </w:tcPr>
          <w:p w14:paraId="2C6C9191" w14:textId="77777777"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Exim Field:</w:t>
            </w:r>
          </w:p>
        </w:tc>
        <w:tc>
          <w:tcPr>
            <w:tcW w:w="2557" w:type="dxa"/>
            <w:tcBorders>
              <w:top w:val="single" w:sz="4" w:space="0" w:color="auto"/>
              <w:left w:val="nil"/>
              <w:bottom w:val="single" w:sz="4" w:space="0" w:color="auto"/>
              <w:right w:val="single" w:sz="4" w:space="0" w:color="auto"/>
            </w:tcBorders>
            <w:shd w:val="clear" w:color="000000" w:fill="D9E1F2"/>
          </w:tcPr>
          <w:p w14:paraId="122F0719" w14:textId="7D410615" w:rsidR="00470713" w:rsidRPr="0072086F" w:rsidRDefault="00470713" w:rsidP="002D189B">
            <w:pPr>
              <w:rPr>
                <w:rFonts w:eastAsia="Times New Roman"/>
                <w:noProof w:val="0"/>
                <w:color w:val="000000"/>
                <w:lang w:val="en-US" w:bidi="th-TH"/>
              </w:rPr>
            </w:pPr>
            <w:r w:rsidRPr="002D189B">
              <w:rPr>
                <w:rFonts w:eastAsia="Times New Roman"/>
                <w:noProof w:val="0"/>
                <w:color w:val="000000"/>
                <w:lang w:val="en-US" w:bidi="th-TH"/>
              </w:rPr>
              <w:t>Description/Formular</w:t>
            </w:r>
          </w:p>
        </w:tc>
        <w:tc>
          <w:tcPr>
            <w:tcW w:w="2724" w:type="dxa"/>
            <w:tcBorders>
              <w:top w:val="nil"/>
              <w:left w:val="single" w:sz="4" w:space="0" w:color="auto"/>
              <w:bottom w:val="single" w:sz="4" w:space="0" w:color="auto"/>
              <w:right w:val="single" w:sz="4" w:space="0" w:color="auto"/>
            </w:tcBorders>
            <w:shd w:val="clear" w:color="000000" w:fill="D9E1F2"/>
            <w:noWrap/>
            <w:hideMark/>
          </w:tcPr>
          <w:p w14:paraId="5C191FCC" w14:textId="2708A858"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CBS9 Field:</w:t>
            </w:r>
          </w:p>
        </w:tc>
        <w:tc>
          <w:tcPr>
            <w:tcW w:w="2089" w:type="dxa"/>
            <w:vMerge/>
            <w:tcBorders>
              <w:top w:val="single" w:sz="4" w:space="0" w:color="auto"/>
              <w:left w:val="single" w:sz="4" w:space="0" w:color="auto"/>
              <w:bottom w:val="single" w:sz="4" w:space="0" w:color="auto"/>
              <w:right w:val="single" w:sz="4" w:space="0" w:color="auto"/>
            </w:tcBorders>
            <w:hideMark/>
          </w:tcPr>
          <w:p w14:paraId="4AE5B0D2" w14:textId="77777777" w:rsidR="00470713" w:rsidRPr="0072086F" w:rsidRDefault="00470713" w:rsidP="002D189B">
            <w:pPr>
              <w:rPr>
                <w:rFonts w:eastAsia="Times New Roman"/>
                <w:noProof w:val="0"/>
                <w:color w:val="000000"/>
                <w:lang w:val="en-US" w:bidi="th-TH"/>
              </w:rPr>
            </w:pPr>
          </w:p>
        </w:tc>
      </w:tr>
      <w:tr w:rsidR="00470713" w:rsidRPr="002D189B" w14:paraId="0E9FE8A2"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4181A7EF" w14:textId="540DACAF"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xml:space="preserve">XXX.CO.LTD (008427)   </w:t>
            </w:r>
          </w:p>
        </w:tc>
        <w:tc>
          <w:tcPr>
            <w:tcW w:w="2557" w:type="dxa"/>
            <w:tcBorders>
              <w:top w:val="single" w:sz="4" w:space="0" w:color="auto"/>
              <w:left w:val="nil"/>
              <w:bottom w:val="single" w:sz="4" w:space="0" w:color="auto"/>
              <w:right w:val="single" w:sz="4" w:space="0" w:color="auto"/>
            </w:tcBorders>
          </w:tcPr>
          <w:p w14:paraId="1A165D80" w14:textId="0C1F7A45" w:rsidR="00470713" w:rsidRPr="0072086F" w:rsidRDefault="004B5D3E" w:rsidP="002D189B">
            <w:pPr>
              <w:rPr>
                <w:rFonts w:eastAsia="Times New Roman"/>
                <w:noProof w:val="0"/>
                <w:color w:val="000000"/>
                <w:lang w:val="en-US" w:bidi="th-TH"/>
              </w:rPr>
            </w:pPr>
            <w:r w:rsidRPr="004B5D3E">
              <w:rPr>
                <w:rFonts w:eastAsia="Times New Roman"/>
                <w:noProof w:val="0"/>
                <w:color w:val="000000"/>
                <w:lang w:val="en-US" w:bidi="th-TH"/>
              </w:rPr>
              <w:t>Customer name/ Customer ID</w:t>
            </w:r>
          </w:p>
        </w:tc>
        <w:tc>
          <w:tcPr>
            <w:tcW w:w="2724" w:type="dxa"/>
            <w:tcBorders>
              <w:top w:val="nil"/>
              <w:left w:val="single" w:sz="4" w:space="0" w:color="auto"/>
              <w:bottom w:val="single" w:sz="4" w:space="0" w:color="auto"/>
              <w:right w:val="single" w:sz="4" w:space="0" w:color="auto"/>
            </w:tcBorders>
            <w:shd w:val="clear" w:color="auto" w:fill="auto"/>
            <w:noWrap/>
            <w:hideMark/>
          </w:tcPr>
          <w:p w14:paraId="2614536B" w14:textId="31300401"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74D0F04E" w14:textId="2BA6940F"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575202646"/>
                <w:placeholder>
                  <w:docPart w:val="89EA6880E0C44DDCA92A6C06EDE11089"/>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7999516A"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27AC51EA" w14:textId="0DB2B63F"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xml:space="preserve">XXX.CO.LTD </w:t>
            </w:r>
            <w:r w:rsidRPr="0072086F">
              <w:rPr>
                <w:rFonts w:eastAsia="Times New Roman"/>
                <w:noProof w:val="0"/>
                <w:color w:val="000000"/>
                <w:cs/>
                <w:lang w:val="en-US" w:bidi="th-TH"/>
              </w:rPr>
              <w:t xml:space="preserve">วงเงินเลขที่ </w:t>
            </w:r>
            <w:r w:rsidRPr="0072086F">
              <w:rPr>
                <w:rFonts w:eastAsia="Times New Roman"/>
                <w:noProof w:val="0"/>
                <w:color w:val="000000"/>
                <w:lang w:val="en-US" w:bidi="th-TH"/>
              </w:rPr>
              <w:t xml:space="preserve">65-0155101  </w:t>
            </w:r>
          </w:p>
        </w:tc>
        <w:tc>
          <w:tcPr>
            <w:tcW w:w="2557" w:type="dxa"/>
            <w:tcBorders>
              <w:top w:val="single" w:sz="4" w:space="0" w:color="auto"/>
              <w:left w:val="nil"/>
              <w:bottom w:val="single" w:sz="4" w:space="0" w:color="auto"/>
              <w:right w:val="single" w:sz="4" w:space="0" w:color="auto"/>
            </w:tcBorders>
          </w:tcPr>
          <w:p w14:paraId="16B4D8D5" w14:textId="29095476" w:rsidR="00470713" w:rsidRPr="0072086F" w:rsidRDefault="004B5D3E" w:rsidP="002D189B">
            <w:pPr>
              <w:rPr>
                <w:rFonts w:eastAsia="Times New Roman"/>
                <w:noProof w:val="0"/>
                <w:color w:val="000000"/>
                <w:lang w:val="en-US" w:bidi="th-TH"/>
              </w:rPr>
            </w:pPr>
            <w:r w:rsidRPr="00335E24">
              <w:rPr>
                <w:rFonts w:eastAsia="Times New Roman"/>
                <w:noProof w:val="0"/>
                <w:color w:val="000000"/>
                <w:lang w:val="en-US" w:bidi="th-TH"/>
              </w:rPr>
              <w:t>Customer name /Credit limit number (Project</w:t>
            </w:r>
            <w:r>
              <w:rPr>
                <w:rFonts w:eastAsia="Times New Roman"/>
                <w:noProof w:val="0"/>
                <w:color w:val="000000"/>
                <w:lang w:val="en-US" w:bidi="th-TH"/>
              </w:rPr>
              <w:t xml:space="preserve"> </w:t>
            </w:r>
            <w:r w:rsidRPr="00335E24">
              <w:rPr>
                <w:rFonts w:eastAsia="Times New Roman"/>
                <w:noProof w:val="0"/>
                <w:color w:val="000000"/>
                <w:lang w:val="en-US" w:bidi="th-TH"/>
              </w:rPr>
              <w:t>code/ Loan number)</w:t>
            </w:r>
          </w:p>
        </w:tc>
        <w:tc>
          <w:tcPr>
            <w:tcW w:w="2724" w:type="dxa"/>
            <w:tcBorders>
              <w:top w:val="nil"/>
              <w:left w:val="single" w:sz="4" w:space="0" w:color="auto"/>
              <w:bottom w:val="single" w:sz="4" w:space="0" w:color="auto"/>
              <w:right w:val="single" w:sz="4" w:space="0" w:color="auto"/>
            </w:tcBorders>
            <w:shd w:val="clear" w:color="auto" w:fill="auto"/>
            <w:noWrap/>
            <w:hideMark/>
          </w:tcPr>
          <w:p w14:paraId="18CF474A" w14:textId="670DC7BF"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62EEAE15"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791012888"/>
                <w:placeholder>
                  <w:docPart w:val="B349C4EF0F194E4797BF2DB6176B2DEF"/>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4C8C7431"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09D53E08" w14:textId="59990B91"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 xml:space="preserve">วันที่ </w:t>
            </w:r>
          </w:p>
        </w:tc>
        <w:tc>
          <w:tcPr>
            <w:tcW w:w="2557" w:type="dxa"/>
            <w:tcBorders>
              <w:top w:val="single" w:sz="4" w:space="0" w:color="auto"/>
              <w:left w:val="nil"/>
              <w:bottom w:val="single" w:sz="4" w:space="0" w:color="auto"/>
              <w:right w:val="single" w:sz="4" w:space="0" w:color="auto"/>
            </w:tcBorders>
          </w:tcPr>
          <w:p w14:paraId="1D8B3059" w14:textId="70B63DAE" w:rsidR="00470713" w:rsidRPr="0072086F" w:rsidRDefault="004B5D3E" w:rsidP="002D189B">
            <w:pPr>
              <w:rPr>
                <w:rFonts w:eastAsia="Times New Roman"/>
                <w:noProof w:val="0"/>
                <w:color w:val="000000"/>
                <w:lang w:val="en-US" w:bidi="th-TH"/>
              </w:rPr>
            </w:pPr>
            <w:r w:rsidRPr="004B5D3E">
              <w:rPr>
                <w:rFonts w:eastAsia="Times New Roman"/>
                <w:noProof w:val="0"/>
                <w:color w:val="000000"/>
                <w:lang w:val="en-US" w:bidi="th-TH"/>
              </w:rPr>
              <w:t>Date</w:t>
            </w:r>
          </w:p>
        </w:tc>
        <w:tc>
          <w:tcPr>
            <w:tcW w:w="2724" w:type="dxa"/>
            <w:tcBorders>
              <w:top w:val="nil"/>
              <w:left w:val="single" w:sz="4" w:space="0" w:color="auto"/>
              <w:bottom w:val="single" w:sz="4" w:space="0" w:color="auto"/>
              <w:right w:val="single" w:sz="4" w:space="0" w:color="auto"/>
            </w:tcBorders>
            <w:shd w:val="clear" w:color="auto" w:fill="auto"/>
            <w:noWrap/>
            <w:hideMark/>
          </w:tcPr>
          <w:p w14:paraId="54B96962" w14:textId="32EF332E"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680CC272"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884394032"/>
                <w:placeholder>
                  <w:docPart w:val="4B55CCD1A19241E199020C41CF60ED0E"/>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45AA37A3"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43526167" w14:textId="7C6F36A8"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เริ่มต้น</w:t>
            </w:r>
          </w:p>
        </w:tc>
        <w:tc>
          <w:tcPr>
            <w:tcW w:w="2557" w:type="dxa"/>
            <w:tcBorders>
              <w:top w:val="single" w:sz="4" w:space="0" w:color="auto"/>
              <w:left w:val="nil"/>
              <w:bottom w:val="single" w:sz="4" w:space="0" w:color="auto"/>
              <w:right w:val="single" w:sz="4" w:space="0" w:color="auto"/>
            </w:tcBorders>
          </w:tcPr>
          <w:p w14:paraId="17E33287" w14:textId="2C2436A8" w:rsidR="00470713" w:rsidRPr="0072086F" w:rsidRDefault="004B5D3E" w:rsidP="002D189B">
            <w:pPr>
              <w:rPr>
                <w:rFonts w:eastAsia="Times New Roman"/>
                <w:noProof w:val="0"/>
                <w:color w:val="000000"/>
                <w:lang w:val="en-US" w:bidi="th-TH"/>
              </w:rPr>
            </w:pPr>
            <w:r w:rsidRPr="004B5D3E">
              <w:rPr>
                <w:rFonts w:eastAsia="Times New Roman"/>
                <w:noProof w:val="0"/>
                <w:color w:val="000000"/>
                <w:lang w:val="en-US" w:bidi="th-TH"/>
              </w:rPr>
              <w:t>Start date of transaction</w:t>
            </w:r>
          </w:p>
        </w:tc>
        <w:tc>
          <w:tcPr>
            <w:tcW w:w="2724" w:type="dxa"/>
            <w:tcBorders>
              <w:top w:val="nil"/>
              <w:left w:val="single" w:sz="4" w:space="0" w:color="auto"/>
              <w:bottom w:val="single" w:sz="4" w:space="0" w:color="auto"/>
              <w:right w:val="single" w:sz="4" w:space="0" w:color="auto"/>
            </w:tcBorders>
            <w:shd w:val="clear" w:color="auto" w:fill="auto"/>
            <w:noWrap/>
            <w:hideMark/>
          </w:tcPr>
          <w:p w14:paraId="4A6F91F2" w14:textId="7FCA887D"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353ECF79"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579882828"/>
                <w:placeholder>
                  <w:docPart w:val="27F6276056054177AA58BB8C1FBD3DEB"/>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66BBDCC9"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2E254A86" w14:textId="2FA96EA1"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สิ้นสุด</w:t>
            </w:r>
          </w:p>
        </w:tc>
        <w:tc>
          <w:tcPr>
            <w:tcW w:w="2557" w:type="dxa"/>
            <w:tcBorders>
              <w:top w:val="single" w:sz="4" w:space="0" w:color="auto"/>
              <w:left w:val="nil"/>
              <w:bottom w:val="single" w:sz="4" w:space="0" w:color="auto"/>
              <w:right w:val="single" w:sz="4" w:space="0" w:color="auto"/>
            </w:tcBorders>
          </w:tcPr>
          <w:p w14:paraId="245B7C21" w14:textId="25051468" w:rsidR="00470713" w:rsidRPr="0072086F" w:rsidRDefault="004B5D3E" w:rsidP="002D189B">
            <w:pPr>
              <w:rPr>
                <w:rFonts w:eastAsia="Times New Roman"/>
                <w:noProof w:val="0"/>
                <w:color w:val="000000"/>
                <w:lang w:val="en-US" w:bidi="th-TH"/>
              </w:rPr>
            </w:pPr>
            <w:r w:rsidRPr="004B5D3E">
              <w:rPr>
                <w:rFonts w:eastAsia="Times New Roman"/>
                <w:noProof w:val="0"/>
                <w:color w:val="000000"/>
                <w:lang w:val="en-US" w:bidi="th-TH"/>
              </w:rPr>
              <w:t>End date of Accrue interest</w:t>
            </w:r>
          </w:p>
        </w:tc>
        <w:tc>
          <w:tcPr>
            <w:tcW w:w="2724" w:type="dxa"/>
            <w:tcBorders>
              <w:top w:val="nil"/>
              <w:left w:val="single" w:sz="4" w:space="0" w:color="auto"/>
              <w:bottom w:val="single" w:sz="4" w:space="0" w:color="auto"/>
              <w:right w:val="single" w:sz="4" w:space="0" w:color="auto"/>
            </w:tcBorders>
            <w:shd w:val="clear" w:color="auto" w:fill="auto"/>
            <w:noWrap/>
            <w:hideMark/>
          </w:tcPr>
          <w:p w14:paraId="67A8B624" w14:textId="02161620"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4E607D83"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756935905"/>
                <w:placeholder>
                  <w:docPart w:val="82ED6C7CE7C645228F5421D839BD81D1"/>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094C3EDE"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5011EED3" w14:textId="6F3375ED"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วัน</w:t>
            </w:r>
          </w:p>
        </w:tc>
        <w:tc>
          <w:tcPr>
            <w:tcW w:w="2557" w:type="dxa"/>
            <w:tcBorders>
              <w:top w:val="single" w:sz="4" w:space="0" w:color="auto"/>
              <w:left w:val="nil"/>
              <w:bottom w:val="single" w:sz="4" w:space="0" w:color="auto"/>
              <w:right w:val="single" w:sz="4" w:space="0" w:color="auto"/>
            </w:tcBorders>
          </w:tcPr>
          <w:p w14:paraId="280696D2" w14:textId="0F9A76FB" w:rsidR="008A1A03" w:rsidRDefault="006E6AB6" w:rsidP="004B5D3E">
            <w:pPr>
              <w:rPr>
                <w:rFonts w:eastAsia="Times New Roman"/>
                <w:noProof w:val="0"/>
                <w:color w:val="000000"/>
                <w:lang w:val="en-US" w:bidi="th-TH"/>
              </w:rPr>
            </w:pPr>
            <w:r>
              <w:rPr>
                <w:rFonts w:eastAsia="Times New Roman"/>
                <w:noProof w:val="0"/>
                <w:color w:val="000000"/>
                <w:lang w:val="en-US" w:bidi="th-TH"/>
              </w:rPr>
              <w:t>Number of days</w:t>
            </w:r>
          </w:p>
          <w:p w14:paraId="0942C1D1" w14:textId="7205427B" w:rsidR="004B5D3E" w:rsidRPr="004B5D3E" w:rsidRDefault="008A1A03" w:rsidP="004B5D3E">
            <w:pPr>
              <w:rPr>
                <w:rFonts w:eastAsia="Times New Roman"/>
                <w:noProof w:val="0"/>
                <w:color w:val="000000"/>
                <w:lang w:val="en-US" w:bidi="th-TH"/>
              </w:rPr>
            </w:pPr>
            <w:r>
              <w:rPr>
                <w:rFonts w:eastAsia="Times New Roman"/>
                <w:noProof w:val="0"/>
                <w:color w:val="000000"/>
                <w:lang w:val="en-US" w:bidi="th-TH"/>
              </w:rPr>
              <w:t>(</w:t>
            </w:r>
            <w:r w:rsidR="004B5D3E" w:rsidRPr="004B5D3E">
              <w:rPr>
                <w:rFonts w:eastAsia="Times New Roman"/>
                <w:noProof w:val="0"/>
                <w:color w:val="000000"/>
                <w:lang w:val="en-US" w:bidi="th-TH"/>
              </w:rPr>
              <w:t>CBS9 will calculate count of start date - customer paid date</w:t>
            </w:r>
          </w:p>
          <w:p w14:paraId="2BD8AEB7" w14:textId="69C3EFB0" w:rsidR="00470713" w:rsidRPr="0072086F" w:rsidRDefault="004B5D3E" w:rsidP="004B5D3E">
            <w:pPr>
              <w:rPr>
                <w:rFonts w:eastAsia="Times New Roman"/>
                <w:noProof w:val="0"/>
                <w:color w:val="000000"/>
                <w:lang w:val="en-US" w:bidi="th-TH"/>
              </w:rPr>
            </w:pPr>
            <w:r w:rsidRPr="004B5D3E">
              <w:rPr>
                <w:rFonts w:eastAsia="Times New Roman"/>
                <w:noProof w:val="0"/>
                <w:color w:val="000000"/>
                <w:lang w:val="en-US" w:bidi="th-TH"/>
              </w:rPr>
              <w:t>column F if customer pays on 30th, calculate interest to 29</w:t>
            </w:r>
            <w:r w:rsidRPr="0072086F">
              <w:rPr>
                <w:rFonts w:eastAsia="Times New Roman"/>
                <w:noProof w:val="0"/>
                <w:color w:val="000000"/>
                <w:vertAlign w:val="superscript"/>
                <w:lang w:val="en-US" w:bidi="th-TH"/>
              </w:rPr>
              <w:t>th</w:t>
            </w:r>
            <w:r w:rsidR="008A1A03">
              <w:rPr>
                <w:rFonts w:eastAsia="Times New Roman"/>
                <w:noProof w:val="0"/>
                <w:color w:val="000000"/>
                <w:lang w:val="en-US" w:bidi="th-TH"/>
              </w:rPr>
              <w:t>)</w:t>
            </w:r>
          </w:p>
        </w:tc>
        <w:tc>
          <w:tcPr>
            <w:tcW w:w="2724" w:type="dxa"/>
            <w:tcBorders>
              <w:top w:val="nil"/>
              <w:left w:val="single" w:sz="4" w:space="0" w:color="auto"/>
              <w:bottom w:val="single" w:sz="4" w:space="0" w:color="auto"/>
              <w:right w:val="single" w:sz="4" w:space="0" w:color="auto"/>
            </w:tcBorders>
            <w:shd w:val="clear" w:color="auto" w:fill="auto"/>
            <w:noWrap/>
            <w:hideMark/>
          </w:tcPr>
          <w:p w14:paraId="5B03EC64" w14:textId="64B5C1CC"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4090AD11"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088360221"/>
                <w:placeholder>
                  <w:docPart w:val="E656E075CE3B4F35A396F7F93E241FD8"/>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1A2CAE3A"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4D148E62" w14:textId="31DD0DAA"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อดบ</w:t>
            </w:r>
            <w:r w:rsidRPr="0072086F">
              <w:rPr>
                <w:rFonts w:eastAsia="Times New Roman"/>
                <w:noProof w:val="0"/>
                <w:color w:val="000000"/>
                <w:lang w:val="en-US" w:bidi="th-TH"/>
              </w:rPr>
              <w:t>%</w:t>
            </w:r>
          </w:p>
        </w:tc>
        <w:tc>
          <w:tcPr>
            <w:tcW w:w="2557" w:type="dxa"/>
            <w:tcBorders>
              <w:top w:val="single" w:sz="4" w:space="0" w:color="auto"/>
              <w:left w:val="nil"/>
              <w:bottom w:val="single" w:sz="4" w:space="0" w:color="auto"/>
              <w:right w:val="single" w:sz="4" w:space="0" w:color="auto"/>
            </w:tcBorders>
          </w:tcPr>
          <w:p w14:paraId="26E0F390" w14:textId="3E224AD7" w:rsidR="00470713" w:rsidRPr="0072086F" w:rsidRDefault="008A1A03" w:rsidP="002D189B">
            <w:pPr>
              <w:rPr>
                <w:rFonts w:eastAsia="Times New Roman"/>
                <w:noProof w:val="0"/>
                <w:color w:val="000000"/>
                <w:lang w:val="en-US" w:bidi="th-TH"/>
              </w:rPr>
            </w:pPr>
            <w:r w:rsidRPr="008A1A03">
              <w:rPr>
                <w:rFonts w:eastAsia="Times New Roman"/>
                <w:noProof w:val="0"/>
                <w:color w:val="000000"/>
                <w:lang w:val="en-US" w:bidi="th-TH"/>
              </w:rPr>
              <w:t>Interest rate % (Contract rate)</w:t>
            </w:r>
          </w:p>
        </w:tc>
        <w:tc>
          <w:tcPr>
            <w:tcW w:w="2724" w:type="dxa"/>
            <w:tcBorders>
              <w:top w:val="nil"/>
              <w:left w:val="single" w:sz="4" w:space="0" w:color="auto"/>
              <w:bottom w:val="single" w:sz="4" w:space="0" w:color="auto"/>
              <w:right w:val="single" w:sz="4" w:space="0" w:color="auto"/>
            </w:tcBorders>
            <w:shd w:val="clear" w:color="auto" w:fill="auto"/>
            <w:noWrap/>
            <w:hideMark/>
          </w:tcPr>
          <w:p w14:paraId="28A7273C" w14:textId="32B362C5"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2F98F646"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538251330"/>
                <w:placeholder>
                  <w:docPart w:val="2D894A7EAB4147A1BD0A7EF5E13D1284"/>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4FD3FA7E"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3F24B5E5" w14:textId="21893934"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ดอกเบี้ย</w:t>
            </w:r>
          </w:p>
        </w:tc>
        <w:tc>
          <w:tcPr>
            <w:tcW w:w="2557" w:type="dxa"/>
            <w:tcBorders>
              <w:top w:val="single" w:sz="4" w:space="0" w:color="auto"/>
              <w:left w:val="nil"/>
              <w:bottom w:val="single" w:sz="4" w:space="0" w:color="auto"/>
              <w:right w:val="single" w:sz="4" w:space="0" w:color="auto"/>
            </w:tcBorders>
          </w:tcPr>
          <w:p w14:paraId="3AB1A8F4" w14:textId="1C37373F" w:rsidR="00470713" w:rsidRDefault="00736916" w:rsidP="002D189B">
            <w:pPr>
              <w:rPr>
                <w:rFonts w:eastAsia="Times New Roman"/>
                <w:noProof w:val="0"/>
                <w:color w:val="000000"/>
                <w:lang w:val="en-US" w:bidi="th-TH"/>
              </w:rPr>
            </w:pPr>
            <w:r>
              <w:rPr>
                <w:rFonts w:eastAsia="Times New Roman"/>
                <w:noProof w:val="0"/>
                <w:color w:val="000000"/>
                <w:lang w:val="en-US" w:bidi="th-TH"/>
              </w:rPr>
              <w:t>(Interest</w:t>
            </w:r>
            <w:r w:rsidR="003852A2">
              <w:rPr>
                <w:rFonts w:eastAsia="Times New Roman"/>
                <w:noProof w:val="0"/>
                <w:color w:val="000000"/>
                <w:lang w:val="en-US" w:bidi="th-TH"/>
              </w:rPr>
              <w:t xml:space="preserve"> amount</w:t>
            </w:r>
            <w:r>
              <w:rPr>
                <w:rFonts w:eastAsia="Times New Roman"/>
                <w:noProof w:val="0"/>
                <w:color w:val="000000"/>
                <w:lang w:val="en-US" w:bidi="th-TH"/>
              </w:rPr>
              <w:t>)</w:t>
            </w:r>
          </w:p>
          <w:p w14:paraId="15DE73B1" w14:textId="10B00760" w:rsidR="00736916" w:rsidRPr="00736916" w:rsidRDefault="00736916" w:rsidP="00736916">
            <w:pPr>
              <w:rPr>
                <w:rFonts w:eastAsia="Times New Roman"/>
                <w:noProof w:val="0"/>
                <w:color w:val="000000"/>
                <w:lang w:val="en-US" w:bidi="th-TH"/>
              </w:rPr>
            </w:pPr>
            <w:r w:rsidRPr="00736916">
              <w:rPr>
                <w:rFonts w:eastAsia="Times New Roman"/>
                <w:noProof w:val="0"/>
                <w:color w:val="000000"/>
                <w:lang w:val="en-US" w:bidi="th-TH"/>
              </w:rPr>
              <w:t>20,000,000 * 4.61% =922,000 *24 /365 = 60,624.66</w:t>
            </w:r>
          </w:p>
          <w:p w14:paraId="120910F7" w14:textId="77777777" w:rsidR="00736916" w:rsidRPr="00736916" w:rsidRDefault="00736916" w:rsidP="00736916">
            <w:pPr>
              <w:rPr>
                <w:rFonts w:eastAsia="Times New Roman"/>
                <w:noProof w:val="0"/>
                <w:color w:val="000000"/>
                <w:lang w:val="en-US" w:bidi="th-TH"/>
              </w:rPr>
            </w:pPr>
          </w:p>
          <w:p w14:paraId="77BDE40E" w14:textId="1CA78533" w:rsidR="00736916" w:rsidRPr="0072086F" w:rsidRDefault="00736916" w:rsidP="00736916">
            <w:pPr>
              <w:rPr>
                <w:rFonts w:eastAsia="Times New Roman"/>
                <w:noProof w:val="0"/>
                <w:color w:val="000000"/>
                <w:lang w:val="en-US" w:bidi="th-TH"/>
              </w:rPr>
            </w:pPr>
            <w:r w:rsidRPr="00736916">
              <w:rPr>
                <w:rFonts w:eastAsia="Times New Roman"/>
                <w:noProof w:val="0"/>
                <w:color w:val="000000"/>
                <w:lang w:val="en-US" w:bidi="th-TH"/>
              </w:rPr>
              <w:t xml:space="preserve">(customer paid </w:t>
            </w:r>
            <w:r w:rsidR="00367B28" w:rsidRPr="00736916">
              <w:rPr>
                <w:rFonts w:eastAsia="Times New Roman"/>
                <w:noProof w:val="0"/>
                <w:color w:val="000000"/>
                <w:lang w:val="en-US" w:bidi="th-TH"/>
              </w:rPr>
              <w:t>principal</w:t>
            </w:r>
            <w:r w:rsidRPr="00736916">
              <w:rPr>
                <w:rFonts w:eastAsia="Times New Roman"/>
                <w:noProof w:val="0"/>
                <w:color w:val="000000"/>
                <w:lang w:val="en-US" w:bidi="th-TH"/>
              </w:rPr>
              <w:t xml:space="preserve"> * Interest rate</w:t>
            </w:r>
            <w:proofErr w:type="gramStart"/>
            <w:r w:rsidRPr="00736916">
              <w:rPr>
                <w:rFonts w:eastAsia="Times New Roman"/>
                <w:noProof w:val="0"/>
                <w:color w:val="000000"/>
                <w:lang w:val="en-US" w:bidi="th-TH"/>
              </w:rPr>
              <w:t>%)*</w:t>
            </w:r>
            <w:proofErr w:type="gramEnd"/>
            <w:r w:rsidRPr="00736916">
              <w:rPr>
                <w:rFonts w:eastAsia="Times New Roman"/>
                <w:noProof w:val="0"/>
                <w:color w:val="000000"/>
                <w:lang w:val="en-US" w:bidi="th-TH"/>
              </w:rPr>
              <w:t xml:space="preserve"> </w:t>
            </w:r>
            <w:r w:rsidR="008F0FA7">
              <w:rPr>
                <w:rFonts w:eastAsia="Times New Roman"/>
                <w:noProof w:val="0"/>
                <w:color w:val="000000"/>
                <w:lang w:val="en-US" w:bidi="th-TH"/>
              </w:rPr>
              <w:t>number of days</w:t>
            </w:r>
            <w:r w:rsidRPr="00736916">
              <w:rPr>
                <w:rFonts w:eastAsia="Times New Roman"/>
                <w:noProof w:val="0"/>
                <w:color w:val="000000"/>
                <w:lang w:val="en-US" w:bidi="th-TH"/>
              </w:rPr>
              <w:t>/365</w:t>
            </w:r>
          </w:p>
        </w:tc>
        <w:tc>
          <w:tcPr>
            <w:tcW w:w="2724" w:type="dxa"/>
            <w:tcBorders>
              <w:top w:val="nil"/>
              <w:left w:val="single" w:sz="4" w:space="0" w:color="auto"/>
              <w:bottom w:val="single" w:sz="4" w:space="0" w:color="auto"/>
              <w:right w:val="single" w:sz="4" w:space="0" w:color="auto"/>
            </w:tcBorders>
            <w:shd w:val="clear" w:color="auto" w:fill="auto"/>
            <w:noWrap/>
            <w:hideMark/>
          </w:tcPr>
          <w:p w14:paraId="7E62EF53" w14:textId="1EECA68B"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34843AE4"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274712626"/>
                <w:placeholder>
                  <w:docPart w:val="DDC8AF093DDE41328CA8C113D95DEFE7"/>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183D4A90"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123DA06C" w14:textId="258FCD24"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วันที่เบิกกู้</w:t>
            </w:r>
            <w:r w:rsidRPr="0072086F">
              <w:rPr>
                <w:rFonts w:eastAsia="Times New Roman"/>
                <w:noProof w:val="0"/>
                <w:color w:val="000000"/>
                <w:lang w:val="en-US" w:bidi="th-TH"/>
              </w:rPr>
              <w:t>/</w:t>
            </w:r>
            <w:r w:rsidRPr="0072086F">
              <w:rPr>
                <w:rFonts w:eastAsia="Times New Roman"/>
                <w:noProof w:val="0"/>
                <w:color w:val="000000"/>
                <w:cs/>
                <w:lang w:val="en-US" w:bidi="th-TH"/>
              </w:rPr>
              <w:t>ชำระ</w:t>
            </w:r>
            <w:r w:rsidRPr="0072086F">
              <w:rPr>
                <w:rFonts w:eastAsia="Times New Roman"/>
                <w:noProof w:val="0"/>
                <w:color w:val="000000"/>
                <w:lang w:val="en-US" w:bidi="th-TH"/>
              </w:rPr>
              <w:t>/</w:t>
            </w:r>
            <w:r w:rsidRPr="0072086F">
              <w:rPr>
                <w:rFonts w:eastAsia="Times New Roman"/>
                <w:noProof w:val="0"/>
                <w:color w:val="000000"/>
                <w:cs/>
                <w:lang w:val="en-US" w:bidi="th-TH"/>
              </w:rPr>
              <w:t>โอน</w:t>
            </w:r>
          </w:p>
        </w:tc>
        <w:tc>
          <w:tcPr>
            <w:tcW w:w="2557" w:type="dxa"/>
            <w:tcBorders>
              <w:top w:val="single" w:sz="4" w:space="0" w:color="auto"/>
              <w:left w:val="nil"/>
              <w:bottom w:val="single" w:sz="4" w:space="0" w:color="auto"/>
              <w:right w:val="single" w:sz="4" w:space="0" w:color="auto"/>
            </w:tcBorders>
          </w:tcPr>
          <w:p w14:paraId="7E5725F8" w14:textId="05CD7586" w:rsidR="00470713" w:rsidRPr="0072086F" w:rsidRDefault="005C1FF5" w:rsidP="002D189B">
            <w:pPr>
              <w:rPr>
                <w:rFonts w:eastAsia="Times New Roman"/>
                <w:noProof w:val="0"/>
                <w:color w:val="000000"/>
                <w:lang w:val="en-US" w:bidi="th-TH"/>
              </w:rPr>
            </w:pPr>
            <w:r w:rsidRPr="005C1FF5">
              <w:rPr>
                <w:rFonts w:eastAsia="Times New Roman"/>
                <w:noProof w:val="0"/>
                <w:color w:val="000000"/>
                <w:lang w:val="en-US" w:bidi="th-TH"/>
              </w:rPr>
              <w:t>Date of loan drawdown/payment/transfer</w:t>
            </w:r>
          </w:p>
        </w:tc>
        <w:tc>
          <w:tcPr>
            <w:tcW w:w="2724" w:type="dxa"/>
            <w:tcBorders>
              <w:top w:val="nil"/>
              <w:left w:val="single" w:sz="4" w:space="0" w:color="auto"/>
              <w:bottom w:val="single" w:sz="4" w:space="0" w:color="auto"/>
              <w:right w:val="single" w:sz="4" w:space="0" w:color="auto"/>
            </w:tcBorders>
            <w:shd w:val="clear" w:color="auto" w:fill="auto"/>
            <w:noWrap/>
            <w:hideMark/>
          </w:tcPr>
          <w:p w14:paraId="6140113F" w14:textId="4AE2EAD1"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71E278B2"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715791637"/>
                <w:placeholder>
                  <w:docPart w:val="9086BBBAF445462D945DBC7B245C40CD"/>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66DB3130"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02624092" w14:textId="5CD812FD"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รายการชำระ</w:t>
            </w:r>
            <w:r w:rsidRPr="0072086F">
              <w:rPr>
                <w:rFonts w:eastAsia="Times New Roman"/>
                <w:noProof w:val="0"/>
                <w:color w:val="000000"/>
                <w:lang w:val="en-US" w:bidi="th-TH"/>
              </w:rPr>
              <w:t>/</w:t>
            </w:r>
            <w:r w:rsidRPr="0072086F">
              <w:rPr>
                <w:rFonts w:eastAsia="Times New Roman"/>
                <w:noProof w:val="0"/>
                <w:color w:val="000000"/>
                <w:cs/>
                <w:lang w:val="en-US" w:bidi="th-TH"/>
              </w:rPr>
              <w:t>โอน</w:t>
            </w:r>
            <w:r w:rsidRPr="0072086F">
              <w:rPr>
                <w:rFonts w:eastAsia="Times New Roman"/>
                <w:noProof w:val="0"/>
                <w:color w:val="000000"/>
                <w:lang w:val="en-US" w:bidi="th-TH"/>
              </w:rPr>
              <w:t>/</w:t>
            </w:r>
            <w:r w:rsidRPr="0072086F">
              <w:rPr>
                <w:rFonts w:eastAsia="Times New Roman"/>
                <w:noProof w:val="0"/>
                <w:color w:val="000000"/>
                <w:cs/>
                <w:lang w:val="en-US" w:bidi="th-TH"/>
              </w:rPr>
              <w:t>ดอกเบี้ย</w:t>
            </w:r>
          </w:p>
        </w:tc>
        <w:tc>
          <w:tcPr>
            <w:tcW w:w="2557" w:type="dxa"/>
            <w:tcBorders>
              <w:top w:val="single" w:sz="4" w:space="0" w:color="auto"/>
              <w:left w:val="nil"/>
              <w:bottom w:val="single" w:sz="4" w:space="0" w:color="auto"/>
              <w:right w:val="single" w:sz="4" w:space="0" w:color="auto"/>
            </w:tcBorders>
          </w:tcPr>
          <w:p w14:paraId="1569C150" w14:textId="7C68D005" w:rsidR="005C1FF5" w:rsidRDefault="005C1FF5" w:rsidP="002D189B">
            <w:pPr>
              <w:rPr>
                <w:rFonts w:eastAsia="Times New Roman"/>
                <w:noProof w:val="0"/>
                <w:color w:val="000000"/>
                <w:lang w:val="en-US" w:bidi="th-TH"/>
              </w:rPr>
            </w:pPr>
            <w:r w:rsidRPr="005C1FF5">
              <w:rPr>
                <w:rFonts w:eastAsia="Times New Roman"/>
                <w:noProof w:val="0"/>
                <w:color w:val="000000"/>
                <w:lang w:val="en-US" w:bidi="th-TH"/>
              </w:rPr>
              <w:t>Payment/transfer/interest transaction</w:t>
            </w:r>
          </w:p>
          <w:p w14:paraId="11B22B4A" w14:textId="2CBCA3E3" w:rsidR="00470713" w:rsidRPr="0072086F" w:rsidRDefault="00470713" w:rsidP="002D189B">
            <w:pPr>
              <w:rPr>
                <w:rFonts w:eastAsia="Times New Roman"/>
                <w:noProof w:val="0"/>
                <w:color w:val="000000"/>
                <w:lang w:val="en-US" w:bidi="th-TH"/>
              </w:rPr>
            </w:pPr>
          </w:p>
        </w:tc>
        <w:tc>
          <w:tcPr>
            <w:tcW w:w="2724" w:type="dxa"/>
            <w:tcBorders>
              <w:top w:val="nil"/>
              <w:left w:val="single" w:sz="4" w:space="0" w:color="auto"/>
              <w:bottom w:val="single" w:sz="4" w:space="0" w:color="auto"/>
              <w:right w:val="single" w:sz="4" w:space="0" w:color="auto"/>
            </w:tcBorders>
            <w:shd w:val="clear" w:color="auto" w:fill="auto"/>
            <w:noWrap/>
            <w:hideMark/>
          </w:tcPr>
          <w:p w14:paraId="0E53D4BE" w14:textId="70589752"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41153D3D"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99672505"/>
                <w:placeholder>
                  <w:docPart w:val="CB6D3C62981B4C72AAB743920ABD998C"/>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2B62A6E3"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01FAEB16" w14:textId="74754CFB"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lastRenderedPageBreak/>
              <w:t>ดอกเบี้ยคงค้าง</w:t>
            </w:r>
          </w:p>
        </w:tc>
        <w:tc>
          <w:tcPr>
            <w:tcW w:w="2557" w:type="dxa"/>
            <w:tcBorders>
              <w:top w:val="single" w:sz="4" w:space="0" w:color="auto"/>
              <w:left w:val="nil"/>
              <w:bottom w:val="single" w:sz="4" w:space="0" w:color="auto"/>
              <w:right w:val="single" w:sz="4" w:space="0" w:color="auto"/>
            </w:tcBorders>
          </w:tcPr>
          <w:p w14:paraId="7EA2BCFD" w14:textId="1B29CB5F" w:rsidR="00470713" w:rsidRPr="0072086F" w:rsidRDefault="00B564C4" w:rsidP="002D189B">
            <w:pPr>
              <w:rPr>
                <w:rFonts w:eastAsia="Times New Roman"/>
                <w:noProof w:val="0"/>
                <w:color w:val="000000"/>
                <w:lang w:val="en-US" w:bidi="th-TH"/>
              </w:rPr>
            </w:pPr>
            <w:r w:rsidRPr="00B564C4">
              <w:rPr>
                <w:rFonts w:eastAsia="Times New Roman"/>
                <w:noProof w:val="0"/>
                <w:color w:val="000000"/>
                <w:lang w:val="en-US" w:bidi="th-TH"/>
              </w:rPr>
              <w:t>Outstanding interest</w:t>
            </w:r>
          </w:p>
        </w:tc>
        <w:tc>
          <w:tcPr>
            <w:tcW w:w="2724" w:type="dxa"/>
            <w:tcBorders>
              <w:top w:val="nil"/>
              <w:left w:val="single" w:sz="4" w:space="0" w:color="auto"/>
              <w:bottom w:val="single" w:sz="4" w:space="0" w:color="auto"/>
              <w:right w:val="single" w:sz="4" w:space="0" w:color="auto"/>
            </w:tcBorders>
            <w:shd w:val="clear" w:color="auto" w:fill="auto"/>
            <w:noWrap/>
            <w:hideMark/>
          </w:tcPr>
          <w:p w14:paraId="12196D02" w14:textId="7B336B27"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74779A2D"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770156538"/>
                <w:placeholder>
                  <w:docPart w:val="32C135CAA6ED41388A65FBDEFF29271B"/>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009B5DA0"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02A913BB" w14:textId="68828F69"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รายการเบิกกู้</w:t>
            </w:r>
            <w:r w:rsidRPr="0072086F">
              <w:rPr>
                <w:rFonts w:eastAsia="Times New Roman"/>
                <w:noProof w:val="0"/>
                <w:color w:val="000000"/>
                <w:lang w:val="en-US" w:bidi="th-TH"/>
              </w:rPr>
              <w:t>/</w:t>
            </w:r>
            <w:r w:rsidRPr="0072086F">
              <w:rPr>
                <w:rFonts w:eastAsia="Times New Roman"/>
                <w:noProof w:val="0"/>
                <w:color w:val="000000"/>
                <w:cs/>
                <w:lang w:val="en-US" w:bidi="th-TH"/>
              </w:rPr>
              <w:t>ชำระ</w:t>
            </w:r>
            <w:r w:rsidRPr="0072086F">
              <w:rPr>
                <w:rFonts w:eastAsia="Times New Roman"/>
                <w:noProof w:val="0"/>
                <w:color w:val="000000"/>
                <w:lang w:val="en-US" w:bidi="th-TH"/>
              </w:rPr>
              <w:t>/</w:t>
            </w:r>
            <w:r w:rsidRPr="0072086F">
              <w:rPr>
                <w:rFonts w:eastAsia="Times New Roman"/>
                <w:noProof w:val="0"/>
                <w:color w:val="000000"/>
                <w:cs/>
                <w:lang w:val="en-US" w:bidi="th-TH"/>
              </w:rPr>
              <w:t>โอนเงินต้น</w:t>
            </w:r>
          </w:p>
        </w:tc>
        <w:tc>
          <w:tcPr>
            <w:tcW w:w="2557" w:type="dxa"/>
            <w:tcBorders>
              <w:top w:val="single" w:sz="4" w:space="0" w:color="auto"/>
              <w:left w:val="nil"/>
              <w:bottom w:val="single" w:sz="4" w:space="0" w:color="auto"/>
              <w:right w:val="single" w:sz="4" w:space="0" w:color="auto"/>
            </w:tcBorders>
          </w:tcPr>
          <w:p w14:paraId="767EBE29" w14:textId="3DAC5A21" w:rsidR="00B564C4" w:rsidRDefault="00B564C4" w:rsidP="002D189B">
            <w:pPr>
              <w:rPr>
                <w:rFonts w:eastAsia="Times New Roman"/>
                <w:noProof w:val="0"/>
                <w:color w:val="000000"/>
                <w:lang w:val="en-US" w:bidi="th-TH"/>
              </w:rPr>
            </w:pPr>
            <w:r w:rsidRPr="00B564C4">
              <w:rPr>
                <w:rFonts w:eastAsia="Times New Roman"/>
                <w:noProof w:val="0"/>
                <w:color w:val="000000"/>
                <w:lang w:val="en-US" w:bidi="th-TH"/>
              </w:rPr>
              <w:t>Loan disbursement</w:t>
            </w:r>
            <w:r w:rsidR="00A257F8">
              <w:rPr>
                <w:rFonts w:eastAsia="Times New Roman" w:hint="cs"/>
                <w:noProof w:val="0"/>
                <w:color w:val="000000"/>
                <w:cs/>
                <w:lang w:val="en-US" w:bidi="th-TH"/>
              </w:rPr>
              <w:t xml:space="preserve"> </w:t>
            </w:r>
            <w:r w:rsidRPr="00B564C4">
              <w:rPr>
                <w:rFonts w:eastAsia="Times New Roman"/>
                <w:noProof w:val="0"/>
                <w:color w:val="000000"/>
                <w:lang w:val="en-US" w:bidi="th-TH"/>
              </w:rPr>
              <w:t>payment</w:t>
            </w:r>
            <w:r w:rsidR="00A257F8">
              <w:rPr>
                <w:rFonts w:eastAsia="Times New Roman" w:hint="cs"/>
                <w:noProof w:val="0"/>
                <w:color w:val="000000"/>
                <w:cs/>
                <w:lang w:val="en-US" w:bidi="th-TH"/>
              </w:rPr>
              <w:t xml:space="preserve"> </w:t>
            </w:r>
            <w:r w:rsidRPr="00B564C4">
              <w:rPr>
                <w:rFonts w:eastAsia="Times New Roman"/>
                <w:noProof w:val="0"/>
                <w:color w:val="000000"/>
                <w:lang w:val="en-US" w:bidi="th-TH"/>
              </w:rPr>
              <w:t>principal transfer</w:t>
            </w:r>
          </w:p>
          <w:p w14:paraId="5E7F6F14" w14:textId="7D96B047" w:rsidR="00B564C4" w:rsidRPr="0072086F" w:rsidRDefault="00B564C4" w:rsidP="002D189B">
            <w:pPr>
              <w:rPr>
                <w:rFonts w:eastAsia="Times New Roman"/>
                <w:noProof w:val="0"/>
                <w:color w:val="000000"/>
                <w:lang w:val="en-US" w:bidi="th-TH"/>
              </w:rPr>
            </w:pPr>
          </w:p>
        </w:tc>
        <w:tc>
          <w:tcPr>
            <w:tcW w:w="2724" w:type="dxa"/>
            <w:tcBorders>
              <w:top w:val="nil"/>
              <w:left w:val="single" w:sz="4" w:space="0" w:color="auto"/>
              <w:bottom w:val="single" w:sz="4" w:space="0" w:color="auto"/>
              <w:right w:val="single" w:sz="4" w:space="0" w:color="auto"/>
            </w:tcBorders>
            <w:shd w:val="clear" w:color="auto" w:fill="auto"/>
            <w:noWrap/>
            <w:hideMark/>
          </w:tcPr>
          <w:p w14:paraId="2B66A86E" w14:textId="44391FA2"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1C583FFC"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666093394"/>
                <w:placeholder>
                  <w:docPart w:val="DB375BB799054CC68441822D1EFC3970"/>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34016599" w14:textId="77777777" w:rsidTr="0072086F">
        <w:trPr>
          <w:trHeight w:val="290"/>
        </w:trPr>
        <w:tc>
          <w:tcPr>
            <w:tcW w:w="2683" w:type="dxa"/>
            <w:tcBorders>
              <w:top w:val="nil"/>
              <w:left w:val="single" w:sz="4" w:space="0" w:color="auto"/>
              <w:bottom w:val="single" w:sz="4" w:space="0" w:color="auto"/>
              <w:right w:val="single" w:sz="4" w:space="0" w:color="auto"/>
            </w:tcBorders>
            <w:shd w:val="clear" w:color="auto" w:fill="auto"/>
            <w:noWrap/>
            <w:hideMark/>
          </w:tcPr>
          <w:p w14:paraId="636363A4" w14:textId="5C832D7B"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เงินต้นคงค้าง</w:t>
            </w:r>
          </w:p>
        </w:tc>
        <w:tc>
          <w:tcPr>
            <w:tcW w:w="2557" w:type="dxa"/>
            <w:tcBorders>
              <w:top w:val="single" w:sz="4" w:space="0" w:color="auto"/>
              <w:left w:val="nil"/>
              <w:bottom w:val="single" w:sz="4" w:space="0" w:color="auto"/>
              <w:right w:val="single" w:sz="4" w:space="0" w:color="auto"/>
            </w:tcBorders>
          </w:tcPr>
          <w:p w14:paraId="64515F3A" w14:textId="5823E973" w:rsidR="00470713" w:rsidRPr="0072086F" w:rsidRDefault="00E43865" w:rsidP="002D189B">
            <w:pPr>
              <w:rPr>
                <w:rFonts w:eastAsia="Times New Roman"/>
                <w:noProof w:val="0"/>
                <w:color w:val="000000"/>
                <w:lang w:val="en-US" w:bidi="th-TH"/>
              </w:rPr>
            </w:pPr>
            <w:r w:rsidRPr="00E43865">
              <w:rPr>
                <w:rFonts w:eastAsia="Times New Roman"/>
                <w:noProof w:val="0"/>
                <w:color w:val="000000"/>
                <w:lang w:val="en-US" w:bidi="th-TH"/>
              </w:rPr>
              <w:t>Outstanding principal</w:t>
            </w:r>
          </w:p>
        </w:tc>
        <w:tc>
          <w:tcPr>
            <w:tcW w:w="2724" w:type="dxa"/>
            <w:tcBorders>
              <w:top w:val="nil"/>
              <w:left w:val="single" w:sz="4" w:space="0" w:color="auto"/>
              <w:bottom w:val="single" w:sz="4" w:space="0" w:color="auto"/>
              <w:right w:val="single" w:sz="4" w:space="0" w:color="auto"/>
            </w:tcBorders>
            <w:shd w:val="clear" w:color="auto" w:fill="auto"/>
            <w:noWrap/>
            <w:hideMark/>
          </w:tcPr>
          <w:p w14:paraId="76F28456" w14:textId="59D53B50"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nil"/>
              <w:left w:val="nil"/>
              <w:bottom w:val="single" w:sz="4" w:space="0" w:color="auto"/>
              <w:right w:val="single" w:sz="4" w:space="0" w:color="auto"/>
            </w:tcBorders>
            <w:shd w:val="clear" w:color="auto" w:fill="auto"/>
            <w:noWrap/>
            <w:hideMark/>
          </w:tcPr>
          <w:p w14:paraId="50CBC2EA"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211486839"/>
                <w:placeholder>
                  <w:docPart w:val="C13F5AF5FA2B4810A1DA45852F3BF7DB"/>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46F35CB3"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hideMark/>
          </w:tcPr>
          <w:p w14:paraId="34A36936" w14:textId="60498F71"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อดบ</w:t>
            </w:r>
            <w:r w:rsidRPr="0072086F">
              <w:rPr>
                <w:rFonts w:eastAsia="Times New Roman"/>
                <w:noProof w:val="0"/>
                <w:color w:val="000000"/>
                <w:lang w:val="en-US" w:bidi="th-TH"/>
              </w:rPr>
              <w:t>.</w:t>
            </w:r>
            <w:r w:rsidRPr="0072086F">
              <w:rPr>
                <w:rFonts w:eastAsia="Times New Roman"/>
                <w:noProof w:val="0"/>
                <w:color w:val="000000"/>
                <w:cs/>
                <w:lang w:val="en-US" w:bidi="th-TH"/>
              </w:rPr>
              <w:t xml:space="preserve"> ผิดนัด</w:t>
            </w:r>
          </w:p>
        </w:tc>
        <w:tc>
          <w:tcPr>
            <w:tcW w:w="2557" w:type="dxa"/>
            <w:tcBorders>
              <w:top w:val="single" w:sz="4" w:space="0" w:color="auto"/>
              <w:left w:val="nil"/>
              <w:bottom w:val="single" w:sz="4" w:space="0" w:color="auto"/>
              <w:right w:val="single" w:sz="4" w:space="0" w:color="auto"/>
            </w:tcBorders>
          </w:tcPr>
          <w:p w14:paraId="5D90C94A" w14:textId="266650A1" w:rsidR="00470713" w:rsidRPr="0072086F" w:rsidRDefault="006A53C3" w:rsidP="002D189B">
            <w:pPr>
              <w:rPr>
                <w:rFonts w:eastAsia="Times New Roman"/>
                <w:noProof w:val="0"/>
                <w:color w:val="000000"/>
                <w:lang w:val="en-US" w:bidi="th-TH"/>
              </w:rPr>
            </w:pPr>
            <w:r w:rsidRPr="006A53C3">
              <w:rPr>
                <w:rFonts w:eastAsia="Times New Roman"/>
                <w:noProof w:val="0"/>
                <w:color w:val="000000"/>
                <w:lang w:val="en-US" w:bidi="th-TH"/>
              </w:rPr>
              <w:t>Overdue Interest rate</w:t>
            </w:r>
          </w:p>
        </w:tc>
        <w:tc>
          <w:tcPr>
            <w:tcW w:w="2724" w:type="dxa"/>
            <w:tcBorders>
              <w:top w:val="single" w:sz="4" w:space="0" w:color="auto"/>
              <w:left w:val="single" w:sz="4" w:space="0" w:color="auto"/>
              <w:bottom w:val="single" w:sz="4" w:space="0" w:color="auto"/>
              <w:right w:val="single" w:sz="4" w:space="0" w:color="auto"/>
            </w:tcBorders>
            <w:shd w:val="clear" w:color="auto" w:fill="auto"/>
            <w:noWrap/>
            <w:hideMark/>
          </w:tcPr>
          <w:p w14:paraId="7C081328" w14:textId="20BF14E1" w:rsidR="00470713" w:rsidRPr="0072086F" w:rsidRDefault="00470713" w:rsidP="002D189B">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tcBorders>
              <w:top w:val="single" w:sz="4" w:space="0" w:color="auto"/>
              <w:left w:val="nil"/>
              <w:bottom w:val="single" w:sz="4" w:space="0" w:color="auto"/>
              <w:right w:val="single" w:sz="4" w:space="0" w:color="auto"/>
            </w:tcBorders>
            <w:shd w:val="clear" w:color="auto" w:fill="auto"/>
            <w:noWrap/>
            <w:hideMark/>
          </w:tcPr>
          <w:p w14:paraId="5CD3DDDD" w14:textId="77777777"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623113334"/>
                <w:placeholder>
                  <w:docPart w:val="BDB225E9A514468F86D1BC212217970F"/>
                </w:placeholder>
                <w:showingPlcHdr/>
                <w:dropDownList>
                  <w:listItem w:displayText="Supported" w:value="Supported"/>
                  <w:listItem w:displayText="To be develop" w:value="To be develop"/>
                  <w:listItem w:displayText="Drop" w:value="Drop"/>
                </w:dropDownList>
              </w:sdtPr>
              <w:sdtContent>
                <w:r w:rsidR="00470713" w:rsidRPr="0072086F">
                  <w:rPr>
                    <w:rStyle w:val="PlaceholderText"/>
                  </w:rPr>
                  <w:t>Choose an item.</w:t>
                </w:r>
              </w:sdtContent>
            </w:sdt>
          </w:p>
        </w:tc>
      </w:tr>
      <w:tr w:rsidR="00470713" w:rsidRPr="002D189B" w14:paraId="49797389"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110E268D" w14:textId="65A44E5B" w:rsidR="00470713" w:rsidRPr="0072086F" w:rsidRDefault="00470713" w:rsidP="002D189B">
            <w:pPr>
              <w:rPr>
                <w:rFonts w:eastAsia="Times New Roman"/>
                <w:noProof w:val="0"/>
                <w:color w:val="000000"/>
                <w:cs/>
                <w:lang w:val="en-US" w:bidi="th-TH"/>
              </w:rPr>
            </w:pPr>
            <w:r w:rsidRPr="0072086F">
              <w:rPr>
                <w:rFonts w:eastAsia="Times New Roman"/>
                <w:noProof w:val="0"/>
                <w:color w:val="000000"/>
                <w:cs/>
                <w:lang w:val="en-US" w:bidi="th-TH"/>
              </w:rPr>
              <w:t>ดอกเบี้ย</w:t>
            </w:r>
          </w:p>
        </w:tc>
        <w:tc>
          <w:tcPr>
            <w:tcW w:w="2557" w:type="dxa"/>
            <w:tcBorders>
              <w:top w:val="single" w:sz="4" w:space="0" w:color="auto"/>
              <w:left w:val="nil"/>
              <w:bottom w:val="single" w:sz="4" w:space="0" w:color="auto"/>
              <w:right w:val="single" w:sz="4" w:space="0" w:color="auto"/>
            </w:tcBorders>
          </w:tcPr>
          <w:p w14:paraId="3559CFAA" w14:textId="77777777" w:rsidR="00470713" w:rsidRDefault="0016424F" w:rsidP="002D189B">
            <w:pPr>
              <w:rPr>
                <w:rFonts w:eastAsia="Times New Roman"/>
                <w:noProof w:val="0"/>
                <w:color w:val="000000"/>
                <w:lang w:val="en-US" w:bidi="th-TH"/>
              </w:rPr>
            </w:pPr>
            <w:r>
              <w:rPr>
                <w:rFonts w:eastAsia="Times New Roman"/>
                <w:noProof w:val="0"/>
                <w:color w:val="000000"/>
                <w:lang w:val="en-US" w:bidi="th-TH"/>
              </w:rPr>
              <w:t>Interest amount</w:t>
            </w:r>
          </w:p>
          <w:p w14:paraId="5DC1CF86" w14:textId="77777777" w:rsidR="008D2FF3" w:rsidRDefault="008D2FF3" w:rsidP="002D189B">
            <w:pPr>
              <w:rPr>
                <w:rFonts w:eastAsia="Times New Roman"/>
                <w:noProof w:val="0"/>
                <w:color w:val="000000"/>
                <w:lang w:val="en-US" w:bidi="th-TH"/>
              </w:rPr>
            </w:pPr>
          </w:p>
          <w:p w14:paraId="528AAC02" w14:textId="0D2D6008" w:rsidR="008D2FF3" w:rsidRPr="0072086F" w:rsidRDefault="008D2FF3" w:rsidP="002D189B">
            <w:pPr>
              <w:rPr>
                <w:rFonts w:eastAsia="Times New Roman"/>
                <w:noProof w:val="0"/>
                <w:color w:val="000000"/>
                <w:lang w:val="en-US" w:bidi="th-TH"/>
              </w:rPr>
            </w:pPr>
            <w:r w:rsidRPr="008D2FF3">
              <w:rPr>
                <w:rFonts w:eastAsia="Times New Roman"/>
                <w:noProof w:val="0"/>
                <w:color w:val="000000"/>
                <w:lang w:val="en-US" w:bidi="th-TH"/>
              </w:rPr>
              <w:t>Loan disbursement payment principal transfer * Overdue Interest rate* number of Days/365</w:t>
            </w: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66E9B102" w14:textId="1686F5A6"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2E388600" w14:textId="2FE1875F"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488864759"/>
                <w:placeholder>
                  <w:docPart w:val="2424D0A2F04A4258A77CD6D6F5C0E597"/>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r w:rsidR="00470713" w:rsidRPr="002D189B" w14:paraId="27002648"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2F23A319" w14:textId="7AE5F8D7" w:rsidR="00470713" w:rsidRPr="0072086F" w:rsidRDefault="00470713" w:rsidP="002D189B">
            <w:pPr>
              <w:rPr>
                <w:rFonts w:eastAsia="Times New Roman"/>
                <w:noProof w:val="0"/>
                <w:color w:val="000000"/>
                <w:cs/>
                <w:lang w:val="en-US" w:bidi="th-TH"/>
              </w:rPr>
            </w:pPr>
            <w:r w:rsidRPr="0072086F">
              <w:rPr>
                <w:rFonts w:eastAsia="Times New Roman"/>
                <w:noProof w:val="0"/>
                <w:color w:val="000000"/>
                <w:cs/>
                <w:lang w:val="en-US" w:bidi="th-TH"/>
              </w:rPr>
              <w:t>รายการรับโอน</w:t>
            </w:r>
            <w:r w:rsidRPr="0072086F">
              <w:rPr>
                <w:rFonts w:eastAsia="Times New Roman"/>
                <w:noProof w:val="0"/>
                <w:color w:val="000000"/>
                <w:lang w:val="en-US" w:bidi="th-TH"/>
              </w:rPr>
              <w:t>/</w:t>
            </w:r>
            <w:r w:rsidRPr="0072086F">
              <w:rPr>
                <w:rFonts w:eastAsia="Times New Roman"/>
                <w:noProof w:val="0"/>
                <w:color w:val="000000"/>
                <w:cs/>
                <w:lang w:val="en-US" w:bidi="th-TH"/>
              </w:rPr>
              <w:t>ชำระดอกเบี้ยผิดนัด</w:t>
            </w:r>
          </w:p>
        </w:tc>
        <w:tc>
          <w:tcPr>
            <w:tcW w:w="2557" w:type="dxa"/>
            <w:tcBorders>
              <w:top w:val="single" w:sz="4" w:space="0" w:color="auto"/>
              <w:left w:val="nil"/>
              <w:bottom w:val="single" w:sz="4" w:space="0" w:color="auto"/>
              <w:right w:val="single" w:sz="4" w:space="0" w:color="auto"/>
            </w:tcBorders>
          </w:tcPr>
          <w:p w14:paraId="66F74002" w14:textId="08C966D4" w:rsidR="00470713" w:rsidRPr="0072086F" w:rsidRDefault="00A257F8" w:rsidP="002D189B">
            <w:pPr>
              <w:rPr>
                <w:rFonts w:eastAsia="Times New Roman"/>
                <w:noProof w:val="0"/>
                <w:color w:val="000000"/>
                <w:lang w:val="en-US" w:bidi="th-TH"/>
              </w:rPr>
            </w:pPr>
            <w:r w:rsidRPr="00A257F8">
              <w:rPr>
                <w:rFonts w:eastAsia="Times New Roman"/>
                <w:noProof w:val="0"/>
                <w:color w:val="000000"/>
                <w:lang w:val="en-US" w:bidi="th-TH"/>
              </w:rPr>
              <w:t>Transfer</w:t>
            </w:r>
            <w:r>
              <w:rPr>
                <w:rFonts w:eastAsia="Times New Roman"/>
                <w:noProof w:val="0"/>
                <w:color w:val="000000"/>
                <w:lang w:val="en-US" w:bidi="th-TH"/>
              </w:rPr>
              <w:t xml:space="preserve"> </w:t>
            </w:r>
            <w:r w:rsidRPr="00A257F8">
              <w:rPr>
                <w:rFonts w:eastAsia="Times New Roman"/>
                <w:noProof w:val="0"/>
                <w:color w:val="000000"/>
                <w:lang w:val="en-US" w:bidi="th-TH"/>
              </w:rPr>
              <w:t xml:space="preserve">payment of missed interest = information on paid interest column (in the case that customer </w:t>
            </w:r>
            <w:proofErr w:type="gramStart"/>
            <w:r w:rsidRPr="00A257F8">
              <w:rPr>
                <w:rFonts w:eastAsia="Times New Roman"/>
                <w:noProof w:val="0"/>
                <w:color w:val="000000"/>
                <w:lang w:val="en-US" w:bidi="th-TH"/>
              </w:rPr>
              <w:t>misses</w:t>
            </w:r>
            <w:proofErr w:type="gramEnd"/>
            <w:r w:rsidRPr="00A257F8">
              <w:rPr>
                <w:rFonts w:eastAsia="Times New Roman"/>
                <w:noProof w:val="0"/>
                <w:color w:val="000000"/>
                <w:lang w:val="en-US" w:bidi="th-TH"/>
              </w:rPr>
              <w:t xml:space="preserve"> payment)</w:t>
            </w: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0534CB0E" w14:textId="2CF5A63D"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555E8AD0" w14:textId="3A923B1B"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942735948"/>
                <w:placeholder>
                  <w:docPart w:val="EC96B0AB06CE4C66B63AA17E035C2750"/>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r w:rsidR="00470713" w:rsidRPr="002D189B" w14:paraId="7C5EEDB1"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1C909170" w14:textId="4F9EA363" w:rsidR="00470713" w:rsidRPr="0072086F" w:rsidRDefault="00470713" w:rsidP="002D189B">
            <w:pPr>
              <w:rPr>
                <w:rFonts w:eastAsia="Times New Roman"/>
                <w:noProof w:val="0"/>
                <w:color w:val="000000"/>
                <w:cs/>
                <w:lang w:val="en-US" w:bidi="th-TH"/>
              </w:rPr>
            </w:pPr>
            <w:r w:rsidRPr="0072086F">
              <w:rPr>
                <w:rFonts w:eastAsia="Times New Roman"/>
                <w:noProof w:val="0"/>
                <w:color w:val="000000"/>
                <w:cs/>
                <w:lang w:val="en-US" w:bidi="th-TH"/>
              </w:rPr>
              <w:t>ดอกเบี้ยผิดนัดคงค้าง</w:t>
            </w:r>
          </w:p>
        </w:tc>
        <w:tc>
          <w:tcPr>
            <w:tcW w:w="2557" w:type="dxa"/>
            <w:tcBorders>
              <w:top w:val="single" w:sz="4" w:space="0" w:color="auto"/>
              <w:left w:val="nil"/>
              <w:bottom w:val="single" w:sz="4" w:space="0" w:color="auto"/>
              <w:right w:val="single" w:sz="4" w:space="0" w:color="auto"/>
            </w:tcBorders>
          </w:tcPr>
          <w:p w14:paraId="09190A5F" w14:textId="1E724154" w:rsidR="00470713" w:rsidRPr="0072086F" w:rsidRDefault="00A257F8" w:rsidP="002D189B">
            <w:pPr>
              <w:rPr>
                <w:rFonts w:eastAsia="Times New Roman"/>
                <w:noProof w:val="0"/>
                <w:color w:val="000000"/>
                <w:lang w:val="en-US" w:bidi="th-TH"/>
              </w:rPr>
            </w:pPr>
            <w:r>
              <w:rPr>
                <w:rFonts w:eastAsia="Times New Roman"/>
                <w:noProof w:val="0"/>
                <w:color w:val="000000"/>
                <w:lang w:val="en-US" w:bidi="th-TH"/>
              </w:rPr>
              <w:t xml:space="preserve">Interest missed </w:t>
            </w:r>
            <w:r w:rsidRPr="00A257F8">
              <w:rPr>
                <w:rFonts w:eastAsia="Times New Roman"/>
                <w:noProof w:val="0"/>
                <w:color w:val="000000"/>
                <w:lang w:val="en-US" w:bidi="th-TH"/>
              </w:rPr>
              <w:t>Outstanding = missing transfer/payment + interest</w:t>
            </w: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7128323A" w14:textId="365F825D"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2E1BD248" w14:textId="5AAEBD80"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912068958"/>
                <w:placeholder>
                  <w:docPart w:val="BD07F8BF0124417DB225635841E9327B"/>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r w:rsidR="00470713" w:rsidRPr="002D189B" w14:paraId="596CF2D1"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128605C3" w14:textId="2DD328A8" w:rsidR="00470713" w:rsidRPr="0072086F" w:rsidRDefault="00470713" w:rsidP="002D189B">
            <w:pPr>
              <w:rPr>
                <w:rFonts w:eastAsia="Times New Roman"/>
                <w:noProof w:val="0"/>
                <w:color w:val="000000"/>
                <w:cs/>
                <w:lang w:val="en-US" w:bidi="th-TH"/>
              </w:rPr>
            </w:pPr>
            <w:r w:rsidRPr="0072086F">
              <w:rPr>
                <w:rFonts w:eastAsia="Times New Roman"/>
                <w:noProof w:val="0"/>
                <w:color w:val="000000"/>
                <w:cs/>
                <w:lang w:val="en-US" w:bidi="th-TH"/>
              </w:rPr>
              <w:t>รายการรับโอน</w:t>
            </w:r>
            <w:r w:rsidRPr="0072086F">
              <w:rPr>
                <w:rFonts w:eastAsia="Times New Roman"/>
                <w:noProof w:val="0"/>
                <w:color w:val="000000"/>
                <w:lang w:val="en-US" w:bidi="th-TH"/>
              </w:rPr>
              <w:t>/</w:t>
            </w:r>
            <w:r w:rsidRPr="0072086F">
              <w:rPr>
                <w:rFonts w:eastAsia="Times New Roman"/>
                <w:noProof w:val="0"/>
                <w:color w:val="000000"/>
                <w:cs/>
                <w:lang w:val="en-US" w:bidi="th-TH"/>
              </w:rPr>
              <w:t>ชำระเงินต้นผิดนัด</w:t>
            </w:r>
          </w:p>
        </w:tc>
        <w:tc>
          <w:tcPr>
            <w:tcW w:w="2557" w:type="dxa"/>
            <w:tcBorders>
              <w:top w:val="single" w:sz="4" w:space="0" w:color="auto"/>
              <w:left w:val="nil"/>
              <w:bottom w:val="single" w:sz="4" w:space="0" w:color="auto"/>
              <w:right w:val="single" w:sz="4" w:space="0" w:color="auto"/>
            </w:tcBorders>
          </w:tcPr>
          <w:p w14:paraId="5E5390DD" w14:textId="0CF35A50" w:rsidR="00A257F8" w:rsidRDefault="00A257F8" w:rsidP="00A257F8">
            <w:pPr>
              <w:rPr>
                <w:rFonts w:eastAsia="Times New Roman"/>
                <w:noProof w:val="0"/>
                <w:color w:val="000000"/>
                <w:lang w:val="en-US" w:bidi="th-TH"/>
              </w:rPr>
            </w:pPr>
            <w:r w:rsidRPr="00A257F8">
              <w:rPr>
                <w:rFonts w:eastAsia="Times New Roman"/>
                <w:noProof w:val="0"/>
                <w:color w:val="000000"/>
                <w:lang w:val="en-US" w:bidi="th-TH"/>
              </w:rPr>
              <w:t>Default transfer</w:t>
            </w:r>
            <w:r>
              <w:rPr>
                <w:rFonts w:eastAsia="Times New Roman" w:hint="cs"/>
                <w:noProof w:val="0"/>
                <w:color w:val="000000"/>
                <w:cs/>
                <w:lang w:val="en-US" w:bidi="th-TH"/>
              </w:rPr>
              <w:t xml:space="preserve"> </w:t>
            </w:r>
            <w:r w:rsidRPr="00A257F8">
              <w:rPr>
                <w:rFonts w:eastAsia="Times New Roman"/>
                <w:noProof w:val="0"/>
                <w:color w:val="000000"/>
                <w:lang w:val="en-US" w:bidi="th-TH"/>
              </w:rPr>
              <w:t>payment of principal</w:t>
            </w:r>
            <w:r>
              <w:rPr>
                <w:rFonts w:eastAsia="Times New Roman" w:hint="cs"/>
                <w:noProof w:val="0"/>
                <w:color w:val="000000"/>
                <w:cs/>
                <w:lang w:val="en-US" w:bidi="th-TH"/>
              </w:rPr>
              <w:t xml:space="preserve"> </w:t>
            </w:r>
            <w:r>
              <w:rPr>
                <w:rFonts w:eastAsia="Times New Roman"/>
                <w:noProof w:val="0"/>
                <w:color w:val="000000"/>
                <w:lang w:val="en-US" w:bidi="th-TH"/>
              </w:rPr>
              <w:t>=</w:t>
            </w:r>
            <w:r w:rsidRPr="00B564C4">
              <w:rPr>
                <w:rFonts w:eastAsia="Times New Roman"/>
                <w:noProof w:val="0"/>
                <w:color w:val="000000"/>
                <w:lang w:val="en-US" w:bidi="th-TH"/>
              </w:rPr>
              <w:t xml:space="preserve"> Loan disbursement</w:t>
            </w:r>
            <w:r>
              <w:rPr>
                <w:rFonts w:eastAsia="Times New Roman"/>
                <w:noProof w:val="0"/>
                <w:color w:val="000000"/>
                <w:lang w:val="en-US" w:bidi="th-TH"/>
              </w:rPr>
              <w:t xml:space="preserve"> </w:t>
            </w:r>
            <w:r w:rsidRPr="00B564C4">
              <w:rPr>
                <w:rFonts w:eastAsia="Times New Roman"/>
                <w:noProof w:val="0"/>
                <w:color w:val="000000"/>
                <w:lang w:val="en-US" w:bidi="th-TH"/>
              </w:rPr>
              <w:t>payment</w:t>
            </w:r>
            <w:r>
              <w:rPr>
                <w:rFonts w:eastAsia="Times New Roman"/>
                <w:noProof w:val="0"/>
                <w:color w:val="000000"/>
                <w:lang w:val="en-US" w:bidi="th-TH"/>
              </w:rPr>
              <w:t xml:space="preserve"> </w:t>
            </w:r>
            <w:r w:rsidRPr="00B564C4">
              <w:rPr>
                <w:rFonts w:eastAsia="Times New Roman"/>
                <w:noProof w:val="0"/>
                <w:color w:val="000000"/>
                <w:lang w:val="en-US" w:bidi="th-TH"/>
              </w:rPr>
              <w:t>principal transfer</w:t>
            </w:r>
          </w:p>
          <w:p w14:paraId="0B46BFA9" w14:textId="46E95ED4" w:rsidR="00470713" w:rsidRPr="0072086F" w:rsidRDefault="00470713" w:rsidP="002D189B">
            <w:pPr>
              <w:rPr>
                <w:rFonts w:eastAsia="Times New Roman"/>
                <w:noProof w:val="0"/>
                <w:color w:val="000000"/>
                <w:lang w:val="en-US" w:bidi="th-TH"/>
              </w:rPr>
            </w:pP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3A97C290" w14:textId="20AF9729"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6B0FD50B" w14:textId="28A9AE46"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817643356"/>
                <w:placeholder>
                  <w:docPart w:val="7FC1E7A8CEA948AC9D7524F5A9B9BEF9"/>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r w:rsidR="00470713" w:rsidRPr="002D189B" w14:paraId="4A358C88"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512E5BEC" w14:textId="75880BFE" w:rsidR="00470713" w:rsidRPr="0072086F" w:rsidRDefault="00470713" w:rsidP="002D189B">
            <w:pPr>
              <w:rPr>
                <w:rFonts w:eastAsia="Times New Roman"/>
                <w:noProof w:val="0"/>
                <w:color w:val="000000"/>
                <w:cs/>
                <w:lang w:val="en-US" w:bidi="th-TH"/>
              </w:rPr>
            </w:pPr>
            <w:r w:rsidRPr="0072086F">
              <w:rPr>
                <w:rFonts w:eastAsia="Times New Roman"/>
                <w:noProof w:val="0"/>
                <w:color w:val="000000"/>
                <w:cs/>
                <w:lang w:val="en-US" w:bidi="th-TH"/>
              </w:rPr>
              <w:t>เงินต้นผิดนัดคงค้าง</w:t>
            </w:r>
          </w:p>
        </w:tc>
        <w:tc>
          <w:tcPr>
            <w:tcW w:w="2557" w:type="dxa"/>
            <w:tcBorders>
              <w:top w:val="single" w:sz="4" w:space="0" w:color="auto"/>
              <w:left w:val="nil"/>
              <w:bottom w:val="single" w:sz="4" w:space="0" w:color="auto"/>
              <w:right w:val="single" w:sz="4" w:space="0" w:color="auto"/>
            </w:tcBorders>
          </w:tcPr>
          <w:p w14:paraId="36C15B89" w14:textId="3B320A11" w:rsidR="00470713" w:rsidRPr="0072086F" w:rsidRDefault="00A257F8" w:rsidP="002D189B">
            <w:pPr>
              <w:rPr>
                <w:rFonts w:eastAsia="Times New Roman"/>
                <w:noProof w:val="0"/>
                <w:color w:val="000000"/>
                <w:lang w:val="en-US" w:bidi="th-TH"/>
              </w:rPr>
            </w:pPr>
            <w:r w:rsidRPr="00A257F8">
              <w:rPr>
                <w:rFonts w:eastAsia="Times New Roman"/>
                <w:noProof w:val="0"/>
                <w:color w:val="000000"/>
                <w:lang w:val="en-US" w:bidi="th-TH"/>
              </w:rPr>
              <w:t>Principal default outstanding</w:t>
            </w:r>
            <w:r>
              <w:rPr>
                <w:rFonts w:eastAsia="Times New Roman"/>
                <w:noProof w:val="0"/>
                <w:color w:val="000000"/>
                <w:lang w:val="en-US" w:bidi="th-TH"/>
              </w:rPr>
              <w:t xml:space="preserve"> = </w:t>
            </w:r>
            <w:r w:rsidR="006E6AB6">
              <w:rPr>
                <w:rFonts w:eastAsia="Times New Roman"/>
                <w:noProof w:val="0"/>
                <w:color w:val="000000"/>
                <w:lang w:val="en-US" w:bidi="th-TH"/>
              </w:rPr>
              <w:t>(</w:t>
            </w:r>
            <w:r w:rsidR="006E6AB6" w:rsidRPr="006E6AB6">
              <w:rPr>
                <w:rFonts w:eastAsia="Times New Roman"/>
                <w:noProof w:val="0"/>
                <w:color w:val="000000"/>
                <w:lang w:val="en-US" w:bidi="th-TH"/>
              </w:rPr>
              <w:t>Previous Principal default outstanding +</w:t>
            </w:r>
            <w:r w:rsidR="006E6AB6">
              <w:rPr>
                <w:rFonts w:eastAsia="Times New Roman" w:hint="cs"/>
                <w:noProof w:val="0"/>
                <w:color w:val="000000"/>
                <w:cs/>
                <w:lang w:val="en-US" w:bidi="th-TH"/>
              </w:rPr>
              <w:t xml:space="preserve"> </w:t>
            </w:r>
            <w:r w:rsidR="006E6AB6" w:rsidRPr="006E6AB6">
              <w:rPr>
                <w:rFonts w:eastAsia="Times New Roman"/>
                <w:noProof w:val="0"/>
                <w:color w:val="000000"/>
                <w:lang w:val="en-US" w:bidi="th-TH"/>
              </w:rPr>
              <w:t>Current Principal default outstanding</w:t>
            </w:r>
            <w:r w:rsidR="006E6AB6">
              <w:rPr>
                <w:rFonts w:eastAsia="Times New Roman"/>
                <w:noProof w:val="0"/>
                <w:color w:val="000000"/>
                <w:lang w:val="en-US" w:bidi="th-TH"/>
              </w:rPr>
              <w:t>)</w:t>
            </w: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7A893ACE" w14:textId="34337FFA"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7DA1FB60" w14:textId="22DA13DA"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748799053"/>
                <w:placeholder>
                  <w:docPart w:val="B388DC9BD77445268ABCFF54C86B1EF4"/>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r w:rsidR="00470713" w:rsidRPr="002D189B" w14:paraId="35AE6B12"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48931C7D" w14:textId="299EFF77"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 xml:space="preserve">เงินต้นคงค้าง </w:t>
            </w:r>
            <w:r w:rsidRPr="0072086F">
              <w:rPr>
                <w:rFonts w:eastAsia="Times New Roman"/>
                <w:noProof w:val="0"/>
                <w:color w:val="000000"/>
                <w:lang w:val="en-US" w:bidi="th-TH"/>
              </w:rPr>
              <w:t>Indue</w:t>
            </w:r>
          </w:p>
        </w:tc>
        <w:tc>
          <w:tcPr>
            <w:tcW w:w="2557" w:type="dxa"/>
            <w:tcBorders>
              <w:top w:val="single" w:sz="4" w:space="0" w:color="auto"/>
              <w:left w:val="nil"/>
              <w:bottom w:val="single" w:sz="4" w:space="0" w:color="auto"/>
              <w:right w:val="single" w:sz="4" w:space="0" w:color="auto"/>
            </w:tcBorders>
          </w:tcPr>
          <w:p w14:paraId="09A1F0C6" w14:textId="156A112D" w:rsidR="00470713" w:rsidRPr="0072086F" w:rsidRDefault="006E6AB6" w:rsidP="002D189B">
            <w:pPr>
              <w:rPr>
                <w:rFonts w:eastAsia="Times New Roman"/>
                <w:noProof w:val="0"/>
                <w:color w:val="000000"/>
                <w:lang w:val="en-US" w:bidi="th-TH"/>
              </w:rPr>
            </w:pPr>
            <w:r>
              <w:rPr>
                <w:rFonts w:eastAsia="Times New Roman"/>
                <w:noProof w:val="0"/>
                <w:color w:val="000000"/>
                <w:lang w:val="en-US" w:bidi="th-TH"/>
              </w:rPr>
              <w:t>Total</w:t>
            </w:r>
            <w:r w:rsidRPr="00E43865">
              <w:rPr>
                <w:rFonts w:eastAsia="Times New Roman"/>
                <w:noProof w:val="0"/>
                <w:color w:val="000000"/>
                <w:lang w:val="en-US" w:bidi="th-TH"/>
              </w:rPr>
              <w:t xml:space="preserve"> Outstanding principal</w:t>
            </w:r>
            <w:r>
              <w:rPr>
                <w:rFonts w:eastAsia="Times New Roman" w:hint="cs"/>
                <w:noProof w:val="0"/>
                <w:color w:val="000000"/>
                <w:cs/>
                <w:lang w:val="en-US" w:bidi="th-TH"/>
              </w:rPr>
              <w:t xml:space="preserve"> </w:t>
            </w:r>
            <w:r>
              <w:rPr>
                <w:rFonts w:eastAsia="Times New Roman"/>
                <w:noProof w:val="0"/>
                <w:color w:val="000000"/>
                <w:lang w:val="en-US" w:bidi="th-TH"/>
              </w:rPr>
              <w:t xml:space="preserve">indue </w:t>
            </w: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4EB8B5A2" w14:textId="32E155B6"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1F1CF9F8" w14:textId="2974CFCF"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906189174"/>
                <w:placeholder>
                  <w:docPart w:val="723A3C371BA04B73A0F63CB63F40F8E1"/>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r w:rsidR="00470713" w:rsidRPr="002D189B" w14:paraId="23837E22"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1BFFC3C9" w14:textId="109D3BB0"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 xml:space="preserve">เงินต้นคงค้าง </w:t>
            </w:r>
            <w:r w:rsidRPr="0072086F">
              <w:rPr>
                <w:rFonts w:eastAsia="Times New Roman"/>
                <w:noProof w:val="0"/>
                <w:color w:val="000000"/>
                <w:lang w:val="en-US" w:bidi="th-TH"/>
              </w:rPr>
              <w:t>Overdue</w:t>
            </w:r>
          </w:p>
        </w:tc>
        <w:tc>
          <w:tcPr>
            <w:tcW w:w="2557" w:type="dxa"/>
            <w:tcBorders>
              <w:top w:val="single" w:sz="4" w:space="0" w:color="auto"/>
              <w:left w:val="nil"/>
              <w:bottom w:val="single" w:sz="4" w:space="0" w:color="auto"/>
              <w:right w:val="single" w:sz="4" w:space="0" w:color="auto"/>
            </w:tcBorders>
          </w:tcPr>
          <w:p w14:paraId="751DD5DA" w14:textId="0738C5CA" w:rsidR="00470713" w:rsidRPr="0072086F" w:rsidRDefault="004D714E" w:rsidP="002D189B">
            <w:pPr>
              <w:rPr>
                <w:rFonts w:eastAsia="Times New Roman"/>
                <w:noProof w:val="0"/>
                <w:color w:val="000000"/>
                <w:lang w:val="en-US" w:bidi="th-TH"/>
              </w:rPr>
            </w:pPr>
            <w:r>
              <w:rPr>
                <w:rFonts w:eastAsia="Times New Roman"/>
                <w:noProof w:val="0"/>
                <w:color w:val="000000"/>
                <w:lang w:val="en-US" w:bidi="th-TH"/>
              </w:rPr>
              <w:t>Total</w:t>
            </w:r>
            <w:r w:rsidRPr="00E43865">
              <w:rPr>
                <w:rFonts w:eastAsia="Times New Roman"/>
                <w:noProof w:val="0"/>
                <w:color w:val="000000"/>
                <w:lang w:val="en-US" w:bidi="th-TH"/>
              </w:rPr>
              <w:t xml:space="preserve"> Outstanding principal</w:t>
            </w:r>
            <w:r>
              <w:rPr>
                <w:rFonts w:eastAsia="Times New Roman" w:hint="cs"/>
                <w:noProof w:val="0"/>
                <w:color w:val="000000"/>
                <w:cs/>
                <w:lang w:val="en-US" w:bidi="th-TH"/>
              </w:rPr>
              <w:t xml:space="preserve"> </w:t>
            </w:r>
            <w:r>
              <w:rPr>
                <w:rFonts w:eastAsia="Times New Roman"/>
                <w:noProof w:val="0"/>
                <w:color w:val="000000"/>
                <w:lang w:val="en-US" w:bidi="th-TH"/>
              </w:rPr>
              <w:t>Overdue</w:t>
            </w: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3E06BBA1" w14:textId="249EA49D"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2358DF84" w14:textId="7102CA1B"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2033483369"/>
                <w:placeholder>
                  <w:docPart w:val="60FAE1B6A27745FF89F2A6F1DF69D619"/>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r w:rsidR="00470713" w:rsidRPr="002D189B" w14:paraId="758720B3"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049F35DD" w14:textId="5F38BF2A"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 xml:space="preserve">ดอกเบี้ยคงค้าง </w:t>
            </w:r>
            <w:r w:rsidRPr="0072086F">
              <w:rPr>
                <w:rFonts w:eastAsia="Times New Roman"/>
                <w:noProof w:val="0"/>
                <w:color w:val="000000"/>
                <w:lang w:val="en-US" w:bidi="th-TH"/>
              </w:rPr>
              <w:t xml:space="preserve">Indue </w:t>
            </w:r>
          </w:p>
        </w:tc>
        <w:tc>
          <w:tcPr>
            <w:tcW w:w="2557" w:type="dxa"/>
            <w:tcBorders>
              <w:top w:val="single" w:sz="4" w:space="0" w:color="auto"/>
              <w:left w:val="nil"/>
              <w:bottom w:val="single" w:sz="4" w:space="0" w:color="auto"/>
              <w:right w:val="single" w:sz="4" w:space="0" w:color="auto"/>
            </w:tcBorders>
          </w:tcPr>
          <w:p w14:paraId="2563F204" w14:textId="198E8D4E" w:rsidR="00470713" w:rsidRPr="0072086F" w:rsidRDefault="004D714E" w:rsidP="002D189B">
            <w:pPr>
              <w:rPr>
                <w:rFonts w:eastAsia="Times New Roman"/>
                <w:noProof w:val="0"/>
                <w:color w:val="000000"/>
                <w:lang w:val="en-US" w:bidi="th-TH"/>
              </w:rPr>
            </w:pPr>
            <w:r>
              <w:rPr>
                <w:rFonts w:eastAsia="Times New Roman"/>
                <w:noProof w:val="0"/>
                <w:color w:val="000000"/>
                <w:lang w:val="en-US" w:bidi="th-TH"/>
              </w:rPr>
              <w:t>Interest Outstanding indue</w:t>
            </w: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6AE219CD" w14:textId="14A1FC97"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7F04C85A" w14:textId="67F82C1F"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597099955"/>
                <w:placeholder>
                  <w:docPart w:val="06270C98F83D42E1A17C0C71E4C6AA59"/>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r w:rsidR="00470713" w:rsidRPr="002D189B" w14:paraId="6CDE93C4"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15EF021B" w14:textId="0F38CCB3" w:rsidR="00470713" w:rsidRPr="0072086F" w:rsidRDefault="00470713" w:rsidP="002D189B">
            <w:pPr>
              <w:rPr>
                <w:rFonts w:eastAsia="Times New Roman"/>
                <w:noProof w:val="0"/>
                <w:color w:val="000000"/>
                <w:lang w:val="en-US" w:bidi="th-TH"/>
              </w:rPr>
            </w:pPr>
            <w:r w:rsidRPr="0072086F">
              <w:rPr>
                <w:rFonts w:eastAsia="Times New Roman"/>
                <w:noProof w:val="0"/>
                <w:color w:val="000000"/>
                <w:cs/>
                <w:lang w:val="en-US" w:bidi="th-TH"/>
              </w:rPr>
              <w:t xml:space="preserve">ดอกเบี้ยคงค้าง </w:t>
            </w:r>
            <w:r w:rsidRPr="0072086F">
              <w:rPr>
                <w:rFonts w:eastAsia="Times New Roman"/>
                <w:noProof w:val="0"/>
                <w:color w:val="000000"/>
                <w:lang w:val="en-US" w:bidi="th-TH"/>
              </w:rPr>
              <w:t xml:space="preserve">Overdue </w:t>
            </w:r>
          </w:p>
        </w:tc>
        <w:tc>
          <w:tcPr>
            <w:tcW w:w="2557" w:type="dxa"/>
            <w:tcBorders>
              <w:top w:val="single" w:sz="4" w:space="0" w:color="auto"/>
              <w:left w:val="nil"/>
              <w:bottom w:val="single" w:sz="4" w:space="0" w:color="auto"/>
              <w:right w:val="single" w:sz="4" w:space="0" w:color="auto"/>
            </w:tcBorders>
          </w:tcPr>
          <w:p w14:paraId="1F330ED0" w14:textId="5B87C897" w:rsidR="00470713" w:rsidRPr="0072086F" w:rsidRDefault="004D714E" w:rsidP="002D189B">
            <w:pPr>
              <w:rPr>
                <w:rFonts w:eastAsia="Times New Roman"/>
                <w:noProof w:val="0"/>
                <w:color w:val="000000"/>
                <w:lang w:val="en-US" w:bidi="th-TH"/>
              </w:rPr>
            </w:pPr>
            <w:r>
              <w:rPr>
                <w:rFonts w:eastAsia="Times New Roman"/>
                <w:noProof w:val="0"/>
                <w:color w:val="000000"/>
                <w:lang w:val="en-US" w:bidi="th-TH"/>
              </w:rPr>
              <w:t>Interest Outstanding overdue</w:t>
            </w: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0D307577" w14:textId="06485009"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17171DCA" w14:textId="6AFBFF6A"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464419707"/>
                <w:placeholder>
                  <w:docPart w:val="D481BAF68577495ABB9531A691B006F2"/>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r w:rsidR="00470713" w:rsidRPr="002D189B" w14:paraId="15B1DF5A" w14:textId="77777777" w:rsidTr="0072086F">
        <w:trPr>
          <w:trHeight w:val="290"/>
        </w:trPr>
        <w:tc>
          <w:tcPr>
            <w:tcW w:w="2683" w:type="dxa"/>
            <w:tcBorders>
              <w:top w:val="single" w:sz="4" w:space="0" w:color="auto"/>
              <w:left w:val="single" w:sz="4" w:space="0" w:color="auto"/>
              <w:bottom w:val="single" w:sz="4" w:space="0" w:color="auto"/>
              <w:right w:val="single" w:sz="4" w:space="0" w:color="auto"/>
            </w:tcBorders>
            <w:shd w:val="clear" w:color="auto" w:fill="auto"/>
            <w:noWrap/>
          </w:tcPr>
          <w:p w14:paraId="14AD05C0" w14:textId="0BD35F94" w:rsidR="00470713" w:rsidRPr="0072086F" w:rsidRDefault="00470713" w:rsidP="002D189B">
            <w:pPr>
              <w:rPr>
                <w:rFonts w:eastAsia="Times New Roman"/>
                <w:noProof w:val="0"/>
                <w:color w:val="000000"/>
                <w:cs/>
                <w:lang w:val="en-US" w:bidi="th-TH"/>
              </w:rPr>
            </w:pPr>
            <w:r w:rsidRPr="0072086F">
              <w:rPr>
                <w:rFonts w:eastAsia="Times New Roman"/>
                <w:noProof w:val="0"/>
                <w:color w:val="000000"/>
                <w:cs/>
                <w:lang w:val="en-US" w:bidi="th-TH"/>
              </w:rPr>
              <w:t>รวม</w:t>
            </w:r>
          </w:p>
        </w:tc>
        <w:tc>
          <w:tcPr>
            <w:tcW w:w="2557" w:type="dxa"/>
            <w:tcBorders>
              <w:top w:val="single" w:sz="4" w:space="0" w:color="auto"/>
              <w:left w:val="nil"/>
              <w:bottom w:val="single" w:sz="4" w:space="0" w:color="auto"/>
              <w:right w:val="single" w:sz="4" w:space="0" w:color="auto"/>
            </w:tcBorders>
          </w:tcPr>
          <w:p w14:paraId="1F87322D" w14:textId="079DD47F" w:rsidR="00470713" w:rsidRPr="0072086F" w:rsidRDefault="004D714E" w:rsidP="002D189B">
            <w:pPr>
              <w:rPr>
                <w:rFonts w:eastAsia="Times New Roman"/>
                <w:noProof w:val="0"/>
                <w:color w:val="000000"/>
                <w:lang w:val="en-US" w:bidi="th-TH"/>
              </w:rPr>
            </w:pPr>
            <w:r>
              <w:rPr>
                <w:rFonts w:eastAsia="Times New Roman"/>
                <w:noProof w:val="0"/>
                <w:color w:val="000000"/>
                <w:lang w:val="en-US" w:bidi="th-TH"/>
              </w:rPr>
              <w:t>total</w:t>
            </w:r>
          </w:p>
        </w:tc>
        <w:tc>
          <w:tcPr>
            <w:tcW w:w="2724" w:type="dxa"/>
            <w:tcBorders>
              <w:top w:val="single" w:sz="4" w:space="0" w:color="auto"/>
              <w:left w:val="single" w:sz="4" w:space="0" w:color="auto"/>
              <w:bottom w:val="single" w:sz="4" w:space="0" w:color="auto"/>
              <w:right w:val="single" w:sz="4" w:space="0" w:color="auto"/>
            </w:tcBorders>
            <w:shd w:val="clear" w:color="auto" w:fill="auto"/>
            <w:noWrap/>
          </w:tcPr>
          <w:p w14:paraId="4CC263A0" w14:textId="04CBF51E" w:rsidR="00470713" w:rsidRPr="0072086F" w:rsidRDefault="00470713" w:rsidP="002D189B">
            <w:pPr>
              <w:rPr>
                <w:rFonts w:eastAsia="Times New Roman"/>
                <w:noProof w:val="0"/>
                <w:color w:val="000000"/>
                <w:lang w:val="en-US" w:bidi="th-TH"/>
              </w:rPr>
            </w:pPr>
          </w:p>
        </w:tc>
        <w:tc>
          <w:tcPr>
            <w:tcW w:w="2089" w:type="dxa"/>
            <w:tcBorders>
              <w:top w:val="single" w:sz="4" w:space="0" w:color="auto"/>
              <w:left w:val="nil"/>
              <w:bottom w:val="single" w:sz="4" w:space="0" w:color="auto"/>
              <w:right w:val="single" w:sz="4" w:space="0" w:color="auto"/>
            </w:tcBorders>
            <w:shd w:val="clear" w:color="auto" w:fill="auto"/>
            <w:noWrap/>
          </w:tcPr>
          <w:p w14:paraId="5874D8E6" w14:textId="795BBE99" w:rsidR="00470713" w:rsidRPr="0072086F" w:rsidRDefault="00000000" w:rsidP="002D189B">
            <w:pPr>
              <w:rPr>
                <w:rFonts w:eastAsia="Times New Roman"/>
                <w:noProof w:val="0"/>
                <w:color w:val="000000"/>
                <w:lang w:val="en-US" w:bidi="th-TH"/>
              </w:rPr>
            </w:pPr>
            <w:sdt>
              <w:sdtPr>
                <w:rPr>
                  <w:rFonts w:eastAsia="Times New Roman"/>
                  <w:noProof w:val="0"/>
                  <w:color w:val="000000"/>
                  <w:lang w:val="en-US" w:bidi="th-TH"/>
                </w:rPr>
                <w:id w:val="-1535341657"/>
                <w:placeholder>
                  <w:docPart w:val="61C8F2DAA3C74832B16B4BD2132941F9"/>
                </w:placeholder>
                <w:showingPlcHdr/>
                <w:dropDownList>
                  <w:listItem w:displayText="Supported" w:value="Supported"/>
                  <w:listItem w:displayText="To be develop" w:value="To be develop"/>
                  <w:listItem w:displayText="Drop" w:value="Drop"/>
                </w:dropDownList>
              </w:sdtPr>
              <w:sdtContent>
                <w:r w:rsidR="00E0414D" w:rsidRPr="002D189B">
                  <w:rPr>
                    <w:rStyle w:val="PlaceholderText"/>
                  </w:rPr>
                  <w:t>Choose an item.</w:t>
                </w:r>
              </w:sdtContent>
            </w:sdt>
          </w:p>
        </w:tc>
      </w:tr>
    </w:tbl>
    <w:p w14:paraId="3C547654" w14:textId="77777777" w:rsidR="000459A8" w:rsidRDefault="000459A8" w:rsidP="00377786">
      <w:pPr>
        <w:rPr>
          <w:lang w:val="en-US" w:bidi="th-TH"/>
        </w:rPr>
      </w:pPr>
    </w:p>
    <w:p w14:paraId="6BF470FB" w14:textId="77777777" w:rsidR="00D6202F" w:rsidRDefault="00D6202F" w:rsidP="00C1611A">
      <w:pPr>
        <w:pStyle w:val="Heading3"/>
        <w:tabs>
          <w:tab w:val="left" w:pos="1080"/>
        </w:tabs>
      </w:pPr>
      <w:bookmarkStart w:id="296" w:name="_Toc143189633"/>
      <w:r>
        <w:lastRenderedPageBreak/>
        <w:t>File / API Layout and Data Sheet</w:t>
      </w:r>
      <w:bookmarkEnd w:id="296"/>
    </w:p>
    <w:p w14:paraId="17625990" w14:textId="6505DC90" w:rsidR="001E2A4C" w:rsidRPr="001E2A4C" w:rsidRDefault="001E2A4C" w:rsidP="0072086F">
      <w:pPr>
        <w:ind w:left="720" w:firstLine="720"/>
      </w:pPr>
      <w:r w:rsidRPr="00DF3C4F">
        <w:t>Not Applicable.</w:t>
      </w:r>
    </w:p>
    <w:p w14:paraId="1B9F4047" w14:textId="77777777" w:rsidR="00D6202F" w:rsidRDefault="00D6202F" w:rsidP="00D6202F">
      <w:pPr>
        <w:pStyle w:val="Heading3"/>
      </w:pPr>
      <w:bookmarkStart w:id="297" w:name="_Toc143189634"/>
      <w:r>
        <w:t>Report Layout and Data Sheet</w:t>
      </w:r>
      <w:bookmarkEnd w:id="297"/>
    </w:p>
    <w:p w14:paraId="04D2D70F" w14:textId="5332B7C3" w:rsidR="001E2A4C" w:rsidRPr="001E2A4C" w:rsidRDefault="001E2A4C" w:rsidP="0072086F">
      <w:pPr>
        <w:ind w:left="720" w:firstLine="720"/>
      </w:pPr>
      <w:r w:rsidRPr="00DF3C4F">
        <w:t>Not Applicable.</w:t>
      </w:r>
    </w:p>
    <w:p w14:paraId="47719745" w14:textId="77777777" w:rsidR="00D6202F" w:rsidRDefault="00D6202F" w:rsidP="00D6202F">
      <w:pPr>
        <w:pStyle w:val="Heading3"/>
      </w:pPr>
      <w:bookmarkStart w:id="298" w:name="_Toc143189635"/>
      <w:r>
        <w:t>Additional Impacts</w:t>
      </w:r>
      <w:bookmarkEnd w:id="298"/>
    </w:p>
    <w:p w14:paraId="6BC503BC" w14:textId="77777777" w:rsidR="00D6202F" w:rsidRDefault="00D6202F" w:rsidP="00D6202F">
      <w:pPr>
        <w:pStyle w:val="Heading4"/>
      </w:pPr>
      <w:bookmarkStart w:id="299" w:name="_Toc143189636"/>
      <w:r w:rsidRPr="0073013C">
        <w:t>Integration</w:t>
      </w:r>
      <w:bookmarkEnd w:id="299"/>
      <w:r w:rsidRPr="0073013C">
        <w:t xml:space="preserve"> </w:t>
      </w:r>
    </w:p>
    <w:p w14:paraId="109AB6B4" w14:textId="2368C422" w:rsidR="001E2A4C" w:rsidRPr="001E2A4C" w:rsidRDefault="001E2A4C" w:rsidP="0072086F">
      <w:pPr>
        <w:ind w:left="1440" w:firstLine="720"/>
      </w:pPr>
      <w:r w:rsidRPr="00DF3C4F">
        <w:t>Not Applicable.</w:t>
      </w:r>
    </w:p>
    <w:p w14:paraId="002D430E" w14:textId="77777777" w:rsidR="00D6202F" w:rsidRDefault="00D6202F" w:rsidP="00D6202F">
      <w:pPr>
        <w:pStyle w:val="Heading4"/>
      </w:pPr>
      <w:bookmarkStart w:id="300" w:name="_Toc143189637"/>
      <w:r w:rsidRPr="0073013C">
        <w:t>Migration</w:t>
      </w:r>
      <w:bookmarkEnd w:id="300"/>
    </w:p>
    <w:p w14:paraId="4C514094" w14:textId="77777777" w:rsidR="001E2A4C" w:rsidRPr="00B643D7" w:rsidRDefault="001E2A4C" w:rsidP="0072086F">
      <w:pPr>
        <w:ind w:left="1440" w:firstLine="720"/>
      </w:pPr>
      <w:r w:rsidRPr="00DF3C4F">
        <w:t>Not Applicable.</w:t>
      </w:r>
    </w:p>
    <w:p w14:paraId="3EC42462" w14:textId="77777777" w:rsidR="001E2A4C" w:rsidRPr="001E2A4C" w:rsidRDefault="001E2A4C" w:rsidP="00C1611A"/>
    <w:p w14:paraId="5D7A89A7" w14:textId="77777777" w:rsidR="00D6202F" w:rsidRPr="00317EB0" w:rsidRDefault="00D6202F" w:rsidP="00377786">
      <w:pPr>
        <w:rPr>
          <w:lang w:val="en-US" w:bidi="th-TH"/>
        </w:rPr>
      </w:pPr>
    </w:p>
    <w:p w14:paraId="1BAE3F1C" w14:textId="5ECC5EF5" w:rsidR="00B06669" w:rsidRDefault="00B06669" w:rsidP="00377786">
      <w:pPr>
        <w:pStyle w:val="Heading2"/>
        <w:rPr>
          <w:lang w:val="en-US" w:bidi="th-TH"/>
        </w:rPr>
      </w:pPr>
      <w:bookmarkStart w:id="301" w:name="_Toc143189638"/>
      <w:r>
        <w:rPr>
          <w:rFonts w:hint="cs"/>
          <w:cs/>
          <w:lang w:val="en-US" w:bidi="th-TH"/>
        </w:rPr>
        <w:t xml:space="preserve">ตารางคำนวณชดเชยส่วนต่างดอกเบี้ย </w:t>
      </w:r>
      <w:r>
        <w:rPr>
          <w:lang w:val="en-US" w:bidi="th-TH"/>
        </w:rPr>
        <w:t>TG1</w:t>
      </w:r>
      <w:r w:rsidR="00996F28">
        <w:rPr>
          <w:lang w:val="en-US" w:bidi="th-TH"/>
        </w:rPr>
        <w:t xml:space="preserve"> </w:t>
      </w:r>
      <w:r w:rsidR="00D26C35">
        <w:rPr>
          <w:lang w:val="en-US" w:bidi="th-TH"/>
        </w:rPr>
        <w:t>(</w:t>
      </w:r>
      <w:r w:rsidR="00D26C35" w:rsidRPr="0072086F">
        <w:rPr>
          <w:lang w:val="en-US" w:bidi="th-TH"/>
        </w:rPr>
        <w:t>Interest Differential Compensation: TG1</w:t>
      </w:r>
      <w:r w:rsidR="00795BD0" w:rsidRPr="0072086F">
        <w:rPr>
          <w:lang w:val="en-US" w:bidi="th-TH"/>
        </w:rPr>
        <w:t xml:space="preserve"> </w:t>
      </w:r>
      <w:r w:rsidR="00D26C35" w:rsidRPr="0072086F">
        <w:rPr>
          <w:lang w:val="en-US" w:bidi="th-TH"/>
        </w:rPr>
        <w:t>Report</w:t>
      </w:r>
      <w:r w:rsidR="00D26C35">
        <w:rPr>
          <w:lang w:val="en-US" w:bidi="th-TH"/>
        </w:rPr>
        <w:t>)</w:t>
      </w:r>
      <w:r w:rsidR="005C6448">
        <w:rPr>
          <w:lang w:val="en-US" w:bidi="th-TH"/>
        </w:rPr>
        <w:t xml:space="preserve">  (Related </w:t>
      </w:r>
      <w:r w:rsidR="005C6448" w:rsidRPr="0072086F">
        <w:rPr>
          <w:lang w:val="en-US" w:bidi="th-TH"/>
        </w:rPr>
        <w:t>TOR – LN-55</w:t>
      </w:r>
      <w:r w:rsidR="005C6448">
        <w:rPr>
          <w:lang w:val="en-US" w:bidi="th-TH"/>
        </w:rPr>
        <w:t>)</w:t>
      </w:r>
      <w:bookmarkEnd w:id="301"/>
    </w:p>
    <w:p w14:paraId="6F018F52" w14:textId="2A3E508F" w:rsidR="000459A8" w:rsidRDefault="000459A8" w:rsidP="00377786">
      <w:pPr>
        <w:pStyle w:val="Heading3"/>
        <w:rPr>
          <w:lang w:val="en-US" w:bidi="th-TH"/>
        </w:rPr>
      </w:pPr>
      <w:bookmarkStart w:id="302" w:name="_Toc143189639"/>
      <w:r w:rsidRPr="000459A8">
        <w:rPr>
          <w:lang w:val="en-US" w:bidi="th-TH"/>
        </w:rPr>
        <w:t>Supported Sample Transaction and Case from Customer</w:t>
      </w:r>
      <w:bookmarkEnd w:id="302"/>
    </w:p>
    <w:p w14:paraId="7B58AE90" w14:textId="133A235D" w:rsidR="000459A8" w:rsidRDefault="000D1AE8" w:rsidP="0072086F">
      <w:pPr>
        <w:ind w:left="426"/>
        <w:rPr>
          <w:lang w:val="en-US" w:bidi="th-TH"/>
        </w:rPr>
      </w:pPr>
      <w:r>
        <w:rPr>
          <w:rFonts w:eastAsiaTheme="majorEastAsia"/>
          <w:b/>
          <w:bCs/>
          <w:color w:val="00386B"/>
          <w:sz w:val="28"/>
          <w:szCs w:val="26"/>
          <w:lang w:val="en-US" w:bidi="th-TH"/>
        </w:rPr>
        <w:drawing>
          <wp:inline distT="0" distB="0" distL="0" distR="0" wp14:anchorId="54D164F6" wp14:editId="32A2D042">
            <wp:extent cx="5530075" cy="3299155"/>
            <wp:effectExtent l="0" t="0" r="0" b="0"/>
            <wp:docPr id="183318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r:link="rId116">
                      <a:extLst>
                        <a:ext uri="{28A0092B-C50C-407E-A947-70E740481C1C}">
                          <a14:useLocalDpi xmlns:a14="http://schemas.microsoft.com/office/drawing/2010/main" val="0"/>
                        </a:ext>
                      </a:extLst>
                    </a:blip>
                    <a:srcRect r="7356"/>
                    <a:stretch/>
                  </pic:blipFill>
                  <pic:spPr bwMode="auto">
                    <a:xfrm>
                      <a:off x="0" y="0"/>
                      <a:ext cx="5546465" cy="3308933"/>
                    </a:xfrm>
                    <a:prstGeom prst="rect">
                      <a:avLst/>
                    </a:prstGeom>
                    <a:noFill/>
                    <a:ln>
                      <a:noFill/>
                    </a:ln>
                    <a:extLst>
                      <a:ext uri="{53640926-AAD7-44D8-BBD7-CCE9431645EC}">
                        <a14:shadowObscured xmlns:a14="http://schemas.microsoft.com/office/drawing/2010/main"/>
                      </a:ext>
                    </a:extLst>
                  </pic:spPr>
                </pic:pic>
              </a:graphicData>
            </a:graphic>
          </wp:inline>
        </w:drawing>
      </w:r>
    </w:p>
    <w:p w14:paraId="23064887" w14:textId="77777777" w:rsidR="006B7819" w:rsidRDefault="006B7819">
      <w:pPr>
        <w:rPr>
          <w:lang w:val="en-US" w:bidi="th-TH"/>
        </w:rPr>
      </w:pPr>
    </w:p>
    <w:p w14:paraId="0E1CA80C" w14:textId="77777777" w:rsidR="000D1AE8" w:rsidRDefault="000D1AE8" w:rsidP="0072086F">
      <w:pPr>
        <w:ind w:firstLine="720"/>
        <w:rPr>
          <w:lang w:val="en-US" w:bidi="th-TH"/>
        </w:rPr>
      </w:pPr>
      <w:r>
        <w:rPr>
          <w:lang w:val="en-US" w:bidi="th-TH"/>
        </w:rPr>
        <w:t>Incase mulitple drawdown</w:t>
      </w:r>
    </w:p>
    <w:p w14:paraId="7C679219" w14:textId="77777777" w:rsidR="000D1AE8" w:rsidRDefault="000D1AE8" w:rsidP="0072086F">
      <w:pPr>
        <w:ind w:firstLine="720"/>
        <w:rPr>
          <w:lang w:val="en-US" w:bidi="th-TH"/>
        </w:rPr>
      </w:pPr>
      <w:r>
        <w:rPr>
          <w:lang w:val="en-US" w:bidi="th-TH"/>
        </w:rPr>
        <w:t>Should be shown the transaction drawdown when customer draw down</w:t>
      </w:r>
    </w:p>
    <w:p w14:paraId="2C5CBCB3" w14:textId="77777777" w:rsidR="000D1AE8" w:rsidRDefault="000D1AE8" w:rsidP="000D1AE8">
      <w:pPr>
        <w:rPr>
          <w:lang w:val="en-US" w:bidi="th-TH"/>
        </w:rPr>
      </w:pPr>
    </w:p>
    <w:p w14:paraId="7CBFDCFD" w14:textId="77777777" w:rsidR="000D1AE8" w:rsidRDefault="000D1AE8" w:rsidP="000D1AE8">
      <w:pPr>
        <w:rPr>
          <w:lang w:val="en-US" w:bidi="th-TH"/>
        </w:rPr>
      </w:pPr>
      <w:r>
        <w:rPr>
          <w:lang w:val="en-US" w:bidi="th-TH"/>
        </w:rPr>
        <w:lastRenderedPageBreak/>
        <w:drawing>
          <wp:inline distT="0" distB="0" distL="0" distR="0" wp14:anchorId="489AFA00" wp14:editId="1CA14338">
            <wp:extent cx="6283757" cy="689105"/>
            <wp:effectExtent l="0" t="0" r="3175" b="0"/>
            <wp:docPr id="967873017" name="Picture 96787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r:link="rId118" cstate="print">
                      <a:extLst>
                        <a:ext uri="{28A0092B-C50C-407E-A947-70E740481C1C}">
                          <a14:useLocalDpi xmlns:a14="http://schemas.microsoft.com/office/drawing/2010/main" val="0"/>
                        </a:ext>
                      </a:extLst>
                    </a:blip>
                    <a:srcRect/>
                    <a:stretch>
                      <a:fillRect/>
                    </a:stretch>
                  </pic:blipFill>
                  <pic:spPr bwMode="auto">
                    <a:xfrm>
                      <a:off x="0" y="0"/>
                      <a:ext cx="6473225" cy="709883"/>
                    </a:xfrm>
                    <a:prstGeom prst="rect">
                      <a:avLst/>
                    </a:prstGeom>
                    <a:noFill/>
                    <a:ln>
                      <a:noFill/>
                    </a:ln>
                  </pic:spPr>
                </pic:pic>
              </a:graphicData>
            </a:graphic>
          </wp:inline>
        </w:drawing>
      </w:r>
    </w:p>
    <w:p w14:paraId="280E54A1" w14:textId="77777777" w:rsidR="000D1AE8" w:rsidRDefault="000D1AE8" w:rsidP="000D1AE8">
      <w:pPr>
        <w:rPr>
          <w:lang w:val="en-US" w:bidi="th-TH"/>
        </w:rPr>
      </w:pPr>
    </w:p>
    <w:p w14:paraId="536E4ADF" w14:textId="18129B04" w:rsidR="000D1AE8" w:rsidRDefault="000D1AE8">
      <w:pPr>
        <w:rPr>
          <w:lang w:val="en-US" w:bidi="th-TH"/>
        </w:rPr>
      </w:pPr>
      <w:r>
        <w:rPr>
          <w:lang w:val="en-US" w:bidi="th-TH"/>
        </w:rPr>
        <w:t xml:space="preserve">Page 2 </w:t>
      </w:r>
    </w:p>
    <w:p w14:paraId="24C3D5EE" w14:textId="07B84858" w:rsidR="000D1AE8" w:rsidRDefault="008E5635">
      <w:pPr>
        <w:rPr>
          <w:lang w:val="en-US" w:bidi="th-TH"/>
        </w:rPr>
      </w:pPr>
      <w:r>
        <w:rPr>
          <w:lang w:val="en-US" w:bidi="th-TH"/>
        </w:rPr>
        <w:drawing>
          <wp:inline distT="0" distB="0" distL="0" distR="0" wp14:anchorId="450F554C" wp14:editId="39E2A2B8">
            <wp:extent cx="6022476" cy="2915393"/>
            <wp:effectExtent l="0" t="0" r="0" b="0"/>
            <wp:docPr id="1109290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r:link="rId120" cstate="print">
                      <a:extLst>
                        <a:ext uri="{28A0092B-C50C-407E-A947-70E740481C1C}">
                          <a14:useLocalDpi xmlns:a14="http://schemas.microsoft.com/office/drawing/2010/main" val="0"/>
                        </a:ext>
                      </a:extLst>
                    </a:blip>
                    <a:srcRect/>
                    <a:stretch>
                      <a:fillRect/>
                    </a:stretch>
                  </pic:blipFill>
                  <pic:spPr bwMode="auto">
                    <a:xfrm>
                      <a:off x="0" y="0"/>
                      <a:ext cx="6039868" cy="2923812"/>
                    </a:xfrm>
                    <a:prstGeom prst="rect">
                      <a:avLst/>
                    </a:prstGeom>
                    <a:noFill/>
                    <a:ln>
                      <a:noFill/>
                    </a:ln>
                  </pic:spPr>
                </pic:pic>
              </a:graphicData>
            </a:graphic>
          </wp:inline>
        </w:drawing>
      </w:r>
    </w:p>
    <w:p w14:paraId="755F123C" w14:textId="77870F4B" w:rsidR="000D1AE8" w:rsidRDefault="008E5635" w:rsidP="00377786">
      <w:pPr>
        <w:rPr>
          <w:lang w:val="en-US" w:bidi="th-TH"/>
        </w:rPr>
      </w:pPr>
      <w:r>
        <w:rPr>
          <w:lang w:val="en-US" w:bidi="th-TH"/>
        </w:rPr>
        <w:drawing>
          <wp:inline distT="0" distB="0" distL="0" distR="0" wp14:anchorId="041814EA" wp14:editId="03389627">
            <wp:extent cx="5385460" cy="417505"/>
            <wp:effectExtent l="0" t="0" r="0" b="1905"/>
            <wp:docPr id="403338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r:link="rId122" cstate="print">
                      <a:extLst>
                        <a:ext uri="{28A0092B-C50C-407E-A947-70E740481C1C}">
                          <a14:useLocalDpi xmlns:a14="http://schemas.microsoft.com/office/drawing/2010/main" val="0"/>
                        </a:ext>
                      </a:extLst>
                    </a:blip>
                    <a:srcRect l="3043" t="27336" r="8227" b="28159"/>
                    <a:stretch/>
                  </pic:blipFill>
                  <pic:spPr bwMode="auto">
                    <a:xfrm>
                      <a:off x="0" y="0"/>
                      <a:ext cx="5572675" cy="432019"/>
                    </a:xfrm>
                    <a:prstGeom prst="rect">
                      <a:avLst/>
                    </a:prstGeom>
                    <a:noFill/>
                    <a:ln>
                      <a:noFill/>
                    </a:ln>
                    <a:extLst>
                      <a:ext uri="{53640926-AAD7-44D8-BBD7-CCE9431645EC}">
                        <a14:shadowObscured xmlns:a14="http://schemas.microsoft.com/office/drawing/2010/main"/>
                      </a:ext>
                    </a:extLst>
                  </pic:spPr>
                </pic:pic>
              </a:graphicData>
            </a:graphic>
          </wp:inline>
        </w:drawing>
      </w:r>
    </w:p>
    <w:p w14:paraId="5D5B8659" w14:textId="77777777" w:rsidR="000D1AE8" w:rsidRDefault="000D1AE8" w:rsidP="00377786">
      <w:pPr>
        <w:rPr>
          <w:lang w:val="en-US" w:bidi="th-TH"/>
        </w:rPr>
      </w:pPr>
    </w:p>
    <w:p w14:paraId="12EA6B8F" w14:textId="77777777" w:rsidR="000C0D3F" w:rsidRDefault="000C0D3F" w:rsidP="000C0D3F">
      <w:pPr>
        <w:ind w:left="426"/>
      </w:pPr>
      <w:r>
        <w:t>Note:</w:t>
      </w:r>
    </w:p>
    <w:p w14:paraId="4A646584" w14:textId="77777777" w:rsidR="000C0D3F" w:rsidRDefault="000C0D3F">
      <w:pPr>
        <w:pStyle w:val="ListParagraph"/>
        <w:numPr>
          <w:ilvl w:val="0"/>
          <w:numId w:val="11"/>
        </w:numPr>
        <w:rPr>
          <w:lang w:val="en-US" w:bidi="th-TH"/>
        </w:rPr>
      </w:pPr>
      <w:r w:rsidRPr="008C6BEE">
        <w:rPr>
          <w:lang w:val="en-US" w:bidi="th-TH"/>
        </w:rPr>
        <w:t>Export to excel flie need to display formular (Inculed Formular in Excel)</w:t>
      </w:r>
      <w:r>
        <w:rPr>
          <w:lang w:val="en-US" w:bidi="th-TH"/>
        </w:rPr>
        <w:t>.</w:t>
      </w:r>
    </w:p>
    <w:p w14:paraId="089750EC" w14:textId="77777777" w:rsidR="000C0D3F" w:rsidRDefault="000C0D3F">
      <w:pPr>
        <w:pStyle w:val="ListParagraph"/>
        <w:numPr>
          <w:ilvl w:val="0"/>
          <w:numId w:val="11"/>
        </w:numPr>
        <w:rPr>
          <w:lang w:val="en-US" w:bidi="th-TH"/>
        </w:rPr>
      </w:pPr>
      <w:r w:rsidRPr="00B0037C">
        <w:rPr>
          <w:lang w:val="en-US" w:bidi="th-TH"/>
        </w:rPr>
        <w:t>The language used in the report is based on As Is (every report).</w:t>
      </w:r>
    </w:p>
    <w:p w14:paraId="0E6A0576" w14:textId="77777777" w:rsidR="000C0D3F" w:rsidRPr="000C0D3F" w:rsidRDefault="000C0D3F">
      <w:pPr>
        <w:pStyle w:val="ListParagraph"/>
        <w:numPr>
          <w:ilvl w:val="0"/>
          <w:numId w:val="11"/>
        </w:numPr>
        <w:rPr>
          <w:lang w:val="en-US" w:bidi="th-TH"/>
        </w:rPr>
      </w:pPr>
      <w:r w:rsidRPr="000C0D3F">
        <w:rPr>
          <w:lang w:val="en-US" w:bidi="th-TH"/>
        </w:rPr>
        <w:t>Need another people can print these report (Access authorize to another people to printing in CBS)</w:t>
      </w:r>
    </w:p>
    <w:p w14:paraId="24CF0E43" w14:textId="0B7E26E8" w:rsidR="000C0D3F" w:rsidRDefault="000C0D3F" w:rsidP="0072086F">
      <w:pPr>
        <w:ind w:left="1440"/>
        <w:rPr>
          <w:lang w:val="en-US" w:bidi="th-TH"/>
        </w:rPr>
      </w:pPr>
    </w:p>
    <w:p w14:paraId="17E4FF37" w14:textId="7AFA8A79" w:rsidR="000D1AE8" w:rsidRDefault="000C0D3F" w:rsidP="000C0D3F">
      <w:pPr>
        <w:rPr>
          <w:lang w:val="en-US" w:bidi="th-TH"/>
        </w:rPr>
      </w:pPr>
      <w:r>
        <w:rPr>
          <w:lang w:val="en-US" w:bidi="th-TH"/>
        </w:rPr>
        <w:t xml:space="preserve">TG1 : Page 1 </w:t>
      </w:r>
    </w:p>
    <w:p w14:paraId="20C0277D" w14:textId="789F3D56" w:rsidR="000D1AE8" w:rsidRDefault="000D1AE8" w:rsidP="0072086F">
      <w:pPr>
        <w:ind w:left="720" w:firstLine="720"/>
        <w:rPr>
          <w:lang w:val="en-US" w:bidi="th-TH"/>
        </w:rPr>
      </w:pPr>
      <w:r>
        <w:rPr>
          <w:lang w:val="en-US" w:bidi="th-TH"/>
        </w:rPr>
        <w:t xml:space="preserve">If customer have the fisrt drawdown in </w:t>
      </w:r>
      <w:r w:rsidRPr="009B7409">
        <w:rPr>
          <w:lang w:val="en-US" w:bidi="th-TH"/>
        </w:rPr>
        <w:t xml:space="preserve">previous </w:t>
      </w:r>
      <w:r>
        <w:rPr>
          <w:lang w:val="en-US" w:bidi="th-TH"/>
        </w:rPr>
        <w:t xml:space="preserve">month the fisrt June dispaly outstanding amount form </w:t>
      </w:r>
      <w:r w:rsidRPr="009B7409">
        <w:rPr>
          <w:lang w:val="en-US" w:bidi="th-TH"/>
        </w:rPr>
        <w:t>previous</w:t>
      </w:r>
      <w:r>
        <w:rPr>
          <w:lang w:val="en-US" w:bidi="th-TH"/>
        </w:rPr>
        <w:t xml:space="preserve"> month</w:t>
      </w:r>
      <w:r w:rsidR="000C0D3F">
        <w:rPr>
          <w:lang w:val="en-US" w:bidi="th-TH"/>
        </w:rPr>
        <w:t>.</w:t>
      </w:r>
    </w:p>
    <w:p w14:paraId="06B7B59D" w14:textId="3F20FA9D" w:rsidR="000D1AE8" w:rsidRDefault="000D1AE8" w:rsidP="0072086F">
      <w:pPr>
        <w:ind w:left="720" w:firstLine="720"/>
        <w:rPr>
          <w:lang w:val="en-US" w:bidi="th-TH"/>
        </w:rPr>
      </w:pPr>
      <w:r>
        <w:rPr>
          <w:lang w:val="en-US" w:bidi="th-TH"/>
        </w:rPr>
        <w:t>If customer have the fisrt drawdown in the current report. The report should be inculde fisrt drawdown and display drawdown date</w:t>
      </w:r>
      <w:r w:rsidR="000C0D3F">
        <w:rPr>
          <w:lang w:val="en-US" w:bidi="th-TH"/>
        </w:rPr>
        <w:t>.</w:t>
      </w:r>
    </w:p>
    <w:p w14:paraId="10D356CA" w14:textId="77777777" w:rsidR="00D15AE0" w:rsidRDefault="00D15AE0" w:rsidP="00377786">
      <w:pPr>
        <w:rPr>
          <w:lang w:val="en-US" w:bidi="th-TH"/>
        </w:rPr>
      </w:pPr>
    </w:p>
    <w:p w14:paraId="59EB05BB" w14:textId="77777777" w:rsidR="004324B7" w:rsidRDefault="004324B7" w:rsidP="00377786">
      <w:pPr>
        <w:rPr>
          <w:lang w:val="en-US" w:bidi="th-TH"/>
        </w:rPr>
      </w:pPr>
    </w:p>
    <w:p w14:paraId="6C3647C5" w14:textId="4A271F5D" w:rsidR="00D15AE0" w:rsidRDefault="00D15AE0" w:rsidP="00377786">
      <w:pPr>
        <w:rPr>
          <w:lang w:val="en-US" w:bidi="th-TH"/>
        </w:rPr>
      </w:pPr>
      <w:r>
        <w:rPr>
          <w:lang w:val="en-US" w:bidi="th-TH"/>
        </w:rPr>
        <w:t>Condition for using in</w:t>
      </w:r>
      <w:r w:rsidR="00204743">
        <w:rPr>
          <w:lang w:val="en-US" w:bidi="th-TH"/>
        </w:rPr>
        <w:t xml:space="preserve"> the</w:t>
      </w:r>
      <w:r>
        <w:rPr>
          <w:lang w:val="en-US" w:bidi="th-TH"/>
        </w:rPr>
        <w:t xml:space="preserve"> </w:t>
      </w:r>
      <w:r w:rsidR="00204743">
        <w:rPr>
          <w:lang w:val="en-US" w:bidi="th-TH"/>
        </w:rPr>
        <w:t>r</w:t>
      </w:r>
      <w:r>
        <w:rPr>
          <w:lang w:val="en-US" w:bidi="th-TH"/>
        </w:rPr>
        <w:t>eport are below:</w:t>
      </w:r>
    </w:p>
    <w:p w14:paraId="19C84523" w14:textId="60BB67D3" w:rsidR="00D15AE0" w:rsidRPr="000F7324" w:rsidRDefault="00D15AE0">
      <w:pPr>
        <w:pStyle w:val="ListParagraph"/>
        <w:numPr>
          <w:ilvl w:val="0"/>
          <w:numId w:val="11"/>
        </w:numPr>
        <w:ind w:left="851" w:hanging="142"/>
        <w:rPr>
          <w:lang w:val="en-US" w:bidi="th-TH"/>
        </w:rPr>
      </w:pPr>
      <w:r w:rsidRPr="00D15AE0">
        <w:rPr>
          <w:lang w:val="en-US" w:bidi="th-TH"/>
        </w:rPr>
        <w:t xml:space="preserve"> </w:t>
      </w:r>
      <w:r w:rsidRPr="000F7324">
        <w:rPr>
          <w:lang w:val="en-US" w:bidi="th-TH"/>
        </w:rPr>
        <w:t>(</w:t>
      </w:r>
      <w:r w:rsidRPr="000F7324">
        <w:rPr>
          <w:rFonts w:ascii="Segoe UI" w:hAnsi="Segoe UI" w:cs="Segoe UI"/>
          <w:shd w:val="clear" w:color="auto" w:fill="F7F7F8"/>
        </w:rPr>
        <w:t>Interest Differential Compensation: TG1 Report</w:t>
      </w:r>
      <w:r w:rsidRPr="000F7324">
        <w:rPr>
          <w:lang w:val="en-US" w:bidi="th-TH"/>
        </w:rPr>
        <w:t>)</w:t>
      </w:r>
    </w:p>
    <w:p w14:paraId="4B1E0560" w14:textId="2F4D941D" w:rsidR="00D15AE0" w:rsidRPr="000F7324" w:rsidRDefault="00D15AE0">
      <w:pPr>
        <w:pStyle w:val="ListParagraph"/>
        <w:numPr>
          <w:ilvl w:val="0"/>
          <w:numId w:val="11"/>
        </w:numPr>
        <w:ind w:left="851" w:hanging="142"/>
        <w:rPr>
          <w:rFonts w:ascii="Segoe UI" w:hAnsi="Segoe UI" w:cs="Segoe UI"/>
          <w:shd w:val="clear" w:color="auto" w:fill="F7F7F8"/>
        </w:rPr>
      </w:pPr>
      <w:r w:rsidRPr="000F7324">
        <w:rPr>
          <w:rFonts w:ascii="Segoe UI" w:hAnsi="Segoe UI" w:cs="Segoe UI"/>
          <w:shd w:val="clear" w:color="auto" w:fill="F7F7F8"/>
        </w:rPr>
        <w:t xml:space="preserve"> (Interest Differential Compensation: BIZ Report)</w:t>
      </w:r>
    </w:p>
    <w:p w14:paraId="7E789251" w14:textId="0EBA30EA" w:rsidR="00D15AE0" w:rsidRPr="000F7324" w:rsidRDefault="00D15AE0">
      <w:pPr>
        <w:pStyle w:val="ListParagraph"/>
        <w:numPr>
          <w:ilvl w:val="0"/>
          <w:numId w:val="11"/>
        </w:numPr>
        <w:ind w:left="851" w:hanging="142"/>
        <w:rPr>
          <w:rFonts w:ascii="Segoe UI" w:hAnsi="Segoe UI" w:cs="Segoe UI"/>
          <w:shd w:val="clear" w:color="auto" w:fill="F7F7F8"/>
        </w:rPr>
      </w:pPr>
      <w:r w:rsidRPr="000F7324">
        <w:rPr>
          <w:rFonts w:ascii="Segoe UI" w:hAnsi="Segoe UI" w:cs="Segoe UI"/>
          <w:shd w:val="clear" w:color="auto" w:fill="F7F7F8"/>
        </w:rPr>
        <w:t xml:space="preserve"> (Interest Differential Compensation: TT1, TT2 Report)</w:t>
      </w:r>
    </w:p>
    <w:p w14:paraId="3529A004" w14:textId="597E5EB4" w:rsidR="00D15AE0" w:rsidRDefault="00D15AE0" w:rsidP="00377786">
      <w:pPr>
        <w:rPr>
          <w:lang w:val="en-US" w:bidi="th-TH"/>
        </w:rPr>
      </w:pPr>
      <w:r w:rsidRPr="00D15AE0">
        <w:rPr>
          <w:lang w:val="en-US" w:bidi="th-TH"/>
        </w:rPr>
        <w:lastRenderedPageBreak/>
        <w:drawing>
          <wp:inline distT="0" distB="0" distL="0" distR="0" wp14:anchorId="6003FB40" wp14:editId="7F337133">
            <wp:extent cx="6390005" cy="2593975"/>
            <wp:effectExtent l="19050" t="19050" r="10795" b="15875"/>
            <wp:docPr id="66031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1276" name=""/>
                    <pic:cNvPicPr/>
                  </pic:nvPicPr>
                  <pic:blipFill>
                    <a:blip r:embed="rId123"/>
                    <a:stretch>
                      <a:fillRect/>
                    </a:stretch>
                  </pic:blipFill>
                  <pic:spPr>
                    <a:xfrm>
                      <a:off x="0" y="0"/>
                      <a:ext cx="6390005" cy="2593975"/>
                    </a:xfrm>
                    <a:prstGeom prst="rect">
                      <a:avLst/>
                    </a:prstGeom>
                    <a:ln>
                      <a:solidFill>
                        <a:schemeClr val="tx1"/>
                      </a:solidFill>
                    </a:ln>
                  </pic:spPr>
                </pic:pic>
              </a:graphicData>
            </a:graphic>
          </wp:inline>
        </w:drawing>
      </w:r>
    </w:p>
    <w:p w14:paraId="57AE6C23" w14:textId="3E78646E" w:rsidR="00A66409" w:rsidRDefault="00A66409" w:rsidP="00377786">
      <w:pPr>
        <w:rPr>
          <w:lang w:val="en-US" w:bidi="th-TH"/>
        </w:rPr>
      </w:pPr>
      <w:r>
        <w:rPr>
          <w:lang w:val="en-US" w:bidi="th-TH"/>
        </w:rPr>
        <w:drawing>
          <wp:inline distT="0" distB="0" distL="0" distR="0" wp14:anchorId="2BB1B557" wp14:editId="4D2CE607">
            <wp:extent cx="6409055" cy="2436148"/>
            <wp:effectExtent l="0" t="0" r="0" b="2540"/>
            <wp:docPr id="1984831000" name="Picture 19848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r:link="rId125" cstate="print">
                      <a:extLst>
                        <a:ext uri="{28A0092B-C50C-407E-A947-70E740481C1C}">
                          <a14:useLocalDpi xmlns:a14="http://schemas.microsoft.com/office/drawing/2010/main" val="0"/>
                        </a:ext>
                      </a:extLst>
                    </a:blip>
                    <a:srcRect/>
                    <a:stretch>
                      <a:fillRect/>
                    </a:stretch>
                  </pic:blipFill>
                  <pic:spPr bwMode="auto">
                    <a:xfrm>
                      <a:off x="0" y="0"/>
                      <a:ext cx="6444278" cy="2449537"/>
                    </a:xfrm>
                    <a:prstGeom prst="rect">
                      <a:avLst/>
                    </a:prstGeom>
                    <a:noFill/>
                    <a:ln>
                      <a:noFill/>
                    </a:ln>
                  </pic:spPr>
                </pic:pic>
              </a:graphicData>
            </a:graphic>
          </wp:inline>
        </w:drawing>
      </w:r>
    </w:p>
    <w:p w14:paraId="6A22B6F8" w14:textId="77777777" w:rsidR="00D6202F" w:rsidRDefault="00D6202F" w:rsidP="00C1611A">
      <w:pPr>
        <w:pStyle w:val="Heading3"/>
        <w:rPr>
          <w:lang w:val="en-US" w:bidi="th-TH"/>
        </w:rPr>
      </w:pPr>
      <w:bookmarkStart w:id="303" w:name="_Toc143189640"/>
      <w:r w:rsidRPr="00D6202F">
        <w:rPr>
          <w:lang w:val="en-US" w:bidi="th-TH"/>
        </w:rPr>
        <w:t>Menu Modification</w:t>
      </w:r>
      <w:bookmarkEnd w:id="303"/>
    </w:p>
    <w:p w14:paraId="5AD8A670" w14:textId="7396F7C2" w:rsidR="001E2A4C" w:rsidRPr="001E2A4C" w:rsidRDefault="001E2A4C" w:rsidP="0072086F">
      <w:pPr>
        <w:ind w:left="720" w:firstLine="720"/>
        <w:rPr>
          <w:lang w:val="en-US" w:bidi="th-TH"/>
        </w:rPr>
      </w:pPr>
      <w:r w:rsidRPr="00DF3C4F">
        <w:t>Not Applicable.</w:t>
      </w:r>
    </w:p>
    <w:p w14:paraId="50D22A53" w14:textId="77777777" w:rsidR="00D6202F" w:rsidRDefault="00D6202F" w:rsidP="00D6202F">
      <w:pPr>
        <w:pStyle w:val="Heading3"/>
        <w:tabs>
          <w:tab w:val="left" w:pos="1080"/>
        </w:tabs>
        <w:rPr>
          <w:lang w:val="en-US" w:bidi="th-TH"/>
        </w:rPr>
      </w:pPr>
      <w:r>
        <w:rPr>
          <w:lang w:val="en-US" w:bidi="th-TH"/>
        </w:rPr>
        <w:t xml:space="preserve"> </w:t>
      </w:r>
      <w:bookmarkStart w:id="304" w:name="_Toc143189641"/>
      <w:r w:rsidRPr="000459A8">
        <w:rPr>
          <w:lang w:val="en-US" w:bidi="th-TH"/>
        </w:rPr>
        <w:t>Screen Layout and Data Sheet</w:t>
      </w:r>
      <w:bookmarkEnd w:id="304"/>
    </w:p>
    <w:p w14:paraId="108E3541" w14:textId="01ABCF8E" w:rsidR="001E2A4C" w:rsidRPr="001E2A4C" w:rsidRDefault="001E2A4C" w:rsidP="0072086F">
      <w:pPr>
        <w:ind w:left="720" w:firstLine="720"/>
        <w:rPr>
          <w:lang w:val="en-US" w:bidi="th-TH"/>
        </w:rPr>
      </w:pPr>
      <w:r w:rsidRPr="00DF3C4F">
        <w:t>Not Applicable.</w:t>
      </w:r>
    </w:p>
    <w:p w14:paraId="29AE9103" w14:textId="77777777" w:rsidR="00D6202F" w:rsidRDefault="00D6202F" w:rsidP="00D6202F">
      <w:pPr>
        <w:pStyle w:val="Heading3"/>
        <w:tabs>
          <w:tab w:val="left" w:pos="1080"/>
        </w:tabs>
      </w:pPr>
      <w:r>
        <w:t xml:space="preserve"> </w:t>
      </w:r>
      <w:bookmarkStart w:id="305" w:name="_Toc143189642"/>
      <w:r>
        <w:t>To-be Process</w:t>
      </w:r>
      <w:bookmarkEnd w:id="305"/>
    </w:p>
    <w:p w14:paraId="2562229E" w14:textId="77777777" w:rsidR="001A334D" w:rsidRDefault="001A334D" w:rsidP="001A334D"/>
    <w:tbl>
      <w:tblPr>
        <w:tblStyle w:val="TableGrid"/>
        <w:tblW w:w="0" w:type="auto"/>
        <w:jc w:val="center"/>
        <w:tblLook w:val="04A0" w:firstRow="1" w:lastRow="0" w:firstColumn="1" w:lastColumn="0" w:noHBand="0" w:noVBand="1"/>
      </w:tblPr>
      <w:tblGrid>
        <w:gridCol w:w="3103"/>
        <w:gridCol w:w="6230"/>
      </w:tblGrid>
      <w:tr w:rsidR="001A334D" w14:paraId="0FCF74B2" w14:textId="77777777" w:rsidTr="00C52342">
        <w:trPr>
          <w:jc w:val="center"/>
        </w:trPr>
        <w:tc>
          <w:tcPr>
            <w:tcW w:w="3103" w:type="dxa"/>
            <w:shd w:val="clear" w:color="auto" w:fill="CCECFF"/>
          </w:tcPr>
          <w:p w14:paraId="53687BED" w14:textId="77777777" w:rsidR="001A334D" w:rsidRDefault="001A334D" w:rsidP="00C52342">
            <w:r>
              <w:t>Paper size</w:t>
            </w:r>
          </w:p>
        </w:tc>
        <w:tc>
          <w:tcPr>
            <w:tcW w:w="6230" w:type="dxa"/>
          </w:tcPr>
          <w:p w14:paraId="6A67164D" w14:textId="77777777" w:rsidR="001A334D" w:rsidRDefault="001A334D" w:rsidP="00C52342">
            <w:r>
              <w:t>A4</w:t>
            </w:r>
          </w:p>
        </w:tc>
      </w:tr>
      <w:tr w:rsidR="001A334D" w14:paraId="473397C2" w14:textId="77777777" w:rsidTr="00C52342">
        <w:trPr>
          <w:jc w:val="center"/>
        </w:trPr>
        <w:tc>
          <w:tcPr>
            <w:tcW w:w="3103" w:type="dxa"/>
            <w:shd w:val="clear" w:color="auto" w:fill="CCECFF"/>
          </w:tcPr>
          <w:p w14:paraId="24BC99A5" w14:textId="77777777" w:rsidR="001A334D" w:rsidRDefault="001A334D" w:rsidP="00C52342">
            <w:r>
              <w:t>Reprinting require</w:t>
            </w:r>
          </w:p>
        </w:tc>
        <w:tc>
          <w:tcPr>
            <w:tcW w:w="6230" w:type="dxa"/>
          </w:tcPr>
          <w:p w14:paraId="725F25A1" w14:textId="77777777" w:rsidR="001A334D" w:rsidRDefault="001A334D" w:rsidP="00C52342">
            <w:r w:rsidRPr="00083336">
              <w:t>Reprint</w:t>
            </w:r>
          </w:p>
        </w:tc>
      </w:tr>
      <w:tr w:rsidR="001A334D" w14:paraId="7009BC7B" w14:textId="77777777" w:rsidTr="00C52342">
        <w:trPr>
          <w:jc w:val="center"/>
        </w:trPr>
        <w:tc>
          <w:tcPr>
            <w:tcW w:w="3103" w:type="dxa"/>
            <w:shd w:val="clear" w:color="auto" w:fill="CCECFF"/>
          </w:tcPr>
          <w:p w14:paraId="2151DA80" w14:textId="77777777" w:rsidR="001A334D" w:rsidRDefault="001A334D" w:rsidP="00C52342">
            <w:r>
              <w:t>Searching criteria</w:t>
            </w:r>
          </w:p>
        </w:tc>
        <w:tc>
          <w:tcPr>
            <w:tcW w:w="6230" w:type="dxa"/>
          </w:tcPr>
          <w:p w14:paraId="5C381EFD" w14:textId="18902E11" w:rsidR="001A334D" w:rsidRDefault="001A334D" w:rsidP="00C52342"/>
        </w:tc>
      </w:tr>
      <w:tr w:rsidR="001A334D" w14:paraId="34C1DF0B" w14:textId="77777777" w:rsidTr="00C52342">
        <w:trPr>
          <w:jc w:val="center"/>
        </w:trPr>
        <w:tc>
          <w:tcPr>
            <w:tcW w:w="3103" w:type="dxa"/>
            <w:shd w:val="clear" w:color="auto" w:fill="CCECFF"/>
          </w:tcPr>
          <w:p w14:paraId="40909C17" w14:textId="77777777" w:rsidR="001A334D" w:rsidRDefault="001A334D" w:rsidP="00C52342">
            <w:r w:rsidRPr="00C411A0">
              <w:rPr>
                <w:lang w:val="en-US" w:bidi="th-TH"/>
              </w:rPr>
              <w:t>Generation Frequency</w:t>
            </w:r>
          </w:p>
        </w:tc>
        <w:tc>
          <w:tcPr>
            <w:tcW w:w="6230" w:type="dxa"/>
          </w:tcPr>
          <w:p w14:paraId="06C0FD4B" w14:textId="7135C0AA" w:rsidR="001A334D" w:rsidRPr="00377786" w:rsidRDefault="00EC7BAD" w:rsidP="00C52342">
            <w:pPr>
              <w:rPr>
                <w:highlight w:val="yellow"/>
              </w:rPr>
            </w:pPr>
            <w:r w:rsidRPr="00EC7BAD">
              <w:t>Online, On request</w:t>
            </w:r>
          </w:p>
        </w:tc>
      </w:tr>
      <w:tr w:rsidR="001A334D" w14:paraId="59B4429C" w14:textId="77777777" w:rsidTr="00C52342">
        <w:trPr>
          <w:jc w:val="center"/>
        </w:trPr>
        <w:tc>
          <w:tcPr>
            <w:tcW w:w="3103" w:type="dxa"/>
            <w:shd w:val="clear" w:color="auto" w:fill="CCECFF"/>
          </w:tcPr>
          <w:p w14:paraId="0C9676B3" w14:textId="77777777" w:rsidR="001A334D" w:rsidRDefault="001A334D" w:rsidP="00C52342">
            <w:r>
              <w:rPr>
                <w:lang w:val="en-US" w:bidi="th-TH"/>
              </w:rPr>
              <w:t>Report Purpose</w:t>
            </w:r>
          </w:p>
        </w:tc>
        <w:tc>
          <w:tcPr>
            <w:tcW w:w="6230" w:type="dxa"/>
          </w:tcPr>
          <w:p w14:paraId="0354725E" w14:textId="2DC021EC" w:rsidR="001A334D" w:rsidRPr="00377786" w:rsidRDefault="00EC7BAD" w:rsidP="00C52342">
            <w:pPr>
              <w:rPr>
                <w:highlight w:val="yellow"/>
              </w:rPr>
            </w:pPr>
            <w:r w:rsidRPr="00EC7BAD">
              <w:t>This report pertains to the loan with subsidy.</w:t>
            </w:r>
          </w:p>
        </w:tc>
      </w:tr>
      <w:tr w:rsidR="001A334D" w14:paraId="02F85E94" w14:textId="77777777" w:rsidTr="00C52342">
        <w:trPr>
          <w:jc w:val="center"/>
        </w:trPr>
        <w:tc>
          <w:tcPr>
            <w:tcW w:w="3103" w:type="dxa"/>
            <w:shd w:val="clear" w:color="auto" w:fill="CCECFF"/>
          </w:tcPr>
          <w:p w14:paraId="736C38EE" w14:textId="77777777" w:rsidR="001A334D" w:rsidRDefault="001A334D" w:rsidP="00C52342">
            <w:r w:rsidRPr="00C411A0">
              <w:rPr>
                <w:lang w:val="en-US" w:bidi="th-TH"/>
              </w:rPr>
              <w:t>Actual Owner</w:t>
            </w:r>
          </w:p>
        </w:tc>
        <w:tc>
          <w:tcPr>
            <w:tcW w:w="6230" w:type="dxa"/>
          </w:tcPr>
          <w:p w14:paraId="19D106A3" w14:textId="359BB8D1" w:rsidR="001A334D" w:rsidRPr="00377786" w:rsidRDefault="00EC7BAD" w:rsidP="00C52342">
            <w:pPr>
              <w:rPr>
                <w:highlight w:val="yellow"/>
              </w:rPr>
            </w:pPr>
            <w:r w:rsidRPr="00EC7BAD">
              <w:t>Treasury, Accounting, Strategy</w:t>
            </w:r>
          </w:p>
        </w:tc>
      </w:tr>
    </w:tbl>
    <w:p w14:paraId="5738C063" w14:textId="77777777" w:rsidR="001A334D" w:rsidRDefault="001A334D"/>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2557"/>
        <w:gridCol w:w="2724"/>
        <w:gridCol w:w="2089"/>
      </w:tblGrid>
      <w:tr w:rsidR="006C5945" w:rsidRPr="004324B7" w14:paraId="491D1413" w14:textId="77777777" w:rsidTr="0072086F">
        <w:trPr>
          <w:trHeight w:val="290"/>
        </w:trPr>
        <w:tc>
          <w:tcPr>
            <w:tcW w:w="5240" w:type="dxa"/>
            <w:gridSpan w:val="2"/>
            <w:shd w:val="clear" w:color="000000" w:fill="8EA9DB"/>
            <w:hideMark/>
          </w:tcPr>
          <w:p w14:paraId="0F69A0AA" w14:textId="4DD55BA3"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lastRenderedPageBreak/>
              <w:t xml:space="preserve">Report Title: </w:t>
            </w:r>
            <w:r w:rsidRPr="0072086F">
              <w:rPr>
                <w:rFonts w:eastAsia="Times New Roman"/>
                <w:noProof w:val="0"/>
                <w:color w:val="000000"/>
                <w:cs/>
                <w:lang w:val="en-US" w:bidi="th-TH"/>
              </w:rPr>
              <w:t>ตารางดำเนินคดีลูกหนี้</w:t>
            </w:r>
            <w:r w:rsidR="009C16A5">
              <w:rPr>
                <w:rFonts w:eastAsia="Times New Roman"/>
                <w:noProof w:val="0"/>
                <w:color w:val="000000"/>
                <w:lang w:val="en-US" w:bidi="th-TH"/>
              </w:rPr>
              <w:t xml:space="preserve"> </w:t>
            </w:r>
            <w:r w:rsidR="009C16A5">
              <w:rPr>
                <w:lang w:val="en-US" w:bidi="th-TH"/>
              </w:rPr>
              <w:t>TG1</w:t>
            </w:r>
            <w:r w:rsidRPr="0072086F">
              <w:rPr>
                <w:rFonts w:eastAsia="Times New Roman"/>
                <w:noProof w:val="0"/>
                <w:color w:val="000000"/>
                <w:lang w:val="en-US" w:bidi="th-TH"/>
              </w:rPr>
              <w:t xml:space="preserve"> (Lawsuit Report)</w:t>
            </w:r>
            <w:r w:rsidR="009C16A5">
              <w:rPr>
                <w:rFonts w:eastAsia="Times New Roman"/>
                <w:noProof w:val="0"/>
                <w:color w:val="000000"/>
                <w:lang w:val="en-US" w:bidi="th-TH"/>
              </w:rPr>
              <w:t xml:space="preserve"> </w:t>
            </w:r>
          </w:p>
          <w:p w14:paraId="62455579" w14:textId="77777777" w:rsidR="006C5945" w:rsidRPr="0072086F" w:rsidRDefault="006C5945" w:rsidP="004324B7">
            <w:pPr>
              <w:rPr>
                <w:rFonts w:eastAsia="Times New Roman"/>
                <w:noProof w:val="0"/>
                <w:color w:val="000000"/>
                <w:lang w:val="en-US" w:bidi="th-TH"/>
              </w:rPr>
            </w:pPr>
          </w:p>
        </w:tc>
        <w:tc>
          <w:tcPr>
            <w:tcW w:w="2724" w:type="dxa"/>
            <w:shd w:val="clear" w:color="000000" w:fill="8EA9DB"/>
            <w:hideMark/>
          </w:tcPr>
          <w:p w14:paraId="18ECFA3F"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Report Title:</w:t>
            </w:r>
          </w:p>
        </w:tc>
        <w:tc>
          <w:tcPr>
            <w:tcW w:w="2089" w:type="dxa"/>
            <w:vMerge w:val="restart"/>
            <w:shd w:val="clear" w:color="000000" w:fill="D9E1F2"/>
            <w:noWrap/>
            <w:hideMark/>
          </w:tcPr>
          <w:p w14:paraId="5648FCF5" w14:textId="77777777" w:rsidR="006C5945" w:rsidRPr="0072086F" w:rsidRDefault="006C5945" w:rsidP="0072086F">
            <w:pPr>
              <w:rPr>
                <w:rFonts w:eastAsia="Times New Roman"/>
                <w:noProof w:val="0"/>
                <w:color w:val="000000"/>
                <w:lang w:val="en-US" w:bidi="th-TH"/>
              </w:rPr>
            </w:pPr>
            <w:r w:rsidRPr="0072086F">
              <w:rPr>
                <w:rFonts w:eastAsia="Times New Roman"/>
                <w:noProof w:val="0"/>
                <w:color w:val="000000"/>
                <w:lang w:val="en-US" w:bidi="th-TH"/>
              </w:rPr>
              <w:t>Status</w:t>
            </w:r>
          </w:p>
        </w:tc>
      </w:tr>
      <w:tr w:rsidR="006C5945" w:rsidRPr="004324B7" w14:paraId="6940C726" w14:textId="77777777" w:rsidTr="0072086F">
        <w:trPr>
          <w:trHeight w:val="290"/>
        </w:trPr>
        <w:tc>
          <w:tcPr>
            <w:tcW w:w="2683" w:type="dxa"/>
            <w:shd w:val="clear" w:color="000000" w:fill="D9E1F2"/>
            <w:noWrap/>
            <w:hideMark/>
          </w:tcPr>
          <w:p w14:paraId="7B980B45"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Exim Field:</w:t>
            </w:r>
          </w:p>
        </w:tc>
        <w:tc>
          <w:tcPr>
            <w:tcW w:w="2557" w:type="dxa"/>
            <w:shd w:val="clear" w:color="000000" w:fill="D9E1F2"/>
          </w:tcPr>
          <w:p w14:paraId="12F54543" w14:textId="77777777" w:rsidR="006C5945" w:rsidRPr="0072086F" w:rsidRDefault="006C5945" w:rsidP="004324B7">
            <w:pPr>
              <w:rPr>
                <w:rFonts w:eastAsia="Times New Roman"/>
                <w:noProof w:val="0"/>
                <w:color w:val="000000"/>
                <w:lang w:val="en-US" w:bidi="th-TH"/>
              </w:rPr>
            </w:pPr>
            <w:r w:rsidRPr="004324B7">
              <w:rPr>
                <w:rFonts w:eastAsia="Times New Roman"/>
                <w:noProof w:val="0"/>
                <w:color w:val="000000"/>
                <w:lang w:val="en-US" w:bidi="th-TH"/>
              </w:rPr>
              <w:t>Description/Formular</w:t>
            </w:r>
          </w:p>
        </w:tc>
        <w:tc>
          <w:tcPr>
            <w:tcW w:w="2724" w:type="dxa"/>
            <w:shd w:val="clear" w:color="000000" w:fill="D9E1F2"/>
            <w:noWrap/>
            <w:hideMark/>
          </w:tcPr>
          <w:p w14:paraId="666EE418"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CBS9 Field:</w:t>
            </w:r>
          </w:p>
        </w:tc>
        <w:tc>
          <w:tcPr>
            <w:tcW w:w="2089" w:type="dxa"/>
            <w:vMerge/>
            <w:hideMark/>
          </w:tcPr>
          <w:p w14:paraId="473154DE" w14:textId="77777777" w:rsidR="006C5945" w:rsidRPr="0072086F" w:rsidRDefault="006C5945" w:rsidP="004324B7">
            <w:pPr>
              <w:rPr>
                <w:rFonts w:eastAsia="Times New Roman"/>
                <w:noProof w:val="0"/>
                <w:color w:val="000000"/>
                <w:lang w:val="en-US" w:bidi="th-TH"/>
              </w:rPr>
            </w:pPr>
          </w:p>
        </w:tc>
      </w:tr>
      <w:tr w:rsidR="006C5945" w:rsidRPr="004324B7" w14:paraId="78B09250" w14:textId="77777777" w:rsidTr="0072086F">
        <w:trPr>
          <w:trHeight w:val="290"/>
        </w:trPr>
        <w:tc>
          <w:tcPr>
            <w:tcW w:w="2683" w:type="dxa"/>
            <w:shd w:val="clear" w:color="auto" w:fill="auto"/>
            <w:noWrap/>
          </w:tcPr>
          <w:p w14:paraId="52D68744" w14:textId="37463AA7" w:rsidR="006C5945" w:rsidRPr="0072086F" w:rsidRDefault="004324B7" w:rsidP="004324B7">
            <w:pPr>
              <w:rPr>
                <w:rFonts w:eastAsia="Times New Roman"/>
                <w:noProof w:val="0"/>
                <w:color w:val="000000"/>
                <w:lang w:val="en-US" w:bidi="th-TH"/>
              </w:rPr>
            </w:pPr>
            <w:r>
              <w:rPr>
                <w:rFonts w:eastAsia="Times New Roman" w:hint="cs"/>
                <w:noProof w:val="0"/>
                <w:color w:val="000000"/>
                <w:cs/>
                <w:lang w:val="en-US" w:bidi="th-TH"/>
              </w:rPr>
              <w:t>ลำดับ</w:t>
            </w:r>
          </w:p>
        </w:tc>
        <w:tc>
          <w:tcPr>
            <w:tcW w:w="2557" w:type="dxa"/>
          </w:tcPr>
          <w:p w14:paraId="0B102B20" w14:textId="19BEAC96" w:rsidR="006C5945" w:rsidRPr="0072086F" w:rsidRDefault="004324B7" w:rsidP="004324B7">
            <w:pPr>
              <w:rPr>
                <w:rFonts w:eastAsia="Times New Roman"/>
                <w:noProof w:val="0"/>
                <w:color w:val="000000"/>
                <w:lang w:val="en-US" w:bidi="th-TH"/>
              </w:rPr>
            </w:pPr>
            <w:r w:rsidRPr="004324B7">
              <w:rPr>
                <w:rFonts w:eastAsia="Times New Roman"/>
                <w:noProof w:val="0"/>
                <w:color w:val="000000"/>
                <w:lang w:val="en-US" w:bidi="th-TH"/>
              </w:rPr>
              <w:t>No of transaction</w:t>
            </w:r>
          </w:p>
        </w:tc>
        <w:tc>
          <w:tcPr>
            <w:tcW w:w="2724" w:type="dxa"/>
            <w:shd w:val="clear" w:color="auto" w:fill="auto"/>
            <w:noWrap/>
            <w:hideMark/>
          </w:tcPr>
          <w:p w14:paraId="065321ED"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3E493686" w14:textId="1C44D7C3"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153188636"/>
                <w:placeholder>
                  <w:docPart w:val="66C65F61A8FD4BC1B41590CC2B0B5125"/>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4232B921" w14:textId="77777777" w:rsidTr="0072086F">
        <w:trPr>
          <w:trHeight w:val="290"/>
        </w:trPr>
        <w:tc>
          <w:tcPr>
            <w:tcW w:w="2683" w:type="dxa"/>
            <w:shd w:val="clear" w:color="auto" w:fill="auto"/>
            <w:noWrap/>
          </w:tcPr>
          <w:p w14:paraId="14F31C74" w14:textId="2948B572" w:rsidR="006C5945" w:rsidRPr="0072086F" w:rsidRDefault="004F6B7A" w:rsidP="004324B7">
            <w:pPr>
              <w:rPr>
                <w:rFonts w:eastAsia="Times New Roman"/>
                <w:noProof w:val="0"/>
                <w:color w:val="000000"/>
                <w:lang w:val="en-US" w:bidi="th-TH"/>
              </w:rPr>
            </w:pPr>
            <w:r>
              <w:rPr>
                <w:rFonts w:eastAsia="Times New Roman" w:hint="cs"/>
                <w:noProof w:val="0"/>
                <w:color w:val="000000"/>
                <w:cs/>
                <w:lang w:val="en-US" w:bidi="th-TH"/>
              </w:rPr>
              <w:t>สาขา</w:t>
            </w:r>
          </w:p>
        </w:tc>
        <w:tc>
          <w:tcPr>
            <w:tcW w:w="2557" w:type="dxa"/>
          </w:tcPr>
          <w:p w14:paraId="2A3A21A9" w14:textId="70FC7341" w:rsidR="004F6B7A" w:rsidRPr="004F6B7A" w:rsidRDefault="004F6B7A" w:rsidP="004F6B7A">
            <w:pPr>
              <w:rPr>
                <w:rFonts w:eastAsia="Times New Roman"/>
                <w:noProof w:val="0"/>
                <w:color w:val="000000"/>
                <w:lang w:val="en-US" w:bidi="th-TH"/>
              </w:rPr>
            </w:pPr>
            <w:r w:rsidRPr="004F6B7A">
              <w:rPr>
                <w:rFonts w:eastAsia="Times New Roman"/>
                <w:noProof w:val="0"/>
                <w:color w:val="000000"/>
                <w:lang w:val="en-US" w:bidi="th-TH"/>
              </w:rPr>
              <w:t xml:space="preserve">Operation code, branch code </w:t>
            </w:r>
          </w:p>
          <w:p w14:paraId="4D973FBE" w14:textId="68B975A6" w:rsidR="006C5945" w:rsidRPr="0072086F" w:rsidRDefault="004F6B7A" w:rsidP="004F6B7A">
            <w:pPr>
              <w:rPr>
                <w:rFonts w:eastAsia="Times New Roman"/>
                <w:noProof w:val="0"/>
                <w:color w:val="000000"/>
                <w:lang w:val="en-US" w:bidi="th-TH"/>
              </w:rPr>
            </w:pPr>
            <w:r w:rsidRPr="004F6B7A">
              <w:rPr>
                <w:rFonts w:eastAsia="Times New Roman"/>
                <w:noProof w:val="0"/>
                <w:color w:val="000000"/>
                <w:lang w:val="en-US" w:bidi="th-TH"/>
              </w:rPr>
              <w:t>customer code = book bank</w:t>
            </w:r>
          </w:p>
        </w:tc>
        <w:tc>
          <w:tcPr>
            <w:tcW w:w="2724" w:type="dxa"/>
            <w:shd w:val="clear" w:color="auto" w:fill="auto"/>
            <w:noWrap/>
            <w:hideMark/>
          </w:tcPr>
          <w:p w14:paraId="3E753F4E"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330A60AA"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2026318974"/>
                <w:placeholder>
                  <w:docPart w:val="5E4BC0DDA15B4686A853F15D288CF632"/>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2DF6E214" w14:textId="77777777" w:rsidTr="0072086F">
        <w:trPr>
          <w:trHeight w:val="290"/>
        </w:trPr>
        <w:tc>
          <w:tcPr>
            <w:tcW w:w="2683" w:type="dxa"/>
            <w:shd w:val="clear" w:color="auto" w:fill="auto"/>
            <w:noWrap/>
          </w:tcPr>
          <w:p w14:paraId="01426A78" w14:textId="02AF842E"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ลูกค้าเลขที่</w:t>
            </w:r>
          </w:p>
        </w:tc>
        <w:tc>
          <w:tcPr>
            <w:tcW w:w="2557" w:type="dxa"/>
          </w:tcPr>
          <w:p w14:paraId="6BFB339D" w14:textId="0DD6A179" w:rsidR="006C5945" w:rsidRPr="0072086F" w:rsidRDefault="00430472" w:rsidP="004324B7">
            <w:pPr>
              <w:rPr>
                <w:rFonts w:eastAsia="Times New Roman"/>
                <w:noProof w:val="0"/>
                <w:color w:val="000000"/>
                <w:lang w:val="en-US" w:bidi="th-TH"/>
              </w:rPr>
            </w:pPr>
            <w:r w:rsidRPr="00430472">
              <w:rPr>
                <w:rFonts w:eastAsia="Times New Roman"/>
                <w:noProof w:val="0"/>
                <w:color w:val="000000"/>
                <w:lang w:val="en-US" w:bidi="th-TH"/>
              </w:rPr>
              <w:t>Customer ID</w:t>
            </w:r>
          </w:p>
        </w:tc>
        <w:tc>
          <w:tcPr>
            <w:tcW w:w="2724" w:type="dxa"/>
            <w:shd w:val="clear" w:color="auto" w:fill="auto"/>
            <w:noWrap/>
            <w:hideMark/>
          </w:tcPr>
          <w:p w14:paraId="1EF80CD1"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2D1079D4"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1902055356"/>
                <w:placeholder>
                  <w:docPart w:val="8281330D1EB84F3D83D1917AA9DC9A49"/>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60737267" w14:textId="77777777" w:rsidTr="0072086F">
        <w:trPr>
          <w:trHeight w:val="290"/>
        </w:trPr>
        <w:tc>
          <w:tcPr>
            <w:tcW w:w="2683" w:type="dxa"/>
            <w:shd w:val="clear" w:color="auto" w:fill="auto"/>
            <w:noWrap/>
          </w:tcPr>
          <w:p w14:paraId="6C1DEA19" w14:textId="7A13ED87"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วงเงินเลขที่</w:t>
            </w:r>
          </w:p>
        </w:tc>
        <w:tc>
          <w:tcPr>
            <w:tcW w:w="2557" w:type="dxa"/>
          </w:tcPr>
          <w:p w14:paraId="52AABCCA" w14:textId="09335ECC" w:rsidR="006C5945" w:rsidRPr="0072086F" w:rsidRDefault="00430472" w:rsidP="004324B7">
            <w:pPr>
              <w:rPr>
                <w:rFonts w:eastAsia="Times New Roman"/>
                <w:noProof w:val="0"/>
                <w:color w:val="000000"/>
                <w:lang w:val="en-US" w:bidi="th-TH"/>
              </w:rPr>
            </w:pPr>
            <w:r w:rsidRPr="00430472">
              <w:rPr>
                <w:rFonts w:eastAsia="Times New Roman"/>
                <w:noProof w:val="0"/>
                <w:color w:val="000000"/>
                <w:lang w:val="en-US" w:bidi="th-TH"/>
              </w:rPr>
              <w:t>Project code ID (Credit limit number)</w:t>
            </w:r>
          </w:p>
        </w:tc>
        <w:tc>
          <w:tcPr>
            <w:tcW w:w="2724" w:type="dxa"/>
            <w:shd w:val="clear" w:color="auto" w:fill="auto"/>
            <w:noWrap/>
            <w:hideMark/>
          </w:tcPr>
          <w:p w14:paraId="7B196706"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189242A0"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799991660"/>
                <w:placeholder>
                  <w:docPart w:val="0AEE738367D846B19C045F73114722F1"/>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0CCDF9BF" w14:textId="77777777" w:rsidTr="0072086F">
        <w:trPr>
          <w:trHeight w:val="290"/>
        </w:trPr>
        <w:tc>
          <w:tcPr>
            <w:tcW w:w="2683" w:type="dxa"/>
            <w:shd w:val="clear" w:color="auto" w:fill="auto"/>
            <w:noWrap/>
          </w:tcPr>
          <w:p w14:paraId="6CC01019" w14:textId="16EA438F"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ชื่อลูกค้า</w:t>
            </w:r>
          </w:p>
        </w:tc>
        <w:tc>
          <w:tcPr>
            <w:tcW w:w="2557" w:type="dxa"/>
          </w:tcPr>
          <w:p w14:paraId="1F367E5A" w14:textId="4604FC01" w:rsidR="006C5945" w:rsidRPr="0072086F" w:rsidRDefault="00430472" w:rsidP="004324B7">
            <w:pPr>
              <w:rPr>
                <w:rFonts w:eastAsia="Times New Roman"/>
                <w:noProof w:val="0"/>
                <w:color w:val="000000"/>
                <w:lang w:val="en-US" w:bidi="th-TH"/>
              </w:rPr>
            </w:pPr>
            <w:r w:rsidRPr="00430472">
              <w:rPr>
                <w:rFonts w:eastAsia="Times New Roman"/>
                <w:noProof w:val="0"/>
                <w:color w:val="000000"/>
                <w:lang w:val="en-US" w:bidi="th-TH"/>
              </w:rPr>
              <w:t>Customer Name</w:t>
            </w:r>
          </w:p>
        </w:tc>
        <w:tc>
          <w:tcPr>
            <w:tcW w:w="2724" w:type="dxa"/>
            <w:shd w:val="clear" w:color="auto" w:fill="auto"/>
            <w:noWrap/>
            <w:hideMark/>
          </w:tcPr>
          <w:p w14:paraId="089A127F"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19C456C6"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647955236"/>
                <w:placeholder>
                  <w:docPart w:val="77D26DD6CD8B4418B7E7B116EE65D8B2"/>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4005AF65" w14:textId="77777777" w:rsidTr="0072086F">
        <w:trPr>
          <w:trHeight w:val="290"/>
        </w:trPr>
        <w:tc>
          <w:tcPr>
            <w:tcW w:w="2683" w:type="dxa"/>
            <w:shd w:val="clear" w:color="auto" w:fill="auto"/>
            <w:noWrap/>
          </w:tcPr>
          <w:p w14:paraId="1E73D71C" w14:textId="496B1D4C"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วันที่</w:t>
            </w:r>
          </w:p>
        </w:tc>
        <w:tc>
          <w:tcPr>
            <w:tcW w:w="2557" w:type="dxa"/>
          </w:tcPr>
          <w:p w14:paraId="122D0155" w14:textId="77777777" w:rsidR="00430472" w:rsidRPr="00430472" w:rsidRDefault="00430472" w:rsidP="00430472">
            <w:pPr>
              <w:rPr>
                <w:rFonts w:eastAsia="Times New Roman"/>
                <w:noProof w:val="0"/>
                <w:color w:val="000000"/>
                <w:lang w:val="en-US" w:bidi="th-TH"/>
              </w:rPr>
            </w:pPr>
            <w:r w:rsidRPr="00430472">
              <w:rPr>
                <w:rFonts w:eastAsia="Times New Roman"/>
                <w:noProof w:val="0"/>
                <w:color w:val="000000"/>
                <w:lang w:val="en-US" w:bidi="th-TH"/>
              </w:rPr>
              <w:t xml:space="preserve">date of drawdown </w:t>
            </w:r>
          </w:p>
          <w:p w14:paraId="6398D00D" w14:textId="77777777" w:rsidR="00430472" w:rsidRPr="00430472" w:rsidRDefault="00430472" w:rsidP="00430472">
            <w:pPr>
              <w:rPr>
                <w:rFonts w:eastAsia="Times New Roman"/>
                <w:noProof w:val="0"/>
                <w:color w:val="000000"/>
                <w:lang w:val="en-US" w:bidi="th-TH"/>
              </w:rPr>
            </w:pPr>
            <w:r w:rsidRPr="00430472">
              <w:rPr>
                <w:rFonts w:eastAsia="Times New Roman"/>
                <w:noProof w:val="0"/>
                <w:color w:val="000000"/>
                <w:lang w:val="en-US" w:bidi="th-TH"/>
              </w:rPr>
              <w:t>date of repayment</w:t>
            </w:r>
          </w:p>
          <w:p w14:paraId="78726912" w14:textId="77777777" w:rsidR="00430472" w:rsidRPr="00430472" w:rsidRDefault="00430472" w:rsidP="00430472">
            <w:pPr>
              <w:rPr>
                <w:rFonts w:eastAsia="Times New Roman"/>
                <w:noProof w:val="0"/>
                <w:color w:val="000000"/>
                <w:lang w:val="en-US" w:bidi="th-TH"/>
              </w:rPr>
            </w:pPr>
            <w:r w:rsidRPr="00430472">
              <w:rPr>
                <w:rFonts w:eastAsia="Times New Roman"/>
                <w:noProof w:val="0"/>
                <w:color w:val="000000"/>
                <w:lang w:val="en-US" w:bidi="th-TH"/>
              </w:rPr>
              <w:t>date of last day of the month</w:t>
            </w:r>
          </w:p>
          <w:p w14:paraId="5835DC63" w14:textId="77777777" w:rsidR="00430472" w:rsidRPr="00430472" w:rsidRDefault="00430472" w:rsidP="00430472">
            <w:pPr>
              <w:rPr>
                <w:rFonts w:eastAsia="Times New Roman"/>
                <w:noProof w:val="0"/>
                <w:color w:val="000000"/>
                <w:lang w:val="en-US" w:bidi="th-TH"/>
              </w:rPr>
            </w:pPr>
          </w:p>
          <w:p w14:paraId="5D0FFE19" w14:textId="25549DC1" w:rsidR="006C5945" w:rsidRPr="0072086F" w:rsidRDefault="00430472" w:rsidP="00430472">
            <w:pPr>
              <w:rPr>
                <w:rFonts w:eastAsia="Times New Roman"/>
                <w:noProof w:val="0"/>
                <w:color w:val="000000"/>
                <w:lang w:val="en-US" w:bidi="th-TH"/>
              </w:rPr>
            </w:pPr>
            <w:r w:rsidRPr="00430472">
              <w:rPr>
                <w:rFonts w:eastAsia="Times New Roman"/>
                <w:noProof w:val="0"/>
                <w:color w:val="000000"/>
                <w:lang w:val="en-US" w:bidi="th-TH"/>
              </w:rPr>
              <w:t>date of transaction</w:t>
            </w:r>
          </w:p>
        </w:tc>
        <w:tc>
          <w:tcPr>
            <w:tcW w:w="2724" w:type="dxa"/>
            <w:shd w:val="clear" w:color="auto" w:fill="auto"/>
            <w:noWrap/>
            <w:hideMark/>
          </w:tcPr>
          <w:p w14:paraId="4993F660"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4C5F8CED"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749892895"/>
                <w:placeholder>
                  <w:docPart w:val="FB59DEEAA33249F8951988E44B0B3C58"/>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5E7B03DF" w14:textId="77777777" w:rsidTr="0072086F">
        <w:trPr>
          <w:trHeight w:val="290"/>
        </w:trPr>
        <w:tc>
          <w:tcPr>
            <w:tcW w:w="2683" w:type="dxa"/>
            <w:shd w:val="clear" w:color="auto" w:fill="auto"/>
            <w:noWrap/>
          </w:tcPr>
          <w:p w14:paraId="210B05AD" w14:textId="7B215F32"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วัน</w:t>
            </w:r>
          </w:p>
        </w:tc>
        <w:tc>
          <w:tcPr>
            <w:tcW w:w="2557" w:type="dxa"/>
          </w:tcPr>
          <w:p w14:paraId="3EE593DE" w14:textId="2818BE6C" w:rsidR="006C5945" w:rsidRPr="0072086F" w:rsidRDefault="00430472" w:rsidP="004324B7">
            <w:pPr>
              <w:rPr>
                <w:rFonts w:eastAsia="Times New Roman"/>
                <w:noProof w:val="0"/>
                <w:color w:val="000000"/>
                <w:lang w:val="en-US" w:bidi="th-TH"/>
              </w:rPr>
            </w:pPr>
            <w:r>
              <w:rPr>
                <w:rFonts w:eastAsia="Times New Roman"/>
                <w:noProof w:val="0"/>
                <w:color w:val="000000"/>
                <w:lang w:val="en-US" w:bidi="th-TH"/>
              </w:rPr>
              <w:t>Number of days</w:t>
            </w:r>
          </w:p>
        </w:tc>
        <w:tc>
          <w:tcPr>
            <w:tcW w:w="2724" w:type="dxa"/>
            <w:shd w:val="clear" w:color="auto" w:fill="auto"/>
            <w:noWrap/>
            <w:hideMark/>
          </w:tcPr>
          <w:p w14:paraId="08667335"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5D5E7DA3"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684410227"/>
                <w:placeholder>
                  <w:docPart w:val="BE9090E214094E0B9CDC3CC5BDCB52D7"/>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4367FEAC" w14:textId="77777777" w:rsidTr="0072086F">
        <w:trPr>
          <w:trHeight w:val="290"/>
        </w:trPr>
        <w:tc>
          <w:tcPr>
            <w:tcW w:w="2683" w:type="dxa"/>
            <w:shd w:val="clear" w:color="auto" w:fill="auto"/>
            <w:noWrap/>
          </w:tcPr>
          <w:p w14:paraId="55C20D91" w14:textId="27BAFFB5"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รายการ</w:t>
            </w:r>
          </w:p>
        </w:tc>
        <w:tc>
          <w:tcPr>
            <w:tcW w:w="2557" w:type="dxa"/>
          </w:tcPr>
          <w:p w14:paraId="108F4EB8" w14:textId="11B82296" w:rsidR="006C5945" w:rsidRPr="0072086F" w:rsidRDefault="00A43EF4" w:rsidP="004324B7">
            <w:pPr>
              <w:rPr>
                <w:rFonts w:eastAsia="Times New Roman"/>
                <w:noProof w:val="0"/>
                <w:color w:val="000000"/>
                <w:lang w:val="en-US" w:bidi="th-TH"/>
              </w:rPr>
            </w:pPr>
            <w:r w:rsidRPr="00A43EF4">
              <w:rPr>
                <w:rFonts w:eastAsia="Times New Roman"/>
                <w:noProof w:val="0"/>
                <w:color w:val="000000"/>
                <w:lang w:val="en-US" w:bidi="th-TH"/>
              </w:rPr>
              <w:t>Transaction</w:t>
            </w:r>
          </w:p>
        </w:tc>
        <w:tc>
          <w:tcPr>
            <w:tcW w:w="2724" w:type="dxa"/>
            <w:shd w:val="clear" w:color="auto" w:fill="auto"/>
            <w:noWrap/>
            <w:hideMark/>
          </w:tcPr>
          <w:p w14:paraId="64CB908E"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70757BC3"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1889487999"/>
                <w:placeholder>
                  <w:docPart w:val="D5EFF9C2D90F43C1A16913A4F8298C58"/>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5EB1C1B2" w14:textId="77777777" w:rsidTr="0072086F">
        <w:trPr>
          <w:trHeight w:val="290"/>
        </w:trPr>
        <w:tc>
          <w:tcPr>
            <w:tcW w:w="2683" w:type="dxa"/>
            <w:shd w:val="clear" w:color="auto" w:fill="auto"/>
            <w:noWrap/>
          </w:tcPr>
          <w:p w14:paraId="0A10295F" w14:textId="3D15021A"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จำนวนเงิน</w:t>
            </w:r>
          </w:p>
        </w:tc>
        <w:tc>
          <w:tcPr>
            <w:tcW w:w="2557" w:type="dxa"/>
          </w:tcPr>
          <w:p w14:paraId="290FD6B6" w14:textId="40639141" w:rsidR="006C5945" w:rsidRPr="0072086F" w:rsidRDefault="00A43EF4" w:rsidP="00A43EF4">
            <w:pPr>
              <w:rPr>
                <w:rFonts w:eastAsia="Times New Roman"/>
                <w:noProof w:val="0"/>
                <w:color w:val="000000"/>
                <w:lang w:val="en-US" w:bidi="th-TH"/>
              </w:rPr>
            </w:pPr>
            <w:r w:rsidRPr="00A43EF4">
              <w:rPr>
                <w:rFonts w:eastAsia="Times New Roman"/>
                <w:noProof w:val="0"/>
                <w:color w:val="000000"/>
                <w:lang w:val="en-US" w:bidi="th-TH"/>
              </w:rPr>
              <w:t>Amount</w:t>
            </w:r>
          </w:p>
        </w:tc>
        <w:tc>
          <w:tcPr>
            <w:tcW w:w="2724" w:type="dxa"/>
            <w:shd w:val="clear" w:color="auto" w:fill="auto"/>
            <w:noWrap/>
            <w:hideMark/>
          </w:tcPr>
          <w:p w14:paraId="5FACDC9B"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05981402"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888336253"/>
                <w:placeholder>
                  <w:docPart w:val="B04B7BCCC2B742178619E9D58C431D10"/>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5185381F" w14:textId="77777777" w:rsidTr="0072086F">
        <w:trPr>
          <w:trHeight w:val="290"/>
        </w:trPr>
        <w:tc>
          <w:tcPr>
            <w:tcW w:w="2683" w:type="dxa"/>
            <w:shd w:val="clear" w:color="auto" w:fill="auto"/>
            <w:noWrap/>
          </w:tcPr>
          <w:p w14:paraId="738655BC" w14:textId="1A0BB0D0"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เงินต้นคงค้าง</w:t>
            </w:r>
          </w:p>
        </w:tc>
        <w:tc>
          <w:tcPr>
            <w:tcW w:w="2557" w:type="dxa"/>
          </w:tcPr>
          <w:p w14:paraId="0393F214" w14:textId="7CE79A19" w:rsidR="006C5945" w:rsidRPr="0072086F" w:rsidRDefault="00A43EF4" w:rsidP="004324B7">
            <w:pPr>
              <w:rPr>
                <w:rFonts w:eastAsia="Times New Roman"/>
                <w:noProof w:val="0"/>
                <w:color w:val="000000"/>
                <w:lang w:val="en-US" w:bidi="th-TH"/>
              </w:rPr>
            </w:pPr>
            <w:r w:rsidRPr="00A43EF4">
              <w:rPr>
                <w:rFonts w:eastAsia="Times New Roman"/>
                <w:noProof w:val="0"/>
                <w:color w:val="000000"/>
                <w:lang w:val="en-US" w:bidi="th-TH"/>
              </w:rPr>
              <w:t>Principal Outstanding</w:t>
            </w:r>
          </w:p>
        </w:tc>
        <w:tc>
          <w:tcPr>
            <w:tcW w:w="2724" w:type="dxa"/>
            <w:shd w:val="clear" w:color="auto" w:fill="auto"/>
            <w:noWrap/>
            <w:hideMark/>
          </w:tcPr>
          <w:p w14:paraId="5DBAA894"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5CE22243"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1031342415"/>
                <w:placeholder>
                  <w:docPart w:val="08B68304EA254031A4A4FAA8642075E9"/>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5E412817" w14:textId="77777777" w:rsidTr="0072086F">
        <w:trPr>
          <w:trHeight w:val="290"/>
        </w:trPr>
        <w:tc>
          <w:tcPr>
            <w:tcW w:w="2683" w:type="dxa"/>
            <w:shd w:val="clear" w:color="auto" w:fill="auto"/>
            <w:noWrap/>
          </w:tcPr>
          <w:p w14:paraId="16FA3B5A" w14:textId="732CE887"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อัตรา</w:t>
            </w:r>
            <w:r>
              <w:rPr>
                <w:rFonts w:eastAsia="Times New Roman"/>
                <w:noProof w:val="0"/>
                <w:color w:val="000000"/>
                <w:lang w:val="en-US" w:bidi="th-TH"/>
              </w:rPr>
              <w:t>%</w:t>
            </w:r>
          </w:p>
        </w:tc>
        <w:tc>
          <w:tcPr>
            <w:tcW w:w="2557" w:type="dxa"/>
          </w:tcPr>
          <w:p w14:paraId="0FDF593B" w14:textId="77777777" w:rsidR="006C5945" w:rsidRDefault="00A43EF4" w:rsidP="004324B7">
            <w:pPr>
              <w:rPr>
                <w:rFonts w:eastAsia="Times New Roman"/>
                <w:noProof w:val="0"/>
                <w:color w:val="000000"/>
                <w:lang w:val="en-US" w:bidi="th-TH"/>
              </w:rPr>
            </w:pPr>
            <w:r w:rsidRPr="00A43EF4">
              <w:rPr>
                <w:rFonts w:eastAsia="Times New Roman"/>
                <w:noProof w:val="0"/>
                <w:color w:val="000000"/>
                <w:lang w:val="en-US" w:bidi="th-TH"/>
              </w:rPr>
              <w:t>subsidize interest rate</w:t>
            </w:r>
          </w:p>
          <w:p w14:paraId="3D95E2D2" w14:textId="668DA98C" w:rsidR="00A43EF4" w:rsidRPr="00A43EF4" w:rsidRDefault="007609F7" w:rsidP="00A43EF4">
            <w:pPr>
              <w:rPr>
                <w:rFonts w:eastAsia="Times New Roman"/>
                <w:noProof w:val="0"/>
                <w:color w:val="000000"/>
                <w:lang w:val="en-US" w:bidi="th-TH"/>
              </w:rPr>
            </w:pPr>
            <w:proofErr w:type="gramStart"/>
            <w:r>
              <w:rPr>
                <w:rFonts w:eastAsia="Times New Roman"/>
                <w:noProof w:val="0"/>
                <w:color w:val="000000"/>
                <w:lang w:val="en-US" w:bidi="th-TH"/>
              </w:rPr>
              <w:t>e.g.</w:t>
            </w:r>
            <w:proofErr w:type="gramEnd"/>
            <w:r>
              <w:rPr>
                <w:rFonts w:eastAsia="Times New Roman"/>
                <w:noProof w:val="0"/>
                <w:color w:val="000000"/>
                <w:lang w:val="en-US" w:bidi="th-TH"/>
              </w:rPr>
              <w:t xml:space="preserve"> </w:t>
            </w:r>
            <w:r w:rsidR="00A43EF4" w:rsidRPr="00A43EF4">
              <w:rPr>
                <w:rFonts w:eastAsia="Times New Roman"/>
                <w:noProof w:val="0"/>
                <w:color w:val="000000"/>
                <w:lang w:val="en-US" w:bidi="th-TH"/>
              </w:rPr>
              <w:t>2 year contract shows 1.99, 3 year contract shows 1.00</w:t>
            </w:r>
          </w:p>
          <w:p w14:paraId="18C3A41E" w14:textId="732FDE59" w:rsidR="00A43EF4" w:rsidRPr="0072086F" w:rsidRDefault="00A43EF4" w:rsidP="00A43EF4">
            <w:pPr>
              <w:rPr>
                <w:rFonts w:eastAsia="Times New Roman"/>
                <w:noProof w:val="0"/>
                <w:color w:val="000000"/>
                <w:lang w:val="en-US" w:bidi="th-TH"/>
              </w:rPr>
            </w:pPr>
            <w:r w:rsidRPr="00A43EF4">
              <w:rPr>
                <w:rFonts w:eastAsia="Times New Roman"/>
                <w:noProof w:val="0"/>
                <w:color w:val="000000"/>
                <w:lang w:val="en-US" w:bidi="th-TH"/>
              </w:rPr>
              <w:t>Ticker</w:t>
            </w:r>
            <w:r>
              <w:rPr>
                <w:rFonts w:eastAsia="Times New Roman"/>
                <w:noProof w:val="0"/>
                <w:color w:val="000000"/>
                <w:lang w:val="en-US" w:bidi="th-TH"/>
              </w:rPr>
              <w:t xml:space="preserve"> point</w:t>
            </w:r>
            <w:r w:rsidRPr="00A43EF4">
              <w:rPr>
                <w:rFonts w:eastAsia="Times New Roman"/>
                <w:noProof w:val="0"/>
                <w:color w:val="000000"/>
                <w:lang w:val="en-US" w:bidi="th-TH"/>
              </w:rPr>
              <w:t xml:space="preserve"> will </w:t>
            </w:r>
            <w:r>
              <w:rPr>
                <w:rFonts w:eastAsia="Times New Roman"/>
                <w:noProof w:val="0"/>
                <w:color w:val="000000"/>
                <w:lang w:val="en-US" w:bidi="th-TH"/>
              </w:rPr>
              <w:t xml:space="preserve">start </w:t>
            </w:r>
            <w:r w:rsidRPr="00A43EF4">
              <w:rPr>
                <w:rFonts w:eastAsia="Times New Roman"/>
                <w:noProof w:val="0"/>
                <w:color w:val="000000"/>
                <w:lang w:val="en-US" w:bidi="th-TH"/>
              </w:rPr>
              <w:t>calculated on first day</w:t>
            </w:r>
          </w:p>
        </w:tc>
        <w:tc>
          <w:tcPr>
            <w:tcW w:w="2724" w:type="dxa"/>
            <w:shd w:val="clear" w:color="auto" w:fill="auto"/>
            <w:noWrap/>
            <w:hideMark/>
          </w:tcPr>
          <w:p w14:paraId="247BE41F"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3FEB4F34"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1484431917"/>
                <w:placeholder>
                  <w:docPart w:val="EDF74A0D473342318232CE1494258596"/>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768FFB19" w14:textId="77777777" w:rsidTr="0072086F">
        <w:trPr>
          <w:trHeight w:val="290"/>
        </w:trPr>
        <w:tc>
          <w:tcPr>
            <w:tcW w:w="2683" w:type="dxa"/>
            <w:shd w:val="clear" w:color="auto" w:fill="auto"/>
            <w:noWrap/>
          </w:tcPr>
          <w:p w14:paraId="5E0B7BF9" w14:textId="33189919"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เงินชดเชย</w:t>
            </w:r>
          </w:p>
        </w:tc>
        <w:tc>
          <w:tcPr>
            <w:tcW w:w="2557" w:type="dxa"/>
          </w:tcPr>
          <w:p w14:paraId="45B0BC58" w14:textId="77777777" w:rsidR="006C5945" w:rsidRDefault="00505190" w:rsidP="004324B7">
            <w:pPr>
              <w:rPr>
                <w:rFonts w:eastAsia="Times New Roman"/>
                <w:noProof w:val="0"/>
                <w:color w:val="000000"/>
                <w:lang w:val="en-US" w:bidi="th-TH"/>
              </w:rPr>
            </w:pPr>
            <w:r w:rsidRPr="00505190">
              <w:rPr>
                <w:rFonts w:eastAsia="Times New Roman"/>
                <w:noProof w:val="0"/>
                <w:color w:val="000000"/>
                <w:lang w:val="en-US" w:bidi="th-TH"/>
              </w:rPr>
              <w:t>subsidize amount</w:t>
            </w:r>
          </w:p>
          <w:p w14:paraId="30576D10" w14:textId="77777777" w:rsidR="00916172" w:rsidRDefault="00916172" w:rsidP="004324B7">
            <w:pPr>
              <w:rPr>
                <w:rFonts w:eastAsia="Times New Roman"/>
                <w:noProof w:val="0"/>
                <w:color w:val="000000"/>
                <w:lang w:val="en-US" w:bidi="th-TH"/>
              </w:rPr>
            </w:pPr>
            <w:r>
              <w:rPr>
                <w:rFonts w:eastAsia="Times New Roman"/>
                <w:noProof w:val="0"/>
                <w:color w:val="000000"/>
                <w:lang w:val="en-US" w:bidi="th-TH"/>
              </w:rPr>
              <w:t>(</w:t>
            </w:r>
            <w:r w:rsidRPr="00916172">
              <w:rPr>
                <w:rFonts w:eastAsia="Times New Roman"/>
                <w:noProof w:val="0"/>
                <w:color w:val="000000"/>
                <w:lang w:val="en-US" w:bidi="th-TH"/>
              </w:rPr>
              <w:t>Principal Outstanding * Number of days * Subsidize interest rate/ year</w:t>
            </w:r>
            <w:r>
              <w:rPr>
                <w:rFonts w:eastAsia="Times New Roman"/>
                <w:noProof w:val="0"/>
                <w:color w:val="000000"/>
                <w:lang w:val="en-US" w:bidi="th-TH"/>
              </w:rPr>
              <w:t>)</w:t>
            </w:r>
          </w:p>
          <w:p w14:paraId="0521BBD3" w14:textId="77777777" w:rsidR="00916172" w:rsidRDefault="00916172" w:rsidP="004324B7">
            <w:pPr>
              <w:rPr>
                <w:rFonts w:eastAsia="Times New Roman"/>
                <w:noProof w:val="0"/>
                <w:color w:val="000000"/>
                <w:lang w:val="en-US" w:bidi="th-TH"/>
              </w:rPr>
            </w:pPr>
          </w:p>
          <w:p w14:paraId="799FE090" w14:textId="4B0B21EF" w:rsidR="00916172" w:rsidRPr="0072086F" w:rsidRDefault="00916172" w:rsidP="004324B7">
            <w:pPr>
              <w:rPr>
                <w:rFonts w:eastAsia="Times New Roman"/>
                <w:noProof w:val="0"/>
                <w:color w:val="000000"/>
                <w:lang w:val="en-US" w:bidi="th-TH"/>
              </w:rPr>
            </w:pPr>
            <w:r w:rsidRPr="00916172">
              <w:rPr>
                <w:rFonts w:eastAsia="Times New Roman"/>
                <w:noProof w:val="0"/>
                <w:color w:val="000000"/>
                <w:lang w:val="en-US" w:bidi="th-TH"/>
              </w:rPr>
              <w:t>365 for currency bath</w:t>
            </w:r>
          </w:p>
        </w:tc>
        <w:tc>
          <w:tcPr>
            <w:tcW w:w="2724" w:type="dxa"/>
            <w:shd w:val="clear" w:color="auto" w:fill="auto"/>
            <w:noWrap/>
            <w:hideMark/>
          </w:tcPr>
          <w:p w14:paraId="0576DDBE"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3C256504"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112255889"/>
                <w:placeholder>
                  <w:docPart w:val="6EDBE9A757894407B82C78838C56A489"/>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356E9CFF" w14:textId="77777777" w:rsidTr="0072086F">
        <w:trPr>
          <w:trHeight w:val="290"/>
        </w:trPr>
        <w:tc>
          <w:tcPr>
            <w:tcW w:w="2683" w:type="dxa"/>
            <w:shd w:val="clear" w:color="auto" w:fill="auto"/>
            <w:noWrap/>
          </w:tcPr>
          <w:p w14:paraId="1CFA4E6E" w14:textId="2CE9AFB9" w:rsidR="006C5945" w:rsidRPr="0072086F" w:rsidRDefault="00430472" w:rsidP="004324B7">
            <w:pPr>
              <w:rPr>
                <w:rFonts w:eastAsia="Times New Roman"/>
                <w:noProof w:val="0"/>
                <w:color w:val="000000"/>
                <w:lang w:val="en-US" w:bidi="th-TH"/>
              </w:rPr>
            </w:pPr>
            <w:r>
              <w:rPr>
                <w:rFonts w:eastAsia="Times New Roman" w:hint="cs"/>
                <w:noProof w:val="0"/>
                <w:color w:val="000000"/>
                <w:cs/>
                <w:lang w:val="en-US" w:bidi="th-TH"/>
              </w:rPr>
              <w:t>เงินชดเชยสะสม</w:t>
            </w:r>
          </w:p>
        </w:tc>
        <w:tc>
          <w:tcPr>
            <w:tcW w:w="2557" w:type="dxa"/>
          </w:tcPr>
          <w:p w14:paraId="189CF342" w14:textId="77777777" w:rsidR="006C5945" w:rsidRDefault="00505190" w:rsidP="004324B7">
            <w:pPr>
              <w:rPr>
                <w:rFonts w:eastAsia="Times New Roman"/>
                <w:noProof w:val="0"/>
                <w:color w:val="000000"/>
                <w:lang w:val="en-US" w:bidi="th-TH"/>
              </w:rPr>
            </w:pPr>
            <w:r w:rsidRPr="00505190">
              <w:rPr>
                <w:rFonts w:eastAsia="Times New Roman"/>
                <w:noProof w:val="0"/>
                <w:color w:val="000000"/>
                <w:lang w:val="en-US" w:bidi="th-TH"/>
              </w:rPr>
              <w:t>Accumulate subsidize amount</w:t>
            </w:r>
          </w:p>
          <w:p w14:paraId="499F9A7E" w14:textId="439E5A02" w:rsidR="006C6D56" w:rsidRPr="0072086F" w:rsidRDefault="006C6D56" w:rsidP="004324B7">
            <w:pPr>
              <w:rPr>
                <w:rFonts w:eastAsia="Times New Roman"/>
                <w:noProof w:val="0"/>
                <w:color w:val="000000"/>
                <w:lang w:val="en-US" w:bidi="th-TH"/>
              </w:rPr>
            </w:pPr>
            <w:r>
              <w:rPr>
                <w:rFonts w:eastAsia="Times New Roman"/>
                <w:noProof w:val="0"/>
                <w:color w:val="000000"/>
                <w:lang w:val="en-US" w:bidi="th-TH"/>
              </w:rPr>
              <w:t>(</w:t>
            </w:r>
            <w:r w:rsidR="002E346E">
              <w:rPr>
                <w:rFonts w:eastAsia="Times New Roman"/>
                <w:noProof w:val="0"/>
                <w:color w:val="000000"/>
                <w:lang w:val="en-US" w:bidi="th-TH"/>
              </w:rPr>
              <w:t>T</w:t>
            </w:r>
            <w:r w:rsidRPr="006C6D56">
              <w:rPr>
                <w:rFonts w:eastAsia="Times New Roman"/>
                <w:noProof w:val="0"/>
                <w:color w:val="000000"/>
                <w:lang w:val="en-US" w:bidi="th-TH"/>
              </w:rPr>
              <w:t>he subsidize amount from last month + subsidize amount</w:t>
            </w:r>
            <w:r>
              <w:rPr>
                <w:rFonts w:eastAsia="Times New Roman"/>
                <w:noProof w:val="0"/>
                <w:color w:val="000000"/>
                <w:lang w:val="en-US" w:bidi="th-TH"/>
              </w:rPr>
              <w:t>)</w:t>
            </w:r>
          </w:p>
        </w:tc>
        <w:tc>
          <w:tcPr>
            <w:tcW w:w="2724" w:type="dxa"/>
            <w:shd w:val="clear" w:color="auto" w:fill="auto"/>
            <w:noWrap/>
            <w:hideMark/>
          </w:tcPr>
          <w:p w14:paraId="0AF6B286"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352B7946"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1972903726"/>
                <w:placeholder>
                  <w:docPart w:val="040A44985F3A4CFABC1AB9F23303C7A0"/>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C5945" w:rsidRPr="004324B7" w14:paraId="11D98906" w14:textId="77777777" w:rsidTr="0072086F">
        <w:trPr>
          <w:trHeight w:val="290"/>
        </w:trPr>
        <w:tc>
          <w:tcPr>
            <w:tcW w:w="2683" w:type="dxa"/>
            <w:shd w:val="clear" w:color="auto" w:fill="auto"/>
            <w:noWrap/>
          </w:tcPr>
          <w:p w14:paraId="083201E6" w14:textId="30BF3535" w:rsidR="006C5945" w:rsidRPr="0072086F" w:rsidRDefault="00BB1FBA" w:rsidP="004324B7">
            <w:pPr>
              <w:rPr>
                <w:rFonts w:eastAsia="Times New Roman"/>
                <w:noProof w:val="0"/>
                <w:color w:val="000000"/>
                <w:lang w:val="en-US" w:bidi="th-TH"/>
              </w:rPr>
            </w:pPr>
            <w:r>
              <w:rPr>
                <w:rFonts w:eastAsia="Times New Roman" w:hint="cs"/>
                <w:noProof w:val="0"/>
                <w:color w:val="000000"/>
                <w:cs/>
                <w:lang w:val="en-US" w:bidi="th-TH"/>
              </w:rPr>
              <w:t xml:space="preserve">เงินต้นคงค้าง </w:t>
            </w:r>
            <w:r>
              <w:rPr>
                <w:rFonts w:eastAsia="Times New Roman"/>
                <w:noProof w:val="0"/>
                <w:color w:val="000000"/>
                <w:lang w:val="en-US" w:bidi="th-TH"/>
              </w:rPr>
              <w:t>(THB)</w:t>
            </w:r>
          </w:p>
        </w:tc>
        <w:tc>
          <w:tcPr>
            <w:tcW w:w="2557" w:type="dxa"/>
          </w:tcPr>
          <w:p w14:paraId="017F79A6" w14:textId="4D8341B6" w:rsidR="006C5945" w:rsidRPr="0072086F" w:rsidRDefault="00BB1FBA" w:rsidP="004324B7">
            <w:pPr>
              <w:rPr>
                <w:rFonts w:eastAsia="Times New Roman"/>
                <w:noProof w:val="0"/>
                <w:color w:val="000000"/>
                <w:lang w:val="en-US" w:bidi="th-TH"/>
              </w:rPr>
            </w:pPr>
            <w:r w:rsidRPr="00430472">
              <w:rPr>
                <w:rFonts w:eastAsia="Times New Roman"/>
                <w:noProof w:val="0"/>
                <w:color w:val="000000"/>
                <w:lang w:val="en-US" w:bidi="th-TH"/>
              </w:rPr>
              <w:t>Total of principal outstanding by customer</w:t>
            </w:r>
            <w:r>
              <w:rPr>
                <w:rFonts w:eastAsia="Times New Roman"/>
                <w:noProof w:val="0"/>
                <w:color w:val="000000"/>
                <w:lang w:val="en-US" w:bidi="th-TH"/>
              </w:rPr>
              <w:t xml:space="preserve"> (THB)</w:t>
            </w:r>
          </w:p>
        </w:tc>
        <w:tc>
          <w:tcPr>
            <w:tcW w:w="2724" w:type="dxa"/>
            <w:shd w:val="clear" w:color="auto" w:fill="auto"/>
            <w:noWrap/>
            <w:hideMark/>
          </w:tcPr>
          <w:p w14:paraId="126A8569" w14:textId="77777777" w:rsidR="006C5945" w:rsidRPr="0072086F" w:rsidRDefault="006C5945" w:rsidP="004324B7">
            <w:pPr>
              <w:rPr>
                <w:rFonts w:eastAsia="Times New Roman"/>
                <w:noProof w:val="0"/>
                <w:color w:val="000000"/>
                <w:lang w:val="en-US" w:bidi="th-TH"/>
              </w:rPr>
            </w:pPr>
            <w:r w:rsidRPr="0072086F">
              <w:rPr>
                <w:rFonts w:eastAsia="Times New Roman"/>
                <w:noProof w:val="0"/>
                <w:color w:val="000000"/>
                <w:lang w:val="en-US" w:bidi="th-TH"/>
              </w:rPr>
              <w:t> </w:t>
            </w:r>
          </w:p>
        </w:tc>
        <w:tc>
          <w:tcPr>
            <w:tcW w:w="2089" w:type="dxa"/>
            <w:shd w:val="clear" w:color="auto" w:fill="auto"/>
            <w:noWrap/>
            <w:hideMark/>
          </w:tcPr>
          <w:p w14:paraId="1B8CD827" w14:textId="77777777" w:rsidR="006C5945" w:rsidRPr="0072086F" w:rsidRDefault="00000000" w:rsidP="004324B7">
            <w:pPr>
              <w:rPr>
                <w:rFonts w:eastAsia="Times New Roman"/>
                <w:noProof w:val="0"/>
                <w:color w:val="000000"/>
                <w:lang w:val="en-US" w:bidi="th-TH"/>
              </w:rPr>
            </w:pPr>
            <w:sdt>
              <w:sdtPr>
                <w:rPr>
                  <w:rFonts w:eastAsia="Times New Roman"/>
                  <w:noProof w:val="0"/>
                  <w:color w:val="000000"/>
                  <w:lang w:val="en-US" w:bidi="th-TH"/>
                </w:rPr>
                <w:id w:val="1280687040"/>
                <w:placeholder>
                  <w:docPart w:val="774D30378C4840E09532EEFFC70514C7"/>
                </w:placeholder>
                <w:showingPlcHdr/>
                <w:dropDownList>
                  <w:listItem w:displayText="Supported" w:value="Supported"/>
                  <w:listItem w:displayText="To be develop" w:value="To be develop"/>
                  <w:listItem w:displayText="Drop" w:value="Drop"/>
                </w:dropDownList>
              </w:sdtPr>
              <w:sdtContent>
                <w:r w:rsidR="006C5945" w:rsidRPr="0072086F">
                  <w:rPr>
                    <w:rStyle w:val="PlaceholderText"/>
                  </w:rPr>
                  <w:t>Choose an item.</w:t>
                </w:r>
              </w:sdtContent>
            </w:sdt>
          </w:p>
        </w:tc>
      </w:tr>
      <w:tr w:rsidR="006011A3" w:rsidRPr="004324B7" w14:paraId="1A079879" w14:textId="77777777" w:rsidTr="004324B7">
        <w:trPr>
          <w:trHeight w:val="290"/>
        </w:trPr>
        <w:tc>
          <w:tcPr>
            <w:tcW w:w="2683" w:type="dxa"/>
            <w:shd w:val="clear" w:color="auto" w:fill="auto"/>
            <w:noWrap/>
          </w:tcPr>
          <w:p w14:paraId="3A1CC9AE" w14:textId="6FC7A33B" w:rsidR="006011A3" w:rsidRDefault="006011A3" w:rsidP="004324B7">
            <w:pPr>
              <w:rPr>
                <w:rFonts w:eastAsia="Times New Roman"/>
                <w:noProof w:val="0"/>
                <w:color w:val="000000"/>
                <w:lang w:val="en-US" w:bidi="th-TH"/>
              </w:rPr>
            </w:pPr>
            <w:r>
              <w:rPr>
                <w:rFonts w:eastAsia="Times New Roman" w:hint="cs"/>
                <w:noProof w:val="0"/>
                <w:color w:val="000000"/>
                <w:cs/>
                <w:lang w:val="en-US" w:bidi="th-TH"/>
              </w:rPr>
              <w:lastRenderedPageBreak/>
              <w:t xml:space="preserve">รวมเงินต้นคงค้างสุทธิ </w:t>
            </w:r>
            <w:r>
              <w:rPr>
                <w:rFonts w:eastAsia="Times New Roman"/>
                <w:noProof w:val="0"/>
                <w:color w:val="000000"/>
                <w:lang w:val="en-US" w:bidi="th-TH"/>
              </w:rPr>
              <w:t>(THB)</w:t>
            </w:r>
          </w:p>
        </w:tc>
        <w:tc>
          <w:tcPr>
            <w:tcW w:w="2557" w:type="dxa"/>
          </w:tcPr>
          <w:p w14:paraId="7D71F605" w14:textId="003BCAB0" w:rsidR="006011A3" w:rsidRPr="00430472" w:rsidRDefault="006011A3" w:rsidP="004324B7">
            <w:pPr>
              <w:rPr>
                <w:rFonts w:eastAsia="Times New Roman"/>
                <w:noProof w:val="0"/>
                <w:color w:val="000000"/>
                <w:lang w:val="en-US" w:bidi="th-TH"/>
              </w:rPr>
            </w:pPr>
            <w:r>
              <w:rPr>
                <w:rFonts w:eastAsia="Times New Roman"/>
                <w:noProof w:val="0"/>
                <w:color w:val="000000"/>
                <w:lang w:val="en-US" w:bidi="th-TH"/>
              </w:rPr>
              <w:t xml:space="preserve">Total </w:t>
            </w:r>
            <w:r w:rsidRPr="00A43EF4">
              <w:rPr>
                <w:rFonts w:eastAsia="Times New Roman"/>
                <w:noProof w:val="0"/>
                <w:color w:val="000000"/>
                <w:lang w:val="en-US" w:bidi="th-TH"/>
              </w:rPr>
              <w:t>Principal Outstanding</w:t>
            </w:r>
          </w:p>
        </w:tc>
        <w:tc>
          <w:tcPr>
            <w:tcW w:w="2724" w:type="dxa"/>
            <w:shd w:val="clear" w:color="auto" w:fill="auto"/>
            <w:noWrap/>
          </w:tcPr>
          <w:p w14:paraId="17F8078B" w14:textId="77777777" w:rsidR="006011A3" w:rsidRPr="006011A3" w:rsidRDefault="006011A3" w:rsidP="004324B7">
            <w:pPr>
              <w:rPr>
                <w:rFonts w:eastAsia="Times New Roman"/>
                <w:noProof w:val="0"/>
                <w:color w:val="000000"/>
                <w:lang w:val="en-US" w:bidi="th-TH"/>
              </w:rPr>
            </w:pPr>
          </w:p>
        </w:tc>
        <w:tc>
          <w:tcPr>
            <w:tcW w:w="2089" w:type="dxa"/>
            <w:shd w:val="clear" w:color="auto" w:fill="auto"/>
            <w:noWrap/>
          </w:tcPr>
          <w:p w14:paraId="21461E5D" w14:textId="673789C4" w:rsidR="006011A3" w:rsidRPr="006011A3" w:rsidRDefault="00000000" w:rsidP="004324B7">
            <w:pPr>
              <w:rPr>
                <w:rFonts w:eastAsia="Times New Roman"/>
                <w:noProof w:val="0"/>
                <w:color w:val="000000"/>
                <w:lang w:val="en-US" w:bidi="th-TH"/>
              </w:rPr>
            </w:pPr>
            <w:sdt>
              <w:sdtPr>
                <w:rPr>
                  <w:rFonts w:eastAsia="Times New Roman"/>
                  <w:noProof w:val="0"/>
                  <w:color w:val="000000"/>
                  <w:lang w:val="en-US" w:bidi="th-TH"/>
                </w:rPr>
                <w:id w:val="1437787387"/>
                <w:placeholder>
                  <w:docPart w:val="B20ABDD63A8C4C358DE775EC87F59ED2"/>
                </w:placeholder>
                <w:showingPlcHdr/>
                <w:dropDownList>
                  <w:listItem w:displayText="Supported" w:value="Supported"/>
                  <w:listItem w:displayText="To be develop" w:value="To be develop"/>
                  <w:listItem w:displayText="Drop" w:value="Drop"/>
                </w:dropDownList>
              </w:sdtPr>
              <w:sdtContent>
                <w:r w:rsidR="00684168" w:rsidRPr="004324B7">
                  <w:rPr>
                    <w:rStyle w:val="PlaceholderText"/>
                  </w:rPr>
                  <w:t>Choose an item.</w:t>
                </w:r>
              </w:sdtContent>
            </w:sdt>
          </w:p>
        </w:tc>
      </w:tr>
      <w:tr w:rsidR="001B5453" w:rsidRPr="004324B7" w14:paraId="5D3C21A6" w14:textId="77777777" w:rsidTr="004324B7">
        <w:trPr>
          <w:trHeight w:val="290"/>
        </w:trPr>
        <w:tc>
          <w:tcPr>
            <w:tcW w:w="2683" w:type="dxa"/>
            <w:shd w:val="clear" w:color="auto" w:fill="auto"/>
            <w:noWrap/>
          </w:tcPr>
          <w:p w14:paraId="68F3FA44" w14:textId="314296E6" w:rsidR="001B5453" w:rsidRDefault="001B5453" w:rsidP="004324B7">
            <w:pPr>
              <w:rPr>
                <w:rFonts w:eastAsia="Times New Roman"/>
                <w:noProof w:val="0"/>
                <w:color w:val="000000"/>
                <w:lang w:val="en-US" w:bidi="th-TH"/>
              </w:rPr>
            </w:pPr>
            <w:r>
              <w:rPr>
                <w:rFonts w:eastAsia="Times New Roman" w:hint="cs"/>
                <w:noProof w:val="0"/>
                <w:color w:val="000000"/>
                <w:cs/>
                <w:lang w:val="en-US" w:bidi="th-TH"/>
              </w:rPr>
              <w:t xml:space="preserve">รวมเงินต้นชดเชยสุทธิ </w:t>
            </w:r>
            <w:r>
              <w:rPr>
                <w:rFonts w:eastAsia="Times New Roman"/>
                <w:noProof w:val="0"/>
                <w:color w:val="000000"/>
                <w:lang w:val="en-US" w:bidi="th-TH"/>
              </w:rPr>
              <w:t>(THB)</w:t>
            </w:r>
          </w:p>
        </w:tc>
        <w:tc>
          <w:tcPr>
            <w:tcW w:w="2557" w:type="dxa"/>
          </w:tcPr>
          <w:p w14:paraId="01B3966B" w14:textId="72AF0B15" w:rsidR="001B5453" w:rsidRDefault="001B5453" w:rsidP="001B5453">
            <w:pPr>
              <w:rPr>
                <w:rFonts w:eastAsia="Times New Roman"/>
                <w:noProof w:val="0"/>
                <w:color w:val="000000"/>
                <w:lang w:val="en-US" w:bidi="th-TH"/>
              </w:rPr>
            </w:pPr>
            <w:r>
              <w:rPr>
                <w:rFonts w:eastAsia="Times New Roman"/>
                <w:noProof w:val="0"/>
                <w:color w:val="000000"/>
                <w:lang w:val="en-US" w:bidi="th-TH"/>
              </w:rPr>
              <w:t xml:space="preserve">Total </w:t>
            </w:r>
            <w:r w:rsidRPr="00505190">
              <w:rPr>
                <w:rFonts w:eastAsia="Times New Roman"/>
                <w:noProof w:val="0"/>
                <w:color w:val="000000"/>
                <w:lang w:val="en-US" w:bidi="th-TH"/>
              </w:rPr>
              <w:t>subsidize amount</w:t>
            </w:r>
          </w:p>
          <w:p w14:paraId="72D5006C" w14:textId="77777777" w:rsidR="001B5453" w:rsidRDefault="001B5453" w:rsidP="004324B7">
            <w:pPr>
              <w:rPr>
                <w:rFonts w:eastAsia="Times New Roman"/>
                <w:noProof w:val="0"/>
                <w:color w:val="000000"/>
                <w:lang w:val="en-US" w:bidi="th-TH"/>
              </w:rPr>
            </w:pPr>
          </w:p>
        </w:tc>
        <w:tc>
          <w:tcPr>
            <w:tcW w:w="2724" w:type="dxa"/>
            <w:shd w:val="clear" w:color="auto" w:fill="auto"/>
            <w:noWrap/>
          </w:tcPr>
          <w:p w14:paraId="707E1835" w14:textId="77777777" w:rsidR="001B5453" w:rsidRPr="006011A3" w:rsidRDefault="001B5453" w:rsidP="004324B7">
            <w:pPr>
              <w:rPr>
                <w:rFonts w:eastAsia="Times New Roman"/>
                <w:noProof w:val="0"/>
                <w:color w:val="000000"/>
                <w:lang w:val="en-US" w:bidi="th-TH"/>
              </w:rPr>
            </w:pPr>
          </w:p>
        </w:tc>
        <w:tc>
          <w:tcPr>
            <w:tcW w:w="2089" w:type="dxa"/>
            <w:shd w:val="clear" w:color="auto" w:fill="auto"/>
            <w:noWrap/>
          </w:tcPr>
          <w:p w14:paraId="30739587" w14:textId="309B5D6D" w:rsidR="001B5453" w:rsidRPr="006011A3" w:rsidRDefault="00000000" w:rsidP="004324B7">
            <w:pPr>
              <w:rPr>
                <w:rFonts w:eastAsia="Times New Roman"/>
                <w:noProof w:val="0"/>
                <w:color w:val="000000"/>
                <w:lang w:val="en-US" w:bidi="th-TH"/>
              </w:rPr>
            </w:pPr>
            <w:sdt>
              <w:sdtPr>
                <w:rPr>
                  <w:rFonts w:eastAsia="Times New Roman"/>
                  <w:noProof w:val="0"/>
                  <w:color w:val="000000"/>
                  <w:lang w:val="en-US" w:bidi="th-TH"/>
                </w:rPr>
                <w:id w:val="793943423"/>
                <w:placeholder>
                  <w:docPart w:val="BD07E113999C4287B1FF59BC1DAFDEA4"/>
                </w:placeholder>
                <w:showingPlcHdr/>
                <w:dropDownList>
                  <w:listItem w:displayText="Supported" w:value="Supported"/>
                  <w:listItem w:displayText="To be develop" w:value="To be develop"/>
                  <w:listItem w:displayText="Drop" w:value="Drop"/>
                </w:dropDownList>
              </w:sdtPr>
              <w:sdtContent>
                <w:r w:rsidR="00684168" w:rsidRPr="004324B7">
                  <w:rPr>
                    <w:rStyle w:val="PlaceholderText"/>
                  </w:rPr>
                  <w:t>Choose an item.</w:t>
                </w:r>
              </w:sdtContent>
            </w:sdt>
          </w:p>
        </w:tc>
      </w:tr>
    </w:tbl>
    <w:p w14:paraId="44CBED74" w14:textId="77777777" w:rsidR="00D6202F" w:rsidRDefault="00D6202F" w:rsidP="00C1611A">
      <w:pPr>
        <w:pStyle w:val="Heading3"/>
        <w:tabs>
          <w:tab w:val="left" w:pos="1080"/>
        </w:tabs>
      </w:pPr>
      <w:bookmarkStart w:id="306" w:name="_Toc140256233"/>
      <w:bookmarkStart w:id="307" w:name="_Toc143189643"/>
      <w:bookmarkEnd w:id="306"/>
      <w:r>
        <w:t>File / API Layout and Data Sheet</w:t>
      </w:r>
      <w:bookmarkEnd w:id="307"/>
    </w:p>
    <w:p w14:paraId="7C34EBC3" w14:textId="278FB2D1" w:rsidR="001E2A4C" w:rsidRPr="001E2A4C" w:rsidRDefault="001E2A4C" w:rsidP="0072086F">
      <w:pPr>
        <w:ind w:left="720" w:firstLine="720"/>
      </w:pPr>
      <w:r w:rsidRPr="00DF3C4F">
        <w:t>Not Applicable.</w:t>
      </w:r>
    </w:p>
    <w:p w14:paraId="5E6161F1" w14:textId="77777777" w:rsidR="00D6202F" w:rsidRDefault="00D6202F" w:rsidP="00D6202F">
      <w:pPr>
        <w:pStyle w:val="Heading3"/>
      </w:pPr>
      <w:bookmarkStart w:id="308" w:name="_Toc143189644"/>
      <w:r>
        <w:t>Report Layout and Data Sheet</w:t>
      </w:r>
      <w:bookmarkEnd w:id="308"/>
    </w:p>
    <w:p w14:paraId="5DCF7B5D" w14:textId="5467C65F" w:rsidR="001E2A4C" w:rsidRPr="001E2A4C" w:rsidRDefault="001E2A4C" w:rsidP="0072086F">
      <w:pPr>
        <w:ind w:left="720" w:firstLine="720"/>
      </w:pPr>
      <w:r w:rsidRPr="00DF3C4F">
        <w:t>Not Applicable.</w:t>
      </w:r>
    </w:p>
    <w:p w14:paraId="58F73C7B" w14:textId="77777777" w:rsidR="00D6202F" w:rsidRDefault="00D6202F" w:rsidP="00D6202F">
      <w:pPr>
        <w:pStyle w:val="Heading3"/>
      </w:pPr>
      <w:bookmarkStart w:id="309" w:name="_Toc143189645"/>
      <w:r>
        <w:t>Additional Impacts</w:t>
      </w:r>
      <w:bookmarkEnd w:id="309"/>
    </w:p>
    <w:p w14:paraId="1FD82409" w14:textId="77777777" w:rsidR="00D6202F" w:rsidRDefault="00D6202F" w:rsidP="00D6202F">
      <w:pPr>
        <w:pStyle w:val="Heading4"/>
      </w:pPr>
      <w:bookmarkStart w:id="310" w:name="_Toc143189646"/>
      <w:r w:rsidRPr="0073013C">
        <w:t>Integration</w:t>
      </w:r>
      <w:bookmarkEnd w:id="310"/>
      <w:r w:rsidRPr="0073013C">
        <w:t xml:space="preserve"> </w:t>
      </w:r>
    </w:p>
    <w:p w14:paraId="281BEF86" w14:textId="4353105A" w:rsidR="001E2A4C" w:rsidRPr="001E2A4C" w:rsidRDefault="001E2A4C" w:rsidP="0072086F">
      <w:pPr>
        <w:ind w:left="1440" w:firstLine="720"/>
      </w:pPr>
      <w:r w:rsidRPr="00DF3C4F">
        <w:t>Not Applicable.</w:t>
      </w:r>
    </w:p>
    <w:p w14:paraId="41EB2F95" w14:textId="77777777" w:rsidR="00D6202F" w:rsidRDefault="00D6202F" w:rsidP="00D6202F">
      <w:pPr>
        <w:pStyle w:val="Heading4"/>
      </w:pPr>
      <w:bookmarkStart w:id="311" w:name="_Toc143189647"/>
      <w:r w:rsidRPr="0073013C">
        <w:t>Migration</w:t>
      </w:r>
      <w:bookmarkEnd w:id="311"/>
    </w:p>
    <w:p w14:paraId="271F48CE" w14:textId="17A4CB90" w:rsidR="00D95CCD" w:rsidRDefault="001E2A4C" w:rsidP="0072086F">
      <w:pPr>
        <w:ind w:left="1440" w:firstLine="720"/>
        <w:rPr>
          <w:lang w:val="en-US" w:bidi="th-TH"/>
        </w:rPr>
      </w:pPr>
      <w:r w:rsidRPr="00DF3C4F">
        <w:t>Not Applicable.</w:t>
      </w:r>
    </w:p>
    <w:p w14:paraId="3E5E110F" w14:textId="2A7073AD" w:rsidR="00996F28" w:rsidRDefault="00996F28" w:rsidP="00996F28">
      <w:pPr>
        <w:pStyle w:val="Heading2"/>
        <w:rPr>
          <w:lang w:val="en-US" w:bidi="th-TH"/>
        </w:rPr>
      </w:pPr>
      <w:bookmarkStart w:id="312" w:name="_Toc143189648"/>
      <w:r>
        <w:rPr>
          <w:rFonts w:hint="cs"/>
          <w:cs/>
          <w:lang w:val="en-US" w:bidi="th-TH"/>
        </w:rPr>
        <w:t xml:space="preserve">ตารางคำนวณชดเชยส่วนต่างดอกเบี้ย </w:t>
      </w:r>
      <w:r>
        <w:rPr>
          <w:lang w:val="en-US" w:bidi="th-TH"/>
        </w:rPr>
        <w:t>BIZ (</w:t>
      </w:r>
      <w:r w:rsidRPr="0072086F">
        <w:rPr>
          <w:lang w:val="en-US" w:bidi="th-TH"/>
        </w:rPr>
        <w:t>Interest Differential Compensation: BIZ Report</w:t>
      </w:r>
      <w:r>
        <w:rPr>
          <w:lang w:val="en-US" w:bidi="th-TH"/>
        </w:rPr>
        <w:t xml:space="preserve">)  (Related </w:t>
      </w:r>
      <w:r w:rsidRPr="0072086F">
        <w:rPr>
          <w:lang w:val="en-US" w:bidi="th-TH"/>
        </w:rPr>
        <w:t>TOR – LN-55</w:t>
      </w:r>
      <w:r>
        <w:rPr>
          <w:lang w:val="en-US" w:bidi="th-TH"/>
        </w:rPr>
        <w:t>)</w:t>
      </w:r>
      <w:bookmarkEnd w:id="312"/>
    </w:p>
    <w:p w14:paraId="5BD53212" w14:textId="718DAC20" w:rsidR="00802D0F" w:rsidRDefault="00644276" w:rsidP="0072086F">
      <w:pPr>
        <w:pStyle w:val="Heading3"/>
        <w:rPr>
          <w:lang w:val="en-US" w:bidi="th-TH"/>
        </w:rPr>
      </w:pPr>
      <w:bookmarkStart w:id="313" w:name="_Toc143189649"/>
      <w:r w:rsidRPr="000459A8">
        <w:rPr>
          <w:lang w:val="en-US" w:bidi="th-TH"/>
        </w:rPr>
        <w:t>Supported Sample Transaction and Case from Customer</w:t>
      </w:r>
      <w:bookmarkStart w:id="314" w:name="_Toc140256241"/>
      <w:bookmarkStart w:id="315" w:name="_Toc140256242"/>
      <w:bookmarkStart w:id="316" w:name="_Toc140256243"/>
      <w:bookmarkStart w:id="317" w:name="_Toc140256244"/>
      <w:bookmarkStart w:id="318" w:name="_Toc140256245"/>
      <w:bookmarkStart w:id="319" w:name="_Toc140256246"/>
      <w:bookmarkStart w:id="320" w:name="_Toc140256247"/>
      <w:bookmarkStart w:id="321" w:name="_Toc140256248"/>
      <w:bookmarkStart w:id="322" w:name="_Toc140256249"/>
      <w:bookmarkStart w:id="323" w:name="_Toc140256250"/>
      <w:bookmarkEnd w:id="313"/>
      <w:bookmarkEnd w:id="314"/>
      <w:bookmarkEnd w:id="315"/>
      <w:bookmarkEnd w:id="316"/>
      <w:bookmarkEnd w:id="317"/>
      <w:bookmarkEnd w:id="318"/>
      <w:bookmarkEnd w:id="319"/>
      <w:bookmarkEnd w:id="320"/>
      <w:bookmarkEnd w:id="321"/>
      <w:bookmarkEnd w:id="322"/>
      <w:bookmarkEnd w:id="323"/>
    </w:p>
    <w:p w14:paraId="33F0098E" w14:textId="6EB2FB5A" w:rsidR="00800A7F" w:rsidRDefault="003174E4" w:rsidP="00800A7F">
      <w:pPr>
        <w:ind w:left="426"/>
      </w:pPr>
      <w:r>
        <w:rPr>
          <w:lang w:val="en-US" w:bidi="th-TH"/>
        </w:rPr>
        <w:drawing>
          <wp:inline distT="0" distB="0" distL="0" distR="0" wp14:anchorId="3BAB6A2A" wp14:editId="3C635422">
            <wp:extent cx="6390005" cy="2567305"/>
            <wp:effectExtent l="19050" t="19050" r="1079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90005" cy="2567305"/>
                    </a:xfrm>
                    <a:prstGeom prst="rect">
                      <a:avLst/>
                    </a:prstGeom>
                    <a:ln>
                      <a:solidFill>
                        <a:schemeClr val="tx1"/>
                      </a:solidFill>
                    </a:ln>
                  </pic:spPr>
                </pic:pic>
              </a:graphicData>
            </a:graphic>
          </wp:inline>
        </w:drawing>
      </w:r>
      <w:r w:rsidR="00800A7F">
        <w:t>Note:</w:t>
      </w:r>
    </w:p>
    <w:p w14:paraId="3C9C343C" w14:textId="77777777" w:rsidR="00800A7F" w:rsidRDefault="00800A7F">
      <w:pPr>
        <w:pStyle w:val="ListParagraph"/>
        <w:numPr>
          <w:ilvl w:val="0"/>
          <w:numId w:val="11"/>
        </w:numPr>
        <w:rPr>
          <w:lang w:val="en-US" w:bidi="th-TH"/>
        </w:rPr>
      </w:pPr>
      <w:r w:rsidRPr="008C6BEE">
        <w:rPr>
          <w:lang w:val="en-US" w:bidi="th-TH"/>
        </w:rPr>
        <w:t>Export to excel flie need to display formular (Inculed Formular in Excel)</w:t>
      </w:r>
      <w:r>
        <w:rPr>
          <w:lang w:val="en-US" w:bidi="th-TH"/>
        </w:rPr>
        <w:t>.</w:t>
      </w:r>
    </w:p>
    <w:p w14:paraId="4F8CC095" w14:textId="77777777" w:rsidR="00800A7F" w:rsidRDefault="00800A7F">
      <w:pPr>
        <w:pStyle w:val="ListParagraph"/>
        <w:numPr>
          <w:ilvl w:val="0"/>
          <w:numId w:val="11"/>
        </w:numPr>
        <w:rPr>
          <w:lang w:val="en-US" w:bidi="th-TH"/>
        </w:rPr>
      </w:pPr>
      <w:r w:rsidRPr="00B0037C">
        <w:rPr>
          <w:lang w:val="en-US" w:bidi="th-TH"/>
        </w:rPr>
        <w:t>The language used in the report is based on As Is (every report).</w:t>
      </w:r>
    </w:p>
    <w:p w14:paraId="319E4267" w14:textId="4873EA68" w:rsidR="00644276" w:rsidRPr="00587F55" w:rsidRDefault="00800A7F">
      <w:pPr>
        <w:pStyle w:val="ListParagraph"/>
        <w:numPr>
          <w:ilvl w:val="0"/>
          <w:numId w:val="11"/>
        </w:numPr>
        <w:rPr>
          <w:lang w:val="en-US" w:bidi="th-TH"/>
        </w:rPr>
      </w:pPr>
      <w:r w:rsidRPr="000C0D3F">
        <w:rPr>
          <w:lang w:val="en-US" w:bidi="th-TH"/>
        </w:rPr>
        <w:t>Need another people can print these report (Access authorize to another people to printing in CBS)</w:t>
      </w:r>
    </w:p>
    <w:p w14:paraId="0C3F875F" w14:textId="77777777" w:rsidR="00644276" w:rsidRDefault="00644276" w:rsidP="00C1611A">
      <w:pPr>
        <w:pStyle w:val="Heading3"/>
        <w:rPr>
          <w:lang w:val="en-US" w:bidi="th-TH"/>
        </w:rPr>
      </w:pPr>
      <w:bookmarkStart w:id="324" w:name="_Toc143189650"/>
      <w:r w:rsidRPr="00D6202F">
        <w:rPr>
          <w:lang w:val="en-US" w:bidi="th-TH"/>
        </w:rPr>
        <w:lastRenderedPageBreak/>
        <w:t>Menu Modification</w:t>
      </w:r>
      <w:bookmarkEnd w:id="324"/>
    </w:p>
    <w:p w14:paraId="6414412E" w14:textId="5102A4D7" w:rsidR="001E2A4C" w:rsidRPr="001E2A4C" w:rsidRDefault="001E2A4C" w:rsidP="0072086F">
      <w:pPr>
        <w:ind w:left="720" w:firstLine="720"/>
        <w:rPr>
          <w:lang w:val="en-US" w:bidi="th-TH"/>
        </w:rPr>
      </w:pPr>
      <w:r w:rsidRPr="00DF3C4F">
        <w:t>Not Applicable.</w:t>
      </w:r>
    </w:p>
    <w:p w14:paraId="7C390F24" w14:textId="77777777" w:rsidR="00644276" w:rsidRDefault="00644276" w:rsidP="00644276">
      <w:pPr>
        <w:pStyle w:val="Heading3"/>
        <w:tabs>
          <w:tab w:val="left" w:pos="1080"/>
        </w:tabs>
        <w:rPr>
          <w:lang w:val="en-US" w:bidi="th-TH"/>
        </w:rPr>
      </w:pPr>
      <w:r>
        <w:rPr>
          <w:lang w:val="en-US" w:bidi="th-TH"/>
        </w:rPr>
        <w:t xml:space="preserve"> </w:t>
      </w:r>
      <w:bookmarkStart w:id="325" w:name="_Toc143189651"/>
      <w:r w:rsidRPr="000459A8">
        <w:rPr>
          <w:lang w:val="en-US" w:bidi="th-TH"/>
        </w:rPr>
        <w:t>Screen Layout and Data Sheet</w:t>
      </w:r>
      <w:bookmarkEnd w:id="325"/>
    </w:p>
    <w:p w14:paraId="1C9DD8A8" w14:textId="6D7AAFAF" w:rsidR="001E2A4C" w:rsidRPr="001E2A4C" w:rsidRDefault="001E2A4C" w:rsidP="0072086F">
      <w:pPr>
        <w:ind w:left="720" w:firstLine="720"/>
        <w:rPr>
          <w:lang w:val="en-US" w:bidi="th-TH"/>
        </w:rPr>
      </w:pPr>
      <w:r w:rsidRPr="00DF3C4F">
        <w:t>Not Applicable.</w:t>
      </w:r>
    </w:p>
    <w:p w14:paraId="4B57D825" w14:textId="7F9971CB" w:rsidR="00B10F0F" w:rsidRDefault="00644276" w:rsidP="00B10F0F">
      <w:pPr>
        <w:pStyle w:val="Heading3"/>
        <w:tabs>
          <w:tab w:val="left" w:pos="1080"/>
        </w:tabs>
      </w:pPr>
      <w:r>
        <w:t xml:space="preserve"> </w:t>
      </w:r>
      <w:bookmarkStart w:id="326" w:name="_Toc143189652"/>
      <w:r>
        <w:t>To-be Process</w:t>
      </w:r>
      <w:bookmarkEnd w:id="326"/>
    </w:p>
    <w:p w14:paraId="571ADA7B" w14:textId="77777777" w:rsidR="00B10F0F" w:rsidRPr="00B10F0F" w:rsidRDefault="00B10F0F" w:rsidP="00B10F0F"/>
    <w:tbl>
      <w:tblPr>
        <w:tblStyle w:val="TableGrid"/>
        <w:tblW w:w="0" w:type="auto"/>
        <w:jc w:val="center"/>
        <w:tblLook w:val="04A0" w:firstRow="1" w:lastRow="0" w:firstColumn="1" w:lastColumn="0" w:noHBand="0" w:noVBand="1"/>
      </w:tblPr>
      <w:tblGrid>
        <w:gridCol w:w="3103"/>
        <w:gridCol w:w="6230"/>
      </w:tblGrid>
      <w:tr w:rsidR="00756D7F" w14:paraId="5A7FA9D0" w14:textId="77777777" w:rsidTr="00C52342">
        <w:trPr>
          <w:jc w:val="center"/>
        </w:trPr>
        <w:tc>
          <w:tcPr>
            <w:tcW w:w="3103" w:type="dxa"/>
            <w:shd w:val="clear" w:color="auto" w:fill="CCECFF"/>
          </w:tcPr>
          <w:p w14:paraId="40177668" w14:textId="77777777" w:rsidR="00756D7F" w:rsidRDefault="00756D7F" w:rsidP="00C52342">
            <w:r>
              <w:t>Paper size</w:t>
            </w:r>
          </w:p>
        </w:tc>
        <w:tc>
          <w:tcPr>
            <w:tcW w:w="6230" w:type="dxa"/>
          </w:tcPr>
          <w:p w14:paraId="5F264706" w14:textId="77777777" w:rsidR="00756D7F" w:rsidRDefault="00756D7F" w:rsidP="00C52342">
            <w:r>
              <w:t>A4</w:t>
            </w:r>
          </w:p>
        </w:tc>
      </w:tr>
      <w:tr w:rsidR="00756D7F" w14:paraId="5BEA9E09" w14:textId="77777777" w:rsidTr="00C52342">
        <w:trPr>
          <w:jc w:val="center"/>
        </w:trPr>
        <w:tc>
          <w:tcPr>
            <w:tcW w:w="3103" w:type="dxa"/>
            <w:shd w:val="clear" w:color="auto" w:fill="CCECFF"/>
          </w:tcPr>
          <w:p w14:paraId="6EA27B55" w14:textId="77777777" w:rsidR="00756D7F" w:rsidRDefault="00756D7F" w:rsidP="00C52342">
            <w:r>
              <w:t>Reprinting require</w:t>
            </w:r>
          </w:p>
        </w:tc>
        <w:tc>
          <w:tcPr>
            <w:tcW w:w="6230" w:type="dxa"/>
          </w:tcPr>
          <w:p w14:paraId="6A6265DC" w14:textId="77777777" w:rsidR="00756D7F" w:rsidRDefault="00756D7F" w:rsidP="00C52342">
            <w:r w:rsidRPr="00083336">
              <w:t>Reprint</w:t>
            </w:r>
          </w:p>
        </w:tc>
      </w:tr>
      <w:tr w:rsidR="00756D7F" w14:paraId="73252B37" w14:textId="77777777" w:rsidTr="00C52342">
        <w:trPr>
          <w:jc w:val="center"/>
        </w:trPr>
        <w:tc>
          <w:tcPr>
            <w:tcW w:w="3103" w:type="dxa"/>
            <w:shd w:val="clear" w:color="auto" w:fill="CCECFF"/>
          </w:tcPr>
          <w:p w14:paraId="52BD9570" w14:textId="77777777" w:rsidR="00756D7F" w:rsidRDefault="00756D7F" w:rsidP="00C52342">
            <w:r>
              <w:t>Searching criteria</w:t>
            </w:r>
          </w:p>
        </w:tc>
        <w:tc>
          <w:tcPr>
            <w:tcW w:w="6230" w:type="dxa"/>
          </w:tcPr>
          <w:p w14:paraId="4E1ABF2E" w14:textId="77777777" w:rsidR="00756D7F" w:rsidRDefault="00756D7F" w:rsidP="00C52342"/>
        </w:tc>
      </w:tr>
      <w:tr w:rsidR="00756D7F" w14:paraId="04CB5576" w14:textId="77777777" w:rsidTr="00C52342">
        <w:trPr>
          <w:jc w:val="center"/>
        </w:trPr>
        <w:tc>
          <w:tcPr>
            <w:tcW w:w="3103" w:type="dxa"/>
            <w:shd w:val="clear" w:color="auto" w:fill="CCECFF"/>
          </w:tcPr>
          <w:p w14:paraId="73F7BF35" w14:textId="77777777" w:rsidR="00756D7F" w:rsidRDefault="00756D7F" w:rsidP="00C52342">
            <w:r w:rsidRPr="00C411A0">
              <w:rPr>
                <w:lang w:val="en-US" w:bidi="th-TH"/>
              </w:rPr>
              <w:t>Generation Frequency</w:t>
            </w:r>
          </w:p>
        </w:tc>
        <w:tc>
          <w:tcPr>
            <w:tcW w:w="6230" w:type="dxa"/>
          </w:tcPr>
          <w:p w14:paraId="026F598E" w14:textId="0CD0D4B0" w:rsidR="00756D7F" w:rsidRPr="00377786" w:rsidRDefault="00EC7BAD" w:rsidP="00C52342">
            <w:pPr>
              <w:rPr>
                <w:highlight w:val="yellow"/>
              </w:rPr>
            </w:pPr>
            <w:r w:rsidRPr="00EC7BAD">
              <w:t>Online, On request</w:t>
            </w:r>
          </w:p>
        </w:tc>
      </w:tr>
      <w:tr w:rsidR="00756D7F" w14:paraId="72CAF6D2" w14:textId="77777777" w:rsidTr="00C52342">
        <w:trPr>
          <w:jc w:val="center"/>
        </w:trPr>
        <w:tc>
          <w:tcPr>
            <w:tcW w:w="3103" w:type="dxa"/>
            <w:shd w:val="clear" w:color="auto" w:fill="CCECFF"/>
          </w:tcPr>
          <w:p w14:paraId="079A3E2E" w14:textId="77777777" w:rsidR="00756D7F" w:rsidRDefault="00756D7F" w:rsidP="00C52342">
            <w:r>
              <w:rPr>
                <w:lang w:val="en-US" w:bidi="th-TH"/>
              </w:rPr>
              <w:t>Report Purpose</w:t>
            </w:r>
          </w:p>
        </w:tc>
        <w:tc>
          <w:tcPr>
            <w:tcW w:w="6230" w:type="dxa"/>
          </w:tcPr>
          <w:p w14:paraId="4350188F" w14:textId="6D0E7AD2" w:rsidR="00756D7F" w:rsidRPr="00377786" w:rsidRDefault="00EC7BAD" w:rsidP="00C52342">
            <w:pPr>
              <w:rPr>
                <w:highlight w:val="yellow"/>
              </w:rPr>
            </w:pPr>
            <w:r w:rsidRPr="00EC7BAD">
              <w:t>This report pertains to the loan with subsidy.</w:t>
            </w:r>
          </w:p>
        </w:tc>
      </w:tr>
      <w:tr w:rsidR="00756D7F" w14:paraId="6ABABD78" w14:textId="77777777" w:rsidTr="00C52342">
        <w:trPr>
          <w:jc w:val="center"/>
        </w:trPr>
        <w:tc>
          <w:tcPr>
            <w:tcW w:w="3103" w:type="dxa"/>
            <w:shd w:val="clear" w:color="auto" w:fill="CCECFF"/>
          </w:tcPr>
          <w:p w14:paraId="6F6BDD88" w14:textId="77777777" w:rsidR="00756D7F" w:rsidRDefault="00756D7F" w:rsidP="00C52342">
            <w:r w:rsidRPr="00C411A0">
              <w:rPr>
                <w:lang w:val="en-US" w:bidi="th-TH"/>
              </w:rPr>
              <w:t>Actual Owner</w:t>
            </w:r>
          </w:p>
        </w:tc>
        <w:tc>
          <w:tcPr>
            <w:tcW w:w="6230" w:type="dxa"/>
          </w:tcPr>
          <w:p w14:paraId="181EA55E" w14:textId="67AE1B39" w:rsidR="00756D7F" w:rsidRPr="00377786" w:rsidRDefault="00EC7BAD" w:rsidP="00C52342">
            <w:pPr>
              <w:rPr>
                <w:highlight w:val="yellow"/>
              </w:rPr>
            </w:pPr>
            <w:r w:rsidRPr="00EC7BAD">
              <w:t>Treasury, Accounting, Strategy</w:t>
            </w:r>
          </w:p>
        </w:tc>
      </w:tr>
    </w:tbl>
    <w:p w14:paraId="6E0281DA" w14:textId="77777777" w:rsidR="00756D7F" w:rsidRDefault="00756D7F" w:rsidP="00C1611A"/>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2557"/>
        <w:gridCol w:w="2724"/>
        <w:gridCol w:w="2089"/>
      </w:tblGrid>
      <w:tr w:rsidR="006011A3" w:rsidRPr="004324B7" w14:paraId="3D7B3F2D" w14:textId="77777777" w:rsidTr="00C52342">
        <w:trPr>
          <w:trHeight w:val="290"/>
        </w:trPr>
        <w:tc>
          <w:tcPr>
            <w:tcW w:w="5240" w:type="dxa"/>
            <w:gridSpan w:val="2"/>
            <w:shd w:val="clear" w:color="000000" w:fill="8EA9DB"/>
            <w:hideMark/>
          </w:tcPr>
          <w:p w14:paraId="406AF492" w14:textId="78EBEF1F"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xml:space="preserve">Report Title: </w:t>
            </w:r>
            <w:r w:rsidRPr="00335E24">
              <w:rPr>
                <w:rFonts w:eastAsia="Times New Roman"/>
                <w:noProof w:val="0"/>
                <w:color w:val="000000"/>
                <w:cs/>
                <w:lang w:val="en-US" w:bidi="th-TH"/>
              </w:rPr>
              <w:t>ตารางดำเนินคดีลูกหนี้</w:t>
            </w:r>
            <w:r>
              <w:rPr>
                <w:rFonts w:eastAsia="Times New Roman"/>
                <w:noProof w:val="0"/>
                <w:color w:val="000000"/>
                <w:lang w:val="en-US" w:bidi="th-TH"/>
              </w:rPr>
              <w:t xml:space="preserve"> </w:t>
            </w:r>
            <w:r w:rsidR="00EB43D9">
              <w:rPr>
                <w:lang w:val="en-US" w:bidi="th-TH"/>
              </w:rPr>
              <w:t>BIZ</w:t>
            </w:r>
            <w:r w:rsidRPr="00335E24">
              <w:rPr>
                <w:rFonts w:eastAsia="Times New Roman"/>
                <w:noProof w:val="0"/>
                <w:color w:val="000000"/>
                <w:lang w:val="en-US" w:bidi="th-TH"/>
              </w:rPr>
              <w:t xml:space="preserve"> (Lawsuit Report)</w:t>
            </w:r>
            <w:r>
              <w:rPr>
                <w:rFonts w:eastAsia="Times New Roman"/>
                <w:noProof w:val="0"/>
                <w:color w:val="000000"/>
                <w:lang w:val="en-US" w:bidi="th-TH"/>
              </w:rPr>
              <w:t xml:space="preserve"> </w:t>
            </w:r>
          </w:p>
          <w:p w14:paraId="6235537D" w14:textId="77777777" w:rsidR="006011A3" w:rsidRPr="00335E24" w:rsidRDefault="006011A3" w:rsidP="00C52342">
            <w:pPr>
              <w:rPr>
                <w:rFonts w:eastAsia="Times New Roman"/>
                <w:noProof w:val="0"/>
                <w:color w:val="000000"/>
                <w:lang w:val="en-US" w:bidi="th-TH"/>
              </w:rPr>
            </w:pPr>
          </w:p>
        </w:tc>
        <w:tc>
          <w:tcPr>
            <w:tcW w:w="2724" w:type="dxa"/>
            <w:shd w:val="clear" w:color="000000" w:fill="8EA9DB"/>
            <w:hideMark/>
          </w:tcPr>
          <w:p w14:paraId="32D0C312"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Report Title:</w:t>
            </w:r>
          </w:p>
        </w:tc>
        <w:tc>
          <w:tcPr>
            <w:tcW w:w="2089" w:type="dxa"/>
            <w:vMerge w:val="restart"/>
            <w:shd w:val="clear" w:color="000000" w:fill="D9E1F2"/>
            <w:noWrap/>
            <w:hideMark/>
          </w:tcPr>
          <w:p w14:paraId="0DD84928"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Status</w:t>
            </w:r>
          </w:p>
        </w:tc>
      </w:tr>
      <w:tr w:rsidR="006011A3" w:rsidRPr="004324B7" w14:paraId="7DB9D6A8" w14:textId="77777777" w:rsidTr="00C52342">
        <w:trPr>
          <w:trHeight w:val="290"/>
        </w:trPr>
        <w:tc>
          <w:tcPr>
            <w:tcW w:w="2683" w:type="dxa"/>
            <w:shd w:val="clear" w:color="000000" w:fill="D9E1F2"/>
            <w:noWrap/>
            <w:hideMark/>
          </w:tcPr>
          <w:p w14:paraId="3C336B4D"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Exim Field:</w:t>
            </w:r>
          </w:p>
        </w:tc>
        <w:tc>
          <w:tcPr>
            <w:tcW w:w="2557" w:type="dxa"/>
            <w:shd w:val="clear" w:color="000000" w:fill="D9E1F2"/>
          </w:tcPr>
          <w:p w14:paraId="1BA84D87" w14:textId="77777777" w:rsidR="006011A3" w:rsidRPr="00335E24" w:rsidRDefault="006011A3" w:rsidP="00C52342">
            <w:pPr>
              <w:rPr>
                <w:rFonts w:eastAsia="Times New Roman"/>
                <w:noProof w:val="0"/>
                <w:color w:val="000000"/>
                <w:lang w:val="en-US" w:bidi="th-TH"/>
              </w:rPr>
            </w:pPr>
            <w:r w:rsidRPr="004324B7">
              <w:rPr>
                <w:rFonts w:eastAsia="Times New Roman"/>
                <w:noProof w:val="0"/>
                <w:color w:val="000000"/>
                <w:lang w:val="en-US" w:bidi="th-TH"/>
              </w:rPr>
              <w:t>Description/Formular</w:t>
            </w:r>
          </w:p>
        </w:tc>
        <w:tc>
          <w:tcPr>
            <w:tcW w:w="2724" w:type="dxa"/>
            <w:shd w:val="clear" w:color="000000" w:fill="D9E1F2"/>
            <w:noWrap/>
            <w:hideMark/>
          </w:tcPr>
          <w:p w14:paraId="22B304BE"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CBS9 Field:</w:t>
            </w:r>
          </w:p>
        </w:tc>
        <w:tc>
          <w:tcPr>
            <w:tcW w:w="2089" w:type="dxa"/>
            <w:vMerge/>
            <w:hideMark/>
          </w:tcPr>
          <w:p w14:paraId="48C9B88D" w14:textId="77777777" w:rsidR="006011A3" w:rsidRPr="00335E24" w:rsidRDefault="006011A3" w:rsidP="00C52342">
            <w:pPr>
              <w:rPr>
                <w:rFonts w:eastAsia="Times New Roman"/>
                <w:noProof w:val="0"/>
                <w:color w:val="000000"/>
                <w:lang w:val="en-US" w:bidi="th-TH"/>
              </w:rPr>
            </w:pPr>
          </w:p>
        </w:tc>
      </w:tr>
      <w:tr w:rsidR="006011A3" w:rsidRPr="004324B7" w14:paraId="580946BB" w14:textId="77777777" w:rsidTr="00C52342">
        <w:trPr>
          <w:trHeight w:val="290"/>
        </w:trPr>
        <w:tc>
          <w:tcPr>
            <w:tcW w:w="2683" w:type="dxa"/>
            <w:shd w:val="clear" w:color="auto" w:fill="auto"/>
            <w:noWrap/>
          </w:tcPr>
          <w:p w14:paraId="5D6CD846"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ลำดับ</w:t>
            </w:r>
          </w:p>
        </w:tc>
        <w:tc>
          <w:tcPr>
            <w:tcW w:w="2557" w:type="dxa"/>
          </w:tcPr>
          <w:p w14:paraId="33B1EF57" w14:textId="77777777" w:rsidR="006011A3" w:rsidRPr="00335E24" w:rsidRDefault="006011A3" w:rsidP="00C52342">
            <w:pPr>
              <w:rPr>
                <w:rFonts w:eastAsia="Times New Roman"/>
                <w:noProof w:val="0"/>
                <w:color w:val="000000"/>
                <w:lang w:val="en-US" w:bidi="th-TH"/>
              </w:rPr>
            </w:pPr>
            <w:r w:rsidRPr="004324B7">
              <w:rPr>
                <w:rFonts w:eastAsia="Times New Roman"/>
                <w:noProof w:val="0"/>
                <w:color w:val="000000"/>
                <w:lang w:val="en-US" w:bidi="th-TH"/>
              </w:rPr>
              <w:t>No of transaction</w:t>
            </w:r>
          </w:p>
        </w:tc>
        <w:tc>
          <w:tcPr>
            <w:tcW w:w="2724" w:type="dxa"/>
            <w:shd w:val="clear" w:color="auto" w:fill="auto"/>
            <w:noWrap/>
            <w:hideMark/>
          </w:tcPr>
          <w:p w14:paraId="4C37A463"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0DAA4442"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477917440"/>
                <w:placeholder>
                  <w:docPart w:val="1E6153633C1142B0B97DC15062ADE8CB"/>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31CAFD40" w14:textId="77777777" w:rsidTr="00C52342">
        <w:trPr>
          <w:trHeight w:val="290"/>
        </w:trPr>
        <w:tc>
          <w:tcPr>
            <w:tcW w:w="2683" w:type="dxa"/>
            <w:shd w:val="clear" w:color="auto" w:fill="auto"/>
            <w:noWrap/>
          </w:tcPr>
          <w:p w14:paraId="76EB5AF5"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สาขา</w:t>
            </w:r>
          </w:p>
        </w:tc>
        <w:tc>
          <w:tcPr>
            <w:tcW w:w="2557" w:type="dxa"/>
          </w:tcPr>
          <w:p w14:paraId="3E0D5FD7" w14:textId="77777777" w:rsidR="006011A3" w:rsidRPr="004F6B7A" w:rsidRDefault="006011A3" w:rsidP="00C52342">
            <w:pPr>
              <w:rPr>
                <w:rFonts w:eastAsia="Times New Roman"/>
                <w:noProof w:val="0"/>
                <w:color w:val="000000"/>
                <w:lang w:val="en-US" w:bidi="th-TH"/>
              </w:rPr>
            </w:pPr>
            <w:r w:rsidRPr="004F6B7A">
              <w:rPr>
                <w:rFonts w:eastAsia="Times New Roman"/>
                <w:noProof w:val="0"/>
                <w:color w:val="000000"/>
                <w:lang w:val="en-US" w:bidi="th-TH"/>
              </w:rPr>
              <w:t xml:space="preserve">Operation code, branch code </w:t>
            </w:r>
          </w:p>
          <w:p w14:paraId="2222983E" w14:textId="77777777" w:rsidR="006011A3" w:rsidRPr="00335E24" w:rsidRDefault="006011A3" w:rsidP="00C52342">
            <w:pPr>
              <w:rPr>
                <w:rFonts w:eastAsia="Times New Roman"/>
                <w:noProof w:val="0"/>
                <w:color w:val="000000"/>
                <w:lang w:val="en-US" w:bidi="th-TH"/>
              </w:rPr>
            </w:pPr>
            <w:r w:rsidRPr="004F6B7A">
              <w:rPr>
                <w:rFonts w:eastAsia="Times New Roman"/>
                <w:noProof w:val="0"/>
                <w:color w:val="000000"/>
                <w:lang w:val="en-US" w:bidi="th-TH"/>
              </w:rPr>
              <w:t>customer code = book bank</w:t>
            </w:r>
          </w:p>
        </w:tc>
        <w:tc>
          <w:tcPr>
            <w:tcW w:w="2724" w:type="dxa"/>
            <w:shd w:val="clear" w:color="auto" w:fill="auto"/>
            <w:noWrap/>
            <w:hideMark/>
          </w:tcPr>
          <w:p w14:paraId="243753E6"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799A5C11"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516116233"/>
                <w:placeholder>
                  <w:docPart w:val="727C424CE6FA424FACA7392A573E015C"/>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5992FFAB" w14:textId="77777777" w:rsidTr="00C52342">
        <w:trPr>
          <w:trHeight w:val="290"/>
        </w:trPr>
        <w:tc>
          <w:tcPr>
            <w:tcW w:w="2683" w:type="dxa"/>
            <w:shd w:val="clear" w:color="auto" w:fill="auto"/>
            <w:noWrap/>
          </w:tcPr>
          <w:p w14:paraId="53624A81"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ลูกค้าเลขที่</w:t>
            </w:r>
          </w:p>
        </w:tc>
        <w:tc>
          <w:tcPr>
            <w:tcW w:w="2557" w:type="dxa"/>
          </w:tcPr>
          <w:p w14:paraId="7CD110EC" w14:textId="77777777" w:rsidR="006011A3" w:rsidRPr="00335E24" w:rsidRDefault="006011A3" w:rsidP="00C52342">
            <w:pPr>
              <w:rPr>
                <w:rFonts w:eastAsia="Times New Roman"/>
                <w:noProof w:val="0"/>
                <w:color w:val="000000"/>
                <w:lang w:val="en-US" w:bidi="th-TH"/>
              </w:rPr>
            </w:pPr>
            <w:r w:rsidRPr="00430472">
              <w:rPr>
                <w:rFonts w:eastAsia="Times New Roman"/>
                <w:noProof w:val="0"/>
                <w:color w:val="000000"/>
                <w:lang w:val="en-US" w:bidi="th-TH"/>
              </w:rPr>
              <w:t>Customer ID</w:t>
            </w:r>
          </w:p>
        </w:tc>
        <w:tc>
          <w:tcPr>
            <w:tcW w:w="2724" w:type="dxa"/>
            <w:shd w:val="clear" w:color="auto" w:fill="auto"/>
            <w:noWrap/>
            <w:hideMark/>
          </w:tcPr>
          <w:p w14:paraId="7B833AAC"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746ECBF2"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043215508"/>
                <w:placeholder>
                  <w:docPart w:val="688772A4F21A4326AF81F7542135F604"/>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0164B174" w14:textId="77777777" w:rsidTr="00C52342">
        <w:trPr>
          <w:trHeight w:val="290"/>
        </w:trPr>
        <w:tc>
          <w:tcPr>
            <w:tcW w:w="2683" w:type="dxa"/>
            <w:shd w:val="clear" w:color="auto" w:fill="auto"/>
            <w:noWrap/>
          </w:tcPr>
          <w:p w14:paraId="77672D97"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วงเงินเลขที่</w:t>
            </w:r>
          </w:p>
        </w:tc>
        <w:tc>
          <w:tcPr>
            <w:tcW w:w="2557" w:type="dxa"/>
          </w:tcPr>
          <w:p w14:paraId="4C4CFE54" w14:textId="77777777" w:rsidR="006011A3" w:rsidRPr="00335E24" w:rsidRDefault="006011A3" w:rsidP="00C52342">
            <w:pPr>
              <w:rPr>
                <w:rFonts w:eastAsia="Times New Roman"/>
                <w:noProof w:val="0"/>
                <w:color w:val="000000"/>
                <w:lang w:val="en-US" w:bidi="th-TH"/>
              </w:rPr>
            </w:pPr>
            <w:r w:rsidRPr="00430472">
              <w:rPr>
                <w:rFonts w:eastAsia="Times New Roman"/>
                <w:noProof w:val="0"/>
                <w:color w:val="000000"/>
                <w:lang w:val="en-US" w:bidi="th-TH"/>
              </w:rPr>
              <w:t>Project code ID (Credit limit number)</w:t>
            </w:r>
          </w:p>
        </w:tc>
        <w:tc>
          <w:tcPr>
            <w:tcW w:w="2724" w:type="dxa"/>
            <w:shd w:val="clear" w:color="auto" w:fill="auto"/>
            <w:noWrap/>
            <w:hideMark/>
          </w:tcPr>
          <w:p w14:paraId="40C5BBC0"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7CC0896A"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539931632"/>
                <w:placeholder>
                  <w:docPart w:val="6301198380A3400CA0546B59540FDF8A"/>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30347FBA" w14:textId="77777777" w:rsidTr="00C52342">
        <w:trPr>
          <w:trHeight w:val="290"/>
        </w:trPr>
        <w:tc>
          <w:tcPr>
            <w:tcW w:w="2683" w:type="dxa"/>
            <w:shd w:val="clear" w:color="auto" w:fill="auto"/>
            <w:noWrap/>
          </w:tcPr>
          <w:p w14:paraId="0EF8720E"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ชื่อลูกค้า</w:t>
            </w:r>
          </w:p>
        </w:tc>
        <w:tc>
          <w:tcPr>
            <w:tcW w:w="2557" w:type="dxa"/>
          </w:tcPr>
          <w:p w14:paraId="6C3C3E6E" w14:textId="77777777" w:rsidR="006011A3" w:rsidRPr="00335E24" w:rsidRDefault="006011A3" w:rsidP="00C52342">
            <w:pPr>
              <w:rPr>
                <w:rFonts w:eastAsia="Times New Roman"/>
                <w:noProof w:val="0"/>
                <w:color w:val="000000"/>
                <w:lang w:val="en-US" w:bidi="th-TH"/>
              </w:rPr>
            </w:pPr>
            <w:r w:rsidRPr="00430472">
              <w:rPr>
                <w:rFonts w:eastAsia="Times New Roman"/>
                <w:noProof w:val="0"/>
                <w:color w:val="000000"/>
                <w:lang w:val="en-US" w:bidi="th-TH"/>
              </w:rPr>
              <w:t>Customer Name</w:t>
            </w:r>
          </w:p>
        </w:tc>
        <w:tc>
          <w:tcPr>
            <w:tcW w:w="2724" w:type="dxa"/>
            <w:shd w:val="clear" w:color="auto" w:fill="auto"/>
            <w:noWrap/>
            <w:hideMark/>
          </w:tcPr>
          <w:p w14:paraId="5E33E1E8"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076E5EB8"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412696386"/>
                <w:placeholder>
                  <w:docPart w:val="6ECB4EB82CDD4487AD447B2BA803D5A5"/>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466DC7D9" w14:textId="77777777" w:rsidTr="00C52342">
        <w:trPr>
          <w:trHeight w:val="290"/>
        </w:trPr>
        <w:tc>
          <w:tcPr>
            <w:tcW w:w="2683" w:type="dxa"/>
            <w:shd w:val="clear" w:color="auto" w:fill="auto"/>
            <w:noWrap/>
          </w:tcPr>
          <w:p w14:paraId="6914D5F7"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วันที่</w:t>
            </w:r>
          </w:p>
        </w:tc>
        <w:tc>
          <w:tcPr>
            <w:tcW w:w="2557" w:type="dxa"/>
          </w:tcPr>
          <w:p w14:paraId="5F6144F0" w14:textId="77777777" w:rsidR="006011A3" w:rsidRPr="00430472" w:rsidRDefault="006011A3" w:rsidP="00C52342">
            <w:pPr>
              <w:rPr>
                <w:rFonts w:eastAsia="Times New Roman"/>
                <w:noProof w:val="0"/>
                <w:color w:val="000000"/>
                <w:lang w:val="en-US" w:bidi="th-TH"/>
              </w:rPr>
            </w:pPr>
            <w:r w:rsidRPr="00430472">
              <w:rPr>
                <w:rFonts w:eastAsia="Times New Roman"/>
                <w:noProof w:val="0"/>
                <w:color w:val="000000"/>
                <w:lang w:val="en-US" w:bidi="th-TH"/>
              </w:rPr>
              <w:t xml:space="preserve">date of drawdown </w:t>
            </w:r>
          </w:p>
          <w:p w14:paraId="319E8DB8" w14:textId="77777777" w:rsidR="006011A3" w:rsidRPr="00430472" w:rsidRDefault="006011A3" w:rsidP="00C52342">
            <w:pPr>
              <w:rPr>
                <w:rFonts w:eastAsia="Times New Roman"/>
                <w:noProof w:val="0"/>
                <w:color w:val="000000"/>
                <w:lang w:val="en-US" w:bidi="th-TH"/>
              </w:rPr>
            </w:pPr>
            <w:r w:rsidRPr="00430472">
              <w:rPr>
                <w:rFonts w:eastAsia="Times New Roman"/>
                <w:noProof w:val="0"/>
                <w:color w:val="000000"/>
                <w:lang w:val="en-US" w:bidi="th-TH"/>
              </w:rPr>
              <w:t>date of repayment</w:t>
            </w:r>
          </w:p>
          <w:p w14:paraId="2AAFA037" w14:textId="77777777" w:rsidR="006011A3" w:rsidRPr="00430472" w:rsidRDefault="006011A3" w:rsidP="00C52342">
            <w:pPr>
              <w:rPr>
                <w:rFonts w:eastAsia="Times New Roman"/>
                <w:noProof w:val="0"/>
                <w:color w:val="000000"/>
                <w:lang w:val="en-US" w:bidi="th-TH"/>
              </w:rPr>
            </w:pPr>
            <w:r w:rsidRPr="00430472">
              <w:rPr>
                <w:rFonts w:eastAsia="Times New Roman"/>
                <w:noProof w:val="0"/>
                <w:color w:val="000000"/>
                <w:lang w:val="en-US" w:bidi="th-TH"/>
              </w:rPr>
              <w:t>date of last day of the month</w:t>
            </w:r>
          </w:p>
          <w:p w14:paraId="2EA225B0" w14:textId="77777777" w:rsidR="006011A3" w:rsidRPr="00430472" w:rsidRDefault="006011A3" w:rsidP="00C52342">
            <w:pPr>
              <w:rPr>
                <w:rFonts w:eastAsia="Times New Roman"/>
                <w:noProof w:val="0"/>
                <w:color w:val="000000"/>
                <w:lang w:val="en-US" w:bidi="th-TH"/>
              </w:rPr>
            </w:pPr>
          </w:p>
          <w:p w14:paraId="1D8CA443" w14:textId="77777777" w:rsidR="006011A3" w:rsidRPr="00335E24" w:rsidRDefault="006011A3" w:rsidP="00C52342">
            <w:pPr>
              <w:rPr>
                <w:rFonts w:eastAsia="Times New Roman"/>
                <w:noProof w:val="0"/>
                <w:color w:val="000000"/>
                <w:lang w:val="en-US" w:bidi="th-TH"/>
              </w:rPr>
            </w:pPr>
            <w:r w:rsidRPr="00430472">
              <w:rPr>
                <w:rFonts w:eastAsia="Times New Roman"/>
                <w:noProof w:val="0"/>
                <w:color w:val="000000"/>
                <w:lang w:val="en-US" w:bidi="th-TH"/>
              </w:rPr>
              <w:t>date of transaction</w:t>
            </w:r>
          </w:p>
        </w:tc>
        <w:tc>
          <w:tcPr>
            <w:tcW w:w="2724" w:type="dxa"/>
            <w:shd w:val="clear" w:color="auto" w:fill="auto"/>
            <w:noWrap/>
            <w:hideMark/>
          </w:tcPr>
          <w:p w14:paraId="37865138"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36E691A2"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312133161"/>
                <w:placeholder>
                  <w:docPart w:val="ABBC0088A6224158B288B6609B33F3D6"/>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527D650E" w14:textId="77777777" w:rsidTr="00C52342">
        <w:trPr>
          <w:trHeight w:val="290"/>
        </w:trPr>
        <w:tc>
          <w:tcPr>
            <w:tcW w:w="2683" w:type="dxa"/>
            <w:shd w:val="clear" w:color="auto" w:fill="auto"/>
            <w:noWrap/>
          </w:tcPr>
          <w:p w14:paraId="7C989B0F"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วัน</w:t>
            </w:r>
          </w:p>
        </w:tc>
        <w:tc>
          <w:tcPr>
            <w:tcW w:w="2557" w:type="dxa"/>
          </w:tcPr>
          <w:p w14:paraId="05817661" w14:textId="77777777" w:rsidR="006011A3" w:rsidRPr="00335E24" w:rsidRDefault="006011A3" w:rsidP="00C52342">
            <w:pPr>
              <w:rPr>
                <w:rFonts w:eastAsia="Times New Roman"/>
                <w:noProof w:val="0"/>
                <w:color w:val="000000"/>
                <w:lang w:val="en-US" w:bidi="th-TH"/>
              </w:rPr>
            </w:pPr>
            <w:r>
              <w:rPr>
                <w:rFonts w:eastAsia="Times New Roman"/>
                <w:noProof w:val="0"/>
                <w:color w:val="000000"/>
                <w:lang w:val="en-US" w:bidi="th-TH"/>
              </w:rPr>
              <w:t>Number of days</w:t>
            </w:r>
          </w:p>
        </w:tc>
        <w:tc>
          <w:tcPr>
            <w:tcW w:w="2724" w:type="dxa"/>
            <w:shd w:val="clear" w:color="auto" w:fill="auto"/>
            <w:noWrap/>
            <w:hideMark/>
          </w:tcPr>
          <w:p w14:paraId="52A71851"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6F5CB44A"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057854527"/>
                <w:placeholder>
                  <w:docPart w:val="EDBA9FB03CD04AF1BCC811453D940A20"/>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020F1140" w14:textId="77777777" w:rsidTr="00C52342">
        <w:trPr>
          <w:trHeight w:val="290"/>
        </w:trPr>
        <w:tc>
          <w:tcPr>
            <w:tcW w:w="2683" w:type="dxa"/>
            <w:shd w:val="clear" w:color="auto" w:fill="auto"/>
            <w:noWrap/>
          </w:tcPr>
          <w:p w14:paraId="2F9AB2C3"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รายการ</w:t>
            </w:r>
          </w:p>
        </w:tc>
        <w:tc>
          <w:tcPr>
            <w:tcW w:w="2557" w:type="dxa"/>
          </w:tcPr>
          <w:p w14:paraId="5CC8B329" w14:textId="77777777" w:rsidR="006011A3" w:rsidRPr="00335E24" w:rsidRDefault="006011A3" w:rsidP="00C52342">
            <w:pPr>
              <w:rPr>
                <w:rFonts w:eastAsia="Times New Roman"/>
                <w:noProof w:val="0"/>
                <w:color w:val="000000"/>
                <w:lang w:val="en-US" w:bidi="th-TH"/>
              </w:rPr>
            </w:pPr>
            <w:r w:rsidRPr="00A43EF4">
              <w:rPr>
                <w:rFonts w:eastAsia="Times New Roman"/>
                <w:noProof w:val="0"/>
                <w:color w:val="000000"/>
                <w:lang w:val="en-US" w:bidi="th-TH"/>
              </w:rPr>
              <w:t>Transaction</w:t>
            </w:r>
          </w:p>
        </w:tc>
        <w:tc>
          <w:tcPr>
            <w:tcW w:w="2724" w:type="dxa"/>
            <w:shd w:val="clear" w:color="auto" w:fill="auto"/>
            <w:noWrap/>
            <w:hideMark/>
          </w:tcPr>
          <w:p w14:paraId="1A8E214F"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9A09F60"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580420222"/>
                <w:placeholder>
                  <w:docPart w:val="44525DD6E1B24D18AAB02FC41F988FC9"/>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7A5539F6" w14:textId="77777777" w:rsidTr="00C52342">
        <w:trPr>
          <w:trHeight w:val="290"/>
        </w:trPr>
        <w:tc>
          <w:tcPr>
            <w:tcW w:w="2683" w:type="dxa"/>
            <w:shd w:val="clear" w:color="auto" w:fill="auto"/>
            <w:noWrap/>
          </w:tcPr>
          <w:p w14:paraId="171582E5"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จำนวนเงิน</w:t>
            </w:r>
          </w:p>
        </w:tc>
        <w:tc>
          <w:tcPr>
            <w:tcW w:w="2557" w:type="dxa"/>
          </w:tcPr>
          <w:p w14:paraId="2F4B38FA" w14:textId="77777777" w:rsidR="006011A3" w:rsidRPr="00335E24" w:rsidRDefault="006011A3" w:rsidP="00C52342">
            <w:pPr>
              <w:rPr>
                <w:rFonts w:eastAsia="Times New Roman"/>
                <w:noProof w:val="0"/>
                <w:color w:val="000000"/>
                <w:lang w:val="en-US" w:bidi="th-TH"/>
              </w:rPr>
            </w:pPr>
            <w:r w:rsidRPr="00A43EF4">
              <w:rPr>
                <w:rFonts w:eastAsia="Times New Roman"/>
                <w:noProof w:val="0"/>
                <w:color w:val="000000"/>
                <w:lang w:val="en-US" w:bidi="th-TH"/>
              </w:rPr>
              <w:t>Amount</w:t>
            </w:r>
          </w:p>
        </w:tc>
        <w:tc>
          <w:tcPr>
            <w:tcW w:w="2724" w:type="dxa"/>
            <w:shd w:val="clear" w:color="auto" w:fill="auto"/>
            <w:noWrap/>
            <w:hideMark/>
          </w:tcPr>
          <w:p w14:paraId="73D5989F"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644D08BD"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2018220845"/>
                <w:placeholder>
                  <w:docPart w:val="319E660CA48746708B4549C1D851DAC9"/>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76813D21" w14:textId="77777777" w:rsidTr="00C52342">
        <w:trPr>
          <w:trHeight w:val="290"/>
        </w:trPr>
        <w:tc>
          <w:tcPr>
            <w:tcW w:w="2683" w:type="dxa"/>
            <w:shd w:val="clear" w:color="auto" w:fill="auto"/>
            <w:noWrap/>
          </w:tcPr>
          <w:p w14:paraId="329D8383"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เงินต้นคงค้าง</w:t>
            </w:r>
          </w:p>
        </w:tc>
        <w:tc>
          <w:tcPr>
            <w:tcW w:w="2557" w:type="dxa"/>
          </w:tcPr>
          <w:p w14:paraId="5FCAF6DB" w14:textId="77777777" w:rsidR="006011A3" w:rsidRPr="00335E24" w:rsidRDefault="006011A3" w:rsidP="00C52342">
            <w:pPr>
              <w:rPr>
                <w:rFonts w:eastAsia="Times New Roman"/>
                <w:noProof w:val="0"/>
                <w:color w:val="000000"/>
                <w:lang w:val="en-US" w:bidi="th-TH"/>
              </w:rPr>
            </w:pPr>
            <w:r w:rsidRPr="00A43EF4">
              <w:rPr>
                <w:rFonts w:eastAsia="Times New Roman"/>
                <w:noProof w:val="0"/>
                <w:color w:val="000000"/>
                <w:lang w:val="en-US" w:bidi="th-TH"/>
              </w:rPr>
              <w:t>Principal Outstanding</w:t>
            </w:r>
          </w:p>
        </w:tc>
        <w:tc>
          <w:tcPr>
            <w:tcW w:w="2724" w:type="dxa"/>
            <w:shd w:val="clear" w:color="auto" w:fill="auto"/>
            <w:noWrap/>
            <w:hideMark/>
          </w:tcPr>
          <w:p w14:paraId="086D073A"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9BB037A"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556196336"/>
                <w:placeholder>
                  <w:docPart w:val="7DFD37726C4F4AAC8751166CF1B897B0"/>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6B529499" w14:textId="77777777" w:rsidTr="00C52342">
        <w:trPr>
          <w:trHeight w:val="290"/>
        </w:trPr>
        <w:tc>
          <w:tcPr>
            <w:tcW w:w="2683" w:type="dxa"/>
            <w:shd w:val="clear" w:color="auto" w:fill="auto"/>
            <w:noWrap/>
          </w:tcPr>
          <w:p w14:paraId="571304B6"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อัตรา</w:t>
            </w:r>
            <w:r>
              <w:rPr>
                <w:rFonts w:eastAsia="Times New Roman"/>
                <w:noProof w:val="0"/>
                <w:color w:val="000000"/>
                <w:lang w:val="en-US" w:bidi="th-TH"/>
              </w:rPr>
              <w:t>%</w:t>
            </w:r>
          </w:p>
        </w:tc>
        <w:tc>
          <w:tcPr>
            <w:tcW w:w="2557" w:type="dxa"/>
          </w:tcPr>
          <w:p w14:paraId="0FA89F59" w14:textId="77777777" w:rsidR="006011A3" w:rsidRDefault="006011A3" w:rsidP="00C52342">
            <w:pPr>
              <w:rPr>
                <w:rFonts w:eastAsia="Times New Roman"/>
                <w:noProof w:val="0"/>
                <w:color w:val="000000"/>
                <w:lang w:val="en-US" w:bidi="th-TH"/>
              </w:rPr>
            </w:pPr>
            <w:r w:rsidRPr="00A43EF4">
              <w:rPr>
                <w:rFonts w:eastAsia="Times New Roman"/>
                <w:noProof w:val="0"/>
                <w:color w:val="000000"/>
                <w:lang w:val="en-US" w:bidi="th-TH"/>
              </w:rPr>
              <w:t>subsidize interest rate</w:t>
            </w:r>
          </w:p>
          <w:p w14:paraId="52F5DC04" w14:textId="77777777" w:rsidR="006011A3" w:rsidRPr="00A43EF4" w:rsidRDefault="006011A3" w:rsidP="00C52342">
            <w:pPr>
              <w:rPr>
                <w:rFonts w:eastAsia="Times New Roman"/>
                <w:noProof w:val="0"/>
                <w:color w:val="000000"/>
                <w:lang w:val="en-US" w:bidi="th-TH"/>
              </w:rPr>
            </w:pPr>
            <w:proofErr w:type="gramStart"/>
            <w:r>
              <w:rPr>
                <w:rFonts w:eastAsia="Times New Roman"/>
                <w:noProof w:val="0"/>
                <w:color w:val="000000"/>
                <w:lang w:val="en-US" w:bidi="th-TH"/>
              </w:rPr>
              <w:t>e.g.</w:t>
            </w:r>
            <w:proofErr w:type="gramEnd"/>
            <w:r>
              <w:rPr>
                <w:rFonts w:eastAsia="Times New Roman"/>
                <w:noProof w:val="0"/>
                <w:color w:val="000000"/>
                <w:lang w:val="en-US" w:bidi="th-TH"/>
              </w:rPr>
              <w:t xml:space="preserve"> </w:t>
            </w:r>
            <w:r w:rsidRPr="00A43EF4">
              <w:rPr>
                <w:rFonts w:eastAsia="Times New Roman"/>
                <w:noProof w:val="0"/>
                <w:color w:val="000000"/>
                <w:lang w:val="en-US" w:bidi="th-TH"/>
              </w:rPr>
              <w:t>2 year contract shows 1.99, 3 year contract shows 1.00</w:t>
            </w:r>
          </w:p>
          <w:p w14:paraId="3D06789E" w14:textId="77777777" w:rsidR="006011A3" w:rsidRPr="00335E24" w:rsidRDefault="006011A3" w:rsidP="00C52342">
            <w:pPr>
              <w:rPr>
                <w:rFonts w:eastAsia="Times New Roman"/>
                <w:noProof w:val="0"/>
                <w:color w:val="000000"/>
                <w:lang w:val="en-US" w:bidi="th-TH"/>
              </w:rPr>
            </w:pPr>
            <w:r w:rsidRPr="00A43EF4">
              <w:rPr>
                <w:rFonts w:eastAsia="Times New Roman"/>
                <w:noProof w:val="0"/>
                <w:color w:val="000000"/>
                <w:lang w:val="en-US" w:bidi="th-TH"/>
              </w:rPr>
              <w:t>Ticker</w:t>
            </w:r>
            <w:r>
              <w:rPr>
                <w:rFonts w:eastAsia="Times New Roman"/>
                <w:noProof w:val="0"/>
                <w:color w:val="000000"/>
                <w:lang w:val="en-US" w:bidi="th-TH"/>
              </w:rPr>
              <w:t xml:space="preserve"> point</w:t>
            </w:r>
            <w:r w:rsidRPr="00A43EF4">
              <w:rPr>
                <w:rFonts w:eastAsia="Times New Roman"/>
                <w:noProof w:val="0"/>
                <w:color w:val="000000"/>
                <w:lang w:val="en-US" w:bidi="th-TH"/>
              </w:rPr>
              <w:t xml:space="preserve"> will </w:t>
            </w:r>
            <w:r>
              <w:rPr>
                <w:rFonts w:eastAsia="Times New Roman"/>
                <w:noProof w:val="0"/>
                <w:color w:val="000000"/>
                <w:lang w:val="en-US" w:bidi="th-TH"/>
              </w:rPr>
              <w:t xml:space="preserve">start </w:t>
            </w:r>
            <w:r w:rsidRPr="00A43EF4">
              <w:rPr>
                <w:rFonts w:eastAsia="Times New Roman"/>
                <w:noProof w:val="0"/>
                <w:color w:val="000000"/>
                <w:lang w:val="en-US" w:bidi="th-TH"/>
              </w:rPr>
              <w:t>calculated on first day</w:t>
            </w:r>
          </w:p>
        </w:tc>
        <w:tc>
          <w:tcPr>
            <w:tcW w:w="2724" w:type="dxa"/>
            <w:shd w:val="clear" w:color="auto" w:fill="auto"/>
            <w:noWrap/>
            <w:hideMark/>
          </w:tcPr>
          <w:p w14:paraId="3C4E2635"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1D1C8CCF"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2044942549"/>
                <w:placeholder>
                  <w:docPart w:val="0612AFAE6B9643E9B82D822B3271C505"/>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20491795" w14:textId="77777777" w:rsidTr="00C52342">
        <w:trPr>
          <w:trHeight w:val="290"/>
        </w:trPr>
        <w:tc>
          <w:tcPr>
            <w:tcW w:w="2683" w:type="dxa"/>
            <w:shd w:val="clear" w:color="auto" w:fill="auto"/>
            <w:noWrap/>
          </w:tcPr>
          <w:p w14:paraId="5A1BA2A6"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เงินชดเชย</w:t>
            </w:r>
          </w:p>
        </w:tc>
        <w:tc>
          <w:tcPr>
            <w:tcW w:w="2557" w:type="dxa"/>
          </w:tcPr>
          <w:p w14:paraId="713B97E3" w14:textId="77777777" w:rsidR="006011A3" w:rsidRDefault="006011A3" w:rsidP="00C52342">
            <w:pPr>
              <w:rPr>
                <w:rFonts w:eastAsia="Times New Roman"/>
                <w:noProof w:val="0"/>
                <w:color w:val="000000"/>
                <w:lang w:val="en-US" w:bidi="th-TH"/>
              </w:rPr>
            </w:pPr>
            <w:r w:rsidRPr="00505190">
              <w:rPr>
                <w:rFonts w:eastAsia="Times New Roman"/>
                <w:noProof w:val="0"/>
                <w:color w:val="000000"/>
                <w:lang w:val="en-US" w:bidi="th-TH"/>
              </w:rPr>
              <w:t>subsidize amount</w:t>
            </w:r>
          </w:p>
          <w:p w14:paraId="163EDAA6" w14:textId="77777777" w:rsidR="006011A3" w:rsidRDefault="006011A3" w:rsidP="00C52342">
            <w:pPr>
              <w:rPr>
                <w:rFonts w:eastAsia="Times New Roman"/>
                <w:noProof w:val="0"/>
                <w:color w:val="000000"/>
                <w:lang w:val="en-US" w:bidi="th-TH"/>
              </w:rPr>
            </w:pPr>
            <w:r>
              <w:rPr>
                <w:rFonts w:eastAsia="Times New Roman"/>
                <w:noProof w:val="0"/>
                <w:color w:val="000000"/>
                <w:lang w:val="en-US" w:bidi="th-TH"/>
              </w:rPr>
              <w:lastRenderedPageBreak/>
              <w:t>(</w:t>
            </w:r>
            <w:r w:rsidRPr="00916172">
              <w:rPr>
                <w:rFonts w:eastAsia="Times New Roman"/>
                <w:noProof w:val="0"/>
                <w:color w:val="000000"/>
                <w:lang w:val="en-US" w:bidi="th-TH"/>
              </w:rPr>
              <w:t>Principal Outstanding * Number of days * Subsidize interest rate/ year</w:t>
            </w:r>
            <w:r>
              <w:rPr>
                <w:rFonts w:eastAsia="Times New Roman"/>
                <w:noProof w:val="0"/>
                <w:color w:val="000000"/>
                <w:lang w:val="en-US" w:bidi="th-TH"/>
              </w:rPr>
              <w:t>)</w:t>
            </w:r>
          </w:p>
          <w:p w14:paraId="0456DD76" w14:textId="77777777" w:rsidR="006011A3" w:rsidRDefault="006011A3" w:rsidP="00C52342">
            <w:pPr>
              <w:rPr>
                <w:rFonts w:eastAsia="Times New Roman"/>
                <w:noProof w:val="0"/>
                <w:color w:val="000000"/>
                <w:lang w:val="en-US" w:bidi="th-TH"/>
              </w:rPr>
            </w:pPr>
          </w:p>
          <w:p w14:paraId="137AB277" w14:textId="77777777" w:rsidR="006011A3" w:rsidRPr="00335E24" w:rsidRDefault="006011A3" w:rsidP="00C52342">
            <w:pPr>
              <w:rPr>
                <w:rFonts w:eastAsia="Times New Roman"/>
                <w:noProof w:val="0"/>
                <w:color w:val="000000"/>
                <w:lang w:val="en-US" w:bidi="th-TH"/>
              </w:rPr>
            </w:pPr>
            <w:r w:rsidRPr="00916172">
              <w:rPr>
                <w:rFonts w:eastAsia="Times New Roman"/>
                <w:noProof w:val="0"/>
                <w:color w:val="000000"/>
                <w:lang w:val="en-US" w:bidi="th-TH"/>
              </w:rPr>
              <w:t>365 for currency bath</w:t>
            </w:r>
          </w:p>
        </w:tc>
        <w:tc>
          <w:tcPr>
            <w:tcW w:w="2724" w:type="dxa"/>
            <w:shd w:val="clear" w:color="auto" w:fill="auto"/>
            <w:noWrap/>
            <w:hideMark/>
          </w:tcPr>
          <w:p w14:paraId="651D345A"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lastRenderedPageBreak/>
              <w:t> </w:t>
            </w:r>
          </w:p>
        </w:tc>
        <w:tc>
          <w:tcPr>
            <w:tcW w:w="2089" w:type="dxa"/>
            <w:shd w:val="clear" w:color="auto" w:fill="auto"/>
            <w:noWrap/>
            <w:hideMark/>
          </w:tcPr>
          <w:p w14:paraId="2C6E5895"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119871212"/>
                <w:placeholder>
                  <w:docPart w:val="8B9411EC08DB4164AF0D3F8DD4C53B6A"/>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4C191FF5" w14:textId="77777777" w:rsidTr="00C52342">
        <w:trPr>
          <w:trHeight w:val="290"/>
        </w:trPr>
        <w:tc>
          <w:tcPr>
            <w:tcW w:w="2683" w:type="dxa"/>
            <w:shd w:val="clear" w:color="auto" w:fill="auto"/>
            <w:noWrap/>
          </w:tcPr>
          <w:p w14:paraId="2F1A8599"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เงินชดเชยสะสม</w:t>
            </w:r>
          </w:p>
        </w:tc>
        <w:tc>
          <w:tcPr>
            <w:tcW w:w="2557" w:type="dxa"/>
          </w:tcPr>
          <w:p w14:paraId="27840996" w14:textId="77777777" w:rsidR="006011A3" w:rsidRDefault="006011A3" w:rsidP="00C52342">
            <w:pPr>
              <w:rPr>
                <w:rFonts w:eastAsia="Times New Roman"/>
                <w:noProof w:val="0"/>
                <w:color w:val="000000"/>
                <w:lang w:val="en-US" w:bidi="th-TH"/>
              </w:rPr>
            </w:pPr>
            <w:r w:rsidRPr="00505190">
              <w:rPr>
                <w:rFonts w:eastAsia="Times New Roman"/>
                <w:noProof w:val="0"/>
                <w:color w:val="000000"/>
                <w:lang w:val="en-US" w:bidi="th-TH"/>
              </w:rPr>
              <w:t>Accumulate subsidize amount</w:t>
            </w:r>
          </w:p>
          <w:p w14:paraId="0F709284" w14:textId="77777777" w:rsidR="006011A3" w:rsidRPr="00335E24" w:rsidRDefault="006011A3" w:rsidP="00C52342">
            <w:pPr>
              <w:rPr>
                <w:rFonts w:eastAsia="Times New Roman"/>
                <w:noProof w:val="0"/>
                <w:color w:val="000000"/>
                <w:lang w:val="en-US" w:bidi="th-TH"/>
              </w:rPr>
            </w:pPr>
            <w:r>
              <w:rPr>
                <w:rFonts w:eastAsia="Times New Roman"/>
                <w:noProof w:val="0"/>
                <w:color w:val="000000"/>
                <w:lang w:val="en-US" w:bidi="th-TH"/>
              </w:rPr>
              <w:t>(T</w:t>
            </w:r>
            <w:r w:rsidRPr="006C6D56">
              <w:rPr>
                <w:rFonts w:eastAsia="Times New Roman"/>
                <w:noProof w:val="0"/>
                <w:color w:val="000000"/>
                <w:lang w:val="en-US" w:bidi="th-TH"/>
              </w:rPr>
              <w:t>he subsidize amount from last month + subsidize amount</w:t>
            </w:r>
            <w:r>
              <w:rPr>
                <w:rFonts w:eastAsia="Times New Roman"/>
                <w:noProof w:val="0"/>
                <w:color w:val="000000"/>
                <w:lang w:val="en-US" w:bidi="th-TH"/>
              </w:rPr>
              <w:t>)</w:t>
            </w:r>
          </w:p>
        </w:tc>
        <w:tc>
          <w:tcPr>
            <w:tcW w:w="2724" w:type="dxa"/>
            <w:shd w:val="clear" w:color="auto" w:fill="auto"/>
            <w:noWrap/>
            <w:hideMark/>
          </w:tcPr>
          <w:p w14:paraId="6CB18F51"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72D40D8F"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939344638"/>
                <w:placeholder>
                  <w:docPart w:val="D821F16468DD411487B424D5B52EB0C4"/>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011A3" w:rsidRPr="004324B7" w14:paraId="09BC6C3F" w14:textId="77777777" w:rsidTr="00C52342">
        <w:trPr>
          <w:trHeight w:val="290"/>
        </w:trPr>
        <w:tc>
          <w:tcPr>
            <w:tcW w:w="2683" w:type="dxa"/>
            <w:shd w:val="clear" w:color="auto" w:fill="auto"/>
            <w:noWrap/>
          </w:tcPr>
          <w:p w14:paraId="7AEBE154" w14:textId="77777777" w:rsidR="006011A3" w:rsidRPr="00335E24" w:rsidRDefault="006011A3" w:rsidP="00C52342">
            <w:pPr>
              <w:rPr>
                <w:rFonts w:eastAsia="Times New Roman"/>
                <w:noProof w:val="0"/>
                <w:color w:val="000000"/>
                <w:lang w:val="en-US" w:bidi="th-TH"/>
              </w:rPr>
            </w:pPr>
            <w:r>
              <w:rPr>
                <w:rFonts w:eastAsia="Times New Roman" w:hint="cs"/>
                <w:noProof w:val="0"/>
                <w:color w:val="000000"/>
                <w:cs/>
                <w:lang w:val="en-US" w:bidi="th-TH"/>
              </w:rPr>
              <w:t xml:space="preserve">เงินต้นคงค้าง </w:t>
            </w:r>
            <w:r>
              <w:rPr>
                <w:rFonts w:eastAsia="Times New Roman"/>
                <w:noProof w:val="0"/>
                <w:color w:val="000000"/>
                <w:lang w:val="en-US" w:bidi="th-TH"/>
              </w:rPr>
              <w:t>(THB)</w:t>
            </w:r>
          </w:p>
        </w:tc>
        <w:tc>
          <w:tcPr>
            <w:tcW w:w="2557" w:type="dxa"/>
          </w:tcPr>
          <w:p w14:paraId="46303FDD" w14:textId="77777777" w:rsidR="006011A3" w:rsidRPr="00335E24" w:rsidRDefault="006011A3" w:rsidP="00C52342">
            <w:pPr>
              <w:rPr>
                <w:rFonts w:eastAsia="Times New Roman"/>
                <w:noProof w:val="0"/>
                <w:color w:val="000000"/>
                <w:lang w:val="en-US" w:bidi="th-TH"/>
              </w:rPr>
            </w:pPr>
            <w:r w:rsidRPr="00430472">
              <w:rPr>
                <w:rFonts w:eastAsia="Times New Roman"/>
                <w:noProof w:val="0"/>
                <w:color w:val="000000"/>
                <w:lang w:val="en-US" w:bidi="th-TH"/>
              </w:rPr>
              <w:t>Total of principal outstanding by customer</w:t>
            </w:r>
            <w:r>
              <w:rPr>
                <w:rFonts w:eastAsia="Times New Roman"/>
                <w:noProof w:val="0"/>
                <w:color w:val="000000"/>
                <w:lang w:val="en-US" w:bidi="th-TH"/>
              </w:rPr>
              <w:t xml:space="preserve"> (THB)</w:t>
            </w:r>
          </w:p>
        </w:tc>
        <w:tc>
          <w:tcPr>
            <w:tcW w:w="2724" w:type="dxa"/>
            <w:shd w:val="clear" w:color="auto" w:fill="auto"/>
            <w:noWrap/>
            <w:hideMark/>
          </w:tcPr>
          <w:p w14:paraId="440ECDF0" w14:textId="77777777" w:rsidR="006011A3" w:rsidRPr="00335E24" w:rsidRDefault="006011A3"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06FF4310" w14:textId="77777777" w:rsidR="006011A3"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876651748"/>
                <w:placeholder>
                  <w:docPart w:val="8DE8D847137A47D29E8203404ED87BAA"/>
                </w:placeholder>
                <w:showingPlcHdr/>
                <w:dropDownList>
                  <w:listItem w:displayText="Supported" w:value="Supported"/>
                  <w:listItem w:displayText="To be develop" w:value="To be develop"/>
                  <w:listItem w:displayText="Drop" w:value="Drop"/>
                </w:dropDownList>
              </w:sdtPr>
              <w:sdtContent>
                <w:r w:rsidR="006011A3" w:rsidRPr="004324B7">
                  <w:rPr>
                    <w:rStyle w:val="PlaceholderText"/>
                  </w:rPr>
                  <w:t>Choose an item.</w:t>
                </w:r>
              </w:sdtContent>
            </w:sdt>
          </w:p>
        </w:tc>
      </w:tr>
      <w:tr w:rsidR="00684168" w:rsidRPr="004324B7" w14:paraId="1F1204FD" w14:textId="77777777" w:rsidTr="00C52342">
        <w:trPr>
          <w:trHeight w:val="290"/>
        </w:trPr>
        <w:tc>
          <w:tcPr>
            <w:tcW w:w="2683" w:type="dxa"/>
            <w:shd w:val="clear" w:color="auto" w:fill="auto"/>
            <w:noWrap/>
          </w:tcPr>
          <w:p w14:paraId="31DFF2C0" w14:textId="381DB21A" w:rsidR="00684168" w:rsidRDefault="00684168" w:rsidP="00684168">
            <w:pPr>
              <w:rPr>
                <w:rFonts w:eastAsia="Times New Roman"/>
                <w:noProof w:val="0"/>
                <w:color w:val="000000"/>
                <w:cs/>
                <w:lang w:val="en-US" w:bidi="th-TH"/>
              </w:rPr>
            </w:pPr>
            <w:r>
              <w:rPr>
                <w:rFonts w:eastAsia="Times New Roman" w:hint="cs"/>
                <w:noProof w:val="0"/>
                <w:color w:val="000000"/>
                <w:cs/>
                <w:lang w:val="en-US" w:bidi="th-TH"/>
              </w:rPr>
              <w:t xml:space="preserve">รวมเงินต้นคงค้างสุทธิ </w:t>
            </w:r>
            <w:r>
              <w:rPr>
                <w:rFonts w:eastAsia="Times New Roman"/>
                <w:noProof w:val="0"/>
                <w:color w:val="000000"/>
                <w:lang w:val="en-US" w:bidi="th-TH"/>
              </w:rPr>
              <w:t>(THB)</w:t>
            </w:r>
          </w:p>
        </w:tc>
        <w:tc>
          <w:tcPr>
            <w:tcW w:w="2557" w:type="dxa"/>
          </w:tcPr>
          <w:p w14:paraId="7770786D" w14:textId="66465F51" w:rsidR="00684168" w:rsidRPr="00430472" w:rsidRDefault="00684168" w:rsidP="00684168">
            <w:pPr>
              <w:rPr>
                <w:rFonts w:eastAsia="Times New Roman"/>
                <w:noProof w:val="0"/>
                <w:color w:val="000000"/>
                <w:lang w:val="en-US" w:bidi="th-TH"/>
              </w:rPr>
            </w:pPr>
            <w:r>
              <w:rPr>
                <w:rFonts w:eastAsia="Times New Roman"/>
                <w:noProof w:val="0"/>
                <w:color w:val="000000"/>
                <w:lang w:val="en-US" w:bidi="th-TH"/>
              </w:rPr>
              <w:t xml:space="preserve">Total </w:t>
            </w:r>
            <w:r w:rsidRPr="00A43EF4">
              <w:rPr>
                <w:rFonts w:eastAsia="Times New Roman"/>
                <w:noProof w:val="0"/>
                <w:color w:val="000000"/>
                <w:lang w:val="en-US" w:bidi="th-TH"/>
              </w:rPr>
              <w:t>Principal Outstanding</w:t>
            </w:r>
          </w:p>
        </w:tc>
        <w:tc>
          <w:tcPr>
            <w:tcW w:w="2724" w:type="dxa"/>
            <w:shd w:val="clear" w:color="auto" w:fill="auto"/>
            <w:noWrap/>
          </w:tcPr>
          <w:p w14:paraId="30C8F525" w14:textId="77777777" w:rsidR="00684168" w:rsidRPr="00335E24" w:rsidRDefault="00684168" w:rsidP="00684168">
            <w:pPr>
              <w:rPr>
                <w:rFonts w:eastAsia="Times New Roman"/>
                <w:noProof w:val="0"/>
                <w:color w:val="000000"/>
                <w:lang w:val="en-US" w:bidi="th-TH"/>
              </w:rPr>
            </w:pPr>
          </w:p>
        </w:tc>
        <w:tc>
          <w:tcPr>
            <w:tcW w:w="2089" w:type="dxa"/>
            <w:shd w:val="clear" w:color="auto" w:fill="auto"/>
            <w:noWrap/>
          </w:tcPr>
          <w:p w14:paraId="2871568C" w14:textId="3BBA80A2" w:rsidR="00684168" w:rsidRPr="00335E24" w:rsidRDefault="00000000" w:rsidP="00684168">
            <w:pPr>
              <w:rPr>
                <w:rFonts w:eastAsia="Times New Roman"/>
                <w:noProof w:val="0"/>
                <w:color w:val="000000"/>
                <w:lang w:val="en-US" w:bidi="th-TH"/>
              </w:rPr>
            </w:pPr>
            <w:sdt>
              <w:sdtPr>
                <w:rPr>
                  <w:rFonts w:eastAsia="Times New Roman"/>
                  <w:noProof w:val="0"/>
                  <w:color w:val="000000"/>
                  <w:lang w:val="en-US" w:bidi="th-TH"/>
                </w:rPr>
                <w:id w:val="-792590668"/>
                <w:placeholder>
                  <w:docPart w:val="FE2974C0D1CB4CDD9E2FAB1FE21B0774"/>
                </w:placeholder>
                <w:showingPlcHdr/>
                <w:dropDownList>
                  <w:listItem w:displayText="Supported" w:value="Supported"/>
                  <w:listItem w:displayText="To be develop" w:value="To be develop"/>
                  <w:listItem w:displayText="Drop" w:value="Drop"/>
                </w:dropDownList>
              </w:sdtPr>
              <w:sdtContent>
                <w:r w:rsidR="00684168" w:rsidRPr="004324B7">
                  <w:rPr>
                    <w:rStyle w:val="PlaceholderText"/>
                  </w:rPr>
                  <w:t>Choose an item.</w:t>
                </w:r>
              </w:sdtContent>
            </w:sdt>
          </w:p>
        </w:tc>
      </w:tr>
      <w:tr w:rsidR="00684168" w:rsidRPr="004324B7" w14:paraId="15EF9EDA" w14:textId="77777777" w:rsidTr="00C52342">
        <w:trPr>
          <w:trHeight w:val="290"/>
        </w:trPr>
        <w:tc>
          <w:tcPr>
            <w:tcW w:w="2683" w:type="dxa"/>
            <w:shd w:val="clear" w:color="auto" w:fill="auto"/>
            <w:noWrap/>
          </w:tcPr>
          <w:p w14:paraId="2065C7BB" w14:textId="34C39865" w:rsidR="00684168" w:rsidRDefault="00684168" w:rsidP="00684168">
            <w:pPr>
              <w:rPr>
                <w:rFonts w:eastAsia="Times New Roman"/>
                <w:noProof w:val="0"/>
                <w:color w:val="000000"/>
                <w:cs/>
                <w:lang w:val="en-US" w:bidi="th-TH"/>
              </w:rPr>
            </w:pPr>
            <w:r>
              <w:rPr>
                <w:rFonts w:eastAsia="Times New Roman" w:hint="cs"/>
                <w:noProof w:val="0"/>
                <w:color w:val="000000"/>
                <w:cs/>
                <w:lang w:val="en-US" w:bidi="th-TH"/>
              </w:rPr>
              <w:t xml:space="preserve">รวมเงินต้นชดเชยสุทธิ </w:t>
            </w:r>
            <w:r>
              <w:rPr>
                <w:rFonts w:eastAsia="Times New Roman"/>
                <w:noProof w:val="0"/>
                <w:color w:val="000000"/>
                <w:lang w:val="en-US" w:bidi="th-TH"/>
              </w:rPr>
              <w:t>(THB)</w:t>
            </w:r>
          </w:p>
        </w:tc>
        <w:tc>
          <w:tcPr>
            <w:tcW w:w="2557" w:type="dxa"/>
          </w:tcPr>
          <w:p w14:paraId="4EBA18BB" w14:textId="77777777" w:rsidR="00684168" w:rsidRDefault="00684168" w:rsidP="00684168">
            <w:pPr>
              <w:rPr>
                <w:rFonts w:eastAsia="Times New Roman"/>
                <w:noProof w:val="0"/>
                <w:color w:val="000000"/>
                <w:lang w:val="en-US" w:bidi="th-TH"/>
              </w:rPr>
            </w:pPr>
            <w:r>
              <w:rPr>
                <w:rFonts w:eastAsia="Times New Roman"/>
                <w:noProof w:val="0"/>
                <w:color w:val="000000"/>
                <w:lang w:val="en-US" w:bidi="th-TH"/>
              </w:rPr>
              <w:t xml:space="preserve">Total </w:t>
            </w:r>
            <w:r w:rsidRPr="00505190">
              <w:rPr>
                <w:rFonts w:eastAsia="Times New Roman"/>
                <w:noProof w:val="0"/>
                <w:color w:val="000000"/>
                <w:lang w:val="en-US" w:bidi="th-TH"/>
              </w:rPr>
              <w:t>subsidize amount</w:t>
            </w:r>
          </w:p>
          <w:p w14:paraId="7BAC181D" w14:textId="77777777" w:rsidR="00684168" w:rsidRPr="00430472" w:rsidRDefault="00684168" w:rsidP="00684168">
            <w:pPr>
              <w:rPr>
                <w:rFonts w:eastAsia="Times New Roman"/>
                <w:noProof w:val="0"/>
                <w:color w:val="000000"/>
                <w:lang w:val="en-US" w:bidi="th-TH"/>
              </w:rPr>
            </w:pPr>
          </w:p>
        </w:tc>
        <w:tc>
          <w:tcPr>
            <w:tcW w:w="2724" w:type="dxa"/>
            <w:shd w:val="clear" w:color="auto" w:fill="auto"/>
            <w:noWrap/>
          </w:tcPr>
          <w:p w14:paraId="1425FFCF" w14:textId="77777777" w:rsidR="00684168" w:rsidRPr="00335E24" w:rsidRDefault="00684168" w:rsidP="00684168">
            <w:pPr>
              <w:rPr>
                <w:rFonts w:eastAsia="Times New Roman"/>
                <w:noProof w:val="0"/>
                <w:color w:val="000000"/>
                <w:lang w:val="en-US" w:bidi="th-TH"/>
              </w:rPr>
            </w:pPr>
          </w:p>
        </w:tc>
        <w:tc>
          <w:tcPr>
            <w:tcW w:w="2089" w:type="dxa"/>
            <w:shd w:val="clear" w:color="auto" w:fill="auto"/>
            <w:noWrap/>
          </w:tcPr>
          <w:p w14:paraId="10D351A3" w14:textId="15B405AF" w:rsidR="00684168" w:rsidRPr="00335E24" w:rsidRDefault="00000000" w:rsidP="00684168">
            <w:pPr>
              <w:rPr>
                <w:rFonts w:eastAsia="Times New Roman"/>
                <w:noProof w:val="0"/>
                <w:color w:val="000000"/>
                <w:lang w:val="en-US" w:bidi="th-TH"/>
              </w:rPr>
            </w:pPr>
            <w:sdt>
              <w:sdtPr>
                <w:rPr>
                  <w:rFonts w:eastAsia="Times New Roman"/>
                  <w:noProof w:val="0"/>
                  <w:color w:val="000000"/>
                  <w:lang w:val="en-US" w:bidi="th-TH"/>
                </w:rPr>
                <w:id w:val="1601989556"/>
                <w:placeholder>
                  <w:docPart w:val="B18E3AA437A44EA0A8EBBF66B196921F"/>
                </w:placeholder>
                <w:showingPlcHdr/>
                <w:dropDownList>
                  <w:listItem w:displayText="Supported" w:value="Supported"/>
                  <w:listItem w:displayText="To be develop" w:value="To be develop"/>
                  <w:listItem w:displayText="Drop" w:value="Drop"/>
                </w:dropDownList>
              </w:sdtPr>
              <w:sdtContent>
                <w:r w:rsidR="00684168" w:rsidRPr="004324B7">
                  <w:rPr>
                    <w:rStyle w:val="PlaceholderText"/>
                  </w:rPr>
                  <w:t>Choose an item.</w:t>
                </w:r>
              </w:sdtContent>
            </w:sdt>
          </w:p>
        </w:tc>
      </w:tr>
    </w:tbl>
    <w:p w14:paraId="5FA99CC7" w14:textId="77777777" w:rsidR="006011A3" w:rsidRPr="00756D7F" w:rsidRDefault="006011A3" w:rsidP="00C1611A"/>
    <w:p w14:paraId="039EAB30" w14:textId="77777777" w:rsidR="00644276" w:rsidRDefault="00644276" w:rsidP="00C1611A">
      <w:pPr>
        <w:pStyle w:val="Heading3"/>
        <w:tabs>
          <w:tab w:val="left" w:pos="1080"/>
        </w:tabs>
      </w:pPr>
      <w:bookmarkStart w:id="327" w:name="_Toc143189653"/>
      <w:r>
        <w:t>File / API Layout and Data Sheet</w:t>
      </w:r>
      <w:bookmarkEnd w:id="327"/>
    </w:p>
    <w:p w14:paraId="21A5CF13" w14:textId="7F9B2DE9" w:rsidR="001E2A4C" w:rsidRPr="001E2A4C" w:rsidRDefault="001E2A4C" w:rsidP="0072086F">
      <w:pPr>
        <w:ind w:left="720" w:firstLine="720"/>
      </w:pPr>
      <w:r w:rsidRPr="00DF3C4F">
        <w:t>Not Applicable.</w:t>
      </w:r>
    </w:p>
    <w:p w14:paraId="7919F0F4" w14:textId="77777777" w:rsidR="00644276" w:rsidRDefault="00644276" w:rsidP="00644276">
      <w:pPr>
        <w:pStyle w:val="Heading3"/>
      </w:pPr>
      <w:bookmarkStart w:id="328" w:name="_Toc143189654"/>
      <w:r>
        <w:t>Report Layout and Data Sheet</w:t>
      </w:r>
      <w:bookmarkEnd w:id="328"/>
    </w:p>
    <w:p w14:paraId="4166E946" w14:textId="0DBF4C65" w:rsidR="001E2A4C" w:rsidRPr="001E2A4C" w:rsidRDefault="001E2A4C" w:rsidP="0072086F">
      <w:pPr>
        <w:ind w:left="720" w:firstLine="720"/>
      </w:pPr>
      <w:r w:rsidRPr="00DF3C4F">
        <w:t>Not Applicable.</w:t>
      </w:r>
    </w:p>
    <w:p w14:paraId="733DBA65" w14:textId="77777777" w:rsidR="00644276" w:rsidRDefault="00644276" w:rsidP="00644276">
      <w:pPr>
        <w:pStyle w:val="Heading3"/>
      </w:pPr>
      <w:bookmarkStart w:id="329" w:name="_Toc143189655"/>
      <w:r>
        <w:t>Additional Impacts</w:t>
      </w:r>
      <w:bookmarkEnd w:id="329"/>
    </w:p>
    <w:p w14:paraId="2224BB57" w14:textId="77777777" w:rsidR="00644276" w:rsidRDefault="00644276" w:rsidP="00644276">
      <w:pPr>
        <w:pStyle w:val="Heading4"/>
      </w:pPr>
      <w:bookmarkStart w:id="330" w:name="_Toc143189656"/>
      <w:r w:rsidRPr="0073013C">
        <w:t>Integration</w:t>
      </w:r>
      <w:bookmarkEnd w:id="330"/>
      <w:r w:rsidRPr="0073013C">
        <w:t xml:space="preserve"> </w:t>
      </w:r>
    </w:p>
    <w:p w14:paraId="5AEE01D6" w14:textId="46A9A4AC" w:rsidR="001E2A4C" w:rsidRPr="001E2A4C" w:rsidRDefault="001E2A4C" w:rsidP="0072086F">
      <w:pPr>
        <w:ind w:left="720" w:firstLine="720"/>
      </w:pPr>
      <w:r w:rsidRPr="00DF3C4F">
        <w:t>Not Applicable.</w:t>
      </w:r>
    </w:p>
    <w:p w14:paraId="7633BBD0" w14:textId="77777777" w:rsidR="00644276" w:rsidRDefault="00644276" w:rsidP="00644276">
      <w:pPr>
        <w:pStyle w:val="Heading4"/>
      </w:pPr>
      <w:bookmarkStart w:id="331" w:name="_Toc143189657"/>
      <w:r w:rsidRPr="0073013C">
        <w:t>Migration</w:t>
      </w:r>
      <w:bookmarkEnd w:id="331"/>
    </w:p>
    <w:p w14:paraId="76804342" w14:textId="77777777" w:rsidR="001E2A4C" w:rsidRPr="00B643D7" w:rsidRDefault="001E2A4C" w:rsidP="001E2A4C">
      <w:pPr>
        <w:ind w:left="720" w:firstLine="720"/>
      </w:pPr>
      <w:r w:rsidRPr="00DF3C4F">
        <w:t>Not Applicable.</w:t>
      </w:r>
    </w:p>
    <w:p w14:paraId="29570F54" w14:textId="77777777" w:rsidR="001E2A4C" w:rsidRPr="001E2A4C" w:rsidRDefault="001E2A4C" w:rsidP="00C1611A"/>
    <w:p w14:paraId="5E7571E7" w14:textId="77777777" w:rsidR="00644276" w:rsidRDefault="00644276" w:rsidP="00377786">
      <w:pPr>
        <w:rPr>
          <w:lang w:val="en-US" w:bidi="th-TH"/>
        </w:rPr>
      </w:pPr>
    </w:p>
    <w:p w14:paraId="3B469106" w14:textId="65ED97B4" w:rsidR="00996F28" w:rsidRDefault="00996F28" w:rsidP="00377786">
      <w:pPr>
        <w:pStyle w:val="Heading2"/>
        <w:rPr>
          <w:lang w:val="en-US" w:bidi="th-TH"/>
        </w:rPr>
      </w:pPr>
      <w:bookmarkStart w:id="332" w:name="_Toc143189658"/>
      <w:r>
        <w:rPr>
          <w:rFonts w:hint="cs"/>
          <w:cs/>
          <w:lang w:val="en-US" w:bidi="th-TH"/>
        </w:rPr>
        <w:t xml:space="preserve">ตารางคำนวณชดเชยส่วนต่างดอกเบี้ย </w:t>
      </w:r>
      <w:r>
        <w:rPr>
          <w:lang w:val="en-US" w:bidi="th-TH"/>
        </w:rPr>
        <w:t>TT1, TT2 (</w:t>
      </w:r>
      <w:r w:rsidRPr="0072086F">
        <w:rPr>
          <w:lang w:val="en-US" w:bidi="th-TH"/>
        </w:rPr>
        <w:t>Interest Differential Compensation: TT1, TT2 Report</w:t>
      </w:r>
      <w:r>
        <w:rPr>
          <w:lang w:val="en-US" w:bidi="th-TH"/>
        </w:rPr>
        <w:t xml:space="preserve">)  (Related </w:t>
      </w:r>
      <w:r w:rsidRPr="0072086F">
        <w:rPr>
          <w:lang w:val="en-US" w:bidi="th-TH"/>
        </w:rPr>
        <w:t>TOR</w:t>
      </w:r>
      <w:r>
        <w:t xml:space="preserve"> – LN-55</w:t>
      </w:r>
      <w:r>
        <w:rPr>
          <w:lang w:val="en-US" w:bidi="th-TH"/>
        </w:rPr>
        <w:t>)</w:t>
      </w:r>
      <w:bookmarkEnd w:id="332"/>
    </w:p>
    <w:p w14:paraId="6A041AC5" w14:textId="4EA77B91" w:rsidR="00E443D1" w:rsidRPr="00E32DAA" w:rsidRDefault="00E443D1" w:rsidP="0072086F">
      <w:pPr>
        <w:pStyle w:val="Heading3"/>
        <w:rPr>
          <w:lang w:val="en-US" w:bidi="th-TH"/>
        </w:rPr>
      </w:pPr>
      <w:bookmarkStart w:id="333" w:name="_Toc143189659"/>
      <w:r w:rsidRPr="000459A8">
        <w:rPr>
          <w:lang w:val="en-US" w:bidi="th-TH"/>
        </w:rPr>
        <w:t>Supported Sample Transaction and Case from Customer</w:t>
      </w:r>
      <w:bookmarkEnd w:id="333"/>
    </w:p>
    <w:p w14:paraId="33F71FB9" w14:textId="77777777" w:rsidR="00D51A88" w:rsidRDefault="00D51A88">
      <w:pPr>
        <w:rPr>
          <w:lang w:val="en-US" w:bidi="th-TH"/>
        </w:rPr>
      </w:pPr>
    </w:p>
    <w:p w14:paraId="064CA51B" w14:textId="4924614E" w:rsidR="00AD0099" w:rsidRDefault="00E32DAA">
      <w:pPr>
        <w:rPr>
          <w:lang w:val="en-US" w:bidi="th-TH"/>
        </w:rPr>
      </w:pPr>
      <w:r w:rsidRPr="00E32DAA">
        <w:rPr>
          <w:lang w:val="en-US" w:bidi="th-TH"/>
        </w:rPr>
        <w:lastRenderedPageBreak/>
        <w:t>TT1,TT2 (Bank of Thailand project)</w:t>
      </w:r>
    </w:p>
    <w:p w14:paraId="391E9E33" w14:textId="77777777" w:rsidR="00AE394C" w:rsidRDefault="00AE394C">
      <w:pPr>
        <w:rPr>
          <w:lang w:val="en-US"/>
        </w:rPr>
      </w:pPr>
    </w:p>
    <w:p w14:paraId="0BB62296" w14:textId="5DAEA039" w:rsidR="00AE394C" w:rsidRDefault="00AE394C">
      <w:pPr>
        <w:rPr>
          <w:lang w:val="en-US"/>
        </w:rPr>
      </w:pPr>
      <w:r>
        <w:rPr>
          <w:lang w:val="en-US"/>
        </w:rPr>
        <w:t>Example: Generate Report  AS AT 1/31/2023</w:t>
      </w:r>
    </w:p>
    <w:p w14:paraId="279C3009" w14:textId="1F4F2B1B" w:rsidR="00CB23BB" w:rsidRDefault="00CB23BB">
      <w:pPr>
        <w:rPr>
          <w:lang w:val="en-US" w:bidi="th-TH"/>
        </w:rPr>
      </w:pPr>
      <w:r>
        <w:rPr>
          <w:lang w:val="en-US" w:bidi="th-TH"/>
        </w:rPr>
        <w:drawing>
          <wp:inline distT="0" distB="0" distL="0" distR="0" wp14:anchorId="730949FD" wp14:editId="235980F9">
            <wp:extent cx="6390005" cy="779203"/>
            <wp:effectExtent l="19050" t="19050" r="10795" b="20955"/>
            <wp:docPr id="850922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r:link="rId128" cstate="print">
                      <a:extLst>
                        <a:ext uri="{28A0092B-C50C-407E-A947-70E740481C1C}">
                          <a14:useLocalDpi xmlns:a14="http://schemas.microsoft.com/office/drawing/2010/main" val="0"/>
                        </a:ext>
                      </a:extLst>
                    </a:blip>
                    <a:srcRect/>
                    <a:stretch>
                      <a:fillRect/>
                    </a:stretch>
                  </pic:blipFill>
                  <pic:spPr bwMode="auto">
                    <a:xfrm>
                      <a:off x="0" y="0"/>
                      <a:ext cx="6459749" cy="787708"/>
                    </a:xfrm>
                    <a:prstGeom prst="rect">
                      <a:avLst/>
                    </a:prstGeom>
                    <a:noFill/>
                    <a:ln>
                      <a:solidFill>
                        <a:schemeClr val="tx1"/>
                      </a:solidFill>
                    </a:ln>
                  </pic:spPr>
                </pic:pic>
              </a:graphicData>
            </a:graphic>
          </wp:inline>
        </w:drawing>
      </w:r>
    </w:p>
    <w:p w14:paraId="420D977B" w14:textId="77777777" w:rsidR="00210602" w:rsidRDefault="00210602">
      <w:pPr>
        <w:rPr>
          <w:lang w:val="en-US" w:bidi="th-TH"/>
        </w:rPr>
      </w:pPr>
    </w:p>
    <w:p w14:paraId="4B16B882" w14:textId="5A366008" w:rsidR="00210602" w:rsidRDefault="00AE394C">
      <w:pPr>
        <w:rPr>
          <w:lang w:val="en-US"/>
        </w:rPr>
      </w:pPr>
      <w:r>
        <w:rPr>
          <w:lang w:val="en-US"/>
        </w:rPr>
        <w:t>Example: Generate Report AS AT 5/31/2023</w:t>
      </w:r>
    </w:p>
    <w:p w14:paraId="28FF52BC" w14:textId="054AF4CB" w:rsidR="00210602" w:rsidRDefault="00F913AB">
      <w:pPr>
        <w:rPr>
          <w:lang w:val="en-US" w:bidi="th-TH"/>
        </w:rPr>
      </w:pPr>
      <w:r>
        <w:rPr>
          <w:lang w:val="en-US" w:bidi="th-TH"/>
        </w:rPr>
        <w:drawing>
          <wp:inline distT="0" distB="0" distL="0" distR="0" wp14:anchorId="2AA0B9D2" wp14:editId="3E3730ED">
            <wp:extent cx="6441311" cy="1185121"/>
            <wp:effectExtent l="19050" t="19050" r="17145" b="15240"/>
            <wp:docPr id="423214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r:link="rId130" cstate="print">
                      <a:extLst>
                        <a:ext uri="{28A0092B-C50C-407E-A947-70E740481C1C}">
                          <a14:useLocalDpi xmlns:a14="http://schemas.microsoft.com/office/drawing/2010/main" val="0"/>
                        </a:ext>
                      </a:extLst>
                    </a:blip>
                    <a:srcRect/>
                    <a:stretch>
                      <a:fillRect/>
                    </a:stretch>
                  </pic:blipFill>
                  <pic:spPr bwMode="auto">
                    <a:xfrm>
                      <a:off x="0" y="0"/>
                      <a:ext cx="6496156" cy="1195212"/>
                    </a:xfrm>
                    <a:prstGeom prst="rect">
                      <a:avLst/>
                    </a:prstGeom>
                    <a:noFill/>
                    <a:ln>
                      <a:solidFill>
                        <a:schemeClr val="tx1"/>
                      </a:solidFill>
                    </a:ln>
                  </pic:spPr>
                </pic:pic>
              </a:graphicData>
            </a:graphic>
          </wp:inline>
        </w:drawing>
      </w:r>
    </w:p>
    <w:p w14:paraId="616E0B84" w14:textId="3A60A27C" w:rsidR="003174E4" w:rsidRDefault="003174E4">
      <w:pPr>
        <w:rPr>
          <w:lang w:val="en-US" w:bidi="th-TH"/>
        </w:rPr>
      </w:pPr>
    </w:p>
    <w:p w14:paraId="623DB443" w14:textId="77777777" w:rsidR="00C21ED2" w:rsidRDefault="00C21ED2" w:rsidP="00C21ED2">
      <w:pPr>
        <w:ind w:left="426"/>
      </w:pPr>
      <w:r>
        <w:t>Note:</w:t>
      </w:r>
    </w:p>
    <w:p w14:paraId="587B3160" w14:textId="77777777" w:rsidR="00C21ED2" w:rsidRDefault="00C21ED2">
      <w:pPr>
        <w:pStyle w:val="ListParagraph"/>
        <w:numPr>
          <w:ilvl w:val="0"/>
          <w:numId w:val="11"/>
        </w:numPr>
        <w:rPr>
          <w:lang w:val="en-US" w:bidi="th-TH"/>
        </w:rPr>
      </w:pPr>
      <w:r w:rsidRPr="008C6BEE">
        <w:rPr>
          <w:lang w:val="en-US" w:bidi="th-TH"/>
        </w:rPr>
        <w:t>Export to excel flie need to display formular (Inculed Formular in Excel)</w:t>
      </w:r>
      <w:r>
        <w:rPr>
          <w:lang w:val="en-US" w:bidi="th-TH"/>
        </w:rPr>
        <w:t>.</w:t>
      </w:r>
    </w:p>
    <w:p w14:paraId="09222118" w14:textId="77777777" w:rsidR="00C21ED2" w:rsidRDefault="00C21ED2">
      <w:pPr>
        <w:pStyle w:val="ListParagraph"/>
        <w:numPr>
          <w:ilvl w:val="0"/>
          <w:numId w:val="11"/>
        </w:numPr>
        <w:rPr>
          <w:lang w:val="en-US" w:bidi="th-TH"/>
        </w:rPr>
      </w:pPr>
      <w:r w:rsidRPr="00B0037C">
        <w:rPr>
          <w:lang w:val="en-US" w:bidi="th-TH"/>
        </w:rPr>
        <w:t>The language used in the report is based on As Is (every report).</w:t>
      </w:r>
    </w:p>
    <w:p w14:paraId="7D5C5ACD" w14:textId="77777777" w:rsidR="00C21ED2" w:rsidRDefault="00C21ED2">
      <w:pPr>
        <w:pStyle w:val="ListParagraph"/>
        <w:numPr>
          <w:ilvl w:val="0"/>
          <w:numId w:val="11"/>
        </w:numPr>
        <w:rPr>
          <w:lang w:val="en-US" w:bidi="th-TH"/>
        </w:rPr>
      </w:pPr>
      <w:r w:rsidRPr="000C0D3F">
        <w:rPr>
          <w:lang w:val="en-US" w:bidi="th-TH"/>
        </w:rPr>
        <w:t>Need another people can print these report (Access authorize to another people to printing in CBS)</w:t>
      </w:r>
    </w:p>
    <w:p w14:paraId="7580284F" w14:textId="0C6D4948" w:rsidR="00C21ED2" w:rsidRPr="00C21ED2" w:rsidRDefault="00C21ED2">
      <w:pPr>
        <w:pStyle w:val="ListParagraph"/>
        <w:numPr>
          <w:ilvl w:val="0"/>
          <w:numId w:val="11"/>
        </w:numPr>
        <w:rPr>
          <w:lang w:val="en-US" w:bidi="th-TH"/>
        </w:rPr>
      </w:pPr>
      <w:r w:rsidRPr="00C21ED2">
        <w:rPr>
          <w:lang w:val="en-US" w:bidi="th-TH"/>
        </w:rPr>
        <w:t>Need to inculde interest of last date of the month</w:t>
      </w:r>
      <w:r>
        <w:rPr>
          <w:lang w:val="en-US" w:bidi="th-TH"/>
        </w:rPr>
        <w:t>.</w:t>
      </w:r>
    </w:p>
    <w:p w14:paraId="7F476127" w14:textId="09184514" w:rsidR="00C21ED2" w:rsidRPr="000C0D3F" w:rsidRDefault="00E32DAA">
      <w:pPr>
        <w:pStyle w:val="ListParagraph"/>
        <w:numPr>
          <w:ilvl w:val="0"/>
          <w:numId w:val="11"/>
        </w:numPr>
        <w:rPr>
          <w:lang w:val="en-US" w:bidi="th-TH"/>
        </w:rPr>
      </w:pPr>
      <w:r w:rsidRPr="00E32DAA">
        <w:rPr>
          <w:lang w:val="en-US" w:bidi="th-TH"/>
        </w:rPr>
        <w:t>Starting from the date of the first drawdown until 6 months must be shown in the report.</w:t>
      </w:r>
    </w:p>
    <w:p w14:paraId="27363C2A" w14:textId="77777777" w:rsidR="006B7819" w:rsidRPr="00377786" w:rsidRDefault="006B7819" w:rsidP="00377786">
      <w:pPr>
        <w:rPr>
          <w:lang w:bidi="th-TH"/>
        </w:rPr>
      </w:pPr>
    </w:p>
    <w:p w14:paraId="0621CD76" w14:textId="77777777" w:rsidR="003174E4" w:rsidRDefault="003174E4" w:rsidP="0002725D">
      <w:pPr>
        <w:pStyle w:val="Heading3"/>
        <w:rPr>
          <w:lang w:val="en-US" w:bidi="th-TH"/>
        </w:rPr>
      </w:pPr>
      <w:bookmarkStart w:id="334" w:name="_Toc143189660"/>
      <w:r w:rsidRPr="003174E4">
        <w:rPr>
          <w:lang w:val="en-US" w:bidi="th-TH"/>
        </w:rPr>
        <w:t>Menu Modification</w:t>
      </w:r>
      <w:bookmarkEnd w:id="334"/>
    </w:p>
    <w:p w14:paraId="102551BB" w14:textId="3CAB112D" w:rsidR="001E2A4C" w:rsidRPr="001E2A4C" w:rsidRDefault="001E2A4C" w:rsidP="0072086F">
      <w:pPr>
        <w:ind w:left="720" w:firstLine="720"/>
        <w:rPr>
          <w:lang w:val="en-US" w:bidi="th-TH"/>
        </w:rPr>
      </w:pPr>
      <w:r w:rsidRPr="00DF3C4F">
        <w:t>Not Applicable.</w:t>
      </w:r>
    </w:p>
    <w:p w14:paraId="59D3C9BC" w14:textId="77777777" w:rsidR="003174E4" w:rsidRDefault="003174E4" w:rsidP="003174E4">
      <w:pPr>
        <w:pStyle w:val="Heading3"/>
        <w:tabs>
          <w:tab w:val="left" w:pos="1080"/>
        </w:tabs>
        <w:rPr>
          <w:lang w:val="en-US" w:bidi="th-TH"/>
        </w:rPr>
      </w:pPr>
      <w:r>
        <w:rPr>
          <w:lang w:val="en-US" w:bidi="th-TH"/>
        </w:rPr>
        <w:t xml:space="preserve"> </w:t>
      </w:r>
      <w:bookmarkStart w:id="335" w:name="_Toc143189661"/>
      <w:r w:rsidRPr="000459A8">
        <w:rPr>
          <w:lang w:val="en-US" w:bidi="th-TH"/>
        </w:rPr>
        <w:t>Screen Layout and Data Sheet</w:t>
      </w:r>
      <w:bookmarkEnd w:id="335"/>
    </w:p>
    <w:p w14:paraId="5483E108" w14:textId="77777777" w:rsidR="001E2A4C" w:rsidRPr="00B643D7" w:rsidRDefault="001E2A4C" w:rsidP="001E2A4C">
      <w:pPr>
        <w:ind w:left="720" w:firstLine="720"/>
      </w:pPr>
      <w:r w:rsidRPr="00DF3C4F">
        <w:t>Not Applicable.</w:t>
      </w:r>
    </w:p>
    <w:p w14:paraId="105E735B" w14:textId="77777777" w:rsidR="009445DE" w:rsidRDefault="009445DE" w:rsidP="00C1611A">
      <w:pPr>
        <w:rPr>
          <w:lang w:val="en-US" w:bidi="th-TH"/>
        </w:rPr>
      </w:pPr>
    </w:p>
    <w:p w14:paraId="6176B51C" w14:textId="77777777" w:rsidR="009445DE" w:rsidRPr="001E2A4C" w:rsidRDefault="009445DE" w:rsidP="00C1611A">
      <w:pPr>
        <w:rPr>
          <w:lang w:val="en-US" w:bidi="th-TH"/>
        </w:rPr>
      </w:pPr>
    </w:p>
    <w:p w14:paraId="27BDB8FC" w14:textId="77777777" w:rsidR="004C0796" w:rsidRDefault="004C0796" w:rsidP="00C1611A">
      <w:pPr>
        <w:rPr>
          <w:lang w:val="en-US" w:bidi="th-TH"/>
        </w:rPr>
      </w:pPr>
    </w:p>
    <w:p w14:paraId="0EAEC064" w14:textId="77777777" w:rsidR="003910B4" w:rsidRPr="004C0796" w:rsidRDefault="003910B4" w:rsidP="00C1611A">
      <w:pPr>
        <w:rPr>
          <w:lang w:val="en-US" w:bidi="th-TH"/>
        </w:rPr>
      </w:pPr>
    </w:p>
    <w:p w14:paraId="2CEF0F09" w14:textId="77777777" w:rsidR="003174E4" w:rsidRDefault="003174E4" w:rsidP="003174E4">
      <w:pPr>
        <w:pStyle w:val="Heading3"/>
        <w:tabs>
          <w:tab w:val="left" w:pos="1080"/>
        </w:tabs>
      </w:pPr>
      <w:r>
        <w:t xml:space="preserve"> </w:t>
      </w:r>
      <w:bookmarkStart w:id="336" w:name="_Toc143189662"/>
      <w:r>
        <w:t>To-be Process</w:t>
      </w:r>
      <w:bookmarkEnd w:id="336"/>
    </w:p>
    <w:p w14:paraId="1409A6E3" w14:textId="57B26D4A" w:rsidR="004C0796" w:rsidRDefault="004C0796" w:rsidP="003174E4">
      <w:pPr>
        <w:ind w:left="360"/>
        <w:rPr>
          <w:color w:val="FF0000"/>
          <w:lang w:val="en-US" w:bidi="th-TH"/>
        </w:rPr>
      </w:pPr>
    </w:p>
    <w:tbl>
      <w:tblPr>
        <w:tblStyle w:val="TableGrid"/>
        <w:tblW w:w="0" w:type="auto"/>
        <w:jc w:val="center"/>
        <w:tblLook w:val="04A0" w:firstRow="1" w:lastRow="0" w:firstColumn="1" w:lastColumn="0" w:noHBand="0" w:noVBand="1"/>
      </w:tblPr>
      <w:tblGrid>
        <w:gridCol w:w="3103"/>
        <w:gridCol w:w="6230"/>
      </w:tblGrid>
      <w:tr w:rsidR="004C0796" w14:paraId="2CE45822" w14:textId="77777777" w:rsidTr="00C52342">
        <w:trPr>
          <w:jc w:val="center"/>
        </w:trPr>
        <w:tc>
          <w:tcPr>
            <w:tcW w:w="3103" w:type="dxa"/>
            <w:shd w:val="clear" w:color="auto" w:fill="CCECFF"/>
          </w:tcPr>
          <w:p w14:paraId="3A0C3579" w14:textId="77777777" w:rsidR="004C0796" w:rsidRDefault="004C0796" w:rsidP="00C52342">
            <w:r>
              <w:t>Paper size</w:t>
            </w:r>
          </w:p>
        </w:tc>
        <w:tc>
          <w:tcPr>
            <w:tcW w:w="6230" w:type="dxa"/>
          </w:tcPr>
          <w:p w14:paraId="016C256C" w14:textId="77777777" w:rsidR="004C0796" w:rsidRDefault="004C0796" w:rsidP="00C52342">
            <w:r>
              <w:t>A4</w:t>
            </w:r>
          </w:p>
        </w:tc>
      </w:tr>
      <w:tr w:rsidR="004C0796" w14:paraId="635AC63A" w14:textId="77777777" w:rsidTr="00C52342">
        <w:trPr>
          <w:jc w:val="center"/>
        </w:trPr>
        <w:tc>
          <w:tcPr>
            <w:tcW w:w="3103" w:type="dxa"/>
            <w:shd w:val="clear" w:color="auto" w:fill="CCECFF"/>
          </w:tcPr>
          <w:p w14:paraId="4F15D729" w14:textId="77777777" w:rsidR="004C0796" w:rsidRDefault="004C0796" w:rsidP="00C52342">
            <w:r>
              <w:t>Reprinting require</w:t>
            </w:r>
          </w:p>
        </w:tc>
        <w:tc>
          <w:tcPr>
            <w:tcW w:w="6230" w:type="dxa"/>
          </w:tcPr>
          <w:p w14:paraId="13EC17D3" w14:textId="77777777" w:rsidR="004C0796" w:rsidRDefault="004C0796" w:rsidP="00C52342">
            <w:r w:rsidRPr="00083336">
              <w:t>Reprint</w:t>
            </w:r>
          </w:p>
        </w:tc>
      </w:tr>
      <w:tr w:rsidR="004C0796" w14:paraId="2D44592C" w14:textId="77777777" w:rsidTr="00C52342">
        <w:trPr>
          <w:jc w:val="center"/>
        </w:trPr>
        <w:tc>
          <w:tcPr>
            <w:tcW w:w="3103" w:type="dxa"/>
            <w:shd w:val="clear" w:color="auto" w:fill="CCECFF"/>
          </w:tcPr>
          <w:p w14:paraId="2C739156" w14:textId="77777777" w:rsidR="004C0796" w:rsidRDefault="004C0796" w:rsidP="00C52342">
            <w:r>
              <w:t>Searching criteria</w:t>
            </w:r>
          </w:p>
        </w:tc>
        <w:tc>
          <w:tcPr>
            <w:tcW w:w="6230" w:type="dxa"/>
          </w:tcPr>
          <w:p w14:paraId="689B6A27" w14:textId="58ABFD93" w:rsidR="004C0796" w:rsidRDefault="001E2A4C" w:rsidP="00C52342">
            <w:r>
              <w:t>Date (EOM), Branch ID, Branch Name , Customer ID. Customer name . Project code (Credit limit number)</w:t>
            </w:r>
          </w:p>
        </w:tc>
      </w:tr>
      <w:tr w:rsidR="004C0796" w14:paraId="5AA53436" w14:textId="77777777" w:rsidTr="00C52342">
        <w:trPr>
          <w:jc w:val="center"/>
        </w:trPr>
        <w:tc>
          <w:tcPr>
            <w:tcW w:w="3103" w:type="dxa"/>
            <w:shd w:val="clear" w:color="auto" w:fill="CCECFF"/>
          </w:tcPr>
          <w:p w14:paraId="321DC241" w14:textId="77777777" w:rsidR="004C0796" w:rsidRDefault="004C0796" w:rsidP="00C52342">
            <w:r w:rsidRPr="00C411A0">
              <w:rPr>
                <w:lang w:val="en-US" w:bidi="th-TH"/>
              </w:rPr>
              <w:t>Generation Frequency</w:t>
            </w:r>
          </w:p>
        </w:tc>
        <w:tc>
          <w:tcPr>
            <w:tcW w:w="6230" w:type="dxa"/>
          </w:tcPr>
          <w:p w14:paraId="3AB20637" w14:textId="3DA83640" w:rsidR="004C0796" w:rsidRPr="00377786" w:rsidRDefault="00EC7BAD" w:rsidP="00C52342">
            <w:pPr>
              <w:rPr>
                <w:highlight w:val="yellow"/>
              </w:rPr>
            </w:pPr>
            <w:r w:rsidRPr="00EC7BAD">
              <w:t>Online, On request</w:t>
            </w:r>
          </w:p>
        </w:tc>
      </w:tr>
      <w:tr w:rsidR="004C0796" w14:paraId="16FC090E" w14:textId="77777777" w:rsidTr="00C52342">
        <w:trPr>
          <w:jc w:val="center"/>
        </w:trPr>
        <w:tc>
          <w:tcPr>
            <w:tcW w:w="3103" w:type="dxa"/>
            <w:shd w:val="clear" w:color="auto" w:fill="CCECFF"/>
          </w:tcPr>
          <w:p w14:paraId="0ED0D95B" w14:textId="77777777" w:rsidR="004C0796" w:rsidRDefault="004C0796" w:rsidP="00C52342">
            <w:r>
              <w:rPr>
                <w:lang w:val="en-US" w:bidi="th-TH"/>
              </w:rPr>
              <w:lastRenderedPageBreak/>
              <w:t>Report Purpose</w:t>
            </w:r>
          </w:p>
        </w:tc>
        <w:tc>
          <w:tcPr>
            <w:tcW w:w="6230" w:type="dxa"/>
          </w:tcPr>
          <w:p w14:paraId="7D2F3473" w14:textId="658E348E" w:rsidR="004C0796" w:rsidRPr="00377786" w:rsidRDefault="00EC7BAD" w:rsidP="00C52342">
            <w:pPr>
              <w:rPr>
                <w:highlight w:val="yellow"/>
              </w:rPr>
            </w:pPr>
            <w:r w:rsidRPr="00EC7BAD">
              <w:t>This report pertains to the loan with subsidy.</w:t>
            </w:r>
          </w:p>
        </w:tc>
      </w:tr>
      <w:tr w:rsidR="004C0796" w14:paraId="5F057F58" w14:textId="77777777" w:rsidTr="00C52342">
        <w:trPr>
          <w:jc w:val="center"/>
        </w:trPr>
        <w:tc>
          <w:tcPr>
            <w:tcW w:w="3103" w:type="dxa"/>
            <w:shd w:val="clear" w:color="auto" w:fill="CCECFF"/>
          </w:tcPr>
          <w:p w14:paraId="5DF41981" w14:textId="77777777" w:rsidR="004C0796" w:rsidRDefault="004C0796" w:rsidP="00C52342">
            <w:r w:rsidRPr="00C411A0">
              <w:rPr>
                <w:lang w:val="en-US" w:bidi="th-TH"/>
              </w:rPr>
              <w:t>Actual Owner</w:t>
            </w:r>
          </w:p>
        </w:tc>
        <w:tc>
          <w:tcPr>
            <w:tcW w:w="6230" w:type="dxa"/>
          </w:tcPr>
          <w:p w14:paraId="78834546" w14:textId="7CB35D39" w:rsidR="004C0796" w:rsidRPr="00377786" w:rsidRDefault="00EC7BAD" w:rsidP="00C52342">
            <w:pPr>
              <w:rPr>
                <w:highlight w:val="yellow"/>
              </w:rPr>
            </w:pPr>
            <w:r w:rsidRPr="00EC7BAD">
              <w:t>Treasury, Accounting, Strategy</w:t>
            </w:r>
          </w:p>
        </w:tc>
      </w:tr>
    </w:tbl>
    <w:p w14:paraId="25F8EAFF" w14:textId="77777777" w:rsidR="004C0796" w:rsidRDefault="004C0796" w:rsidP="003174E4">
      <w:pPr>
        <w:ind w:left="360"/>
        <w:rPr>
          <w:color w:val="FF0000"/>
          <w:lang w:val="en-US"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2557"/>
        <w:gridCol w:w="2724"/>
        <w:gridCol w:w="2089"/>
      </w:tblGrid>
      <w:tr w:rsidR="00800A7F" w:rsidRPr="004324B7" w14:paraId="4E6161F6" w14:textId="77777777" w:rsidTr="00C52342">
        <w:trPr>
          <w:trHeight w:val="290"/>
        </w:trPr>
        <w:tc>
          <w:tcPr>
            <w:tcW w:w="5240" w:type="dxa"/>
            <w:gridSpan w:val="2"/>
            <w:shd w:val="clear" w:color="000000" w:fill="8EA9DB"/>
            <w:hideMark/>
          </w:tcPr>
          <w:p w14:paraId="6B86F4A0" w14:textId="0F3AA5AD"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xml:space="preserve">Report Title: </w:t>
            </w:r>
            <w:r w:rsidRPr="00335E24">
              <w:rPr>
                <w:rFonts w:eastAsia="Times New Roman"/>
                <w:noProof w:val="0"/>
                <w:color w:val="000000"/>
                <w:cs/>
                <w:lang w:val="en-US" w:bidi="th-TH"/>
              </w:rPr>
              <w:t>ตารางดำเนินคดีลูกหนี้</w:t>
            </w:r>
            <w:r>
              <w:rPr>
                <w:rFonts w:eastAsia="Times New Roman"/>
                <w:noProof w:val="0"/>
                <w:color w:val="000000"/>
                <w:lang w:val="en-US" w:bidi="th-TH"/>
              </w:rPr>
              <w:t xml:space="preserve"> </w:t>
            </w:r>
            <w:r w:rsidR="003079B7" w:rsidRPr="00E32DAA">
              <w:rPr>
                <w:lang w:val="en-US" w:bidi="th-TH"/>
              </w:rPr>
              <w:t>TT1,TT2</w:t>
            </w:r>
            <w:r w:rsidRPr="00335E24">
              <w:rPr>
                <w:rFonts w:eastAsia="Times New Roman"/>
                <w:noProof w:val="0"/>
                <w:color w:val="000000"/>
                <w:lang w:val="en-US" w:bidi="th-TH"/>
              </w:rPr>
              <w:t xml:space="preserve"> (Lawsuit Report)</w:t>
            </w:r>
            <w:r>
              <w:rPr>
                <w:rFonts w:eastAsia="Times New Roman"/>
                <w:noProof w:val="0"/>
                <w:color w:val="000000"/>
                <w:lang w:val="en-US" w:bidi="th-TH"/>
              </w:rPr>
              <w:t xml:space="preserve"> </w:t>
            </w:r>
          </w:p>
          <w:p w14:paraId="3363944A" w14:textId="77777777" w:rsidR="00800A7F" w:rsidRPr="00335E24" w:rsidRDefault="00800A7F" w:rsidP="00C52342">
            <w:pPr>
              <w:rPr>
                <w:rFonts w:eastAsia="Times New Roman"/>
                <w:noProof w:val="0"/>
                <w:color w:val="000000"/>
                <w:lang w:val="en-US" w:bidi="th-TH"/>
              </w:rPr>
            </w:pPr>
          </w:p>
        </w:tc>
        <w:tc>
          <w:tcPr>
            <w:tcW w:w="2724" w:type="dxa"/>
            <w:shd w:val="clear" w:color="000000" w:fill="8EA9DB"/>
            <w:hideMark/>
          </w:tcPr>
          <w:p w14:paraId="0E3C9F98"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Report Title:</w:t>
            </w:r>
          </w:p>
        </w:tc>
        <w:tc>
          <w:tcPr>
            <w:tcW w:w="2089" w:type="dxa"/>
            <w:vMerge w:val="restart"/>
            <w:shd w:val="clear" w:color="000000" w:fill="D9E1F2"/>
            <w:noWrap/>
            <w:hideMark/>
          </w:tcPr>
          <w:p w14:paraId="46C35359"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Status</w:t>
            </w:r>
          </w:p>
        </w:tc>
      </w:tr>
      <w:tr w:rsidR="00800A7F" w:rsidRPr="004324B7" w14:paraId="0EEB9B45" w14:textId="77777777" w:rsidTr="00C52342">
        <w:trPr>
          <w:trHeight w:val="290"/>
        </w:trPr>
        <w:tc>
          <w:tcPr>
            <w:tcW w:w="2683" w:type="dxa"/>
            <w:shd w:val="clear" w:color="000000" w:fill="D9E1F2"/>
            <w:noWrap/>
            <w:hideMark/>
          </w:tcPr>
          <w:p w14:paraId="08F7F209"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Exim Field:</w:t>
            </w:r>
          </w:p>
        </w:tc>
        <w:tc>
          <w:tcPr>
            <w:tcW w:w="2557" w:type="dxa"/>
            <w:shd w:val="clear" w:color="000000" w:fill="D9E1F2"/>
          </w:tcPr>
          <w:p w14:paraId="2B0D0AAE" w14:textId="77777777" w:rsidR="00800A7F" w:rsidRPr="00335E24" w:rsidRDefault="00800A7F" w:rsidP="00C52342">
            <w:pPr>
              <w:rPr>
                <w:rFonts w:eastAsia="Times New Roman"/>
                <w:noProof w:val="0"/>
                <w:color w:val="000000"/>
                <w:lang w:val="en-US" w:bidi="th-TH"/>
              </w:rPr>
            </w:pPr>
            <w:r w:rsidRPr="004324B7">
              <w:rPr>
                <w:rFonts w:eastAsia="Times New Roman"/>
                <w:noProof w:val="0"/>
                <w:color w:val="000000"/>
                <w:lang w:val="en-US" w:bidi="th-TH"/>
              </w:rPr>
              <w:t>Description/Formular</w:t>
            </w:r>
          </w:p>
        </w:tc>
        <w:tc>
          <w:tcPr>
            <w:tcW w:w="2724" w:type="dxa"/>
            <w:shd w:val="clear" w:color="000000" w:fill="D9E1F2"/>
            <w:noWrap/>
            <w:hideMark/>
          </w:tcPr>
          <w:p w14:paraId="2E5F6CA9"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CBS9 Field:</w:t>
            </w:r>
          </w:p>
        </w:tc>
        <w:tc>
          <w:tcPr>
            <w:tcW w:w="2089" w:type="dxa"/>
            <w:vMerge/>
            <w:hideMark/>
          </w:tcPr>
          <w:p w14:paraId="1DD852C2" w14:textId="77777777" w:rsidR="00800A7F" w:rsidRPr="00335E24" w:rsidRDefault="00800A7F" w:rsidP="00C52342">
            <w:pPr>
              <w:rPr>
                <w:rFonts w:eastAsia="Times New Roman"/>
                <w:noProof w:val="0"/>
                <w:color w:val="000000"/>
                <w:lang w:val="en-US" w:bidi="th-TH"/>
              </w:rPr>
            </w:pPr>
          </w:p>
        </w:tc>
      </w:tr>
      <w:tr w:rsidR="00800A7F" w:rsidRPr="004324B7" w14:paraId="2B50E0C5" w14:textId="77777777" w:rsidTr="00C52342">
        <w:trPr>
          <w:trHeight w:val="290"/>
        </w:trPr>
        <w:tc>
          <w:tcPr>
            <w:tcW w:w="2683" w:type="dxa"/>
            <w:shd w:val="clear" w:color="auto" w:fill="auto"/>
            <w:noWrap/>
          </w:tcPr>
          <w:p w14:paraId="7FB061C8"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ลำดับ</w:t>
            </w:r>
          </w:p>
        </w:tc>
        <w:tc>
          <w:tcPr>
            <w:tcW w:w="2557" w:type="dxa"/>
          </w:tcPr>
          <w:p w14:paraId="2CA42CF2" w14:textId="77777777" w:rsidR="00800A7F" w:rsidRPr="00335E24" w:rsidRDefault="00800A7F" w:rsidP="00C52342">
            <w:pPr>
              <w:rPr>
                <w:rFonts w:eastAsia="Times New Roman"/>
                <w:noProof w:val="0"/>
                <w:color w:val="000000"/>
                <w:lang w:val="en-US" w:bidi="th-TH"/>
              </w:rPr>
            </w:pPr>
            <w:r w:rsidRPr="004324B7">
              <w:rPr>
                <w:rFonts w:eastAsia="Times New Roman"/>
                <w:noProof w:val="0"/>
                <w:color w:val="000000"/>
                <w:lang w:val="en-US" w:bidi="th-TH"/>
              </w:rPr>
              <w:t>No of transaction</w:t>
            </w:r>
          </w:p>
        </w:tc>
        <w:tc>
          <w:tcPr>
            <w:tcW w:w="2724" w:type="dxa"/>
            <w:shd w:val="clear" w:color="auto" w:fill="auto"/>
            <w:noWrap/>
            <w:hideMark/>
          </w:tcPr>
          <w:p w14:paraId="315CF9FC"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6EF099E"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518531445"/>
                <w:placeholder>
                  <w:docPart w:val="334DFF1DB3E946D3BA0FD4520BB3B0EE"/>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008F3487" w14:textId="77777777" w:rsidTr="00C52342">
        <w:trPr>
          <w:trHeight w:val="290"/>
        </w:trPr>
        <w:tc>
          <w:tcPr>
            <w:tcW w:w="2683" w:type="dxa"/>
            <w:shd w:val="clear" w:color="auto" w:fill="auto"/>
            <w:noWrap/>
          </w:tcPr>
          <w:p w14:paraId="58CBAE65"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สาขา</w:t>
            </w:r>
          </w:p>
        </w:tc>
        <w:tc>
          <w:tcPr>
            <w:tcW w:w="2557" w:type="dxa"/>
          </w:tcPr>
          <w:p w14:paraId="18EE47D0" w14:textId="77777777" w:rsidR="00800A7F" w:rsidRPr="004F6B7A" w:rsidRDefault="00800A7F" w:rsidP="00C52342">
            <w:pPr>
              <w:rPr>
                <w:rFonts w:eastAsia="Times New Roman"/>
                <w:noProof w:val="0"/>
                <w:color w:val="000000"/>
                <w:lang w:val="en-US" w:bidi="th-TH"/>
              </w:rPr>
            </w:pPr>
            <w:r w:rsidRPr="004F6B7A">
              <w:rPr>
                <w:rFonts w:eastAsia="Times New Roman"/>
                <w:noProof w:val="0"/>
                <w:color w:val="000000"/>
                <w:lang w:val="en-US" w:bidi="th-TH"/>
              </w:rPr>
              <w:t xml:space="preserve">Operation code, branch code </w:t>
            </w:r>
          </w:p>
          <w:p w14:paraId="0845B85A" w14:textId="77777777" w:rsidR="00800A7F" w:rsidRPr="00335E24" w:rsidRDefault="00800A7F" w:rsidP="00C52342">
            <w:pPr>
              <w:rPr>
                <w:rFonts w:eastAsia="Times New Roman"/>
                <w:noProof w:val="0"/>
                <w:color w:val="000000"/>
                <w:lang w:val="en-US" w:bidi="th-TH"/>
              </w:rPr>
            </w:pPr>
            <w:r w:rsidRPr="004F6B7A">
              <w:rPr>
                <w:rFonts w:eastAsia="Times New Roman"/>
                <w:noProof w:val="0"/>
                <w:color w:val="000000"/>
                <w:lang w:val="en-US" w:bidi="th-TH"/>
              </w:rPr>
              <w:t>customer code = book bank</w:t>
            </w:r>
          </w:p>
        </w:tc>
        <w:tc>
          <w:tcPr>
            <w:tcW w:w="2724" w:type="dxa"/>
            <w:shd w:val="clear" w:color="auto" w:fill="auto"/>
            <w:noWrap/>
            <w:hideMark/>
          </w:tcPr>
          <w:p w14:paraId="75BE1A9A"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190F71D8"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930265104"/>
                <w:placeholder>
                  <w:docPart w:val="E028DB477B664EFC9B33AA76C8F572D2"/>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0953A662" w14:textId="77777777" w:rsidTr="00C52342">
        <w:trPr>
          <w:trHeight w:val="290"/>
        </w:trPr>
        <w:tc>
          <w:tcPr>
            <w:tcW w:w="2683" w:type="dxa"/>
            <w:shd w:val="clear" w:color="auto" w:fill="auto"/>
            <w:noWrap/>
          </w:tcPr>
          <w:p w14:paraId="10DED658"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ลูกค้าเลขที่</w:t>
            </w:r>
          </w:p>
        </w:tc>
        <w:tc>
          <w:tcPr>
            <w:tcW w:w="2557" w:type="dxa"/>
          </w:tcPr>
          <w:p w14:paraId="4FD1A365" w14:textId="77777777" w:rsidR="00800A7F" w:rsidRPr="00335E24" w:rsidRDefault="00800A7F" w:rsidP="00C52342">
            <w:pPr>
              <w:rPr>
                <w:rFonts w:eastAsia="Times New Roman"/>
                <w:noProof w:val="0"/>
                <w:color w:val="000000"/>
                <w:lang w:val="en-US" w:bidi="th-TH"/>
              </w:rPr>
            </w:pPr>
            <w:r w:rsidRPr="00430472">
              <w:rPr>
                <w:rFonts w:eastAsia="Times New Roman"/>
                <w:noProof w:val="0"/>
                <w:color w:val="000000"/>
                <w:lang w:val="en-US" w:bidi="th-TH"/>
              </w:rPr>
              <w:t>Customer ID</w:t>
            </w:r>
          </w:p>
        </w:tc>
        <w:tc>
          <w:tcPr>
            <w:tcW w:w="2724" w:type="dxa"/>
            <w:shd w:val="clear" w:color="auto" w:fill="auto"/>
            <w:noWrap/>
            <w:hideMark/>
          </w:tcPr>
          <w:p w14:paraId="38762C3A"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288B76A7"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237090401"/>
                <w:placeholder>
                  <w:docPart w:val="615E83CDE8DD404CBF4F3266E61DE4C4"/>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6D8C6339" w14:textId="77777777" w:rsidTr="00C52342">
        <w:trPr>
          <w:trHeight w:val="290"/>
        </w:trPr>
        <w:tc>
          <w:tcPr>
            <w:tcW w:w="2683" w:type="dxa"/>
            <w:shd w:val="clear" w:color="auto" w:fill="auto"/>
            <w:noWrap/>
          </w:tcPr>
          <w:p w14:paraId="6922BC8A"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วงเงินเลขที่</w:t>
            </w:r>
          </w:p>
        </w:tc>
        <w:tc>
          <w:tcPr>
            <w:tcW w:w="2557" w:type="dxa"/>
          </w:tcPr>
          <w:p w14:paraId="74A7EA26" w14:textId="77777777" w:rsidR="00800A7F" w:rsidRPr="00335E24" w:rsidRDefault="00800A7F" w:rsidP="00C52342">
            <w:pPr>
              <w:rPr>
                <w:rFonts w:eastAsia="Times New Roman"/>
                <w:noProof w:val="0"/>
                <w:color w:val="000000"/>
                <w:lang w:val="en-US" w:bidi="th-TH"/>
              </w:rPr>
            </w:pPr>
            <w:r w:rsidRPr="00430472">
              <w:rPr>
                <w:rFonts w:eastAsia="Times New Roman"/>
                <w:noProof w:val="0"/>
                <w:color w:val="000000"/>
                <w:lang w:val="en-US" w:bidi="th-TH"/>
              </w:rPr>
              <w:t>Project code ID (Credit limit number)</w:t>
            </w:r>
          </w:p>
        </w:tc>
        <w:tc>
          <w:tcPr>
            <w:tcW w:w="2724" w:type="dxa"/>
            <w:shd w:val="clear" w:color="auto" w:fill="auto"/>
            <w:noWrap/>
            <w:hideMark/>
          </w:tcPr>
          <w:p w14:paraId="68CEA2D9"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A4A402A"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693034630"/>
                <w:placeholder>
                  <w:docPart w:val="1A2308EECF704630926581AFC1FD275A"/>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63E1B0B0" w14:textId="77777777" w:rsidTr="00C52342">
        <w:trPr>
          <w:trHeight w:val="290"/>
        </w:trPr>
        <w:tc>
          <w:tcPr>
            <w:tcW w:w="2683" w:type="dxa"/>
            <w:shd w:val="clear" w:color="auto" w:fill="auto"/>
            <w:noWrap/>
          </w:tcPr>
          <w:p w14:paraId="3DC764FD"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ชื่อลูกค้า</w:t>
            </w:r>
          </w:p>
        </w:tc>
        <w:tc>
          <w:tcPr>
            <w:tcW w:w="2557" w:type="dxa"/>
          </w:tcPr>
          <w:p w14:paraId="257A0B50" w14:textId="77777777" w:rsidR="00800A7F" w:rsidRPr="00335E24" w:rsidRDefault="00800A7F" w:rsidP="00C52342">
            <w:pPr>
              <w:rPr>
                <w:rFonts w:eastAsia="Times New Roman"/>
                <w:noProof w:val="0"/>
                <w:color w:val="000000"/>
                <w:lang w:val="en-US" w:bidi="th-TH"/>
              </w:rPr>
            </w:pPr>
            <w:r w:rsidRPr="00430472">
              <w:rPr>
                <w:rFonts w:eastAsia="Times New Roman"/>
                <w:noProof w:val="0"/>
                <w:color w:val="000000"/>
                <w:lang w:val="en-US" w:bidi="th-TH"/>
              </w:rPr>
              <w:t>Customer Name</w:t>
            </w:r>
          </w:p>
        </w:tc>
        <w:tc>
          <w:tcPr>
            <w:tcW w:w="2724" w:type="dxa"/>
            <w:shd w:val="clear" w:color="auto" w:fill="auto"/>
            <w:noWrap/>
            <w:hideMark/>
          </w:tcPr>
          <w:p w14:paraId="5610C7E4"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CD148C6"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913647808"/>
                <w:placeholder>
                  <w:docPart w:val="3033243AF50741878ECC5721DE8D2344"/>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11304C69" w14:textId="77777777" w:rsidTr="00C52342">
        <w:trPr>
          <w:trHeight w:val="290"/>
        </w:trPr>
        <w:tc>
          <w:tcPr>
            <w:tcW w:w="2683" w:type="dxa"/>
            <w:shd w:val="clear" w:color="auto" w:fill="auto"/>
            <w:noWrap/>
          </w:tcPr>
          <w:p w14:paraId="64444B31"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วันที่</w:t>
            </w:r>
          </w:p>
        </w:tc>
        <w:tc>
          <w:tcPr>
            <w:tcW w:w="2557" w:type="dxa"/>
          </w:tcPr>
          <w:p w14:paraId="2B058F49" w14:textId="77777777" w:rsidR="00800A7F" w:rsidRPr="00430472" w:rsidRDefault="00800A7F" w:rsidP="00C52342">
            <w:pPr>
              <w:rPr>
                <w:rFonts w:eastAsia="Times New Roman"/>
                <w:noProof w:val="0"/>
                <w:color w:val="000000"/>
                <w:lang w:val="en-US" w:bidi="th-TH"/>
              </w:rPr>
            </w:pPr>
            <w:r w:rsidRPr="00430472">
              <w:rPr>
                <w:rFonts w:eastAsia="Times New Roman"/>
                <w:noProof w:val="0"/>
                <w:color w:val="000000"/>
                <w:lang w:val="en-US" w:bidi="th-TH"/>
              </w:rPr>
              <w:t xml:space="preserve">date of drawdown </w:t>
            </w:r>
          </w:p>
          <w:p w14:paraId="0F56C05C" w14:textId="77777777" w:rsidR="00800A7F" w:rsidRPr="00430472" w:rsidRDefault="00800A7F" w:rsidP="00C52342">
            <w:pPr>
              <w:rPr>
                <w:rFonts w:eastAsia="Times New Roman"/>
                <w:noProof w:val="0"/>
                <w:color w:val="000000"/>
                <w:lang w:val="en-US" w:bidi="th-TH"/>
              </w:rPr>
            </w:pPr>
            <w:r w:rsidRPr="00430472">
              <w:rPr>
                <w:rFonts w:eastAsia="Times New Roman"/>
                <w:noProof w:val="0"/>
                <w:color w:val="000000"/>
                <w:lang w:val="en-US" w:bidi="th-TH"/>
              </w:rPr>
              <w:t>date of repayment</w:t>
            </w:r>
          </w:p>
          <w:p w14:paraId="0E1E3EED" w14:textId="77777777" w:rsidR="00800A7F" w:rsidRPr="00430472" w:rsidRDefault="00800A7F" w:rsidP="00C52342">
            <w:pPr>
              <w:rPr>
                <w:rFonts w:eastAsia="Times New Roman"/>
                <w:noProof w:val="0"/>
                <w:color w:val="000000"/>
                <w:lang w:val="en-US" w:bidi="th-TH"/>
              </w:rPr>
            </w:pPr>
            <w:r w:rsidRPr="00430472">
              <w:rPr>
                <w:rFonts w:eastAsia="Times New Roman"/>
                <w:noProof w:val="0"/>
                <w:color w:val="000000"/>
                <w:lang w:val="en-US" w:bidi="th-TH"/>
              </w:rPr>
              <w:t>date of last day of the month</w:t>
            </w:r>
          </w:p>
          <w:p w14:paraId="3960B1BC" w14:textId="77777777" w:rsidR="00800A7F" w:rsidRPr="00430472" w:rsidRDefault="00800A7F" w:rsidP="00C52342">
            <w:pPr>
              <w:rPr>
                <w:rFonts w:eastAsia="Times New Roman"/>
                <w:noProof w:val="0"/>
                <w:color w:val="000000"/>
                <w:lang w:val="en-US" w:bidi="th-TH"/>
              </w:rPr>
            </w:pPr>
          </w:p>
          <w:p w14:paraId="4D8F5682" w14:textId="77777777" w:rsidR="00800A7F" w:rsidRPr="00335E24" w:rsidRDefault="00800A7F" w:rsidP="00C52342">
            <w:pPr>
              <w:rPr>
                <w:rFonts w:eastAsia="Times New Roman"/>
                <w:noProof w:val="0"/>
                <w:color w:val="000000"/>
                <w:lang w:val="en-US" w:bidi="th-TH"/>
              </w:rPr>
            </w:pPr>
            <w:r w:rsidRPr="00430472">
              <w:rPr>
                <w:rFonts w:eastAsia="Times New Roman"/>
                <w:noProof w:val="0"/>
                <w:color w:val="000000"/>
                <w:lang w:val="en-US" w:bidi="th-TH"/>
              </w:rPr>
              <w:t>date of transaction</w:t>
            </w:r>
          </w:p>
        </w:tc>
        <w:tc>
          <w:tcPr>
            <w:tcW w:w="2724" w:type="dxa"/>
            <w:shd w:val="clear" w:color="auto" w:fill="auto"/>
            <w:noWrap/>
            <w:hideMark/>
          </w:tcPr>
          <w:p w14:paraId="0EF69192"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243B4770"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409125267"/>
                <w:placeholder>
                  <w:docPart w:val="1D41DF9245C54CB7B78E891F14E27924"/>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0FD2FA57" w14:textId="77777777" w:rsidTr="00C52342">
        <w:trPr>
          <w:trHeight w:val="290"/>
        </w:trPr>
        <w:tc>
          <w:tcPr>
            <w:tcW w:w="2683" w:type="dxa"/>
            <w:shd w:val="clear" w:color="auto" w:fill="auto"/>
            <w:noWrap/>
          </w:tcPr>
          <w:p w14:paraId="04F01EE1"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วัน</w:t>
            </w:r>
          </w:p>
        </w:tc>
        <w:tc>
          <w:tcPr>
            <w:tcW w:w="2557" w:type="dxa"/>
          </w:tcPr>
          <w:p w14:paraId="0ADD6333" w14:textId="77777777" w:rsidR="00800A7F" w:rsidRPr="00335E24" w:rsidRDefault="00800A7F" w:rsidP="00C52342">
            <w:pPr>
              <w:rPr>
                <w:rFonts w:eastAsia="Times New Roman"/>
                <w:noProof w:val="0"/>
                <w:color w:val="000000"/>
                <w:lang w:val="en-US" w:bidi="th-TH"/>
              </w:rPr>
            </w:pPr>
            <w:r>
              <w:rPr>
                <w:rFonts w:eastAsia="Times New Roman"/>
                <w:noProof w:val="0"/>
                <w:color w:val="000000"/>
                <w:lang w:val="en-US" w:bidi="th-TH"/>
              </w:rPr>
              <w:t>Number of days</w:t>
            </w:r>
          </w:p>
        </w:tc>
        <w:tc>
          <w:tcPr>
            <w:tcW w:w="2724" w:type="dxa"/>
            <w:shd w:val="clear" w:color="auto" w:fill="auto"/>
            <w:noWrap/>
            <w:hideMark/>
          </w:tcPr>
          <w:p w14:paraId="6A335D9D"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4F9B31D1"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723125249"/>
                <w:placeholder>
                  <w:docPart w:val="11038176531B4CA7A5100F2A68367F5D"/>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3BFA8F70" w14:textId="77777777" w:rsidTr="00C52342">
        <w:trPr>
          <w:trHeight w:val="290"/>
        </w:trPr>
        <w:tc>
          <w:tcPr>
            <w:tcW w:w="2683" w:type="dxa"/>
            <w:shd w:val="clear" w:color="auto" w:fill="auto"/>
            <w:noWrap/>
          </w:tcPr>
          <w:p w14:paraId="2BDAA629"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รายการ</w:t>
            </w:r>
          </w:p>
        </w:tc>
        <w:tc>
          <w:tcPr>
            <w:tcW w:w="2557" w:type="dxa"/>
          </w:tcPr>
          <w:p w14:paraId="7E254277" w14:textId="77777777" w:rsidR="00800A7F" w:rsidRPr="00335E24" w:rsidRDefault="00800A7F" w:rsidP="00C52342">
            <w:pPr>
              <w:rPr>
                <w:rFonts w:eastAsia="Times New Roman"/>
                <w:noProof w:val="0"/>
                <w:color w:val="000000"/>
                <w:lang w:val="en-US" w:bidi="th-TH"/>
              </w:rPr>
            </w:pPr>
            <w:r w:rsidRPr="00A43EF4">
              <w:rPr>
                <w:rFonts w:eastAsia="Times New Roman"/>
                <w:noProof w:val="0"/>
                <w:color w:val="000000"/>
                <w:lang w:val="en-US" w:bidi="th-TH"/>
              </w:rPr>
              <w:t>Transaction</w:t>
            </w:r>
          </w:p>
        </w:tc>
        <w:tc>
          <w:tcPr>
            <w:tcW w:w="2724" w:type="dxa"/>
            <w:shd w:val="clear" w:color="auto" w:fill="auto"/>
            <w:noWrap/>
            <w:hideMark/>
          </w:tcPr>
          <w:p w14:paraId="7673CBAF"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359ED89"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260338222"/>
                <w:placeholder>
                  <w:docPart w:val="3E4E9387A51B4C6BAEB649B25D2C0BC8"/>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675EAF6A" w14:textId="77777777" w:rsidTr="00C52342">
        <w:trPr>
          <w:trHeight w:val="290"/>
        </w:trPr>
        <w:tc>
          <w:tcPr>
            <w:tcW w:w="2683" w:type="dxa"/>
            <w:shd w:val="clear" w:color="auto" w:fill="auto"/>
            <w:noWrap/>
          </w:tcPr>
          <w:p w14:paraId="165DA065"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จำนวนเงิน</w:t>
            </w:r>
          </w:p>
        </w:tc>
        <w:tc>
          <w:tcPr>
            <w:tcW w:w="2557" w:type="dxa"/>
          </w:tcPr>
          <w:p w14:paraId="20DEFAF7" w14:textId="77777777" w:rsidR="00800A7F" w:rsidRPr="00335E24" w:rsidRDefault="00800A7F" w:rsidP="00C52342">
            <w:pPr>
              <w:rPr>
                <w:rFonts w:eastAsia="Times New Roman"/>
                <w:noProof w:val="0"/>
                <w:color w:val="000000"/>
                <w:lang w:val="en-US" w:bidi="th-TH"/>
              </w:rPr>
            </w:pPr>
            <w:r w:rsidRPr="00A43EF4">
              <w:rPr>
                <w:rFonts w:eastAsia="Times New Roman"/>
                <w:noProof w:val="0"/>
                <w:color w:val="000000"/>
                <w:lang w:val="en-US" w:bidi="th-TH"/>
              </w:rPr>
              <w:t>Amount</w:t>
            </w:r>
          </w:p>
        </w:tc>
        <w:tc>
          <w:tcPr>
            <w:tcW w:w="2724" w:type="dxa"/>
            <w:shd w:val="clear" w:color="auto" w:fill="auto"/>
            <w:noWrap/>
            <w:hideMark/>
          </w:tcPr>
          <w:p w14:paraId="254E9905"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3510CA3"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245504739"/>
                <w:placeholder>
                  <w:docPart w:val="7627AB15E3BC4E759D944593483B9B84"/>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1B245088" w14:textId="77777777" w:rsidTr="00C52342">
        <w:trPr>
          <w:trHeight w:val="290"/>
        </w:trPr>
        <w:tc>
          <w:tcPr>
            <w:tcW w:w="2683" w:type="dxa"/>
            <w:shd w:val="clear" w:color="auto" w:fill="auto"/>
            <w:noWrap/>
          </w:tcPr>
          <w:p w14:paraId="367C6C6B"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เงินต้นคงค้าง</w:t>
            </w:r>
          </w:p>
        </w:tc>
        <w:tc>
          <w:tcPr>
            <w:tcW w:w="2557" w:type="dxa"/>
          </w:tcPr>
          <w:p w14:paraId="5E5828D3" w14:textId="77777777" w:rsidR="00800A7F" w:rsidRPr="00335E24" w:rsidRDefault="00800A7F" w:rsidP="00C52342">
            <w:pPr>
              <w:rPr>
                <w:rFonts w:eastAsia="Times New Roman"/>
                <w:noProof w:val="0"/>
                <w:color w:val="000000"/>
                <w:lang w:val="en-US" w:bidi="th-TH"/>
              </w:rPr>
            </w:pPr>
            <w:r w:rsidRPr="00A43EF4">
              <w:rPr>
                <w:rFonts w:eastAsia="Times New Roman"/>
                <w:noProof w:val="0"/>
                <w:color w:val="000000"/>
                <w:lang w:val="en-US" w:bidi="th-TH"/>
              </w:rPr>
              <w:t>Principal Outstanding</w:t>
            </w:r>
          </w:p>
        </w:tc>
        <w:tc>
          <w:tcPr>
            <w:tcW w:w="2724" w:type="dxa"/>
            <w:shd w:val="clear" w:color="auto" w:fill="auto"/>
            <w:noWrap/>
            <w:hideMark/>
          </w:tcPr>
          <w:p w14:paraId="77230C54"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169CDF04"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80260358"/>
                <w:placeholder>
                  <w:docPart w:val="389E27E9565348B39A563A73DB389C70"/>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36129551" w14:textId="77777777" w:rsidTr="00C52342">
        <w:trPr>
          <w:trHeight w:val="290"/>
        </w:trPr>
        <w:tc>
          <w:tcPr>
            <w:tcW w:w="2683" w:type="dxa"/>
            <w:shd w:val="clear" w:color="auto" w:fill="auto"/>
            <w:noWrap/>
          </w:tcPr>
          <w:p w14:paraId="5B322E19"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อัตรา</w:t>
            </w:r>
            <w:r>
              <w:rPr>
                <w:rFonts w:eastAsia="Times New Roman"/>
                <w:noProof w:val="0"/>
                <w:color w:val="000000"/>
                <w:lang w:val="en-US" w:bidi="th-TH"/>
              </w:rPr>
              <w:t>%</w:t>
            </w:r>
          </w:p>
        </w:tc>
        <w:tc>
          <w:tcPr>
            <w:tcW w:w="2557" w:type="dxa"/>
          </w:tcPr>
          <w:p w14:paraId="2F1F53DE" w14:textId="77777777" w:rsidR="00800A7F" w:rsidRDefault="00800A7F" w:rsidP="00C52342">
            <w:pPr>
              <w:rPr>
                <w:rFonts w:eastAsia="Times New Roman"/>
                <w:noProof w:val="0"/>
                <w:color w:val="000000"/>
                <w:lang w:val="en-US" w:bidi="th-TH"/>
              </w:rPr>
            </w:pPr>
            <w:r w:rsidRPr="00A43EF4">
              <w:rPr>
                <w:rFonts w:eastAsia="Times New Roman"/>
                <w:noProof w:val="0"/>
                <w:color w:val="000000"/>
                <w:lang w:val="en-US" w:bidi="th-TH"/>
              </w:rPr>
              <w:t>subsidize interest rate</w:t>
            </w:r>
          </w:p>
          <w:p w14:paraId="5FE13CDE" w14:textId="77777777" w:rsidR="00800A7F" w:rsidRPr="00A43EF4" w:rsidRDefault="00800A7F" w:rsidP="00C52342">
            <w:pPr>
              <w:rPr>
                <w:rFonts w:eastAsia="Times New Roman"/>
                <w:noProof w:val="0"/>
                <w:color w:val="000000"/>
                <w:lang w:val="en-US" w:bidi="th-TH"/>
              </w:rPr>
            </w:pPr>
            <w:proofErr w:type="gramStart"/>
            <w:r>
              <w:rPr>
                <w:rFonts w:eastAsia="Times New Roman"/>
                <w:noProof w:val="0"/>
                <w:color w:val="000000"/>
                <w:lang w:val="en-US" w:bidi="th-TH"/>
              </w:rPr>
              <w:t>e.g.</w:t>
            </w:r>
            <w:proofErr w:type="gramEnd"/>
            <w:r>
              <w:rPr>
                <w:rFonts w:eastAsia="Times New Roman"/>
                <w:noProof w:val="0"/>
                <w:color w:val="000000"/>
                <w:lang w:val="en-US" w:bidi="th-TH"/>
              </w:rPr>
              <w:t xml:space="preserve"> </w:t>
            </w:r>
            <w:r w:rsidRPr="00A43EF4">
              <w:rPr>
                <w:rFonts w:eastAsia="Times New Roman"/>
                <w:noProof w:val="0"/>
                <w:color w:val="000000"/>
                <w:lang w:val="en-US" w:bidi="th-TH"/>
              </w:rPr>
              <w:t>2 year contract shows 1.99, 3 year contract shows 1.00</w:t>
            </w:r>
          </w:p>
          <w:p w14:paraId="5EE90CF4" w14:textId="77777777" w:rsidR="00800A7F" w:rsidRPr="00335E24" w:rsidRDefault="00800A7F" w:rsidP="00C52342">
            <w:pPr>
              <w:rPr>
                <w:rFonts w:eastAsia="Times New Roman"/>
                <w:noProof w:val="0"/>
                <w:color w:val="000000"/>
                <w:lang w:val="en-US" w:bidi="th-TH"/>
              </w:rPr>
            </w:pPr>
            <w:r w:rsidRPr="00A43EF4">
              <w:rPr>
                <w:rFonts w:eastAsia="Times New Roman"/>
                <w:noProof w:val="0"/>
                <w:color w:val="000000"/>
                <w:lang w:val="en-US" w:bidi="th-TH"/>
              </w:rPr>
              <w:t>Ticker</w:t>
            </w:r>
            <w:r>
              <w:rPr>
                <w:rFonts w:eastAsia="Times New Roman"/>
                <w:noProof w:val="0"/>
                <w:color w:val="000000"/>
                <w:lang w:val="en-US" w:bidi="th-TH"/>
              </w:rPr>
              <w:t xml:space="preserve"> point</w:t>
            </w:r>
            <w:r w:rsidRPr="00A43EF4">
              <w:rPr>
                <w:rFonts w:eastAsia="Times New Roman"/>
                <w:noProof w:val="0"/>
                <w:color w:val="000000"/>
                <w:lang w:val="en-US" w:bidi="th-TH"/>
              </w:rPr>
              <w:t xml:space="preserve"> will </w:t>
            </w:r>
            <w:r>
              <w:rPr>
                <w:rFonts w:eastAsia="Times New Roman"/>
                <w:noProof w:val="0"/>
                <w:color w:val="000000"/>
                <w:lang w:val="en-US" w:bidi="th-TH"/>
              </w:rPr>
              <w:t xml:space="preserve">start </w:t>
            </w:r>
            <w:r w:rsidRPr="00A43EF4">
              <w:rPr>
                <w:rFonts w:eastAsia="Times New Roman"/>
                <w:noProof w:val="0"/>
                <w:color w:val="000000"/>
                <w:lang w:val="en-US" w:bidi="th-TH"/>
              </w:rPr>
              <w:t>calculated on first day</w:t>
            </w:r>
          </w:p>
        </w:tc>
        <w:tc>
          <w:tcPr>
            <w:tcW w:w="2724" w:type="dxa"/>
            <w:shd w:val="clear" w:color="auto" w:fill="auto"/>
            <w:noWrap/>
            <w:hideMark/>
          </w:tcPr>
          <w:p w14:paraId="2DA2D398"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A9C37B9"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413130107"/>
                <w:placeholder>
                  <w:docPart w:val="252F399A289C447892AB67020EC58420"/>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1BD192A5" w14:textId="77777777" w:rsidTr="00C52342">
        <w:trPr>
          <w:trHeight w:val="290"/>
        </w:trPr>
        <w:tc>
          <w:tcPr>
            <w:tcW w:w="2683" w:type="dxa"/>
            <w:shd w:val="clear" w:color="auto" w:fill="auto"/>
            <w:noWrap/>
          </w:tcPr>
          <w:p w14:paraId="01F7077E"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เงินชดเชย</w:t>
            </w:r>
          </w:p>
        </w:tc>
        <w:tc>
          <w:tcPr>
            <w:tcW w:w="2557" w:type="dxa"/>
          </w:tcPr>
          <w:p w14:paraId="7CE70FB0" w14:textId="77777777" w:rsidR="00800A7F" w:rsidRDefault="00800A7F" w:rsidP="00C52342">
            <w:pPr>
              <w:rPr>
                <w:rFonts w:eastAsia="Times New Roman"/>
                <w:noProof w:val="0"/>
                <w:color w:val="000000"/>
                <w:lang w:val="en-US" w:bidi="th-TH"/>
              </w:rPr>
            </w:pPr>
            <w:r w:rsidRPr="00505190">
              <w:rPr>
                <w:rFonts w:eastAsia="Times New Roman"/>
                <w:noProof w:val="0"/>
                <w:color w:val="000000"/>
                <w:lang w:val="en-US" w:bidi="th-TH"/>
              </w:rPr>
              <w:t>subsidize amount</w:t>
            </w:r>
          </w:p>
          <w:p w14:paraId="4751C581" w14:textId="77777777" w:rsidR="00800A7F" w:rsidRDefault="00800A7F" w:rsidP="00C52342">
            <w:pPr>
              <w:rPr>
                <w:rFonts w:eastAsia="Times New Roman"/>
                <w:noProof w:val="0"/>
                <w:color w:val="000000"/>
                <w:lang w:val="en-US" w:bidi="th-TH"/>
              </w:rPr>
            </w:pPr>
            <w:r>
              <w:rPr>
                <w:rFonts w:eastAsia="Times New Roman"/>
                <w:noProof w:val="0"/>
                <w:color w:val="000000"/>
                <w:lang w:val="en-US" w:bidi="th-TH"/>
              </w:rPr>
              <w:t>(</w:t>
            </w:r>
            <w:r w:rsidRPr="00916172">
              <w:rPr>
                <w:rFonts w:eastAsia="Times New Roman"/>
                <w:noProof w:val="0"/>
                <w:color w:val="000000"/>
                <w:lang w:val="en-US" w:bidi="th-TH"/>
              </w:rPr>
              <w:t>Principal Outstanding * Number of days * Subsidize interest rate/ year</w:t>
            </w:r>
            <w:r>
              <w:rPr>
                <w:rFonts w:eastAsia="Times New Roman"/>
                <w:noProof w:val="0"/>
                <w:color w:val="000000"/>
                <w:lang w:val="en-US" w:bidi="th-TH"/>
              </w:rPr>
              <w:t>)</w:t>
            </w:r>
          </w:p>
          <w:p w14:paraId="2712CC4B" w14:textId="77777777" w:rsidR="00800A7F" w:rsidRDefault="00800A7F" w:rsidP="00C52342">
            <w:pPr>
              <w:rPr>
                <w:rFonts w:eastAsia="Times New Roman"/>
                <w:noProof w:val="0"/>
                <w:color w:val="000000"/>
                <w:lang w:val="en-US" w:bidi="th-TH"/>
              </w:rPr>
            </w:pPr>
          </w:p>
          <w:p w14:paraId="17341857" w14:textId="77777777" w:rsidR="00800A7F" w:rsidRPr="00335E24" w:rsidRDefault="00800A7F" w:rsidP="00C52342">
            <w:pPr>
              <w:rPr>
                <w:rFonts w:eastAsia="Times New Roman"/>
                <w:noProof w:val="0"/>
                <w:color w:val="000000"/>
                <w:lang w:val="en-US" w:bidi="th-TH"/>
              </w:rPr>
            </w:pPr>
            <w:r w:rsidRPr="00916172">
              <w:rPr>
                <w:rFonts w:eastAsia="Times New Roman"/>
                <w:noProof w:val="0"/>
                <w:color w:val="000000"/>
                <w:lang w:val="en-US" w:bidi="th-TH"/>
              </w:rPr>
              <w:t>365 for currency bath</w:t>
            </w:r>
          </w:p>
        </w:tc>
        <w:tc>
          <w:tcPr>
            <w:tcW w:w="2724" w:type="dxa"/>
            <w:shd w:val="clear" w:color="auto" w:fill="auto"/>
            <w:noWrap/>
            <w:hideMark/>
          </w:tcPr>
          <w:p w14:paraId="449672D5"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AC03C2E"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552434754"/>
                <w:placeholder>
                  <w:docPart w:val="2F3EBCCCD78F433DA31B9CA854C29BDD"/>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67DE30B2" w14:textId="77777777" w:rsidTr="00C52342">
        <w:trPr>
          <w:trHeight w:val="290"/>
        </w:trPr>
        <w:tc>
          <w:tcPr>
            <w:tcW w:w="2683" w:type="dxa"/>
            <w:shd w:val="clear" w:color="auto" w:fill="auto"/>
            <w:noWrap/>
          </w:tcPr>
          <w:p w14:paraId="51F386ED"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t>เงินชดเชยสะสม</w:t>
            </w:r>
          </w:p>
        </w:tc>
        <w:tc>
          <w:tcPr>
            <w:tcW w:w="2557" w:type="dxa"/>
          </w:tcPr>
          <w:p w14:paraId="068C1AC7" w14:textId="77777777" w:rsidR="00800A7F" w:rsidRDefault="00800A7F" w:rsidP="00C52342">
            <w:pPr>
              <w:rPr>
                <w:rFonts w:eastAsia="Times New Roman"/>
                <w:noProof w:val="0"/>
                <w:color w:val="000000"/>
                <w:lang w:val="en-US" w:bidi="th-TH"/>
              </w:rPr>
            </w:pPr>
            <w:r w:rsidRPr="00505190">
              <w:rPr>
                <w:rFonts w:eastAsia="Times New Roman"/>
                <w:noProof w:val="0"/>
                <w:color w:val="000000"/>
                <w:lang w:val="en-US" w:bidi="th-TH"/>
              </w:rPr>
              <w:t>Accumulate subsidize amount</w:t>
            </w:r>
          </w:p>
          <w:p w14:paraId="47EBEE41" w14:textId="77777777" w:rsidR="00800A7F" w:rsidRPr="00335E24" w:rsidRDefault="00800A7F" w:rsidP="00C52342">
            <w:pPr>
              <w:rPr>
                <w:rFonts w:eastAsia="Times New Roman"/>
                <w:noProof w:val="0"/>
                <w:color w:val="000000"/>
                <w:lang w:val="en-US" w:bidi="th-TH"/>
              </w:rPr>
            </w:pPr>
            <w:r>
              <w:rPr>
                <w:rFonts w:eastAsia="Times New Roman"/>
                <w:noProof w:val="0"/>
                <w:color w:val="000000"/>
                <w:lang w:val="en-US" w:bidi="th-TH"/>
              </w:rPr>
              <w:t>(T</w:t>
            </w:r>
            <w:r w:rsidRPr="006C6D56">
              <w:rPr>
                <w:rFonts w:eastAsia="Times New Roman"/>
                <w:noProof w:val="0"/>
                <w:color w:val="000000"/>
                <w:lang w:val="en-US" w:bidi="th-TH"/>
              </w:rPr>
              <w:t>he subsidize amount from last month + subsidize amount</w:t>
            </w:r>
            <w:r>
              <w:rPr>
                <w:rFonts w:eastAsia="Times New Roman"/>
                <w:noProof w:val="0"/>
                <w:color w:val="000000"/>
                <w:lang w:val="en-US" w:bidi="th-TH"/>
              </w:rPr>
              <w:t>)</w:t>
            </w:r>
          </w:p>
        </w:tc>
        <w:tc>
          <w:tcPr>
            <w:tcW w:w="2724" w:type="dxa"/>
            <w:shd w:val="clear" w:color="auto" w:fill="auto"/>
            <w:noWrap/>
            <w:hideMark/>
          </w:tcPr>
          <w:p w14:paraId="412002AA"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0412FF70"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258789132"/>
                <w:placeholder>
                  <w:docPart w:val="18145A3BC43A4397BB5DF60B3AEF1F12"/>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2AE6CEFF" w14:textId="77777777" w:rsidTr="00C52342">
        <w:trPr>
          <w:trHeight w:val="290"/>
        </w:trPr>
        <w:tc>
          <w:tcPr>
            <w:tcW w:w="2683" w:type="dxa"/>
            <w:shd w:val="clear" w:color="auto" w:fill="auto"/>
            <w:noWrap/>
          </w:tcPr>
          <w:p w14:paraId="51FF01AB" w14:textId="77777777" w:rsidR="00800A7F" w:rsidRPr="00335E24" w:rsidRDefault="00800A7F" w:rsidP="00C52342">
            <w:pPr>
              <w:rPr>
                <w:rFonts w:eastAsia="Times New Roman"/>
                <w:noProof w:val="0"/>
                <w:color w:val="000000"/>
                <w:lang w:val="en-US" w:bidi="th-TH"/>
              </w:rPr>
            </w:pPr>
            <w:r>
              <w:rPr>
                <w:rFonts w:eastAsia="Times New Roman" w:hint="cs"/>
                <w:noProof w:val="0"/>
                <w:color w:val="000000"/>
                <w:cs/>
                <w:lang w:val="en-US" w:bidi="th-TH"/>
              </w:rPr>
              <w:lastRenderedPageBreak/>
              <w:t xml:space="preserve">เงินต้นคงค้าง </w:t>
            </w:r>
            <w:r>
              <w:rPr>
                <w:rFonts w:eastAsia="Times New Roman"/>
                <w:noProof w:val="0"/>
                <w:color w:val="000000"/>
                <w:lang w:val="en-US" w:bidi="th-TH"/>
              </w:rPr>
              <w:t>(THB)</w:t>
            </w:r>
          </w:p>
        </w:tc>
        <w:tc>
          <w:tcPr>
            <w:tcW w:w="2557" w:type="dxa"/>
          </w:tcPr>
          <w:p w14:paraId="3EEFD144" w14:textId="77777777" w:rsidR="00800A7F" w:rsidRPr="00335E24" w:rsidRDefault="00800A7F" w:rsidP="00C52342">
            <w:pPr>
              <w:rPr>
                <w:rFonts w:eastAsia="Times New Roman"/>
                <w:noProof w:val="0"/>
                <w:color w:val="000000"/>
                <w:lang w:val="en-US" w:bidi="th-TH"/>
              </w:rPr>
            </w:pPr>
            <w:r w:rsidRPr="00430472">
              <w:rPr>
                <w:rFonts w:eastAsia="Times New Roman"/>
                <w:noProof w:val="0"/>
                <w:color w:val="000000"/>
                <w:lang w:val="en-US" w:bidi="th-TH"/>
              </w:rPr>
              <w:t>Total of principal outstanding by customer</w:t>
            </w:r>
            <w:r>
              <w:rPr>
                <w:rFonts w:eastAsia="Times New Roman"/>
                <w:noProof w:val="0"/>
                <w:color w:val="000000"/>
                <w:lang w:val="en-US" w:bidi="th-TH"/>
              </w:rPr>
              <w:t xml:space="preserve"> (THB)</w:t>
            </w:r>
          </w:p>
        </w:tc>
        <w:tc>
          <w:tcPr>
            <w:tcW w:w="2724" w:type="dxa"/>
            <w:shd w:val="clear" w:color="auto" w:fill="auto"/>
            <w:noWrap/>
            <w:hideMark/>
          </w:tcPr>
          <w:p w14:paraId="113BF6DF" w14:textId="77777777" w:rsidR="00800A7F" w:rsidRPr="00335E24" w:rsidRDefault="00800A7F"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447A8255"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960339183"/>
                <w:placeholder>
                  <w:docPart w:val="FD22DFDD96C247ED8A75A13AE4158622"/>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06BF2049" w14:textId="77777777" w:rsidTr="00C52342">
        <w:trPr>
          <w:trHeight w:val="290"/>
        </w:trPr>
        <w:tc>
          <w:tcPr>
            <w:tcW w:w="2683" w:type="dxa"/>
            <w:shd w:val="clear" w:color="auto" w:fill="auto"/>
            <w:noWrap/>
          </w:tcPr>
          <w:p w14:paraId="739FD77D" w14:textId="77777777" w:rsidR="00800A7F" w:rsidRDefault="00800A7F" w:rsidP="00C52342">
            <w:pPr>
              <w:rPr>
                <w:rFonts w:eastAsia="Times New Roman"/>
                <w:noProof w:val="0"/>
                <w:color w:val="000000"/>
                <w:cs/>
                <w:lang w:val="en-US" w:bidi="th-TH"/>
              </w:rPr>
            </w:pPr>
            <w:r>
              <w:rPr>
                <w:rFonts w:eastAsia="Times New Roman" w:hint="cs"/>
                <w:noProof w:val="0"/>
                <w:color w:val="000000"/>
                <w:cs/>
                <w:lang w:val="en-US" w:bidi="th-TH"/>
              </w:rPr>
              <w:t xml:space="preserve">รวมเงินต้นคงค้างสุทธิ </w:t>
            </w:r>
            <w:r>
              <w:rPr>
                <w:rFonts w:eastAsia="Times New Roman"/>
                <w:noProof w:val="0"/>
                <w:color w:val="000000"/>
                <w:lang w:val="en-US" w:bidi="th-TH"/>
              </w:rPr>
              <w:t>(THB)</w:t>
            </w:r>
          </w:p>
        </w:tc>
        <w:tc>
          <w:tcPr>
            <w:tcW w:w="2557" w:type="dxa"/>
          </w:tcPr>
          <w:p w14:paraId="561AC1DB" w14:textId="77777777" w:rsidR="00800A7F" w:rsidRPr="00430472" w:rsidRDefault="00800A7F" w:rsidP="00C52342">
            <w:pPr>
              <w:rPr>
                <w:rFonts w:eastAsia="Times New Roman"/>
                <w:noProof w:val="0"/>
                <w:color w:val="000000"/>
                <w:lang w:val="en-US" w:bidi="th-TH"/>
              </w:rPr>
            </w:pPr>
            <w:r>
              <w:rPr>
                <w:rFonts w:eastAsia="Times New Roman"/>
                <w:noProof w:val="0"/>
                <w:color w:val="000000"/>
                <w:lang w:val="en-US" w:bidi="th-TH"/>
              </w:rPr>
              <w:t xml:space="preserve">Total </w:t>
            </w:r>
            <w:r w:rsidRPr="00A43EF4">
              <w:rPr>
                <w:rFonts w:eastAsia="Times New Roman"/>
                <w:noProof w:val="0"/>
                <w:color w:val="000000"/>
                <w:lang w:val="en-US" w:bidi="th-TH"/>
              </w:rPr>
              <w:t>Principal Outstanding</w:t>
            </w:r>
          </w:p>
        </w:tc>
        <w:tc>
          <w:tcPr>
            <w:tcW w:w="2724" w:type="dxa"/>
            <w:shd w:val="clear" w:color="auto" w:fill="auto"/>
            <w:noWrap/>
          </w:tcPr>
          <w:p w14:paraId="5B8BDAAE" w14:textId="77777777" w:rsidR="00800A7F" w:rsidRPr="00335E24" w:rsidRDefault="00800A7F" w:rsidP="00C52342">
            <w:pPr>
              <w:rPr>
                <w:rFonts w:eastAsia="Times New Roman"/>
                <w:noProof w:val="0"/>
                <w:color w:val="000000"/>
                <w:lang w:val="en-US" w:bidi="th-TH"/>
              </w:rPr>
            </w:pPr>
          </w:p>
        </w:tc>
        <w:tc>
          <w:tcPr>
            <w:tcW w:w="2089" w:type="dxa"/>
            <w:shd w:val="clear" w:color="auto" w:fill="auto"/>
            <w:noWrap/>
          </w:tcPr>
          <w:p w14:paraId="1F51232C"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785730808"/>
                <w:placeholder>
                  <w:docPart w:val="296BD4C31B92412C94F8EA340B18ACAA"/>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r w:rsidR="00800A7F" w:rsidRPr="004324B7" w14:paraId="33573372" w14:textId="77777777" w:rsidTr="00C52342">
        <w:trPr>
          <w:trHeight w:val="290"/>
        </w:trPr>
        <w:tc>
          <w:tcPr>
            <w:tcW w:w="2683" w:type="dxa"/>
            <w:shd w:val="clear" w:color="auto" w:fill="auto"/>
            <w:noWrap/>
          </w:tcPr>
          <w:p w14:paraId="6D464711" w14:textId="77777777" w:rsidR="00800A7F" w:rsidRDefault="00800A7F" w:rsidP="00C52342">
            <w:pPr>
              <w:rPr>
                <w:rFonts w:eastAsia="Times New Roman"/>
                <w:noProof w:val="0"/>
                <w:color w:val="000000"/>
                <w:cs/>
                <w:lang w:val="en-US" w:bidi="th-TH"/>
              </w:rPr>
            </w:pPr>
            <w:r>
              <w:rPr>
                <w:rFonts w:eastAsia="Times New Roman" w:hint="cs"/>
                <w:noProof w:val="0"/>
                <w:color w:val="000000"/>
                <w:cs/>
                <w:lang w:val="en-US" w:bidi="th-TH"/>
              </w:rPr>
              <w:t xml:space="preserve">รวมเงินต้นชดเชยสุทธิ </w:t>
            </w:r>
            <w:r>
              <w:rPr>
                <w:rFonts w:eastAsia="Times New Roman"/>
                <w:noProof w:val="0"/>
                <w:color w:val="000000"/>
                <w:lang w:val="en-US" w:bidi="th-TH"/>
              </w:rPr>
              <w:t>(THB)</w:t>
            </w:r>
          </w:p>
        </w:tc>
        <w:tc>
          <w:tcPr>
            <w:tcW w:w="2557" w:type="dxa"/>
          </w:tcPr>
          <w:p w14:paraId="3C213A02" w14:textId="77777777" w:rsidR="00800A7F" w:rsidRDefault="00800A7F" w:rsidP="00C52342">
            <w:pPr>
              <w:rPr>
                <w:rFonts w:eastAsia="Times New Roman"/>
                <w:noProof w:val="0"/>
                <w:color w:val="000000"/>
                <w:lang w:val="en-US" w:bidi="th-TH"/>
              </w:rPr>
            </w:pPr>
            <w:r>
              <w:rPr>
                <w:rFonts w:eastAsia="Times New Roman"/>
                <w:noProof w:val="0"/>
                <w:color w:val="000000"/>
                <w:lang w:val="en-US" w:bidi="th-TH"/>
              </w:rPr>
              <w:t xml:space="preserve">Total </w:t>
            </w:r>
            <w:r w:rsidRPr="00505190">
              <w:rPr>
                <w:rFonts w:eastAsia="Times New Roman"/>
                <w:noProof w:val="0"/>
                <w:color w:val="000000"/>
                <w:lang w:val="en-US" w:bidi="th-TH"/>
              </w:rPr>
              <w:t>subsidize amount</w:t>
            </w:r>
          </w:p>
          <w:p w14:paraId="61BB28AE" w14:textId="77777777" w:rsidR="00800A7F" w:rsidRPr="00430472" w:rsidRDefault="00800A7F" w:rsidP="00C52342">
            <w:pPr>
              <w:rPr>
                <w:rFonts w:eastAsia="Times New Roman"/>
                <w:noProof w:val="0"/>
                <w:color w:val="000000"/>
                <w:lang w:val="en-US" w:bidi="th-TH"/>
              </w:rPr>
            </w:pPr>
          </w:p>
        </w:tc>
        <w:tc>
          <w:tcPr>
            <w:tcW w:w="2724" w:type="dxa"/>
            <w:shd w:val="clear" w:color="auto" w:fill="auto"/>
            <w:noWrap/>
          </w:tcPr>
          <w:p w14:paraId="64147FC3" w14:textId="77777777" w:rsidR="00800A7F" w:rsidRPr="00335E24" w:rsidRDefault="00800A7F" w:rsidP="00C52342">
            <w:pPr>
              <w:rPr>
                <w:rFonts w:eastAsia="Times New Roman"/>
                <w:noProof w:val="0"/>
                <w:color w:val="000000"/>
                <w:lang w:val="en-US" w:bidi="th-TH"/>
              </w:rPr>
            </w:pPr>
          </w:p>
        </w:tc>
        <w:tc>
          <w:tcPr>
            <w:tcW w:w="2089" w:type="dxa"/>
            <w:shd w:val="clear" w:color="auto" w:fill="auto"/>
            <w:noWrap/>
          </w:tcPr>
          <w:p w14:paraId="017652E8" w14:textId="77777777" w:rsidR="00800A7F"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820716838"/>
                <w:placeholder>
                  <w:docPart w:val="5403ABF9725D4A279C02EAEF6015EDC1"/>
                </w:placeholder>
                <w:showingPlcHdr/>
                <w:dropDownList>
                  <w:listItem w:displayText="Supported" w:value="Supported"/>
                  <w:listItem w:displayText="To be develop" w:value="To be develop"/>
                  <w:listItem w:displayText="Drop" w:value="Drop"/>
                </w:dropDownList>
              </w:sdtPr>
              <w:sdtContent>
                <w:r w:rsidR="00800A7F" w:rsidRPr="004324B7">
                  <w:rPr>
                    <w:rStyle w:val="PlaceholderText"/>
                  </w:rPr>
                  <w:t>Choose an item.</w:t>
                </w:r>
              </w:sdtContent>
            </w:sdt>
          </w:p>
        </w:tc>
      </w:tr>
    </w:tbl>
    <w:p w14:paraId="033B659A" w14:textId="77777777" w:rsidR="00800A7F" w:rsidRPr="00377786" w:rsidRDefault="00800A7F" w:rsidP="003174E4">
      <w:pPr>
        <w:ind w:left="360"/>
        <w:rPr>
          <w:color w:val="FF0000"/>
          <w:lang w:val="en-US" w:bidi="th-TH"/>
        </w:rPr>
      </w:pPr>
    </w:p>
    <w:p w14:paraId="75A07690" w14:textId="77777777" w:rsidR="003174E4" w:rsidRPr="00B3247A" w:rsidRDefault="003174E4" w:rsidP="003174E4">
      <w:pPr>
        <w:rPr>
          <w:lang w:bidi="th-TH"/>
        </w:rPr>
      </w:pPr>
    </w:p>
    <w:p w14:paraId="2A0798B5" w14:textId="77777777" w:rsidR="00A97D48" w:rsidRDefault="00A97D48" w:rsidP="00C1611A">
      <w:pPr>
        <w:pStyle w:val="Heading3"/>
        <w:tabs>
          <w:tab w:val="left" w:pos="1080"/>
        </w:tabs>
      </w:pPr>
      <w:bookmarkStart w:id="337" w:name="_Toc143189663"/>
      <w:r>
        <w:t>File / API Layout and Data Sheet</w:t>
      </w:r>
      <w:bookmarkEnd w:id="337"/>
    </w:p>
    <w:p w14:paraId="0CB805EB" w14:textId="69161A5D" w:rsidR="003D7134" w:rsidRPr="003D7134" w:rsidRDefault="003D7134" w:rsidP="00297763">
      <w:pPr>
        <w:ind w:left="720" w:firstLine="720"/>
      </w:pPr>
      <w:r w:rsidRPr="00DF3C4F">
        <w:t>Not Applicable.</w:t>
      </w:r>
    </w:p>
    <w:p w14:paraId="007A107B" w14:textId="77777777" w:rsidR="00A97D48" w:rsidRDefault="00A97D48" w:rsidP="00A97D48">
      <w:pPr>
        <w:pStyle w:val="Heading3"/>
      </w:pPr>
      <w:bookmarkStart w:id="338" w:name="_Toc143189664"/>
      <w:r>
        <w:t>Report Layout and Data Sheet</w:t>
      </w:r>
      <w:bookmarkEnd w:id="338"/>
    </w:p>
    <w:p w14:paraId="2FDFAFE7" w14:textId="0FFE5999" w:rsidR="003D7134" w:rsidRPr="003D7134" w:rsidRDefault="003D7134" w:rsidP="00297763">
      <w:pPr>
        <w:ind w:left="720" w:firstLine="720"/>
      </w:pPr>
      <w:r w:rsidRPr="00DF3C4F">
        <w:t>Not Applicable.</w:t>
      </w:r>
    </w:p>
    <w:p w14:paraId="65D6DF0D" w14:textId="77777777" w:rsidR="00A97D48" w:rsidRDefault="00A97D48" w:rsidP="00A97D48">
      <w:pPr>
        <w:pStyle w:val="Heading3"/>
      </w:pPr>
      <w:bookmarkStart w:id="339" w:name="_Toc143189665"/>
      <w:r>
        <w:t>Additional Impacts</w:t>
      </w:r>
      <w:bookmarkEnd w:id="339"/>
    </w:p>
    <w:p w14:paraId="7F37E18B" w14:textId="77777777" w:rsidR="00A97D48" w:rsidRDefault="00A97D48" w:rsidP="00A97D48">
      <w:pPr>
        <w:pStyle w:val="Heading4"/>
      </w:pPr>
      <w:bookmarkStart w:id="340" w:name="_Toc143189666"/>
      <w:r w:rsidRPr="0073013C">
        <w:t>Integration</w:t>
      </w:r>
      <w:bookmarkEnd w:id="340"/>
      <w:r w:rsidRPr="0073013C">
        <w:t xml:space="preserve"> </w:t>
      </w:r>
    </w:p>
    <w:p w14:paraId="51740DB1" w14:textId="2BC00711" w:rsidR="003D7134" w:rsidRPr="003D7134" w:rsidRDefault="003D7134" w:rsidP="00297763">
      <w:pPr>
        <w:ind w:left="1440" w:firstLine="720"/>
      </w:pPr>
      <w:r w:rsidRPr="00DF3C4F">
        <w:t>Not Applicable.</w:t>
      </w:r>
    </w:p>
    <w:p w14:paraId="1DD4856A" w14:textId="77777777" w:rsidR="00A97D48" w:rsidRDefault="00A97D48" w:rsidP="00A97D48">
      <w:pPr>
        <w:pStyle w:val="Heading4"/>
      </w:pPr>
      <w:bookmarkStart w:id="341" w:name="_Toc143189667"/>
      <w:r w:rsidRPr="0073013C">
        <w:t>Migration</w:t>
      </w:r>
      <w:bookmarkEnd w:id="341"/>
    </w:p>
    <w:p w14:paraId="1B2B3ABB" w14:textId="77777777" w:rsidR="003D7134" w:rsidRPr="00B643D7" w:rsidRDefault="003D7134" w:rsidP="00297763">
      <w:pPr>
        <w:ind w:left="1440" w:firstLine="720"/>
      </w:pPr>
      <w:r w:rsidRPr="00DF3C4F">
        <w:t>Not Applicable.</w:t>
      </w:r>
    </w:p>
    <w:p w14:paraId="40246320" w14:textId="77777777" w:rsidR="003D7134" w:rsidRPr="003D7134" w:rsidRDefault="003D7134" w:rsidP="00C1611A"/>
    <w:p w14:paraId="77406348" w14:textId="77777777" w:rsidR="003174E4" w:rsidRDefault="003174E4" w:rsidP="003174E4"/>
    <w:p w14:paraId="44685EF6" w14:textId="3DC9DF49" w:rsidR="003174E4" w:rsidRDefault="003174E4" w:rsidP="00377786">
      <w:pPr>
        <w:rPr>
          <w:lang w:val="en-US" w:bidi="th-TH"/>
        </w:rPr>
      </w:pPr>
    </w:p>
    <w:p w14:paraId="630C0B46" w14:textId="135502EE" w:rsidR="003174E4" w:rsidRPr="00317EB0" w:rsidRDefault="009445DE" w:rsidP="0072086F">
      <w:pPr>
        <w:spacing w:after="200" w:line="276" w:lineRule="auto"/>
        <w:rPr>
          <w:lang w:val="en-US" w:bidi="th-TH"/>
        </w:rPr>
      </w:pPr>
      <w:r>
        <w:rPr>
          <w:lang w:val="en-US" w:bidi="th-TH"/>
        </w:rPr>
        <w:br w:type="page"/>
      </w:r>
    </w:p>
    <w:p w14:paraId="2D7D3D60" w14:textId="74788DA8" w:rsidR="005031A8" w:rsidRDefault="005031A8" w:rsidP="00896DDC">
      <w:pPr>
        <w:pStyle w:val="Heading2"/>
        <w:rPr>
          <w:lang w:val="en-US" w:bidi="th-TH"/>
        </w:rPr>
      </w:pPr>
      <w:bookmarkStart w:id="342" w:name="_Toc143189668"/>
      <w:r>
        <w:rPr>
          <w:rFonts w:hint="cs"/>
          <w:cs/>
          <w:lang w:val="en-US" w:bidi="th-TH"/>
        </w:rPr>
        <w:lastRenderedPageBreak/>
        <w:t>ใบแจ้งยกเลิกวงเงิน/แจ้งหมดภาระหนี้</w:t>
      </w:r>
      <w:r w:rsidR="00896DDC">
        <w:rPr>
          <w:lang w:val="en-US" w:bidi="th-TH"/>
        </w:rPr>
        <w:t xml:space="preserve">  </w:t>
      </w:r>
      <w:r w:rsidR="00896DDC">
        <w:rPr>
          <w:rFonts w:hint="cs"/>
          <w:cs/>
          <w:lang w:val="en-US" w:bidi="th-TH"/>
        </w:rPr>
        <w:t>(</w:t>
      </w:r>
      <w:r w:rsidR="00896DDC" w:rsidRPr="00377786">
        <w:rPr>
          <w:lang w:val="en-US" w:bidi="th-TH"/>
        </w:rPr>
        <w:t>Credit Limit Cancellation/Debt Discharge Notification report</w:t>
      </w:r>
      <w:r w:rsidR="00896DDC">
        <w:rPr>
          <w:rFonts w:hint="cs"/>
          <w:cs/>
          <w:lang w:val="en-US" w:bidi="th-TH"/>
        </w:rPr>
        <w:t>)</w:t>
      </w:r>
      <w:bookmarkEnd w:id="342"/>
    </w:p>
    <w:p w14:paraId="779F7021" w14:textId="77777777" w:rsidR="003D5755" w:rsidRDefault="003D5755" w:rsidP="003D5755">
      <w:pPr>
        <w:pStyle w:val="Heading3"/>
        <w:rPr>
          <w:lang w:val="en-US" w:bidi="th-TH"/>
        </w:rPr>
      </w:pPr>
      <w:bookmarkStart w:id="343" w:name="_Toc143189669"/>
      <w:r w:rsidRPr="000459A8">
        <w:rPr>
          <w:lang w:val="en-US" w:bidi="th-TH"/>
        </w:rPr>
        <w:t>Supported Sample Transaction and Case from Customer</w:t>
      </w:r>
      <w:bookmarkEnd w:id="343"/>
    </w:p>
    <w:p w14:paraId="4D5D4360" w14:textId="77777777" w:rsidR="003D5755" w:rsidRPr="00ED0056" w:rsidRDefault="003D5755" w:rsidP="00C1611A">
      <w:pPr>
        <w:rPr>
          <w:lang w:val="en-US" w:bidi="th-TH"/>
        </w:rPr>
      </w:pPr>
    </w:p>
    <w:p w14:paraId="33C3A268" w14:textId="77777777" w:rsidR="001C73E5" w:rsidRDefault="001C73E5" w:rsidP="00896DDC">
      <w:pPr>
        <w:rPr>
          <w:lang w:val="en-US" w:bidi="th-TH"/>
        </w:rPr>
      </w:pPr>
    </w:p>
    <w:p w14:paraId="7D02354F" w14:textId="2E8AD175" w:rsidR="00EF53D7" w:rsidRDefault="00BD18D6" w:rsidP="00896DDC">
      <w:pPr>
        <w:rPr>
          <w:lang w:val="en-US" w:bidi="th-TH"/>
        </w:rPr>
      </w:pPr>
      <w:r>
        <w:rPr>
          <w:lang w:val="en-US" w:bidi="th-TH"/>
        </w:rPr>
        <w:drawing>
          <wp:inline distT="0" distB="0" distL="0" distR="0" wp14:anchorId="1E923DE3" wp14:editId="7C5689D3">
            <wp:extent cx="6390005" cy="3777165"/>
            <wp:effectExtent l="0" t="0" r="0" b="0"/>
            <wp:docPr id="9145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6390005" cy="3777165"/>
                    </a:xfrm>
                    <a:prstGeom prst="rect">
                      <a:avLst/>
                    </a:prstGeom>
                    <a:noFill/>
                    <a:ln>
                      <a:noFill/>
                    </a:ln>
                  </pic:spPr>
                </pic:pic>
              </a:graphicData>
            </a:graphic>
          </wp:inline>
        </w:drawing>
      </w:r>
    </w:p>
    <w:p w14:paraId="3EA80606" w14:textId="31DBBC38" w:rsidR="00A478DA" w:rsidRDefault="00A478DA" w:rsidP="0072086F">
      <w:pPr>
        <w:jc w:val="center"/>
        <w:rPr>
          <w:lang w:val="en-US" w:bidi="th-TH"/>
        </w:rPr>
      </w:pPr>
      <w:r w:rsidRPr="00A478DA">
        <w:rPr>
          <w:lang w:val="en-US" w:bidi="th-TH"/>
        </w:rPr>
        <w:drawing>
          <wp:inline distT="0" distB="0" distL="0" distR="0" wp14:anchorId="55D07640" wp14:editId="66859272">
            <wp:extent cx="5401513" cy="2755700"/>
            <wp:effectExtent l="19050" t="19050" r="8890" b="26035"/>
            <wp:docPr id="4393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57110" name=""/>
                    <pic:cNvPicPr/>
                  </pic:nvPicPr>
                  <pic:blipFill>
                    <a:blip r:embed="rId133"/>
                    <a:stretch>
                      <a:fillRect/>
                    </a:stretch>
                  </pic:blipFill>
                  <pic:spPr>
                    <a:xfrm>
                      <a:off x="0" y="0"/>
                      <a:ext cx="5424793" cy="2767577"/>
                    </a:xfrm>
                    <a:prstGeom prst="rect">
                      <a:avLst/>
                    </a:prstGeom>
                    <a:ln>
                      <a:solidFill>
                        <a:schemeClr val="tx1"/>
                      </a:solidFill>
                    </a:ln>
                  </pic:spPr>
                </pic:pic>
              </a:graphicData>
            </a:graphic>
          </wp:inline>
        </w:drawing>
      </w:r>
    </w:p>
    <w:p w14:paraId="52F937FC" w14:textId="77777777" w:rsidR="00A478DA" w:rsidRDefault="00A478DA" w:rsidP="00A478DA">
      <w:pPr>
        <w:ind w:left="426"/>
      </w:pPr>
    </w:p>
    <w:p w14:paraId="5D0CA21A" w14:textId="77777777" w:rsidR="00A478DA" w:rsidRDefault="00A478DA" w:rsidP="00A478DA">
      <w:pPr>
        <w:ind w:left="426"/>
      </w:pPr>
    </w:p>
    <w:p w14:paraId="721308EB" w14:textId="77777777" w:rsidR="00A478DA" w:rsidRDefault="00A478DA" w:rsidP="00A478DA">
      <w:pPr>
        <w:ind w:left="426"/>
      </w:pPr>
    </w:p>
    <w:p w14:paraId="2A7CFD19" w14:textId="29F689D9" w:rsidR="00A478DA" w:rsidRDefault="00A478DA" w:rsidP="00A478DA">
      <w:pPr>
        <w:ind w:left="426"/>
      </w:pPr>
      <w:r>
        <w:lastRenderedPageBreak/>
        <w:t>Note:</w:t>
      </w:r>
    </w:p>
    <w:p w14:paraId="68AABB32" w14:textId="77777777" w:rsidR="00A478DA" w:rsidRPr="00A478DA" w:rsidRDefault="00A478DA">
      <w:pPr>
        <w:pStyle w:val="ListParagraph"/>
        <w:numPr>
          <w:ilvl w:val="0"/>
          <w:numId w:val="11"/>
        </w:numPr>
        <w:rPr>
          <w:lang w:val="en-US" w:bidi="th-TH"/>
        </w:rPr>
      </w:pPr>
      <w:r w:rsidRPr="00A478DA">
        <w:rPr>
          <w:lang w:val="en-US" w:bidi="th-TH"/>
        </w:rPr>
        <w:t>This report contains all fully paid loan account (with zero outstanding). Report generation should be available on line and on demand. From-To date.</w:t>
      </w:r>
    </w:p>
    <w:p w14:paraId="6FD7D5F9" w14:textId="0005764A" w:rsidR="00A478DA" w:rsidRPr="00A478DA" w:rsidRDefault="00A478DA">
      <w:pPr>
        <w:pStyle w:val="ListParagraph"/>
        <w:numPr>
          <w:ilvl w:val="0"/>
          <w:numId w:val="11"/>
        </w:numPr>
        <w:rPr>
          <w:lang w:val="en-US" w:bidi="th-TH"/>
        </w:rPr>
      </w:pPr>
      <w:r w:rsidRPr="00B0037C">
        <w:rPr>
          <w:lang w:val="en-US" w:bidi="th-TH"/>
        </w:rPr>
        <w:t>The language used in the report is based on As Is (every report).</w:t>
      </w:r>
    </w:p>
    <w:p w14:paraId="0C7AB00D" w14:textId="77777777" w:rsidR="00ED0056" w:rsidRDefault="00ED0056">
      <w:pPr>
        <w:pStyle w:val="Heading3"/>
        <w:numPr>
          <w:ilvl w:val="1"/>
          <w:numId w:val="10"/>
        </w:numPr>
        <w:tabs>
          <w:tab w:val="left" w:pos="1080"/>
        </w:tabs>
        <w:rPr>
          <w:lang w:val="en-US" w:bidi="th-TH"/>
        </w:rPr>
      </w:pPr>
      <w:bookmarkStart w:id="344" w:name="_Toc143189670"/>
      <w:r w:rsidRPr="003174E4">
        <w:rPr>
          <w:lang w:val="en-US" w:bidi="th-TH"/>
        </w:rPr>
        <w:t>Menu Modification</w:t>
      </w:r>
      <w:bookmarkEnd w:id="344"/>
    </w:p>
    <w:p w14:paraId="18A12AFA" w14:textId="3B2958CE" w:rsidR="003D7134" w:rsidRPr="003D7134" w:rsidRDefault="003D7134" w:rsidP="0072086F">
      <w:pPr>
        <w:ind w:left="720" w:firstLine="720"/>
        <w:rPr>
          <w:lang w:val="en-US" w:bidi="th-TH"/>
        </w:rPr>
      </w:pPr>
      <w:r w:rsidRPr="00DF3C4F">
        <w:t>Not Applicable.</w:t>
      </w:r>
    </w:p>
    <w:p w14:paraId="59C08CFB" w14:textId="77777777" w:rsidR="00ED0056" w:rsidRDefault="00ED0056" w:rsidP="00ED0056">
      <w:pPr>
        <w:pStyle w:val="Heading3"/>
        <w:tabs>
          <w:tab w:val="left" w:pos="1080"/>
        </w:tabs>
        <w:rPr>
          <w:lang w:val="en-US" w:bidi="th-TH"/>
        </w:rPr>
      </w:pPr>
      <w:r>
        <w:rPr>
          <w:lang w:val="en-US" w:bidi="th-TH"/>
        </w:rPr>
        <w:t xml:space="preserve"> </w:t>
      </w:r>
      <w:bookmarkStart w:id="345" w:name="_Toc143189671"/>
      <w:r w:rsidRPr="000459A8">
        <w:rPr>
          <w:lang w:val="en-US" w:bidi="th-TH"/>
        </w:rPr>
        <w:t>Screen Layout and Data Sheet</w:t>
      </w:r>
      <w:bookmarkEnd w:id="345"/>
    </w:p>
    <w:p w14:paraId="354D1F2C" w14:textId="3C40B52C" w:rsidR="003D7134" w:rsidRPr="003D7134" w:rsidRDefault="003D7134" w:rsidP="0072086F">
      <w:pPr>
        <w:ind w:left="720" w:firstLine="720"/>
        <w:rPr>
          <w:lang w:val="en-US" w:bidi="th-TH"/>
        </w:rPr>
      </w:pPr>
      <w:r w:rsidRPr="00DF3C4F">
        <w:t>Not Applicable.</w:t>
      </w:r>
    </w:p>
    <w:p w14:paraId="789D146E" w14:textId="197326C3" w:rsidR="00ED0056" w:rsidRPr="00A478DA" w:rsidRDefault="00ED0056" w:rsidP="0072086F">
      <w:pPr>
        <w:pStyle w:val="Heading3"/>
        <w:tabs>
          <w:tab w:val="left" w:pos="1080"/>
        </w:tabs>
        <w:rPr>
          <w:lang w:val="en-US" w:bidi="th-TH"/>
        </w:rPr>
      </w:pPr>
      <w:r>
        <w:t xml:space="preserve"> </w:t>
      </w:r>
      <w:bookmarkStart w:id="346" w:name="_Toc143189672"/>
      <w:r>
        <w:t>To-be Process</w:t>
      </w:r>
      <w:bookmarkEnd w:id="346"/>
    </w:p>
    <w:p w14:paraId="54DC1655" w14:textId="77777777" w:rsidR="003D7EEE" w:rsidRDefault="003D7EEE" w:rsidP="00896DDC">
      <w:pPr>
        <w:rPr>
          <w:lang w:val="en-US" w:bidi="th-TH"/>
        </w:rPr>
      </w:pPr>
    </w:p>
    <w:tbl>
      <w:tblPr>
        <w:tblStyle w:val="TableGrid"/>
        <w:tblW w:w="0" w:type="auto"/>
        <w:jc w:val="center"/>
        <w:tblLook w:val="04A0" w:firstRow="1" w:lastRow="0" w:firstColumn="1" w:lastColumn="0" w:noHBand="0" w:noVBand="1"/>
      </w:tblPr>
      <w:tblGrid>
        <w:gridCol w:w="3103"/>
        <w:gridCol w:w="6230"/>
      </w:tblGrid>
      <w:tr w:rsidR="003D7EEE" w14:paraId="76D6D7AC" w14:textId="77777777" w:rsidTr="00C52342">
        <w:trPr>
          <w:jc w:val="center"/>
        </w:trPr>
        <w:tc>
          <w:tcPr>
            <w:tcW w:w="3103" w:type="dxa"/>
            <w:shd w:val="clear" w:color="auto" w:fill="CCECFF"/>
          </w:tcPr>
          <w:p w14:paraId="02B304AD" w14:textId="77777777" w:rsidR="003D7EEE" w:rsidRDefault="003D7EEE" w:rsidP="00C52342">
            <w:r>
              <w:t>Paper size</w:t>
            </w:r>
          </w:p>
        </w:tc>
        <w:tc>
          <w:tcPr>
            <w:tcW w:w="6230" w:type="dxa"/>
          </w:tcPr>
          <w:p w14:paraId="28C709FC" w14:textId="77777777" w:rsidR="003D7EEE" w:rsidRDefault="003D7EEE" w:rsidP="00C52342">
            <w:r>
              <w:t>A4</w:t>
            </w:r>
          </w:p>
        </w:tc>
      </w:tr>
      <w:tr w:rsidR="003D7EEE" w14:paraId="2BABEEB7" w14:textId="77777777" w:rsidTr="00C52342">
        <w:trPr>
          <w:jc w:val="center"/>
        </w:trPr>
        <w:tc>
          <w:tcPr>
            <w:tcW w:w="3103" w:type="dxa"/>
            <w:shd w:val="clear" w:color="auto" w:fill="CCECFF"/>
          </w:tcPr>
          <w:p w14:paraId="2B1CCB23" w14:textId="77777777" w:rsidR="003D7EEE" w:rsidRDefault="003D7EEE" w:rsidP="00C52342">
            <w:r>
              <w:t>Reprinting require</w:t>
            </w:r>
          </w:p>
        </w:tc>
        <w:tc>
          <w:tcPr>
            <w:tcW w:w="6230" w:type="dxa"/>
          </w:tcPr>
          <w:p w14:paraId="0AA9B5B1" w14:textId="77777777" w:rsidR="003D7EEE" w:rsidRDefault="003D7EEE" w:rsidP="00C52342">
            <w:r w:rsidRPr="00083336">
              <w:t>Reprint</w:t>
            </w:r>
          </w:p>
        </w:tc>
      </w:tr>
      <w:tr w:rsidR="003D7EEE" w14:paraId="09AF2F74" w14:textId="77777777" w:rsidTr="00C52342">
        <w:trPr>
          <w:jc w:val="center"/>
        </w:trPr>
        <w:tc>
          <w:tcPr>
            <w:tcW w:w="3103" w:type="dxa"/>
            <w:shd w:val="clear" w:color="auto" w:fill="CCECFF"/>
          </w:tcPr>
          <w:p w14:paraId="7DF1AAC8" w14:textId="77777777" w:rsidR="003D7EEE" w:rsidRDefault="003D7EEE" w:rsidP="00C52342">
            <w:r>
              <w:t>Searching criteria</w:t>
            </w:r>
          </w:p>
        </w:tc>
        <w:tc>
          <w:tcPr>
            <w:tcW w:w="6230" w:type="dxa"/>
          </w:tcPr>
          <w:p w14:paraId="3B31C5B9" w14:textId="487CDACF" w:rsidR="003D7EEE" w:rsidRDefault="003D7EEE" w:rsidP="00C52342">
            <w:r>
              <w:t>Date</w:t>
            </w:r>
            <w:r w:rsidR="005127C4">
              <w:t xml:space="preserve"> </w:t>
            </w:r>
            <w:r>
              <w:t>, Customer ID, Customer name</w:t>
            </w:r>
            <w:r w:rsidR="00F12410">
              <w:t>, Loan account number</w:t>
            </w:r>
            <w:r w:rsidR="00710112">
              <w:t>.</w:t>
            </w:r>
          </w:p>
          <w:p w14:paraId="32DAA9C1" w14:textId="72021396" w:rsidR="003D7EEE" w:rsidRDefault="003D7EEE" w:rsidP="00C52342"/>
        </w:tc>
      </w:tr>
      <w:tr w:rsidR="006C2DCE" w14:paraId="5BF6CC08" w14:textId="77777777" w:rsidTr="00C52342">
        <w:trPr>
          <w:jc w:val="center"/>
        </w:trPr>
        <w:tc>
          <w:tcPr>
            <w:tcW w:w="3103" w:type="dxa"/>
            <w:shd w:val="clear" w:color="auto" w:fill="CCECFF"/>
          </w:tcPr>
          <w:p w14:paraId="2E2B7528" w14:textId="112CC6D1" w:rsidR="006C2DCE" w:rsidRDefault="006C2DCE" w:rsidP="006C2DCE">
            <w:r w:rsidRPr="00C411A0">
              <w:rPr>
                <w:lang w:val="en-US" w:bidi="th-TH"/>
              </w:rPr>
              <w:t>Generation Frequency</w:t>
            </w:r>
          </w:p>
        </w:tc>
        <w:tc>
          <w:tcPr>
            <w:tcW w:w="6230" w:type="dxa"/>
          </w:tcPr>
          <w:p w14:paraId="543A4F08" w14:textId="1DDB9F6B" w:rsidR="006C2DCE" w:rsidRDefault="00B60D49" w:rsidP="006C2DCE">
            <w:r w:rsidRPr="00B60D49">
              <w:t>Online, On request</w:t>
            </w:r>
          </w:p>
        </w:tc>
      </w:tr>
      <w:tr w:rsidR="006C2DCE" w14:paraId="3160752D" w14:textId="77777777" w:rsidTr="00C52342">
        <w:trPr>
          <w:jc w:val="center"/>
        </w:trPr>
        <w:tc>
          <w:tcPr>
            <w:tcW w:w="3103" w:type="dxa"/>
            <w:shd w:val="clear" w:color="auto" w:fill="CCECFF"/>
          </w:tcPr>
          <w:p w14:paraId="6F529218" w14:textId="7DD3E769" w:rsidR="006C2DCE" w:rsidRDefault="006C2DCE" w:rsidP="006C2DCE">
            <w:r>
              <w:rPr>
                <w:lang w:val="en-US" w:bidi="th-TH"/>
              </w:rPr>
              <w:t>Report Purpose</w:t>
            </w:r>
          </w:p>
        </w:tc>
        <w:tc>
          <w:tcPr>
            <w:tcW w:w="6230" w:type="dxa"/>
          </w:tcPr>
          <w:p w14:paraId="4DBB9C1A" w14:textId="34C0D1AB" w:rsidR="006C2DCE" w:rsidRDefault="00B60D49" w:rsidP="006C2DCE">
            <w:r w:rsidRPr="00B60D49">
              <w:t>Once the loan account is fully paid, Lending team submit this report to the Credit Limit team.</w:t>
            </w:r>
          </w:p>
        </w:tc>
      </w:tr>
      <w:tr w:rsidR="006C2DCE" w14:paraId="02082956" w14:textId="77777777" w:rsidTr="00C52342">
        <w:trPr>
          <w:jc w:val="center"/>
        </w:trPr>
        <w:tc>
          <w:tcPr>
            <w:tcW w:w="3103" w:type="dxa"/>
            <w:shd w:val="clear" w:color="auto" w:fill="CCECFF"/>
          </w:tcPr>
          <w:p w14:paraId="3CADAE6F" w14:textId="45619CC8" w:rsidR="006C2DCE" w:rsidRDefault="006C2DCE" w:rsidP="006C2DCE">
            <w:r w:rsidRPr="00C411A0">
              <w:rPr>
                <w:lang w:val="en-US" w:bidi="th-TH"/>
              </w:rPr>
              <w:t>Actual Owner</w:t>
            </w:r>
          </w:p>
        </w:tc>
        <w:tc>
          <w:tcPr>
            <w:tcW w:w="6230" w:type="dxa"/>
          </w:tcPr>
          <w:p w14:paraId="6E099E3B" w14:textId="03A40F78" w:rsidR="006C2DCE" w:rsidRDefault="00B60D49" w:rsidP="006C2DCE">
            <w:r w:rsidRPr="00B60D49">
              <w:t>Credit Limit Team</w:t>
            </w:r>
          </w:p>
        </w:tc>
      </w:tr>
    </w:tbl>
    <w:p w14:paraId="268B7B82" w14:textId="77777777" w:rsidR="003D7EEE" w:rsidRDefault="003D7EEE" w:rsidP="00377786">
      <w:pPr>
        <w:rPr>
          <w:lang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2557"/>
        <w:gridCol w:w="2724"/>
        <w:gridCol w:w="2089"/>
      </w:tblGrid>
      <w:tr w:rsidR="00A478DA" w:rsidRPr="004324B7" w14:paraId="68B7952E" w14:textId="77777777" w:rsidTr="00C52342">
        <w:trPr>
          <w:trHeight w:val="290"/>
        </w:trPr>
        <w:tc>
          <w:tcPr>
            <w:tcW w:w="5240" w:type="dxa"/>
            <w:gridSpan w:val="2"/>
            <w:shd w:val="clear" w:color="000000" w:fill="8EA9DB"/>
            <w:hideMark/>
          </w:tcPr>
          <w:p w14:paraId="4AE92757" w14:textId="77777777" w:rsidR="00A478DA" w:rsidRPr="0072086F" w:rsidRDefault="00A478DA" w:rsidP="0072086F">
            <w:pPr>
              <w:rPr>
                <w:rFonts w:eastAsia="Times New Roman"/>
                <w:noProof w:val="0"/>
                <w:color w:val="000000"/>
                <w:lang w:val="en-US" w:bidi="th-TH"/>
              </w:rPr>
            </w:pPr>
            <w:r w:rsidRPr="00335E24">
              <w:rPr>
                <w:rFonts w:eastAsia="Times New Roman"/>
                <w:noProof w:val="0"/>
                <w:color w:val="000000"/>
                <w:lang w:val="en-US" w:bidi="th-TH"/>
              </w:rPr>
              <w:t xml:space="preserve">Report Title: </w:t>
            </w:r>
            <w:r w:rsidRPr="0072086F">
              <w:rPr>
                <w:rFonts w:eastAsia="Times New Roman"/>
                <w:noProof w:val="0"/>
                <w:color w:val="000000"/>
                <w:cs/>
                <w:lang w:val="en-US" w:bidi="th-TH"/>
              </w:rPr>
              <w:t>ใบแจ้งยกเลิกวงเงิน/</w:t>
            </w:r>
            <w:proofErr w:type="gramStart"/>
            <w:r w:rsidRPr="0072086F">
              <w:rPr>
                <w:rFonts w:eastAsia="Times New Roman"/>
                <w:noProof w:val="0"/>
                <w:color w:val="000000"/>
                <w:cs/>
                <w:lang w:val="en-US" w:bidi="th-TH"/>
              </w:rPr>
              <w:t>แจ้งหมดภาระหนี้</w:t>
            </w:r>
            <w:r w:rsidRPr="0072086F">
              <w:rPr>
                <w:rFonts w:eastAsia="Times New Roman"/>
                <w:noProof w:val="0"/>
                <w:color w:val="000000"/>
                <w:lang w:val="en-US" w:bidi="th-TH"/>
              </w:rPr>
              <w:t xml:space="preserve">  </w:t>
            </w:r>
            <w:r w:rsidRPr="0072086F">
              <w:rPr>
                <w:rFonts w:eastAsia="Times New Roman"/>
                <w:noProof w:val="0"/>
                <w:color w:val="000000"/>
                <w:cs/>
                <w:lang w:val="en-US" w:bidi="th-TH"/>
              </w:rPr>
              <w:t>(</w:t>
            </w:r>
            <w:proofErr w:type="gramEnd"/>
            <w:r w:rsidRPr="0072086F">
              <w:rPr>
                <w:rFonts w:eastAsia="Times New Roman"/>
                <w:noProof w:val="0"/>
                <w:color w:val="000000"/>
                <w:lang w:val="en-US" w:bidi="th-TH"/>
              </w:rPr>
              <w:t>Credit Limit Cancellation/Debt Discharge Notification report</w:t>
            </w:r>
            <w:r w:rsidRPr="0072086F">
              <w:rPr>
                <w:rFonts w:eastAsia="Times New Roman"/>
                <w:noProof w:val="0"/>
                <w:color w:val="000000"/>
                <w:cs/>
                <w:lang w:val="en-US" w:bidi="th-TH"/>
              </w:rPr>
              <w:t>)</w:t>
            </w:r>
          </w:p>
          <w:p w14:paraId="1DB5CE9F" w14:textId="6D9716E9" w:rsidR="00A478DA" w:rsidRPr="00335E24" w:rsidRDefault="00A478DA" w:rsidP="00A478DA">
            <w:pPr>
              <w:rPr>
                <w:rFonts w:eastAsia="Times New Roman"/>
                <w:noProof w:val="0"/>
                <w:color w:val="000000"/>
                <w:lang w:val="en-US" w:bidi="th-TH"/>
              </w:rPr>
            </w:pPr>
          </w:p>
        </w:tc>
        <w:tc>
          <w:tcPr>
            <w:tcW w:w="2724" w:type="dxa"/>
            <w:shd w:val="clear" w:color="000000" w:fill="8EA9DB"/>
            <w:hideMark/>
          </w:tcPr>
          <w:p w14:paraId="62C46EC5"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Report Title:</w:t>
            </w:r>
          </w:p>
        </w:tc>
        <w:tc>
          <w:tcPr>
            <w:tcW w:w="2089" w:type="dxa"/>
            <w:vMerge w:val="restart"/>
            <w:shd w:val="clear" w:color="000000" w:fill="D9E1F2"/>
            <w:noWrap/>
            <w:hideMark/>
          </w:tcPr>
          <w:p w14:paraId="24DA6092"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Status</w:t>
            </w:r>
          </w:p>
        </w:tc>
      </w:tr>
      <w:tr w:rsidR="00A478DA" w:rsidRPr="004324B7" w14:paraId="0CA5B66B" w14:textId="77777777" w:rsidTr="00C52342">
        <w:trPr>
          <w:trHeight w:val="290"/>
        </w:trPr>
        <w:tc>
          <w:tcPr>
            <w:tcW w:w="2683" w:type="dxa"/>
            <w:shd w:val="clear" w:color="000000" w:fill="D9E1F2"/>
            <w:noWrap/>
            <w:hideMark/>
          </w:tcPr>
          <w:p w14:paraId="65E3053D"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Exim Field:</w:t>
            </w:r>
          </w:p>
        </w:tc>
        <w:tc>
          <w:tcPr>
            <w:tcW w:w="2557" w:type="dxa"/>
            <w:shd w:val="clear" w:color="000000" w:fill="D9E1F2"/>
          </w:tcPr>
          <w:p w14:paraId="514CD4D8" w14:textId="77777777" w:rsidR="00A478DA" w:rsidRPr="00335E24" w:rsidRDefault="00A478DA" w:rsidP="00C52342">
            <w:pPr>
              <w:rPr>
                <w:rFonts w:eastAsia="Times New Roman"/>
                <w:noProof w:val="0"/>
                <w:color w:val="000000"/>
                <w:lang w:val="en-US" w:bidi="th-TH"/>
              </w:rPr>
            </w:pPr>
            <w:r w:rsidRPr="004324B7">
              <w:rPr>
                <w:rFonts w:eastAsia="Times New Roman"/>
                <w:noProof w:val="0"/>
                <w:color w:val="000000"/>
                <w:lang w:val="en-US" w:bidi="th-TH"/>
              </w:rPr>
              <w:t>Description/Formular</w:t>
            </w:r>
          </w:p>
        </w:tc>
        <w:tc>
          <w:tcPr>
            <w:tcW w:w="2724" w:type="dxa"/>
            <w:shd w:val="clear" w:color="000000" w:fill="D9E1F2"/>
            <w:noWrap/>
            <w:hideMark/>
          </w:tcPr>
          <w:p w14:paraId="0B8E3A97"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CBS9 Field:</w:t>
            </w:r>
          </w:p>
        </w:tc>
        <w:tc>
          <w:tcPr>
            <w:tcW w:w="2089" w:type="dxa"/>
            <w:vMerge/>
            <w:hideMark/>
          </w:tcPr>
          <w:p w14:paraId="6A6A5758" w14:textId="77777777" w:rsidR="00A478DA" w:rsidRPr="00335E24" w:rsidRDefault="00A478DA" w:rsidP="00C52342">
            <w:pPr>
              <w:rPr>
                <w:rFonts w:eastAsia="Times New Roman"/>
                <w:noProof w:val="0"/>
                <w:color w:val="000000"/>
                <w:lang w:val="en-US" w:bidi="th-TH"/>
              </w:rPr>
            </w:pPr>
          </w:p>
        </w:tc>
      </w:tr>
      <w:tr w:rsidR="00A478DA" w:rsidRPr="004324B7" w14:paraId="414EF7A8" w14:textId="77777777" w:rsidTr="00C52342">
        <w:trPr>
          <w:trHeight w:val="290"/>
        </w:trPr>
        <w:tc>
          <w:tcPr>
            <w:tcW w:w="2683" w:type="dxa"/>
            <w:shd w:val="clear" w:color="auto" w:fill="auto"/>
            <w:noWrap/>
          </w:tcPr>
          <w:p w14:paraId="4C53EC7B" w14:textId="0621B7DB" w:rsidR="00A478DA" w:rsidRPr="00335E24" w:rsidRDefault="00C42777" w:rsidP="00C52342">
            <w:pPr>
              <w:rPr>
                <w:rFonts w:eastAsia="Times New Roman"/>
                <w:noProof w:val="0"/>
                <w:color w:val="000000"/>
                <w:cs/>
                <w:lang w:val="en-US" w:bidi="th-TH"/>
              </w:rPr>
            </w:pPr>
            <w:r>
              <w:rPr>
                <w:rFonts w:eastAsia="Times New Roman" w:hint="cs"/>
                <w:noProof w:val="0"/>
                <w:color w:val="000000"/>
                <w:cs/>
                <w:lang w:val="en-US" w:bidi="th-TH"/>
              </w:rPr>
              <w:t>บันทึก</w:t>
            </w:r>
          </w:p>
        </w:tc>
        <w:tc>
          <w:tcPr>
            <w:tcW w:w="2557" w:type="dxa"/>
          </w:tcPr>
          <w:p w14:paraId="4AA3FAB5" w14:textId="4478C3D8" w:rsidR="00A478DA" w:rsidRPr="00335E24" w:rsidRDefault="00747F02" w:rsidP="00C52342">
            <w:pPr>
              <w:rPr>
                <w:rFonts w:eastAsia="Times New Roman"/>
                <w:noProof w:val="0"/>
                <w:color w:val="000000"/>
                <w:lang w:val="en-US" w:bidi="th-TH"/>
              </w:rPr>
            </w:pPr>
            <w:r>
              <w:rPr>
                <w:rFonts w:eastAsia="Times New Roman"/>
                <w:noProof w:val="0"/>
                <w:color w:val="000000"/>
                <w:lang w:val="en-US" w:bidi="th-TH"/>
              </w:rPr>
              <w:t>R</w:t>
            </w:r>
            <w:r w:rsidRPr="00747F02">
              <w:rPr>
                <w:rFonts w:eastAsia="Times New Roman"/>
                <w:noProof w:val="0"/>
                <w:color w:val="000000"/>
                <w:lang w:val="en-US" w:bidi="th-TH"/>
              </w:rPr>
              <w:t>ecord</w:t>
            </w:r>
          </w:p>
        </w:tc>
        <w:tc>
          <w:tcPr>
            <w:tcW w:w="2724" w:type="dxa"/>
            <w:shd w:val="clear" w:color="auto" w:fill="auto"/>
            <w:noWrap/>
            <w:hideMark/>
          </w:tcPr>
          <w:p w14:paraId="0FD5CB4C"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17E4D869"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194532894"/>
                <w:placeholder>
                  <w:docPart w:val="2302519C6BC6446D81942E7F92DF6D6E"/>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72394B9B" w14:textId="77777777" w:rsidTr="00C52342">
        <w:trPr>
          <w:trHeight w:val="290"/>
        </w:trPr>
        <w:tc>
          <w:tcPr>
            <w:tcW w:w="2683" w:type="dxa"/>
            <w:shd w:val="clear" w:color="auto" w:fill="auto"/>
            <w:noWrap/>
          </w:tcPr>
          <w:p w14:paraId="0D7FB4C3" w14:textId="4ED1A742" w:rsidR="00A478DA" w:rsidRPr="00335E24" w:rsidRDefault="00C42777" w:rsidP="00C52342">
            <w:pPr>
              <w:rPr>
                <w:rFonts w:eastAsia="Times New Roman"/>
                <w:noProof w:val="0"/>
                <w:color w:val="000000"/>
                <w:lang w:val="en-US" w:bidi="th-TH"/>
              </w:rPr>
            </w:pPr>
            <w:r>
              <w:rPr>
                <w:rFonts w:eastAsia="Times New Roman" w:hint="cs"/>
                <w:noProof w:val="0"/>
                <w:color w:val="000000"/>
                <w:cs/>
                <w:lang w:val="en-US" w:bidi="th-TH"/>
              </w:rPr>
              <w:t>ธนาคารเพื่อการส่งออกและนำเข้าแห่งประเทศไทย</w:t>
            </w:r>
          </w:p>
        </w:tc>
        <w:tc>
          <w:tcPr>
            <w:tcW w:w="2557" w:type="dxa"/>
          </w:tcPr>
          <w:p w14:paraId="5F840519" w14:textId="56F1D14F" w:rsidR="00A478DA" w:rsidRPr="00335E24" w:rsidRDefault="00747F02" w:rsidP="00C52342">
            <w:pPr>
              <w:rPr>
                <w:rFonts w:eastAsia="Times New Roman"/>
                <w:noProof w:val="0"/>
                <w:color w:val="000000"/>
                <w:lang w:val="en-US" w:bidi="th-TH"/>
              </w:rPr>
            </w:pPr>
            <w:r>
              <w:t>Export Import Bank of Thailand</w:t>
            </w:r>
          </w:p>
        </w:tc>
        <w:tc>
          <w:tcPr>
            <w:tcW w:w="2724" w:type="dxa"/>
            <w:shd w:val="clear" w:color="auto" w:fill="auto"/>
            <w:noWrap/>
            <w:hideMark/>
          </w:tcPr>
          <w:p w14:paraId="66C4699F"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1814D4ED"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370651326"/>
                <w:placeholder>
                  <w:docPart w:val="FABD557B8A794543831844715F27F4E9"/>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7A7DFE12" w14:textId="77777777" w:rsidTr="00C52342">
        <w:trPr>
          <w:trHeight w:val="290"/>
        </w:trPr>
        <w:tc>
          <w:tcPr>
            <w:tcW w:w="2683" w:type="dxa"/>
            <w:shd w:val="clear" w:color="auto" w:fill="auto"/>
            <w:noWrap/>
          </w:tcPr>
          <w:p w14:paraId="1B166C67" w14:textId="19136FD8" w:rsidR="00A478DA" w:rsidRPr="00335E24" w:rsidRDefault="00C42777" w:rsidP="00C52342">
            <w:pPr>
              <w:rPr>
                <w:rFonts w:eastAsia="Times New Roman"/>
                <w:noProof w:val="0"/>
                <w:color w:val="000000"/>
                <w:lang w:val="en-US" w:bidi="th-TH"/>
              </w:rPr>
            </w:pPr>
            <w:r>
              <w:rPr>
                <w:rFonts w:eastAsia="Times New Roman" w:hint="cs"/>
                <w:noProof w:val="0"/>
                <w:color w:val="000000"/>
                <w:cs/>
                <w:lang w:val="en-US" w:bidi="th-TH"/>
              </w:rPr>
              <w:t>เพื่อ   ทราบ</w:t>
            </w:r>
          </w:p>
        </w:tc>
        <w:tc>
          <w:tcPr>
            <w:tcW w:w="2557" w:type="dxa"/>
          </w:tcPr>
          <w:p w14:paraId="46495EE5" w14:textId="4E74BF97" w:rsidR="00A478DA" w:rsidRPr="00335E24" w:rsidRDefault="00A478DA" w:rsidP="00C52342">
            <w:pPr>
              <w:rPr>
                <w:rFonts w:eastAsia="Times New Roman"/>
                <w:noProof w:val="0"/>
                <w:color w:val="000000"/>
                <w:lang w:val="en-US" w:bidi="th-TH"/>
              </w:rPr>
            </w:pPr>
          </w:p>
        </w:tc>
        <w:tc>
          <w:tcPr>
            <w:tcW w:w="2724" w:type="dxa"/>
            <w:shd w:val="clear" w:color="auto" w:fill="auto"/>
            <w:noWrap/>
            <w:hideMark/>
          </w:tcPr>
          <w:p w14:paraId="07CA48DE"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765A1FAC"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494386333"/>
                <w:placeholder>
                  <w:docPart w:val="D4F13A1218E34CA6ADFA20DEC8DCFD46"/>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462FBA76" w14:textId="77777777" w:rsidTr="00C52342">
        <w:trPr>
          <w:trHeight w:val="290"/>
        </w:trPr>
        <w:tc>
          <w:tcPr>
            <w:tcW w:w="2683" w:type="dxa"/>
            <w:shd w:val="clear" w:color="auto" w:fill="auto"/>
            <w:noWrap/>
          </w:tcPr>
          <w:p w14:paraId="4E88EAA7" w14:textId="715A6F87" w:rsidR="00A478DA" w:rsidRPr="00335E24" w:rsidRDefault="00C42777" w:rsidP="00C52342">
            <w:pPr>
              <w:rPr>
                <w:rFonts w:eastAsia="Times New Roman"/>
                <w:noProof w:val="0"/>
                <w:color w:val="000000"/>
                <w:lang w:val="en-US" w:bidi="th-TH"/>
              </w:rPr>
            </w:pPr>
            <w:r>
              <w:rPr>
                <w:rFonts w:eastAsia="Times New Roman" w:hint="cs"/>
                <w:noProof w:val="0"/>
                <w:color w:val="000000"/>
                <w:cs/>
                <w:lang w:val="en-US" w:bidi="th-TH"/>
              </w:rPr>
              <w:t>เรื่อง  ชื่อลูกค้า</w:t>
            </w:r>
          </w:p>
        </w:tc>
        <w:tc>
          <w:tcPr>
            <w:tcW w:w="2557" w:type="dxa"/>
          </w:tcPr>
          <w:p w14:paraId="759EFB15" w14:textId="63D161DC" w:rsidR="00A478DA" w:rsidRPr="00335E24" w:rsidRDefault="00A478DA" w:rsidP="00C52342">
            <w:pPr>
              <w:rPr>
                <w:rFonts w:eastAsia="Times New Roman"/>
                <w:noProof w:val="0"/>
                <w:color w:val="000000"/>
                <w:lang w:val="en-US" w:bidi="th-TH"/>
              </w:rPr>
            </w:pPr>
          </w:p>
        </w:tc>
        <w:tc>
          <w:tcPr>
            <w:tcW w:w="2724" w:type="dxa"/>
            <w:shd w:val="clear" w:color="auto" w:fill="auto"/>
            <w:noWrap/>
            <w:hideMark/>
          </w:tcPr>
          <w:p w14:paraId="6F133C7A"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0040B3B"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840204968"/>
                <w:placeholder>
                  <w:docPart w:val="6360937011594262A0BB36CC37525B8D"/>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68DD1915" w14:textId="77777777" w:rsidTr="00C52342">
        <w:trPr>
          <w:trHeight w:val="290"/>
        </w:trPr>
        <w:tc>
          <w:tcPr>
            <w:tcW w:w="2683" w:type="dxa"/>
            <w:shd w:val="clear" w:color="auto" w:fill="auto"/>
            <w:noWrap/>
          </w:tcPr>
          <w:p w14:paraId="30112D84" w14:textId="460378C2" w:rsidR="00A478DA" w:rsidRPr="00335E24" w:rsidRDefault="00C42777" w:rsidP="00C52342">
            <w:pPr>
              <w:rPr>
                <w:rFonts w:eastAsia="Times New Roman"/>
                <w:noProof w:val="0"/>
                <w:color w:val="000000"/>
                <w:lang w:val="en-US" w:bidi="th-TH"/>
              </w:rPr>
            </w:pPr>
            <w:r>
              <w:rPr>
                <w:rFonts w:eastAsia="Times New Roman" w:hint="cs"/>
                <w:noProof w:val="0"/>
                <w:color w:val="000000"/>
                <w:cs/>
                <w:lang w:val="en-US" w:bidi="th-TH"/>
              </w:rPr>
              <w:t xml:space="preserve">เสนอ ผู้ช่วยผู้บริหารฝ่ายบริหารหนี้ </w:t>
            </w:r>
          </w:p>
        </w:tc>
        <w:tc>
          <w:tcPr>
            <w:tcW w:w="2557" w:type="dxa"/>
          </w:tcPr>
          <w:p w14:paraId="1E0BE2F8" w14:textId="43C31A7F" w:rsidR="00A478DA" w:rsidRPr="00335E24" w:rsidRDefault="00A478DA" w:rsidP="00C52342">
            <w:pPr>
              <w:rPr>
                <w:rFonts w:eastAsia="Times New Roman"/>
                <w:noProof w:val="0"/>
                <w:color w:val="000000"/>
                <w:lang w:val="en-US" w:bidi="th-TH"/>
              </w:rPr>
            </w:pPr>
          </w:p>
        </w:tc>
        <w:tc>
          <w:tcPr>
            <w:tcW w:w="2724" w:type="dxa"/>
            <w:shd w:val="clear" w:color="auto" w:fill="auto"/>
            <w:noWrap/>
            <w:hideMark/>
          </w:tcPr>
          <w:p w14:paraId="490EF88B"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E61CC07"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188214530"/>
                <w:placeholder>
                  <w:docPart w:val="3C53978FFAA14F88B0C98D86E2144F56"/>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251D2A97" w14:textId="77777777" w:rsidTr="00C52342">
        <w:trPr>
          <w:trHeight w:val="290"/>
        </w:trPr>
        <w:tc>
          <w:tcPr>
            <w:tcW w:w="2683" w:type="dxa"/>
            <w:shd w:val="clear" w:color="auto" w:fill="auto"/>
            <w:noWrap/>
          </w:tcPr>
          <w:p w14:paraId="05183417" w14:textId="105AC48B" w:rsidR="00A478DA" w:rsidRPr="00335E24" w:rsidRDefault="00C42777" w:rsidP="00C52342">
            <w:pPr>
              <w:rPr>
                <w:rFonts w:eastAsia="Times New Roman"/>
                <w:noProof w:val="0"/>
                <w:color w:val="000000"/>
                <w:lang w:val="en-US" w:bidi="th-TH"/>
              </w:rPr>
            </w:pPr>
            <w:r>
              <w:rPr>
                <w:rFonts w:eastAsia="Times New Roman" w:hint="cs"/>
                <w:noProof w:val="0"/>
                <w:color w:val="000000"/>
                <w:cs/>
                <w:lang w:val="en-US" w:bidi="th-TH"/>
              </w:rPr>
              <w:t>จาก ผู้ช่วยผู้บริหารฝ่ายธุรกิจธนาคาร</w:t>
            </w:r>
          </w:p>
        </w:tc>
        <w:tc>
          <w:tcPr>
            <w:tcW w:w="2557" w:type="dxa"/>
          </w:tcPr>
          <w:p w14:paraId="715C5262" w14:textId="77777777" w:rsidR="00A478DA" w:rsidRPr="00430472" w:rsidRDefault="00A478DA" w:rsidP="00C52342">
            <w:pPr>
              <w:rPr>
                <w:rFonts w:eastAsia="Times New Roman"/>
                <w:noProof w:val="0"/>
                <w:color w:val="000000"/>
                <w:lang w:val="en-US" w:bidi="th-TH"/>
              </w:rPr>
            </w:pPr>
          </w:p>
          <w:p w14:paraId="7DD1699E" w14:textId="76CFD8A7" w:rsidR="00A478DA" w:rsidRPr="00335E24" w:rsidRDefault="00A478DA" w:rsidP="00C52342">
            <w:pPr>
              <w:rPr>
                <w:rFonts w:eastAsia="Times New Roman"/>
                <w:noProof w:val="0"/>
                <w:color w:val="000000"/>
                <w:lang w:val="en-US" w:bidi="th-TH"/>
              </w:rPr>
            </w:pPr>
          </w:p>
        </w:tc>
        <w:tc>
          <w:tcPr>
            <w:tcW w:w="2724" w:type="dxa"/>
            <w:shd w:val="clear" w:color="auto" w:fill="auto"/>
            <w:noWrap/>
            <w:hideMark/>
          </w:tcPr>
          <w:p w14:paraId="65CDC184"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2185CD2E"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2033724968"/>
                <w:placeholder>
                  <w:docPart w:val="846C49A727A0479B94ED3EEF8B2FFB85"/>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4FEEB7BA" w14:textId="77777777" w:rsidTr="00C52342">
        <w:trPr>
          <w:trHeight w:val="290"/>
        </w:trPr>
        <w:tc>
          <w:tcPr>
            <w:tcW w:w="2683" w:type="dxa"/>
            <w:shd w:val="clear" w:color="auto" w:fill="auto"/>
            <w:noWrap/>
          </w:tcPr>
          <w:p w14:paraId="6AF7A444" w14:textId="5F5E325A" w:rsidR="00A478DA" w:rsidRPr="00335E24" w:rsidRDefault="00C42777" w:rsidP="00C52342">
            <w:pPr>
              <w:rPr>
                <w:rFonts w:eastAsia="Times New Roman"/>
                <w:noProof w:val="0"/>
                <w:color w:val="000000"/>
                <w:cs/>
                <w:lang w:val="en-US" w:bidi="th-TH"/>
              </w:rPr>
            </w:pPr>
            <w:r>
              <w:rPr>
                <w:rFonts w:eastAsia="Times New Roman" w:hint="cs"/>
                <w:noProof w:val="0"/>
                <w:color w:val="000000"/>
                <w:cs/>
                <w:lang w:val="en-US" w:bidi="th-TH"/>
              </w:rPr>
              <w:t>ตามที่ ชื่อลูกค้า ได้รับอนุมัติ</w:t>
            </w:r>
            <w:r w:rsidR="006B178C">
              <w:rPr>
                <w:rFonts w:eastAsia="Times New Roman" w:hint="cs"/>
                <w:noProof w:val="0"/>
                <w:color w:val="000000"/>
                <w:cs/>
                <w:lang w:val="en-US" w:bidi="th-TH"/>
              </w:rPr>
              <w:t xml:space="preserve">   ชื่อประเภทสินเชื่อ  เลขที่วงเงิน</w:t>
            </w:r>
            <w:r w:rsidR="006B178C">
              <w:rPr>
                <w:rFonts w:eastAsia="Times New Roman"/>
                <w:noProof w:val="0"/>
                <w:color w:val="000000"/>
                <w:lang w:val="en-US" w:bidi="th-TH"/>
              </w:rPr>
              <w:t xml:space="preserve">.. </w:t>
            </w:r>
            <w:r w:rsidR="006B178C">
              <w:rPr>
                <w:rFonts w:eastAsia="Times New Roman" w:hint="cs"/>
                <w:noProof w:val="0"/>
                <w:color w:val="000000"/>
                <w:cs/>
                <w:lang w:val="en-US" w:bidi="th-TH"/>
              </w:rPr>
              <w:t xml:space="preserve">จำนวนเงิน </w:t>
            </w:r>
            <w:r w:rsidR="006B178C">
              <w:rPr>
                <w:rFonts w:eastAsia="Times New Roman"/>
                <w:noProof w:val="0"/>
                <w:color w:val="000000"/>
                <w:lang w:val="en-US" w:bidi="th-TH"/>
              </w:rPr>
              <w:t xml:space="preserve">THB  … </w:t>
            </w:r>
            <w:r w:rsidR="006B178C">
              <w:rPr>
                <w:rFonts w:eastAsia="Times New Roman" w:hint="cs"/>
                <w:noProof w:val="0"/>
                <w:color w:val="000000"/>
                <w:cs/>
                <w:lang w:val="en-US" w:bidi="th-TH"/>
              </w:rPr>
              <w:t>นั้น</w:t>
            </w:r>
          </w:p>
        </w:tc>
        <w:tc>
          <w:tcPr>
            <w:tcW w:w="2557" w:type="dxa"/>
          </w:tcPr>
          <w:p w14:paraId="3965B47F" w14:textId="116C5640" w:rsidR="00A478DA" w:rsidRPr="00335E24" w:rsidRDefault="00A478DA" w:rsidP="00C52342">
            <w:pPr>
              <w:rPr>
                <w:rFonts w:eastAsia="Times New Roman"/>
                <w:noProof w:val="0"/>
                <w:color w:val="000000"/>
                <w:lang w:val="en-US" w:bidi="th-TH"/>
              </w:rPr>
            </w:pPr>
          </w:p>
        </w:tc>
        <w:tc>
          <w:tcPr>
            <w:tcW w:w="2724" w:type="dxa"/>
            <w:shd w:val="clear" w:color="auto" w:fill="auto"/>
            <w:noWrap/>
            <w:hideMark/>
          </w:tcPr>
          <w:p w14:paraId="0DCA4647"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23F6D8FA"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927934838"/>
                <w:placeholder>
                  <w:docPart w:val="7E2069D086A945BC94614AF4E978C39A"/>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1A5EC49C" w14:textId="77777777" w:rsidTr="00C52342">
        <w:trPr>
          <w:trHeight w:val="290"/>
        </w:trPr>
        <w:tc>
          <w:tcPr>
            <w:tcW w:w="2683" w:type="dxa"/>
            <w:shd w:val="clear" w:color="auto" w:fill="auto"/>
            <w:noWrap/>
          </w:tcPr>
          <w:p w14:paraId="140B2A4C" w14:textId="2502DC32" w:rsidR="00A478DA" w:rsidRPr="00335E24" w:rsidRDefault="006B178C" w:rsidP="00C52342">
            <w:pPr>
              <w:rPr>
                <w:rFonts w:eastAsia="Times New Roman"/>
                <w:noProof w:val="0"/>
                <w:color w:val="000000"/>
                <w:lang w:val="en-US" w:bidi="th-TH"/>
              </w:rPr>
            </w:pPr>
            <w:r>
              <w:rPr>
                <w:rFonts w:eastAsia="Times New Roman" w:hint="cs"/>
                <w:noProof w:val="0"/>
                <w:color w:val="000000"/>
                <w:cs/>
                <w:lang w:val="en-US" w:bidi="th-TH"/>
              </w:rPr>
              <w:t xml:space="preserve">ปัดนี้ ลูกค้าได้ผ่อนชำระเงินกู้เรีนบร้อยแล้ว เมื่อวันที่ </w:t>
            </w:r>
            <w:r>
              <w:rPr>
                <w:rFonts w:eastAsia="Times New Roman"/>
                <w:noProof w:val="0"/>
                <w:color w:val="000000"/>
                <w:lang w:val="en-US" w:bidi="th-TH"/>
              </w:rPr>
              <w:t>…</w:t>
            </w:r>
          </w:p>
        </w:tc>
        <w:tc>
          <w:tcPr>
            <w:tcW w:w="2557" w:type="dxa"/>
          </w:tcPr>
          <w:p w14:paraId="0B626347" w14:textId="3B28D255" w:rsidR="00A478DA" w:rsidRPr="00335E24" w:rsidRDefault="00A478DA" w:rsidP="00C52342">
            <w:pPr>
              <w:rPr>
                <w:rFonts w:eastAsia="Times New Roman"/>
                <w:noProof w:val="0"/>
                <w:color w:val="000000"/>
                <w:lang w:val="en-US" w:bidi="th-TH"/>
              </w:rPr>
            </w:pPr>
          </w:p>
        </w:tc>
        <w:tc>
          <w:tcPr>
            <w:tcW w:w="2724" w:type="dxa"/>
            <w:shd w:val="clear" w:color="auto" w:fill="auto"/>
            <w:noWrap/>
            <w:hideMark/>
          </w:tcPr>
          <w:p w14:paraId="58876113"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CA3FE47"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332371971"/>
                <w:placeholder>
                  <w:docPart w:val="EE39C0FFBC614348A4F71A71DD2BEC85"/>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260F6FC4" w14:textId="77777777" w:rsidTr="00C52342">
        <w:trPr>
          <w:trHeight w:val="290"/>
        </w:trPr>
        <w:tc>
          <w:tcPr>
            <w:tcW w:w="2683" w:type="dxa"/>
            <w:shd w:val="clear" w:color="auto" w:fill="auto"/>
            <w:noWrap/>
          </w:tcPr>
          <w:p w14:paraId="40A94DD8" w14:textId="7ED3403A" w:rsidR="00A478DA" w:rsidRPr="00335E24" w:rsidRDefault="006B178C" w:rsidP="00C52342">
            <w:pPr>
              <w:rPr>
                <w:rFonts w:eastAsia="Times New Roman"/>
                <w:noProof w:val="0"/>
                <w:color w:val="000000"/>
                <w:cs/>
                <w:lang w:val="en-US" w:bidi="th-TH"/>
              </w:rPr>
            </w:pPr>
            <w:r>
              <w:rPr>
                <w:rFonts w:eastAsia="Times New Roman" w:hint="cs"/>
                <w:noProof w:val="0"/>
                <w:color w:val="000000"/>
                <w:cs/>
                <w:lang w:val="en-US" w:bidi="th-TH"/>
              </w:rPr>
              <w:lastRenderedPageBreak/>
              <w:t>จึงเรียนมาเพื่อทราบ</w:t>
            </w:r>
          </w:p>
        </w:tc>
        <w:tc>
          <w:tcPr>
            <w:tcW w:w="2557" w:type="dxa"/>
          </w:tcPr>
          <w:p w14:paraId="3A1C21A6" w14:textId="0411812B" w:rsidR="00A478DA" w:rsidRPr="00335E24" w:rsidRDefault="00804405" w:rsidP="00C52342">
            <w:pPr>
              <w:rPr>
                <w:rFonts w:eastAsia="Times New Roman"/>
                <w:noProof w:val="0"/>
                <w:color w:val="000000"/>
                <w:lang w:val="en-US" w:bidi="th-TH"/>
              </w:rPr>
            </w:pPr>
            <w:r w:rsidRPr="00804405">
              <w:rPr>
                <w:rFonts w:eastAsia="Times New Roman"/>
                <w:noProof w:val="0"/>
                <w:color w:val="000000"/>
                <w:lang w:val="en-US" w:bidi="th-TH"/>
              </w:rPr>
              <w:t>Please be informed accordingly.</w:t>
            </w:r>
          </w:p>
        </w:tc>
        <w:tc>
          <w:tcPr>
            <w:tcW w:w="2724" w:type="dxa"/>
            <w:shd w:val="clear" w:color="auto" w:fill="auto"/>
            <w:noWrap/>
            <w:hideMark/>
          </w:tcPr>
          <w:p w14:paraId="6443B066"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13D323C1"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526943290"/>
                <w:placeholder>
                  <w:docPart w:val="616D6CCCE46D4F7D9D8634118217EC73"/>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14FFD35D" w14:textId="77777777" w:rsidTr="00C52342">
        <w:trPr>
          <w:trHeight w:val="290"/>
        </w:trPr>
        <w:tc>
          <w:tcPr>
            <w:tcW w:w="2683" w:type="dxa"/>
            <w:shd w:val="clear" w:color="auto" w:fill="auto"/>
            <w:noWrap/>
          </w:tcPr>
          <w:p w14:paraId="393F8513" w14:textId="0147825E" w:rsidR="00A478DA" w:rsidRPr="00335E24" w:rsidRDefault="006B178C" w:rsidP="00C52342">
            <w:pPr>
              <w:rPr>
                <w:rFonts w:eastAsia="Times New Roman"/>
                <w:noProof w:val="0"/>
                <w:color w:val="000000"/>
                <w:lang w:val="en-US" w:bidi="th-TH"/>
              </w:rPr>
            </w:pPr>
            <w:r w:rsidRPr="006B178C">
              <w:rPr>
                <w:rFonts w:eastAsia="Times New Roman"/>
                <w:noProof w:val="0"/>
                <w:color w:val="000000"/>
                <w:cs/>
                <w:lang w:val="en-US" w:bidi="th-TH"/>
              </w:rPr>
              <w:t>ผู้ช่วยบริหารฝ่ายธุรกิจธนาคาร</w:t>
            </w:r>
          </w:p>
        </w:tc>
        <w:tc>
          <w:tcPr>
            <w:tcW w:w="2557" w:type="dxa"/>
          </w:tcPr>
          <w:p w14:paraId="54E0FFB2" w14:textId="5B8FE616" w:rsidR="00A478DA" w:rsidRPr="00335E24" w:rsidRDefault="00804405" w:rsidP="00C52342">
            <w:pPr>
              <w:rPr>
                <w:rFonts w:eastAsia="Times New Roman"/>
                <w:noProof w:val="0"/>
                <w:color w:val="000000"/>
                <w:lang w:val="en-US" w:bidi="th-TH"/>
              </w:rPr>
            </w:pPr>
            <w:r w:rsidRPr="00804405">
              <w:rPr>
                <w:rFonts w:eastAsia="Times New Roman"/>
                <w:noProof w:val="0"/>
                <w:color w:val="000000"/>
                <w:lang w:val="en-US" w:bidi="th-TH"/>
              </w:rPr>
              <w:t>Executive Assistant, Banking Business Department</w:t>
            </w:r>
          </w:p>
        </w:tc>
        <w:tc>
          <w:tcPr>
            <w:tcW w:w="2724" w:type="dxa"/>
            <w:shd w:val="clear" w:color="auto" w:fill="auto"/>
            <w:noWrap/>
            <w:hideMark/>
          </w:tcPr>
          <w:p w14:paraId="56BE28AE"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582B6CF5"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405264424"/>
                <w:placeholder>
                  <w:docPart w:val="7E6DE765303B48149B3DF7FA49BF7881"/>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09766770" w14:textId="77777777" w:rsidTr="00C52342">
        <w:trPr>
          <w:trHeight w:val="290"/>
        </w:trPr>
        <w:tc>
          <w:tcPr>
            <w:tcW w:w="2683" w:type="dxa"/>
            <w:shd w:val="clear" w:color="auto" w:fill="auto"/>
            <w:noWrap/>
          </w:tcPr>
          <w:p w14:paraId="355C60E4" w14:textId="473D4B99" w:rsidR="00A478DA" w:rsidRPr="00335E24" w:rsidRDefault="006B178C" w:rsidP="00C52342">
            <w:pPr>
              <w:rPr>
                <w:rFonts w:eastAsia="Times New Roman"/>
                <w:noProof w:val="0"/>
                <w:color w:val="000000"/>
                <w:lang w:val="en-US" w:bidi="th-TH"/>
              </w:rPr>
            </w:pPr>
            <w:r w:rsidRPr="006B178C">
              <w:rPr>
                <w:rFonts w:eastAsia="Times New Roman"/>
                <w:noProof w:val="0"/>
                <w:color w:val="000000"/>
                <w:cs/>
                <w:lang w:val="en-US" w:bidi="th-TH"/>
              </w:rPr>
              <w:t>ส่วนเงินกู้ระยะยาว</w:t>
            </w:r>
          </w:p>
        </w:tc>
        <w:tc>
          <w:tcPr>
            <w:tcW w:w="2557" w:type="dxa"/>
          </w:tcPr>
          <w:p w14:paraId="383EA425" w14:textId="7F3B9748" w:rsidR="00A478DA" w:rsidRPr="00335E24" w:rsidRDefault="00804405" w:rsidP="00C52342">
            <w:pPr>
              <w:rPr>
                <w:rFonts w:eastAsia="Times New Roman"/>
                <w:noProof w:val="0"/>
                <w:color w:val="000000"/>
                <w:lang w:val="en-US" w:bidi="th-TH"/>
              </w:rPr>
            </w:pPr>
            <w:r w:rsidRPr="00804405">
              <w:rPr>
                <w:rFonts w:eastAsia="Times New Roman"/>
                <w:noProof w:val="0"/>
                <w:color w:val="000000"/>
                <w:lang w:val="en-US" w:bidi="th-TH"/>
              </w:rPr>
              <w:t>long term loan</w:t>
            </w:r>
          </w:p>
        </w:tc>
        <w:tc>
          <w:tcPr>
            <w:tcW w:w="2724" w:type="dxa"/>
            <w:shd w:val="clear" w:color="auto" w:fill="auto"/>
            <w:noWrap/>
            <w:hideMark/>
          </w:tcPr>
          <w:p w14:paraId="562BF5D5"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6F82D6C6"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980576687"/>
                <w:placeholder>
                  <w:docPart w:val="AF8263F29F724359B42F502A4D6A7EDD"/>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r w:rsidR="00A478DA" w:rsidRPr="004324B7" w14:paraId="2CE19003" w14:textId="77777777" w:rsidTr="00C52342">
        <w:trPr>
          <w:trHeight w:val="290"/>
        </w:trPr>
        <w:tc>
          <w:tcPr>
            <w:tcW w:w="2683" w:type="dxa"/>
            <w:shd w:val="clear" w:color="auto" w:fill="auto"/>
            <w:noWrap/>
          </w:tcPr>
          <w:p w14:paraId="1E6AF0C2" w14:textId="2804B27F" w:rsidR="00A478DA" w:rsidRPr="00335E24" w:rsidRDefault="006B178C" w:rsidP="00C52342">
            <w:pPr>
              <w:rPr>
                <w:rFonts w:eastAsia="Times New Roman"/>
                <w:noProof w:val="0"/>
                <w:color w:val="000000"/>
                <w:lang w:val="en-US" w:bidi="th-TH"/>
              </w:rPr>
            </w:pPr>
            <w:r>
              <w:rPr>
                <w:rFonts w:eastAsia="Times New Roman" w:hint="cs"/>
                <w:noProof w:val="0"/>
                <w:color w:val="000000"/>
                <w:cs/>
                <w:lang w:val="en-US" w:bidi="th-TH"/>
              </w:rPr>
              <w:t>สำหรับใช้ภายในธนาคารเท่านั้น</w:t>
            </w:r>
          </w:p>
        </w:tc>
        <w:tc>
          <w:tcPr>
            <w:tcW w:w="2557" w:type="dxa"/>
          </w:tcPr>
          <w:p w14:paraId="18A2A961" w14:textId="2E52F763" w:rsidR="00A478DA" w:rsidRDefault="00804405" w:rsidP="00C52342">
            <w:pPr>
              <w:rPr>
                <w:rFonts w:eastAsia="Times New Roman"/>
                <w:noProof w:val="0"/>
                <w:color w:val="000000"/>
                <w:lang w:val="en-US" w:bidi="th-TH"/>
              </w:rPr>
            </w:pPr>
            <w:r w:rsidRPr="00804405">
              <w:rPr>
                <w:rFonts w:eastAsia="Times New Roman"/>
                <w:noProof w:val="0"/>
                <w:color w:val="000000"/>
                <w:lang w:val="en-US" w:bidi="th-TH"/>
              </w:rPr>
              <w:t xml:space="preserve">For </w:t>
            </w:r>
            <w:r>
              <w:rPr>
                <w:rFonts w:eastAsia="Times New Roman"/>
                <w:noProof w:val="0"/>
                <w:color w:val="000000"/>
                <w:lang w:val="en-US" w:bidi="th-TH"/>
              </w:rPr>
              <w:t xml:space="preserve">bank </w:t>
            </w:r>
            <w:r w:rsidRPr="00804405">
              <w:rPr>
                <w:rFonts w:eastAsia="Times New Roman"/>
                <w:noProof w:val="0"/>
                <w:color w:val="000000"/>
                <w:lang w:val="en-US" w:bidi="th-TH"/>
              </w:rPr>
              <w:t>internal use only</w:t>
            </w:r>
          </w:p>
          <w:p w14:paraId="33489D38" w14:textId="5AA00ADA" w:rsidR="00A478DA" w:rsidRPr="00335E24" w:rsidRDefault="00A478DA" w:rsidP="00C52342">
            <w:pPr>
              <w:rPr>
                <w:rFonts w:eastAsia="Times New Roman"/>
                <w:noProof w:val="0"/>
                <w:color w:val="000000"/>
                <w:lang w:val="en-US" w:bidi="th-TH"/>
              </w:rPr>
            </w:pPr>
          </w:p>
        </w:tc>
        <w:tc>
          <w:tcPr>
            <w:tcW w:w="2724" w:type="dxa"/>
            <w:shd w:val="clear" w:color="auto" w:fill="auto"/>
            <w:noWrap/>
            <w:hideMark/>
          </w:tcPr>
          <w:p w14:paraId="03C442EA" w14:textId="77777777" w:rsidR="00A478DA" w:rsidRPr="00335E24" w:rsidRDefault="00A478DA" w:rsidP="00C52342">
            <w:pPr>
              <w:rPr>
                <w:rFonts w:eastAsia="Times New Roman"/>
                <w:noProof w:val="0"/>
                <w:color w:val="000000"/>
                <w:lang w:val="en-US" w:bidi="th-TH"/>
              </w:rPr>
            </w:pPr>
            <w:r w:rsidRPr="00335E24">
              <w:rPr>
                <w:rFonts w:eastAsia="Times New Roman"/>
                <w:noProof w:val="0"/>
                <w:color w:val="000000"/>
                <w:lang w:val="en-US" w:bidi="th-TH"/>
              </w:rPr>
              <w:t> </w:t>
            </w:r>
          </w:p>
        </w:tc>
        <w:tc>
          <w:tcPr>
            <w:tcW w:w="2089" w:type="dxa"/>
            <w:shd w:val="clear" w:color="auto" w:fill="auto"/>
            <w:noWrap/>
            <w:hideMark/>
          </w:tcPr>
          <w:p w14:paraId="1B47CF1F" w14:textId="77777777" w:rsidR="00A478DA" w:rsidRPr="00335E24" w:rsidRDefault="00000000" w:rsidP="00C52342">
            <w:pPr>
              <w:rPr>
                <w:rFonts w:eastAsia="Times New Roman"/>
                <w:noProof w:val="0"/>
                <w:color w:val="000000"/>
                <w:lang w:val="en-US" w:bidi="th-TH"/>
              </w:rPr>
            </w:pPr>
            <w:sdt>
              <w:sdtPr>
                <w:rPr>
                  <w:rFonts w:eastAsia="Times New Roman"/>
                  <w:noProof w:val="0"/>
                  <w:color w:val="000000"/>
                  <w:lang w:val="en-US" w:bidi="th-TH"/>
                </w:rPr>
                <w:id w:val="-1533648209"/>
                <w:placeholder>
                  <w:docPart w:val="E45E36994438491AA66807372EFCDEE7"/>
                </w:placeholder>
                <w:showingPlcHdr/>
                <w:dropDownList>
                  <w:listItem w:displayText="Supported" w:value="Supported"/>
                  <w:listItem w:displayText="To be develop" w:value="To be develop"/>
                  <w:listItem w:displayText="Drop" w:value="Drop"/>
                </w:dropDownList>
              </w:sdtPr>
              <w:sdtContent>
                <w:r w:rsidR="00A478DA" w:rsidRPr="004324B7">
                  <w:rPr>
                    <w:rStyle w:val="PlaceholderText"/>
                  </w:rPr>
                  <w:t>Choose an item.</w:t>
                </w:r>
              </w:sdtContent>
            </w:sdt>
          </w:p>
        </w:tc>
      </w:tr>
    </w:tbl>
    <w:p w14:paraId="19AD0462" w14:textId="77777777" w:rsidR="00A478DA" w:rsidRDefault="00A478DA" w:rsidP="00377786">
      <w:pPr>
        <w:rPr>
          <w:lang w:bidi="th-TH"/>
        </w:rPr>
      </w:pPr>
    </w:p>
    <w:p w14:paraId="1AAC4825" w14:textId="77777777" w:rsidR="004568B2" w:rsidRPr="00C1611A" w:rsidRDefault="004568B2" w:rsidP="00C1611A">
      <w:pPr>
        <w:pStyle w:val="Heading3"/>
        <w:rPr>
          <w:lang w:val="en-US" w:bidi="th-TH"/>
        </w:rPr>
      </w:pPr>
      <w:bookmarkStart w:id="347" w:name="_Toc143189673"/>
      <w:r w:rsidRPr="00C1611A">
        <w:rPr>
          <w:lang w:val="en-US" w:bidi="th-TH"/>
        </w:rPr>
        <w:t>File / API Layout and Data Sheet</w:t>
      </w:r>
      <w:bookmarkEnd w:id="347"/>
    </w:p>
    <w:p w14:paraId="23F1CCD8" w14:textId="61646D4C" w:rsidR="003D7134" w:rsidRPr="003D7134" w:rsidRDefault="003D7134" w:rsidP="0072086F">
      <w:pPr>
        <w:ind w:left="720" w:firstLine="720"/>
      </w:pPr>
      <w:r w:rsidRPr="00DF3C4F">
        <w:t>Not Applicable.</w:t>
      </w:r>
    </w:p>
    <w:p w14:paraId="5E587BF8" w14:textId="77777777" w:rsidR="004568B2" w:rsidRDefault="004568B2" w:rsidP="004568B2">
      <w:pPr>
        <w:pStyle w:val="Heading3"/>
      </w:pPr>
      <w:bookmarkStart w:id="348" w:name="_Toc143189674"/>
      <w:r>
        <w:t>Report Layout and Data Sheet</w:t>
      </w:r>
      <w:bookmarkEnd w:id="348"/>
    </w:p>
    <w:p w14:paraId="78DA9D79" w14:textId="60756C3C" w:rsidR="003D7134" w:rsidRPr="003D7134" w:rsidRDefault="003D7134" w:rsidP="0072086F">
      <w:pPr>
        <w:ind w:left="720" w:firstLine="720"/>
      </w:pPr>
      <w:r w:rsidRPr="00DF3C4F">
        <w:t>Not Applicable.</w:t>
      </w:r>
    </w:p>
    <w:p w14:paraId="0398D2B5" w14:textId="77777777" w:rsidR="004568B2" w:rsidRDefault="004568B2" w:rsidP="004568B2">
      <w:pPr>
        <w:pStyle w:val="Heading3"/>
      </w:pPr>
      <w:bookmarkStart w:id="349" w:name="_Toc143189675"/>
      <w:r>
        <w:t>Additional Impacts</w:t>
      </w:r>
      <w:bookmarkEnd w:id="349"/>
    </w:p>
    <w:p w14:paraId="18D815AA" w14:textId="77777777" w:rsidR="004568B2" w:rsidRDefault="004568B2" w:rsidP="004568B2">
      <w:pPr>
        <w:pStyle w:val="Heading4"/>
      </w:pPr>
      <w:bookmarkStart w:id="350" w:name="_Toc143189676"/>
      <w:r w:rsidRPr="0073013C">
        <w:t>Integration</w:t>
      </w:r>
      <w:bookmarkEnd w:id="350"/>
      <w:r w:rsidRPr="0073013C">
        <w:t xml:space="preserve"> </w:t>
      </w:r>
    </w:p>
    <w:p w14:paraId="0EEC3E80" w14:textId="52781B76" w:rsidR="003D7134" w:rsidRPr="003D7134" w:rsidRDefault="003D7134" w:rsidP="0072086F">
      <w:pPr>
        <w:ind w:left="1440" w:firstLine="720"/>
      </w:pPr>
      <w:r w:rsidRPr="00DF3C4F">
        <w:t>Not Applicable.</w:t>
      </w:r>
    </w:p>
    <w:p w14:paraId="34C3DF2B" w14:textId="77777777" w:rsidR="004568B2" w:rsidRDefault="004568B2" w:rsidP="004568B2">
      <w:pPr>
        <w:pStyle w:val="Heading4"/>
      </w:pPr>
      <w:bookmarkStart w:id="351" w:name="_Toc143189677"/>
      <w:r w:rsidRPr="0073013C">
        <w:t>Migration</w:t>
      </w:r>
      <w:bookmarkEnd w:id="351"/>
    </w:p>
    <w:p w14:paraId="28C18E79" w14:textId="77777777" w:rsidR="003D7134" w:rsidRPr="00B643D7" w:rsidRDefault="003D7134" w:rsidP="0072086F">
      <w:pPr>
        <w:ind w:left="1440" w:firstLine="720"/>
      </w:pPr>
      <w:r w:rsidRPr="00DF3C4F">
        <w:t>Not Applicable.</w:t>
      </w:r>
    </w:p>
    <w:p w14:paraId="1F5B1E90" w14:textId="77777777" w:rsidR="003D7134" w:rsidRPr="003D7134" w:rsidRDefault="003D7134" w:rsidP="00C1611A"/>
    <w:p w14:paraId="326D4C11" w14:textId="6B1658E9" w:rsidR="004568B2" w:rsidRPr="00377786" w:rsidRDefault="00747F02" w:rsidP="0072086F">
      <w:pPr>
        <w:spacing w:after="200" w:line="276" w:lineRule="auto"/>
        <w:rPr>
          <w:lang w:bidi="th-TH"/>
        </w:rPr>
      </w:pPr>
      <w:r>
        <w:rPr>
          <w:cs/>
          <w:lang w:bidi="th-TH"/>
        </w:rPr>
        <w:br w:type="page"/>
      </w:r>
    </w:p>
    <w:p w14:paraId="229FE45B" w14:textId="597EEF54" w:rsidR="00603F71" w:rsidRDefault="0075676F" w:rsidP="00377786">
      <w:pPr>
        <w:pStyle w:val="Heading2"/>
        <w:rPr>
          <w:lang w:val="en-US" w:bidi="th-TH"/>
        </w:rPr>
      </w:pPr>
      <w:bookmarkStart w:id="352" w:name="_Toc143189678"/>
      <w:r w:rsidRPr="0075676F">
        <w:rPr>
          <w:lang w:val="en-US" w:bidi="th-TH"/>
        </w:rPr>
        <w:lastRenderedPageBreak/>
        <w:t>List of transactions awaiting for Verification</w:t>
      </w:r>
      <w:bookmarkEnd w:id="352"/>
    </w:p>
    <w:p w14:paraId="04DB9D8B" w14:textId="77777777" w:rsidR="00AD2553" w:rsidRDefault="00AD2553" w:rsidP="00767139">
      <w:pPr>
        <w:ind w:left="720" w:firstLine="540"/>
        <w:rPr>
          <w:rFonts w:ascii="Calibri" w:hAnsi="Calibri" w:cs="Calibri"/>
          <w:noProof w:val="0"/>
          <w:sz w:val="22"/>
          <w:szCs w:val="22"/>
          <w:lang w:val="en-PH"/>
        </w:rPr>
      </w:pPr>
      <w:r>
        <w:rPr>
          <w:lang w:val="en-PH"/>
        </w:rPr>
        <w:t>CBS9 AS-IS Verification Screens for EXIM bank to use during their daily transactions.</w:t>
      </w:r>
    </w:p>
    <w:p w14:paraId="783783C8" w14:textId="77777777" w:rsidR="00AD2553" w:rsidRDefault="00AD2553" w:rsidP="00AD2553">
      <w:pPr>
        <w:ind w:left="720"/>
        <w:rPr>
          <w:lang w:val="en-PH"/>
        </w:rPr>
      </w:pPr>
      <w:r>
        <w:rPr>
          <w:lang w:val="en-PH"/>
        </w:rPr>
        <w:t>Summary screen shown below is a standard CBS9 feature for the users to have a check of all their completed and pending transactions during the day.</w:t>
      </w:r>
    </w:p>
    <w:p w14:paraId="04C788E5" w14:textId="77777777" w:rsidR="00AD2553" w:rsidRDefault="00AD2553" w:rsidP="00AD2553">
      <w:pPr>
        <w:ind w:firstLine="720"/>
        <w:rPr>
          <w:lang w:val="en-PH"/>
        </w:rPr>
      </w:pPr>
      <w:r>
        <w:rPr>
          <w:lang w:val="en-PH"/>
        </w:rPr>
        <w:t>This table can also be exported to an excel file and can be used as a report too.</w:t>
      </w:r>
    </w:p>
    <w:p w14:paraId="75DB68C5" w14:textId="77777777" w:rsidR="00AD2553" w:rsidRDefault="00AD2553" w:rsidP="00AD2553">
      <w:pPr>
        <w:ind w:firstLine="720"/>
        <w:rPr>
          <w:lang w:val="en-PH"/>
        </w:rPr>
      </w:pPr>
      <w:r>
        <w:rPr>
          <w:lang w:val="en-PH"/>
        </w:rPr>
        <w:t xml:space="preserve">Given this, report enhancements can be minimized. </w:t>
      </w:r>
    </w:p>
    <w:p w14:paraId="46B82F7D" w14:textId="77777777" w:rsidR="00AD2553" w:rsidRDefault="00AD2553" w:rsidP="00AD2553">
      <w:pPr>
        <w:ind w:firstLine="720"/>
        <w:rPr>
          <w:lang w:val="en-PH"/>
        </w:rPr>
      </w:pPr>
    </w:p>
    <w:p w14:paraId="79337778" w14:textId="4F43F320" w:rsidR="00B207D7" w:rsidRDefault="00AD2553" w:rsidP="00B207D7">
      <w:pPr>
        <w:rPr>
          <w:lang w:val="en-PH" w:bidi="th-TH"/>
        </w:rPr>
      </w:pPr>
      <w:r>
        <w:rPr>
          <w:lang w:val="en-PH" w:bidi="th-TH"/>
        </w:rPr>
        <w:tab/>
      </w:r>
      <w:r>
        <w:rPr>
          <w:lang w:val="en-US" w:bidi="th-TH"/>
        </w:rPr>
        <w:drawing>
          <wp:inline distT="0" distB="0" distL="0" distR="0" wp14:anchorId="1DE2F848" wp14:editId="4C801549">
            <wp:extent cx="5813004" cy="1738182"/>
            <wp:effectExtent l="19050" t="19050" r="16510" b="14605"/>
            <wp:docPr id="133295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r:link="rId135" cstate="print">
                      <a:extLst>
                        <a:ext uri="{28A0092B-C50C-407E-A947-70E740481C1C}">
                          <a14:useLocalDpi xmlns:a14="http://schemas.microsoft.com/office/drawing/2010/main" val="0"/>
                        </a:ext>
                      </a:extLst>
                    </a:blip>
                    <a:srcRect/>
                    <a:stretch>
                      <a:fillRect/>
                    </a:stretch>
                  </pic:blipFill>
                  <pic:spPr bwMode="auto">
                    <a:xfrm>
                      <a:off x="0" y="0"/>
                      <a:ext cx="5839367" cy="1746065"/>
                    </a:xfrm>
                    <a:prstGeom prst="rect">
                      <a:avLst/>
                    </a:prstGeom>
                    <a:noFill/>
                    <a:ln>
                      <a:solidFill>
                        <a:schemeClr val="tx1"/>
                      </a:solidFill>
                    </a:ln>
                  </pic:spPr>
                </pic:pic>
              </a:graphicData>
            </a:graphic>
          </wp:inline>
        </w:drawing>
      </w:r>
    </w:p>
    <w:p w14:paraId="3905E506" w14:textId="557C57B6" w:rsidR="00AD2553" w:rsidRDefault="00AD2553" w:rsidP="00B207D7">
      <w:pPr>
        <w:rPr>
          <w:lang w:val="en-PH"/>
        </w:rPr>
      </w:pPr>
      <w:r>
        <w:rPr>
          <w:lang w:val="en-PH"/>
        </w:rPr>
        <w:tab/>
      </w:r>
      <w:r>
        <w:rPr>
          <w:lang w:val="en-US" w:bidi="th-TH"/>
        </w:rPr>
        <w:drawing>
          <wp:inline distT="0" distB="0" distL="0" distR="0" wp14:anchorId="1E3DB93C" wp14:editId="40F7FDA7">
            <wp:extent cx="5851613" cy="1621155"/>
            <wp:effectExtent l="19050" t="19050" r="15875" b="17145"/>
            <wp:docPr id="1646067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r:link="rId137" cstate="print">
                      <a:extLst>
                        <a:ext uri="{28A0092B-C50C-407E-A947-70E740481C1C}">
                          <a14:useLocalDpi xmlns:a14="http://schemas.microsoft.com/office/drawing/2010/main" val="0"/>
                        </a:ext>
                      </a:extLst>
                    </a:blip>
                    <a:srcRect/>
                    <a:stretch>
                      <a:fillRect/>
                    </a:stretch>
                  </pic:blipFill>
                  <pic:spPr bwMode="auto">
                    <a:xfrm>
                      <a:off x="0" y="0"/>
                      <a:ext cx="5854867" cy="1622057"/>
                    </a:xfrm>
                    <a:prstGeom prst="rect">
                      <a:avLst/>
                    </a:prstGeom>
                    <a:noFill/>
                    <a:ln>
                      <a:solidFill>
                        <a:schemeClr val="tx1"/>
                      </a:solidFill>
                    </a:ln>
                  </pic:spPr>
                </pic:pic>
              </a:graphicData>
            </a:graphic>
          </wp:inline>
        </w:drawing>
      </w:r>
    </w:p>
    <w:p w14:paraId="5D6909AC" w14:textId="77777777" w:rsidR="00AD2553" w:rsidRDefault="00AD2553" w:rsidP="00B207D7">
      <w:pPr>
        <w:rPr>
          <w:lang w:val="en-PH"/>
        </w:rPr>
      </w:pPr>
    </w:p>
    <w:p w14:paraId="009F4973" w14:textId="77777777" w:rsidR="00AD2553" w:rsidRPr="00AD2553" w:rsidRDefault="00AD2553" w:rsidP="00AD2553">
      <w:pPr>
        <w:ind w:firstLine="720"/>
        <w:rPr>
          <w:lang w:val="en-PH" w:bidi="th-TH"/>
        </w:rPr>
      </w:pPr>
      <w:r w:rsidRPr="00AD2553">
        <w:rPr>
          <w:lang w:val="en-PH" w:bidi="th-TH"/>
        </w:rPr>
        <w:t>Other Verification screens (but not limited to) are:</w:t>
      </w:r>
    </w:p>
    <w:p w14:paraId="79D16A96" w14:textId="72BB1510" w:rsidR="00AD2553" w:rsidRPr="00AD2553" w:rsidRDefault="00AD2553" w:rsidP="00767139">
      <w:pPr>
        <w:ind w:left="720" w:firstLine="720"/>
        <w:rPr>
          <w:lang w:val="en-PH" w:bidi="th-TH"/>
        </w:rPr>
      </w:pPr>
      <w:r w:rsidRPr="00AD2553">
        <w:rPr>
          <w:lang w:val="en-PH" w:bidi="th-TH"/>
        </w:rPr>
        <w:t>•</w:t>
      </w:r>
      <w:r w:rsidRPr="00AD2553">
        <w:rPr>
          <w:lang w:val="en-PH" w:bidi="th-TH"/>
        </w:rPr>
        <w:tab/>
        <w:t>Drawdown Increase Verification</w:t>
      </w:r>
    </w:p>
    <w:p w14:paraId="71F2E3F7" w14:textId="77777777" w:rsidR="00AD2553" w:rsidRPr="00AD2553" w:rsidRDefault="00AD2553" w:rsidP="00AD2553">
      <w:pPr>
        <w:ind w:left="720" w:firstLine="720"/>
        <w:rPr>
          <w:lang w:val="en-PH" w:bidi="th-TH"/>
        </w:rPr>
      </w:pPr>
      <w:r w:rsidRPr="00AD2553">
        <w:rPr>
          <w:lang w:val="en-PH" w:bidi="th-TH"/>
        </w:rPr>
        <w:t>•</w:t>
      </w:r>
      <w:r w:rsidRPr="00AD2553">
        <w:rPr>
          <w:lang w:val="en-PH" w:bidi="th-TH"/>
        </w:rPr>
        <w:tab/>
        <w:t>Auto-receipt verification</w:t>
      </w:r>
    </w:p>
    <w:p w14:paraId="17A5FADF" w14:textId="0E2080A1" w:rsidR="00AD2553" w:rsidRPr="00AD2553" w:rsidRDefault="00AD2553" w:rsidP="00AD2553">
      <w:pPr>
        <w:ind w:left="720" w:firstLine="720"/>
        <w:rPr>
          <w:lang w:val="en-PH" w:bidi="th-TH"/>
        </w:rPr>
      </w:pPr>
      <w:r w:rsidRPr="00AD2553">
        <w:rPr>
          <w:lang w:val="en-PH" w:bidi="th-TH"/>
        </w:rPr>
        <w:t>•</w:t>
      </w:r>
      <w:r w:rsidRPr="00AD2553">
        <w:rPr>
          <w:lang w:val="en-PH" w:bidi="th-TH"/>
        </w:rPr>
        <w:tab/>
        <w:t>Repricing Verification</w:t>
      </w:r>
    </w:p>
    <w:p w14:paraId="72D4186B" w14:textId="77777777" w:rsidR="009D13C4" w:rsidRDefault="009D13C4" w:rsidP="009D13C4">
      <w:pPr>
        <w:pStyle w:val="Heading3"/>
        <w:rPr>
          <w:lang w:val="en-US" w:bidi="th-TH"/>
        </w:rPr>
      </w:pPr>
      <w:bookmarkStart w:id="353" w:name="_Toc143189679"/>
      <w:r w:rsidRPr="000459A8">
        <w:rPr>
          <w:lang w:val="en-US" w:bidi="th-TH"/>
        </w:rPr>
        <w:t>Supported Sample Transaction and Case from Customer</w:t>
      </w:r>
      <w:bookmarkEnd w:id="353"/>
    </w:p>
    <w:p w14:paraId="489F4404" w14:textId="77777777" w:rsidR="009D13C4" w:rsidRDefault="009D13C4">
      <w:pPr>
        <w:pStyle w:val="Heading3"/>
        <w:numPr>
          <w:ilvl w:val="1"/>
          <w:numId w:val="10"/>
        </w:numPr>
        <w:tabs>
          <w:tab w:val="left" w:pos="1080"/>
        </w:tabs>
        <w:rPr>
          <w:lang w:val="en-US" w:bidi="th-TH"/>
        </w:rPr>
      </w:pPr>
      <w:bookmarkStart w:id="354" w:name="_Toc143189680"/>
      <w:r w:rsidRPr="003174E4">
        <w:rPr>
          <w:lang w:val="en-US" w:bidi="th-TH"/>
        </w:rPr>
        <w:t>Menu Modification</w:t>
      </w:r>
      <w:bookmarkEnd w:id="354"/>
    </w:p>
    <w:p w14:paraId="623D88AF" w14:textId="77777777" w:rsidR="003D7134" w:rsidRPr="00B643D7" w:rsidRDefault="003D7134" w:rsidP="003D7134">
      <w:pPr>
        <w:ind w:left="720" w:firstLine="720"/>
      </w:pPr>
      <w:r w:rsidRPr="00DF3C4F">
        <w:t>Not Applicable.</w:t>
      </w:r>
    </w:p>
    <w:p w14:paraId="20F85AAC" w14:textId="77777777" w:rsidR="003D7134" w:rsidRPr="003D7134" w:rsidRDefault="003D7134" w:rsidP="00C1611A">
      <w:pPr>
        <w:rPr>
          <w:lang w:val="en-US" w:bidi="th-TH"/>
        </w:rPr>
      </w:pPr>
    </w:p>
    <w:p w14:paraId="210137EE" w14:textId="77777777" w:rsidR="009D13C4" w:rsidRDefault="009D13C4" w:rsidP="009D13C4">
      <w:pPr>
        <w:pStyle w:val="Heading3"/>
        <w:tabs>
          <w:tab w:val="left" w:pos="1080"/>
        </w:tabs>
        <w:rPr>
          <w:lang w:val="en-US" w:bidi="th-TH"/>
        </w:rPr>
      </w:pPr>
      <w:r>
        <w:rPr>
          <w:lang w:val="en-US" w:bidi="th-TH"/>
        </w:rPr>
        <w:t xml:space="preserve"> </w:t>
      </w:r>
      <w:bookmarkStart w:id="355" w:name="_Toc143189681"/>
      <w:r w:rsidRPr="000459A8">
        <w:rPr>
          <w:lang w:val="en-US" w:bidi="th-TH"/>
        </w:rPr>
        <w:t>Screen Layout and Data Sheet</w:t>
      </w:r>
      <w:bookmarkEnd w:id="355"/>
    </w:p>
    <w:p w14:paraId="7676ECCA" w14:textId="77777777" w:rsidR="003D7134" w:rsidRPr="00B643D7" w:rsidRDefault="003D7134" w:rsidP="003D7134">
      <w:pPr>
        <w:ind w:left="720" w:firstLine="720"/>
      </w:pPr>
      <w:r w:rsidRPr="00DF3C4F">
        <w:t>Not Applicable.</w:t>
      </w:r>
    </w:p>
    <w:p w14:paraId="23F62567" w14:textId="77777777" w:rsidR="003D7134" w:rsidRPr="003D7134" w:rsidRDefault="003D7134" w:rsidP="00C1611A">
      <w:pPr>
        <w:rPr>
          <w:lang w:val="en-US" w:bidi="th-TH"/>
        </w:rPr>
      </w:pPr>
    </w:p>
    <w:p w14:paraId="46CB5D35" w14:textId="77777777" w:rsidR="009D13C4" w:rsidRDefault="009D13C4" w:rsidP="009D13C4">
      <w:pPr>
        <w:pStyle w:val="Heading3"/>
        <w:tabs>
          <w:tab w:val="left" w:pos="1080"/>
        </w:tabs>
      </w:pPr>
      <w:r>
        <w:lastRenderedPageBreak/>
        <w:t xml:space="preserve"> </w:t>
      </w:r>
      <w:bookmarkStart w:id="356" w:name="_Toc143189682"/>
      <w:r>
        <w:t>To-be Process</w:t>
      </w:r>
      <w:bookmarkEnd w:id="356"/>
    </w:p>
    <w:p w14:paraId="6C6A3310" w14:textId="77777777" w:rsidR="001A75EC" w:rsidRDefault="001A75EC" w:rsidP="001A75EC"/>
    <w:tbl>
      <w:tblPr>
        <w:tblStyle w:val="TableGrid"/>
        <w:tblW w:w="9360" w:type="dxa"/>
        <w:tblInd w:w="355" w:type="dxa"/>
        <w:tblLook w:val="04A0" w:firstRow="1" w:lastRow="0" w:firstColumn="1" w:lastColumn="0" w:noHBand="0" w:noVBand="1"/>
      </w:tblPr>
      <w:tblGrid>
        <w:gridCol w:w="9360"/>
      </w:tblGrid>
      <w:tr w:rsidR="001A75EC" w14:paraId="51264100" w14:textId="77777777" w:rsidTr="001A75EC">
        <w:tc>
          <w:tcPr>
            <w:tcW w:w="9360" w:type="dxa"/>
          </w:tcPr>
          <w:p w14:paraId="1D65C9B1" w14:textId="77777777" w:rsidR="001A75EC" w:rsidRDefault="001A75EC" w:rsidP="001A75EC">
            <w:r w:rsidRPr="001A75EC">
              <w:t>Drawdown Settlement Instructions</w:t>
            </w:r>
          </w:p>
          <w:p w14:paraId="28893659" w14:textId="77777777" w:rsidR="001A75EC" w:rsidRDefault="001A75EC" w:rsidP="001A75EC">
            <w:r>
              <w:rPr>
                <w:lang w:val="en-US" w:bidi="th-TH"/>
              </w:rPr>
              <w:drawing>
                <wp:inline distT="0" distB="0" distL="0" distR="0" wp14:anchorId="3F20023D" wp14:editId="2ABEA6E5">
                  <wp:extent cx="5446856" cy="2925688"/>
                  <wp:effectExtent l="19050" t="19050" r="20955" b="27305"/>
                  <wp:docPr id="27" name="Picture 26">
                    <a:extLst xmlns:a="http://schemas.openxmlformats.org/drawingml/2006/main">
                      <a:ext uri="{FF2B5EF4-FFF2-40B4-BE49-F238E27FC236}">
                        <a16:creationId xmlns:a16="http://schemas.microsoft.com/office/drawing/2014/main" id="{5EF7A47B-B3E5-48F4-BF43-0A211FE2A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5EF7A47B-B3E5-48F4-BF43-0A211FE2A111}"/>
                              </a:ext>
                            </a:extLst>
                          </pic:cNvPr>
                          <pic:cNvPicPr>
                            <a:picLocks noChangeAspect="1"/>
                          </pic:cNvPicPr>
                        </pic:nvPicPr>
                        <pic:blipFill>
                          <a:blip r:embed="rId77"/>
                          <a:stretch>
                            <a:fillRect/>
                          </a:stretch>
                        </pic:blipFill>
                        <pic:spPr>
                          <a:xfrm>
                            <a:off x="0" y="0"/>
                            <a:ext cx="5446856" cy="2925688"/>
                          </a:xfrm>
                          <a:prstGeom prst="rect">
                            <a:avLst/>
                          </a:prstGeom>
                          <a:ln>
                            <a:solidFill>
                              <a:schemeClr val="tx1"/>
                            </a:solidFill>
                          </a:ln>
                        </pic:spPr>
                      </pic:pic>
                    </a:graphicData>
                  </a:graphic>
                </wp:inline>
              </w:drawing>
            </w:r>
          </w:p>
          <w:p w14:paraId="3D8D4AFB" w14:textId="77777777" w:rsidR="001A75EC" w:rsidRDefault="001A75EC" w:rsidP="001A75EC"/>
          <w:p w14:paraId="5955215C" w14:textId="77777777" w:rsidR="001A75EC" w:rsidRDefault="001A75EC" w:rsidP="001A75EC">
            <w:r>
              <w:rPr>
                <w:lang w:val="en-US" w:bidi="th-TH"/>
              </w:rPr>
              <w:drawing>
                <wp:inline distT="0" distB="0" distL="0" distR="0" wp14:anchorId="3FB4CFCE" wp14:editId="125C6171">
                  <wp:extent cx="5480942" cy="2358390"/>
                  <wp:effectExtent l="19050" t="19050" r="24765" b="22860"/>
                  <wp:docPr id="24" name="Picture 23">
                    <a:extLst xmlns:a="http://schemas.openxmlformats.org/drawingml/2006/main">
                      <a:ext uri="{FF2B5EF4-FFF2-40B4-BE49-F238E27FC236}">
                        <a16:creationId xmlns:a16="http://schemas.microsoft.com/office/drawing/2014/main" id="{E8B79DA8-47D5-4A53-BD9D-D4163A3C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B79DA8-47D5-4A53-BD9D-D4163A3C9E5F}"/>
                              </a:ext>
                            </a:extLst>
                          </pic:cNvPr>
                          <pic:cNvPicPr>
                            <a:picLocks noChangeAspect="1"/>
                          </pic:cNvPicPr>
                        </pic:nvPicPr>
                        <pic:blipFill>
                          <a:blip r:embed="rId78"/>
                          <a:stretch>
                            <a:fillRect/>
                          </a:stretch>
                        </pic:blipFill>
                        <pic:spPr>
                          <a:xfrm>
                            <a:off x="0" y="0"/>
                            <a:ext cx="5487391" cy="2361165"/>
                          </a:xfrm>
                          <a:prstGeom prst="rect">
                            <a:avLst/>
                          </a:prstGeom>
                          <a:ln>
                            <a:solidFill>
                              <a:schemeClr val="tx1"/>
                            </a:solidFill>
                          </a:ln>
                        </pic:spPr>
                      </pic:pic>
                    </a:graphicData>
                  </a:graphic>
                </wp:inline>
              </w:drawing>
            </w:r>
          </w:p>
          <w:p w14:paraId="048BB79E" w14:textId="77777777" w:rsidR="001A75EC" w:rsidRDefault="001A75EC" w:rsidP="001A75EC"/>
          <w:p w14:paraId="6B491757" w14:textId="77777777" w:rsidR="001A75EC" w:rsidRDefault="001A75EC" w:rsidP="001A75EC">
            <w:r>
              <w:rPr>
                <w:lang w:val="en-US" w:bidi="th-TH"/>
              </w:rPr>
              <w:lastRenderedPageBreak/>
              <w:drawing>
                <wp:inline distT="0" distB="0" distL="0" distR="0" wp14:anchorId="7A6C0B5D" wp14:editId="09B37214">
                  <wp:extent cx="5499735" cy="2348987"/>
                  <wp:effectExtent l="19050" t="19050" r="24765" b="13335"/>
                  <wp:docPr id="25" name="Picture 24">
                    <a:extLst xmlns:a="http://schemas.openxmlformats.org/drawingml/2006/main">
                      <a:ext uri="{FF2B5EF4-FFF2-40B4-BE49-F238E27FC236}">
                        <a16:creationId xmlns:a16="http://schemas.microsoft.com/office/drawing/2014/main" id="{6DA7DCB4-D199-4E1C-87F6-65B26FAEE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6DA7DCB4-D199-4E1C-87F6-65B26FAEEF3E}"/>
                              </a:ext>
                            </a:extLst>
                          </pic:cNvPr>
                          <pic:cNvPicPr>
                            <a:picLocks noChangeAspect="1"/>
                          </pic:cNvPicPr>
                        </pic:nvPicPr>
                        <pic:blipFill>
                          <a:blip r:embed="rId79"/>
                          <a:stretch>
                            <a:fillRect/>
                          </a:stretch>
                        </pic:blipFill>
                        <pic:spPr>
                          <a:xfrm>
                            <a:off x="0" y="0"/>
                            <a:ext cx="5511527" cy="2354023"/>
                          </a:xfrm>
                          <a:prstGeom prst="rect">
                            <a:avLst/>
                          </a:prstGeom>
                          <a:ln>
                            <a:solidFill>
                              <a:schemeClr val="tx1"/>
                            </a:solidFill>
                          </a:ln>
                        </pic:spPr>
                      </pic:pic>
                    </a:graphicData>
                  </a:graphic>
                </wp:inline>
              </w:drawing>
            </w:r>
          </w:p>
          <w:p w14:paraId="299AAA4D" w14:textId="77777777" w:rsidR="001A75EC" w:rsidRDefault="001A75EC" w:rsidP="001A75EC"/>
          <w:p w14:paraId="7CAE489C" w14:textId="77777777" w:rsidR="001A75EC" w:rsidRDefault="001A75EC" w:rsidP="001A75EC">
            <w:r>
              <w:rPr>
                <w:lang w:val="en-US" w:bidi="th-TH"/>
              </w:rPr>
              <w:drawing>
                <wp:inline distT="0" distB="0" distL="0" distR="0" wp14:anchorId="3AFD8A0B" wp14:editId="786B65B0">
                  <wp:extent cx="5518785" cy="2348898"/>
                  <wp:effectExtent l="19050" t="19050" r="24765" b="13335"/>
                  <wp:docPr id="26" name="Picture 25">
                    <a:extLst xmlns:a="http://schemas.openxmlformats.org/drawingml/2006/main">
                      <a:ext uri="{FF2B5EF4-FFF2-40B4-BE49-F238E27FC236}">
                        <a16:creationId xmlns:a16="http://schemas.microsoft.com/office/drawing/2014/main" id="{F3DEBED2-378B-4156-9F3F-0A413B71E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3DEBED2-378B-4156-9F3F-0A413B71E72B}"/>
                              </a:ext>
                            </a:extLst>
                          </pic:cNvPr>
                          <pic:cNvPicPr>
                            <a:picLocks noChangeAspect="1"/>
                          </pic:cNvPicPr>
                        </pic:nvPicPr>
                        <pic:blipFill>
                          <a:blip r:embed="rId80"/>
                          <a:stretch>
                            <a:fillRect/>
                          </a:stretch>
                        </pic:blipFill>
                        <pic:spPr>
                          <a:xfrm>
                            <a:off x="0" y="0"/>
                            <a:ext cx="5528265" cy="2352933"/>
                          </a:xfrm>
                          <a:prstGeom prst="rect">
                            <a:avLst/>
                          </a:prstGeom>
                          <a:ln>
                            <a:solidFill>
                              <a:schemeClr val="tx1"/>
                            </a:solidFill>
                          </a:ln>
                        </pic:spPr>
                      </pic:pic>
                    </a:graphicData>
                  </a:graphic>
                </wp:inline>
              </w:drawing>
            </w:r>
          </w:p>
          <w:p w14:paraId="4EA5FEA1" w14:textId="09090B27" w:rsidR="00A11402" w:rsidRDefault="00A11402" w:rsidP="001A75EC"/>
        </w:tc>
      </w:tr>
      <w:tr w:rsidR="001A75EC" w14:paraId="1498319A" w14:textId="77777777" w:rsidTr="00D77FE2">
        <w:tc>
          <w:tcPr>
            <w:tcW w:w="9360" w:type="dxa"/>
          </w:tcPr>
          <w:p w14:paraId="02AF3E86" w14:textId="58A2AF5E" w:rsidR="001A75EC" w:rsidRDefault="00A11402" w:rsidP="001A75EC">
            <w:r w:rsidRPr="00A11402">
              <w:lastRenderedPageBreak/>
              <w:t>Receipt Settlement Instruction</w:t>
            </w:r>
          </w:p>
          <w:p w14:paraId="7D83881E" w14:textId="77777777" w:rsidR="00A11402" w:rsidRDefault="00A11402" w:rsidP="001A75EC">
            <w:r>
              <w:rPr>
                <w:lang w:val="en-US" w:bidi="th-TH"/>
              </w:rPr>
              <w:drawing>
                <wp:inline distT="0" distB="0" distL="0" distR="0" wp14:anchorId="47E6D2E1" wp14:editId="50806AE1">
                  <wp:extent cx="4028083" cy="2156257"/>
                  <wp:effectExtent l="19050" t="19050" r="10795" b="15875"/>
                  <wp:docPr id="28" name="Picture 27">
                    <a:extLst xmlns:a="http://schemas.openxmlformats.org/drawingml/2006/main">
                      <a:ext uri="{FF2B5EF4-FFF2-40B4-BE49-F238E27FC236}">
                        <a16:creationId xmlns:a16="http://schemas.microsoft.com/office/drawing/2014/main" id="{482BB215-742C-4B63-9379-48AE1DD97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482BB215-742C-4B63-9379-48AE1DD97348}"/>
                              </a:ext>
                            </a:extLst>
                          </pic:cNvPr>
                          <pic:cNvPicPr>
                            <a:picLocks noChangeAspect="1"/>
                          </pic:cNvPicPr>
                        </pic:nvPicPr>
                        <pic:blipFill>
                          <a:blip r:embed="rId81"/>
                          <a:stretch>
                            <a:fillRect/>
                          </a:stretch>
                        </pic:blipFill>
                        <pic:spPr>
                          <a:xfrm>
                            <a:off x="0" y="0"/>
                            <a:ext cx="4028083" cy="2156257"/>
                          </a:xfrm>
                          <a:prstGeom prst="rect">
                            <a:avLst/>
                          </a:prstGeom>
                          <a:ln>
                            <a:solidFill>
                              <a:schemeClr val="tx1"/>
                            </a:solidFill>
                          </a:ln>
                        </pic:spPr>
                      </pic:pic>
                    </a:graphicData>
                  </a:graphic>
                </wp:inline>
              </w:drawing>
            </w:r>
          </w:p>
          <w:p w14:paraId="58725F3C" w14:textId="09772F53" w:rsidR="00D77FE2" w:rsidRDefault="002E636B" w:rsidP="001A75EC">
            <w:pPr>
              <w:rPr>
                <w:cs/>
                <w:lang w:bidi="th-TH"/>
              </w:rPr>
            </w:pPr>
            <w:r>
              <w:rPr>
                <w:rFonts w:hint="cs"/>
                <w:cs/>
                <w:lang w:bidi="th-TH"/>
              </w:rPr>
              <w:t xml:space="preserve">ไม่เอา </w:t>
            </w:r>
          </w:p>
          <w:p w14:paraId="195F519F" w14:textId="77777777" w:rsidR="002E636B" w:rsidRDefault="002E636B" w:rsidP="001A75EC"/>
          <w:p w14:paraId="4A1D52BD" w14:textId="77777777" w:rsidR="00D77FE2" w:rsidRDefault="00D77FE2" w:rsidP="001A75EC">
            <w:r>
              <w:rPr>
                <w:lang w:val="en-US" w:bidi="th-TH"/>
              </w:rPr>
              <w:lastRenderedPageBreak/>
              <w:drawing>
                <wp:inline distT="0" distB="0" distL="0" distR="0" wp14:anchorId="19C13D77" wp14:editId="40F796D3">
                  <wp:extent cx="5534108" cy="2496756"/>
                  <wp:effectExtent l="19050" t="19050" r="9525" b="18415"/>
                  <wp:docPr id="29" name="Picture 28">
                    <a:extLst xmlns:a="http://schemas.openxmlformats.org/drawingml/2006/main">
                      <a:ext uri="{FF2B5EF4-FFF2-40B4-BE49-F238E27FC236}">
                        <a16:creationId xmlns:a16="http://schemas.microsoft.com/office/drawing/2014/main" id="{264F283E-8703-436A-8C2B-0E389195D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264F283E-8703-436A-8C2B-0E389195D093}"/>
                              </a:ext>
                            </a:extLst>
                          </pic:cNvPr>
                          <pic:cNvPicPr>
                            <a:picLocks noChangeAspect="1"/>
                          </pic:cNvPicPr>
                        </pic:nvPicPr>
                        <pic:blipFill>
                          <a:blip r:embed="rId82"/>
                          <a:stretch>
                            <a:fillRect/>
                          </a:stretch>
                        </pic:blipFill>
                        <pic:spPr>
                          <a:xfrm>
                            <a:off x="0" y="0"/>
                            <a:ext cx="5545069" cy="2501701"/>
                          </a:xfrm>
                          <a:prstGeom prst="rect">
                            <a:avLst/>
                          </a:prstGeom>
                          <a:ln>
                            <a:solidFill>
                              <a:schemeClr val="tx1"/>
                            </a:solidFill>
                          </a:ln>
                        </pic:spPr>
                      </pic:pic>
                    </a:graphicData>
                  </a:graphic>
                </wp:inline>
              </w:drawing>
            </w:r>
          </w:p>
          <w:p w14:paraId="6118EF10" w14:textId="20B34DED" w:rsidR="00D77FE2" w:rsidRDefault="00D77FE2" w:rsidP="001A75EC"/>
        </w:tc>
      </w:tr>
      <w:tr w:rsidR="00D77FE2" w14:paraId="6350F901" w14:textId="77777777" w:rsidTr="00AE6E8E">
        <w:tc>
          <w:tcPr>
            <w:tcW w:w="9360" w:type="dxa"/>
          </w:tcPr>
          <w:p w14:paraId="137B4064" w14:textId="77777777" w:rsidR="00D77FE2" w:rsidRDefault="00D77FE2" w:rsidP="001A75EC">
            <w:r w:rsidRPr="00D77FE2">
              <w:lastRenderedPageBreak/>
              <w:t>Drawdown Increase Settlement Instruction</w:t>
            </w:r>
          </w:p>
          <w:p w14:paraId="31953745" w14:textId="77777777" w:rsidR="00D77FE2" w:rsidRDefault="00D77FE2" w:rsidP="001A75EC"/>
          <w:p w14:paraId="3076B714" w14:textId="77777777" w:rsidR="00D77FE2" w:rsidRDefault="00D77FE2" w:rsidP="001A75EC">
            <w:r>
              <w:rPr>
                <w:lang w:val="en-US" w:bidi="th-TH"/>
              </w:rPr>
              <w:drawing>
                <wp:inline distT="0" distB="0" distL="0" distR="0" wp14:anchorId="09BB4F02" wp14:editId="0FAEAC22">
                  <wp:extent cx="4155082" cy="2201843"/>
                  <wp:effectExtent l="19050" t="19050" r="17145" b="27305"/>
                  <wp:docPr id="30" name="Picture 29">
                    <a:extLst xmlns:a="http://schemas.openxmlformats.org/drawingml/2006/main">
                      <a:ext uri="{FF2B5EF4-FFF2-40B4-BE49-F238E27FC236}">
                        <a16:creationId xmlns:a16="http://schemas.microsoft.com/office/drawing/2014/main" id="{1DB0EA7E-B424-4A82-BFA2-771120324A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DB0EA7E-B424-4A82-BFA2-771120324A97}"/>
                              </a:ext>
                            </a:extLst>
                          </pic:cNvPr>
                          <pic:cNvPicPr>
                            <a:picLocks noChangeAspect="1"/>
                          </pic:cNvPicPr>
                        </pic:nvPicPr>
                        <pic:blipFill>
                          <a:blip r:embed="rId83"/>
                          <a:stretch>
                            <a:fillRect/>
                          </a:stretch>
                        </pic:blipFill>
                        <pic:spPr>
                          <a:xfrm>
                            <a:off x="0" y="0"/>
                            <a:ext cx="4155082" cy="2201843"/>
                          </a:xfrm>
                          <a:prstGeom prst="rect">
                            <a:avLst/>
                          </a:prstGeom>
                          <a:ln>
                            <a:solidFill>
                              <a:schemeClr val="tx1"/>
                            </a:solidFill>
                          </a:ln>
                        </pic:spPr>
                      </pic:pic>
                    </a:graphicData>
                  </a:graphic>
                </wp:inline>
              </w:drawing>
            </w:r>
          </w:p>
          <w:p w14:paraId="04BB4899" w14:textId="77777777" w:rsidR="00AE6E8E" w:rsidRDefault="00AE6E8E" w:rsidP="001A75EC"/>
          <w:p w14:paraId="3DF269F0" w14:textId="77777777" w:rsidR="00AE6E8E" w:rsidRDefault="00AE6E8E" w:rsidP="001A75EC">
            <w:r>
              <w:rPr>
                <w:lang w:val="en-US" w:bidi="th-TH"/>
              </w:rPr>
              <w:drawing>
                <wp:inline distT="0" distB="0" distL="0" distR="0" wp14:anchorId="6D854B92" wp14:editId="60826BB2">
                  <wp:extent cx="5454595" cy="2300979"/>
                  <wp:effectExtent l="19050" t="19050" r="13335" b="23495"/>
                  <wp:docPr id="31" name="Picture 30">
                    <a:extLst xmlns:a="http://schemas.openxmlformats.org/drawingml/2006/main">
                      <a:ext uri="{FF2B5EF4-FFF2-40B4-BE49-F238E27FC236}">
                        <a16:creationId xmlns:a16="http://schemas.microsoft.com/office/drawing/2014/main" id="{A04EDF1D-2028-4B3F-A053-B09B7C9254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A04EDF1D-2028-4B3F-A053-B09B7C92542A}"/>
                              </a:ext>
                            </a:extLst>
                          </pic:cNvPr>
                          <pic:cNvPicPr>
                            <a:picLocks noChangeAspect="1"/>
                          </pic:cNvPicPr>
                        </pic:nvPicPr>
                        <pic:blipFill>
                          <a:blip r:embed="rId84"/>
                          <a:stretch>
                            <a:fillRect/>
                          </a:stretch>
                        </pic:blipFill>
                        <pic:spPr>
                          <a:xfrm>
                            <a:off x="0" y="0"/>
                            <a:ext cx="5471163" cy="2307968"/>
                          </a:xfrm>
                          <a:prstGeom prst="rect">
                            <a:avLst/>
                          </a:prstGeom>
                          <a:ln>
                            <a:solidFill>
                              <a:schemeClr val="tx1"/>
                            </a:solidFill>
                          </a:ln>
                        </pic:spPr>
                      </pic:pic>
                    </a:graphicData>
                  </a:graphic>
                </wp:inline>
              </w:drawing>
            </w:r>
          </w:p>
          <w:p w14:paraId="2EAEA4F0" w14:textId="77777777" w:rsidR="00AE6E8E" w:rsidRDefault="00AE6E8E" w:rsidP="001A75EC"/>
          <w:p w14:paraId="6DFB2A6C" w14:textId="77777777" w:rsidR="00AE6E8E" w:rsidRDefault="00AE6E8E" w:rsidP="001A75EC">
            <w:r>
              <w:rPr>
                <w:lang w:val="en-US" w:bidi="th-TH"/>
              </w:rPr>
              <w:lastRenderedPageBreak/>
              <w:drawing>
                <wp:inline distT="0" distB="0" distL="0" distR="0" wp14:anchorId="514163AB" wp14:editId="28EDACA3">
                  <wp:extent cx="5473065" cy="2306051"/>
                  <wp:effectExtent l="19050" t="19050" r="13335" b="18415"/>
                  <wp:docPr id="32" name="Picture 31">
                    <a:extLst xmlns:a="http://schemas.openxmlformats.org/drawingml/2006/main">
                      <a:ext uri="{FF2B5EF4-FFF2-40B4-BE49-F238E27FC236}">
                        <a16:creationId xmlns:a16="http://schemas.microsoft.com/office/drawing/2014/main" id="{8095F95A-6C9C-4798-9CDD-3F9F1527D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8095F95A-6C9C-4798-9CDD-3F9F1527D874}"/>
                              </a:ext>
                            </a:extLst>
                          </pic:cNvPr>
                          <pic:cNvPicPr>
                            <a:picLocks noChangeAspect="1"/>
                          </pic:cNvPicPr>
                        </pic:nvPicPr>
                        <pic:blipFill>
                          <a:blip r:embed="rId85"/>
                          <a:stretch>
                            <a:fillRect/>
                          </a:stretch>
                        </pic:blipFill>
                        <pic:spPr>
                          <a:xfrm>
                            <a:off x="0" y="0"/>
                            <a:ext cx="5484570" cy="2310899"/>
                          </a:xfrm>
                          <a:prstGeom prst="rect">
                            <a:avLst/>
                          </a:prstGeom>
                          <a:ln>
                            <a:solidFill>
                              <a:schemeClr val="tx1"/>
                            </a:solidFill>
                          </a:ln>
                        </pic:spPr>
                      </pic:pic>
                    </a:graphicData>
                  </a:graphic>
                </wp:inline>
              </w:drawing>
            </w:r>
          </w:p>
          <w:p w14:paraId="2DB71297" w14:textId="4E91FA6F" w:rsidR="00AE6E8E" w:rsidRPr="00A11402" w:rsidRDefault="00AE6E8E" w:rsidP="001A75EC">
            <w:pPr>
              <w:rPr>
                <w:cs/>
                <w:lang w:bidi="th-TH"/>
              </w:rPr>
            </w:pPr>
          </w:p>
        </w:tc>
      </w:tr>
    </w:tbl>
    <w:p w14:paraId="47EA5CCA" w14:textId="77777777" w:rsidR="001A75EC" w:rsidRPr="001A75EC" w:rsidRDefault="001A75EC" w:rsidP="001A75EC"/>
    <w:tbl>
      <w:tblPr>
        <w:tblStyle w:val="TableGrid"/>
        <w:tblW w:w="0" w:type="auto"/>
        <w:jc w:val="center"/>
        <w:tblLook w:val="04A0" w:firstRow="1" w:lastRow="0" w:firstColumn="1" w:lastColumn="0" w:noHBand="0" w:noVBand="1"/>
      </w:tblPr>
      <w:tblGrid>
        <w:gridCol w:w="3103"/>
        <w:gridCol w:w="6230"/>
      </w:tblGrid>
      <w:tr w:rsidR="006C2DCE" w14:paraId="7F87B366" w14:textId="77777777" w:rsidTr="00C52342">
        <w:trPr>
          <w:jc w:val="center"/>
        </w:trPr>
        <w:tc>
          <w:tcPr>
            <w:tcW w:w="3103" w:type="dxa"/>
            <w:shd w:val="clear" w:color="auto" w:fill="CCECFF"/>
          </w:tcPr>
          <w:p w14:paraId="33D8AD82" w14:textId="77777777" w:rsidR="006C2DCE" w:rsidRDefault="006C2DCE" w:rsidP="00C52342">
            <w:r>
              <w:t>Paper size</w:t>
            </w:r>
          </w:p>
        </w:tc>
        <w:tc>
          <w:tcPr>
            <w:tcW w:w="6230" w:type="dxa"/>
          </w:tcPr>
          <w:p w14:paraId="1A851BC9" w14:textId="77777777" w:rsidR="006C2DCE" w:rsidRDefault="006C2DCE" w:rsidP="00C52342">
            <w:r>
              <w:t>A4</w:t>
            </w:r>
          </w:p>
        </w:tc>
      </w:tr>
      <w:tr w:rsidR="006C2DCE" w14:paraId="6DED5B69" w14:textId="77777777" w:rsidTr="00C52342">
        <w:trPr>
          <w:jc w:val="center"/>
        </w:trPr>
        <w:tc>
          <w:tcPr>
            <w:tcW w:w="3103" w:type="dxa"/>
            <w:shd w:val="clear" w:color="auto" w:fill="CCECFF"/>
          </w:tcPr>
          <w:p w14:paraId="13FA57E7" w14:textId="77777777" w:rsidR="006C2DCE" w:rsidRDefault="006C2DCE" w:rsidP="00C52342">
            <w:r>
              <w:t>Reprinting require</w:t>
            </w:r>
          </w:p>
        </w:tc>
        <w:tc>
          <w:tcPr>
            <w:tcW w:w="6230" w:type="dxa"/>
          </w:tcPr>
          <w:p w14:paraId="060AF889" w14:textId="77777777" w:rsidR="006C2DCE" w:rsidRDefault="006C2DCE" w:rsidP="00C52342">
            <w:r w:rsidRPr="00083336">
              <w:t>Reprint</w:t>
            </w:r>
          </w:p>
        </w:tc>
      </w:tr>
      <w:tr w:rsidR="006C2DCE" w14:paraId="5D4719CD" w14:textId="77777777" w:rsidTr="00C52342">
        <w:trPr>
          <w:jc w:val="center"/>
        </w:trPr>
        <w:tc>
          <w:tcPr>
            <w:tcW w:w="3103" w:type="dxa"/>
            <w:shd w:val="clear" w:color="auto" w:fill="CCECFF"/>
          </w:tcPr>
          <w:p w14:paraId="45D8BB76" w14:textId="77777777" w:rsidR="006C2DCE" w:rsidRDefault="006C2DCE" w:rsidP="00C52342">
            <w:r>
              <w:t>Searching criteria</w:t>
            </w:r>
          </w:p>
        </w:tc>
        <w:tc>
          <w:tcPr>
            <w:tcW w:w="6230" w:type="dxa"/>
          </w:tcPr>
          <w:p w14:paraId="269C827F" w14:textId="3B39DB68" w:rsidR="006C2DCE" w:rsidRDefault="006C2DCE" w:rsidP="00C52342"/>
        </w:tc>
      </w:tr>
      <w:tr w:rsidR="006C2DCE" w14:paraId="1DD5019B" w14:textId="77777777" w:rsidTr="00C52342">
        <w:trPr>
          <w:jc w:val="center"/>
        </w:trPr>
        <w:tc>
          <w:tcPr>
            <w:tcW w:w="3103" w:type="dxa"/>
            <w:shd w:val="clear" w:color="auto" w:fill="CCECFF"/>
          </w:tcPr>
          <w:p w14:paraId="0BB5BB3F" w14:textId="77777777" w:rsidR="006C2DCE" w:rsidRDefault="006C2DCE" w:rsidP="00C52342">
            <w:r w:rsidRPr="00C411A0">
              <w:rPr>
                <w:lang w:val="en-US" w:bidi="th-TH"/>
              </w:rPr>
              <w:t>Generation Frequency</w:t>
            </w:r>
          </w:p>
        </w:tc>
        <w:tc>
          <w:tcPr>
            <w:tcW w:w="6230" w:type="dxa"/>
          </w:tcPr>
          <w:p w14:paraId="55DD1755" w14:textId="3E107559" w:rsidR="006C2DCE" w:rsidRPr="00377786" w:rsidRDefault="0075676F" w:rsidP="00C52342">
            <w:pPr>
              <w:rPr>
                <w:highlight w:val="yellow"/>
              </w:rPr>
            </w:pPr>
            <w:r w:rsidRPr="0075676F">
              <w:t>Online, On request</w:t>
            </w:r>
          </w:p>
        </w:tc>
      </w:tr>
      <w:tr w:rsidR="006C2DCE" w14:paraId="5E081F2E" w14:textId="77777777" w:rsidTr="00C52342">
        <w:trPr>
          <w:jc w:val="center"/>
        </w:trPr>
        <w:tc>
          <w:tcPr>
            <w:tcW w:w="3103" w:type="dxa"/>
            <w:shd w:val="clear" w:color="auto" w:fill="CCECFF"/>
          </w:tcPr>
          <w:p w14:paraId="0FAB561A" w14:textId="77777777" w:rsidR="006C2DCE" w:rsidRDefault="006C2DCE" w:rsidP="00C52342">
            <w:r>
              <w:rPr>
                <w:lang w:val="en-US" w:bidi="th-TH"/>
              </w:rPr>
              <w:t>Report Purpose</w:t>
            </w:r>
          </w:p>
        </w:tc>
        <w:tc>
          <w:tcPr>
            <w:tcW w:w="6230" w:type="dxa"/>
          </w:tcPr>
          <w:p w14:paraId="3B12DF2A" w14:textId="2B5B9E6C" w:rsidR="006C2DCE" w:rsidRPr="00377786" w:rsidRDefault="0075676F" w:rsidP="00C52342">
            <w:pPr>
              <w:rPr>
                <w:highlight w:val="yellow"/>
              </w:rPr>
            </w:pPr>
            <w:r w:rsidRPr="0075676F">
              <w:t>Requirement in G-33 to provide the report for all the Unverified transactions which EXIM will use as a workaround in checking</w:t>
            </w:r>
          </w:p>
        </w:tc>
      </w:tr>
      <w:tr w:rsidR="006C2DCE" w14:paraId="3BCB441C" w14:textId="77777777" w:rsidTr="00C52342">
        <w:trPr>
          <w:jc w:val="center"/>
        </w:trPr>
        <w:tc>
          <w:tcPr>
            <w:tcW w:w="3103" w:type="dxa"/>
            <w:shd w:val="clear" w:color="auto" w:fill="CCECFF"/>
          </w:tcPr>
          <w:p w14:paraId="78A10824" w14:textId="77777777" w:rsidR="006C2DCE" w:rsidRDefault="006C2DCE" w:rsidP="00C52342">
            <w:r w:rsidRPr="00C411A0">
              <w:rPr>
                <w:lang w:val="en-US" w:bidi="th-TH"/>
              </w:rPr>
              <w:t>Actual Owner</w:t>
            </w:r>
          </w:p>
        </w:tc>
        <w:tc>
          <w:tcPr>
            <w:tcW w:w="6230" w:type="dxa"/>
          </w:tcPr>
          <w:p w14:paraId="54C24483" w14:textId="1872B1B3" w:rsidR="006C2DCE" w:rsidRPr="00377786" w:rsidRDefault="0075676F" w:rsidP="00C52342">
            <w:pPr>
              <w:rPr>
                <w:highlight w:val="yellow"/>
              </w:rPr>
            </w:pPr>
            <w:r w:rsidRPr="0075676F">
              <w:t>Lending</w:t>
            </w:r>
          </w:p>
        </w:tc>
      </w:tr>
    </w:tbl>
    <w:p w14:paraId="43AC2AC2" w14:textId="77777777" w:rsidR="006C2DCE" w:rsidRPr="006C2DCE" w:rsidRDefault="006C2DCE" w:rsidP="00C1611A"/>
    <w:p w14:paraId="3951B3DB" w14:textId="77777777" w:rsidR="009D13C4" w:rsidRDefault="009D13C4" w:rsidP="00C1611A">
      <w:pPr>
        <w:pStyle w:val="Heading3"/>
        <w:tabs>
          <w:tab w:val="left" w:pos="1080"/>
        </w:tabs>
      </w:pPr>
      <w:bookmarkStart w:id="357" w:name="_Toc143189683"/>
      <w:r>
        <w:t>File / API Layout and Data Sheet</w:t>
      </w:r>
      <w:bookmarkEnd w:id="357"/>
    </w:p>
    <w:p w14:paraId="0DE97C32" w14:textId="77777777" w:rsidR="003D7134" w:rsidRPr="00B643D7" w:rsidRDefault="003D7134" w:rsidP="003D7134">
      <w:pPr>
        <w:ind w:left="720" w:firstLine="720"/>
      </w:pPr>
      <w:r w:rsidRPr="00DF3C4F">
        <w:t>Not Applicable.</w:t>
      </w:r>
    </w:p>
    <w:p w14:paraId="4D84909F" w14:textId="77777777" w:rsidR="003D7134" w:rsidRPr="003D7134" w:rsidRDefault="003D7134" w:rsidP="00C1611A"/>
    <w:p w14:paraId="0E6DB0C1" w14:textId="77777777" w:rsidR="009D13C4" w:rsidRDefault="009D13C4" w:rsidP="009D13C4">
      <w:pPr>
        <w:pStyle w:val="Heading3"/>
      </w:pPr>
      <w:bookmarkStart w:id="358" w:name="_Toc143189684"/>
      <w:r>
        <w:t>Report Layout and Data Sheet</w:t>
      </w:r>
      <w:bookmarkEnd w:id="358"/>
    </w:p>
    <w:p w14:paraId="1A64EE41" w14:textId="77777777" w:rsidR="003D7134" w:rsidRPr="00B643D7" w:rsidRDefault="003D7134" w:rsidP="003D7134">
      <w:pPr>
        <w:ind w:left="720" w:firstLine="720"/>
      </w:pPr>
      <w:r w:rsidRPr="00DF3C4F">
        <w:t>Not Applicable.</w:t>
      </w:r>
    </w:p>
    <w:p w14:paraId="4BE438E8" w14:textId="77777777" w:rsidR="003D7134" w:rsidRPr="003D7134" w:rsidRDefault="003D7134" w:rsidP="00C1611A"/>
    <w:p w14:paraId="21228793" w14:textId="77777777" w:rsidR="009D13C4" w:rsidRDefault="009D13C4" w:rsidP="009D13C4">
      <w:pPr>
        <w:pStyle w:val="Heading3"/>
      </w:pPr>
      <w:bookmarkStart w:id="359" w:name="_Toc143189685"/>
      <w:r>
        <w:t>Additional Impacts</w:t>
      </w:r>
      <w:bookmarkEnd w:id="359"/>
    </w:p>
    <w:p w14:paraId="44B7D35D" w14:textId="77777777" w:rsidR="009D13C4" w:rsidRDefault="009D13C4" w:rsidP="009D13C4">
      <w:pPr>
        <w:pStyle w:val="Heading4"/>
      </w:pPr>
      <w:bookmarkStart w:id="360" w:name="_Toc143189686"/>
      <w:r w:rsidRPr="0073013C">
        <w:t>Integration</w:t>
      </w:r>
      <w:bookmarkEnd w:id="360"/>
      <w:r w:rsidRPr="0073013C">
        <w:t xml:space="preserve"> </w:t>
      </w:r>
    </w:p>
    <w:p w14:paraId="10C0AC3D" w14:textId="77777777" w:rsidR="003D7134" w:rsidRPr="00B643D7" w:rsidRDefault="003D7134" w:rsidP="0072086F">
      <w:pPr>
        <w:ind w:left="1440" w:firstLine="720"/>
      </w:pPr>
      <w:r w:rsidRPr="00DF3C4F">
        <w:t>Not Applicable.</w:t>
      </w:r>
    </w:p>
    <w:p w14:paraId="3DE7884A" w14:textId="77777777" w:rsidR="003D7134" w:rsidRPr="003D7134" w:rsidRDefault="003D7134" w:rsidP="00C1611A"/>
    <w:p w14:paraId="5B348321" w14:textId="77777777" w:rsidR="009D13C4" w:rsidRDefault="009D13C4" w:rsidP="009D13C4">
      <w:pPr>
        <w:pStyle w:val="Heading4"/>
      </w:pPr>
      <w:bookmarkStart w:id="361" w:name="_Toc143189687"/>
      <w:r w:rsidRPr="0073013C">
        <w:t>Migration</w:t>
      </w:r>
      <w:bookmarkEnd w:id="361"/>
    </w:p>
    <w:p w14:paraId="014728BD" w14:textId="77777777" w:rsidR="003D7134" w:rsidRPr="00B643D7" w:rsidRDefault="003D7134" w:rsidP="0072086F">
      <w:pPr>
        <w:ind w:left="1440" w:firstLine="720"/>
      </w:pPr>
      <w:r w:rsidRPr="00DF3C4F">
        <w:t>Not Applicable.</w:t>
      </w:r>
    </w:p>
    <w:p w14:paraId="3FC194B7" w14:textId="77777777" w:rsidR="003D7134" w:rsidRPr="003D7134" w:rsidRDefault="003D7134" w:rsidP="00C1611A"/>
    <w:p w14:paraId="0BEBE753" w14:textId="77777777" w:rsidR="009D13C4" w:rsidRPr="009D13C4" w:rsidRDefault="009D13C4" w:rsidP="00C1611A"/>
    <w:p w14:paraId="0EA2FC19" w14:textId="77777777" w:rsidR="009D13C4" w:rsidRPr="009D13C4" w:rsidRDefault="009D13C4" w:rsidP="00C1611A">
      <w:pPr>
        <w:rPr>
          <w:lang w:val="en-US" w:bidi="th-TH"/>
        </w:rPr>
      </w:pPr>
    </w:p>
    <w:p w14:paraId="5EB19280" w14:textId="77777777" w:rsidR="009D13C4" w:rsidRPr="009D13C4" w:rsidRDefault="009D13C4" w:rsidP="00C1611A">
      <w:pPr>
        <w:rPr>
          <w:lang w:val="en-US" w:bidi="th-TH"/>
        </w:rPr>
      </w:pPr>
    </w:p>
    <w:p w14:paraId="215C0C6A" w14:textId="5C94F4DD" w:rsidR="004263E6" w:rsidRDefault="0020779D">
      <w:pPr>
        <w:pStyle w:val="Heading2"/>
        <w:rPr>
          <w:lang w:val="en-US" w:bidi="th-TH"/>
        </w:rPr>
      </w:pPr>
      <w:bookmarkStart w:id="362" w:name="_Toc143189688"/>
      <w:r w:rsidRPr="0020779D">
        <w:rPr>
          <w:lang w:val="en-US" w:bidi="th-TH"/>
        </w:rPr>
        <w:lastRenderedPageBreak/>
        <w:t>Loan Fees and Charges</w:t>
      </w:r>
      <w:bookmarkEnd w:id="362"/>
    </w:p>
    <w:p w14:paraId="7678762D" w14:textId="391297EE" w:rsidR="00CE6D82" w:rsidRDefault="00CE6D82" w:rsidP="00CE6D82">
      <w:pPr>
        <w:rPr>
          <w:lang w:val="en-US" w:bidi="th-TH"/>
        </w:rPr>
      </w:pPr>
      <w:r>
        <w:rPr>
          <w:lang w:val="en-US" w:bidi="th-TH"/>
        </w:rPr>
        <w:t xml:space="preserve">Requirement: </w:t>
      </w:r>
    </w:p>
    <w:p w14:paraId="0B4558DA" w14:textId="7624A505" w:rsidR="00CE6D82" w:rsidRPr="00CE6D82" w:rsidRDefault="00CE6D82">
      <w:pPr>
        <w:pStyle w:val="ListParagraph"/>
        <w:numPr>
          <w:ilvl w:val="0"/>
          <w:numId w:val="11"/>
        </w:numPr>
        <w:ind w:left="540"/>
        <w:rPr>
          <w:lang w:val="en-US" w:bidi="th-TH"/>
        </w:rPr>
      </w:pPr>
      <w:r w:rsidRPr="00CE6D82">
        <w:rPr>
          <w:lang w:val="en-US" w:bidi="th-TH"/>
        </w:rPr>
        <w:t>Add</w:t>
      </w:r>
      <w:r>
        <w:rPr>
          <w:lang w:val="en-US" w:bidi="th-TH"/>
        </w:rPr>
        <w:t xml:space="preserve">itional </w:t>
      </w:r>
      <w:r w:rsidRPr="00DF096E">
        <w:rPr>
          <w:lang w:val="en-US" w:bidi="th-TH"/>
        </w:rPr>
        <w:t xml:space="preserve">report </w:t>
      </w:r>
      <w:r w:rsidR="00DF096E" w:rsidRPr="00DF096E">
        <w:t xml:space="preserve">criteria </w:t>
      </w:r>
      <w:r w:rsidR="00DF096E" w:rsidRPr="00DF096E">
        <w:rPr>
          <w:lang w:bidi="th-TH"/>
        </w:rPr>
        <w:t>F</w:t>
      </w:r>
      <w:r w:rsidR="00DF096E" w:rsidRPr="00DF096E">
        <w:rPr>
          <w:lang w:val="en-US" w:bidi="th-TH"/>
        </w:rPr>
        <w:t>rom Date - To Date</w:t>
      </w:r>
      <w:r w:rsidR="0016350D">
        <w:rPr>
          <w:lang w:val="en-US" w:bidi="th-TH"/>
        </w:rPr>
        <w:t>.</w:t>
      </w:r>
    </w:p>
    <w:p w14:paraId="77D5F2F2" w14:textId="77777777" w:rsidR="001A45B1" w:rsidRDefault="001A45B1" w:rsidP="001A45B1">
      <w:pPr>
        <w:pStyle w:val="Heading3"/>
        <w:rPr>
          <w:lang w:val="en-US" w:bidi="th-TH"/>
        </w:rPr>
      </w:pPr>
      <w:bookmarkStart w:id="363" w:name="_Toc143189689"/>
      <w:r w:rsidRPr="000459A8">
        <w:rPr>
          <w:lang w:val="en-US" w:bidi="th-TH"/>
        </w:rPr>
        <w:t>Supported Sample Transaction and Case from Customer</w:t>
      </w:r>
      <w:bookmarkEnd w:id="363"/>
    </w:p>
    <w:p w14:paraId="4FD3E620" w14:textId="77777777" w:rsidR="001A45B1" w:rsidRPr="001A45B1" w:rsidRDefault="001A45B1" w:rsidP="00C1611A">
      <w:pPr>
        <w:rPr>
          <w:lang w:val="en-US" w:bidi="th-TH"/>
        </w:rPr>
      </w:pPr>
    </w:p>
    <w:p w14:paraId="1F1D935D" w14:textId="77777777" w:rsidR="00F257CF" w:rsidRDefault="00E36E8D" w:rsidP="00E36E8D">
      <w:pPr>
        <w:rPr>
          <w:lang w:val="en-US" w:bidi="th-TH"/>
        </w:rPr>
      </w:pPr>
      <w:r>
        <w:rPr>
          <w:lang w:val="en-US" w:bidi="th-TH"/>
        </w:rPr>
        <w:t>-</w:t>
      </w:r>
      <w:r w:rsidR="00F257CF">
        <w:rPr>
          <w:lang w:val="en-US" w:bidi="th-TH"/>
        </w:rPr>
        <w:t xml:space="preserve"> Customer ID.</w:t>
      </w:r>
    </w:p>
    <w:p w14:paraId="12002E0F" w14:textId="59C7532C" w:rsidR="00F257CF" w:rsidRDefault="00F257CF" w:rsidP="00E36E8D">
      <w:pPr>
        <w:rPr>
          <w:lang w:val="en-US" w:bidi="th-TH"/>
        </w:rPr>
      </w:pPr>
      <w:r>
        <w:rPr>
          <w:lang w:val="en-US" w:bidi="th-TH"/>
        </w:rPr>
        <w:t xml:space="preserve">- Customer Name </w:t>
      </w:r>
    </w:p>
    <w:p w14:paraId="7D39813D" w14:textId="0AD4CFFB" w:rsidR="00E36E8D" w:rsidRDefault="00F257CF" w:rsidP="00E36E8D">
      <w:pPr>
        <w:rPr>
          <w:lang w:val="en-US" w:bidi="th-TH"/>
        </w:rPr>
      </w:pPr>
      <w:r>
        <w:rPr>
          <w:lang w:val="en-US" w:bidi="th-TH"/>
        </w:rPr>
        <w:t xml:space="preserve">- </w:t>
      </w:r>
      <w:r w:rsidR="00E36E8D">
        <w:rPr>
          <w:lang w:val="en-US" w:bidi="th-TH"/>
        </w:rPr>
        <w:t>Loan No</w:t>
      </w:r>
    </w:p>
    <w:p w14:paraId="120940C9" w14:textId="39F991D3" w:rsidR="00E36E8D" w:rsidRDefault="00E36E8D" w:rsidP="00E36E8D">
      <w:pPr>
        <w:rPr>
          <w:lang w:val="en-US" w:bidi="th-TH"/>
        </w:rPr>
      </w:pPr>
      <w:r>
        <w:rPr>
          <w:lang w:val="en-US" w:bidi="th-TH"/>
        </w:rPr>
        <w:t>- Fee no.</w:t>
      </w:r>
    </w:p>
    <w:p w14:paraId="3339BEF4" w14:textId="6123324C" w:rsidR="00E36E8D" w:rsidRDefault="00E36E8D" w:rsidP="00E36E8D">
      <w:pPr>
        <w:rPr>
          <w:lang w:val="en-US" w:bidi="th-TH"/>
        </w:rPr>
      </w:pPr>
      <w:r>
        <w:rPr>
          <w:lang w:val="en-US" w:bidi="th-TH"/>
        </w:rPr>
        <w:t>- Fee details (Fee Type)</w:t>
      </w:r>
    </w:p>
    <w:p w14:paraId="1E4D8665" w14:textId="35EBEBCC" w:rsidR="00991B46" w:rsidRDefault="00991B46" w:rsidP="00E36E8D">
      <w:pPr>
        <w:rPr>
          <w:lang w:val="en-US" w:bidi="th-TH"/>
        </w:rPr>
      </w:pPr>
      <w:r>
        <w:rPr>
          <w:lang w:val="en-US" w:bidi="th-TH"/>
        </w:rPr>
        <w:t>- Fee Status : Paid, Unpaid</w:t>
      </w:r>
    </w:p>
    <w:p w14:paraId="36C1B96B" w14:textId="1E339A8E" w:rsidR="00991B46" w:rsidRDefault="00991B46" w:rsidP="00E36E8D">
      <w:pPr>
        <w:rPr>
          <w:lang w:val="en-US" w:bidi="th-TH"/>
        </w:rPr>
      </w:pPr>
      <w:r>
        <w:rPr>
          <w:lang w:val="en-US" w:bidi="th-TH"/>
        </w:rPr>
        <w:t>- Loan Account No./Drawdown No.</w:t>
      </w:r>
    </w:p>
    <w:p w14:paraId="773B1313" w14:textId="381519C3" w:rsidR="00E36E8D" w:rsidRDefault="00E36E8D" w:rsidP="00E36E8D">
      <w:pPr>
        <w:rPr>
          <w:lang w:val="en-US" w:bidi="th-TH"/>
        </w:rPr>
      </w:pPr>
      <w:r>
        <w:rPr>
          <w:lang w:val="en-US" w:bidi="th-TH"/>
        </w:rPr>
        <w:t>- Payment Details</w:t>
      </w:r>
    </w:p>
    <w:p w14:paraId="72ED1F9C" w14:textId="4A987A57" w:rsidR="00E36E8D" w:rsidRDefault="00E36E8D" w:rsidP="00E36E8D">
      <w:pPr>
        <w:rPr>
          <w:lang w:val="en-US" w:bidi="th-TH"/>
        </w:rPr>
      </w:pPr>
      <w:r>
        <w:rPr>
          <w:lang w:val="en-US" w:bidi="th-TH"/>
        </w:rPr>
        <w:tab/>
        <w:t>- Date of Paymnet</w:t>
      </w:r>
    </w:p>
    <w:p w14:paraId="3BBAC55F" w14:textId="7C739E3D" w:rsidR="00E36E8D" w:rsidRDefault="00E36E8D" w:rsidP="00E36E8D">
      <w:pPr>
        <w:rPr>
          <w:lang w:val="en-US" w:bidi="th-TH"/>
        </w:rPr>
      </w:pPr>
      <w:r>
        <w:rPr>
          <w:lang w:val="en-US" w:bidi="th-TH"/>
        </w:rPr>
        <w:tab/>
        <w:t>- Payment method</w:t>
      </w:r>
    </w:p>
    <w:p w14:paraId="2908D684" w14:textId="3847D5F4" w:rsidR="00E36E8D" w:rsidRDefault="00E36E8D" w:rsidP="00E36E8D">
      <w:pPr>
        <w:rPr>
          <w:lang w:val="en-US" w:bidi="th-TH"/>
        </w:rPr>
      </w:pPr>
      <w:r>
        <w:rPr>
          <w:lang w:val="en-US" w:bidi="th-TH"/>
        </w:rPr>
        <w:tab/>
        <w:t>- ccy</w:t>
      </w:r>
    </w:p>
    <w:p w14:paraId="1852DC59" w14:textId="6A197DF0" w:rsidR="00E36E8D" w:rsidRDefault="00E36E8D" w:rsidP="00E36E8D">
      <w:pPr>
        <w:rPr>
          <w:lang w:val="en-US" w:bidi="th-TH"/>
        </w:rPr>
      </w:pPr>
      <w:r>
        <w:rPr>
          <w:lang w:val="en-US" w:bidi="th-TH"/>
        </w:rPr>
        <w:tab/>
        <w:t>- Amount</w:t>
      </w:r>
    </w:p>
    <w:p w14:paraId="082CDB29" w14:textId="68BDB1EF" w:rsidR="00E36E8D" w:rsidRDefault="00E36E8D" w:rsidP="00377786">
      <w:pPr>
        <w:rPr>
          <w:lang w:val="en-US" w:bidi="th-TH"/>
        </w:rPr>
      </w:pPr>
      <w:r>
        <w:rPr>
          <w:lang w:val="en-US" w:bidi="th-TH"/>
        </w:rPr>
        <w:t xml:space="preserve">- Fees collected from </w:t>
      </w:r>
      <w:r w:rsidR="001A45B1">
        <w:rPr>
          <w:lang w:val="en-US" w:bidi="th-TH"/>
        </w:rPr>
        <w:t>–</w:t>
      </w:r>
      <w:r>
        <w:rPr>
          <w:lang w:val="en-US" w:bidi="th-TH"/>
        </w:rPr>
        <w:t xml:space="preserve"> to</w:t>
      </w:r>
    </w:p>
    <w:p w14:paraId="5060170F" w14:textId="4367ED9A" w:rsidR="00793754" w:rsidRDefault="00793754" w:rsidP="00377786">
      <w:pPr>
        <w:rPr>
          <w:lang w:val="en-US" w:bidi="th-TH"/>
        </w:rPr>
      </w:pPr>
      <w:r>
        <w:rPr>
          <w:lang w:val="en-US" w:bidi="th-TH"/>
        </w:rPr>
        <w:t xml:space="preserve">- Fees Unpaid </w:t>
      </w:r>
      <w:r w:rsidRPr="00793754">
        <w:rPr>
          <w:lang w:val="en-US" w:bidi="th-TH"/>
        </w:rPr>
        <w:t>from – to</w:t>
      </w:r>
    </w:p>
    <w:p w14:paraId="2ECA1387" w14:textId="6571A502" w:rsidR="001D7A07" w:rsidRDefault="001D7A07" w:rsidP="00377786">
      <w:pPr>
        <w:rPr>
          <w:lang w:val="en-US" w:bidi="th-TH"/>
        </w:rPr>
      </w:pPr>
      <w:r>
        <w:rPr>
          <w:lang w:val="en-US" w:bidi="th-TH"/>
        </w:rPr>
        <w:t xml:space="preserve">- </w:t>
      </w:r>
      <w:r w:rsidRPr="001D7A07">
        <w:rPr>
          <w:lang w:val="en-US" w:bidi="th-TH"/>
        </w:rPr>
        <w:t>Partially Supported</w:t>
      </w:r>
    </w:p>
    <w:p w14:paraId="3076EC22" w14:textId="77777777" w:rsidR="001A45B1" w:rsidRDefault="001A45B1" w:rsidP="00377786">
      <w:pPr>
        <w:rPr>
          <w:lang w:val="en-US" w:bidi="th-TH"/>
        </w:rPr>
      </w:pPr>
    </w:p>
    <w:p w14:paraId="21485B47" w14:textId="77777777" w:rsidR="001A45B1" w:rsidRDefault="001A45B1">
      <w:pPr>
        <w:pStyle w:val="Heading3"/>
        <w:numPr>
          <w:ilvl w:val="1"/>
          <w:numId w:val="10"/>
        </w:numPr>
        <w:tabs>
          <w:tab w:val="left" w:pos="1080"/>
        </w:tabs>
        <w:rPr>
          <w:lang w:val="en-US" w:bidi="th-TH"/>
        </w:rPr>
      </w:pPr>
      <w:bookmarkStart w:id="364" w:name="_Toc143189690"/>
      <w:r w:rsidRPr="003174E4">
        <w:rPr>
          <w:lang w:val="en-US" w:bidi="th-TH"/>
        </w:rPr>
        <w:t>Menu Modification</w:t>
      </w:r>
      <w:bookmarkEnd w:id="364"/>
    </w:p>
    <w:p w14:paraId="43626335" w14:textId="77777777" w:rsidR="0018686F" w:rsidRPr="00B643D7" w:rsidRDefault="0018686F" w:rsidP="0018686F">
      <w:pPr>
        <w:ind w:left="720" w:firstLine="720"/>
      </w:pPr>
      <w:r w:rsidRPr="00DF3C4F">
        <w:t>Not Applicable.</w:t>
      </w:r>
    </w:p>
    <w:p w14:paraId="384D5FE3" w14:textId="77777777" w:rsidR="0018686F" w:rsidRPr="0018686F" w:rsidRDefault="0018686F" w:rsidP="00C1611A">
      <w:pPr>
        <w:rPr>
          <w:lang w:val="en-US" w:bidi="th-TH"/>
        </w:rPr>
      </w:pPr>
    </w:p>
    <w:p w14:paraId="6FE270FB" w14:textId="77777777" w:rsidR="001A45B1" w:rsidRDefault="001A45B1" w:rsidP="001A45B1">
      <w:pPr>
        <w:pStyle w:val="Heading3"/>
        <w:tabs>
          <w:tab w:val="left" w:pos="1080"/>
        </w:tabs>
        <w:rPr>
          <w:lang w:val="en-US" w:bidi="th-TH"/>
        </w:rPr>
      </w:pPr>
      <w:r>
        <w:rPr>
          <w:lang w:val="en-US" w:bidi="th-TH"/>
        </w:rPr>
        <w:t xml:space="preserve"> </w:t>
      </w:r>
      <w:bookmarkStart w:id="365" w:name="_Toc143189691"/>
      <w:r w:rsidRPr="000459A8">
        <w:rPr>
          <w:lang w:val="en-US" w:bidi="th-TH"/>
        </w:rPr>
        <w:t>Screen Layout and Data Sheet</w:t>
      </w:r>
      <w:bookmarkEnd w:id="365"/>
    </w:p>
    <w:p w14:paraId="3A39EE8C" w14:textId="77777777" w:rsidR="0018686F" w:rsidRPr="00B643D7" w:rsidRDefault="0018686F" w:rsidP="0018686F">
      <w:pPr>
        <w:ind w:left="720" w:firstLine="720"/>
      </w:pPr>
      <w:r w:rsidRPr="00DF3C4F">
        <w:t>Not Applicable.</w:t>
      </w:r>
    </w:p>
    <w:p w14:paraId="142C0B0D" w14:textId="77777777" w:rsidR="0018686F" w:rsidRPr="0018686F" w:rsidRDefault="0018686F" w:rsidP="00C1611A">
      <w:pPr>
        <w:rPr>
          <w:lang w:val="en-US" w:bidi="th-TH"/>
        </w:rPr>
      </w:pPr>
    </w:p>
    <w:p w14:paraId="5D15443E" w14:textId="77777777" w:rsidR="001A45B1" w:rsidRDefault="001A45B1" w:rsidP="001A45B1">
      <w:pPr>
        <w:pStyle w:val="Heading3"/>
        <w:tabs>
          <w:tab w:val="left" w:pos="1080"/>
        </w:tabs>
      </w:pPr>
      <w:r>
        <w:t xml:space="preserve"> </w:t>
      </w:r>
      <w:bookmarkStart w:id="366" w:name="_Toc143189692"/>
      <w:r>
        <w:t>To-be Process</w:t>
      </w:r>
      <w:bookmarkEnd w:id="366"/>
    </w:p>
    <w:tbl>
      <w:tblPr>
        <w:tblStyle w:val="TableGrid"/>
        <w:tblW w:w="0" w:type="auto"/>
        <w:tblInd w:w="355" w:type="dxa"/>
        <w:tblLook w:val="04A0" w:firstRow="1" w:lastRow="0" w:firstColumn="1" w:lastColumn="0" w:noHBand="0" w:noVBand="1"/>
      </w:tblPr>
      <w:tblGrid>
        <w:gridCol w:w="9360"/>
      </w:tblGrid>
      <w:tr w:rsidR="0020779D" w14:paraId="15E135E9" w14:textId="77777777" w:rsidTr="00C353C8">
        <w:tc>
          <w:tcPr>
            <w:tcW w:w="9360" w:type="dxa"/>
          </w:tcPr>
          <w:p w14:paraId="2FB6AD30" w14:textId="77777777" w:rsidR="0020779D" w:rsidRDefault="00C353C8" w:rsidP="0020779D">
            <w:r>
              <w:rPr>
                <w:lang w:val="en-US" w:bidi="th-TH"/>
              </w:rPr>
              <w:drawing>
                <wp:inline distT="0" distB="0" distL="0" distR="0" wp14:anchorId="74066DCE" wp14:editId="6F043D01">
                  <wp:extent cx="4218584" cy="1952230"/>
                  <wp:effectExtent l="19050" t="19050" r="10795" b="10160"/>
                  <wp:docPr id="33" name="Picture 32">
                    <a:extLst xmlns:a="http://schemas.openxmlformats.org/drawingml/2006/main">
                      <a:ext uri="{FF2B5EF4-FFF2-40B4-BE49-F238E27FC236}">
                        <a16:creationId xmlns:a16="http://schemas.microsoft.com/office/drawing/2014/main" id="{4036602D-159C-46FF-8FA4-A1B40FA6B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4036602D-159C-46FF-8FA4-A1B40FA6BD1A}"/>
                              </a:ext>
                            </a:extLst>
                          </pic:cNvPr>
                          <pic:cNvPicPr>
                            <a:picLocks noChangeAspect="1"/>
                          </pic:cNvPicPr>
                        </pic:nvPicPr>
                        <pic:blipFill>
                          <a:blip r:embed="rId138"/>
                          <a:stretch>
                            <a:fillRect/>
                          </a:stretch>
                        </pic:blipFill>
                        <pic:spPr>
                          <a:xfrm>
                            <a:off x="0" y="0"/>
                            <a:ext cx="4218584" cy="1952230"/>
                          </a:xfrm>
                          <a:prstGeom prst="rect">
                            <a:avLst/>
                          </a:prstGeom>
                          <a:ln>
                            <a:solidFill>
                              <a:schemeClr val="tx1"/>
                            </a:solidFill>
                          </a:ln>
                        </pic:spPr>
                      </pic:pic>
                    </a:graphicData>
                  </a:graphic>
                </wp:inline>
              </w:drawing>
            </w:r>
          </w:p>
          <w:p w14:paraId="6A27EED9" w14:textId="77777777" w:rsidR="00BE2DD9" w:rsidRDefault="00BE2DD9" w:rsidP="0020779D"/>
          <w:p w14:paraId="6AF27BC0" w14:textId="77777777" w:rsidR="00C353C8" w:rsidRDefault="00C353C8" w:rsidP="0020779D">
            <w:r>
              <w:rPr>
                <w:lang w:val="en-US" w:bidi="th-TH"/>
              </w:rPr>
              <w:lastRenderedPageBreak/>
              <w:drawing>
                <wp:inline distT="0" distB="0" distL="0" distR="0" wp14:anchorId="6C29219F" wp14:editId="7CC71478">
                  <wp:extent cx="5434038" cy="2425148"/>
                  <wp:effectExtent l="19050" t="19050" r="14605" b="13335"/>
                  <wp:docPr id="34" name="Picture 33">
                    <a:extLst xmlns:a="http://schemas.openxmlformats.org/drawingml/2006/main">
                      <a:ext uri="{FF2B5EF4-FFF2-40B4-BE49-F238E27FC236}">
                        <a16:creationId xmlns:a16="http://schemas.microsoft.com/office/drawing/2014/main" id="{3B1E6F5A-4472-4120-BC0D-CDD53A27F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3B1E6F5A-4472-4120-BC0D-CDD53A27F4D7}"/>
                              </a:ext>
                            </a:extLst>
                          </pic:cNvPr>
                          <pic:cNvPicPr>
                            <a:picLocks noChangeAspect="1"/>
                          </pic:cNvPicPr>
                        </pic:nvPicPr>
                        <pic:blipFill>
                          <a:blip r:embed="rId139"/>
                          <a:stretch>
                            <a:fillRect/>
                          </a:stretch>
                        </pic:blipFill>
                        <pic:spPr>
                          <a:xfrm>
                            <a:off x="0" y="0"/>
                            <a:ext cx="5441863" cy="2428640"/>
                          </a:xfrm>
                          <a:prstGeom prst="rect">
                            <a:avLst/>
                          </a:prstGeom>
                          <a:ln>
                            <a:solidFill>
                              <a:schemeClr val="tx1"/>
                            </a:solidFill>
                          </a:ln>
                        </pic:spPr>
                      </pic:pic>
                    </a:graphicData>
                  </a:graphic>
                </wp:inline>
              </w:drawing>
            </w:r>
          </w:p>
          <w:p w14:paraId="6CC81DAA" w14:textId="77777777" w:rsidR="00C353C8" w:rsidRDefault="00C353C8" w:rsidP="0020779D"/>
          <w:p w14:paraId="361A8D48" w14:textId="77777777" w:rsidR="00C353C8" w:rsidRDefault="00C353C8" w:rsidP="0020779D">
            <w:r>
              <w:rPr>
                <w:lang w:val="en-US" w:bidi="th-TH"/>
              </w:rPr>
              <w:drawing>
                <wp:inline distT="0" distB="0" distL="0" distR="0" wp14:anchorId="654998B5" wp14:editId="27EA0545">
                  <wp:extent cx="5433695" cy="2408796"/>
                  <wp:effectExtent l="19050" t="19050" r="14605" b="10795"/>
                  <wp:docPr id="35" name="Picture 34">
                    <a:extLst xmlns:a="http://schemas.openxmlformats.org/drawingml/2006/main">
                      <a:ext uri="{FF2B5EF4-FFF2-40B4-BE49-F238E27FC236}">
                        <a16:creationId xmlns:a16="http://schemas.microsoft.com/office/drawing/2014/main" id="{150AF569-EF6D-4280-AAE9-603C45296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150AF569-EF6D-4280-AAE9-603C452961FB}"/>
                              </a:ext>
                            </a:extLst>
                          </pic:cNvPr>
                          <pic:cNvPicPr>
                            <a:picLocks noChangeAspect="1"/>
                          </pic:cNvPicPr>
                        </pic:nvPicPr>
                        <pic:blipFill>
                          <a:blip r:embed="rId140"/>
                          <a:stretch>
                            <a:fillRect/>
                          </a:stretch>
                        </pic:blipFill>
                        <pic:spPr>
                          <a:xfrm>
                            <a:off x="0" y="0"/>
                            <a:ext cx="5446139" cy="2414313"/>
                          </a:xfrm>
                          <a:prstGeom prst="rect">
                            <a:avLst/>
                          </a:prstGeom>
                          <a:ln>
                            <a:solidFill>
                              <a:schemeClr val="tx1"/>
                            </a:solidFill>
                          </a:ln>
                        </pic:spPr>
                      </pic:pic>
                    </a:graphicData>
                  </a:graphic>
                </wp:inline>
              </w:drawing>
            </w:r>
          </w:p>
          <w:p w14:paraId="19240504" w14:textId="50F86BBA" w:rsidR="00C353C8" w:rsidRDefault="00C353C8" w:rsidP="0020779D"/>
        </w:tc>
      </w:tr>
    </w:tbl>
    <w:p w14:paraId="619AAA39" w14:textId="77777777" w:rsidR="0020779D" w:rsidRDefault="0020779D" w:rsidP="0020779D"/>
    <w:p w14:paraId="47153601" w14:textId="77777777" w:rsidR="0020779D" w:rsidRPr="0020779D" w:rsidRDefault="0020779D" w:rsidP="0020779D"/>
    <w:tbl>
      <w:tblPr>
        <w:tblStyle w:val="TableGrid"/>
        <w:tblW w:w="0" w:type="auto"/>
        <w:jc w:val="center"/>
        <w:tblLook w:val="04A0" w:firstRow="1" w:lastRow="0" w:firstColumn="1" w:lastColumn="0" w:noHBand="0" w:noVBand="1"/>
      </w:tblPr>
      <w:tblGrid>
        <w:gridCol w:w="3103"/>
        <w:gridCol w:w="6230"/>
      </w:tblGrid>
      <w:tr w:rsidR="006C2DCE" w14:paraId="7E7A440E" w14:textId="77777777" w:rsidTr="00C52342">
        <w:trPr>
          <w:jc w:val="center"/>
        </w:trPr>
        <w:tc>
          <w:tcPr>
            <w:tcW w:w="3103" w:type="dxa"/>
            <w:shd w:val="clear" w:color="auto" w:fill="CCECFF"/>
          </w:tcPr>
          <w:p w14:paraId="4C063D3C" w14:textId="77777777" w:rsidR="006C2DCE" w:rsidRDefault="006C2DCE" w:rsidP="00C52342">
            <w:r>
              <w:t>Paper size</w:t>
            </w:r>
          </w:p>
        </w:tc>
        <w:tc>
          <w:tcPr>
            <w:tcW w:w="6230" w:type="dxa"/>
          </w:tcPr>
          <w:p w14:paraId="2667FDA4" w14:textId="77777777" w:rsidR="006C2DCE" w:rsidRDefault="006C2DCE" w:rsidP="00C52342">
            <w:r>
              <w:t>A4</w:t>
            </w:r>
          </w:p>
        </w:tc>
      </w:tr>
      <w:tr w:rsidR="006C2DCE" w14:paraId="783FA1E1" w14:textId="77777777" w:rsidTr="00C52342">
        <w:trPr>
          <w:jc w:val="center"/>
        </w:trPr>
        <w:tc>
          <w:tcPr>
            <w:tcW w:w="3103" w:type="dxa"/>
            <w:shd w:val="clear" w:color="auto" w:fill="CCECFF"/>
          </w:tcPr>
          <w:p w14:paraId="3391D83B" w14:textId="77777777" w:rsidR="006C2DCE" w:rsidRDefault="006C2DCE" w:rsidP="00C52342">
            <w:r>
              <w:t>Reprinting require</w:t>
            </w:r>
          </w:p>
        </w:tc>
        <w:tc>
          <w:tcPr>
            <w:tcW w:w="6230" w:type="dxa"/>
          </w:tcPr>
          <w:p w14:paraId="7D210EBF" w14:textId="77777777" w:rsidR="006C2DCE" w:rsidRDefault="006C2DCE" w:rsidP="00C52342">
            <w:r w:rsidRPr="00083336">
              <w:t>Reprint</w:t>
            </w:r>
          </w:p>
        </w:tc>
      </w:tr>
      <w:tr w:rsidR="006C2DCE" w14:paraId="515B3A17" w14:textId="77777777" w:rsidTr="00C52342">
        <w:trPr>
          <w:jc w:val="center"/>
        </w:trPr>
        <w:tc>
          <w:tcPr>
            <w:tcW w:w="3103" w:type="dxa"/>
            <w:shd w:val="clear" w:color="auto" w:fill="CCECFF"/>
          </w:tcPr>
          <w:p w14:paraId="3C32358A" w14:textId="77777777" w:rsidR="006C2DCE" w:rsidRDefault="006C2DCE" w:rsidP="00C52342">
            <w:r>
              <w:t>Searching criteria</w:t>
            </w:r>
          </w:p>
        </w:tc>
        <w:tc>
          <w:tcPr>
            <w:tcW w:w="6230" w:type="dxa"/>
          </w:tcPr>
          <w:p w14:paraId="6D3CD243" w14:textId="048D0B53" w:rsidR="006C2DCE" w:rsidRDefault="00991B46" w:rsidP="00F257CF">
            <w:r>
              <w:t>Fee status</w:t>
            </w:r>
            <w:r w:rsidR="009441EB">
              <w:t xml:space="preserve"> (Paid, Unpaud) </w:t>
            </w:r>
            <w:r>
              <w:t xml:space="preserve">, Fee Type, </w:t>
            </w:r>
            <w:r w:rsidRPr="00991B46">
              <w:t>Loan Account No./Drawdown No.</w:t>
            </w:r>
            <w:r w:rsidR="00F1256A">
              <w:t xml:space="preserve">, </w:t>
            </w:r>
            <w:r w:rsidR="00F1256A" w:rsidRPr="00F1256A">
              <w:t xml:space="preserve">from </w:t>
            </w:r>
            <w:r w:rsidR="00F1256A">
              <w:t xml:space="preserve">date </w:t>
            </w:r>
            <w:r w:rsidR="00F1256A" w:rsidRPr="00F1256A">
              <w:t xml:space="preserve"> to</w:t>
            </w:r>
            <w:r w:rsidR="00F1256A">
              <w:t xml:space="preserve"> date</w:t>
            </w:r>
            <w:r w:rsidR="00F257CF">
              <w:t>, Customer ID., Customer Name</w:t>
            </w:r>
          </w:p>
        </w:tc>
      </w:tr>
      <w:tr w:rsidR="006C2DCE" w14:paraId="49E5B685" w14:textId="77777777" w:rsidTr="00C52342">
        <w:trPr>
          <w:jc w:val="center"/>
        </w:trPr>
        <w:tc>
          <w:tcPr>
            <w:tcW w:w="3103" w:type="dxa"/>
            <w:shd w:val="clear" w:color="auto" w:fill="CCECFF"/>
          </w:tcPr>
          <w:p w14:paraId="33D077F9" w14:textId="77777777" w:rsidR="006C2DCE" w:rsidRDefault="006C2DCE" w:rsidP="00C52342">
            <w:r w:rsidRPr="00C411A0">
              <w:rPr>
                <w:lang w:val="en-US" w:bidi="th-TH"/>
              </w:rPr>
              <w:t>Generation Frequency</w:t>
            </w:r>
          </w:p>
        </w:tc>
        <w:tc>
          <w:tcPr>
            <w:tcW w:w="6230" w:type="dxa"/>
          </w:tcPr>
          <w:p w14:paraId="5F974959" w14:textId="45FA7624" w:rsidR="006C2DCE" w:rsidRPr="00377786" w:rsidRDefault="00BE3E0F" w:rsidP="00C52342">
            <w:pPr>
              <w:rPr>
                <w:highlight w:val="yellow"/>
              </w:rPr>
            </w:pPr>
            <w:r w:rsidRPr="00BE3E0F">
              <w:t>Online, On request</w:t>
            </w:r>
          </w:p>
        </w:tc>
      </w:tr>
      <w:tr w:rsidR="006C2DCE" w14:paraId="5BD5C91C" w14:textId="77777777" w:rsidTr="00C52342">
        <w:trPr>
          <w:jc w:val="center"/>
        </w:trPr>
        <w:tc>
          <w:tcPr>
            <w:tcW w:w="3103" w:type="dxa"/>
            <w:shd w:val="clear" w:color="auto" w:fill="CCECFF"/>
          </w:tcPr>
          <w:p w14:paraId="0C97E855" w14:textId="77777777" w:rsidR="006C2DCE" w:rsidRDefault="006C2DCE" w:rsidP="00C52342">
            <w:r>
              <w:rPr>
                <w:lang w:val="en-US" w:bidi="th-TH"/>
              </w:rPr>
              <w:t>Report Purpose</w:t>
            </w:r>
          </w:p>
        </w:tc>
        <w:tc>
          <w:tcPr>
            <w:tcW w:w="6230" w:type="dxa"/>
          </w:tcPr>
          <w:p w14:paraId="3AB8BA74" w14:textId="14EC0C0C" w:rsidR="006C2DCE" w:rsidRPr="00377786" w:rsidRDefault="00BE3E0F" w:rsidP="00C52342">
            <w:pPr>
              <w:rPr>
                <w:highlight w:val="yellow"/>
              </w:rPr>
            </w:pPr>
            <w:r w:rsidRPr="00BE3E0F">
              <w:t>List of all the fees and charges attached to the loan account.</w:t>
            </w:r>
          </w:p>
        </w:tc>
      </w:tr>
      <w:tr w:rsidR="006C2DCE" w14:paraId="5DC6FC52" w14:textId="77777777" w:rsidTr="00C52342">
        <w:trPr>
          <w:jc w:val="center"/>
        </w:trPr>
        <w:tc>
          <w:tcPr>
            <w:tcW w:w="3103" w:type="dxa"/>
            <w:shd w:val="clear" w:color="auto" w:fill="CCECFF"/>
          </w:tcPr>
          <w:p w14:paraId="33911043" w14:textId="77777777" w:rsidR="006C2DCE" w:rsidRDefault="006C2DCE" w:rsidP="00C52342">
            <w:r w:rsidRPr="00C411A0">
              <w:rPr>
                <w:lang w:val="en-US" w:bidi="th-TH"/>
              </w:rPr>
              <w:t>Actual Owner</w:t>
            </w:r>
          </w:p>
        </w:tc>
        <w:tc>
          <w:tcPr>
            <w:tcW w:w="6230" w:type="dxa"/>
          </w:tcPr>
          <w:p w14:paraId="5F29B30E" w14:textId="2168A481" w:rsidR="006C2DCE" w:rsidRPr="00377786" w:rsidRDefault="00BE3E0F" w:rsidP="00C52342">
            <w:pPr>
              <w:rPr>
                <w:highlight w:val="yellow"/>
              </w:rPr>
            </w:pPr>
            <w:r w:rsidRPr="00BE3E0F">
              <w:t>Lending</w:t>
            </w:r>
          </w:p>
        </w:tc>
      </w:tr>
    </w:tbl>
    <w:p w14:paraId="06909697" w14:textId="77777777" w:rsidR="006C2DCE" w:rsidRPr="006C2DCE" w:rsidRDefault="006C2DCE" w:rsidP="00C1611A"/>
    <w:p w14:paraId="13E7F07E" w14:textId="77777777" w:rsidR="001A45B1" w:rsidRDefault="001A45B1" w:rsidP="00C1611A">
      <w:pPr>
        <w:pStyle w:val="Heading3"/>
        <w:tabs>
          <w:tab w:val="left" w:pos="1080"/>
        </w:tabs>
      </w:pPr>
      <w:bookmarkStart w:id="367" w:name="_Toc143189693"/>
      <w:r>
        <w:t>File / API Layout and Data Sheet</w:t>
      </w:r>
      <w:bookmarkEnd w:id="367"/>
    </w:p>
    <w:p w14:paraId="2195F93C" w14:textId="77777777" w:rsidR="0018686F" w:rsidRPr="00B643D7" w:rsidRDefault="0018686F" w:rsidP="0018686F">
      <w:pPr>
        <w:ind w:left="720" w:firstLine="720"/>
      </w:pPr>
      <w:r w:rsidRPr="00DF3C4F">
        <w:t>Not Applicable.</w:t>
      </w:r>
    </w:p>
    <w:p w14:paraId="46896DBE" w14:textId="77777777" w:rsidR="0018686F" w:rsidRPr="0018686F" w:rsidRDefault="0018686F" w:rsidP="00C1611A"/>
    <w:p w14:paraId="4401CFD0" w14:textId="77777777" w:rsidR="001A45B1" w:rsidRDefault="001A45B1" w:rsidP="001A45B1">
      <w:pPr>
        <w:pStyle w:val="Heading3"/>
      </w:pPr>
      <w:bookmarkStart w:id="368" w:name="_Toc143189694"/>
      <w:r>
        <w:lastRenderedPageBreak/>
        <w:t>Report Layout and Data Sheet</w:t>
      </w:r>
      <w:bookmarkEnd w:id="368"/>
    </w:p>
    <w:p w14:paraId="59EE31CA" w14:textId="77777777" w:rsidR="0018686F" w:rsidRPr="00B643D7" w:rsidRDefault="0018686F" w:rsidP="0018686F">
      <w:pPr>
        <w:ind w:left="720" w:firstLine="720"/>
      </w:pPr>
      <w:r w:rsidRPr="00DF3C4F">
        <w:t>Not Applicable.</w:t>
      </w:r>
    </w:p>
    <w:p w14:paraId="459747BA" w14:textId="77777777" w:rsidR="0018686F" w:rsidRPr="0018686F" w:rsidRDefault="0018686F" w:rsidP="00C1611A"/>
    <w:p w14:paraId="148E47B1" w14:textId="77777777" w:rsidR="001A45B1" w:rsidRDefault="001A45B1" w:rsidP="001A45B1">
      <w:pPr>
        <w:pStyle w:val="Heading3"/>
      </w:pPr>
      <w:bookmarkStart w:id="369" w:name="_Toc143189695"/>
      <w:r>
        <w:t>Additional Impacts</w:t>
      </w:r>
      <w:bookmarkEnd w:id="369"/>
    </w:p>
    <w:p w14:paraId="3160FEB5" w14:textId="77777777" w:rsidR="001A45B1" w:rsidRDefault="001A45B1" w:rsidP="001A45B1">
      <w:pPr>
        <w:pStyle w:val="Heading4"/>
      </w:pPr>
      <w:bookmarkStart w:id="370" w:name="_Toc143189696"/>
      <w:r w:rsidRPr="0073013C">
        <w:t>Integration</w:t>
      </w:r>
      <w:bookmarkEnd w:id="370"/>
      <w:r w:rsidRPr="0073013C">
        <w:t xml:space="preserve"> </w:t>
      </w:r>
    </w:p>
    <w:p w14:paraId="21BA6463" w14:textId="77777777" w:rsidR="0018686F" w:rsidRPr="00B643D7" w:rsidRDefault="0018686F" w:rsidP="0018686F">
      <w:pPr>
        <w:ind w:left="720" w:firstLine="720"/>
      </w:pPr>
      <w:r w:rsidRPr="00DF3C4F">
        <w:t>Not Applicable.</w:t>
      </w:r>
    </w:p>
    <w:p w14:paraId="288ED42A" w14:textId="77777777" w:rsidR="0018686F" w:rsidRPr="0018686F" w:rsidRDefault="0018686F" w:rsidP="00C1611A"/>
    <w:p w14:paraId="71184270" w14:textId="77777777" w:rsidR="001A45B1" w:rsidRPr="0073013C" w:rsidRDefault="001A45B1" w:rsidP="001A45B1">
      <w:pPr>
        <w:pStyle w:val="Heading4"/>
      </w:pPr>
      <w:bookmarkStart w:id="371" w:name="_Toc143189697"/>
      <w:r w:rsidRPr="0073013C">
        <w:t>Migration</w:t>
      </w:r>
      <w:bookmarkEnd w:id="371"/>
    </w:p>
    <w:p w14:paraId="4327FA20" w14:textId="77777777" w:rsidR="0018686F" w:rsidRPr="00B643D7" w:rsidRDefault="0018686F" w:rsidP="0018686F">
      <w:pPr>
        <w:ind w:left="720" w:firstLine="720"/>
      </w:pPr>
      <w:r w:rsidRPr="00DF3C4F">
        <w:t>Not Applicable.</w:t>
      </w:r>
    </w:p>
    <w:p w14:paraId="78E30545" w14:textId="414B39D5" w:rsidR="001A45B1" w:rsidRPr="00E36E8D" w:rsidRDefault="00203557" w:rsidP="0072086F">
      <w:pPr>
        <w:spacing w:after="200" w:line="276" w:lineRule="auto"/>
        <w:rPr>
          <w:lang w:val="en-US" w:bidi="th-TH"/>
        </w:rPr>
      </w:pPr>
      <w:r>
        <w:rPr>
          <w:lang w:val="en-US" w:bidi="th-TH"/>
        </w:rPr>
        <w:br w:type="page"/>
      </w:r>
    </w:p>
    <w:p w14:paraId="02128858" w14:textId="4C94DA36" w:rsidR="00033BDE" w:rsidRDefault="009E4A67">
      <w:pPr>
        <w:pStyle w:val="Heading2"/>
        <w:rPr>
          <w:lang w:val="en-US"/>
        </w:rPr>
      </w:pPr>
      <w:bookmarkStart w:id="372" w:name="_Toc143189698"/>
      <w:r w:rsidRPr="009E4A67">
        <w:rPr>
          <w:lang w:val="en-US"/>
        </w:rPr>
        <w:lastRenderedPageBreak/>
        <w:t>Auto-Receipt / Fee Settlement Report (From-To Date)</w:t>
      </w:r>
      <w:bookmarkEnd w:id="372"/>
    </w:p>
    <w:p w14:paraId="70B9C5B6" w14:textId="77777777" w:rsidR="00661F15" w:rsidRDefault="00661F15" w:rsidP="00661F15">
      <w:pPr>
        <w:pStyle w:val="Heading3"/>
        <w:rPr>
          <w:lang w:val="en-US" w:bidi="th-TH"/>
        </w:rPr>
      </w:pPr>
      <w:bookmarkStart w:id="373" w:name="_Toc143189699"/>
      <w:r w:rsidRPr="000459A8">
        <w:rPr>
          <w:lang w:val="en-US" w:bidi="th-TH"/>
        </w:rPr>
        <w:t>Supported Sample Transaction and Case from Customer</w:t>
      </w:r>
      <w:bookmarkEnd w:id="373"/>
    </w:p>
    <w:p w14:paraId="75B8B5D0" w14:textId="77777777" w:rsidR="00661F15" w:rsidRPr="00661F15" w:rsidRDefault="00661F15" w:rsidP="00C1611A">
      <w:pPr>
        <w:rPr>
          <w:lang w:val="en-US"/>
        </w:rPr>
      </w:pPr>
    </w:p>
    <w:p w14:paraId="7EA2AC69" w14:textId="225960AD" w:rsidR="008C7891" w:rsidRDefault="008C7891" w:rsidP="00377786">
      <w:pPr>
        <w:ind w:left="720"/>
        <w:rPr>
          <w:lang w:val="en-US" w:bidi="th-TH"/>
        </w:rPr>
      </w:pPr>
      <w:r>
        <w:rPr>
          <w:lang w:val="en-US"/>
        </w:rPr>
        <w:t xml:space="preserve">Sush as auto receitp with settlemet account number </w:t>
      </w:r>
      <w:r w:rsidR="00382B77">
        <w:rPr>
          <w:lang w:val="en-US" w:bidi="th-TH"/>
        </w:rPr>
        <w:t xml:space="preserve">during draw down trasaction </w:t>
      </w:r>
      <w:r w:rsidR="00E6370F">
        <w:rPr>
          <w:lang w:val="en-US" w:bidi="th-TH"/>
        </w:rPr>
        <w:t xml:space="preserve">to meet </w:t>
      </w:r>
      <w:r w:rsidR="00A57F3C">
        <w:rPr>
          <w:lang w:val="en-US" w:bidi="th-TH"/>
        </w:rPr>
        <w:t>TOR#</w:t>
      </w:r>
      <w:r w:rsidR="00382B77">
        <w:rPr>
          <w:lang w:val="en-US" w:bidi="th-TH"/>
        </w:rPr>
        <w:t>LN</w:t>
      </w:r>
      <w:r w:rsidR="00A57F3C">
        <w:rPr>
          <w:lang w:val="en-US" w:bidi="th-TH"/>
        </w:rPr>
        <w:t>-</w:t>
      </w:r>
      <w:r w:rsidR="00382B77">
        <w:rPr>
          <w:lang w:val="en-US" w:bidi="th-TH"/>
        </w:rPr>
        <w:t>58 – LN</w:t>
      </w:r>
      <w:r w:rsidR="00A57F3C">
        <w:rPr>
          <w:lang w:val="en-US" w:bidi="th-TH"/>
        </w:rPr>
        <w:t>-</w:t>
      </w:r>
      <w:r w:rsidR="00382B77">
        <w:rPr>
          <w:lang w:val="en-US" w:bidi="th-TH"/>
        </w:rPr>
        <w:t>49</w:t>
      </w:r>
      <w:r w:rsidR="00E6370F">
        <w:rPr>
          <w:lang w:val="en-US" w:bidi="th-TH"/>
        </w:rPr>
        <w:t>.</w:t>
      </w:r>
    </w:p>
    <w:p w14:paraId="6E8C9184" w14:textId="49E8020F" w:rsidR="00494F65" w:rsidRDefault="00494F65" w:rsidP="00377786">
      <w:pPr>
        <w:ind w:left="720"/>
        <w:rPr>
          <w:lang w:val="en-US" w:bidi="th-TH"/>
        </w:rPr>
      </w:pPr>
      <w:r>
        <w:rPr>
          <w:lang w:val="en-US" w:bidi="th-TH"/>
        </w:rPr>
        <w:t>-</w:t>
      </w:r>
      <w:r w:rsidRPr="00494F65">
        <w:rPr>
          <w:lang w:val="en-US" w:bidi="th-TH"/>
        </w:rPr>
        <w:t xml:space="preserve"> </w:t>
      </w:r>
      <w:r w:rsidRPr="001D7A07">
        <w:rPr>
          <w:lang w:val="en-US" w:bidi="th-TH"/>
        </w:rPr>
        <w:t>Partially Supported</w:t>
      </w:r>
    </w:p>
    <w:p w14:paraId="2F1D577B" w14:textId="77777777" w:rsidR="008C7891" w:rsidRDefault="008C7891" w:rsidP="008C7891">
      <w:pPr>
        <w:rPr>
          <w:lang w:val="en-US"/>
        </w:rPr>
      </w:pPr>
    </w:p>
    <w:p w14:paraId="79762010" w14:textId="77777777" w:rsidR="00661F15" w:rsidRDefault="00661F15">
      <w:pPr>
        <w:pStyle w:val="Heading3"/>
        <w:numPr>
          <w:ilvl w:val="1"/>
          <w:numId w:val="10"/>
        </w:numPr>
        <w:tabs>
          <w:tab w:val="left" w:pos="1080"/>
        </w:tabs>
        <w:rPr>
          <w:lang w:val="en-US" w:bidi="th-TH"/>
        </w:rPr>
      </w:pPr>
      <w:bookmarkStart w:id="374" w:name="_Toc143189700"/>
      <w:r w:rsidRPr="003174E4">
        <w:rPr>
          <w:lang w:val="en-US" w:bidi="th-TH"/>
        </w:rPr>
        <w:t>Menu Modification</w:t>
      </w:r>
      <w:bookmarkEnd w:id="374"/>
    </w:p>
    <w:p w14:paraId="24C7A3CB" w14:textId="77777777" w:rsidR="0018686F" w:rsidRPr="00B643D7" w:rsidRDefault="0018686F" w:rsidP="0018686F">
      <w:pPr>
        <w:ind w:left="720" w:firstLine="720"/>
      </w:pPr>
      <w:r w:rsidRPr="00DF3C4F">
        <w:t>Not Applicable.</w:t>
      </w:r>
    </w:p>
    <w:p w14:paraId="696C8E58" w14:textId="77777777" w:rsidR="0018686F" w:rsidRPr="0018686F" w:rsidRDefault="0018686F" w:rsidP="00C1611A">
      <w:pPr>
        <w:rPr>
          <w:lang w:val="en-US" w:bidi="th-TH"/>
        </w:rPr>
      </w:pPr>
    </w:p>
    <w:p w14:paraId="43B8F1A2" w14:textId="77777777" w:rsidR="00661F15" w:rsidRDefault="00661F15" w:rsidP="00661F15">
      <w:pPr>
        <w:pStyle w:val="Heading3"/>
        <w:tabs>
          <w:tab w:val="left" w:pos="1080"/>
        </w:tabs>
        <w:rPr>
          <w:lang w:val="en-US" w:bidi="th-TH"/>
        </w:rPr>
      </w:pPr>
      <w:r>
        <w:rPr>
          <w:lang w:val="en-US" w:bidi="th-TH"/>
        </w:rPr>
        <w:t xml:space="preserve"> </w:t>
      </w:r>
      <w:bookmarkStart w:id="375" w:name="_Toc143189701"/>
      <w:r w:rsidRPr="000459A8">
        <w:rPr>
          <w:lang w:val="en-US" w:bidi="th-TH"/>
        </w:rPr>
        <w:t>Screen Layout and Data Sheet</w:t>
      </w:r>
      <w:bookmarkEnd w:id="375"/>
    </w:p>
    <w:p w14:paraId="5361C5D2" w14:textId="77777777" w:rsidR="0018686F" w:rsidRPr="00B643D7" w:rsidRDefault="0018686F" w:rsidP="0018686F">
      <w:pPr>
        <w:ind w:left="720" w:firstLine="720"/>
      </w:pPr>
      <w:r w:rsidRPr="00DF3C4F">
        <w:t>Not Applicable.</w:t>
      </w:r>
    </w:p>
    <w:p w14:paraId="0047FB10" w14:textId="77777777" w:rsidR="0018686F" w:rsidRPr="0018686F" w:rsidRDefault="0018686F" w:rsidP="00C1611A">
      <w:pPr>
        <w:rPr>
          <w:lang w:val="en-US" w:bidi="th-TH"/>
        </w:rPr>
      </w:pPr>
    </w:p>
    <w:p w14:paraId="291ABC61" w14:textId="77777777" w:rsidR="00661F15" w:rsidRDefault="00661F15" w:rsidP="00661F15">
      <w:pPr>
        <w:pStyle w:val="Heading3"/>
        <w:tabs>
          <w:tab w:val="left" w:pos="1080"/>
        </w:tabs>
      </w:pPr>
      <w:r>
        <w:t xml:space="preserve"> </w:t>
      </w:r>
      <w:bookmarkStart w:id="376" w:name="_Toc143189702"/>
      <w:r>
        <w:t>To-be Process</w:t>
      </w:r>
      <w:bookmarkEnd w:id="376"/>
    </w:p>
    <w:p w14:paraId="52AD372B" w14:textId="77777777" w:rsidR="00552357" w:rsidRDefault="00552357" w:rsidP="00552357"/>
    <w:tbl>
      <w:tblPr>
        <w:tblStyle w:val="TableGrid"/>
        <w:tblW w:w="0" w:type="auto"/>
        <w:tblInd w:w="355" w:type="dxa"/>
        <w:tblLook w:val="04A0" w:firstRow="1" w:lastRow="0" w:firstColumn="1" w:lastColumn="0" w:noHBand="0" w:noVBand="1"/>
      </w:tblPr>
      <w:tblGrid>
        <w:gridCol w:w="9360"/>
      </w:tblGrid>
      <w:tr w:rsidR="00552357" w14:paraId="18DDD84C" w14:textId="77777777" w:rsidTr="00552357">
        <w:tc>
          <w:tcPr>
            <w:tcW w:w="9360" w:type="dxa"/>
          </w:tcPr>
          <w:p w14:paraId="4CD93213" w14:textId="77777777" w:rsidR="00552357" w:rsidRDefault="00552357" w:rsidP="00552357">
            <w:r w:rsidRPr="00552357">
              <w:t>Auto Receipt Settlement</w:t>
            </w:r>
          </w:p>
          <w:p w14:paraId="15FC3BF4" w14:textId="77777777" w:rsidR="00552357" w:rsidRDefault="00552357" w:rsidP="00552357">
            <w:r>
              <w:rPr>
                <w:lang w:val="en-US" w:bidi="th-TH"/>
              </w:rPr>
              <w:drawing>
                <wp:inline distT="0" distB="0" distL="0" distR="0" wp14:anchorId="3FBFBAC5" wp14:editId="55629479">
                  <wp:extent cx="5352578" cy="3279381"/>
                  <wp:effectExtent l="19050" t="19050" r="19685" b="16510"/>
                  <wp:docPr id="37" name="Picture 36">
                    <a:extLst xmlns:a="http://schemas.openxmlformats.org/drawingml/2006/main">
                      <a:ext uri="{FF2B5EF4-FFF2-40B4-BE49-F238E27FC236}">
                        <a16:creationId xmlns:a16="http://schemas.microsoft.com/office/drawing/2014/main" id="{5063BBFA-2378-4725-B78F-D6C7BDA92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063BBFA-2378-4725-B78F-D6C7BDA92D88}"/>
                              </a:ext>
                            </a:extLst>
                          </pic:cNvPr>
                          <pic:cNvPicPr>
                            <a:picLocks noChangeAspect="1"/>
                          </pic:cNvPicPr>
                        </pic:nvPicPr>
                        <pic:blipFill>
                          <a:blip r:embed="rId141"/>
                          <a:stretch>
                            <a:fillRect/>
                          </a:stretch>
                        </pic:blipFill>
                        <pic:spPr>
                          <a:xfrm>
                            <a:off x="0" y="0"/>
                            <a:ext cx="5352578" cy="3279381"/>
                          </a:xfrm>
                          <a:prstGeom prst="rect">
                            <a:avLst/>
                          </a:prstGeom>
                          <a:ln>
                            <a:solidFill>
                              <a:schemeClr val="tx1"/>
                            </a:solidFill>
                          </a:ln>
                        </pic:spPr>
                      </pic:pic>
                    </a:graphicData>
                  </a:graphic>
                </wp:inline>
              </w:drawing>
            </w:r>
          </w:p>
          <w:p w14:paraId="4C3AF0F9" w14:textId="77777777" w:rsidR="00552357" w:rsidRDefault="00552357" w:rsidP="00552357"/>
          <w:p w14:paraId="721FC828" w14:textId="77777777" w:rsidR="00552357" w:rsidRDefault="00552357" w:rsidP="00552357">
            <w:r>
              <w:rPr>
                <w:lang w:val="en-US" w:bidi="th-TH"/>
              </w:rPr>
              <w:lastRenderedPageBreak/>
              <w:drawing>
                <wp:inline distT="0" distB="0" distL="0" distR="0" wp14:anchorId="22B0F775" wp14:editId="1545B735">
                  <wp:extent cx="5454595" cy="1571388"/>
                  <wp:effectExtent l="19050" t="19050" r="13335" b="10160"/>
                  <wp:docPr id="36" name="Picture 35">
                    <a:extLst xmlns:a="http://schemas.openxmlformats.org/drawingml/2006/main">
                      <a:ext uri="{FF2B5EF4-FFF2-40B4-BE49-F238E27FC236}">
                        <a16:creationId xmlns:a16="http://schemas.microsoft.com/office/drawing/2014/main" id="{2644B07E-55B0-EC81-EB5A-35DDEAFD21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2644B07E-55B0-EC81-EB5A-35DDEAFD21EA}"/>
                              </a:ext>
                            </a:extLst>
                          </pic:cNvPr>
                          <pic:cNvPicPr>
                            <a:picLocks noChangeAspect="1"/>
                          </pic:cNvPicPr>
                        </pic:nvPicPr>
                        <pic:blipFill>
                          <a:blip r:embed="rId142"/>
                          <a:stretch>
                            <a:fillRect/>
                          </a:stretch>
                        </pic:blipFill>
                        <pic:spPr>
                          <a:xfrm>
                            <a:off x="0" y="0"/>
                            <a:ext cx="5471247" cy="1576185"/>
                          </a:xfrm>
                          <a:prstGeom prst="rect">
                            <a:avLst/>
                          </a:prstGeom>
                          <a:ln>
                            <a:solidFill>
                              <a:schemeClr val="tx1"/>
                            </a:solidFill>
                          </a:ln>
                        </pic:spPr>
                      </pic:pic>
                    </a:graphicData>
                  </a:graphic>
                </wp:inline>
              </w:drawing>
            </w:r>
          </w:p>
          <w:p w14:paraId="4D972854" w14:textId="77777777" w:rsidR="00552357" w:rsidRDefault="00552357" w:rsidP="00552357"/>
          <w:p w14:paraId="0540F160" w14:textId="77777777" w:rsidR="00552357" w:rsidRDefault="00552357" w:rsidP="00552357">
            <w:r>
              <w:rPr>
                <w:lang w:val="en-US" w:bidi="th-TH"/>
              </w:rPr>
              <w:drawing>
                <wp:inline distT="0" distB="0" distL="0" distR="0" wp14:anchorId="05B01F4F" wp14:editId="04D94E02">
                  <wp:extent cx="5454015" cy="1598320"/>
                  <wp:effectExtent l="19050" t="19050" r="13335" b="20955"/>
                  <wp:docPr id="38" name="Picture 37">
                    <a:extLst xmlns:a="http://schemas.openxmlformats.org/drawingml/2006/main">
                      <a:ext uri="{FF2B5EF4-FFF2-40B4-BE49-F238E27FC236}">
                        <a16:creationId xmlns:a16="http://schemas.microsoft.com/office/drawing/2014/main" id="{2CFE287F-32A4-7A54-456E-DF8E0C2303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2CFE287F-32A4-7A54-456E-DF8E0C2303A2}"/>
                              </a:ext>
                            </a:extLst>
                          </pic:cNvPr>
                          <pic:cNvPicPr>
                            <a:picLocks noChangeAspect="1"/>
                          </pic:cNvPicPr>
                        </pic:nvPicPr>
                        <pic:blipFill>
                          <a:blip r:embed="rId143"/>
                          <a:stretch>
                            <a:fillRect/>
                          </a:stretch>
                        </pic:blipFill>
                        <pic:spPr>
                          <a:xfrm>
                            <a:off x="0" y="0"/>
                            <a:ext cx="5464962" cy="1601528"/>
                          </a:xfrm>
                          <a:prstGeom prst="rect">
                            <a:avLst/>
                          </a:prstGeom>
                          <a:ln>
                            <a:solidFill>
                              <a:schemeClr val="tx1"/>
                            </a:solidFill>
                          </a:ln>
                        </pic:spPr>
                      </pic:pic>
                    </a:graphicData>
                  </a:graphic>
                </wp:inline>
              </w:drawing>
            </w:r>
          </w:p>
          <w:p w14:paraId="4855A669" w14:textId="78559132" w:rsidR="00200EC6" w:rsidRDefault="00200EC6" w:rsidP="00552357"/>
        </w:tc>
      </w:tr>
    </w:tbl>
    <w:p w14:paraId="2439BEE5" w14:textId="77777777" w:rsidR="00552357" w:rsidRPr="00552357" w:rsidRDefault="00552357" w:rsidP="00552357"/>
    <w:tbl>
      <w:tblPr>
        <w:tblStyle w:val="TableGrid"/>
        <w:tblW w:w="0" w:type="auto"/>
        <w:jc w:val="center"/>
        <w:tblLook w:val="04A0" w:firstRow="1" w:lastRow="0" w:firstColumn="1" w:lastColumn="0" w:noHBand="0" w:noVBand="1"/>
      </w:tblPr>
      <w:tblGrid>
        <w:gridCol w:w="3103"/>
        <w:gridCol w:w="6230"/>
      </w:tblGrid>
      <w:tr w:rsidR="006C2DCE" w14:paraId="1A902094" w14:textId="77777777" w:rsidTr="00C52342">
        <w:trPr>
          <w:jc w:val="center"/>
        </w:trPr>
        <w:tc>
          <w:tcPr>
            <w:tcW w:w="3103" w:type="dxa"/>
            <w:shd w:val="clear" w:color="auto" w:fill="CCECFF"/>
          </w:tcPr>
          <w:p w14:paraId="74E3E074" w14:textId="77777777" w:rsidR="006C2DCE" w:rsidRDefault="006C2DCE" w:rsidP="00C52342">
            <w:r>
              <w:t>Paper size</w:t>
            </w:r>
          </w:p>
        </w:tc>
        <w:tc>
          <w:tcPr>
            <w:tcW w:w="6230" w:type="dxa"/>
          </w:tcPr>
          <w:p w14:paraId="6526BF92" w14:textId="77777777" w:rsidR="006C2DCE" w:rsidRDefault="006C2DCE" w:rsidP="00C52342">
            <w:r>
              <w:t>A4</w:t>
            </w:r>
          </w:p>
        </w:tc>
      </w:tr>
      <w:tr w:rsidR="006C2DCE" w14:paraId="1583E04C" w14:textId="77777777" w:rsidTr="00C52342">
        <w:trPr>
          <w:jc w:val="center"/>
        </w:trPr>
        <w:tc>
          <w:tcPr>
            <w:tcW w:w="3103" w:type="dxa"/>
            <w:shd w:val="clear" w:color="auto" w:fill="CCECFF"/>
          </w:tcPr>
          <w:p w14:paraId="263E8DC2" w14:textId="77777777" w:rsidR="006C2DCE" w:rsidRDefault="006C2DCE" w:rsidP="00C52342">
            <w:r>
              <w:t>Reprinting require</w:t>
            </w:r>
          </w:p>
        </w:tc>
        <w:tc>
          <w:tcPr>
            <w:tcW w:w="6230" w:type="dxa"/>
          </w:tcPr>
          <w:p w14:paraId="48D10399" w14:textId="77777777" w:rsidR="006C2DCE" w:rsidRDefault="006C2DCE" w:rsidP="00C52342">
            <w:r w:rsidRPr="00083336">
              <w:t>Reprint</w:t>
            </w:r>
          </w:p>
        </w:tc>
      </w:tr>
      <w:tr w:rsidR="006C2DCE" w14:paraId="7CFCC8ED" w14:textId="77777777" w:rsidTr="00C52342">
        <w:trPr>
          <w:jc w:val="center"/>
        </w:trPr>
        <w:tc>
          <w:tcPr>
            <w:tcW w:w="3103" w:type="dxa"/>
            <w:shd w:val="clear" w:color="auto" w:fill="CCECFF"/>
          </w:tcPr>
          <w:p w14:paraId="7F4083AB" w14:textId="77777777" w:rsidR="006C2DCE" w:rsidRDefault="006C2DCE" w:rsidP="00C52342">
            <w:r>
              <w:t>Searching criteria</w:t>
            </w:r>
          </w:p>
        </w:tc>
        <w:tc>
          <w:tcPr>
            <w:tcW w:w="6230" w:type="dxa"/>
          </w:tcPr>
          <w:p w14:paraId="690842EF" w14:textId="5F1EEE63" w:rsidR="006C2DCE" w:rsidRDefault="00A40B68" w:rsidP="00C52342">
            <w:r w:rsidRPr="00A40B68">
              <w:t>Loan Account No./Drawdown No., from date  to date, Customer ID., Customer Name</w:t>
            </w:r>
          </w:p>
        </w:tc>
      </w:tr>
      <w:tr w:rsidR="006C2DCE" w14:paraId="142CA4CE" w14:textId="77777777" w:rsidTr="00C52342">
        <w:trPr>
          <w:jc w:val="center"/>
        </w:trPr>
        <w:tc>
          <w:tcPr>
            <w:tcW w:w="3103" w:type="dxa"/>
            <w:shd w:val="clear" w:color="auto" w:fill="CCECFF"/>
          </w:tcPr>
          <w:p w14:paraId="08B520D7" w14:textId="77777777" w:rsidR="006C2DCE" w:rsidRDefault="006C2DCE" w:rsidP="00C52342">
            <w:r w:rsidRPr="00C411A0">
              <w:rPr>
                <w:lang w:val="en-US" w:bidi="th-TH"/>
              </w:rPr>
              <w:t>Generation Frequency</w:t>
            </w:r>
          </w:p>
        </w:tc>
        <w:tc>
          <w:tcPr>
            <w:tcW w:w="6230" w:type="dxa"/>
          </w:tcPr>
          <w:p w14:paraId="27B98B95" w14:textId="07EB180D" w:rsidR="006C2DCE" w:rsidRPr="00377786" w:rsidRDefault="00D07097" w:rsidP="00C52342">
            <w:pPr>
              <w:rPr>
                <w:highlight w:val="yellow"/>
              </w:rPr>
            </w:pPr>
            <w:r w:rsidRPr="00D07097">
              <w:t>Online, On request</w:t>
            </w:r>
          </w:p>
        </w:tc>
      </w:tr>
      <w:tr w:rsidR="006C2DCE" w14:paraId="6B183657" w14:textId="77777777" w:rsidTr="00C52342">
        <w:trPr>
          <w:jc w:val="center"/>
        </w:trPr>
        <w:tc>
          <w:tcPr>
            <w:tcW w:w="3103" w:type="dxa"/>
            <w:shd w:val="clear" w:color="auto" w:fill="CCECFF"/>
          </w:tcPr>
          <w:p w14:paraId="0FBB25DE" w14:textId="77777777" w:rsidR="006C2DCE" w:rsidRDefault="006C2DCE" w:rsidP="00C52342">
            <w:r>
              <w:rPr>
                <w:lang w:val="en-US" w:bidi="th-TH"/>
              </w:rPr>
              <w:t>Report Purpose</w:t>
            </w:r>
          </w:p>
        </w:tc>
        <w:tc>
          <w:tcPr>
            <w:tcW w:w="6230" w:type="dxa"/>
          </w:tcPr>
          <w:p w14:paraId="58715F72" w14:textId="77777777" w:rsidR="00C237D4" w:rsidRDefault="00D07097">
            <w:r w:rsidRPr="00D07097">
              <w:t>This document serves as a reference for EXIM bank to contact their customer regarding funding the deposit account before the due date. Enhancement needed: To be able to generate report with From-To Date.</w:t>
            </w:r>
          </w:p>
          <w:p w14:paraId="19A85D83" w14:textId="2D0C9C85" w:rsidR="006C2DCE" w:rsidRPr="00377786" w:rsidRDefault="00ED2A78">
            <w:pPr>
              <w:rPr>
                <w:highlight w:val="yellow"/>
              </w:rPr>
            </w:pPr>
            <w:r>
              <w:t xml:space="preserve">And need settlement A/C no. to display. In case customer no data for settlement A/C no. of themselves , need to display settlement A/C no. </w:t>
            </w:r>
            <w:r w:rsidR="003D5F88">
              <w:t xml:space="preserve">same as </w:t>
            </w:r>
            <w:r>
              <w:t>d</w:t>
            </w:r>
            <w:r w:rsidR="00E6370F">
              <w:t>raw down transaction.</w:t>
            </w:r>
            <w:r>
              <w:t xml:space="preserve">  </w:t>
            </w:r>
          </w:p>
        </w:tc>
      </w:tr>
      <w:tr w:rsidR="006C2DCE" w14:paraId="05C15B60" w14:textId="77777777" w:rsidTr="00C52342">
        <w:trPr>
          <w:jc w:val="center"/>
        </w:trPr>
        <w:tc>
          <w:tcPr>
            <w:tcW w:w="3103" w:type="dxa"/>
            <w:shd w:val="clear" w:color="auto" w:fill="CCECFF"/>
          </w:tcPr>
          <w:p w14:paraId="1AE999F3" w14:textId="77777777" w:rsidR="006C2DCE" w:rsidRDefault="006C2DCE" w:rsidP="00C52342">
            <w:r w:rsidRPr="00C411A0">
              <w:rPr>
                <w:lang w:val="en-US" w:bidi="th-TH"/>
              </w:rPr>
              <w:t>Actual Owner</w:t>
            </w:r>
          </w:p>
        </w:tc>
        <w:tc>
          <w:tcPr>
            <w:tcW w:w="6230" w:type="dxa"/>
          </w:tcPr>
          <w:p w14:paraId="0EC3B9F3" w14:textId="52E1F904" w:rsidR="006C2DCE" w:rsidRPr="00377786" w:rsidRDefault="00D07097" w:rsidP="00C52342">
            <w:pPr>
              <w:rPr>
                <w:highlight w:val="yellow"/>
              </w:rPr>
            </w:pPr>
            <w:r w:rsidRPr="00D07097">
              <w:t>Lending</w:t>
            </w:r>
          </w:p>
        </w:tc>
      </w:tr>
    </w:tbl>
    <w:p w14:paraId="65465937" w14:textId="77777777" w:rsidR="006C2DCE" w:rsidRPr="006C2DCE" w:rsidRDefault="006C2DCE" w:rsidP="00C1611A"/>
    <w:p w14:paraId="01B997A1" w14:textId="77777777" w:rsidR="00661F15" w:rsidRDefault="00661F15" w:rsidP="00C1611A">
      <w:pPr>
        <w:pStyle w:val="Heading3"/>
        <w:tabs>
          <w:tab w:val="left" w:pos="1080"/>
        </w:tabs>
      </w:pPr>
      <w:bookmarkStart w:id="377" w:name="_Toc143189703"/>
      <w:r>
        <w:t>File / API Layout and Data Sheet</w:t>
      </w:r>
      <w:bookmarkEnd w:id="377"/>
    </w:p>
    <w:p w14:paraId="51338620" w14:textId="77777777" w:rsidR="0018686F" w:rsidRPr="00B643D7" w:rsidRDefault="0018686F" w:rsidP="0018686F">
      <w:pPr>
        <w:ind w:left="720" w:firstLine="720"/>
      </w:pPr>
      <w:r w:rsidRPr="00DF3C4F">
        <w:t>Not Applicable.</w:t>
      </w:r>
    </w:p>
    <w:p w14:paraId="2B4C9B01" w14:textId="77777777" w:rsidR="0018686F" w:rsidRPr="0018686F" w:rsidRDefault="0018686F" w:rsidP="00C1611A"/>
    <w:p w14:paraId="47FAAC6B" w14:textId="77777777" w:rsidR="00661F15" w:rsidRDefault="00661F15" w:rsidP="00661F15">
      <w:pPr>
        <w:pStyle w:val="Heading3"/>
      </w:pPr>
      <w:bookmarkStart w:id="378" w:name="_Toc143189704"/>
      <w:r>
        <w:t>Report Layout and Data Sheet</w:t>
      </w:r>
      <w:bookmarkEnd w:id="378"/>
    </w:p>
    <w:p w14:paraId="73ED9E78" w14:textId="77777777" w:rsidR="0018686F" w:rsidRPr="00B643D7" w:rsidRDefault="0018686F" w:rsidP="0018686F">
      <w:pPr>
        <w:ind w:left="720" w:firstLine="720"/>
      </w:pPr>
      <w:r w:rsidRPr="00DF3C4F">
        <w:t>Not Applicable.</w:t>
      </w:r>
    </w:p>
    <w:p w14:paraId="130B0654" w14:textId="77777777" w:rsidR="0018686F" w:rsidRPr="0018686F" w:rsidRDefault="0018686F" w:rsidP="00C1611A"/>
    <w:p w14:paraId="76B54FCC" w14:textId="77777777" w:rsidR="00661F15" w:rsidRDefault="00661F15" w:rsidP="00661F15">
      <w:pPr>
        <w:pStyle w:val="Heading3"/>
      </w:pPr>
      <w:bookmarkStart w:id="379" w:name="_Toc143189705"/>
      <w:r>
        <w:lastRenderedPageBreak/>
        <w:t>Additional Impacts</w:t>
      </w:r>
      <w:bookmarkEnd w:id="379"/>
    </w:p>
    <w:p w14:paraId="24C34E88" w14:textId="77777777" w:rsidR="00661F15" w:rsidRDefault="00661F15" w:rsidP="00661F15">
      <w:pPr>
        <w:pStyle w:val="Heading4"/>
      </w:pPr>
      <w:bookmarkStart w:id="380" w:name="_Toc143189706"/>
      <w:r w:rsidRPr="0073013C">
        <w:t>Integration</w:t>
      </w:r>
      <w:bookmarkEnd w:id="380"/>
      <w:r w:rsidRPr="0073013C">
        <w:t xml:space="preserve"> </w:t>
      </w:r>
    </w:p>
    <w:p w14:paraId="473CFF4D" w14:textId="77777777" w:rsidR="0018686F" w:rsidRPr="00B643D7" w:rsidRDefault="0018686F" w:rsidP="0018686F">
      <w:pPr>
        <w:ind w:left="720" w:firstLine="720"/>
      </w:pPr>
      <w:r w:rsidRPr="00DF3C4F">
        <w:t>Not Applicable.</w:t>
      </w:r>
    </w:p>
    <w:p w14:paraId="44F27B4C" w14:textId="77777777" w:rsidR="0018686F" w:rsidRPr="0018686F" w:rsidRDefault="0018686F" w:rsidP="00C1611A"/>
    <w:p w14:paraId="73A86FF9" w14:textId="77777777" w:rsidR="00661F15" w:rsidRDefault="00661F15" w:rsidP="00661F15">
      <w:pPr>
        <w:pStyle w:val="Heading4"/>
      </w:pPr>
      <w:bookmarkStart w:id="381" w:name="_Toc143189707"/>
      <w:r w:rsidRPr="0073013C">
        <w:t>Migration</w:t>
      </w:r>
      <w:bookmarkEnd w:id="381"/>
    </w:p>
    <w:p w14:paraId="0E7C4321" w14:textId="77777777" w:rsidR="0018686F" w:rsidRPr="00B643D7" w:rsidRDefault="0018686F" w:rsidP="0018686F">
      <w:pPr>
        <w:ind w:left="720" w:firstLine="720"/>
      </w:pPr>
      <w:r w:rsidRPr="00DF3C4F">
        <w:t>Not Applicable.</w:t>
      </w:r>
    </w:p>
    <w:p w14:paraId="6464E515" w14:textId="77777777" w:rsidR="00661F15" w:rsidRPr="008C7891" w:rsidRDefault="00661F15" w:rsidP="008C7891">
      <w:pPr>
        <w:rPr>
          <w:lang w:val="en-US"/>
        </w:rPr>
      </w:pPr>
    </w:p>
    <w:p w14:paraId="1D313F27" w14:textId="7F4C82C0" w:rsidR="009467DC" w:rsidRDefault="00ED5943">
      <w:pPr>
        <w:pStyle w:val="Heading2"/>
        <w:rPr>
          <w:lang w:bidi="th-TH"/>
        </w:rPr>
      </w:pPr>
      <w:bookmarkStart w:id="382" w:name="_Toc143189708"/>
      <w:r w:rsidRPr="00ED5943">
        <w:t>Customer Movement Report (Loan Statement Generated per Customer)</w:t>
      </w:r>
      <w:bookmarkEnd w:id="382"/>
    </w:p>
    <w:p w14:paraId="64D35813" w14:textId="77777777" w:rsidR="004E1AD4" w:rsidRDefault="004E1AD4" w:rsidP="004E1AD4">
      <w:pPr>
        <w:pStyle w:val="Heading3"/>
        <w:rPr>
          <w:lang w:val="en-US" w:bidi="th-TH"/>
        </w:rPr>
      </w:pPr>
      <w:bookmarkStart w:id="383" w:name="_Toc143189709"/>
      <w:r w:rsidRPr="000459A8">
        <w:rPr>
          <w:lang w:val="en-US" w:bidi="th-TH"/>
        </w:rPr>
        <w:t>Supported Sample Transaction and Case from Customer</w:t>
      </w:r>
      <w:bookmarkEnd w:id="383"/>
    </w:p>
    <w:p w14:paraId="35765459" w14:textId="77777777" w:rsidR="007E0327" w:rsidRPr="00C1611A" w:rsidRDefault="007E0327" w:rsidP="007E0327">
      <w:pPr>
        <w:rPr>
          <w:lang w:val="en-US" w:bidi="th-TH"/>
        </w:rPr>
      </w:pPr>
    </w:p>
    <w:p w14:paraId="5F7664BD" w14:textId="61C096D6" w:rsidR="007E0327" w:rsidRDefault="007E0327" w:rsidP="007E0327">
      <w:pPr>
        <w:rPr>
          <w:cs/>
          <w:lang w:bidi="th-TH"/>
        </w:rPr>
      </w:pPr>
      <w:r>
        <w:rPr>
          <w:lang w:val="en-US" w:bidi="th-TH"/>
        </w:rPr>
        <w:drawing>
          <wp:inline distT="0" distB="0" distL="0" distR="0" wp14:anchorId="243DCEBF" wp14:editId="4D9CDC53">
            <wp:extent cx="6035595" cy="2864332"/>
            <wp:effectExtent l="19050" t="19050" r="22860" b="12700"/>
            <wp:docPr id="1656717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4" r:link="rId145">
                      <a:extLst>
                        <a:ext uri="{28A0092B-C50C-407E-A947-70E740481C1C}">
                          <a14:useLocalDpi xmlns:a14="http://schemas.microsoft.com/office/drawing/2010/main" val="0"/>
                        </a:ext>
                      </a:extLst>
                    </a:blip>
                    <a:srcRect l="4136"/>
                    <a:stretch/>
                  </pic:blipFill>
                  <pic:spPr bwMode="auto">
                    <a:xfrm>
                      <a:off x="0" y="0"/>
                      <a:ext cx="6055256" cy="28736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3AD21E" w14:textId="4EB4E33F" w:rsidR="00F40DCB" w:rsidRDefault="00F40DCB" w:rsidP="007E0327">
      <w:pPr>
        <w:rPr>
          <w:lang w:bidi="th-TH"/>
        </w:rPr>
      </w:pPr>
      <w:r>
        <w:rPr>
          <w:lang w:val="en-US" w:bidi="th-TH"/>
        </w:rPr>
        <w:drawing>
          <wp:inline distT="0" distB="0" distL="0" distR="0" wp14:anchorId="6A4DE42D" wp14:editId="7E3B8938">
            <wp:extent cx="6035040" cy="2089511"/>
            <wp:effectExtent l="19050" t="19050" r="22860" b="25400"/>
            <wp:docPr id="64215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r:link="rId147" cstate="print">
                      <a:extLst>
                        <a:ext uri="{28A0092B-C50C-407E-A947-70E740481C1C}">
                          <a14:useLocalDpi xmlns:a14="http://schemas.microsoft.com/office/drawing/2010/main" val="0"/>
                        </a:ext>
                      </a:extLst>
                    </a:blip>
                    <a:srcRect/>
                    <a:stretch>
                      <a:fillRect/>
                    </a:stretch>
                  </pic:blipFill>
                  <pic:spPr bwMode="auto">
                    <a:xfrm>
                      <a:off x="0" y="0"/>
                      <a:ext cx="6085252" cy="2106896"/>
                    </a:xfrm>
                    <a:prstGeom prst="rect">
                      <a:avLst/>
                    </a:prstGeom>
                    <a:noFill/>
                    <a:ln>
                      <a:solidFill>
                        <a:schemeClr val="tx1"/>
                      </a:solidFill>
                    </a:ln>
                  </pic:spPr>
                </pic:pic>
              </a:graphicData>
            </a:graphic>
          </wp:inline>
        </w:drawing>
      </w:r>
    </w:p>
    <w:p w14:paraId="4B0B9536" w14:textId="77777777" w:rsidR="008D39BC" w:rsidRDefault="008D39BC" w:rsidP="007E0327">
      <w:pPr>
        <w:rPr>
          <w:lang w:bidi="th-TH"/>
        </w:rPr>
      </w:pPr>
    </w:p>
    <w:p w14:paraId="6CB644DE" w14:textId="47730DAC" w:rsidR="00F645EF" w:rsidRDefault="00F645EF" w:rsidP="007E0327">
      <w:pPr>
        <w:rPr>
          <w:lang w:bidi="th-TH"/>
        </w:rPr>
      </w:pPr>
      <w:r w:rsidRPr="00F645EF">
        <w:rPr>
          <w:lang w:val="en-US" w:bidi="th-TH"/>
        </w:rPr>
        <w:lastRenderedPageBreak/>
        <w:drawing>
          <wp:inline distT="0" distB="0" distL="0" distR="0" wp14:anchorId="23E04D30" wp14:editId="5920E055">
            <wp:extent cx="6035040" cy="816227"/>
            <wp:effectExtent l="19050" t="19050" r="22860" b="22225"/>
            <wp:docPr id="148340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8794" name=""/>
                    <pic:cNvPicPr/>
                  </pic:nvPicPr>
                  <pic:blipFill>
                    <a:blip r:embed="rId148"/>
                    <a:stretch>
                      <a:fillRect/>
                    </a:stretch>
                  </pic:blipFill>
                  <pic:spPr>
                    <a:xfrm>
                      <a:off x="0" y="0"/>
                      <a:ext cx="6071836" cy="821204"/>
                    </a:xfrm>
                    <a:prstGeom prst="rect">
                      <a:avLst/>
                    </a:prstGeom>
                    <a:ln>
                      <a:solidFill>
                        <a:schemeClr val="tx1"/>
                      </a:solidFill>
                    </a:ln>
                  </pic:spPr>
                </pic:pic>
              </a:graphicData>
            </a:graphic>
          </wp:inline>
        </w:drawing>
      </w:r>
    </w:p>
    <w:p w14:paraId="1E223E3D" w14:textId="77777777" w:rsidR="00561744" w:rsidRDefault="00561744" w:rsidP="00561744">
      <w:pPr>
        <w:ind w:left="426"/>
      </w:pPr>
    </w:p>
    <w:p w14:paraId="554AB2B8" w14:textId="326314D0" w:rsidR="00561744" w:rsidRDefault="00561744" w:rsidP="00561744">
      <w:pPr>
        <w:ind w:left="426"/>
      </w:pPr>
      <w:r>
        <w:t>Note:</w:t>
      </w:r>
    </w:p>
    <w:p w14:paraId="2DF9252F" w14:textId="77777777" w:rsidR="00561744" w:rsidRDefault="00561744">
      <w:pPr>
        <w:pStyle w:val="ListParagraph"/>
        <w:numPr>
          <w:ilvl w:val="0"/>
          <w:numId w:val="11"/>
        </w:numPr>
        <w:rPr>
          <w:lang w:bidi="th-TH"/>
        </w:rPr>
      </w:pPr>
      <w:r w:rsidRPr="008E45B9">
        <w:rPr>
          <w:lang w:bidi="th-TH"/>
        </w:rPr>
        <w:t>No need MI because CBS 9 didn't accued ending 25th.</w:t>
      </w:r>
    </w:p>
    <w:p w14:paraId="2DB716C2" w14:textId="055CF90A" w:rsidR="00561744" w:rsidRPr="0072086F" w:rsidRDefault="00561744" w:rsidP="0072086F">
      <w:pPr>
        <w:pStyle w:val="ListParagraph"/>
        <w:ind w:left="1440"/>
        <w:rPr>
          <w:lang w:bidi="th-TH"/>
        </w:rPr>
      </w:pPr>
    </w:p>
    <w:p w14:paraId="07733009" w14:textId="77777777" w:rsidR="00561744" w:rsidRDefault="00561744" w:rsidP="007E0327">
      <w:pPr>
        <w:rPr>
          <w:lang w:bidi="th-TH"/>
        </w:rPr>
      </w:pPr>
    </w:p>
    <w:p w14:paraId="6C38A69C" w14:textId="77777777" w:rsidR="00E96BA0" w:rsidRDefault="00E96BA0" w:rsidP="007E0327">
      <w:pPr>
        <w:rPr>
          <w:lang w:bidi="th-TH"/>
        </w:rPr>
      </w:pPr>
    </w:p>
    <w:p w14:paraId="2F3B3DB0" w14:textId="77777777" w:rsidR="004E1AD4" w:rsidRDefault="004E1AD4">
      <w:pPr>
        <w:pStyle w:val="Heading3"/>
        <w:numPr>
          <w:ilvl w:val="1"/>
          <w:numId w:val="10"/>
        </w:numPr>
        <w:tabs>
          <w:tab w:val="left" w:pos="1080"/>
        </w:tabs>
        <w:rPr>
          <w:lang w:val="en-US" w:bidi="th-TH"/>
        </w:rPr>
      </w:pPr>
      <w:bookmarkStart w:id="384" w:name="_Toc140256314"/>
      <w:bookmarkStart w:id="385" w:name="_Toc140256315"/>
      <w:bookmarkStart w:id="386" w:name="_Toc143189710"/>
      <w:bookmarkEnd w:id="384"/>
      <w:bookmarkEnd w:id="385"/>
      <w:r w:rsidRPr="003174E4">
        <w:rPr>
          <w:lang w:val="en-US" w:bidi="th-TH"/>
        </w:rPr>
        <w:t>Menu Modification</w:t>
      </w:r>
      <w:bookmarkEnd w:id="386"/>
    </w:p>
    <w:p w14:paraId="251EEE3C" w14:textId="77C698F0" w:rsidR="0018686F" w:rsidRPr="0018686F" w:rsidRDefault="0018686F" w:rsidP="0072086F">
      <w:pPr>
        <w:ind w:left="720" w:firstLine="720"/>
        <w:rPr>
          <w:lang w:val="en-US" w:bidi="th-TH"/>
        </w:rPr>
      </w:pPr>
      <w:r w:rsidRPr="00DF3C4F">
        <w:t>Not Applicable.</w:t>
      </w:r>
    </w:p>
    <w:p w14:paraId="0EBA49E7" w14:textId="77777777" w:rsidR="004E1AD4" w:rsidRDefault="004E1AD4" w:rsidP="004E1AD4">
      <w:pPr>
        <w:pStyle w:val="Heading3"/>
        <w:tabs>
          <w:tab w:val="left" w:pos="1080"/>
        </w:tabs>
        <w:rPr>
          <w:lang w:val="en-US" w:bidi="th-TH"/>
        </w:rPr>
      </w:pPr>
      <w:r>
        <w:rPr>
          <w:lang w:val="en-US" w:bidi="th-TH"/>
        </w:rPr>
        <w:t xml:space="preserve"> </w:t>
      </w:r>
      <w:bookmarkStart w:id="387" w:name="_Toc143189711"/>
      <w:r w:rsidRPr="000459A8">
        <w:rPr>
          <w:lang w:val="en-US" w:bidi="th-TH"/>
        </w:rPr>
        <w:t>Screen Layout and Data Sheet</w:t>
      </w:r>
      <w:bookmarkEnd w:id="387"/>
    </w:p>
    <w:p w14:paraId="141FFFBF" w14:textId="18E626A0" w:rsidR="0018686F" w:rsidRPr="0018686F" w:rsidRDefault="0018686F" w:rsidP="0072086F">
      <w:pPr>
        <w:ind w:left="720" w:firstLine="720"/>
        <w:rPr>
          <w:lang w:val="en-US" w:bidi="th-TH"/>
        </w:rPr>
      </w:pPr>
      <w:r w:rsidRPr="00DF3C4F">
        <w:t>Not Applicable.</w:t>
      </w:r>
    </w:p>
    <w:p w14:paraId="12CF37CD" w14:textId="50649048" w:rsidR="004E1AD4" w:rsidRPr="00E96BA0" w:rsidRDefault="004E1AD4" w:rsidP="0072086F">
      <w:pPr>
        <w:pStyle w:val="Heading3"/>
        <w:tabs>
          <w:tab w:val="left" w:pos="1080"/>
        </w:tabs>
        <w:rPr>
          <w:cs/>
          <w:lang w:val="en-US" w:bidi="th-TH"/>
        </w:rPr>
      </w:pPr>
      <w:r>
        <w:t xml:space="preserve"> </w:t>
      </w:r>
      <w:bookmarkStart w:id="388" w:name="_Toc143189712"/>
      <w:r>
        <w:t>To-be Process</w:t>
      </w:r>
      <w:bookmarkEnd w:id="388"/>
    </w:p>
    <w:p w14:paraId="38E8EA49" w14:textId="7FA608A9" w:rsidR="00127F87" w:rsidRDefault="0099572E" w:rsidP="0099572E">
      <w:pPr>
        <w:ind w:left="360"/>
        <w:rPr>
          <w:lang w:bidi="th-TH"/>
        </w:rPr>
      </w:pPr>
      <w:r w:rsidRPr="0099572E">
        <w:rPr>
          <w:lang w:bidi="th-TH"/>
        </w:rPr>
        <w:t>Same report from EXIM_LND_</w:t>
      </w:r>
      <w:r w:rsidRPr="0099572E">
        <w:rPr>
          <w:cs/>
          <w:lang w:bidi="th-TH"/>
        </w:rPr>
        <w:t xml:space="preserve">019 - </w:t>
      </w:r>
      <w:r w:rsidRPr="0099572E">
        <w:rPr>
          <w:lang w:bidi="th-TH"/>
        </w:rPr>
        <w:t>Loan Statement can be used to generate</w:t>
      </w:r>
      <w:r w:rsidR="00A4592B">
        <w:rPr>
          <w:lang w:bidi="th-TH"/>
        </w:rPr>
        <w:t>.</w:t>
      </w:r>
    </w:p>
    <w:p w14:paraId="175C06EF" w14:textId="77777777" w:rsidR="0099572E" w:rsidRDefault="0099572E" w:rsidP="0099572E">
      <w:pPr>
        <w:ind w:left="360"/>
        <w:rPr>
          <w:lang w:bidi="th-TH"/>
        </w:rPr>
      </w:pPr>
    </w:p>
    <w:tbl>
      <w:tblPr>
        <w:tblStyle w:val="TableGrid"/>
        <w:tblW w:w="0" w:type="auto"/>
        <w:jc w:val="center"/>
        <w:tblLook w:val="04A0" w:firstRow="1" w:lastRow="0" w:firstColumn="1" w:lastColumn="0" w:noHBand="0" w:noVBand="1"/>
      </w:tblPr>
      <w:tblGrid>
        <w:gridCol w:w="3103"/>
        <w:gridCol w:w="6230"/>
      </w:tblGrid>
      <w:tr w:rsidR="00114F1D" w14:paraId="300E1DF0" w14:textId="77777777" w:rsidTr="00C52342">
        <w:trPr>
          <w:jc w:val="center"/>
        </w:trPr>
        <w:tc>
          <w:tcPr>
            <w:tcW w:w="3103" w:type="dxa"/>
            <w:shd w:val="clear" w:color="auto" w:fill="CCECFF"/>
          </w:tcPr>
          <w:p w14:paraId="5E2C1EDC" w14:textId="77777777" w:rsidR="00114F1D" w:rsidRDefault="00114F1D" w:rsidP="00C52342">
            <w:r>
              <w:t>Paper size</w:t>
            </w:r>
          </w:p>
        </w:tc>
        <w:tc>
          <w:tcPr>
            <w:tcW w:w="6230" w:type="dxa"/>
          </w:tcPr>
          <w:p w14:paraId="5DA8CEB0" w14:textId="77777777" w:rsidR="00114F1D" w:rsidRDefault="00114F1D" w:rsidP="00C52342">
            <w:r>
              <w:t>A4</w:t>
            </w:r>
          </w:p>
        </w:tc>
      </w:tr>
      <w:tr w:rsidR="00114F1D" w14:paraId="072338D0" w14:textId="77777777" w:rsidTr="00C52342">
        <w:trPr>
          <w:jc w:val="center"/>
        </w:trPr>
        <w:tc>
          <w:tcPr>
            <w:tcW w:w="3103" w:type="dxa"/>
            <w:shd w:val="clear" w:color="auto" w:fill="CCECFF"/>
          </w:tcPr>
          <w:p w14:paraId="289F5E86" w14:textId="77777777" w:rsidR="00114F1D" w:rsidRDefault="00114F1D" w:rsidP="00C52342">
            <w:r>
              <w:t>Reprinting require</w:t>
            </w:r>
          </w:p>
        </w:tc>
        <w:tc>
          <w:tcPr>
            <w:tcW w:w="6230" w:type="dxa"/>
          </w:tcPr>
          <w:p w14:paraId="04FA0876" w14:textId="77777777" w:rsidR="00114F1D" w:rsidRDefault="00114F1D" w:rsidP="00C52342">
            <w:r w:rsidRPr="00083336">
              <w:t>Reprint</w:t>
            </w:r>
          </w:p>
        </w:tc>
      </w:tr>
      <w:tr w:rsidR="00114F1D" w14:paraId="043DAA69" w14:textId="77777777" w:rsidTr="00C52342">
        <w:trPr>
          <w:jc w:val="center"/>
        </w:trPr>
        <w:tc>
          <w:tcPr>
            <w:tcW w:w="3103" w:type="dxa"/>
            <w:shd w:val="clear" w:color="auto" w:fill="CCECFF"/>
          </w:tcPr>
          <w:p w14:paraId="6D4741E7" w14:textId="77777777" w:rsidR="00114F1D" w:rsidRDefault="00114F1D" w:rsidP="00C52342">
            <w:r>
              <w:t>Searching criteria</w:t>
            </w:r>
          </w:p>
        </w:tc>
        <w:tc>
          <w:tcPr>
            <w:tcW w:w="6230" w:type="dxa"/>
          </w:tcPr>
          <w:p w14:paraId="3C0CCB75" w14:textId="77777777" w:rsidR="00114F1D" w:rsidRDefault="007C2572" w:rsidP="00C52342">
            <w:r>
              <w:t>Customer ID</w:t>
            </w:r>
            <w:r w:rsidR="009A18B7">
              <w:t xml:space="preserve"> From – To </w:t>
            </w:r>
            <w:r>
              <w:t>, Date (date for generate report)</w:t>
            </w:r>
            <w:r w:rsidR="007A2B6B">
              <w:t>, Project code (Credit limit number), Status (Status of customer)</w:t>
            </w:r>
            <w:r w:rsidR="00C16102">
              <w:t>, Loan Account No., Drawdown No.</w:t>
            </w:r>
          </w:p>
          <w:p w14:paraId="4F0B6C11" w14:textId="5133673F" w:rsidR="0083586D" w:rsidRDefault="0083586D" w:rsidP="00C52342"/>
        </w:tc>
      </w:tr>
      <w:tr w:rsidR="006C2DCE" w14:paraId="21DFEA57" w14:textId="77777777" w:rsidTr="00C52342">
        <w:trPr>
          <w:jc w:val="center"/>
        </w:trPr>
        <w:tc>
          <w:tcPr>
            <w:tcW w:w="3103" w:type="dxa"/>
            <w:shd w:val="clear" w:color="auto" w:fill="CCECFF"/>
          </w:tcPr>
          <w:p w14:paraId="561FB563" w14:textId="7D54C137" w:rsidR="006C2DCE" w:rsidRDefault="006C2DCE" w:rsidP="006C2DCE">
            <w:r w:rsidRPr="00C411A0">
              <w:rPr>
                <w:lang w:val="en-US" w:bidi="th-TH"/>
              </w:rPr>
              <w:t>Generation Frequency</w:t>
            </w:r>
          </w:p>
        </w:tc>
        <w:tc>
          <w:tcPr>
            <w:tcW w:w="6230" w:type="dxa"/>
          </w:tcPr>
          <w:p w14:paraId="197E6B1D" w14:textId="214107F2" w:rsidR="006C2DCE" w:rsidRDefault="004670E7" w:rsidP="006C2DCE">
            <w:r w:rsidRPr="004670E7">
              <w:t>Online, On request</w:t>
            </w:r>
          </w:p>
        </w:tc>
      </w:tr>
      <w:tr w:rsidR="006C2DCE" w14:paraId="4982E7E3" w14:textId="77777777" w:rsidTr="00C52342">
        <w:trPr>
          <w:jc w:val="center"/>
        </w:trPr>
        <w:tc>
          <w:tcPr>
            <w:tcW w:w="3103" w:type="dxa"/>
            <w:shd w:val="clear" w:color="auto" w:fill="CCECFF"/>
          </w:tcPr>
          <w:p w14:paraId="4EAAF361" w14:textId="37854CDF" w:rsidR="006C2DCE" w:rsidRDefault="006C2DCE" w:rsidP="006C2DCE">
            <w:r>
              <w:rPr>
                <w:lang w:val="en-US" w:bidi="th-TH"/>
              </w:rPr>
              <w:t>Report Purpose</w:t>
            </w:r>
          </w:p>
        </w:tc>
        <w:tc>
          <w:tcPr>
            <w:tcW w:w="6230" w:type="dxa"/>
          </w:tcPr>
          <w:p w14:paraId="0F479DF1" w14:textId="7DD87BC0" w:rsidR="006C2DCE" w:rsidRDefault="004670E7" w:rsidP="006C2DCE">
            <w:r w:rsidRPr="004670E7">
              <w:t>Same as statement of account, but this one is report generation per customer , having multiple loan accounts.</w:t>
            </w:r>
          </w:p>
        </w:tc>
      </w:tr>
      <w:tr w:rsidR="006C2DCE" w14:paraId="2C993A33" w14:textId="77777777" w:rsidTr="00C52342">
        <w:trPr>
          <w:jc w:val="center"/>
        </w:trPr>
        <w:tc>
          <w:tcPr>
            <w:tcW w:w="3103" w:type="dxa"/>
            <w:shd w:val="clear" w:color="auto" w:fill="CCECFF"/>
          </w:tcPr>
          <w:p w14:paraId="4BD7C3B2" w14:textId="0FE2E473" w:rsidR="006C2DCE" w:rsidRDefault="006C2DCE" w:rsidP="006C2DCE">
            <w:r w:rsidRPr="00C411A0">
              <w:rPr>
                <w:lang w:val="en-US" w:bidi="th-TH"/>
              </w:rPr>
              <w:t>Actual Owner</w:t>
            </w:r>
          </w:p>
        </w:tc>
        <w:tc>
          <w:tcPr>
            <w:tcW w:w="6230" w:type="dxa"/>
          </w:tcPr>
          <w:p w14:paraId="2F7B69DE" w14:textId="152B240C" w:rsidR="006C2DCE" w:rsidRDefault="004670E7" w:rsidP="006C2DCE">
            <w:r w:rsidRPr="004670E7">
              <w:t>Lending</w:t>
            </w:r>
          </w:p>
        </w:tc>
      </w:tr>
    </w:tbl>
    <w:p w14:paraId="1E947515" w14:textId="77777777" w:rsidR="00114F1D" w:rsidRDefault="00114F1D" w:rsidP="00127F87">
      <w:pPr>
        <w:rPr>
          <w:lang w:bidi="th-TH"/>
        </w:rPr>
      </w:pPr>
    </w:p>
    <w:tbl>
      <w:tblPr>
        <w:tblW w:w="10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35"/>
        <w:gridCol w:w="2435"/>
        <w:gridCol w:w="2094"/>
      </w:tblGrid>
      <w:tr w:rsidR="0017377A" w:rsidRPr="0017377A" w14:paraId="1C5F0A63" w14:textId="77777777" w:rsidTr="0072086F">
        <w:trPr>
          <w:trHeight w:val="290"/>
        </w:trPr>
        <w:tc>
          <w:tcPr>
            <w:tcW w:w="5524" w:type="dxa"/>
            <w:gridSpan w:val="2"/>
            <w:shd w:val="clear" w:color="000000" w:fill="8EA9DB"/>
            <w:hideMark/>
          </w:tcPr>
          <w:p w14:paraId="149F7E31" w14:textId="3CFFF0EC" w:rsidR="0017377A" w:rsidRPr="0072086F" w:rsidRDefault="0017377A" w:rsidP="00C52342">
            <w:pPr>
              <w:rPr>
                <w:rFonts w:eastAsia="Times New Roman"/>
                <w:noProof w:val="0"/>
                <w:color w:val="000000"/>
                <w:lang w:val="en-US" w:bidi="th-TH"/>
              </w:rPr>
            </w:pPr>
            <w:r w:rsidRPr="0072086F">
              <w:rPr>
                <w:rFonts w:eastAsia="Times New Roman"/>
                <w:noProof w:val="0"/>
                <w:color w:val="000000"/>
                <w:lang w:val="en-US" w:bidi="th-TH"/>
              </w:rPr>
              <w:t xml:space="preserve">Report Title: </w:t>
            </w:r>
            <w:r w:rsidR="00684C42">
              <w:t>Customer Movement</w:t>
            </w:r>
          </w:p>
        </w:tc>
        <w:tc>
          <w:tcPr>
            <w:tcW w:w="2435" w:type="dxa"/>
            <w:shd w:val="clear" w:color="000000" w:fill="8EA9DB"/>
            <w:hideMark/>
          </w:tcPr>
          <w:p w14:paraId="59151252" w14:textId="53523A9D" w:rsidR="0017377A" w:rsidRPr="0072086F" w:rsidRDefault="0017377A" w:rsidP="00C52342">
            <w:pPr>
              <w:rPr>
                <w:rFonts w:eastAsia="Times New Roman"/>
                <w:noProof w:val="0"/>
                <w:color w:val="000000"/>
                <w:lang w:val="en-US" w:bidi="th-TH"/>
              </w:rPr>
            </w:pPr>
            <w:r w:rsidRPr="0072086F">
              <w:rPr>
                <w:rFonts w:eastAsia="Times New Roman"/>
                <w:noProof w:val="0"/>
                <w:color w:val="000000"/>
                <w:lang w:val="en-US" w:bidi="th-TH"/>
              </w:rPr>
              <w:t>Report Title: Loan Statement</w:t>
            </w:r>
          </w:p>
        </w:tc>
        <w:tc>
          <w:tcPr>
            <w:tcW w:w="2094" w:type="dxa"/>
            <w:vMerge w:val="restart"/>
            <w:shd w:val="clear" w:color="000000" w:fill="D9E1F2"/>
            <w:noWrap/>
            <w:vAlign w:val="bottom"/>
            <w:hideMark/>
          </w:tcPr>
          <w:p w14:paraId="186CAE15" w14:textId="77777777" w:rsidR="0017377A" w:rsidRPr="0072086F" w:rsidRDefault="0017377A" w:rsidP="00C52342">
            <w:pPr>
              <w:jc w:val="center"/>
              <w:rPr>
                <w:rFonts w:eastAsia="Times New Roman"/>
                <w:noProof w:val="0"/>
                <w:color w:val="000000"/>
                <w:lang w:val="en-US" w:bidi="th-TH"/>
              </w:rPr>
            </w:pPr>
            <w:r w:rsidRPr="0072086F">
              <w:rPr>
                <w:rFonts w:eastAsia="Times New Roman"/>
                <w:noProof w:val="0"/>
                <w:color w:val="000000"/>
                <w:lang w:val="en-US" w:bidi="th-TH"/>
              </w:rPr>
              <w:t>Status</w:t>
            </w:r>
          </w:p>
        </w:tc>
      </w:tr>
      <w:tr w:rsidR="0017377A" w:rsidRPr="0017377A" w14:paraId="604E8091" w14:textId="77777777" w:rsidTr="0072086F">
        <w:trPr>
          <w:trHeight w:val="290"/>
        </w:trPr>
        <w:tc>
          <w:tcPr>
            <w:tcW w:w="2689" w:type="dxa"/>
            <w:shd w:val="clear" w:color="000000" w:fill="D9E1F2"/>
            <w:noWrap/>
            <w:vAlign w:val="bottom"/>
            <w:hideMark/>
          </w:tcPr>
          <w:p w14:paraId="051E38A2" w14:textId="77777777" w:rsidR="0017377A" w:rsidRPr="0072086F" w:rsidRDefault="0017377A" w:rsidP="0017377A">
            <w:pPr>
              <w:rPr>
                <w:rFonts w:eastAsia="Times New Roman"/>
                <w:noProof w:val="0"/>
                <w:color w:val="000000"/>
                <w:lang w:val="en-US" w:bidi="th-TH"/>
              </w:rPr>
            </w:pPr>
            <w:r w:rsidRPr="0072086F">
              <w:rPr>
                <w:rFonts w:eastAsia="Times New Roman"/>
                <w:noProof w:val="0"/>
                <w:color w:val="000000"/>
                <w:lang w:val="en-US" w:bidi="th-TH"/>
              </w:rPr>
              <w:t>Exim Field:</w:t>
            </w:r>
          </w:p>
        </w:tc>
        <w:tc>
          <w:tcPr>
            <w:tcW w:w="2835" w:type="dxa"/>
            <w:shd w:val="clear" w:color="000000" w:fill="D9E1F2"/>
          </w:tcPr>
          <w:p w14:paraId="5F7D943D" w14:textId="014FC847" w:rsidR="0017377A" w:rsidRPr="0072086F" w:rsidRDefault="0017377A" w:rsidP="0017377A">
            <w:pPr>
              <w:rPr>
                <w:rFonts w:eastAsia="Times New Roman"/>
                <w:noProof w:val="0"/>
                <w:color w:val="000000"/>
                <w:lang w:val="en-US" w:bidi="th-TH"/>
              </w:rPr>
            </w:pPr>
            <w:r w:rsidRPr="0017377A">
              <w:rPr>
                <w:rFonts w:eastAsia="Times New Roman"/>
                <w:noProof w:val="0"/>
                <w:color w:val="000000"/>
                <w:lang w:val="en-US" w:bidi="th-TH"/>
              </w:rPr>
              <w:t>Description/Formular</w:t>
            </w:r>
          </w:p>
        </w:tc>
        <w:tc>
          <w:tcPr>
            <w:tcW w:w="2435" w:type="dxa"/>
            <w:shd w:val="clear" w:color="000000" w:fill="D9E1F2"/>
            <w:noWrap/>
            <w:vAlign w:val="bottom"/>
            <w:hideMark/>
          </w:tcPr>
          <w:p w14:paraId="736F48F5" w14:textId="45B8D985" w:rsidR="0017377A" w:rsidRPr="0072086F" w:rsidRDefault="0017377A" w:rsidP="0017377A">
            <w:pPr>
              <w:rPr>
                <w:rFonts w:eastAsia="Times New Roman"/>
                <w:noProof w:val="0"/>
                <w:color w:val="000000"/>
                <w:lang w:val="en-US" w:bidi="th-TH"/>
              </w:rPr>
            </w:pPr>
            <w:r w:rsidRPr="0072086F">
              <w:rPr>
                <w:rFonts w:eastAsia="Times New Roman"/>
                <w:noProof w:val="0"/>
                <w:color w:val="000000"/>
                <w:lang w:val="en-US" w:bidi="th-TH"/>
              </w:rPr>
              <w:t>CBS9 Field:</w:t>
            </w:r>
          </w:p>
        </w:tc>
        <w:tc>
          <w:tcPr>
            <w:tcW w:w="2094" w:type="dxa"/>
            <w:vMerge/>
            <w:vAlign w:val="center"/>
            <w:hideMark/>
          </w:tcPr>
          <w:p w14:paraId="0F4EE25B" w14:textId="77777777" w:rsidR="0017377A" w:rsidRPr="0072086F" w:rsidRDefault="0017377A" w:rsidP="0017377A">
            <w:pPr>
              <w:rPr>
                <w:rFonts w:eastAsia="Times New Roman"/>
                <w:noProof w:val="0"/>
                <w:color w:val="000000"/>
                <w:lang w:val="en-US" w:bidi="th-TH"/>
              </w:rPr>
            </w:pPr>
          </w:p>
        </w:tc>
      </w:tr>
      <w:tr w:rsidR="0017377A" w:rsidRPr="0017377A" w14:paraId="45E88B86" w14:textId="77777777" w:rsidTr="0072086F">
        <w:trPr>
          <w:trHeight w:val="290"/>
        </w:trPr>
        <w:tc>
          <w:tcPr>
            <w:tcW w:w="2689" w:type="dxa"/>
            <w:shd w:val="clear" w:color="auto" w:fill="auto"/>
            <w:noWrap/>
            <w:vAlign w:val="bottom"/>
            <w:hideMark/>
          </w:tcPr>
          <w:p w14:paraId="6C38ADE3" w14:textId="77777777" w:rsidR="0017377A" w:rsidRPr="0072086F" w:rsidRDefault="0017377A" w:rsidP="0017377A">
            <w:pPr>
              <w:rPr>
                <w:rFonts w:eastAsia="Times New Roman"/>
                <w:noProof w:val="0"/>
                <w:color w:val="000000"/>
                <w:lang w:val="en-US" w:bidi="th-TH"/>
              </w:rPr>
            </w:pPr>
            <w:r w:rsidRPr="0072086F">
              <w:rPr>
                <w:rFonts w:eastAsia="Times New Roman"/>
                <w:noProof w:val="0"/>
                <w:color w:val="000000"/>
                <w:lang w:val="en-US" w:bidi="th-TH"/>
              </w:rPr>
              <w:t>Page</w:t>
            </w:r>
          </w:p>
        </w:tc>
        <w:tc>
          <w:tcPr>
            <w:tcW w:w="2835" w:type="dxa"/>
          </w:tcPr>
          <w:p w14:paraId="5298404A" w14:textId="77777777" w:rsidR="0017377A" w:rsidRPr="0072086F" w:rsidRDefault="0017377A" w:rsidP="0017377A">
            <w:pPr>
              <w:rPr>
                <w:rFonts w:eastAsia="Times New Roman"/>
                <w:noProof w:val="0"/>
                <w:color w:val="000000"/>
                <w:lang w:val="en-US" w:bidi="th-TH"/>
              </w:rPr>
            </w:pPr>
          </w:p>
        </w:tc>
        <w:tc>
          <w:tcPr>
            <w:tcW w:w="2435" w:type="dxa"/>
            <w:shd w:val="clear" w:color="auto" w:fill="auto"/>
            <w:noWrap/>
            <w:vAlign w:val="bottom"/>
            <w:hideMark/>
          </w:tcPr>
          <w:p w14:paraId="5573D68C" w14:textId="6FACC897" w:rsidR="0017377A" w:rsidRPr="0072086F" w:rsidRDefault="0017377A" w:rsidP="0017377A">
            <w:pPr>
              <w:rPr>
                <w:rFonts w:eastAsia="Times New Roman"/>
                <w:noProof w:val="0"/>
                <w:color w:val="000000"/>
                <w:lang w:val="en-US" w:bidi="th-TH"/>
              </w:rPr>
            </w:pPr>
            <w:r w:rsidRPr="0072086F">
              <w:rPr>
                <w:rFonts w:eastAsia="Times New Roman"/>
                <w:noProof w:val="0"/>
                <w:color w:val="000000"/>
                <w:lang w:val="en-US" w:bidi="th-TH"/>
              </w:rPr>
              <w:t> </w:t>
            </w:r>
          </w:p>
        </w:tc>
        <w:tc>
          <w:tcPr>
            <w:tcW w:w="2094" w:type="dxa"/>
            <w:shd w:val="clear" w:color="auto" w:fill="auto"/>
            <w:noWrap/>
            <w:hideMark/>
          </w:tcPr>
          <w:p w14:paraId="57FAA714" w14:textId="77777777" w:rsidR="0017377A" w:rsidRPr="0072086F" w:rsidRDefault="00000000" w:rsidP="0017377A">
            <w:pPr>
              <w:rPr>
                <w:rFonts w:eastAsia="Times New Roman"/>
                <w:noProof w:val="0"/>
                <w:color w:val="000000"/>
                <w:lang w:val="en-US" w:bidi="th-TH"/>
              </w:rPr>
            </w:pPr>
            <w:sdt>
              <w:sdtPr>
                <w:rPr>
                  <w:rFonts w:eastAsia="Times New Roman"/>
                  <w:noProof w:val="0"/>
                  <w:color w:val="000000"/>
                  <w:lang w:val="en-US" w:bidi="th-TH"/>
                </w:rPr>
                <w:id w:val="-576969951"/>
                <w:placeholder>
                  <w:docPart w:val="06A0877DA6EF45E8BE920FEB4D4E3545"/>
                </w:placeholder>
                <w:showingPlcHdr/>
                <w:dropDownList>
                  <w:listItem w:displayText="Supported" w:value="Supported"/>
                  <w:listItem w:displayText="To be develop" w:value="To be develop"/>
                  <w:listItem w:displayText="Drop" w:value="Drop"/>
                </w:dropDownList>
              </w:sdtPr>
              <w:sdtContent>
                <w:r w:rsidR="0017377A" w:rsidRPr="0072086F">
                  <w:rPr>
                    <w:rStyle w:val="PlaceholderText"/>
                  </w:rPr>
                  <w:t>Choose an item.</w:t>
                </w:r>
              </w:sdtContent>
            </w:sdt>
          </w:p>
        </w:tc>
      </w:tr>
      <w:tr w:rsidR="000B6B19" w:rsidRPr="0017377A" w14:paraId="69624F45" w14:textId="77777777" w:rsidTr="0072086F">
        <w:trPr>
          <w:trHeight w:val="290"/>
        </w:trPr>
        <w:tc>
          <w:tcPr>
            <w:tcW w:w="2689" w:type="dxa"/>
            <w:shd w:val="clear" w:color="auto" w:fill="auto"/>
            <w:noWrap/>
            <w:vAlign w:val="bottom"/>
            <w:hideMark/>
          </w:tcPr>
          <w:p w14:paraId="053D64AE" w14:textId="77777777"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Date / Time</w:t>
            </w:r>
          </w:p>
        </w:tc>
        <w:tc>
          <w:tcPr>
            <w:tcW w:w="2835" w:type="dxa"/>
            <w:vAlign w:val="bottom"/>
          </w:tcPr>
          <w:p w14:paraId="045E5730" w14:textId="7A0C72EE"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Date/Time for printing</w:t>
            </w:r>
          </w:p>
        </w:tc>
        <w:tc>
          <w:tcPr>
            <w:tcW w:w="2435" w:type="dxa"/>
            <w:shd w:val="clear" w:color="auto" w:fill="auto"/>
            <w:noWrap/>
            <w:vAlign w:val="bottom"/>
          </w:tcPr>
          <w:p w14:paraId="1F4C2840" w14:textId="584C8771"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47B0EC34"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98455882"/>
                <w:placeholder>
                  <w:docPart w:val="EF0A069EF9784D79A2B357288A13A134"/>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330C7F64" w14:textId="77777777" w:rsidTr="0072086F">
        <w:trPr>
          <w:trHeight w:val="290"/>
        </w:trPr>
        <w:tc>
          <w:tcPr>
            <w:tcW w:w="2689" w:type="dxa"/>
            <w:shd w:val="clear" w:color="auto" w:fill="auto"/>
            <w:noWrap/>
            <w:vAlign w:val="bottom"/>
            <w:hideMark/>
          </w:tcPr>
          <w:p w14:paraId="7B87F5BC" w14:textId="77777777"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Export -Import Bank of Thailand (depend on search criteria)</w:t>
            </w:r>
          </w:p>
        </w:tc>
        <w:tc>
          <w:tcPr>
            <w:tcW w:w="2835" w:type="dxa"/>
            <w:vAlign w:val="bottom"/>
          </w:tcPr>
          <w:p w14:paraId="64832F2D" w14:textId="4AA21663"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p>
        </w:tc>
        <w:tc>
          <w:tcPr>
            <w:tcW w:w="2435" w:type="dxa"/>
            <w:shd w:val="clear" w:color="auto" w:fill="auto"/>
            <w:noWrap/>
            <w:vAlign w:val="bottom"/>
          </w:tcPr>
          <w:p w14:paraId="29EB2E2D" w14:textId="736CC2F8"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3E573802"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517624171"/>
                <w:placeholder>
                  <w:docPart w:val="8FF0A2A0CC164410B91604B89B313E0B"/>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4FFD46A3" w14:textId="77777777" w:rsidTr="0072086F">
        <w:trPr>
          <w:trHeight w:val="290"/>
        </w:trPr>
        <w:tc>
          <w:tcPr>
            <w:tcW w:w="2689" w:type="dxa"/>
            <w:shd w:val="clear" w:color="auto" w:fill="auto"/>
            <w:noWrap/>
            <w:vAlign w:val="bottom"/>
            <w:hideMark/>
          </w:tcPr>
          <w:p w14:paraId="017FF0EE" w14:textId="77777777"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Loan system</w:t>
            </w:r>
          </w:p>
        </w:tc>
        <w:tc>
          <w:tcPr>
            <w:tcW w:w="2835" w:type="dxa"/>
            <w:vAlign w:val="bottom"/>
          </w:tcPr>
          <w:p w14:paraId="312A0E74" w14:textId="4741AC9B"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p>
        </w:tc>
        <w:tc>
          <w:tcPr>
            <w:tcW w:w="2435" w:type="dxa"/>
            <w:shd w:val="clear" w:color="auto" w:fill="auto"/>
            <w:noWrap/>
            <w:vAlign w:val="bottom"/>
          </w:tcPr>
          <w:p w14:paraId="244A8685" w14:textId="7C16FF3C"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5A176EAA"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3778486"/>
                <w:placeholder>
                  <w:docPart w:val="046B255D5AA04752941745BD4F2DD4EA"/>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66E2906E" w14:textId="77777777" w:rsidTr="0072086F">
        <w:trPr>
          <w:trHeight w:val="290"/>
        </w:trPr>
        <w:tc>
          <w:tcPr>
            <w:tcW w:w="2689" w:type="dxa"/>
            <w:shd w:val="clear" w:color="auto" w:fill="auto"/>
            <w:noWrap/>
            <w:vAlign w:val="bottom"/>
            <w:hideMark/>
          </w:tcPr>
          <w:p w14:paraId="428BB953" w14:textId="77777777"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Program</w:t>
            </w:r>
          </w:p>
        </w:tc>
        <w:tc>
          <w:tcPr>
            <w:tcW w:w="2835" w:type="dxa"/>
            <w:vAlign w:val="bottom"/>
          </w:tcPr>
          <w:p w14:paraId="0856B25D" w14:textId="3D878B94"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p>
        </w:tc>
        <w:tc>
          <w:tcPr>
            <w:tcW w:w="2435" w:type="dxa"/>
            <w:shd w:val="clear" w:color="auto" w:fill="auto"/>
            <w:noWrap/>
            <w:vAlign w:val="bottom"/>
          </w:tcPr>
          <w:p w14:paraId="05518464" w14:textId="41B740FC"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23509EA3"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686358346"/>
                <w:placeholder>
                  <w:docPart w:val="44A8ECAFDC8E4613A60EE6B414E1B7BC"/>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67C2DA2B" w14:textId="77777777" w:rsidTr="0072086F">
        <w:trPr>
          <w:trHeight w:val="290"/>
        </w:trPr>
        <w:tc>
          <w:tcPr>
            <w:tcW w:w="2689" w:type="dxa"/>
            <w:shd w:val="clear" w:color="auto" w:fill="auto"/>
            <w:noWrap/>
            <w:vAlign w:val="bottom"/>
            <w:hideMark/>
          </w:tcPr>
          <w:p w14:paraId="1CCBB52A" w14:textId="77777777"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User</w:t>
            </w:r>
          </w:p>
        </w:tc>
        <w:tc>
          <w:tcPr>
            <w:tcW w:w="2835" w:type="dxa"/>
            <w:vAlign w:val="bottom"/>
          </w:tcPr>
          <w:p w14:paraId="419A6A39" w14:textId="14027B5E"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p>
        </w:tc>
        <w:tc>
          <w:tcPr>
            <w:tcW w:w="2435" w:type="dxa"/>
            <w:shd w:val="clear" w:color="auto" w:fill="auto"/>
            <w:noWrap/>
            <w:vAlign w:val="bottom"/>
          </w:tcPr>
          <w:p w14:paraId="4DF1C0A2" w14:textId="0DAF2EA4"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4E77DF6B"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604173849"/>
                <w:placeholder>
                  <w:docPart w:val="337449F9EC324EAE83FF459F74B340CA"/>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65DC8375" w14:textId="77777777" w:rsidTr="0072086F">
        <w:trPr>
          <w:trHeight w:val="290"/>
        </w:trPr>
        <w:tc>
          <w:tcPr>
            <w:tcW w:w="2689" w:type="dxa"/>
            <w:shd w:val="clear" w:color="auto" w:fill="auto"/>
            <w:noWrap/>
            <w:vAlign w:val="bottom"/>
            <w:hideMark/>
          </w:tcPr>
          <w:p w14:paraId="39389CB5" w14:textId="0C8DC936"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lastRenderedPageBreak/>
              <w:t xml:space="preserve">Cust Code From </w:t>
            </w:r>
            <w:r w:rsidR="009043DA">
              <w:rPr>
                <w:rFonts w:eastAsia="Times New Roman"/>
                <w:noProof w:val="0"/>
                <w:color w:val="000000"/>
                <w:lang w:val="en-US" w:bidi="th-TH"/>
              </w:rPr>
              <w:t xml:space="preserve">- </w:t>
            </w:r>
            <w:r w:rsidRPr="0072086F">
              <w:rPr>
                <w:rFonts w:eastAsia="Times New Roman"/>
                <w:noProof w:val="0"/>
                <w:color w:val="000000"/>
                <w:lang w:val="en-US" w:bidi="th-TH"/>
              </w:rPr>
              <w:t>To</w:t>
            </w:r>
          </w:p>
        </w:tc>
        <w:tc>
          <w:tcPr>
            <w:tcW w:w="2835" w:type="dxa"/>
            <w:vAlign w:val="bottom"/>
          </w:tcPr>
          <w:p w14:paraId="34F9C01F" w14:textId="3E438D61"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p>
        </w:tc>
        <w:tc>
          <w:tcPr>
            <w:tcW w:w="2435" w:type="dxa"/>
            <w:shd w:val="clear" w:color="auto" w:fill="auto"/>
            <w:noWrap/>
            <w:vAlign w:val="bottom"/>
          </w:tcPr>
          <w:p w14:paraId="4BE0939C" w14:textId="366CDB55"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018BA8EF"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003895702"/>
                <w:placeholder>
                  <w:docPart w:val="0B43F29EF5434DC09BEC2F55FE0062A4"/>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47E7D85E" w14:textId="77777777" w:rsidTr="0072086F">
        <w:trPr>
          <w:trHeight w:val="290"/>
        </w:trPr>
        <w:tc>
          <w:tcPr>
            <w:tcW w:w="2689" w:type="dxa"/>
            <w:shd w:val="clear" w:color="auto" w:fill="auto"/>
            <w:noWrap/>
            <w:vAlign w:val="bottom"/>
            <w:hideMark/>
          </w:tcPr>
          <w:p w14:paraId="57AC06E8" w14:textId="6B46C2FC"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Loan Control No</w:t>
            </w:r>
          </w:p>
        </w:tc>
        <w:tc>
          <w:tcPr>
            <w:tcW w:w="2835" w:type="dxa"/>
            <w:vAlign w:val="bottom"/>
          </w:tcPr>
          <w:p w14:paraId="411E1CA6" w14:textId="3FF5C59D"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xml:space="preserve"> Credit note number (Receipt number)/ </w:t>
            </w:r>
            <w:r w:rsidR="00D95131" w:rsidRPr="00335E24">
              <w:rPr>
                <w:rFonts w:eastAsia="Times New Roman"/>
                <w:noProof w:val="0"/>
                <w:color w:val="000000"/>
                <w:lang w:val="en-US" w:bidi="th-TH"/>
              </w:rPr>
              <w:t>Accrued</w:t>
            </w:r>
            <w:r w:rsidRPr="00335E24">
              <w:rPr>
                <w:rFonts w:eastAsia="Times New Roman"/>
                <w:noProof w:val="0"/>
                <w:color w:val="000000"/>
                <w:lang w:val="en-US" w:bidi="th-TH"/>
              </w:rPr>
              <w:t xml:space="preserve"> interest sequent (</w:t>
            </w:r>
            <w:r w:rsidRPr="00335E24">
              <w:rPr>
                <w:rFonts w:eastAsia="Times New Roman"/>
                <w:noProof w:val="0"/>
                <w:color w:val="000000"/>
                <w:cs/>
                <w:lang w:val="en-US" w:bidi="th-TH"/>
              </w:rPr>
              <w:t xml:space="preserve">ถ้า </w:t>
            </w:r>
            <w:r w:rsidRPr="00335E24">
              <w:rPr>
                <w:rFonts w:eastAsia="Times New Roman"/>
                <w:noProof w:val="0"/>
                <w:color w:val="000000"/>
                <w:lang w:val="en-US" w:bidi="th-TH"/>
              </w:rPr>
              <w:t xml:space="preserve">CBS </w:t>
            </w:r>
            <w:r w:rsidRPr="00335E24">
              <w:rPr>
                <w:rFonts w:eastAsia="Times New Roman"/>
                <w:noProof w:val="0"/>
                <w:color w:val="000000"/>
                <w:cs/>
                <w:lang w:val="en-US" w:bidi="th-TH"/>
              </w:rPr>
              <w:t>ไม่มีก็ไม่เอา</w:t>
            </w:r>
            <w:r w:rsidRPr="00335E24">
              <w:rPr>
                <w:rFonts w:eastAsia="Times New Roman"/>
                <w:noProof w:val="0"/>
                <w:color w:val="000000"/>
                <w:lang w:val="en-US" w:bidi="th-TH"/>
              </w:rPr>
              <w:t>)</w:t>
            </w:r>
          </w:p>
        </w:tc>
        <w:tc>
          <w:tcPr>
            <w:tcW w:w="2435" w:type="dxa"/>
            <w:shd w:val="clear" w:color="auto" w:fill="auto"/>
            <w:noWrap/>
            <w:vAlign w:val="bottom"/>
          </w:tcPr>
          <w:p w14:paraId="7D91CAB1" w14:textId="2DD0E2E9"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5D19F564"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976559585"/>
                <w:placeholder>
                  <w:docPart w:val="A920936EB3FA44A5885DAE4C5578730B"/>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091ABBB6" w14:textId="77777777" w:rsidTr="0072086F">
        <w:trPr>
          <w:trHeight w:val="290"/>
        </w:trPr>
        <w:tc>
          <w:tcPr>
            <w:tcW w:w="2689" w:type="dxa"/>
            <w:shd w:val="clear" w:color="auto" w:fill="auto"/>
            <w:noWrap/>
            <w:vAlign w:val="bottom"/>
            <w:hideMark/>
          </w:tcPr>
          <w:p w14:paraId="24645C3A" w14:textId="01FA9922"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SEQ#</w:t>
            </w:r>
          </w:p>
        </w:tc>
        <w:tc>
          <w:tcPr>
            <w:tcW w:w="2835" w:type="dxa"/>
            <w:vAlign w:val="bottom"/>
          </w:tcPr>
          <w:p w14:paraId="4ED000D7" w14:textId="124D8FBC"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p>
        </w:tc>
        <w:tc>
          <w:tcPr>
            <w:tcW w:w="2435" w:type="dxa"/>
            <w:shd w:val="clear" w:color="auto" w:fill="auto"/>
            <w:noWrap/>
            <w:vAlign w:val="bottom"/>
          </w:tcPr>
          <w:p w14:paraId="3932DAE3" w14:textId="20AA34D4"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6F040AAF"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10477424"/>
                <w:placeholder>
                  <w:docPart w:val="5419824ACB224CF7BE31959F3DCC538F"/>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50730B6F" w14:textId="77777777" w:rsidTr="0072086F">
        <w:trPr>
          <w:trHeight w:val="290"/>
        </w:trPr>
        <w:tc>
          <w:tcPr>
            <w:tcW w:w="2689" w:type="dxa"/>
            <w:shd w:val="clear" w:color="auto" w:fill="auto"/>
            <w:noWrap/>
            <w:vAlign w:val="bottom"/>
            <w:hideMark/>
          </w:tcPr>
          <w:p w14:paraId="619FEA64" w14:textId="0EF02986"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TRN Date</w:t>
            </w:r>
          </w:p>
        </w:tc>
        <w:tc>
          <w:tcPr>
            <w:tcW w:w="2835" w:type="dxa"/>
            <w:vAlign w:val="bottom"/>
          </w:tcPr>
          <w:p w14:paraId="3923AA77" w14:textId="07A8646C" w:rsidR="0094134C" w:rsidRDefault="0094134C" w:rsidP="000B6B19">
            <w:pPr>
              <w:rPr>
                <w:rFonts w:eastAsia="Times New Roman"/>
                <w:noProof w:val="0"/>
                <w:color w:val="000000"/>
                <w:lang w:val="en-US" w:bidi="th-TH"/>
              </w:rPr>
            </w:pPr>
            <w:r>
              <w:rPr>
                <w:rFonts w:eastAsia="Times New Roman"/>
                <w:noProof w:val="0"/>
                <w:color w:val="000000"/>
                <w:lang w:val="en-US" w:bidi="th-TH"/>
              </w:rPr>
              <w:t>Transaction</w:t>
            </w:r>
            <w:r w:rsidRPr="0094134C">
              <w:rPr>
                <w:rFonts w:eastAsia="Times New Roman"/>
                <w:noProof w:val="0"/>
                <w:color w:val="000000"/>
                <w:lang w:val="en-US" w:bidi="th-TH"/>
              </w:rPr>
              <w:t xml:space="preserve"> date under Action C,</w:t>
            </w:r>
            <w:r w:rsidR="00221350">
              <w:rPr>
                <w:rFonts w:eastAsia="Times New Roman"/>
                <w:noProof w:val="0"/>
                <w:color w:val="000000"/>
                <w:lang w:val="en-US" w:bidi="th-TH"/>
              </w:rPr>
              <w:t xml:space="preserve"> </w:t>
            </w:r>
            <w:r w:rsidRPr="0094134C">
              <w:rPr>
                <w:rFonts w:eastAsia="Times New Roman"/>
                <w:noProof w:val="0"/>
                <w:color w:val="000000"/>
                <w:lang w:val="en-US" w:bidi="th-TH"/>
              </w:rPr>
              <w:t>LD, D</w:t>
            </w:r>
            <w:r w:rsidR="000B6B19" w:rsidRPr="00335E24">
              <w:rPr>
                <w:rFonts w:eastAsia="Times New Roman"/>
                <w:noProof w:val="0"/>
                <w:color w:val="000000"/>
                <w:lang w:val="en-US" w:bidi="th-TH"/>
              </w:rPr>
              <w:t> </w:t>
            </w:r>
          </w:p>
          <w:p w14:paraId="1C9A0043" w14:textId="51295160" w:rsidR="000B6B19" w:rsidRPr="0072086F" w:rsidRDefault="000B6B19" w:rsidP="000B6B19">
            <w:pPr>
              <w:rPr>
                <w:rFonts w:eastAsia="Times New Roman"/>
                <w:noProof w:val="0"/>
                <w:color w:val="000000"/>
                <w:lang w:val="en-US" w:bidi="th-TH"/>
              </w:rPr>
            </w:pPr>
            <w:r w:rsidRPr="00335E24">
              <w:rPr>
                <w:rFonts w:eastAsia="Times New Roman"/>
                <w:noProof w:val="0"/>
                <w:color w:val="000000"/>
                <w:cs/>
                <w:lang w:val="en-US" w:bidi="th-TH"/>
              </w:rPr>
              <w:t xml:space="preserve">วันที่เกิดรายการภายใต้ </w:t>
            </w:r>
            <w:r w:rsidRPr="00335E24">
              <w:rPr>
                <w:rFonts w:eastAsia="Times New Roman"/>
                <w:noProof w:val="0"/>
                <w:color w:val="000000"/>
                <w:lang w:val="en-US" w:bidi="th-TH"/>
              </w:rPr>
              <w:t>Action C ,LD, D</w:t>
            </w:r>
          </w:p>
        </w:tc>
        <w:tc>
          <w:tcPr>
            <w:tcW w:w="2435" w:type="dxa"/>
            <w:shd w:val="clear" w:color="auto" w:fill="auto"/>
            <w:noWrap/>
            <w:vAlign w:val="bottom"/>
          </w:tcPr>
          <w:p w14:paraId="4EEFDDC9" w14:textId="128E7D5B"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631C5197"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481536899"/>
                <w:placeholder>
                  <w:docPart w:val="736921FCA86C4ED0A8BC4808ED112FC3"/>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624D6007" w14:textId="77777777" w:rsidTr="0072086F">
        <w:trPr>
          <w:trHeight w:val="290"/>
        </w:trPr>
        <w:tc>
          <w:tcPr>
            <w:tcW w:w="2689" w:type="dxa"/>
            <w:shd w:val="clear" w:color="auto" w:fill="auto"/>
            <w:noWrap/>
            <w:vAlign w:val="bottom"/>
            <w:hideMark/>
          </w:tcPr>
          <w:p w14:paraId="688A8BA5" w14:textId="0A8789AE"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Due Date</w:t>
            </w:r>
          </w:p>
        </w:tc>
        <w:tc>
          <w:tcPr>
            <w:tcW w:w="2835" w:type="dxa"/>
            <w:vAlign w:val="bottom"/>
          </w:tcPr>
          <w:p w14:paraId="22DAB80A" w14:textId="78DD1A66" w:rsidR="00221350" w:rsidRDefault="00221350" w:rsidP="00221350">
            <w:pPr>
              <w:rPr>
                <w:rFonts w:eastAsia="Times New Roman"/>
                <w:noProof w:val="0"/>
                <w:color w:val="000000"/>
                <w:lang w:val="en-US" w:bidi="th-TH"/>
              </w:rPr>
            </w:pPr>
            <w:r>
              <w:rPr>
                <w:rFonts w:eastAsia="Times New Roman"/>
                <w:noProof w:val="0"/>
                <w:color w:val="000000"/>
                <w:lang w:val="en-US" w:bidi="th-TH"/>
              </w:rPr>
              <w:t>Transaction</w:t>
            </w:r>
            <w:r w:rsidRPr="0094134C">
              <w:rPr>
                <w:rFonts w:eastAsia="Times New Roman"/>
                <w:noProof w:val="0"/>
                <w:color w:val="000000"/>
                <w:lang w:val="en-US" w:bidi="th-TH"/>
              </w:rPr>
              <w:t xml:space="preserve"> end date under Action C,</w:t>
            </w:r>
            <w:r>
              <w:rPr>
                <w:rFonts w:eastAsia="Times New Roman"/>
                <w:noProof w:val="0"/>
                <w:color w:val="000000"/>
                <w:lang w:val="en-US" w:bidi="th-TH"/>
              </w:rPr>
              <w:t xml:space="preserve"> </w:t>
            </w:r>
            <w:r w:rsidRPr="0094134C">
              <w:rPr>
                <w:rFonts w:eastAsia="Times New Roman"/>
                <w:noProof w:val="0"/>
                <w:color w:val="000000"/>
                <w:lang w:val="en-US" w:bidi="th-TH"/>
              </w:rPr>
              <w:t>LD, D</w:t>
            </w:r>
            <w:r w:rsidRPr="00335E24">
              <w:rPr>
                <w:rFonts w:eastAsia="Times New Roman"/>
                <w:noProof w:val="0"/>
                <w:color w:val="000000"/>
                <w:lang w:val="en-US" w:bidi="th-TH"/>
              </w:rPr>
              <w:t> </w:t>
            </w:r>
          </w:p>
          <w:p w14:paraId="28550CD0" w14:textId="77777777" w:rsidR="00221350" w:rsidRDefault="00221350" w:rsidP="000B6B19">
            <w:pPr>
              <w:rPr>
                <w:rFonts w:eastAsia="Times New Roman"/>
                <w:noProof w:val="0"/>
                <w:color w:val="000000"/>
                <w:lang w:val="en-US" w:bidi="th-TH"/>
              </w:rPr>
            </w:pPr>
          </w:p>
          <w:p w14:paraId="79B748F9" w14:textId="52ABEAA1" w:rsidR="000B6B19" w:rsidRPr="0072086F" w:rsidRDefault="000B6B19" w:rsidP="000B6B19">
            <w:pPr>
              <w:rPr>
                <w:rFonts w:eastAsia="Times New Roman"/>
                <w:noProof w:val="0"/>
                <w:color w:val="000000"/>
                <w:lang w:val="en-US" w:bidi="th-TH"/>
              </w:rPr>
            </w:pPr>
            <w:r w:rsidRPr="00335E24">
              <w:rPr>
                <w:rFonts w:eastAsia="Times New Roman"/>
                <w:noProof w:val="0"/>
                <w:color w:val="000000"/>
                <w:cs/>
                <w:lang w:val="en-US" w:bidi="th-TH"/>
              </w:rPr>
              <w:t xml:space="preserve">วันที่สิ้นสุดรายการภายใต้ </w:t>
            </w:r>
            <w:r w:rsidRPr="00335E24">
              <w:rPr>
                <w:rFonts w:eastAsia="Times New Roman"/>
                <w:noProof w:val="0"/>
                <w:color w:val="000000"/>
                <w:lang w:val="en-US" w:bidi="th-TH"/>
              </w:rPr>
              <w:t>Action C ,LD, D</w:t>
            </w:r>
          </w:p>
        </w:tc>
        <w:tc>
          <w:tcPr>
            <w:tcW w:w="2435" w:type="dxa"/>
            <w:shd w:val="clear" w:color="auto" w:fill="auto"/>
            <w:noWrap/>
            <w:vAlign w:val="bottom"/>
          </w:tcPr>
          <w:p w14:paraId="261C2F7B" w14:textId="247FE707"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225642CC"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709633320"/>
                <w:placeholder>
                  <w:docPart w:val="1660A34034F9447A99A6C32CE44EA963"/>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79C6D901" w14:textId="77777777" w:rsidTr="0072086F">
        <w:trPr>
          <w:trHeight w:val="290"/>
        </w:trPr>
        <w:tc>
          <w:tcPr>
            <w:tcW w:w="2689" w:type="dxa"/>
            <w:shd w:val="clear" w:color="auto" w:fill="auto"/>
            <w:noWrap/>
            <w:vAlign w:val="bottom"/>
            <w:hideMark/>
          </w:tcPr>
          <w:p w14:paraId="4D69D72A" w14:textId="504CF6CE"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SRC</w:t>
            </w:r>
          </w:p>
        </w:tc>
        <w:tc>
          <w:tcPr>
            <w:tcW w:w="2835" w:type="dxa"/>
            <w:vAlign w:val="bottom"/>
          </w:tcPr>
          <w:p w14:paraId="0D3FFE70" w14:textId="1B7ACF61"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r w:rsidR="00587006" w:rsidRPr="00335E24">
              <w:rPr>
                <w:rFonts w:eastAsia="Times New Roman"/>
                <w:noProof w:val="0"/>
                <w:color w:val="000000"/>
                <w:lang w:val="en-US" w:bidi="th-TH"/>
              </w:rPr>
              <w:t>So</w:t>
            </w:r>
            <w:r w:rsidR="00587006">
              <w:rPr>
                <w:rFonts w:eastAsia="Times New Roman"/>
                <w:noProof w:val="0"/>
                <w:color w:val="000000"/>
                <w:lang w:val="en-US" w:bidi="th-TH"/>
              </w:rPr>
              <w:t>urce</w:t>
            </w:r>
            <w:r w:rsidRPr="00335E24">
              <w:rPr>
                <w:rFonts w:eastAsia="Times New Roman"/>
                <w:noProof w:val="0"/>
                <w:color w:val="000000"/>
                <w:lang w:val="en-US" w:bidi="th-TH"/>
              </w:rPr>
              <w:t xml:space="preserve"> of fund</w:t>
            </w:r>
          </w:p>
        </w:tc>
        <w:tc>
          <w:tcPr>
            <w:tcW w:w="2435" w:type="dxa"/>
            <w:shd w:val="clear" w:color="auto" w:fill="auto"/>
            <w:noWrap/>
            <w:vAlign w:val="bottom"/>
          </w:tcPr>
          <w:p w14:paraId="7070524D" w14:textId="212178C8"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20125154"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2124418007"/>
                <w:placeholder>
                  <w:docPart w:val="F917933E646A4CE88323E90E82FD6C9F"/>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6F2DD796" w14:textId="77777777" w:rsidTr="0072086F">
        <w:trPr>
          <w:trHeight w:val="290"/>
        </w:trPr>
        <w:tc>
          <w:tcPr>
            <w:tcW w:w="2689" w:type="dxa"/>
            <w:shd w:val="clear" w:color="auto" w:fill="auto"/>
            <w:noWrap/>
            <w:vAlign w:val="bottom"/>
            <w:hideMark/>
          </w:tcPr>
          <w:p w14:paraId="5C80053B" w14:textId="432CE7EE"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Type</w:t>
            </w:r>
          </w:p>
        </w:tc>
        <w:tc>
          <w:tcPr>
            <w:tcW w:w="2835" w:type="dxa"/>
            <w:vAlign w:val="bottom"/>
          </w:tcPr>
          <w:p w14:paraId="7E5CE6C3" w14:textId="5946248B"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Condition in picture</w:t>
            </w:r>
          </w:p>
        </w:tc>
        <w:tc>
          <w:tcPr>
            <w:tcW w:w="2435" w:type="dxa"/>
            <w:shd w:val="clear" w:color="auto" w:fill="auto"/>
            <w:noWrap/>
            <w:vAlign w:val="bottom"/>
          </w:tcPr>
          <w:p w14:paraId="36558AAA" w14:textId="7924B92B"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0AB57A9F"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2066762957"/>
                <w:placeholder>
                  <w:docPart w:val="7AE2BA5C97674E8B809D7A22EA27EE54"/>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4377B261" w14:textId="77777777" w:rsidTr="0072086F">
        <w:trPr>
          <w:trHeight w:val="290"/>
        </w:trPr>
        <w:tc>
          <w:tcPr>
            <w:tcW w:w="2689" w:type="dxa"/>
            <w:shd w:val="clear" w:color="auto" w:fill="auto"/>
            <w:noWrap/>
            <w:vAlign w:val="bottom"/>
            <w:hideMark/>
          </w:tcPr>
          <w:p w14:paraId="4CB48DAD" w14:textId="0D2147AA"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Due</w:t>
            </w:r>
          </w:p>
        </w:tc>
        <w:tc>
          <w:tcPr>
            <w:tcW w:w="2835" w:type="dxa"/>
            <w:vAlign w:val="bottom"/>
          </w:tcPr>
          <w:p w14:paraId="2215DFB7" w14:textId="72F4DE6F"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Status in due and overdue</w:t>
            </w:r>
          </w:p>
        </w:tc>
        <w:tc>
          <w:tcPr>
            <w:tcW w:w="2435" w:type="dxa"/>
            <w:shd w:val="clear" w:color="auto" w:fill="auto"/>
            <w:noWrap/>
            <w:vAlign w:val="bottom"/>
          </w:tcPr>
          <w:p w14:paraId="45AC0D2C" w14:textId="13941AEA"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74823D54"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682274481"/>
                <w:placeholder>
                  <w:docPart w:val="60E65E7276C84F1C8D618E3F108863DA"/>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5DB16C70" w14:textId="77777777" w:rsidTr="0072086F">
        <w:trPr>
          <w:trHeight w:val="290"/>
        </w:trPr>
        <w:tc>
          <w:tcPr>
            <w:tcW w:w="2689" w:type="dxa"/>
            <w:shd w:val="clear" w:color="auto" w:fill="auto"/>
            <w:noWrap/>
            <w:vAlign w:val="bottom"/>
            <w:hideMark/>
          </w:tcPr>
          <w:p w14:paraId="62031E9C" w14:textId="29B75B61"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PERD#</w:t>
            </w:r>
          </w:p>
        </w:tc>
        <w:tc>
          <w:tcPr>
            <w:tcW w:w="2835" w:type="dxa"/>
            <w:vAlign w:val="bottom"/>
          </w:tcPr>
          <w:p w14:paraId="3883F349" w14:textId="208F4B33"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p>
        </w:tc>
        <w:tc>
          <w:tcPr>
            <w:tcW w:w="2435" w:type="dxa"/>
            <w:shd w:val="clear" w:color="auto" w:fill="auto"/>
            <w:noWrap/>
            <w:vAlign w:val="bottom"/>
          </w:tcPr>
          <w:p w14:paraId="2CBA2BAD" w14:textId="45425BBB"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7D2A5FFD"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250074265"/>
                <w:placeholder>
                  <w:docPart w:val="6F05C32E6AA3422C88E1C38C5D3FDC54"/>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362BDC46" w14:textId="77777777" w:rsidTr="0072086F">
        <w:trPr>
          <w:trHeight w:val="290"/>
        </w:trPr>
        <w:tc>
          <w:tcPr>
            <w:tcW w:w="2689" w:type="dxa"/>
            <w:shd w:val="clear" w:color="auto" w:fill="auto"/>
            <w:noWrap/>
            <w:vAlign w:val="bottom"/>
            <w:hideMark/>
          </w:tcPr>
          <w:p w14:paraId="7A99E484" w14:textId="2691AA92"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 xml:space="preserve">Currency amount </w:t>
            </w:r>
          </w:p>
        </w:tc>
        <w:tc>
          <w:tcPr>
            <w:tcW w:w="2835" w:type="dxa"/>
            <w:vAlign w:val="bottom"/>
          </w:tcPr>
          <w:p w14:paraId="12E99A84" w14:textId="39AE6414"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proofErr w:type="spellStart"/>
            <w:r w:rsidRPr="00335E24">
              <w:rPr>
                <w:rFonts w:eastAsia="Times New Roman"/>
                <w:noProof w:val="0"/>
                <w:color w:val="000000"/>
                <w:lang w:val="en-US" w:bidi="th-TH"/>
              </w:rPr>
              <w:t>Currencywise</w:t>
            </w:r>
            <w:proofErr w:type="spellEnd"/>
          </w:p>
        </w:tc>
        <w:tc>
          <w:tcPr>
            <w:tcW w:w="2435" w:type="dxa"/>
            <w:shd w:val="clear" w:color="auto" w:fill="auto"/>
            <w:noWrap/>
            <w:vAlign w:val="bottom"/>
          </w:tcPr>
          <w:p w14:paraId="7CE0A85E" w14:textId="50F2B671"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51A80746"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972444198"/>
                <w:placeholder>
                  <w:docPart w:val="5AE31E332EE0405F84E6B2D8E83F1B21"/>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04888C23" w14:textId="77777777" w:rsidTr="0072086F">
        <w:trPr>
          <w:trHeight w:val="290"/>
        </w:trPr>
        <w:tc>
          <w:tcPr>
            <w:tcW w:w="2689" w:type="dxa"/>
            <w:shd w:val="clear" w:color="auto" w:fill="auto"/>
            <w:noWrap/>
            <w:vAlign w:val="bottom"/>
          </w:tcPr>
          <w:p w14:paraId="504E2EFD" w14:textId="5FCF9A20"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DR/CR</w:t>
            </w:r>
          </w:p>
        </w:tc>
        <w:tc>
          <w:tcPr>
            <w:tcW w:w="2835" w:type="dxa"/>
            <w:vAlign w:val="bottom"/>
          </w:tcPr>
          <w:p w14:paraId="025B57B1" w14:textId="77777777" w:rsidR="000B6B19" w:rsidRPr="0072086F" w:rsidRDefault="000B6B19" w:rsidP="000B6B19">
            <w:pPr>
              <w:rPr>
                <w:rFonts w:eastAsia="Times New Roman"/>
                <w:noProof w:val="0"/>
                <w:color w:val="000000"/>
                <w:lang w:val="en-US" w:bidi="th-TH"/>
              </w:rPr>
            </w:pPr>
          </w:p>
        </w:tc>
        <w:tc>
          <w:tcPr>
            <w:tcW w:w="2435" w:type="dxa"/>
            <w:shd w:val="clear" w:color="auto" w:fill="auto"/>
            <w:noWrap/>
            <w:vAlign w:val="bottom"/>
          </w:tcPr>
          <w:p w14:paraId="626D8A88" w14:textId="26D988A1"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1F686F75" w14:textId="77777777" w:rsidR="000B6B19" w:rsidRPr="0072086F" w:rsidRDefault="000B6B19" w:rsidP="000B6B19">
            <w:pPr>
              <w:rPr>
                <w:rFonts w:eastAsia="Times New Roman"/>
                <w:noProof w:val="0"/>
                <w:color w:val="000000"/>
                <w:lang w:val="en-US" w:bidi="th-TH"/>
              </w:rPr>
            </w:pPr>
          </w:p>
        </w:tc>
      </w:tr>
      <w:tr w:rsidR="000B6B19" w:rsidRPr="0017377A" w14:paraId="530E7E82" w14:textId="77777777" w:rsidTr="0072086F">
        <w:trPr>
          <w:trHeight w:val="290"/>
        </w:trPr>
        <w:tc>
          <w:tcPr>
            <w:tcW w:w="2689" w:type="dxa"/>
            <w:shd w:val="clear" w:color="auto" w:fill="auto"/>
            <w:noWrap/>
            <w:vAlign w:val="bottom"/>
            <w:hideMark/>
          </w:tcPr>
          <w:p w14:paraId="4BAE4D15" w14:textId="05FEC808"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BAHT Amount</w:t>
            </w:r>
          </w:p>
        </w:tc>
        <w:tc>
          <w:tcPr>
            <w:tcW w:w="2835" w:type="dxa"/>
            <w:vAlign w:val="bottom"/>
          </w:tcPr>
          <w:p w14:paraId="7CCA085A" w14:textId="76721FAD"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r w:rsidR="009576B7">
              <w:rPr>
                <w:rFonts w:eastAsia="Times New Roman"/>
                <w:noProof w:val="0"/>
                <w:color w:val="000000"/>
                <w:lang w:val="en-US" w:bidi="th-TH"/>
              </w:rPr>
              <w:t xml:space="preserve">Equivalent to Thai bath by using </w:t>
            </w:r>
            <w:proofErr w:type="spellStart"/>
            <w:r w:rsidRPr="00335E24">
              <w:rPr>
                <w:rFonts w:eastAsia="Times New Roman"/>
                <w:noProof w:val="0"/>
                <w:color w:val="000000"/>
                <w:lang w:val="en-US" w:bidi="th-TH"/>
              </w:rPr>
              <w:t>Mid rate</w:t>
            </w:r>
            <w:proofErr w:type="spellEnd"/>
          </w:p>
        </w:tc>
        <w:tc>
          <w:tcPr>
            <w:tcW w:w="2435" w:type="dxa"/>
            <w:shd w:val="clear" w:color="auto" w:fill="auto"/>
            <w:noWrap/>
            <w:vAlign w:val="bottom"/>
          </w:tcPr>
          <w:p w14:paraId="78D00ECB" w14:textId="05A42702"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60D47EBA"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579371724"/>
                <w:placeholder>
                  <w:docPart w:val="359FEA7D34C84CA7BBE435B28E1F3F0C"/>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6E8659DC" w14:textId="77777777" w:rsidTr="0072086F">
        <w:trPr>
          <w:trHeight w:val="290"/>
        </w:trPr>
        <w:tc>
          <w:tcPr>
            <w:tcW w:w="2689" w:type="dxa"/>
            <w:shd w:val="clear" w:color="auto" w:fill="auto"/>
            <w:noWrap/>
            <w:vAlign w:val="bottom"/>
            <w:hideMark/>
          </w:tcPr>
          <w:p w14:paraId="6E18325E" w14:textId="11492A21"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Transfer Loan Ref#</w:t>
            </w:r>
          </w:p>
        </w:tc>
        <w:tc>
          <w:tcPr>
            <w:tcW w:w="2835" w:type="dxa"/>
            <w:vAlign w:val="bottom"/>
          </w:tcPr>
          <w:p w14:paraId="7C3A073C" w14:textId="51D97FF0"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w:t>
            </w:r>
          </w:p>
        </w:tc>
        <w:tc>
          <w:tcPr>
            <w:tcW w:w="2435" w:type="dxa"/>
            <w:shd w:val="clear" w:color="auto" w:fill="auto"/>
            <w:noWrap/>
            <w:vAlign w:val="bottom"/>
          </w:tcPr>
          <w:p w14:paraId="315124A1" w14:textId="4197EEF4"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10F6FE4C"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711640304"/>
                <w:placeholder>
                  <w:docPart w:val="0CBC0159FFA04D32BFAF4EBCE43D53DF"/>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7A7C64AE" w14:textId="77777777" w:rsidTr="0072086F">
        <w:trPr>
          <w:trHeight w:val="290"/>
        </w:trPr>
        <w:tc>
          <w:tcPr>
            <w:tcW w:w="2689" w:type="dxa"/>
            <w:shd w:val="clear" w:color="auto" w:fill="auto"/>
            <w:noWrap/>
            <w:vAlign w:val="bottom"/>
            <w:hideMark/>
          </w:tcPr>
          <w:p w14:paraId="33324C3A" w14:textId="136B349D"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Accrual No.</w:t>
            </w:r>
          </w:p>
        </w:tc>
        <w:tc>
          <w:tcPr>
            <w:tcW w:w="2835" w:type="dxa"/>
            <w:vAlign w:val="bottom"/>
          </w:tcPr>
          <w:p w14:paraId="4FCED2DE" w14:textId="75CD4ED1"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Sequence of accrual</w:t>
            </w:r>
          </w:p>
        </w:tc>
        <w:tc>
          <w:tcPr>
            <w:tcW w:w="2435" w:type="dxa"/>
            <w:shd w:val="clear" w:color="auto" w:fill="auto"/>
            <w:noWrap/>
            <w:vAlign w:val="bottom"/>
          </w:tcPr>
          <w:p w14:paraId="2BA317ED" w14:textId="2A8FABF5" w:rsidR="000B6B19" w:rsidRPr="0072086F" w:rsidRDefault="000B6B19" w:rsidP="000B6B19">
            <w:pPr>
              <w:rPr>
                <w:rFonts w:eastAsia="Times New Roman"/>
                <w:noProof w:val="0"/>
                <w:color w:val="000000"/>
                <w:lang w:val="en-US" w:bidi="th-TH"/>
              </w:rPr>
            </w:pPr>
          </w:p>
        </w:tc>
        <w:tc>
          <w:tcPr>
            <w:tcW w:w="2094" w:type="dxa"/>
            <w:shd w:val="clear" w:color="auto" w:fill="auto"/>
            <w:noWrap/>
            <w:hideMark/>
          </w:tcPr>
          <w:p w14:paraId="2AD9A42F" w14:textId="7777777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831517336"/>
                <w:placeholder>
                  <w:docPart w:val="E57A3DF30AB041ACAFA1ABCE166E1785"/>
                </w:placeholder>
                <w:showingPlcHdr/>
                <w:dropDownList>
                  <w:listItem w:displayText="Supported" w:value="Supported"/>
                  <w:listItem w:displayText="To be develop" w:value="To be develop"/>
                  <w:listItem w:displayText="Drop" w:value="Drop"/>
                </w:dropDownList>
              </w:sdtPr>
              <w:sdtContent>
                <w:r w:rsidR="000B6B19" w:rsidRPr="0072086F">
                  <w:rPr>
                    <w:rStyle w:val="PlaceholderText"/>
                  </w:rPr>
                  <w:t>Choose an item.</w:t>
                </w:r>
              </w:sdtContent>
            </w:sdt>
          </w:p>
        </w:tc>
      </w:tr>
      <w:tr w:rsidR="000B6B19" w:rsidRPr="0017377A" w14:paraId="3936061C" w14:textId="77777777" w:rsidTr="0072086F">
        <w:trPr>
          <w:trHeight w:val="290"/>
        </w:trPr>
        <w:tc>
          <w:tcPr>
            <w:tcW w:w="2689" w:type="dxa"/>
            <w:shd w:val="clear" w:color="auto" w:fill="auto"/>
            <w:noWrap/>
            <w:vAlign w:val="bottom"/>
          </w:tcPr>
          <w:p w14:paraId="112F5D9A" w14:textId="4A3C4B91"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Begin date</w:t>
            </w:r>
          </w:p>
        </w:tc>
        <w:tc>
          <w:tcPr>
            <w:tcW w:w="2835" w:type="dxa"/>
            <w:vAlign w:val="bottom"/>
          </w:tcPr>
          <w:p w14:paraId="5B73B893" w14:textId="10EC1C5B"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Date of accrual</w:t>
            </w:r>
          </w:p>
        </w:tc>
        <w:tc>
          <w:tcPr>
            <w:tcW w:w="2435" w:type="dxa"/>
            <w:shd w:val="clear" w:color="auto" w:fill="auto"/>
            <w:noWrap/>
            <w:vAlign w:val="bottom"/>
          </w:tcPr>
          <w:p w14:paraId="6126901F" w14:textId="7A2F1678"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1F73D16D" w14:textId="4B008E4C"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081875016"/>
                <w:placeholder>
                  <w:docPart w:val="6F743A6337A742218FE7A28E98637A6C"/>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29B7E22D" w14:textId="77777777" w:rsidTr="0072086F">
        <w:trPr>
          <w:trHeight w:val="290"/>
        </w:trPr>
        <w:tc>
          <w:tcPr>
            <w:tcW w:w="2689" w:type="dxa"/>
            <w:shd w:val="clear" w:color="auto" w:fill="auto"/>
            <w:noWrap/>
            <w:vAlign w:val="bottom"/>
          </w:tcPr>
          <w:p w14:paraId="68952CE5" w14:textId="227420DF"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End date</w:t>
            </w:r>
          </w:p>
        </w:tc>
        <w:tc>
          <w:tcPr>
            <w:tcW w:w="2835" w:type="dxa"/>
            <w:vAlign w:val="bottom"/>
          </w:tcPr>
          <w:p w14:paraId="28377892" w14:textId="54AE8D83"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Date of accrual</w:t>
            </w:r>
          </w:p>
        </w:tc>
        <w:tc>
          <w:tcPr>
            <w:tcW w:w="2435" w:type="dxa"/>
            <w:shd w:val="clear" w:color="auto" w:fill="auto"/>
            <w:noWrap/>
            <w:vAlign w:val="bottom"/>
          </w:tcPr>
          <w:p w14:paraId="3DE84D65" w14:textId="453F353D"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13EDED5E" w14:textId="272BC2EF"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200147491"/>
                <w:placeholder>
                  <w:docPart w:val="C043D4D6ED8347EFAF7158E557F5F37A"/>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27DDA743" w14:textId="77777777" w:rsidTr="0072086F">
        <w:trPr>
          <w:trHeight w:val="290"/>
        </w:trPr>
        <w:tc>
          <w:tcPr>
            <w:tcW w:w="2689" w:type="dxa"/>
            <w:shd w:val="clear" w:color="auto" w:fill="auto"/>
            <w:noWrap/>
            <w:vAlign w:val="bottom"/>
          </w:tcPr>
          <w:p w14:paraId="0E6CA693" w14:textId="643682C2"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Rate</w:t>
            </w:r>
          </w:p>
        </w:tc>
        <w:tc>
          <w:tcPr>
            <w:tcW w:w="2835" w:type="dxa"/>
            <w:vAlign w:val="bottom"/>
          </w:tcPr>
          <w:p w14:paraId="6AD6DA6F" w14:textId="24EC695C" w:rsidR="000B28E3" w:rsidRDefault="000B28E3" w:rsidP="000B6B19">
            <w:pPr>
              <w:rPr>
                <w:rFonts w:eastAsia="Times New Roman"/>
                <w:noProof w:val="0"/>
                <w:color w:val="000000"/>
                <w:lang w:val="en-US" w:bidi="th-TH"/>
              </w:rPr>
            </w:pPr>
            <w:r w:rsidRPr="000B28E3">
              <w:rPr>
                <w:rFonts w:eastAsia="Times New Roman"/>
                <w:noProof w:val="0"/>
                <w:color w:val="000000"/>
                <w:lang w:val="en-US" w:bidi="th-TH"/>
              </w:rPr>
              <w:t>The rate that occurs during the beginning date and end date periods.</w:t>
            </w:r>
          </w:p>
          <w:p w14:paraId="1F82DB01" w14:textId="77777777" w:rsidR="000B28E3" w:rsidRDefault="000B28E3" w:rsidP="000B6B19">
            <w:pPr>
              <w:rPr>
                <w:rFonts w:eastAsia="Times New Roman"/>
                <w:noProof w:val="0"/>
                <w:color w:val="000000"/>
                <w:lang w:val="en-US" w:bidi="th-TH"/>
              </w:rPr>
            </w:pPr>
          </w:p>
          <w:p w14:paraId="287179C2" w14:textId="68E6ADED" w:rsidR="000B6B19" w:rsidRPr="0072086F" w:rsidRDefault="000B6B19" w:rsidP="000B6B19">
            <w:pPr>
              <w:rPr>
                <w:rFonts w:eastAsia="Times New Roman"/>
                <w:noProof w:val="0"/>
                <w:color w:val="000000"/>
                <w:lang w:val="en-US" w:bidi="th-TH"/>
              </w:rPr>
            </w:pPr>
            <w:r w:rsidRPr="0072086F">
              <w:rPr>
                <w:rFonts w:eastAsia="Times New Roman"/>
                <w:noProof w:val="0"/>
                <w:color w:val="0070C0"/>
                <w:cs/>
                <w:lang w:val="en-US" w:bidi="th-TH"/>
              </w:rPr>
              <w:t xml:space="preserve">อัตราที่เกิดขึ้นในช่วงเวลา </w:t>
            </w:r>
            <w:r w:rsidRPr="0072086F">
              <w:rPr>
                <w:rFonts w:eastAsia="Times New Roman"/>
                <w:noProof w:val="0"/>
                <w:color w:val="0070C0"/>
                <w:lang w:val="en-US" w:bidi="th-TH"/>
              </w:rPr>
              <w:t>Begin date and end date</w:t>
            </w:r>
          </w:p>
        </w:tc>
        <w:tc>
          <w:tcPr>
            <w:tcW w:w="2435" w:type="dxa"/>
            <w:shd w:val="clear" w:color="auto" w:fill="auto"/>
            <w:noWrap/>
            <w:vAlign w:val="bottom"/>
          </w:tcPr>
          <w:p w14:paraId="793F2127" w14:textId="6D2753FC"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05E7C783" w14:textId="1DCB2D30"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209179920"/>
                <w:placeholder>
                  <w:docPart w:val="CE6F44660AC44CF69353199A96867F6C"/>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769E76DE" w14:textId="77777777" w:rsidTr="0072086F">
        <w:trPr>
          <w:trHeight w:val="290"/>
        </w:trPr>
        <w:tc>
          <w:tcPr>
            <w:tcW w:w="2689" w:type="dxa"/>
            <w:shd w:val="clear" w:color="auto" w:fill="auto"/>
            <w:noWrap/>
            <w:vAlign w:val="bottom"/>
          </w:tcPr>
          <w:p w14:paraId="7D66716E" w14:textId="1430F4D9"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Days</w:t>
            </w:r>
          </w:p>
        </w:tc>
        <w:tc>
          <w:tcPr>
            <w:tcW w:w="2835" w:type="dxa"/>
            <w:vAlign w:val="bottom"/>
          </w:tcPr>
          <w:p w14:paraId="7C78E3C1" w14:textId="38EC8EB2" w:rsidR="000B6B19" w:rsidRPr="0072086F" w:rsidRDefault="002305FA" w:rsidP="000B6B19">
            <w:pPr>
              <w:rPr>
                <w:rFonts w:eastAsia="Times New Roman"/>
                <w:noProof w:val="0"/>
                <w:color w:val="000000"/>
                <w:lang w:val="en-US" w:bidi="th-TH"/>
              </w:rPr>
            </w:pPr>
            <w:r>
              <w:rPr>
                <w:rFonts w:eastAsia="Times New Roman"/>
                <w:noProof w:val="0"/>
                <w:color w:val="000000"/>
                <w:lang w:val="en-US" w:bidi="th-TH"/>
              </w:rPr>
              <w:t>(</w:t>
            </w:r>
            <w:r w:rsidR="000B6B19" w:rsidRPr="00335E24">
              <w:rPr>
                <w:rFonts w:eastAsia="Times New Roman"/>
                <w:noProof w:val="0"/>
                <w:color w:val="000000"/>
                <w:lang w:val="en-US" w:bidi="th-TH"/>
              </w:rPr>
              <w:t>Count of stating</w:t>
            </w:r>
            <w:r w:rsidR="00C82FF3">
              <w:rPr>
                <w:rFonts w:eastAsia="Times New Roman"/>
                <w:noProof w:val="0"/>
                <w:color w:val="000000"/>
                <w:lang w:val="en-US" w:bidi="th-TH"/>
              </w:rPr>
              <w:t xml:space="preserve"> </w:t>
            </w:r>
            <w:r w:rsidR="000B6B19" w:rsidRPr="00335E24">
              <w:rPr>
                <w:rFonts w:eastAsia="Times New Roman"/>
                <w:noProof w:val="0"/>
                <w:color w:val="000000"/>
                <w:lang w:val="en-US" w:bidi="th-TH"/>
              </w:rPr>
              <w:t>- end date of accrual</w:t>
            </w:r>
            <w:r>
              <w:rPr>
                <w:rFonts w:eastAsia="Times New Roman"/>
                <w:noProof w:val="0"/>
                <w:color w:val="000000"/>
                <w:lang w:val="en-US" w:bidi="th-TH"/>
              </w:rPr>
              <w:t>)</w:t>
            </w:r>
            <w:r w:rsidR="00EA1ED3">
              <w:rPr>
                <w:rFonts w:eastAsia="Times New Roman"/>
                <w:noProof w:val="0"/>
                <w:color w:val="000000"/>
                <w:lang w:val="en-US" w:bidi="th-TH"/>
              </w:rPr>
              <w:t xml:space="preserve"> Number of days</w:t>
            </w:r>
          </w:p>
        </w:tc>
        <w:tc>
          <w:tcPr>
            <w:tcW w:w="2435" w:type="dxa"/>
            <w:shd w:val="clear" w:color="auto" w:fill="auto"/>
            <w:noWrap/>
            <w:vAlign w:val="bottom"/>
          </w:tcPr>
          <w:p w14:paraId="5E1A7CB9" w14:textId="2CB13B51"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392FB779" w14:textId="3F23C68D"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925224096"/>
                <w:placeholder>
                  <w:docPart w:val="F0C8382AE2EE4E1B8AA3C7B95A6E9824"/>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6FA46F02" w14:textId="77777777" w:rsidTr="0072086F">
        <w:trPr>
          <w:trHeight w:val="290"/>
        </w:trPr>
        <w:tc>
          <w:tcPr>
            <w:tcW w:w="2689" w:type="dxa"/>
            <w:shd w:val="clear" w:color="auto" w:fill="auto"/>
            <w:noWrap/>
            <w:vAlign w:val="bottom"/>
          </w:tcPr>
          <w:p w14:paraId="3CA50195" w14:textId="4DBA6752"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Loan OUTS.</w:t>
            </w:r>
          </w:p>
        </w:tc>
        <w:tc>
          <w:tcPr>
            <w:tcW w:w="2835" w:type="dxa"/>
            <w:vAlign w:val="bottom"/>
          </w:tcPr>
          <w:p w14:paraId="0B3B9C66" w14:textId="24A889A5"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 xml:space="preserve"> </w:t>
            </w:r>
          </w:p>
        </w:tc>
        <w:tc>
          <w:tcPr>
            <w:tcW w:w="2435" w:type="dxa"/>
            <w:shd w:val="clear" w:color="auto" w:fill="auto"/>
            <w:noWrap/>
            <w:vAlign w:val="bottom"/>
          </w:tcPr>
          <w:p w14:paraId="213A8068" w14:textId="2BABEB00"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5C5CD000" w14:textId="724F123A"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835910802"/>
                <w:placeholder>
                  <w:docPart w:val="FB6CA1B3219F42618C897BEEC5A933B2"/>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0DE6A083" w14:textId="77777777" w:rsidTr="0072086F">
        <w:trPr>
          <w:trHeight w:val="290"/>
        </w:trPr>
        <w:tc>
          <w:tcPr>
            <w:tcW w:w="2689" w:type="dxa"/>
            <w:shd w:val="clear" w:color="auto" w:fill="auto"/>
            <w:noWrap/>
            <w:vAlign w:val="bottom"/>
          </w:tcPr>
          <w:p w14:paraId="384321A7" w14:textId="027A1E8E"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Cust Code</w:t>
            </w:r>
          </w:p>
        </w:tc>
        <w:tc>
          <w:tcPr>
            <w:tcW w:w="2835" w:type="dxa"/>
            <w:vAlign w:val="bottom"/>
          </w:tcPr>
          <w:p w14:paraId="540C16CF" w14:textId="70B53DE1"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Show the detail for each customer that selection</w:t>
            </w:r>
          </w:p>
        </w:tc>
        <w:tc>
          <w:tcPr>
            <w:tcW w:w="2435" w:type="dxa"/>
            <w:shd w:val="clear" w:color="auto" w:fill="auto"/>
            <w:noWrap/>
            <w:vAlign w:val="bottom"/>
          </w:tcPr>
          <w:p w14:paraId="026ED904" w14:textId="6DF68E24"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71881DA8" w14:textId="5FAF9788"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561904658"/>
                <w:placeholder>
                  <w:docPart w:val="90C627A110F44804A2B83CE5AF052C4A"/>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44D16EEC" w14:textId="77777777" w:rsidTr="0072086F">
        <w:trPr>
          <w:trHeight w:val="290"/>
        </w:trPr>
        <w:tc>
          <w:tcPr>
            <w:tcW w:w="2689" w:type="dxa"/>
            <w:shd w:val="clear" w:color="auto" w:fill="auto"/>
            <w:noWrap/>
            <w:vAlign w:val="bottom"/>
          </w:tcPr>
          <w:p w14:paraId="63A869F9" w14:textId="58AFEC3E"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Cust Name</w:t>
            </w:r>
          </w:p>
        </w:tc>
        <w:tc>
          <w:tcPr>
            <w:tcW w:w="2835" w:type="dxa"/>
            <w:vAlign w:val="bottom"/>
          </w:tcPr>
          <w:p w14:paraId="53601CF2" w14:textId="77777777" w:rsidR="000B6B19" w:rsidRPr="0072086F" w:rsidRDefault="000B6B19" w:rsidP="000B6B19">
            <w:pPr>
              <w:rPr>
                <w:rFonts w:eastAsia="Times New Roman"/>
                <w:noProof w:val="0"/>
                <w:color w:val="000000"/>
                <w:lang w:val="en-US" w:bidi="th-TH"/>
              </w:rPr>
            </w:pPr>
          </w:p>
        </w:tc>
        <w:tc>
          <w:tcPr>
            <w:tcW w:w="2435" w:type="dxa"/>
            <w:shd w:val="clear" w:color="auto" w:fill="auto"/>
            <w:noWrap/>
            <w:vAlign w:val="bottom"/>
          </w:tcPr>
          <w:p w14:paraId="4EF671FD" w14:textId="6ED3EE0B"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5F7FCC67" w14:textId="5EF69D7E"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234247703"/>
                <w:placeholder>
                  <w:docPart w:val="558AA1B9816C4390A5A73E4A77749845"/>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5F520E2E" w14:textId="77777777" w:rsidTr="0072086F">
        <w:trPr>
          <w:trHeight w:val="290"/>
        </w:trPr>
        <w:tc>
          <w:tcPr>
            <w:tcW w:w="2689" w:type="dxa"/>
            <w:shd w:val="clear" w:color="auto" w:fill="auto"/>
            <w:noWrap/>
            <w:vAlign w:val="bottom"/>
          </w:tcPr>
          <w:p w14:paraId="319935F7" w14:textId="6F6827C0" w:rsidR="000B6B19" w:rsidRPr="0072086F" w:rsidRDefault="000B6B19" w:rsidP="000B6B19">
            <w:pPr>
              <w:rPr>
                <w:rFonts w:eastAsia="Times New Roman"/>
                <w:noProof w:val="0"/>
                <w:color w:val="000000"/>
                <w:lang w:val="en-US" w:bidi="th-TH"/>
              </w:rPr>
            </w:pPr>
            <w:proofErr w:type="spellStart"/>
            <w:proofErr w:type="gramStart"/>
            <w:r w:rsidRPr="0072086F">
              <w:rPr>
                <w:rFonts w:eastAsia="Times New Roman"/>
                <w:noProof w:val="0"/>
                <w:color w:val="000000"/>
                <w:lang w:val="en-US" w:bidi="th-TH"/>
              </w:rPr>
              <w:t>CR.Limit</w:t>
            </w:r>
            <w:proofErr w:type="spellEnd"/>
            <w:proofErr w:type="gramEnd"/>
            <w:r w:rsidRPr="0072086F">
              <w:rPr>
                <w:rFonts w:eastAsia="Times New Roman"/>
                <w:noProof w:val="0"/>
                <w:color w:val="000000"/>
                <w:lang w:val="en-US" w:bidi="th-TH"/>
              </w:rPr>
              <w:t xml:space="preserve"> No. </w:t>
            </w:r>
          </w:p>
        </w:tc>
        <w:tc>
          <w:tcPr>
            <w:tcW w:w="2835" w:type="dxa"/>
            <w:vAlign w:val="bottom"/>
          </w:tcPr>
          <w:p w14:paraId="18EC5AB2" w14:textId="7413D0C1"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CR. Limit No of Cust code</w:t>
            </w:r>
          </w:p>
        </w:tc>
        <w:tc>
          <w:tcPr>
            <w:tcW w:w="2435" w:type="dxa"/>
            <w:shd w:val="clear" w:color="auto" w:fill="auto"/>
            <w:noWrap/>
            <w:vAlign w:val="bottom"/>
          </w:tcPr>
          <w:p w14:paraId="5DB82397" w14:textId="28A1533E"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7C3A300B" w14:textId="50C7E20C"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180049189"/>
                <w:placeholder>
                  <w:docPart w:val="444B569B401B463188E4264DE1660D49"/>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5BECEEDA" w14:textId="77777777" w:rsidTr="0072086F">
        <w:trPr>
          <w:trHeight w:val="290"/>
        </w:trPr>
        <w:tc>
          <w:tcPr>
            <w:tcW w:w="2689" w:type="dxa"/>
            <w:shd w:val="clear" w:color="auto" w:fill="auto"/>
            <w:noWrap/>
            <w:vAlign w:val="bottom"/>
          </w:tcPr>
          <w:p w14:paraId="69F6E209" w14:textId="3CAB470A"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lastRenderedPageBreak/>
              <w:t xml:space="preserve">Status: </w:t>
            </w:r>
          </w:p>
        </w:tc>
        <w:tc>
          <w:tcPr>
            <w:tcW w:w="2835" w:type="dxa"/>
            <w:vAlign w:val="bottom"/>
          </w:tcPr>
          <w:p w14:paraId="0A98933B" w14:textId="373C6B3C"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Status of customer</w:t>
            </w:r>
          </w:p>
        </w:tc>
        <w:tc>
          <w:tcPr>
            <w:tcW w:w="2435" w:type="dxa"/>
            <w:shd w:val="clear" w:color="auto" w:fill="auto"/>
            <w:noWrap/>
            <w:vAlign w:val="bottom"/>
          </w:tcPr>
          <w:p w14:paraId="3F4A5F9E" w14:textId="47A7042C"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2342FCE7" w14:textId="3709A6EA"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2126838272"/>
                <w:placeholder>
                  <w:docPart w:val="B3BEAB445BED40728516E37632F76DE4"/>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594CB621" w14:textId="77777777" w:rsidTr="0072086F">
        <w:trPr>
          <w:trHeight w:val="290"/>
        </w:trPr>
        <w:tc>
          <w:tcPr>
            <w:tcW w:w="2689" w:type="dxa"/>
            <w:shd w:val="clear" w:color="auto" w:fill="auto"/>
            <w:noWrap/>
            <w:vAlign w:val="bottom"/>
          </w:tcPr>
          <w:p w14:paraId="2B93FF3B" w14:textId="0009B52F"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Loan Reference No</w:t>
            </w:r>
          </w:p>
        </w:tc>
        <w:tc>
          <w:tcPr>
            <w:tcW w:w="2835" w:type="dxa"/>
            <w:vAlign w:val="bottom"/>
          </w:tcPr>
          <w:p w14:paraId="48D3FDAD" w14:textId="23EA9EA9"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Loan account number/ Loan draw down number</w:t>
            </w:r>
          </w:p>
        </w:tc>
        <w:tc>
          <w:tcPr>
            <w:tcW w:w="2435" w:type="dxa"/>
            <w:shd w:val="clear" w:color="auto" w:fill="auto"/>
            <w:noWrap/>
            <w:vAlign w:val="bottom"/>
          </w:tcPr>
          <w:p w14:paraId="67B352B2" w14:textId="7B0ADF27"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657875D1" w14:textId="290CEC87"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2081902385"/>
                <w:placeholder>
                  <w:docPart w:val="974309C4980A432F96CC387209230758"/>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r w:rsidR="000B6B19" w:rsidRPr="0017377A" w14:paraId="787F1F93" w14:textId="77777777" w:rsidTr="0072086F">
        <w:trPr>
          <w:trHeight w:val="290"/>
        </w:trPr>
        <w:tc>
          <w:tcPr>
            <w:tcW w:w="2689" w:type="dxa"/>
            <w:shd w:val="clear" w:color="auto" w:fill="auto"/>
            <w:noWrap/>
            <w:vAlign w:val="bottom"/>
          </w:tcPr>
          <w:p w14:paraId="6EF3FCB5" w14:textId="16BEC91F" w:rsidR="000B6B19" w:rsidRPr="0072086F" w:rsidRDefault="000B6B19" w:rsidP="000B6B19">
            <w:pPr>
              <w:rPr>
                <w:rFonts w:eastAsia="Times New Roman"/>
                <w:noProof w:val="0"/>
                <w:color w:val="000000"/>
                <w:lang w:val="en-US" w:bidi="th-TH"/>
              </w:rPr>
            </w:pPr>
            <w:r w:rsidRPr="0072086F">
              <w:rPr>
                <w:rFonts w:eastAsia="Times New Roman"/>
                <w:noProof w:val="0"/>
                <w:color w:val="000000"/>
                <w:lang w:val="en-US" w:bidi="th-TH"/>
              </w:rPr>
              <w:t>Tra Loan Status</w:t>
            </w:r>
          </w:p>
        </w:tc>
        <w:tc>
          <w:tcPr>
            <w:tcW w:w="2835" w:type="dxa"/>
            <w:vAlign w:val="bottom"/>
          </w:tcPr>
          <w:p w14:paraId="2EB32F67" w14:textId="7AD58645" w:rsidR="000B6B19" w:rsidRPr="0072086F" w:rsidRDefault="000B6B19" w:rsidP="000B6B19">
            <w:pPr>
              <w:rPr>
                <w:rFonts w:eastAsia="Times New Roman"/>
                <w:noProof w:val="0"/>
                <w:color w:val="000000"/>
                <w:lang w:val="en-US" w:bidi="th-TH"/>
              </w:rPr>
            </w:pPr>
            <w:r w:rsidRPr="00335E24">
              <w:rPr>
                <w:rFonts w:eastAsia="Times New Roman"/>
                <w:noProof w:val="0"/>
                <w:color w:val="000000"/>
                <w:lang w:val="en-US" w:bidi="th-TH"/>
              </w:rPr>
              <w:t>Status of loan account</w:t>
            </w:r>
          </w:p>
        </w:tc>
        <w:tc>
          <w:tcPr>
            <w:tcW w:w="2435" w:type="dxa"/>
            <w:shd w:val="clear" w:color="auto" w:fill="auto"/>
            <w:noWrap/>
            <w:vAlign w:val="bottom"/>
          </w:tcPr>
          <w:p w14:paraId="21329B19" w14:textId="77318603" w:rsidR="000B6B19" w:rsidRPr="0072086F" w:rsidRDefault="000B6B19" w:rsidP="000B6B19">
            <w:pPr>
              <w:rPr>
                <w:rFonts w:eastAsia="Times New Roman"/>
                <w:noProof w:val="0"/>
                <w:color w:val="000000"/>
                <w:lang w:val="en-US" w:bidi="th-TH"/>
              </w:rPr>
            </w:pPr>
          </w:p>
        </w:tc>
        <w:tc>
          <w:tcPr>
            <w:tcW w:w="2094" w:type="dxa"/>
            <w:shd w:val="clear" w:color="auto" w:fill="auto"/>
            <w:noWrap/>
          </w:tcPr>
          <w:p w14:paraId="2D74E4ED" w14:textId="449E4312" w:rsidR="000B6B19" w:rsidRPr="0072086F" w:rsidRDefault="00000000" w:rsidP="000B6B19">
            <w:pPr>
              <w:rPr>
                <w:rFonts w:eastAsia="Times New Roman"/>
                <w:noProof w:val="0"/>
                <w:color w:val="000000"/>
                <w:lang w:val="en-US" w:bidi="th-TH"/>
              </w:rPr>
            </w:pPr>
            <w:sdt>
              <w:sdtPr>
                <w:rPr>
                  <w:rFonts w:eastAsia="Times New Roman"/>
                  <w:noProof w:val="0"/>
                  <w:color w:val="000000"/>
                  <w:lang w:val="en-US" w:bidi="th-TH"/>
                </w:rPr>
                <w:id w:val="1063994238"/>
                <w:placeholder>
                  <w:docPart w:val="182AE6B82B174783B22BDD7D9EA6B137"/>
                </w:placeholder>
                <w:showingPlcHdr/>
                <w:dropDownList>
                  <w:listItem w:displayText="Supported" w:value="Supported"/>
                  <w:listItem w:displayText="To be develop" w:value="To be develop"/>
                  <w:listItem w:displayText="Drop" w:value="Drop"/>
                </w:dropDownList>
              </w:sdtPr>
              <w:sdtContent>
                <w:r w:rsidR="001E6347" w:rsidRPr="005657D0">
                  <w:rPr>
                    <w:rStyle w:val="PlaceholderText"/>
                  </w:rPr>
                  <w:t>Choose an item.</w:t>
                </w:r>
              </w:sdtContent>
            </w:sdt>
          </w:p>
        </w:tc>
      </w:tr>
    </w:tbl>
    <w:p w14:paraId="5581E14C" w14:textId="77777777" w:rsidR="004E1AD4" w:rsidRDefault="004E1AD4" w:rsidP="00127F87">
      <w:pPr>
        <w:rPr>
          <w:lang w:bidi="th-TH"/>
        </w:rPr>
      </w:pPr>
    </w:p>
    <w:p w14:paraId="79191A2D" w14:textId="77777777" w:rsidR="004E1AD4" w:rsidRDefault="004E1AD4" w:rsidP="00C1611A">
      <w:pPr>
        <w:pStyle w:val="Heading3"/>
        <w:tabs>
          <w:tab w:val="left" w:pos="1080"/>
        </w:tabs>
      </w:pPr>
      <w:bookmarkStart w:id="389" w:name="_Toc143189713"/>
      <w:r>
        <w:t>File / API Layout and Data Sheet</w:t>
      </w:r>
      <w:bookmarkEnd w:id="389"/>
    </w:p>
    <w:p w14:paraId="4978AF7C" w14:textId="466A6210" w:rsidR="0018686F" w:rsidRPr="0018686F" w:rsidRDefault="0018686F" w:rsidP="0072086F">
      <w:pPr>
        <w:ind w:left="720" w:firstLine="720"/>
      </w:pPr>
      <w:r w:rsidRPr="00DF3C4F">
        <w:t>Not Applicable.</w:t>
      </w:r>
    </w:p>
    <w:p w14:paraId="530E3100" w14:textId="77777777" w:rsidR="004E1AD4" w:rsidRDefault="004E1AD4" w:rsidP="004E1AD4">
      <w:pPr>
        <w:pStyle w:val="Heading3"/>
      </w:pPr>
      <w:bookmarkStart w:id="390" w:name="_Toc143189714"/>
      <w:r>
        <w:t>Report Layout and Data Sheet</w:t>
      </w:r>
      <w:bookmarkEnd w:id="390"/>
    </w:p>
    <w:p w14:paraId="785CBCDE" w14:textId="77777777" w:rsidR="0018686F" w:rsidRPr="00B643D7" w:rsidRDefault="0018686F" w:rsidP="0018686F">
      <w:pPr>
        <w:ind w:left="720" w:firstLine="720"/>
      </w:pPr>
      <w:r w:rsidRPr="00DF3C4F">
        <w:t>Not Applicable.</w:t>
      </w:r>
    </w:p>
    <w:p w14:paraId="7C47DD6C" w14:textId="77777777" w:rsidR="0018686F" w:rsidRPr="0018686F" w:rsidRDefault="0018686F" w:rsidP="00C1611A"/>
    <w:p w14:paraId="627AA231" w14:textId="77777777" w:rsidR="004E1AD4" w:rsidRDefault="004E1AD4" w:rsidP="004E1AD4">
      <w:pPr>
        <w:pStyle w:val="Heading3"/>
      </w:pPr>
      <w:bookmarkStart w:id="391" w:name="_Toc143189715"/>
      <w:r>
        <w:t>Additional Impacts</w:t>
      </w:r>
      <w:bookmarkEnd w:id="391"/>
    </w:p>
    <w:p w14:paraId="15AD1FCC" w14:textId="77777777" w:rsidR="004E1AD4" w:rsidRDefault="004E1AD4" w:rsidP="004E1AD4">
      <w:pPr>
        <w:pStyle w:val="Heading4"/>
      </w:pPr>
      <w:bookmarkStart w:id="392" w:name="_Toc143189716"/>
      <w:r w:rsidRPr="0073013C">
        <w:t>Integration</w:t>
      </w:r>
      <w:bookmarkEnd w:id="392"/>
      <w:r w:rsidRPr="0073013C">
        <w:t xml:space="preserve"> </w:t>
      </w:r>
    </w:p>
    <w:p w14:paraId="33438631" w14:textId="293BC29D" w:rsidR="0018686F" w:rsidRPr="0018686F" w:rsidRDefault="0018686F" w:rsidP="0072086F">
      <w:pPr>
        <w:ind w:left="1440" w:firstLine="720"/>
      </w:pPr>
      <w:r w:rsidRPr="00DF3C4F">
        <w:t>Not Applicable.</w:t>
      </w:r>
    </w:p>
    <w:p w14:paraId="2DA9A176" w14:textId="77777777" w:rsidR="004E1AD4" w:rsidRDefault="004E1AD4" w:rsidP="004E1AD4">
      <w:pPr>
        <w:pStyle w:val="Heading4"/>
      </w:pPr>
      <w:bookmarkStart w:id="393" w:name="_Toc143189717"/>
      <w:r w:rsidRPr="0073013C">
        <w:t>Migration</w:t>
      </w:r>
      <w:bookmarkEnd w:id="393"/>
    </w:p>
    <w:p w14:paraId="5EFD2ECD" w14:textId="2541B7F1" w:rsidR="006F3660" w:rsidRDefault="0018686F" w:rsidP="003205DA">
      <w:pPr>
        <w:ind w:left="1440" w:firstLine="720"/>
      </w:pPr>
      <w:r w:rsidRPr="00DF3C4F">
        <w:t>Not Applicable.</w:t>
      </w:r>
    </w:p>
    <w:p w14:paraId="4842FE17" w14:textId="77777777" w:rsidR="006F3660" w:rsidRDefault="006F3660">
      <w:pPr>
        <w:spacing w:after="200" w:line="276" w:lineRule="auto"/>
        <w:rPr>
          <w:rFonts w:eastAsiaTheme="majorEastAsia" w:cstheme="majorBidi"/>
          <w:b/>
          <w:bCs/>
          <w:color w:val="00B0F0"/>
          <w:sz w:val="36"/>
          <w:szCs w:val="40"/>
        </w:rPr>
      </w:pPr>
      <w:r>
        <w:br w:type="page"/>
      </w:r>
    </w:p>
    <w:p w14:paraId="16B26724" w14:textId="3A58B0F1" w:rsidR="006F3660" w:rsidRDefault="00FC21E8" w:rsidP="006F3660">
      <w:pPr>
        <w:pStyle w:val="Heading1"/>
      </w:pPr>
      <w:bookmarkStart w:id="394" w:name="_Toc143189718"/>
      <w:r>
        <w:rPr>
          <w:lang w:val="en-SG"/>
        </w:rPr>
        <w:lastRenderedPageBreak/>
        <w:t>Advices</w:t>
      </w:r>
      <w:r w:rsidR="006F3660" w:rsidRPr="00ED088C">
        <w:t xml:space="preserve"> Specification</w:t>
      </w:r>
      <w:bookmarkEnd w:id="394"/>
    </w:p>
    <w:p w14:paraId="66F2FB05" w14:textId="210B60B4" w:rsidR="00E52BD7" w:rsidRDefault="00DA4939" w:rsidP="00E52BD7">
      <w:pPr>
        <w:pStyle w:val="Heading2"/>
      </w:pPr>
      <w:bookmarkStart w:id="395" w:name="_Toc143189719"/>
      <w:r w:rsidRPr="00DA4939">
        <w:t>Billing Notice</w:t>
      </w:r>
      <w:bookmarkEnd w:id="395"/>
    </w:p>
    <w:p w14:paraId="17B99633" w14:textId="77777777" w:rsidR="00E52BD7" w:rsidRPr="00E52BD7" w:rsidRDefault="00E52BD7">
      <w:pPr>
        <w:pStyle w:val="Heading3"/>
        <w:numPr>
          <w:ilvl w:val="1"/>
          <w:numId w:val="12"/>
        </w:numPr>
        <w:rPr>
          <w:lang w:val="en-US" w:bidi="th-TH"/>
        </w:rPr>
      </w:pPr>
      <w:bookmarkStart w:id="396" w:name="_Toc143189720"/>
      <w:r w:rsidRPr="00E52BD7">
        <w:rPr>
          <w:lang w:val="en-US" w:bidi="th-TH"/>
        </w:rPr>
        <w:t>Supported Sample Transaction and Case from Customer</w:t>
      </w:r>
      <w:bookmarkEnd w:id="396"/>
    </w:p>
    <w:p w14:paraId="6E9CFD98" w14:textId="64017190" w:rsidR="004A2C8E" w:rsidRDefault="00B33260" w:rsidP="00B33260">
      <w:pPr>
        <w:jc w:val="center"/>
        <w:rPr>
          <w:lang w:val="en-US"/>
        </w:rPr>
      </w:pPr>
      <w:r w:rsidRPr="00B33260">
        <w:rPr>
          <w:lang w:val="en-US" w:bidi="th-TH"/>
        </w:rPr>
        <w:drawing>
          <wp:inline distT="0" distB="0" distL="0" distR="0" wp14:anchorId="5FAE03E4" wp14:editId="04C089E8">
            <wp:extent cx="4369932" cy="6369050"/>
            <wp:effectExtent l="19050" t="19050" r="12065" b="12700"/>
            <wp:docPr id="98001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9664" name=""/>
                    <pic:cNvPicPr/>
                  </pic:nvPicPr>
                  <pic:blipFill>
                    <a:blip r:embed="rId149"/>
                    <a:stretch>
                      <a:fillRect/>
                    </a:stretch>
                  </pic:blipFill>
                  <pic:spPr>
                    <a:xfrm>
                      <a:off x="0" y="0"/>
                      <a:ext cx="4385238" cy="6391358"/>
                    </a:xfrm>
                    <a:prstGeom prst="rect">
                      <a:avLst/>
                    </a:prstGeom>
                    <a:ln>
                      <a:solidFill>
                        <a:schemeClr val="tx1"/>
                      </a:solidFill>
                    </a:ln>
                  </pic:spPr>
                </pic:pic>
              </a:graphicData>
            </a:graphic>
          </wp:inline>
        </w:drawing>
      </w:r>
    </w:p>
    <w:p w14:paraId="6D73CA05" w14:textId="7C784E99" w:rsidR="00A3314B" w:rsidRDefault="00A3314B" w:rsidP="00B33260">
      <w:pPr>
        <w:jc w:val="center"/>
        <w:rPr>
          <w:lang w:val="en-US"/>
        </w:rPr>
      </w:pPr>
    </w:p>
    <w:p w14:paraId="2E6C4044" w14:textId="77777777" w:rsidR="00A3314B" w:rsidRDefault="00A3314B" w:rsidP="00B33260">
      <w:pPr>
        <w:jc w:val="center"/>
        <w:rPr>
          <w:lang w:val="en-US"/>
        </w:rPr>
      </w:pPr>
    </w:p>
    <w:p w14:paraId="6D923652" w14:textId="1468871E" w:rsidR="004A2C8E" w:rsidRDefault="004A2C8E">
      <w:pPr>
        <w:spacing w:after="200" w:line="276" w:lineRule="auto"/>
        <w:rPr>
          <w:lang w:val="en-US"/>
        </w:rPr>
      </w:pPr>
      <w:r>
        <w:rPr>
          <w:lang w:val="en-US"/>
        </w:rPr>
        <w:br w:type="page"/>
      </w:r>
      <w:r w:rsidR="00A3314B">
        <w:rPr>
          <w:lang w:val="en-US" w:bidi="th-TH"/>
        </w:rPr>
        <w:lastRenderedPageBreak/>
        <w:drawing>
          <wp:inline distT="0" distB="0" distL="0" distR="0" wp14:anchorId="030EE785" wp14:editId="3ADAD2E5">
            <wp:extent cx="6029325" cy="7258050"/>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29325" cy="7258050"/>
                    </a:xfrm>
                    <a:prstGeom prst="rect">
                      <a:avLst/>
                    </a:prstGeom>
                    <a:ln>
                      <a:solidFill>
                        <a:schemeClr val="tx1"/>
                      </a:solidFill>
                    </a:ln>
                  </pic:spPr>
                </pic:pic>
              </a:graphicData>
            </a:graphic>
          </wp:inline>
        </w:drawing>
      </w:r>
    </w:p>
    <w:p w14:paraId="09143762" w14:textId="7E7FC6BC" w:rsidR="00A3314B" w:rsidRDefault="00A3314B">
      <w:pPr>
        <w:spacing w:after="200" w:line="276" w:lineRule="auto"/>
        <w:rPr>
          <w:lang w:val="en-US"/>
        </w:rPr>
      </w:pPr>
    </w:p>
    <w:p w14:paraId="06F82930" w14:textId="0E664339" w:rsidR="00A3314B" w:rsidRDefault="00A3314B">
      <w:pPr>
        <w:spacing w:after="200" w:line="276" w:lineRule="auto"/>
        <w:rPr>
          <w:lang w:val="en-US"/>
        </w:rPr>
      </w:pPr>
      <w:r>
        <w:rPr>
          <w:lang w:val="en-US" w:bidi="th-TH"/>
        </w:rPr>
        <w:lastRenderedPageBreak/>
        <w:drawing>
          <wp:inline distT="0" distB="0" distL="0" distR="0" wp14:anchorId="5B28E898" wp14:editId="3F898B35">
            <wp:extent cx="6038850" cy="66389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38850" cy="6638925"/>
                    </a:xfrm>
                    <a:prstGeom prst="rect">
                      <a:avLst/>
                    </a:prstGeom>
                    <a:ln>
                      <a:solidFill>
                        <a:schemeClr val="tx1"/>
                      </a:solidFill>
                    </a:ln>
                  </pic:spPr>
                </pic:pic>
              </a:graphicData>
            </a:graphic>
          </wp:inline>
        </w:drawing>
      </w:r>
    </w:p>
    <w:p w14:paraId="042DA4C6" w14:textId="5B8650E9" w:rsidR="00A3314B" w:rsidRDefault="00A3314B">
      <w:pPr>
        <w:spacing w:after="200" w:line="276" w:lineRule="auto"/>
        <w:rPr>
          <w:lang w:val="en-US"/>
        </w:rPr>
      </w:pPr>
      <w:r>
        <w:rPr>
          <w:lang w:val="en-US" w:bidi="th-TH"/>
        </w:rPr>
        <w:lastRenderedPageBreak/>
        <w:drawing>
          <wp:inline distT="0" distB="0" distL="0" distR="0" wp14:anchorId="0C26534C" wp14:editId="1187FBC4">
            <wp:extent cx="5895975" cy="71342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95975" cy="7134225"/>
                    </a:xfrm>
                    <a:prstGeom prst="rect">
                      <a:avLst/>
                    </a:prstGeom>
                    <a:ln>
                      <a:solidFill>
                        <a:schemeClr val="tx1"/>
                      </a:solidFill>
                    </a:ln>
                  </pic:spPr>
                </pic:pic>
              </a:graphicData>
            </a:graphic>
          </wp:inline>
        </w:drawing>
      </w:r>
    </w:p>
    <w:p w14:paraId="4ADAF05B" w14:textId="77078186" w:rsidR="00A3314B" w:rsidRDefault="00A3314B">
      <w:pPr>
        <w:spacing w:after="200" w:line="276" w:lineRule="auto"/>
        <w:rPr>
          <w:lang w:val="en-US"/>
        </w:rPr>
      </w:pPr>
    </w:p>
    <w:p w14:paraId="7600EAFC" w14:textId="10C62C24" w:rsidR="00A3314B" w:rsidRDefault="00A3314B">
      <w:pPr>
        <w:spacing w:after="200" w:line="276" w:lineRule="auto"/>
        <w:rPr>
          <w:lang w:val="en-US"/>
        </w:rPr>
      </w:pPr>
      <w:r>
        <w:rPr>
          <w:lang w:val="en-US" w:bidi="th-TH"/>
        </w:rPr>
        <w:lastRenderedPageBreak/>
        <w:drawing>
          <wp:inline distT="0" distB="0" distL="0" distR="0" wp14:anchorId="6E79CE7A" wp14:editId="381256ED">
            <wp:extent cx="5876925" cy="6981825"/>
            <wp:effectExtent l="19050" t="19050" r="2857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76925" cy="6981825"/>
                    </a:xfrm>
                    <a:prstGeom prst="rect">
                      <a:avLst/>
                    </a:prstGeom>
                    <a:ln>
                      <a:solidFill>
                        <a:schemeClr val="tx1"/>
                      </a:solidFill>
                    </a:ln>
                  </pic:spPr>
                </pic:pic>
              </a:graphicData>
            </a:graphic>
          </wp:inline>
        </w:drawing>
      </w:r>
    </w:p>
    <w:p w14:paraId="1D980A97" w14:textId="77777777" w:rsidR="00A3314B" w:rsidRDefault="00A3314B">
      <w:pPr>
        <w:spacing w:after="200" w:line="276" w:lineRule="auto"/>
        <w:rPr>
          <w:lang w:val="en-US"/>
        </w:rPr>
      </w:pPr>
    </w:p>
    <w:p w14:paraId="6ED13031" w14:textId="77777777" w:rsidR="0082613D" w:rsidRDefault="0082613D">
      <w:pPr>
        <w:spacing w:after="200" w:line="276" w:lineRule="auto"/>
        <w:rPr>
          <w:lang w:val="en-US"/>
        </w:rPr>
      </w:pPr>
    </w:p>
    <w:p w14:paraId="4FC34DE2" w14:textId="77777777" w:rsidR="00A3314B" w:rsidRDefault="00A3314B">
      <w:pPr>
        <w:spacing w:after="200" w:line="276" w:lineRule="auto"/>
        <w:rPr>
          <w:lang w:val="en-US"/>
        </w:rPr>
      </w:pPr>
    </w:p>
    <w:p w14:paraId="4C32EDA6" w14:textId="77777777" w:rsidR="00583F4A" w:rsidRPr="003F76A1" w:rsidRDefault="00583F4A">
      <w:pPr>
        <w:pStyle w:val="Heading3"/>
        <w:numPr>
          <w:ilvl w:val="1"/>
          <w:numId w:val="12"/>
        </w:numPr>
        <w:rPr>
          <w:lang w:val="en-US" w:bidi="th-TH"/>
        </w:rPr>
      </w:pPr>
      <w:bookmarkStart w:id="397" w:name="_Toc143189721"/>
      <w:r w:rsidRPr="003F76A1">
        <w:rPr>
          <w:lang w:val="en-US" w:bidi="th-TH"/>
        </w:rPr>
        <w:lastRenderedPageBreak/>
        <w:t>To-be Process</w:t>
      </w:r>
      <w:bookmarkEnd w:id="397"/>
    </w:p>
    <w:p w14:paraId="31CEC830" w14:textId="77777777" w:rsidR="003F76A1" w:rsidRDefault="003F76A1" w:rsidP="003F76A1">
      <w:pPr>
        <w:rPr>
          <w:lang w:val="en-US" w:bidi="th-TH"/>
        </w:rPr>
      </w:pPr>
    </w:p>
    <w:p w14:paraId="1D85647F" w14:textId="73F8EC4F" w:rsidR="00CF5C59" w:rsidRDefault="00560F14" w:rsidP="00BB0EEA">
      <w:pPr>
        <w:ind w:left="792"/>
        <w:rPr>
          <w:lang w:val="en-US" w:bidi="th-TH"/>
        </w:rPr>
      </w:pPr>
      <w:r>
        <w:rPr>
          <w:lang w:val="en-US" w:bidi="th-TH"/>
        </w:rPr>
        <w:t xml:space="preserve"> </w:t>
      </w:r>
      <w:r w:rsidR="00CF5C59">
        <w:rPr>
          <w:lang w:val="en-US" w:bidi="th-TH"/>
        </w:rPr>
        <w:t>AS</w:t>
      </w:r>
      <w:r>
        <w:rPr>
          <w:lang w:val="en-US" w:bidi="th-TH"/>
        </w:rPr>
        <w:t xml:space="preserve"> </w:t>
      </w:r>
      <w:r w:rsidR="00CF5C59">
        <w:rPr>
          <w:lang w:val="en-US" w:bidi="th-TH"/>
        </w:rPr>
        <w:t>IS</w:t>
      </w:r>
      <w:r w:rsidR="00BB0EEA">
        <w:rPr>
          <w:lang w:val="en-US" w:bidi="th-TH"/>
        </w:rPr>
        <w:t xml:space="preserve"> CBS9</w:t>
      </w:r>
    </w:p>
    <w:p w14:paraId="5078D96A" w14:textId="36FB5B4E" w:rsidR="003F76A1" w:rsidRDefault="00AD7BB3" w:rsidP="004A2C8E">
      <w:pPr>
        <w:jc w:val="center"/>
        <w:rPr>
          <w:lang w:val="en-US" w:bidi="th-TH"/>
        </w:rPr>
      </w:pPr>
      <w:r w:rsidRPr="00AD7BB3">
        <w:rPr>
          <w:lang w:val="en-US" w:bidi="th-TH"/>
        </w:rPr>
        <w:drawing>
          <wp:inline distT="0" distB="0" distL="0" distR="0" wp14:anchorId="63EA841E" wp14:editId="4EC05880">
            <wp:extent cx="5239019" cy="3918151"/>
            <wp:effectExtent l="19050" t="19050" r="19050" b="25400"/>
            <wp:docPr id="22855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59166" name=""/>
                    <pic:cNvPicPr/>
                  </pic:nvPicPr>
                  <pic:blipFill>
                    <a:blip r:embed="rId154"/>
                    <a:stretch>
                      <a:fillRect/>
                    </a:stretch>
                  </pic:blipFill>
                  <pic:spPr>
                    <a:xfrm>
                      <a:off x="0" y="0"/>
                      <a:ext cx="5239019" cy="3918151"/>
                    </a:xfrm>
                    <a:prstGeom prst="rect">
                      <a:avLst/>
                    </a:prstGeom>
                    <a:ln>
                      <a:solidFill>
                        <a:schemeClr val="tx1"/>
                      </a:solidFill>
                    </a:ln>
                  </pic:spPr>
                </pic:pic>
              </a:graphicData>
            </a:graphic>
          </wp:inline>
        </w:drawing>
      </w:r>
    </w:p>
    <w:p w14:paraId="62D32DF3" w14:textId="77777777" w:rsidR="00CF5C59" w:rsidRDefault="00CF5C59" w:rsidP="004A2C8E">
      <w:pPr>
        <w:jc w:val="center"/>
        <w:rPr>
          <w:lang w:val="en-US" w:bidi="th-TH"/>
        </w:rPr>
      </w:pPr>
    </w:p>
    <w:p w14:paraId="37420F2C" w14:textId="77777777" w:rsidR="00CF5C59" w:rsidRDefault="00CF5C59" w:rsidP="004A2C8E">
      <w:pPr>
        <w:jc w:val="center"/>
        <w:rPr>
          <w:lang w:val="en-US" w:bidi="th-TH"/>
        </w:rPr>
      </w:pPr>
    </w:p>
    <w:p w14:paraId="2C6F0A46" w14:textId="77777777" w:rsidR="00CF5C59" w:rsidRDefault="00CF5C59" w:rsidP="004A2C8E">
      <w:pPr>
        <w:jc w:val="center"/>
        <w:rPr>
          <w:lang w:val="en-US" w:bidi="th-TH"/>
        </w:rPr>
      </w:pPr>
    </w:p>
    <w:p w14:paraId="3CA52265" w14:textId="77777777" w:rsidR="00CF5C59" w:rsidRDefault="00CF5C59" w:rsidP="004A2C8E">
      <w:pPr>
        <w:jc w:val="center"/>
        <w:rPr>
          <w:lang w:val="en-US" w:bidi="th-TH"/>
        </w:rPr>
      </w:pPr>
    </w:p>
    <w:p w14:paraId="00A0BAA7" w14:textId="77777777" w:rsidR="00CF5C59" w:rsidRDefault="00CF5C59" w:rsidP="004A2C8E">
      <w:pPr>
        <w:jc w:val="center"/>
        <w:rPr>
          <w:lang w:val="en-US" w:bidi="th-TH"/>
        </w:rPr>
      </w:pPr>
    </w:p>
    <w:p w14:paraId="7E8AFD40" w14:textId="77777777" w:rsidR="00CF5C59" w:rsidRDefault="00CF5C59" w:rsidP="004A2C8E">
      <w:pPr>
        <w:jc w:val="center"/>
        <w:rPr>
          <w:lang w:val="en-US" w:bidi="th-TH"/>
        </w:rPr>
      </w:pPr>
    </w:p>
    <w:p w14:paraId="0612D619" w14:textId="77777777" w:rsidR="00CF5C59" w:rsidRDefault="00CF5C59" w:rsidP="004A2C8E">
      <w:pPr>
        <w:jc w:val="center"/>
        <w:rPr>
          <w:lang w:val="en-US" w:bidi="th-TH"/>
        </w:rPr>
      </w:pPr>
    </w:p>
    <w:p w14:paraId="39D7F837" w14:textId="77777777" w:rsidR="00CF5C59" w:rsidRDefault="00CF5C59" w:rsidP="004A2C8E">
      <w:pPr>
        <w:jc w:val="center"/>
        <w:rPr>
          <w:lang w:val="en-US" w:bidi="th-TH"/>
        </w:rPr>
      </w:pPr>
    </w:p>
    <w:p w14:paraId="754B9B17" w14:textId="77777777" w:rsidR="00CF5C59" w:rsidRDefault="00CF5C59" w:rsidP="004A2C8E">
      <w:pPr>
        <w:jc w:val="center"/>
        <w:rPr>
          <w:lang w:val="en-US" w:bidi="th-TH"/>
        </w:rPr>
      </w:pPr>
    </w:p>
    <w:p w14:paraId="6FED3B74" w14:textId="77777777" w:rsidR="00CF5C59" w:rsidRDefault="00CF5C59" w:rsidP="004A2C8E">
      <w:pPr>
        <w:jc w:val="center"/>
        <w:rPr>
          <w:lang w:val="en-US" w:bidi="th-TH"/>
        </w:rPr>
      </w:pPr>
    </w:p>
    <w:p w14:paraId="02A46D2B" w14:textId="77777777" w:rsidR="00CF5C59" w:rsidRDefault="00CF5C59" w:rsidP="004A2C8E">
      <w:pPr>
        <w:jc w:val="center"/>
        <w:rPr>
          <w:lang w:val="en-US" w:bidi="th-TH"/>
        </w:rPr>
      </w:pPr>
    </w:p>
    <w:p w14:paraId="12691E85" w14:textId="77777777" w:rsidR="00CF5C59" w:rsidRDefault="00CF5C59" w:rsidP="004A2C8E">
      <w:pPr>
        <w:jc w:val="center"/>
        <w:rPr>
          <w:lang w:val="en-US" w:bidi="th-TH"/>
        </w:rPr>
      </w:pPr>
    </w:p>
    <w:p w14:paraId="3FCE0617" w14:textId="77777777" w:rsidR="00CF5C59" w:rsidRDefault="00CF5C59" w:rsidP="004A2C8E">
      <w:pPr>
        <w:jc w:val="center"/>
        <w:rPr>
          <w:lang w:val="en-US" w:bidi="th-TH"/>
        </w:rPr>
      </w:pPr>
    </w:p>
    <w:p w14:paraId="08C91E38" w14:textId="77777777" w:rsidR="00CF5C59" w:rsidRDefault="00CF5C59" w:rsidP="004A2C8E">
      <w:pPr>
        <w:jc w:val="center"/>
        <w:rPr>
          <w:lang w:val="en-US" w:bidi="th-TH"/>
        </w:rPr>
      </w:pPr>
    </w:p>
    <w:p w14:paraId="56317441" w14:textId="77777777" w:rsidR="00CF5C59" w:rsidRDefault="00CF5C59" w:rsidP="004A2C8E">
      <w:pPr>
        <w:jc w:val="center"/>
        <w:rPr>
          <w:lang w:val="en-US" w:bidi="th-TH"/>
        </w:rPr>
      </w:pPr>
    </w:p>
    <w:p w14:paraId="08911EAE" w14:textId="77777777" w:rsidR="00CF5C59" w:rsidRDefault="00CF5C59" w:rsidP="004A2C8E">
      <w:pPr>
        <w:jc w:val="center"/>
        <w:rPr>
          <w:lang w:val="en-US" w:bidi="th-TH"/>
        </w:rPr>
      </w:pPr>
    </w:p>
    <w:p w14:paraId="76228B5A" w14:textId="77777777" w:rsidR="00CF5C59" w:rsidRDefault="00CF5C59" w:rsidP="004A2C8E">
      <w:pPr>
        <w:jc w:val="center"/>
        <w:rPr>
          <w:lang w:val="en-US" w:bidi="th-TH"/>
        </w:rPr>
      </w:pPr>
    </w:p>
    <w:p w14:paraId="57340C7A" w14:textId="77777777" w:rsidR="00CF5C59" w:rsidRDefault="00CF5C59" w:rsidP="004A2C8E">
      <w:pPr>
        <w:jc w:val="center"/>
        <w:rPr>
          <w:lang w:val="en-US" w:bidi="th-TH"/>
        </w:rPr>
      </w:pPr>
    </w:p>
    <w:p w14:paraId="6CBD6159" w14:textId="77777777" w:rsidR="00CF5C59" w:rsidRDefault="00CF5C59" w:rsidP="004A2C8E">
      <w:pPr>
        <w:jc w:val="center"/>
        <w:rPr>
          <w:lang w:val="en-US" w:bidi="th-TH"/>
        </w:rPr>
      </w:pPr>
    </w:p>
    <w:p w14:paraId="6C8E39F9" w14:textId="77777777" w:rsidR="00CF5C59" w:rsidRDefault="00CF5C59" w:rsidP="004A2C8E">
      <w:pPr>
        <w:jc w:val="center"/>
        <w:rPr>
          <w:lang w:val="en-US" w:bidi="th-TH"/>
        </w:rPr>
      </w:pPr>
    </w:p>
    <w:p w14:paraId="5F517749" w14:textId="77777777" w:rsidR="00CF5C59" w:rsidRDefault="00CF5C59" w:rsidP="00EA1791">
      <w:pPr>
        <w:rPr>
          <w:lang w:val="en-US" w:bidi="th-TH"/>
        </w:rPr>
      </w:pPr>
    </w:p>
    <w:p w14:paraId="71FE1C84" w14:textId="268C4396" w:rsidR="00CF5C59" w:rsidRPr="00A7236A" w:rsidRDefault="00A7236A" w:rsidP="00570745">
      <w:pPr>
        <w:ind w:left="2160"/>
        <w:rPr>
          <w:lang w:val="en-US" w:bidi="th-TH"/>
        </w:rPr>
      </w:pPr>
      <w:r>
        <w:rPr>
          <w:lang w:val="en-US" w:bidi="th-TH"/>
        </w:rPr>
        <w:lastRenderedPageBreak/>
        <w:t xml:space="preserve"> </w:t>
      </w:r>
      <w:r w:rsidR="00BB0EEA">
        <w:rPr>
          <w:lang w:val="en-US" w:bidi="th-TH"/>
        </w:rPr>
        <w:t xml:space="preserve">Requirement </w:t>
      </w:r>
      <w:r w:rsidR="00CF5C59" w:rsidRPr="00A7236A">
        <w:rPr>
          <w:lang w:val="en-US" w:bidi="th-TH"/>
        </w:rPr>
        <w:t>in CBS9</w:t>
      </w:r>
    </w:p>
    <w:p w14:paraId="615AFF72" w14:textId="00D8B9D6" w:rsidR="00CF5C59" w:rsidRDefault="00560F14" w:rsidP="004A2C8E">
      <w:pPr>
        <w:jc w:val="center"/>
        <w:rPr>
          <w:lang w:val="en-US" w:bidi="th-TH"/>
        </w:rPr>
      </w:pPr>
      <w:r w:rsidRPr="00560F14">
        <w:rPr>
          <w:lang w:val="en-US" w:bidi="th-TH"/>
        </w:rPr>
        <w:drawing>
          <wp:inline distT="0" distB="0" distL="0" distR="0" wp14:anchorId="155DFD11" wp14:editId="1C8D61FD">
            <wp:extent cx="3632387" cy="3886400"/>
            <wp:effectExtent l="19050" t="19050" r="25400" b="19050"/>
            <wp:docPr id="22165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52419" name=""/>
                    <pic:cNvPicPr/>
                  </pic:nvPicPr>
                  <pic:blipFill>
                    <a:blip r:embed="rId155"/>
                    <a:stretch>
                      <a:fillRect/>
                    </a:stretch>
                  </pic:blipFill>
                  <pic:spPr>
                    <a:xfrm>
                      <a:off x="0" y="0"/>
                      <a:ext cx="3632387" cy="3886400"/>
                    </a:xfrm>
                    <a:prstGeom prst="rect">
                      <a:avLst/>
                    </a:prstGeom>
                    <a:ln>
                      <a:solidFill>
                        <a:schemeClr val="tx1"/>
                      </a:solidFill>
                    </a:ln>
                  </pic:spPr>
                </pic:pic>
              </a:graphicData>
            </a:graphic>
          </wp:inline>
        </w:drawing>
      </w:r>
    </w:p>
    <w:p w14:paraId="096FD1D8" w14:textId="77777777" w:rsidR="00560F14" w:rsidRDefault="00560F14" w:rsidP="004A2C8E">
      <w:pPr>
        <w:jc w:val="center"/>
        <w:rPr>
          <w:lang w:val="en-US" w:bidi="th-TH"/>
        </w:rPr>
      </w:pPr>
    </w:p>
    <w:p w14:paraId="2EB2085D" w14:textId="6F7E781A" w:rsidR="00560F14" w:rsidRDefault="00EA1791" w:rsidP="004A2C8E">
      <w:pPr>
        <w:jc w:val="center"/>
        <w:rPr>
          <w:lang w:val="en-US" w:bidi="th-TH"/>
        </w:rPr>
      </w:pPr>
      <w:r w:rsidRPr="00EA1791">
        <w:rPr>
          <w:lang w:val="en-US" w:bidi="th-TH"/>
        </w:rPr>
        <w:drawing>
          <wp:inline distT="0" distB="0" distL="0" distR="0" wp14:anchorId="61D265BE" wp14:editId="179B7127">
            <wp:extent cx="4230094" cy="3892274"/>
            <wp:effectExtent l="19050" t="19050" r="18415" b="13335"/>
            <wp:docPr id="206565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57566" name=""/>
                    <pic:cNvPicPr/>
                  </pic:nvPicPr>
                  <pic:blipFill>
                    <a:blip r:embed="rId156"/>
                    <a:stretch>
                      <a:fillRect/>
                    </a:stretch>
                  </pic:blipFill>
                  <pic:spPr>
                    <a:xfrm>
                      <a:off x="0" y="0"/>
                      <a:ext cx="4239483" cy="3900913"/>
                    </a:xfrm>
                    <a:prstGeom prst="rect">
                      <a:avLst/>
                    </a:prstGeom>
                    <a:ln>
                      <a:solidFill>
                        <a:schemeClr val="tx1"/>
                      </a:solidFill>
                    </a:ln>
                  </pic:spPr>
                </pic:pic>
              </a:graphicData>
            </a:graphic>
          </wp:inline>
        </w:drawing>
      </w:r>
    </w:p>
    <w:p w14:paraId="00764650" w14:textId="77777777" w:rsidR="00895843" w:rsidRPr="00A7236A" w:rsidRDefault="00895843" w:rsidP="0036148E">
      <w:pPr>
        <w:rPr>
          <w:lang w:val="en-US" w:bidi="th-TH"/>
        </w:rPr>
      </w:pPr>
    </w:p>
    <w:tbl>
      <w:tblPr>
        <w:tblStyle w:val="TableGrid"/>
        <w:tblW w:w="0" w:type="auto"/>
        <w:jc w:val="center"/>
        <w:tblLook w:val="04A0" w:firstRow="1" w:lastRow="0" w:firstColumn="1" w:lastColumn="0" w:noHBand="0" w:noVBand="1"/>
      </w:tblPr>
      <w:tblGrid>
        <w:gridCol w:w="3103"/>
        <w:gridCol w:w="6230"/>
      </w:tblGrid>
      <w:tr w:rsidR="00583F4A" w14:paraId="45930283" w14:textId="77777777" w:rsidTr="00C52342">
        <w:trPr>
          <w:jc w:val="center"/>
        </w:trPr>
        <w:tc>
          <w:tcPr>
            <w:tcW w:w="3103" w:type="dxa"/>
            <w:shd w:val="clear" w:color="auto" w:fill="CCECFF"/>
          </w:tcPr>
          <w:p w14:paraId="514C84A1" w14:textId="77777777" w:rsidR="00583F4A" w:rsidRDefault="00583F4A" w:rsidP="00C52342">
            <w:r>
              <w:lastRenderedPageBreak/>
              <w:t>Paper size</w:t>
            </w:r>
          </w:p>
        </w:tc>
        <w:tc>
          <w:tcPr>
            <w:tcW w:w="6230" w:type="dxa"/>
          </w:tcPr>
          <w:p w14:paraId="7F88FE5C" w14:textId="77777777" w:rsidR="00583F4A" w:rsidRDefault="00583F4A" w:rsidP="00C52342">
            <w:r>
              <w:t>A4</w:t>
            </w:r>
          </w:p>
        </w:tc>
      </w:tr>
      <w:tr w:rsidR="00583F4A" w14:paraId="35F6B63E" w14:textId="77777777" w:rsidTr="00C52342">
        <w:trPr>
          <w:jc w:val="center"/>
        </w:trPr>
        <w:tc>
          <w:tcPr>
            <w:tcW w:w="3103" w:type="dxa"/>
            <w:shd w:val="clear" w:color="auto" w:fill="CCECFF"/>
          </w:tcPr>
          <w:p w14:paraId="33D4356E" w14:textId="77777777" w:rsidR="00583F4A" w:rsidRDefault="00583F4A" w:rsidP="00C52342">
            <w:r>
              <w:t>Reprinting require</w:t>
            </w:r>
          </w:p>
        </w:tc>
        <w:tc>
          <w:tcPr>
            <w:tcW w:w="6230" w:type="dxa"/>
          </w:tcPr>
          <w:p w14:paraId="6F128EA1" w14:textId="77777777" w:rsidR="00583F4A" w:rsidRDefault="00583F4A" w:rsidP="00C52342">
            <w:r w:rsidRPr="00083336">
              <w:t>Reprint</w:t>
            </w:r>
          </w:p>
        </w:tc>
      </w:tr>
      <w:tr w:rsidR="00583F4A" w14:paraId="5D189DBB" w14:textId="77777777" w:rsidTr="00C52342">
        <w:trPr>
          <w:jc w:val="center"/>
        </w:trPr>
        <w:tc>
          <w:tcPr>
            <w:tcW w:w="3103" w:type="dxa"/>
            <w:shd w:val="clear" w:color="auto" w:fill="CCECFF"/>
          </w:tcPr>
          <w:p w14:paraId="54BA36D3" w14:textId="77777777" w:rsidR="00583F4A" w:rsidRDefault="00583F4A" w:rsidP="00C52342">
            <w:r>
              <w:t>Searching criteria</w:t>
            </w:r>
          </w:p>
        </w:tc>
        <w:tc>
          <w:tcPr>
            <w:tcW w:w="6230" w:type="dxa"/>
          </w:tcPr>
          <w:p w14:paraId="06D60F61" w14:textId="662FA67B" w:rsidR="00583F4A" w:rsidRDefault="00741F4A" w:rsidP="00C52342">
            <w:r w:rsidRPr="00741F4A">
              <w:t>Customer ID.,Customer Name,Loan account No./DD No., Due date ,</w:t>
            </w:r>
            <w:r w:rsidR="008A49BD">
              <w:t>Limit</w:t>
            </w:r>
            <w:r w:rsidRPr="00741F4A">
              <w:t xml:space="preserve"> No./Project Code.</w:t>
            </w:r>
          </w:p>
        </w:tc>
      </w:tr>
      <w:tr w:rsidR="00583F4A" w14:paraId="41397183" w14:textId="77777777" w:rsidTr="00C52342">
        <w:trPr>
          <w:jc w:val="center"/>
        </w:trPr>
        <w:tc>
          <w:tcPr>
            <w:tcW w:w="3103" w:type="dxa"/>
            <w:shd w:val="clear" w:color="auto" w:fill="CCECFF"/>
          </w:tcPr>
          <w:p w14:paraId="1467F032" w14:textId="77777777" w:rsidR="00583F4A" w:rsidRDefault="00583F4A" w:rsidP="00C52342">
            <w:r w:rsidRPr="00C411A0">
              <w:rPr>
                <w:lang w:val="en-US" w:bidi="th-TH"/>
              </w:rPr>
              <w:t>Generation Frequency</w:t>
            </w:r>
          </w:p>
        </w:tc>
        <w:tc>
          <w:tcPr>
            <w:tcW w:w="6230" w:type="dxa"/>
          </w:tcPr>
          <w:p w14:paraId="727658CC" w14:textId="4279A273" w:rsidR="00583F4A" w:rsidRDefault="00583F4A" w:rsidP="00C52342">
            <w:r w:rsidRPr="00583F4A">
              <w:t>Online, On request, Interface</w:t>
            </w:r>
          </w:p>
        </w:tc>
      </w:tr>
      <w:tr w:rsidR="00583F4A" w14:paraId="0C9FBC0D" w14:textId="77777777" w:rsidTr="00C52342">
        <w:trPr>
          <w:jc w:val="center"/>
        </w:trPr>
        <w:tc>
          <w:tcPr>
            <w:tcW w:w="3103" w:type="dxa"/>
            <w:shd w:val="clear" w:color="auto" w:fill="CCECFF"/>
          </w:tcPr>
          <w:p w14:paraId="53C47B8A" w14:textId="77777777" w:rsidR="00583F4A" w:rsidRDefault="00583F4A" w:rsidP="00C52342">
            <w:r>
              <w:rPr>
                <w:lang w:val="en-US" w:bidi="th-TH"/>
              </w:rPr>
              <w:t>Report Purpose</w:t>
            </w:r>
          </w:p>
        </w:tc>
        <w:tc>
          <w:tcPr>
            <w:tcW w:w="6230" w:type="dxa"/>
          </w:tcPr>
          <w:p w14:paraId="33C44BE1" w14:textId="5E36C449" w:rsidR="00583F4A" w:rsidRDefault="00DA4939" w:rsidP="00C52342">
            <w:r w:rsidRPr="00DA4939">
              <w:t>To show total amount billed to the customer for the next due date.</w:t>
            </w:r>
          </w:p>
        </w:tc>
      </w:tr>
      <w:tr w:rsidR="00583F4A" w14:paraId="428E16EF" w14:textId="77777777" w:rsidTr="00C52342">
        <w:trPr>
          <w:jc w:val="center"/>
        </w:trPr>
        <w:tc>
          <w:tcPr>
            <w:tcW w:w="3103" w:type="dxa"/>
            <w:shd w:val="clear" w:color="auto" w:fill="CCECFF"/>
          </w:tcPr>
          <w:p w14:paraId="66FDF2DF" w14:textId="77777777" w:rsidR="00583F4A" w:rsidRDefault="00583F4A" w:rsidP="00C52342">
            <w:r w:rsidRPr="00C411A0">
              <w:rPr>
                <w:lang w:val="en-US" w:bidi="th-TH"/>
              </w:rPr>
              <w:t>Actual Owner</w:t>
            </w:r>
          </w:p>
        </w:tc>
        <w:tc>
          <w:tcPr>
            <w:tcW w:w="6230" w:type="dxa"/>
          </w:tcPr>
          <w:p w14:paraId="375B3F09" w14:textId="74FCA3B6" w:rsidR="00583F4A" w:rsidRDefault="00583F4A" w:rsidP="00C52342">
            <w:r w:rsidRPr="00583F4A">
              <w:t>Client</w:t>
            </w:r>
          </w:p>
        </w:tc>
      </w:tr>
      <w:tr w:rsidR="004A2C8E" w14:paraId="6890A1D4" w14:textId="77777777" w:rsidTr="005D5B76">
        <w:trPr>
          <w:trHeight w:val="1076"/>
          <w:jc w:val="center"/>
        </w:trPr>
        <w:tc>
          <w:tcPr>
            <w:tcW w:w="3103" w:type="dxa"/>
            <w:shd w:val="clear" w:color="auto" w:fill="CCECFF"/>
          </w:tcPr>
          <w:p w14:paraId="56D32AE6" w14:textId="62836DF5" w:rsidR="004A2C8E" w:rsidRPr="00C411A0" w:rsidRDefault="004A2C8E" w:rsidP="00C52342">
            <w:pPr>
              <w:rPr>
                <w:lang w:val="en-US" w:bidi="th-TH"/>
              </w:rPr>
            </w:pPr>
            <w:r>
              <w:rPr>
                <w:lang w:val="en-US" w:bidi="th-TH"/>
              </w:rPr>
              <w:t>File</w:t>
            </w:r>
            <w:r w:rsidR="00D8683B">
              <w:rPr>
                <w:lang w:val="en-US" w:bidi="th-TH"/>
              </w:rPr>
              <w:t xml:space="preserve"> Document</w:t>
            </w:r>
            <w:r>
              <w:rPr>
                <w:lang w:val="en-US" w:bidi="th-TH"/>
              </w:rPr>
              <w:t xml:space="preserve"> </w:t>
            </w:r>
            <w:r w:rsidR="00E860A6">
              <w:rPr>
                <w:lang w:val="en-US" w:bidi="th-TH"/>
              </w:rPr>
              <w:t>sample</w:t>
            </w:r>
          </w:p>
        </w:tc>
        <w:tc>
          <w:tcPr>
            <w:tcW w:w="6230" w:type="dxa"/>
          </w:tcPr>
          <w:p w14:paraId="7E218FA5" w14:textId="35F3C4E2" w:rsidR="004A2C8E" w:rsidRPr="00583F4A" w:rsidRDefault="007128EE" w:rsidP="00C52342">
            <w:r>
              <w:object w:dxaOrig="1508" w:dyaOrig="984" w14:anchorId="63D4E8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49.5pt" o:ole="">
                  <v:imagedata r:id="rId157" o:title=""/>
                </v:shape>
                <o:OLEObject Type="Embed" ProgID="FoxitReader.Document" ShapeID="_x0000_i1025" DrawAspect="Icon" ObjectID="_1755430330" r:id="rId158"/>
              </w:object>
            </w:r>
          </w:p>
        </w:tc>
      </w:tr>
      <w:tr w:rsidR="00A3314B" w14:paraId="79548B87" w14:textId="77777777" w:rsidTr="005D5B76">
        <w:trPr>
          <w:trHeight w:val="1076"/>
          <w:jc w:val="center"/>
        </w:trPr>
        <w:tc>
          <w:tcPr>
            <w:tcW w:w="3103" w:type="dxa"/>
            <w:shd w:val="clear" w:color="auto" w:fill="CCECFF"/>
          </w:tcPr>
          <w:p w14:paraId="7D8BA8B6" w14:textId="1FC727AB" w:rsidR="00A3314B" w:rsidRDefault="00A3314B">
            <w:pPr>
              <w:rPr>
                <w:lang w:val="en-US" w:bidi="th-TH"/>
              </w:rPr>
            </w:pPr>
            <w:r>
              <w:rPr>
                <w:lang w:val="en-US" w:bidi="th-TH"/>
              </w:rPr>
              <w:t>Information ‘ s details</w:t>
            </w:r>
            <w:r w:rsidR="004673E1">
              <w:rPr>
                <w:lang w:val="en-US" w:bidi="th-TH"/>
              </w:rPr>
              <w:t xml:space="preserve"> </w:t>
            </w:r>
          </w:p>
        </w:tc>
        <w:tc>
          <w:tcPr>
            <w:tcW w:w="6230" w:type="dxa"/>
          </w:tcPr>
          <w:p w14:paraId="47B3D60B" w14:textId="4C86FD55" w:rsidR="007E20E8" w:rsidRDefault="007E20E8" w:rsidP="00C52342">
            <w:r>
              <w:t xml:space="preserve">Should be shown the detail as topic </w:t>
            </w:r>
            <w:r w:rsidR="00BB0EEA">
              <w:rPr>
                <w:lang w:val="en-US" w:bidi="th-TH"/>
              </w:rPr>
              <w:t xml:space="preserve">Requirement </w:t>
            </w:r>
            <w:r w:rsidR="00BB0EEA" w:rsidRPr="00A7236A">
              <w:rPr>
                <w:lang w:val="en-US" w:bidi="th-TH"/>
              </w:rPr>
              <w:t>in CBS9</w:t>
            </w:r>
            <w:r>
              <w:t>.</w:t>
            </w:r>
          </w:p>
          <w:p w14:paraId="4B8E7A1D" w14:textId="491FCAFF" w:rsidR="00FB7A72" w:rsidRDefault="00FB7A72" w:rsidP="00C52342"/>
          <w:p w14:paraId="5C71DA84" w14:textId="6A3A5440" w:rsidR="00FB7A72" w:rsidRDefault="00FB7A72" w:rsidP="00C52342">
            <w:pPr>
              <w:rPr>
                <w:lang w:val="en-US" w:bidi="th-TH"/>
              </w:rPr>
            </w:pPr>
            <w:r>
              <w:rPr>
                <w:lang w:val="en-US" w:bidi="th-TH"/>
              </w:rPr>
              <w:t xml:space="preserve">Indue and overdue </w:t>
            </w:r>
            <w:r w:rsidR="00951B6D">
              <w:rPr>
                <w:lang w:val="en-US" w:bidi="th-TH"/>
              </w:rPr>
              <w:t>amount displaying the total amounts  will be shown in CBS Debit Confirmation advise.</w:t>
            </w:r>
          </w:p>
          <w:p w14:paraId="39B6FB0F" w14:textId="77777777" w:rsidR="00951B6D" w:rsidRDefault="00951B6D" w:rsidP="00C52342">
            <w:pPr>
              <w:rPr>
                <w:lang w:val="en-US" w:bidi="th-TH"/>
              </w:rPr>
            </w:pPr>
          </w:p>
          <w:p w14:paraId="2B144C24" w14:textId="5CE5BE06" w:rsidR="00951B6D" w:rsidRDefault="00951B6D" w:rsidP="00C52342">
            <w:pPr>
              <w:rPr>
                <w:lang w:val="en-US" w:bidi="th-TH"/>
              </w:rPr>
            </w:pPr>
            <w:r>
              <w:rPr>
                <w:lang w:val="en-US" w:bidi="th-TH"/>
              </w:rPr>
              <w:t>Breakdown of due amounts can be generated in a separate report eg: Outstandign Debit Notes, Interest Calculation List, etc.</w:t>
            </w:r>
          </w:p>
          <w:p w14:paraId="7D4AAFFF" w14:textId="77777777" w:rsidR="008A0F3E" w:rsidRDefault="008A0F3E" w:rsidP="00C52342">
            <w:pPr>
              <w:rPr>
                <w:lang w:val="en-US" w:bidi="th-TH"/>
              </w:rPr>
            </w:pPr>
          </w:p>
          <w:p w14:paraId="2C8D98D0" w14:textId="03780529" w:rsidR="008A0F3E" w:rsidRDefault="008A0F3E" w:rsidP="00C52342">
            <w:pPr>
              <w:rPr>
                <w:lang w:val="en-US" w:bidi="th-TH"/>
              </w:rPr>
            </w:pPr>
            <w:r>
              <w:rPr>
                <w:lang w:val="en-US" w:bidi="th-TH"/>
              </w:rPr>
              <w:t>Billing notice for the Fees such as pre-payment fees and fees in lieu of exchange can also be generated based on the operational needs.</w:t>
            </w:r>
          </w:p>
          <w:p w14:paraId="4DCAE95B" w14:textId="666A62D7" w:rsidR="008A0F3E" w:rsidRDefault="008A0F3E" w:rsidP="008A0F3E">
            <w:pPr>
              <w:rPr>
                <w:lang w:val="en-US" w:bidi="th-TH"/>
              </w:rPr>
            </w:pPr>
          </w:p>
          <w:p w14:paraId="3EB6EE0A" w14:textId="6474519A" w:rsidR="008A0F3E" w:rsidRPr="008A0F3E" w:rsidRDefault="008A0F3E" w:rsidP="008A0F3E">
            <w:pPr>
              <w:rPr>
                <w:lang w:val="en-US" w:bidi="th-TH"/>
              </w:rPr>
            </w:pPr>
            <w:r>
              <w:rPr>
                <w:lang w:val="en-US" w:bidi="th-TH"/>
              </w:rPr>
              <w:t>Prepayment fees can be set to create invoice automatically based on the prepayment principal amount while the Fee in Lieu of exhange can be created by EXIM bank manually as and when needed.</w:t>
            </w:r>
          </w:p>
          <w:p w14:paraId="2AF501AA" w14:textId="5D6B7E00" w:rsidR="00FB7A72" w:rsidRDefault="00FB7A72" w:rsidP="00951B6D">
            <w:pPr>
              <w:rPr>
                <w:lang w:val="en-US" w:bidi="th-TH"/>
              </w:rPr>
            </w:pPr>
          </w:p>
          <w:p w14:paraId="340B78FC" w14:textId="77777777" w:rsidR="00951B6D" w:rsidRDefault="00951B6D" w:rsidP="00951B6D">
            <w:pPr>
              <w:rPr>
                <w:lang w:val="en-US" w:bidi="th-TH"/>
              </w:rPr>
            </w:pPr>
          </w:p>
          <w:p w14:paraId="71D451D7" w14:textId="4B22C6AF" w:rsidR="00951B6D" w:rsidRPr="00D91C15" w:rsidRDefault="00951B6D" w:rsidP="00951B6D">
            <w:pPr>
              <w:rPr>
                <w:lang w:bidi="th-TH"/>
              </w:rPr>
            </w:pPr>
          </w:p>
        </w:tc>
      </w:tr>
    </w:tbl>
    <w:p w14:paraId="5AAD7A1F" w14:textId="66284AD3" w:rsidR="00402C40" w:rsidRDefault="00402C40" w:rsidP="00B33260">
      <w:pPr>
        <w:jc w:val="center"/>
        <w:rPr>
          <w:lang w:val="en-US"/>
        </w:rPr>
      </w:pPr>
    </w:p>
    <w:p w14:paraId="0A2693A2" w14:textId="77777777" w:rsidR="00790E95" w:rsidRDefault="00790E95" w:rsidP="00B33260">
      <w:pPr>
        <w:jc w:val="center"/>
        <w:rPr>
          <w:lang w:val="en-US"/>
        </w:rPr>
      </w:pPr>
    </w:p>
    <w:p w14:paraId="14D940AA" w14:textId="77777777" w:rsidR="00790E95" w:rsidRDefault="00790E95" w:rsidP="00B33260">
      <w:pPr>
        <w:jc w:val="center"/>
        <w:rPr>
          <w:lang w:val="en-US"/>
        </w:rPr>
      </w:pPr>
    </w:p>
    <w:p w14:paraId="43DF4EC2" w14:textId="64D988C0" w:rsidR="00790E95" w:rsidRPr="00790E95" w:rsidRDefault="00790E95" w:rsidP="00790E95">
      <w:pPr>
        <w:rPr>
          <w:b/>
          <w:bCs/>
          <w:highlight w:val="yellow"/>
          <w:lang w:val="en-US" w:bidi="th-TH"/>
        </w:rPr>
      </w:pPr>
      <w:r w:rsidRPr="00790E95">
        <w:rPr>
          <w:b/>
          <w:bCs/>
          <w:highlight w:val="yellow"/>
          <w:lang w:val="en-US" w:bidi="th-TH"/>
        </w:rPr>
        <w:t xml:space="preserve">Note:  </w:t>
      </w:r>
      <w:r w:rsidRPr="00790E95">
        <w:rPr>
          <w:b/>
          <w:bCs/>
          <w:highlight w:val="yellow"/>
        </w:rPr>
        <w:t>Subsidized Product</w:t>
      </w:r>
      <w:r>
        <w:rPr>
          <w:b/>
          <w:bCs/>
          <w:highlight w:val="yellow"/>
        </w:rPr>
        <w:t xml:space="preserve"> </w:t>
      </w:r>
      <w:r>
        <w:rPr>
          <w:b/>
          <w:bCs/>
          <w:highlight w:val="yellow"/>
          <w:lang w:val="en-US" w:bidi="th-TH"/>
        </w:rPr>
        <w:t>(TG1, BIZ, TT1, TT2)</w:t>
      </w:r>
    </w:p>
    <w:p w14:paraId="75A84B24" w14:textId="77777777" w:rsidR="00790E95" w:rsidRPr="005F0F2A" w:rsidRDefault="00790E95" w:rsidP="00790E95">
      <w:pPr>
        <w:rPr>
          <w:highlight w:val="yellow"/>
          <w:lang w:val="en-US" w:bidi="th-TH"/>
        </w:rPr>
      </w:pPr>
    </w:p>
    <w:p w14:paraId="0BEF8779" w14:textId="429739C2" w:rsidR="00790E95" w:rsidRDefault="00790E95" w:rsidP="00790E95">
      <w:pPr>
        <w:rPr>
          <w:highlight w:val="yellow"/>
          <w:lang w:bidi="th-TH"/>
        </w:rPr>
      </w:pPr>
      <w:r w:rsidRPr="005F0F2A">
        <w:rPr>
          <w:highlight w:val="yellow"/>
          <w:lang w:val="en-US" w:bidi="th-TH"/>
        </w:rPr>
        <w:t xml:space="preserve">Incase Product is </w:t>
      </w:r>
      <w:r w:rsidRPr="005F0F2A">
        <w:rPr>
          <w:highlight w:val="yellow"/>
        </w:rPr>
        <w:t>subsidized no need to shown subsidized interest amount in Billing Notice advices.</w:t>
      </w:r>
      <w:r w:rsidRPr="005F0F2A">
        <w:rPr>
          <w:highlight w:val="yellow"/>
          <w:lang w:bidi="th-TH"/>
        </w:rPr>
        <w:t>(</w:t>
      </w:r>
      <w:r w:rsidRPr="008E7C45">
        <w:rPr>
          <w:highlight w:val="yellow"/>
        </w:rPr>
        <w:t>Show only actual interest rate w</w:t>
      </w:r>
      <w:r>
        <w:rPr>
          <w:highlight w:val="yellow"/>
        </w:rPr>
        <w:t>hich be</w:t>
      </w:r>
      <w:r w:rsidRPr="008E7C45">
        <w:rPr>
          <w:highlight w:val="yellow"/>
        </w:rPr>
        <w:t xml:space="preserve"> collect</w:t>
      </w:r>
      <w:r>
        <w:rPr>
          <w:highlight w:val="yellow"/>
        </w:rPr>
        <w:t>ed</w:t>
      </w:r>
      <w:r w:rsidRPr="008E7C45">
        <w:rPr>
          <w:highlight w:val="yellow"/>
        </w:rPr>
        <w:t xml:space="preserve"> from customer</w:t>
      </w:r>
      <w:r w:rsidRPr="00D91C15">
        <w:rPr>
          <w:highlight w:val="yellow"/>
          <w:lang w:bidi="th-TH"/>
        </w:rPr>
        <w:t>).</w:t>
      </w:r>
    </w:p>
    <w:p w14:paraId="283D85D0" w14:textId="5F8C29DF" w:rsidR="008F5032" w:rsidRPr="008F5032" w:rsidRDefault="008F5032" w:rsidP="00790E95">
      <w:pPr>
        <w:rPr>
          <w:highlight w:val="yellow"/>
          <w:lang w:val="en-US" w:bidi="th-TH"/>
        </w:rPr>
      </w:pPr>
      <w:r>
        <w:rPr>
          <w:highlight w:val="yellow"/>
          <w:lang w:bidi="th-TH"/>
        </w:rPr>
        <w:t>Example</w:t>
      </w:r>
      <w:r w:rsidR="00281655">
        <w:rPr>
          <w:highlight w:val="yellow"/>
          <w:lang w:bidi="th-TH"/>
        </w:rPr>
        <w:t xml:space="preserve"> Picture</w:t>
      </w:r>
      <w:r>
        <w:rPr>
          <w:highlight w:val="yellow"/>
          <w:lang w:bidi="th-TH"/>
        </w:rPr>
        <w:t>:</w:t>
      </w:r>
    </w:p>
    <w:p w14:paraId="26C5B957" w14:textId="77777777" w:rsidR="00790E95" w:rsidRPr="00790E95" w:rsidRDefault="00790E95" w:rsidP="00B33260">
      <w:pPr>
        <w:jc w:val="center"/>
      </w:pPr>
    </w:p>
    <w:p w14:paraId="39B7C55E" w14:textId="77777777" w:rsidR="00790E95" w:rsidRDefault="00790E95" w:rsidP="00B33260">
      <w:pPr>
        <w:jc w:val="center"/>
        <w:rPr>
          <w:lang w:val="en-US"/>
        </w:rPr>
      </w:pPr>
    </w:p>
    <w:p w14:paraId="6AF409CE" w14:textId="77777777" w:rsidR="00790E95" w:rsidRDefault="00790E95" w:rsidP="00B33260">
      <w:pPr>
        <w:jc w:val="center"/>
        <w:rPr>
          <w:lang w:val="en-US"/>
        </w:rPr>
      </w:pPr>
    </w:p>
    <w:p w14:paraId="5738F250" w14:textId="77777777" w:rsidR="00790E95" w:rsidRDefault="00790E95" w:rsidP="00B33260">
      <w:pPr>
        <w:jc w:val="center"/>
        <w:rPr>
          <w:lang w:val="en-US"/>
        </w:rPr>
      </w:pPr>
    </w:p>
    <w:p w14:paraId="32646C12" w14:textId="77777777" w:rsidR="00790E95" w:rsidRDefault="00790E95" w:rsidP="00B33260">
      <w:pPr>
        <w:jc w:val="center"/>
        <w:rPr>
          <w:lang w:val="en-US"/>
        </w:rPr>
      </w:pPr>
    </w:p>
    <w:p w14:paraId="0709E3D2" w14:textId="3773BC13" w:rsidR="00790E95" w:rsidRDefault="00790E95" w:rsidP="00B33260">
      <w:pPr>
        <w:jc w:val="center"/>
        <w:rPr>
          <w:lang w:val="en-US"/>
        </w:rPr>
      </w:pPr>
    </w:p>
    <w:p w14:paraId="32CB60C9" w14:textId="5DF5CCFA" w:rsidR="00402C40" w:rsidRDefault="00790E95" w:rsidP="00A238D6">
      <w:pPr>
        <w:spacing w:after="200" w:line="276" w:lineRule="auto"/>
        <w:jc w:val="center"/>
        <w:rPr>
          <w:lang w:val="en-US"/>
        </w:rPr>
      </w:pPr>
      <w:r>
        <w:rPr>
          <w:lang w:val="en-US" w:bidi="th-TH"/>
        </w:rPr>
        <w:drawing>
          <wp:inline distT="0" distB="0" distL="0" distR="0" wp14:anchorId="1F2347AA" wp14:editId="6A9130D0">
            <wp:extent cx="4746902" cy="5645150"/>
            <wp:effectExtent l="0" t="0" r="0" b="0"/>
            <wp:docPr id="7103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r:link="rId160">
                      <a:extLst>
                        <a:ext uri="{28A0092B-C50C-407E-A947-70E740481C1C}">
                          <a14:useLocalDpi xmlns:a14="http://schemas.microsoft.com/office/drawing/2010/main" val="0"/>
                        </a:ext>
                      </a:extLst>
                    </a:blip>
                    <a:srcRect/>
                    <a:stretch>
                      <a:fillRect/>
                    </a:stretch>
                  </pic:blipFill>
                  <pic:spPr bwMode="auto">
                    <a:xfrm>
                      <a:off x="0" y="0"/>
                      <a:ext cx="4755432" cy="5655294"/>
                    </a:xfrm>
                    <a:prstGeom prst="rect">
                      <a:avLst/>
                    </a:prstGeom>
                    <a:noFill/>
                    <a:ln>
                      <a:noFill/>
                    </a:ln>
                  </pic:spPr>
                </pic:pic>
              </a:graphicData>
            </a:graphic>
          </wp:inline>
        </w:drawing>
      </w:r>
    </w:p>
    <w:p w14:paraId="5067BD38" w14:textId="38E049F9" w:rsidR="00A238D6" w:rsidRDefault="00A238D6" w:rsidP="00A238D6">
      <w:pPr>
        <w:spacing w:after="200" w:line="276" w:lineRule="auto"/>
        <w:jc w:val="center"/>
        <w:rPr>
          <w:lang w:val="en-US"/>
        </w:rPr>
      </w:pPr>
      <w:r>
        <w:rPr>
          <w:lang w:val="en-US" w:bidi="th-TH"/>
        </w:rPr>
        <w:lastRenderedPageBreak/>
        <w:drawing>
          <wp:inline distT="0" distB="0" distL="0" distR="0" wp14:anchorId="5D0B2F18" wp14:editId="637A1A0B">
            <wp:extent cx="3816171" cy="5156200"/>
            <wp:effectExtent l="19050" t="19050" r="13335" b="25400"/>
            <wp:docPr id="711207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r:link="rId162">
                      <a:extLst>
                        <a:ext uri="{28A0092B-C50C-407E-A947-70E740481C1C}">
                          <a14:useLocalDpi xmlns:a14="http://schemas.microsoft.com/office/drawing/2010/main" val="0"/>
                        </a:ext>
                      </a:extLst>
                    </a:blip>
                    <a:srcRect/>
                    <a:stretch>
                      <a:fillRect/>
                    </a:stretch>
                  </pic:blipFill>
                  <pic:spPr bwMode="auto">
                    <a:xfrm>
                      <a:off x="0" y="0"/>
                      <a:ext cx="3821458" cy="5163343"/>
                    </a:xfrm>
                    <a:prstGeom prst="rect">
                      <a:avLst/>
                    </a:prstGeom>
                    <a:noFill/>
                    <a:ln>
                      <a:solidFill>
                        <a:schemeClr val="tx1"/>
                      </a:solidFill>
                    </a:ln>
                  </pic:spPr>
                </pic:pic>
              </a:graphicData>
            </a:graphic>
          </wp:inline>
        </w:drawing>
      </w:r>
    </w:p>
    <w:p w14:paraId="7817E925" w14:textId="00F444A9" w:rsidR="00402C40" w:rsidRDefault="00EE613C" w:rsidP="00402C40">
      <w:pPr>
        <w:pStyle w:val="Heading2"/>
      </w:pPr>
      <w:bookmarkStart w:id="398" w:name="_Toc143189722"/>
      <w:r w:rsidRPr="00EE613C">
        <w:t>Credit Note</w:t>
      </w:r>
      <w:bookmarkEnd w:id="398"/>
    </w:p>
    <w:p w14:paraId="48582ED8" w14:textId="77777777" w:rsidR="00402C40" w:rsidRDefault="00402C40">
      <w:pPr>
        <w:pStyle w:val="Heading3"/>
        <w:numPr>
          <w:ilvl w:val="1"/>
          <w:numId w:val="12"/>
        </w:numPr>
        <w:rPr>
          <w:lang w:val="en-US" w:bidi="th-TH"/>
        </w:rPr>
      </w:pPr>
      <w:bookmarkStart w:id="399" w:name="_Toc143189723"/>
      <w:r w:rsidRPr="00E52BD7">
        <w:rPr>
          <w:lang w:val="en-US" w:bidi="th-TH"/>
        </w:rPr>
        <w:t>Supported Sample Transaction and Case from Customer</w:t>
      </w:r>
      <w:bookmarkEnd w:id="399"/>
    </w:p>
    <w:p w14:paraId="3EF5A941" w14:textId="716AE632" w:rsidR="00536CCF" w:rsidRPr="00536CCF" w:rsidRDefault="00536CCF" w:rsidP="00536CCF">
      <w:pPr>
        <w:ind w:left="1440"/>
        <w:rPr>
          <w:lang w:val="en-US" w:bidi="th-TH"/>
        </w:rPr>
      </w:pPr>
      <w:r>
        <w:rPr>
          <w:lang w:val="en-US" w:bidi="th-TH"/>
        </w:rPr>
        <w:t>Template: Currency THB baht</w:t>
      </w:r>
    </w:p>
    <w:p w14:paraId="7A09FECA" w14:textId="7AE89FCB" w:rsidR="00402C40" w:rsidRDefault="00163089" w:rsidP="00402C40">
      <w:pPr>
        <w:jc w:val="center"/>
        <w:rPr>
          <w:lang w:val="en-US"/>
        </w:rPr>
      </w:pPr>
      <w:r w:rsidRPr="00163089">
        <w:rPr>
          <w:lang w:val="en-US" w:bidi="th-TH"/>
        </w:rPr>
        <w:lastRenderedPageBreak/>
        <w:drawing>
          <wp:inline distT="0" distB="0" distL="0" distR="0" wp14:anchorId="22710123" wp14:editId="2361491E">
            <wp:extent cx="4503919" cy="6394450"/>
            <wp:effectExtent l="19050" t="19050" r="11430" b="25400"/>
            <wp:docPr id="133341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17430" name=""/>
                    <pic:cNvPicPr/>
                  </pic:nvPicPr>
                  <pic:blipFill>
                    <a:blip r:embed="rId163"/>
                    <a:stretch>
                      <a:fillRect/>
                    </a:stretch>
                  </pic:blipFill>
                  <pic:spPr>
                    <a:xfrm>
                      <a:off x="0" y="0"/>
                      <a:ext cx="4511136" cy="6404696"/>
                    </a:xfrm>
                    <a:prstGeom prst="rect">
                      <a:avLst/>
                    </a:prstGeom>
                    <a:ln>
                      <a:solidFill>
                        <a:schemeClr val="tx1"/>
                      </a:solidFill>
                    </a:ln>
                  </pic:spPr>
                </pic:pic>
              </a:graphicData>
            </a:graphic>
          </wp:inline>
        </w:drawing>
      </w:r>
    </w:p>
    <w:p w14:paraId="494717CC" w14:textId="40B9CC9E" w:rsidR="00E33088" w:rsidRDefault="00E33088" w:rsidP="00402C40">
      <w:pPr>
        <w:jc w:val="center"/>
        <w:rPr>
          <w:lang w:val="en-US"/>
        </w:rPr>
      </w:pPr>
    </w:p>
    <w:p w14:paraId="0E118E81" w14:textId="77777777" w:rsidR="00536CCF" w:rsidRDefault="00536CCF" w:rsidP="00402C40">
      <w:pPr>
        <w:jc w:val="center"/>
        <w:rPr>
          <w:lang w:val="en-US" w:bidi="th-TH"/>
        </w:rPr>
      </w:pPr>
    </w:p>
    <w:p w14:paraId="2A6BA2B4" w14:textId="77777777" w:rsidR="00536CCF" w:rsidRDefault="00536CCF" w:rsidP="00402C40">
      <w:pPr>
        <w:jc w:val="center"/>
        <w:rPr>
          <w:lang w:val="en-US" w:bidi="th-TH"/>
        </w:rPr>
      </w:pPr>
    </w:p>
    <w:p w14:paraId="0035D913" w14:textId="77777777" w:rsidR="00536CCF" w:rsidRDefault="00536CCF" w:rsidP="00402C40">
      <w:pPr>
        <w:jc w:val="center"/>
        <w:rPr>
          <w:lang w:val="en-US" w:bidi="th-TH"/>
        </w:rPr>
      </w:pPr>
    </w:p>
    <w:p w14:paraId="0EFA6F74" w14:textId="77777777" w:rsidR="00536CCF" w:rsidRDefault="00536CCF" w:rsidP="00402C40">
      <w:pPr>
        <w:jc w:val="center"/>
        <w:rPr>
          <w:lang w:val="en-US" w:bidi="th-TH"/>
        </w:rPr>
      </w:pPr>
    </w:p>
    <w:p w14:paraId="6345CCC2" w14:textId="77777777" w:rsidR="00536CCF" w:rsidRDefault="00536CCF" w:rsidP="00402C40">
      <w:pPr>
        <w:jc w:val="center"/>
        <w:rPr>
          <w:lang w:val="en-US" w:bidi="th-TH"/>
        </w:rPr>
      </w:pPr>
    </w:p>
    <w:p w14:paraId="63E0EDC3" w14:textId="41A498E1" w:rsidR="00536CCF" w:rsidRDefault="00536CCF" w:rsidP="00536CCF">
      <w:pPr>
        <w:ind w:firstLine="720"/>
        <w:rPr>
          <w:lang w:val="en-US" w:bidi="th-TH"/>
        </w:rPr>
      </w:pPr>
      <w:r>
        <w:rPr>
          <w:lang w:val="en-US" w:bidi="th-TH"/>
        </w:rPr>
        <w:t xml:space="preserve">  Template: Currency THB baht</w:t>
      </w:r>
    </w:p>
    <w:p w14:paraId="32EBA410" w14:textId="07CD23BE" w:rsidR="00E33088" w:rsidRDefault="00E33088" w:rsidP="00402C40">
      <w:pPr>
        <w:jc w:val="center"/>
        <w:rPr>
          <w:lang w:val="en-US"/>
        </w:rPr>
      </w:pPr>
      <w:r>
        <w:rPr>
          <w:lang w:val="en-US" w:bidi="th-TH"/>
        </w:rPr>
        <w:lastRenderedPageBreak/>
        <w:drawing>
          <wp:inline distT="0" distB="0" distL="0" distR="0" wp14:anchorId="467440E1" wp14:editId="74E9C177">
            <wp:extent cx="5248275" cy="7172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48275" cy="7172325"/>
                    </a:xfrm>
                    <a:prstGeom prst="rect">
                      <a:avLst/>
                    </a:prstGeom>
                  </pic:spPr>
                </pic:pic>
              </a:graphicData>
            </a:graphic>
          </wp:inline>
        </w:drawing>
      </w:r>
    </w:p>
    <w:p w14:paraId="0F34E2D0" w14:textId="5C7560A7" w:rsidR="0083586D" w:rsidRDefault="0083586D" w:rsidP="00402C40">
      <w:pPr>
        <w:jc w:val="center"/>
        <w:rPr>
          <w:lang w:val="en-US"/>
        </w:rPr>
      </w:pPr>
    </w:p>
    <w:p w14:paraId="1E09BF9C" w14:textId="77777777" w:rsidR="0083586D" w:rsidRDefault="0083586D" w:rsidP="00402C40">
      <w:pPr>
        <w:jc w:val="center"/>
        <w:rPr>
          <w:lang w:val="en-US"/>
        </w:rPr>
      </w:pPr>
    </w:p>
    <w:p w14:paraId="2FDA5C29" w14:textId="2E4B53C2" w:rsidR="003165E4" w:rsidRDefault="003165E4" w:rsidP="00402C40">
      <w:pPr>
        <w:spacing w:after="200" w:line="276" w:lineRule="auto"/>
        <w:rPr>
          <w:lang w:val="en-US" w:bidi="th-TH"/>
        </w:rPr>
      </w:pPr>
    </w:p>
    <w:p w14:paraId="2AE8B099" w14:textId="77777777" w:rsidR="003165E4" w:rsidRDefault="003165E4" w:rsidP="00402C40">
      <w:pPr>
        <w:spacing w:after="200" w:line="276" w:lineRule="auto"/>
        <w:rPr>
          <w:lang w:val="en-US" w:bidi="th-TH"/>
        </w:rPr>
      </w:pPr>
    </w:p>
    <w:p w14:paraId="4FE0DA18" w14:textId="001BA77C" w:rsidR="003165E4" w:rsidRDefault="003165E4" w:rsidP="0077455A">
      <w:pPr>
        <w:spacing w:after="200" w:line="276" w:lineRule="auto"/>
        <w:ind w:firstLine="720"/>
        <w:rPr>
          <w:lang w:val="en-US" w:bidi="th-TH"/>
        </w:rPr>
      </w:pPr>
      <w:r>
        <w:rPr>
          <w:lang w:val="en-US" w:bidi="th-TH"/>
        </w:rPr>
        <w:t>Template: Currency THB baht</w:t>
      </w:r>
    </w:p>
    <w:p w14:paraId="327175E4" w14:textId="4FEAB72A" w:rsidR="003165E4" w:rsidRDefault="0083586D" w:rsidP="0077455A">
      <w:pPr>
        <w:spacing w:after="200" w:line="276" w:lineRule="auto"/>
        <w:jc w:val="center"/>
        <w:rPr>
          <w:lang w:val="en-US"/>
        </w:rPr>
      </w:pPr>
      <w:r>
        <w:rPr>
          <w:lang w:val="en-US" w:bidi="th-TH"/>
        </w:rPr>
        <w:lastRenderedPageBreak/>
        <w:drawing>
          <wp:inline distT="0" distB="0" distL="0" distR="0" wp14:anchorId="68FF669F" wp14:editId="27E0309A">
            <wp:extent cx="5730086" cy="7885321"/>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3892" cy="7890559"/>
                    </a:xfrm>
                    <a:prstGeom prst="rect">
                      <a:avLst/>
                    </a:prstGeom>
                  </pic:spPr>
                </pic:pic>
              </a:graphicData>
            </a:graphic>
          </wp:inline>
        </w:drawing>
      </w:r>
    </w:p>
    <w:p w14:paraId="0DE1710D" w14:textId="202A083E" w:rsidR="0011238F" w:rsidRPr="0011238F" w:rsidRDefault="0011238F" w:rsidP="0077455A">
      <w:pPr>
        <w:spacing w:after="200" w:line="276" w:lineRule="auto"/>
        <w:ind w:left="720" w:firstLine="720"/>
        <w:rPr>
          <w:lang w:val="en-US" w:bidi="th-TH"/>
        </w:rPr>
      </w:pPr>
      <w:r>
        <w:rPr>
          <w:lang w:val="en-US" w:bidi="th-TH"/>
        </w:rPr>
        <w:t>Template: Currency THB baht</w:t>
      </w:r>
    </w:p>
    <w:p w14:paraId="0FF08CE0" w14:textId="48415833" w:rsidR="0011238F" w:rsidRPr="003165E4" w:rsidRDefault="0011238F" w:rsidP="0077455A">
      <w:pPr>
        <w:spacing w:after="200" w:line="276" w:lineRule="auto"/>
        <w:jc w:val="center"/>
        <w:rPr>
          <w:lang w:val="en-US"/>
        </w:rPr>
      </w:pPr>
      <w:r>
        <w:rPr>
          <w:lang w:val="en-US" w:bidi="th-TH"/>
        </w:rPr>
        <w:lastRenderedPageBreak/>
        <w:drawing>
          <wp:inline distT="0" distB="0" distL="0" distR="0" wp14:anchorId="6BAC7611" wp14:editId="2AA88C09">
            <wp:extent cx="4491326" cy="6317673"/>
            <wp:effectExtent l="0" t="0" r="5080" b="6985"/>
            <wp:docPr id="1420410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r:link="rId167">
                      <a:extLst>
                        <a:ext uri="{28A0092B-C50C-407E-A947-70E740481C1C}">
                          <a14:useLocalDpi xmlns:a14="http://schemas.microsoft.com/office/drawing/2010/main" val="0"/>
                        </a:ext>
                      </a:extLst>
                    </a:blip>
                    <a:srcRect/>
                    <a:stretch>
                      <a:fillRect/>
                    </a:stretch>
                  </pic:blipFill>
                  <pic:spPr bwMode="auto">
                    <a:xfrm>
                      <a:off x="0" y="0"/>
                      <a:ext cx="4517331" cy="6354252"/>
                    </a:xfrm>
                    <a:prstGeom prst="rect">
                      <a:avLst/>
                    </a:prstGeom>
                    <a:noFill/>
                    <a:ln>
                      <a:noFill/>
                    </a:ln>
                  </pic:spPr>
                </pic:pic>
              </a:graphicData>
            </a:graphic>
          </wp:inline>
        </w:drawing>
      </w:r>
    </w:p>
    <w:p w14:paraId="6C2CFA76" w14:textId="77777777" w:rsidR="0011238F" w:rsidRDefault="003165E4" w:rsidP="003165E4">
      <w:pPr>
        <w:spacing w:after="200" w:line="276" w:lineRule="auto"/>
        <w:ind w:firstLine="720"/>
        <w:rPr>
          <w:lang w:val="en-US" w:bidi="th-TH"/>
        </w:rPr>
      </w:pPr>
      <w:r>
        <w:rPr>
          <w:lang w:val="en-US" w:bidi="th-TH"/>
        </w:rPr>
        <w:t xml:space="preserve">  </w:t>
      </w:r>
    </w:p>
    <w:p w14:paraId="2D0BA18C" w14:textId="77777777" w:rsidR="0011238F" w:rsidRDefault="0011238F" w:rsidP="003165E4">
      <w:pPr>
        <w:spacing w:after="200" w:line="276" w:lineRule="auto"/>
        <w:ind w:firstLine="720"/>
        <w:rPr>
          <w:lang w:val="en-US" w:bidi="th-TH"/>
        </w:rPr>
      </w:pPr>
    </w:p>
    <w:p w14:paraId="0B5E9A71" w14:textId="77777777" w:rsidR="0011238F" w:rsidRDefault="0011238F" w:rsidP="003165E4">
      <w:pPr>
        <w:spacing w:after="200" w:line="276" w:lineRule="auto"/>
        <w:ind w:firstLine="720"/>
        <w:rPr>
          <w:lang w:val="en-US" w:bidi="th-TH"/>
        </w:rPr>
      </w:pPr>
    </w:p>
    <w:p w14:paraId="04E9FC3B" w14:textId="77777777" w:rsidR="0011238F" w:rsidRDefault="0011238F" w:rsidP="003165E4">
      <w:pPr>
        <w:spacing w:after="200" w:line="276" w:lineRule="auto"/>
        <w:ind w:firstLine="720"/>
        <w:rPr>
          <w:lang w:val="en-US" w:bidi="th-TH"/>
        </w:rPr>
      </w:pPr>
    </w:p>
    <w:p w14:paraId="40A9B831" w14:textId="77777777" w:rsidR="0011238F" w:rsidRDefault="0011238F" w:rsidP="003165E4">
      <w:pPr>
        <w:spacing w:after="200" w:line="276" w:lineRule="auto"/>
        <w:ind w:firstLine="720"/>
        <w:rPr>
          <w:lang w:val="en-US" w:bidi="th-TH"/>
        </w:rPr>
      </w:pPr>
    </w:p>
    <w:p w14:paraId="1C23E702" w14:textId="1F7E059A" w:rsidR="003165E4" w:rsidRDefault="003165E4" w:rsidP="003165E4">
      <w:pPr>
        <w:spacing w:after="200" w:line="276" w:lineRule="auto"/>
        <w:ind w:firstLine="720"/>
      </w:pPr>
      <w:r>
        <w:rPr>
          <w:lang w:val="en-US" w:bidi="th-TH"/>
        </w:rPr>
        <w:t>Template: Currency FCY</w:t>
      </w:r>
    </w:p>
    <w:p w14:paraId="0DFEADD2" w14:textId="45C470B0" w:rsidR="00E62D4E" w:rsidRDefault="00E62D4E" w:rsidP="003165E4">
      <w:pPr>
        <w:spacing w:after="200" w:line="276" w:lineRule="auto"/>
        <w:jc w:val="center"/>
        <w:rPr>
          <w:lang w:val="en-US"/>
        </w:rPr>
      </w:pPr>
      <w:r>
        <w:rPr>
          <w:lang w:val="en-US" w:bidi="th-TH"/>
        </w:rPr>
        <w:lastRenderedPageBreak/>
        <w:drawing>
          <wp:inline distT="0" distB="0" distL="0" distR="0" wp14:anchorId="2FA25A09" wp14:editId="554E2F9E">
            <wp:extent cx="5217459" cy="6259359"/>
            <wp:effectExtent l="0" t="0" r="2540" b="8255"/>
            <wp:docPr id="1253615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r:link="rId169">
                      <a:extLst>
                        <a:ext uri="{28A0092B-C50C-407E-A947-70E740481C1C}">
                          <a14:useLocalDpi xmlns:a14="http://schemas.microsoft.com/office/drawing/2010/main" val="0"/>
                        </a:ext>
                      </a:extLst>
                    </a:blip>
                    <a:srcRect/>
                    <a:stretch>
                      <a:fillRect/>
                    </a:stretch>
                  </pic:blipFill>
                  <pic:spPr bwMode="auto">
                    <a:xfrm>
                      <a:off x="0" y="0"/>
                      <a:ext cx="5222987" cy="6265991"/>
                    </a:xfrm>
                    <a:prstGeom prst="rect">
                      <a:avLst/>
                    </a:prstGeom>
                    <a:noFill/>
                    <a:ln>
                      <a:noFill/>
                    </a:ln>
                  </pic:spPr>
                </pic:pic>
              </a:graphicData>
            </a:graphic>
          </wp:inline>
        </w:drawing>
      </w:r>
    </w:p>
    <w:p w14:paraId="55278A25" w14:textId="77777777" w:rsidR="00E62D4E" w:rsidRDefault="00E62D4E" w:rsidP="00402C40">
      <w:pPr>
        <w:spacing w:after="200" w:line="276" w:lineRule="auto"/>
        <w:rPr>
          <w:lang w:val="en-US"/>
        </w:rPr>
      </w:pPr>
    </w:p>
    <w:p w14:paraId="2E9AA7DD" w14:textId="77777777" w:rsidR="00E62D4E" w:rsidRDefault="00E62D4E" w:rsidP="00402C40">
      <w:pPr>
        <w:spacing w:after="200" w:line="276" w:lineRule="auto"/>
        <w:rPr>
          <w:lang w:val="en-US"/>
        </w:rPr>
      </w:pPr>
    </w:p>
    <w:p w14:paraId="187FBD0B" w14:textId="77777777" w:rsidR="00E62D4E" w:rsidRDefault="00E62D4E" w:rsidP="00402C40">
      <w:pPr>
        <w:spacing w:after="200" w:line="276" w:lineRule="auto"/>
        <w:rPr>
          <w:lang w:val="en-US"/>
        </w:rPr>
      </w:pPr>
    </w:p>
    <w:p w14:paraId="4BDF8596" w14:textId="77777777" w:rsidR="00E62D4E" w:rsidRDefault="00E62D4E" w:rsidP="00402C40">
      <w:pPr>
        <w:spacing w:after="200" w:line="276" w:lineRule="auto"/>
        <w:rPr>
          <w:lang w:val="en-US"/>
        </w:rPr>
      </w:pPr>
    </w:p>
    <w:p w14:paraId="46ECAF8E" w14:textId="77777777" w:rsidR="00E62D4E" w:rsidRDefault="00E62D4E" w:rsidP="00402C40">
      <w:pPr>
        <w:spacing w:after="200" w:line="276" w:lineRule="auto"/>
        <w:rPr>
          <w:lang w:val="en-US"/>
        </w:rPr>
      </w:pPr>
    </w:p>
    <w:p w14:paraId="1904FC00" w14:textId="77777777" w:rsidR="00402C40" w:rsidRDefault="00402C40">
      <w:pPr>
        <w:pStyle w:val="Heading3"/>
        <w:numPr>
          <w:ilvl w:val="1"/>
          <w:numId w:val="12"/>
        </w:numPr>
        <w:rPr>
          <w:lang w:val="en-US" w:bidi="th-TH"/>
        </w:rPr>
      </w:pPr>
      <w:bookmarkStart w:id="400" w:name="_Toc143189724"/>
      <w:r w:rsidRPr="003F76A1">
        <w:rPr>
          <w:lang w:val="en-US" w:bidi="th-TH"/>
        </w:rPr>
        <w:lastRenderedPageBreak/>
        <w:t>To-be Process</w:t>
      </w:r>
      <w:bookmarkEnd w:id="400"/>
    </w:p>
    <w:p w14:paraId="297D7323" w14:textId="77777777" w:rsidR="002F17E6" w:rsidRDefault="002F17E6" w:rsidP="002F17E6">
      <w:pPr>
        <w:rPr>
          <w:lang w:val="en-US" w:bidi="th-TH"/>
        </w:rPr>
      </w:pPr>
    </w:p>
    <w:p w14:paraId="199D9675" w14:textId="37985F95" w:rsidR="002F17E6" w:rsidRPr="002F17E6" w:rsidRDefault="002F17E6" w:rsidP="002F17E6">
      <w:pPr>
        <w:rPr>
          <w:lang w:val="en-US" w:bidi="th-TH"/>
        </w:rPr>
      </w:pPr>
      <w:r>
        <w:rPr>
          <w:lang w:val="en-US" w:bidi="th-TH"/>
        </w:rPr>
        <w:t>AS IS CBS9</w:t>
      </w:r>
    </w:p>
    <w:p w14:paraId="6F444791" w14:textId="29D15D8F" w:rsidR="00402C40" w:rsidRDefault="0098624A" w:rsidP="0098624A">
      <w:pPr>
        <w:rPr>
          <w:lang w:val="en-US" w:bidi="th-TH"/>
        </w:rPr>
      </w:pPr>
      <w:r w:rsidRPr="0098624A">
        <w:rPr>
          <w:lang w:val="en-US" w:bidi="th-TH"/>
        </w:rPr>
        <w:drawing>
          <wp:inline distT="0" distB="0" distL="0" distR="0" wp14:anchorId="5FFEFA62" wp14:editId="39155DCA">
            <wp:extent cx="6390005" cy="3545205"/>
            <wp:effectExtent l="19050" t="19050" r="10795" b="17145"/>
            <wp:docPr id="136745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50845" name=""/>
                    <pic:cNvPicPr/>
                  </pic:nvPicPr>
                  <pic:blipFill>
                    <a:blip r:embed="rId170"/>
                    <a:stretch>
                      <a:fillRect/>
                    </a:stretch>
                  </pic:blipFill>
                  <pic:spPr>
                    <a:xfrm>
                      <a:off x="0" y="0"/>
                      <a:ext cx="6390005" cy="3545205"/>
                    </a:xfrm>
                    <a:prstGeom prst="rect">
                      <a:avLst/>
                    </a:prstGeom>
                    <a:ln>
                      <a:solidFill>
                        <a:schemeClr val="tx1"/>
                      </a:solidFill>
                    </a:ln>
                  </pic:spPr>
                </pic:pic>
              </a:graphicData>
            </a:graphic>
          </wp:inline>
        </w:drawing>
      </w:r>
    </w:p>
    <w:p w14:paraId="297A6F07" w14:textId="6A1081DE" w:rsidR="00402C40" w:rsidRDefault="00402C40" w:rsidP="00402C40">
      <w:pPr>
        <w:jc w:val="center"/>
        <w:rPr>
          <w:lang w:val="en-US" w:bidi="th-TH"/>
        </w:rPr>
      </w:pPr>
    </w:p>
    <w:p w14:paraId="2AF50672" w14:textId="77777777" w:rsidR="0022197F" w:rsidRDefault="0022197F" w:rsidP="00402C40">
      <w:pPr>
        <w:jc w:val="center"/>
        <w:rPr>
          <w:lang w:val="en-US" w:bidi="th-TH"/>
        </w:rPr>
      </w:pPr>
    </w:p>
    <w:p w14:paraId="3000F0D6" w14:textId="77777777" w:rsidR="0022197F" w:rsidRDefault="0022197F" w:rsidP="00402C40">
      <w:pPr>
        <w:jc w:val="center"/>
        <w:rPr>
          <w:lang w:val="en-US" w:bidi="th-TH"/>
        </w:rPr>
      </w:pPr>
    </w:p>
    <w:p w14:paraId="1626619B" w14:textId="77777777" w:rsidR="0022197F" w:rsidRDefault="0022197F" w:rsidP="00402C40">
      <w:pPr>
        <w:jc w:val="center"/>
        <w:rPr>
          <w:lang w:val="en-US" w:bidi="th-TH"/>
        </w:rPr>
      </w:pPr>
    </w:p>
    <w:p w14:paraId="68BA296F" w14:textId="77777777" w:rsidR="0022197F" w:rsidRDefault="0022197F" w:rsidP="00402C40">
      <w:pPr>
        <w:jc w:val="center"/>
        <w:rPr>
          <w:lang w:val="en-US" w:bidi="th-TH"/>
        </w:rPr>
      </w:pPr>
    </w:p>
    <w:p w14:paraId="1AC50A36" w14:textId="77777777" w:rsidR="0022197F" w:rsidRDefault="0022197F" w:rsidP="00402C40">
      <w:pPr>
        <w:jc w:val="center"/>
        <w:rPr>
          <w:lang w:val="en-US" w:bidi="th-TH"/>
        </w:rPr>
      </w:pPr>
    </w:p>
    <w:p w14:paraId="7CD98C3D" w14:textId="77777777" w:rsidR="0022197F" w:rsidRDefault="0022197F" w:rsidP="00402C40">
      <w:pPr>
        <w:jc w:val="center"/>
        <w:rPr>
          <w:lang w:val="en-US" w:bidi="th-TH"/>
        </w:rPr>
      </w:pPr>
    </w:p>
    <w:p w14:paraId="5147315D" w14:textId="77777777" w:rsidR="0022197F" w:rsidRDefault="0022197F" w:rsidP="00402C40">
      <w:pPr>
        <w:jc w:val="center"/>
        <w:rPr>
          <w:lang w:val="en-US" w:bidi="th-TH"/>
        </w:rPr>
      </w:pPr>
    </w:p>
    <w:p w14:paraId="5DF05C7A" w14:textId="77777777" w:rsidR="0022197F" w:rsidRDefault="0022197F" w:rsidP="00402C40">
      <w:pPr>
        <w:jc w:val="center"/>
        <w:rPr>
          <w:lang w:val="en-US" w:bidi="th-TH"/>
        </w:rPr>
      </w:pPr>
    </w:p>
    <w:p w14:paraId="6DA2719C" w14:textId="77777777" w:rsidR="0022197F" w:rsidRDefault="0022197F" w:rsidP="00402C40">
      <w:pPr>
        <w:jc w:val="center"/>
        <w:rPr>
          <w:lang w:val="en-US" w:bidi="th-TH"/>
        </w:rPr>
      </w:pPr>
    </w:p>
    <w:p w14:paraId="29E2D2A5" w14:textId="77777777" w:rsidR="0022197F" w:rsidRDefault="0022197F" w:rsidP="00402C40">
      <w:pPr>
        <w:jc w:val="center"/>
        <w:rPr>
          <w:lang w:val="en-US" w:bidi="th-TH"/>
        </w:rPr>
      </w:pPr>
    </w:p>
    <w:p w14:paraId="0F544F65" w14:textId="77777777" w:rsidR="0022197F" w:rsidRDefault="0022197F" w:rsidP="00402C40">
      <w:pPr>
        <w:jc w:val="center"/>
        <w:rPr>
          <w:lang w:val="en-US" w:bidi="th-TH"/>
        </w:rPr>
      </w:pPr>
    </w:p>
    <w:p w14:paraId="5033B460" w14:textId="77777777" w:rsidR="0022197F" w:rsidRDefault="0022197F" w:rsidP="00402C40">
      <w:pPr>
        <w:jc w:val="center"/>
        <w:rPr>
          <w:lang w:val="en-US" w:bidi="th-TH"/>
        </w:rPr>
      </w:pPr>
    </w:p>
    <w:p w14:paraId="7200C0AA" w14:textId="77777777" w:rsidR="0022197F" w:rsidRDefault="0022197F" w:rsidP="00402C40">
      <w:pPr>
        <w:jc w:val="center"/>
        <w:rPr>
          <w:lang w:val="en-US" w:bidi="th-TH"/>
        </w:rPr>
      </w:pPr>
    </w:p>
    <w:p w14:paraId="7B92C57A" w14:textId="77777777" w:rsidR="0022197F" w:rsidRDefault="0022197F" w:rsidP="00402C40">
      <w:pPr>
        <w:jc w:val="center"/>
        <w:rPr>
          <w:lang w:val="en-US" w:bidi="th-TH"/>
        </w:rPr>
      </w:pPr>
    </w:p>
    <w:p w14:paraId="763222FB" w14:textId="77777777" w:rsidR="0022197F" w:rsidRDefault="0022197F" w:rsidP="00402C40">
      <w:pPr>
        <w:jc w:val="center"/>
        <w:rPr>
          <w:lang w:val="en-US" w:bidi="th-TH"/>
        </w:rPr>
      </w:pPr>
    </w:p>
    <w:p w14:paraId="2A63AF68" w14:textId="77777777" w:rsidR="0022197F" w:rsidRDefault="0022197F" w:rsidP="00402C40">
      <w:pPr>
        <w:jc w:val="center"/>
        <w:rPr>
          <w:lang w:val="en-US" w:bidi="th-TH"/>
        </w:rPr>
      </w:pPr>
    </w:p>
    <w:p w14:paraId="1B0C063C" w14:textId="77777777" w:rsidR="0022197F" w:rsidRDefault="0022197F" w:rsidP="00402C40">
      <w:pPr>
        <w:jc w:val="center"/>
        <w:rPr>
          <w:lang w:val="en-US" w:bidi="th-TH"/>
        </w:rPr>
      </w:pPr>
    </w:p>
    <w:p w14:paraId="425983E0" w14:textId="77777777" w:rsidR="0022197F" w:rsidRDefault="0022197F" w:rsidP="00402C40">
      <w:pPr>
        <w:jc w:val="center"/>
        <w:rPr>
          <w:lang w:val="en-US" w:bidi="th-TH"/>
        </w:rPr>
      </w:pPr>
    </w:p>
    <w:p w14:paraId="4ACFBE45" w14:textId="77777777" w:rsidR="0022197F" w:rsidRDefault="0022197F" w:rsidP="00402C40">
      <w:pPr>
        <w:jc w:val="center"/>
        <w:rPr>
          <w:lang w:val="en-US" w:bidi="th-TH"/>
        </w:rPr>
      </w:pPr>
    </w:p>
    <w:p w14:paraId="55A872D3" w14:textId="77777777" w:rsidR="004E5633" w:rsidRDefault="004E5633" w:rsidP="00402C40">
      <w:pPr>
        <w:jc w:val="center"/>
        <w:rPr>
          <w:lang w:val="en-US" w:bidi="th-TH"/>
        </w:rPr>
      </w:pPr>
    </w:p>
    <w:p w14:paraId="43A49DDA" w14:textId="77777777" w:rsidR="004E5633" w:rsidRDefault="004E5633" w:rsidP="00402C40">
      <w:pPr>
        <w:jc w:val="center"/>
        <w:rPr>
          <w:lang w:val="en-US" w:bidi="th-TH"/>
        </w:rPr>
      </w:pPr>
    </w:p>
    <w:p w14:paraId="45379042" w14:textId="77777777" w:rsidR="0022197F" w:rsidRDefault="0022197F" w:rsidP="00402C40">
      <w:pPr>
        <w:jc w:val="center"/>
        <w:rPr>
          <w:lang w:val="en-US" w:bidi="th-TH"/>
        </w:rPr>
      </w:pPr>
    </w:p>
    <w:p w14:paraId="7C584BF6" w14:textId="6BD96177" w:rsidR="0022197F" w:rsidRDefault="0022197F" w:rsidP="0022197F">
      <w:pPr>
        <w:ind w:left="1440"/>
        <w:rPr>
          <w:lang w:val="en-US" w:bidi="th-TH"/>
        </w:rPr>
      </w:pPr>
      <w:r>
        <w:rPr>
          <w:lang w:val="en-US" w:bidi="th-TH"/>
        </w:rPr>
        <w:lastRenderedPageBreak/>
        <w:t xml:space="preserve">   Requirement </w:t>
      </w:r>
      <w:r w:rsidRPr="00A7236A">
        <w:rPr>
          <w:lang w:val="en-US" w:bidi="th-TH"/>
        </w:rPr>
        <w:t>in CBS9</w:t>
      </w:r>
    </w:p>
    <w:p w14:paraId="7F62D93E" w14:textId="79CB862B" w:rsidR="0022197F" w:rsidRPr="003F76A1" w:rsidRDefault="0022197F" w:rsidP="00402C40">
      <w:pPr>
        <w:jc w:val="center"/>
        <w:rPr>
          <w:cs/>
          <w:lang w:val="en-US" w:bidi="th-TH"/>
        </w:rPr>
      </w:pPr>
      <w:r w:rsidRPr="0022197F">
        <w:rPr>
          <w:lang w:val="en-US" w:bidi="th-TH"/>
        </w:rPr>
        <w:drawing>
          <wp:inline distT="0" distB="0" distL="0" distR="0" wp14:anchorId="0FE708E6" wp14:editId="52853E91">
            <wp:extent cx="4222967" cy="5734345"/>
            <wp:effectExtent l="19050" t="19050" r="25400" b="19050"/>
            <wp:docPr id="27171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5493" name=""/>
                    <pic:cNvPicPr/>
                  </pic:nvPicPr>
                  <pic:blipFill>
                    <a:blip r:embed="rId171"/>
                    <a:stretch>
                      <a:fillRect/>
                    </a:stretch>
                  </pic:blipFill>
                  <pic:spPr>
                    <a:xfrm>
                      <a:off x="0" y="0"/>
                      <a:ext cx="4222967" cy="5734345"/>
                    </a:xfrm>
                    <a:prstGeom prst="rect">
                      <a:avLst/>
                    </a:prstGeom>
                    <a:ln>
                      <a:solidFill>
                        <a:schemeClr val="tx1"/>
                      </a:solidFill>
                    </a:ln>
                  </pic:spPr>
                </pic:pic>
              </a:graphicData>
            </a:graphic>
          </wp:inline>
        </w:drawing>
      </w:r>
    </w:p>
    <w:p w14:paraId="59022201" w14:textId="77777777" w:rsidR="00402C40" w:rsidRDefault="00402C40" w:rsidP="00402C40">
      <w:pPr>
        <w:rPr>
          <w:lang w:bidi="th-TH"/>
        </w:rPr>
      </w:pPr>
    </w:p>
    <w:tbl>
      <w:tblPr>
        <w:tblStyle w:val="TableGrid"/>
        <w:tblW w:w="0" w:type="auto"/>
        <w:jc w:val="center"/>
        <w:tblLook w:val="04A0" w:firstRow="1" w:lastRow="0" w:firstColumn="1" w:lastColumn="0" w:noHBand="0" w:noVBand="1"/>
      </w:tblPr>
      <w:tblGrid>
        <w:gridCol w:w="3103"/>
        <w:gridCol w:w="6230"/>
      </w:tblGrid>
      <w:tr w:rsidR="00DE5599" w14:paraId="2ED12B41" w14:textId="77777777" w:rsidTr="00C52342">
        <w:trPr>
          <w:jc w:val="center"/>
        </w:trPr>
        <w:tc>
          <w:tcPr>
            <w:tcW w:w="3103" w:type="dxa"/>
            <w:shd w:val="clear" w:color="auto" w:fill="CCECFF"/>
          </w:tcPr>
          <w:p w14:paraId="41DF5EA0" w14:textId="77777777" w:rsidR="00402C40" w:rsidRDefault="00402C40" w:rsidP="00C52342">
            <w:r>
              <w:t>Paper size</w:t>
            </w:r>
          </w:p>
        </w:tc>
        <w:tc>
          <w:tcPr>
            <w:tcW w:w="6230" w:type="dxa"/>
          </w:tcPr>
          <w:p w14:paraId="313DE6EF" w14:textId="77777777" w:rsidR="00402C40" w:rsidRDefault="00402C40" w:rsidP="00C52342">
            <w:r>
              <w:t>A4</w:t>
            </w:r>
          </w:p>
        </w:tc>
      </w:tr>
      <w:tr w:rsidR="00DE5599" w14:paraId="124A12A1" w14:textId="77777777" w:rsidTr="00C52342">
        <w:trPr>
          <w:jc w:val="center"/>
        </w:trPr>
        <w:tc>
          <w:tcPr>
            <w:tcW w:w="3103" w:type="dxa"/>
            <w:shd w:val="clear" w:color="auto" w:fill="CCECFF"/>
          </w:tcPr>
          <w:p w14:paraId="29751A95" w14:textId="77777777" w:rsidR="00402C40" w:rsidRDefault="00402C40" w:rsidP="00C52342">
            <w:r>
              <w:t>Reprinting require</w:t>
            </w:r>
          </w:p>
        </w:tc>
        <w:tc>
          <w:tcPr>
            <w:tcW w:w="6230" w:type="dxa"/>
          </w:tcPr>
          <w:p w14:paraId="7A2D35A8" w14:textId="77777777" w:rsidR="00402C40" w:rsidRDefault="00402C40" w:rsidP="00C52342">
            <w:r w:rsidRPr="00083336">
              <w:t>Reprint</w:t>
            </w:r>
          </w:p>
          <w:p w14:paraId="11B0D12E" w14:textId="77777777" w:rsidR="00451552" w:rsidRDefault="00451552" w:rsidP="00C52342"/>
          <w:p w14:paraId="43ECC855" w14:textId="77777777" w:rsidR="00451552" w:rsidRPr="00FD28E0" w:rsidRDefault="00451552" w:rsidP="00451552">
            <w:pPr>
              <w:rPr>
                <w:highlight w:val="yellow"/>
              </w:rPr>
            </w:pPr>
            <w:r w:rsidRPr="00FD28E0">
              <w:rPr>
                <w:highlight w:val="yellow"/>
              </w:rPr>
              <w:t xml:space="preserve">Note </w:t>
            </w:r>
          </w:p>
          <w:p w14:paraId="0C8981ED" w14:textId="6DCE4B01" w:rsidR="00451552" w:rsidRDefault="00451552" w:rsidP="00451552">
            <w:r>
              <w:rPr>
                <w:highlight w:val="yellow"/>
              </w:rPr>
              <w:t>C</w:t>
            </w:r>
            <w:r w:rsidRPr="007751CC">
              <w:rPr>
                <w:highlight w:val="yellow"/>
              </w:rPr>
              <w:t>an provide user to print physical copy /document for drawdown/receipt confirmation even though not yet verified the related transaction.</w:t>
            </w:r>
          </w:p>
        </w:tc>
      </w:tr>
      <w:tr w:rsidR="00DE5599" w14:paraId="151B5534" w14:textId="77777777" w:rsidTr="00C52342">
        <w:trPr>
          <w:jc w:val="center"/>
        </w:trPr>
        <w:tc>
          <w:tcPr>
            <w:tcW w:w="3103" w:type="dxa"/>
            <w:shd w:val="clear" w:color="auto" w:fill="CCECFF"/>
          </w:tcPr>
          <w:p w14:paraId="3EB96070" w14:textId="77777777" w:rsidR="00402C40" w:rsidRDefault="00402C40" w:rsidP="00C52342">
            <w:r>
              <w:t>Searching criteria</w:t>
            </w:r>
          </w:p>
        </w:tc>
        <w:tc>
          <w:tcPr>
            <w:tcW w:w="6230" w:type="dxa"/>
          </w:tcPr>
          <w:p w14:paraId="68B57A22" w14:textId="795158A7" w:rsidR="00402C40" w:rsidRDefault="008A49BD" w:rsidP="00C52342">
            <w:r w:rsidRPr="00741F4A">
              <w:t>Customer ID.,Customer Name,Loan account No./DD No., Due date ,</w:t>
            </w:r>
            <w:r>
              <w:t>Limit</w:t>
            </w:r>
            <w:r w:rsidRPr="00741F4A">
              <w:t xml:space="preserve"> No./Project Code.</w:t>
            </w:r>
          </w:p>
        </w:tc>
      </w:tr>
      <w:tr w:rsidR="00DE5599" w14:paraId="7A09F695" w14:textId="77777777" w:rsidTr="00C52342">
        <w:trPr>
          <w:jc w:val="center"/>
        </w:trPr>
        <w:tc>
          <w:tcPr>
            <w:tcW w:w="3103" w:type="dxa"/>
            <w:shd w:val="clear" w:color="auto" w:fill="CCECFF"/>
          </w:tcPr>
          <w:p w14:paraId="54A0601D" w14:textId="77777777" w:rsidR="00402C40" w:rsidRDefault="00402C40" w:rsidP="00C52342">
            <w:r w:rsidRPr="00C411A0">
              <w:rPr>
                <w:lang w:val="en-US" w:bidi="th-TH"/>
              </w:rPr>
              <w:t>Generation Frequency</w:t>
            </w:r>
          </w:p>
        </w:tc>
        <w:tc>
          <w:tcPr>
            <w:tcW w:w="6230" w:type="dxa"/>
          </w:tcPr>
          <w:p w14:paraId="27942987" w14:textId="77777777" w:rsidR="00402C40" w:rsidRDefault="00402C40" w:rsidP="00C52342">
            <w:r w:rsidRPr="00583F4A">
              <w:t>Online, On request, Interface</w:t>
            </w:r>
          </w:p>
        </w:tc>
      </w:tr>
      <w:tr w:rsidR="00DE5599" w14:paraId="7FC5A3E8" w14:textId="77777777" w:rsidTr="00C52342">
        <w:trPr>
          <w:jc w:val="center"/>
        </w:trPr>
        <w:tc>
          <w:tcPr>
            <w:tcW w:w="3103" w:type="dxa"/>
            <w:shd w:val="clear" w:color="auto" w:fill="CCECFF"/>
          </w:tcPr>
          <w:p w14:paraId="6B45AA76" w14:textId="77777777" w:rsidR="00402C40" w:rsidRDefault="00402C40" w:rsidP="00C52342">
            <w:r>
              <w:rPr>
                <w:lang w:val="en-US" w:bidi="th-TH"/>
              </w:rPr>
              <w:t>Report Purpose</w:t>
            </w:r>
          </w:p>
        </w:tc>
        <w:tc>
          <w:tcPr>
            <w:tcW w:w="6230" w:type="dxa"/>
          </w:tcPr>
          <w:p w14:paraId="6AA96647" w14:textId="4FF95D7E" w:rsidR="00402C40" w:rsidRDefault="006E2866" w:rsidP="00C52342">
            <w:r w:rsidRPr="006E2866">
              <w:t>To show the payment made to the customer, which was obtained through loan disbursements.</w:t>
            </w:r>
          </w:p>
        </w:tc>
      </w:tr>
      <w:tr w:rsidR="00DE5599" w14:paraId="0540C735" w14:textId="77777777" w:rsidTr="00C52342">
        <w:trPr>
          <w:jc w:val="center"/>
        </w:trPr>
        <w:tc>
          <w:tcPr>
            <w:tcW w:w="3103" w:type="dxa"/>
            <w:shd w:val="clear" w:color="auto" w:fill="CCECFF"/>
          </w:tcPr>
          <w:p w14:paraId="5C2DED9F" w14:textId="77777777" w:rsidR="00402C40" w:rsidRDefault="00402C40" w:rsidP="00C52342">
            <w:r w:rsidRPr="00C411A0">
              <w:rPr>
                <w:lang w:val="en-US" w:bidi="th-TH"/>
              </w:rPr>
              <w:lastRenderedPageBreak/>
              <w:t>Actual Owner</w:t>
            </w:r>
          </w:p>
        </w:tc>
        <w:tc>
          <w:tcPr>
            <w:tcW w:w="6230" w:type="dxa"/>
          </w:tcPr>
          <w:p w14:paraId="6901CDCB" w14:textId="77777777" w:rsidR="00402C40" w:rsidRDefault="00402C40" w:rsidP="00C52342">
            <w:r w:rsidRPr="00583F4A">
              <w:t>Client</w:t>
            </w:r>
          </w:p>
        </w:tc>
      </w:tr>
      <w:tr w:rsidR="00DE5599" w14:paraId="1E402BDA" w14:textId="77777777" w:rsidTr="00C52342">
        <w:trPr>
          <w:trHeight w:val="1076"/>
          <w:jc w:val="center"/>
        </w:trPr>
        <w:tc>
          <w:tcPr>
            <w:tcW w:w="3103" w:type="dxa"/>
            <w:shd w:val="clear" w:color="auto" w:fill="CCECFF"/>
          </w:tcPr>
          <w:p w14:paraId="2126E34B" w14:textId="77777777" w:rsidR="00402C40" w:rsidRPr="00C411A0" w:rsidRDefault="00402C40" w:rsidP="00C52342">
            <w:pPr>
              <w:rPr>
                <w:lang w:val="en-US" w:bidi="th-TH"/>
              </w:rPr>
            </w:pPr>
            <w:r>
              <w:rPr>
                <w:lang w:val="en-US" w:bidi="th-TH"/>
              </w:rPr>
              <w:t>File Document sample</w:t>
            </w:r>
          </w:p>
        </w:tc>
        <w:tc>
          <w:tcPr>
            <w:tcW w:w="6230" w:type="dxa"/>
          </w:tcPr>
          <w:p w14:paraId="6BEA8012" w14:textId="79DA0120" w:rsidR="00402C40" w:rsidRPr="00583F4A" w:rsidRDefault="0098624A" w:rsidP="00C52342">
            <w:r>
              <w:object w:dxaOrig="1508" w:dyaOrig="984" w14:anchorId="3B6A1A5E">
                <v:shape id="_x0000_i1026" type="#_x0000_t75" style="width:74.5pt;height:49.5pt" o:ole="">
                  <v:imagedata r:id="rId172" o:title=""/>
                </v:shape>
                <o:OLEObject Type="Embed" ProgID="FoxitReader.Document" ShapeID="_x0000_i1026" DrawAspect="Icon" ObjectID="_1755430331" r:id="rId173"/>
              </w:object>
            </w:r>
          </w:p>
        </w:tc>
      </w:tr>
      <w:tr w:rsidR="00DE5599" w14:paraId="3746A905" w14:textId="77777777" w:rsidTr="00C52342">
        <w:trPr>
          <w:trHeight w:val="1076"/>
          <w:jc w:val="center"/>
        </w:trPr>
        <w:tc>
          <w:tcPr>
            <w:tcW w:w="3103" w:type="dxa"/>
            <w:shd w:val="clear" w:color="auto" w:fill="CCECFF"/>
          </w:tcPr>
          <w:p w14:paraId="1269C4CE" w14:textId="37B2BA90" w:rsidR="004673E1" w:rsidRDefault="004673E1" w:rsidP="004673E1">
            <w:pPr>
              <w:rPr>
                <w:lang w:val="en-US" w:bidi="th-TH"/>
              </w:rPr>
            </w:pPr>
            <w:r>
              <w:rPr>
                <w:lang w:val="en-US" w:bidi="th-TH"/>
              </w:rPr>
              <w:t xml:space="preserve">Information ‘ s details </w:t>
            </w:r>
          </w:p>
        </w:tc>
        <w:tc>
          <w:tcPr>
            <w:tcW w:w="6230" w:type="dxa"/>
          </w:tcPr>
          <w:p w14:paraId="253BE2A5" w14:textId="77777777" w:rsidR="00C95C56" w:rsidRDefault="00C95C56" w:rsidP="00C95C56">
            <w:r>
              <w:t xml:space="preserve">Should be shown the detail as topic </w:t>
            </w:r>
            <w:r>
              <w:rPr>
                <w:lang w:val="en-US" w:bidi="th-TH"/>
              </w:rPr>
              <w:t xml:space="preserve">Requirement </w:t>
            </w:r>
            <w:r w:rsidRPr="00A7236A">
              <w:rPr>
                <w:lang w:val="en-US" w:bidi="th-TH"/>
              </w:rPr>
              <w:t>in CBS9</w:t>
            </w:r>
            <w:r>
              <w:t>.</w:t>
            </w:r>
          </w:p>
          <w:p w14:paraId="6438A102" w14:textId="77777777" w:rsidR="004C5A51" w:rsidRDefault="004C5A51" w:rsidP="00C95C56"/>
          <w:p w14:paraId="12A15E1C" w14:textId="77777777" w:rsidR="003F3697" w:rsidRDefault="003F3697" w:rsidP="003F3697">
            <w:r>
              <w:t xml:space="preserve">Note   </w:t>
            </w:r>
          </w:p>
          <w:p w14:paraId="53A41730" w14:textId="77777777" w:rsidR="003F3697" w:rsidRDefault="003F3697">
            <w:pPr>
              <w:pStyle w:val="ListParagraph"/>
              <w:numPr>
                <w:ilvl w:val="0"/>
                <w:numId w:val="11"/>
              </w:numPr>
              <w:ind w:left="564" w:hanging="270"/>
            </w:pPr>
            <w:r>
              <w:t>Need use the template as Exim As IS</w:t>
            </w:r>
          </w:p>
          <w:p w14:paraId="7AEBB4D9" w14:textId="5DF14807" w:rsidR="0077455A" w:rsidRDefault="0077455A" w:rsidP="0077455A">
            <w:pPr>
              <w:pStyle w:val="ListParagraph"/>
              <w:ind w:left="564"/>
            </w:pPr>
            <w:r>
              <w:t>(</w:t>
            </w:r>
            <w:r>
              <w:rPr>
                <w:rFonts w:hint="cs"/>
                <w:cs/>
                <w:lang w:bidi="th-TH"/>
              </w:rPr>
              <w:t xml:space="preserve">แบบฟอร์มตาม </w:t>
            </w:r>
            <w:r>
              <w:rPr>
                <w:lang w:val="en-US" w:bidi="th-TH"/>
              </w:rPr>
              <w:t xml:space="preserve">Exim </w:t>
            </w:r>
            <w:r>
              <w:rPr>
                <w:rFonts w:hint="cs"/>
                <w:cs/>
                <w:lang w:val="en-US" w:bidi="th-TH"/>
              </w:rPr>
              <w:t>ที่ใช้อยู่ปัจจุบัน</w:t>
            </w:r>
            <w:r>
              <w:t>)</w:t>
            </w:r>
          </w:p>
          <w:p w14:paraId="3C7CA192" w14:textId="77777777" w:rsidR="003F3697" w:rsidRPr="003F3697" w:rsidRDefault="003F3697">
            <w:pPr>
              <w:pStyle w:val="ListParagraph"/>
              <w:numPr>
                <w:ilvl w:val="0"/>
                <w:numId w:val="11"/>
              </w:numPr>
              <w:ind w:left="564" w:hanging="270"/>
              <w:rPr>
                <w:lang w:val="en-US" w:bidi="th-TH"/>
              </w:rPr>
            </w:pPr>
            <w:r>
              <w:t xml:space="preserve">If Loan is in FCY, a note for the customer is mentioned that: </w:t>
            </w:r>
          </w:p>
          <w:p w14:paraId="13EFAC16" w14:textId="6CA97865" w:rsidR="003F3697" w:rsidRDefault="003F3697" w:rsidP="003F3697">
            <w:pPr>
              <w:pStyle w:val="ListParagraph"/>
              <w:ind w:left="564"/>
              <w:rPr>
                <w:lang w:val="en-US" w:bidi="th-TH"/>
              </w:rPr>
            </w:pPr>
            <w:r>
              <w:t>“</w:t>
            </w:r>
            <w:r>
              <w:rPr>
                <w:rFonts w:hint="cs"/>
                <w:cs/>
                <w:lang w:bidi="th-TH"/>
              </w:rPr>
              <w:t>วัตถุประสงค์</w:t>
            </w:r>
            <w:r w:rsidRPr="003F3697">
              <w:rPr>
                <w:lang w:val="en-US" w:bidi="th-TH"/>
              </w:rPr>
              <w:t>:</w:t>
            </w:r>
            <w:r>
              <w:rPr>
                <w:lang w:val="en-US" w:bidi="th-TH"/>
              </w:rPr>
              <w:t xml:space="preserve"> </w:t>
            </w:r>
            <w:r>
              <w:rPr>
                <w:rFonts w:hint="cs"/>
                <w:cs/>
                <w:lang w:val="en-US" w:bidi="th-TH"/>
              </w:rPr>
              <w:t>เงินกู้ยืม</w:t>
            </w:r>
          </w:p>
          <w:p w14:paraId="6370F35F" w14:textId="4DBA9D56" w:rsidR="003F3697" w:rsidRPr="003F3697" w:rsidRDefault="003F3697" w:rsidP="003F3697">
            <w:pPr>
              <w:pStyle w:val="ListParagraph"/>
              <w:ind w:left="564"/>
              <w:rPr>
                <w:lang w:val="en-US" w:bidi="th-TH"/>
              </w:rPr>
            </w:pPr>
            <w:r w:rsidRPr="003F3697">
              <w:rPr>
                <w:rFonts w:hint="cs"/>
                <w:cs/>
                <w:lang w:val="en-US" w:bidi="th-TH"/>
              </w:rPr>
              <w:t xml:space="preserve">หมายเหตุ </w:t>
            </w:r>
            <w:r w:rsidRPr="003F3697">
              <w:rPr>
                <w:lang w:val="en-US" w:bidi="th-TH"/>
              </w:rPr>
              <w:t xml:space="preserve">: </w:t>
            </w:r>
            <w:r w:rsidRPr="003F3697">
              <w:rPr>
                <w:rFonts w:hint="cs"/>
                <w:cs/>
                <w:lang w:val="en-US" w:bidi="th-TH"/>
              </w:rPr>
              <w:t>โปรดตรวจสอบความถูกต้องของข้อมูลรายการธุรกรรมดังกล่าวข้างต้น หากพบว่าไม่ถูกต้อง</w:t>
            </w:r>
            <w:r>
              <w:t xml:space="preserve"> </w:t>
            </w:r>
            <w:r>
              <w:rPr>
                <w:rFonts w:hint="cs"/>
                <w:cs/>
                <w:lang w:bidi="th-TH"/>
              </w:rPr>
              <w:t xml:space="preserve">กรุณาแจ้งภายใน </w:t>
            </w:r>
            <w:r w:rsidRPr="003F3697">
              <w:rPr>
                <w:lang w:val="en-US" w:bidi="th-TH"/>
              </w:rPr>
              <w:t xml:space="preserve">10 </w:t>
            </w:r>
            <w:r w:rsidRPr="003F3697">
              <w:rPr>
                <w:rFonts w:hint="cs"/>
                <w:cs/>
                <w:lang w:val="en-US" w:bidi="th-TH"/>
              </w:rPr>
              <w:t>วันทำการ นับตั้งแต่วันที่ได้รับใบแจ้งฉบับนี้จากธนาคาร</w:t>
            </w:r>
            <w:r w:rsidRPr="003F3697">
              <w:rPr>
                <w:lang w:val="en-US" w:bidi="th-TH"/>
              </w:rPr>
              <w:t>”</w:t>
            </w:r>
          </w:p>
          <w:p w14:paraId="7F356511" w14:textId="77777777" w:rsidR="003F3697" w:rsidRDefault="003F3697" w:rsidP="003F3697">
            <w:pPr>
              <w:pStyle w:val="ListParagraph"/>
              <w:ind w:left="564"/>
              <w:rPr>
                <w:lang w:val="en-US" w:bidi="th-TH"/>
              </w:rPr>
            </w:pPr>
          </w:p>
          <w:p w14:paraId="3E732A0C" w14:textId="75360E9E" w:rsidR="003F3697" w:rsidRPr="000F18C2" w:rsidRDefault="003F3697" w:rsidP="003F3697">
            <w:pPr>
              <w:pStyle w:val="ListParagraph"/>
              <w:ind w:left="564"/>
              <w:jc w:val="both"/>
              <w:rPr>
                <w:lang w:val="en-US" w:bidi="th-TH"/>
              </w:rPr>
            </w:pPr>
            <w:r>
              <w:rPr>
                <w:lang w:val="en-US" w:bidi="th-TH"/>
              </w:rPr>
              <w:t>“</w:t>
            </w:r>
            <w:r w:rsidRPr="000F18C2">
              <w:rPr>
                <w:lang w:val="en-US" w:bidi="th-TH"/>
              </w:rPr>
              <w:t xml:space="preserve">Objective: </w:t>
            </w:r>
            <w:r>
              <w:rPr>
                <w:lang w:val="en-US" w:bidi="th-TH"/>
              </w:rPr>
              <w:t>L</w:t>
            </w:r>
            <w:r w:rsidRPr="003F3697">
              <w:rPr>
                <w:lang w:val="en-US" w:bidi="th-TH"/>
              </w:rPr>
              <w:t>ending</w:t>
            </w:r>
          </w:p>
          <w:p w14:paraId="6320E559" w14:textId="77777777" w:rsidR="003F3697" w:rsidRDefault="003F3697" w:rsidP="003F3697">
            <w:pPr>
              <w:pStyle w:val="ListParagraph"/>
              <w:ind w:left="564"/>
              <w:jc w:val="both"/>
              <w:rPr>
                <w:lang w:val="en-US" w:bidi="th-TH"/>
              </w:rPr>
            </w:pPr>
            <w:r w:rsidRPr="000F18C2">
              <w:rPr>
                <w:lang w:val="en-US" w:bidi="th-TH"/>
              </w:rPr>
              <w:t>Note: Please check the accuracy of the transaction information above</w:t>
            </w:r>
            <w:r>
              <w:rPr>
                <w:lang w:val="en-US" w:bidi="th-TH"/>
              </w:rPr>
              <w:t>.</w:t>
            </w:r>
            <w:r w:rsidRPr="000F18C2">
              <w:rPr>
                <w:lang w:val="en-US" w:bidi="th-TH"/>
              </w:rPr>
              <w:t xml:space="preserve"> If found incorrect</w:t>
            </w:r>
            <w:r>
              <w:rPr>
                <w:lang w:val="en-US" w:bidi="th-TH"/>
              </w:rPr>
              <w:t>,</w:t>
            </w:r>
            <w:r w:rsidRPr="000F18C2">
              <w:rPr>
                <w:lang w:val="en-US" w:bidi="th-TH"/>
              </w:rPr>
              <w:t xml:space="preserve"> </w:t>
            </w:r>
            <w:r>
              <w:rPr>
                <w:lang w:val="en-US" w:bidi="th-TH"/>
              </w:rPr>
              <w:t>p</w:t>
            </w:r>
            <w:r w:rsidRPr="000F18C2">
              <w:rPr>
                <w:lang w:val="en-US" w:bidi="th-TH"/>
              </w:rPr>
              <w:t>lease notify within 10 working days from the date of receipt of this notification from the bank.</w:t>
            </w:r>
            <w:r>
              <w:rPr>
                <w:lang w:val="en-US" w:bidi="th-TH"/>
              </w:rPr>
              <w:t>”</w:t>
            </w:r>
          </w:p>
          <w:p w14:paraId="000B831E" w14:textId="77777777" w:rsidR="003F3697" w:rsidRDefault="003F3697" w:rsidP="003F3697"/>
          <w:p w14:paraId="54B1CC12" w14:textId="77777777" w:rsidR="003F3697" w:rsidRDefault="003F3697" w:rsidP="003F3697">
            <w:pPr>
              <w:pStyle w:val="ListParagraph"/>
              <w:ind w:left="564"/>
              <w:rPr>
                <w:lang w:val="en-US" w:bidi="th-TH"/>
              </w:rPr>
            </w:pPr>
            <w:r>
              <w:t xml:space="preserve">Reference:  </w:t>
            </w:r>
            <w:r>
              <w:rPr>
                <w:lang w:val="en-US" w:bidi="th-TH"/>
              </w:rPr>
              <w:t>Template Currency FCY</w:t>
            </w:r>
          </w:p>
          <w:p w14:paraId="496F5F79" w14:textId="65DFD905" w:rsidR="003F3697" w:rsidRDefault="003F3697" w:rsidP="003F3697">
            <w:pPr>
              <w:pStyle w:val="ListParagraph"/>
              <w:ind w:left="564"/>
            </w:pPr>
            <w:r w:rsidRPr="003F3697">
              <w:rPr>
                <w:lang w:val="en-US" w:bidi="th-TH"/>
              </w:rPr>
              <w:drawing>
                <wp:inline distT="0" distB="0" distL="0" distR="0" wp14:anchorId="57958DAD" wp14:editId="4CDA64EF">
                  <wp:extent cx="3271303" cy="370147"/>
                  <wp:effectExtent l="19050" t="19050" r="5715" b="11430"/>
                  <wp:docPr id="27846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63876" name=""/>
                          <pic:cNvPicPr/>
                        </pic:nvPicPr>
                        <pic:blipFill>
                          <a:blip r:embed="rId174"/>
                          <a:stretch>
                            <a:fillRect/>
                          </a:stretch>
                        </pic:blipFill>
                        <pic:spPr>
                          <a:xfrm>
                            <a:off x="0" y="0"/>
                            <a:ext cx="3333043" cy="377133"/>
                          </a:xfrm>
                          <a:prstGeom prst="rect">
                            <a:avLst/>
                          </a:prstGeom>
                          <a:ln>
                            <a:solidFill>
                              <a:schemeClr val="tx1"/>
                            </a:solidFill>
                          </a:ln>
                        </pic:spPr>
                      </pic:pic>
                    </a:graphicData>
                  </a:graphic>
                </wp:inline>
              </w:drawing>
            </w:r>
          </w:p>
          <w:p w14:paraId="34399DC0" w14:textId="1864C5DE" w:rsidR="00190A49" w:rsidRPr="005F0F2A" w:rsidRDefault="00190A49" w:rsidP="00190A49">
            <w:pPr>
              <w:rPr>
                <w:highlight w:val="yellow"/>
                <w:lang w:val="en-US" w:bidi="th-TH"/>
              </w:rPr>
            </w:pPr>
          </w:p>
          <w:p w14:paraId="16C23A0C" w14:textId="2777162F" w:rsidR="00190A49" w:rsidRDefault="00113B5B" w:rsidP="003F3697">
            <w:pPr>
              <w:pStyle w:val="ListParagraph"/>
              <w:ind w:left="564"/>
            </w:pPr>
            <w:r w:rsidRPr="00DF43A2">
              <w:rPr>
                <w:highlight w:val="yellow"/>
              </w:rPr>
              <w:t>Reference: Structure Credit note no.</w:t>
            </w:r>
          </w:p>
          <w:p w14:paraId="5A788643" w14:textId="615C9A78" w:rsidR="009F527B" w:rsidRDefault="009F527B" w:rsidP="003F3697">
            <w:pPr>
              <w:pStyle w:val="ListParagraph"/>
              <w:ind w:left="564"/>
            </w:pPr>
            <w:r w:rsidRPr="009F527B">
              <w:rPr>
                <w:lang w:val="en-US" w:bidi="th-TH"/>
              </w:rPr>
              <w:drawing>
                <wp:inline distT="0" distB="0" distL="0" distR="0" wp14:anchorId="389ECF14" wp14:editId="436273B1">
                  <wp:extent cx="2743341" cy="304816"/>
                  <wp:effectExtent l="19050" t="19050" r="19050" b="19050"/>
                  <wp:docPr id="55339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0341" name=""/>
                          <pic:cNvPicPr/>
                        </pic:nvPicPr>
                        <pic:blipFill>
                          <a:blip r:embed="rId175"/>
                          <a:stretch>
                            <a:fillRect/>
                          </a:stretch>
                        </pic:blipFill>
                        <pic:spPr>
                          <a:xfrm>
                            <a:off x="0" y="0"/>
                            <a:ext cx="2743341" cy="304816"/>
                          </a:xfrm>
                          <a:prstGeom prst="rect">
                            <a:avLst/>
                          </a:prstGeom>
                          <a:ln>
                            <a:solidFill>
                              <a:schemeClr val="tx1"/>
                            </a:solidFill>
                          </a:ln>
                        </pic:spPr>
                      </pic:pic>
                    </a:graphicData>
                  </a:graphic>
                </wp:inline>
              </w:drawing>
            </w:r>
          </w:p>
          <w:p w14:paraId="39DD1837" w14:textId="7F59F81B" w:rsidR="009F527B" w:rsidRPr="009F527B" w:rsidRDefault="0024705D" w:rsidP="009F527B">
            <w:pPr>
              <w:rPr>
                <w:lang w:val="en-US"/>
              </w:rPr>
            </w:pPr>
            <w:r w:rsidRPr="0024705D">
              <w:rPr>
                <w:lang w:val="en-US" w:bidi="th-TH"/>
              </w:rPr>
              <w:drawing>
                <wp:inline distT="0" distB="0" distL="0" distR="0" wp14:anchorId="39901F24" wp14:editId="6382B7D0">
                  <wp:extent cx="3755396" cy="1110086"/>
                  <wp:effectExtent l="19050" t="19050" r="16510" b="13970"/>
                  <wp:docPr id="16673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90743" name=""/>
                          <pic:cNvPicPr/>
                        </pic:nvPicPr>
                        <pic:blipFill>
                          <a:blip r:embed="rId176"/>
                          <a:stretch>
                            <a:fillRect/>
                          </a:stretch>
                        </pic:blipFill>
                        <pic:spPr>
                          <a:xfrm>
                            <a:off x="0" y="0"/>
                            <a:ext cx="3817530" cy="1128453"/>
                          </a:xfrm>
                          <a:prstGeom prst="rect">
                            <a:avLst/>
                          </a:prstGeom>
                          <a:ln>
                            <a:solidFill>
                              <a:schemeClr val="tx1"/>
                            </a:solidFill>
                          </a:ln>
                        </pic:spPr>
                      </pic:pic>
                    </a:graphicData>
                  </a:graphic>
                </wp:inline>
              </w:drawing>
            </w:r>
          </w:p>
          <w:p w14:paraId="7EAFBF31" w14:textId="436217E7" w:rsidR="003F3697" w:rsidRDefault="003F3697"/>
        </w:tc>
      </w:tr>
    </w:tbl>
    <w:p w14:paraId="1EDF00AC" w14:textId="77777777" w:rsidR="00402C40" w:rsidRDefault="00402C40" w:rsidP="00402C40">
      <w:pPr>
        <w:jc w:val="center"/>
        <w:rPr>
          <w:lang w:val="en-US"/>
        </w:rPr>
      </w:pPr>
    </w:p>
    <w:p w14:paraId="3A19257E" w14:textId="77777777" w:rsidR="0070756E" w:rsidRPr="00790E95" w:rsidRDefault="0070756E" w:rsidP="0070756E">
      <w:pPr>
        <w:rPr>
          <w:b/>
          <w:bCs/>
          <w:highlight w:val="yellow"/>
          <w:lang w:val="en-US" w:bidi="th-TH"/>
        </w:rPr>
      </w:pPr>
      <w:r w:rsidRPr="00790E95">
        <w:rPr>
          <w:b/>
          <w:bCs/>
          <w:highlight w:val="yellow"/>
          <w:lang w:val="en-US" w:bidi="th-TH"/>
        </w:rPr>
        <w:t xml:space="preserve">Note:  </w:t>
      </w:r>
      <w:r w:rsidRPr="00790E95">
        <w:rPr>
          <w:b/>
          <w:bCs/>
          <w:highlight w:val="yellow"/>
        </w:rPr>
        <w:t>Subsidized Product</w:t>
      </w:r>
      <w:r>
        <w:rPr>
          <w:b/>
          <w:bCs/>
          <w:highlight w:val="yellow"/>
        </w:rPr>
        <w:t xml:space="preserve"> </w:t>
      </w:r>
      <w:r>
        <w:rPr>
          <w:b/>
          <w:bCs/>
          <w:highlight w:val="yellow"/>
          <w:lang w:val="en-US" w:bidi="th-TH"/>
        </w:rPr>
        <w:t>(TG1, BIZ, TT1, TT2)</w:t>
      </w:r>
    </w:p>
    <w:p w14:paraId="71C01F33" w14:textId="77777777" w:rsidR="0070756E" w:rsidRPr="005F0F2A" w:rsidRDefault="0070756E" w:rsidP="0070756E">
      <w:pPr>
        <w:rPr>
          <w:highlight w:val="yellow"/>
          <w:lang w:val="en-US" w:bidi="th-TH"/>
        </w:rPr>
      </w:pPr>
    </w:p>
    <w:p w14:paraId="7279CBDB" w14:textId="4ED08031" w:rsidR="0070756E" w:rsidRDefault="0070756E" w:rsidP="0070756E">
      <w:pPr>
        <w:rPr>
          <w:highlight w:val="yellow"/>
          <w:lang w:bidi="th-TH"/>
        </w:rPr>
      </w:pPr>
      <w:r w:rsidRPr="005F0F2A">
        <w:rPr>
          <w:highlight w:val="yellow"/>
          <w:lang w:val="en-US" w:bidi="th-TH"/>
        </w:rPr>
        <w:t xml:space="preserve">Incase Product is </w:t>
      </w:r>
      <w:r w:rsidRPr="005F0F2A">
        <w:rPr>
          <w:highlight w:val="yellow"/>
        </w:rPr>
        <w:t xml:space="preserve">subsidized no need to shown subsidized interest amount in </w:t>
      </w:r>
      <w:r w:rsidRPr="002A3120">
        <w:rPr>
          <w:highlight w:val="yellow"/>
        </w:rPr>
        <w:t>Credit Note advices</w:t>
      </w:r>
      <w:r w:rsidRPr="005F0F2A">
        <w:rPr>
          <w:highlight w:val="yellow"/>
        </w:rPr>
        <w:t>.</w:t>
      </w:r>
      <w:r w:rsidRPr="005F0F2A">
        <w:rPr>
          <w:highlight w:val="yellow"/>
          <w:lang w:bidi="th-TH"/>
        </w:rPr>
        <w:t>(</w:t>
      </w:r>
      <w:r w:rsidRPr="008E7C45">
        <w:rPr>
          <w:highlight w:val="yellow"/>
        </w:rPr>
        <w:t>Show only actual interest rate w</w:t>
      </w:r>
      <w:r>
        <w:rPr>
          <w:highlight w:val="yellow"/>
        </w:rPr>
        <w:t>hich be</w:t>
      </w:r>
      <w:r w:rsidRPr="008E7C45">
        <w:rPr>
          <w:highlight w:val="yellow"/>
        </w:rPr>
        <w:t xml:space="preserve"> collect</w:t>
      </w:r>
      <w:r>
        <w:rPr>
          <w:highlight w:val="yellow"/>
        </w:rPr>
        <w:t>ed</w:t>
      </w:r>
      <w:r w:rsidRPr="008E7C45">
        <w:rPr>
          <w:highlight w:val="yellow"/>
        </w:rPr>
        <w:t xml:space="preserve"> from customer</w:t>
      </w:r>
      <w:r w:rsidRPr="00D91C15">
        <w:rPr>
          <w:highlight w:val="yellow"/>
          <w:lang w:bidi="th-TH"/>
        </w:rPr>
        <w:t>).</w:t>
      </w:r>
    </w:p>
    <w:p w14:paraId="458E72CA" w14:textId="77777777" w:rsidR="0070756E" w:rsidRDefault="0070756E" w:rsidP="0070756E">
      <w:pPr>
        <w:rPr>
          <w:highlight w:val="yellow"/>
          <w:lang w:bidi="th-TH"/>
        </w:rPr>
      </w:pPr>
      <w:r>
        <w:rPr>
          <w:highlight w:val="yellow"/>
          <w:lang w:bidi="th-TH"/>
        </w:rPr>
        <w:t>Example Picture:</w:t>
      </w:r>
    </w:p>
    <w:p w14:paraId="2CCFD42E" w14:textId="40DDCF05" w:rsidR="0068665D" w:rsidRPr="008F5032" w:rsidRDefault="0068665D" w:rsidP="0068665D">
      <w:pPr>
        <w:jc w:val="center"/>
        <w:rPr>
          <w:highlight w:val="yellow"/>
          <w:lang w:val="en-US" w:bidi="th-TH"/>
        </w:rPr>
      </w:pPr>
      <w:r>
        <w:rPr>
          <w:lang w:val="en-US" w:bidi="th-TH"/>
        </w:rPr>
        <w:lastRenderedPageBreak/>
        <w:drawing>
          <wp:inline distT="0" distB="0" distL="0" distR="0" wp14:anchorId="7D99B396" wp14:editId="7AF635D3">
            <wp:extent cx="3835400" cy="5202037"/>
            <wp:effectExtent l="19050" t="19050" r="12700" b="17780"/>
            <wp:docPr id="2147329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r:link="rId178">
                      <a:extLst>
                        <a:ext uri="{28A0092B-C50C-407E-A947-70E740481C1C}">
                          <a14:useLocalDpi xmlns:a14="http://schemas.microsoft.com/office/drawing/2010/main" val="0"/>
                        </a:ext>
                      </a:extLst>
                    </a:blip>
                    <a:srcRect/>
                    <a:stretch>
                      <a:fillRect/>
                    </a:stretch>
                  </pic:blipFill>
                  <pic:spPr bwMode="auto">
                    <a:xfrm>
                      <a:off x="0" y="0"/>
                      <a:ext cx="3839039" cy="5206973"/>
                    </a:xfrm>
                    <a:prstGeom prst="rect">
                      <a:avLst/>
                    </a:prstGeom>
                    <a:noFill/>
                    <a:ln>
                      <a:solidFill>
                        <a:schemeClr val="tx1"/>
                      </a:solidFill>
                    </a:ln>
                  </pic:spPr>
                </pic:pic>
              </a:graphicData>
            </a:graphic>
          </wp:inline>
        </w:drawing>
      </w:r>
    </w:p>
    <w:p w14:paraId="6C297BFB" w14:textId="5962B07A" w:rsidR="00402C40" w:rsidRDefault="00402C40" w:rsidP="00402C40">
      <w:pPr>
        <w:spacing w:after="200" w:line="276" w:lineRule="auto"/>
        <w:rPr>
          <w:lang w:val="en-US"/>
        </w:rPr>
      </w:pPr>
    </w:p>
    <w:p w14:paraId="29C33E87" w14:textId="1FA30AAD" w:rsidR="00D60BC9" w:rsidRDefault="00D60BC9" w:rsidP="00D60BC9">
      <w:pPr>
        <w:pStyle w:val="Heading2"/>
      </w:pPr>
      <w:bookmarkStart w:id="401" w:name="_Toc143189725"/>
      <w:r w:rsidRPr="00D60BC9">
        <w:t>Debit Note</w:t>
      </w:r>
      <w:bookmarkEnd w:id="401"/>
    </w:p>
    <w:p w14:paraId="42428D8C" w14:textId="77777777" w:rsidR="00D60BC9" w:rsidRDefault="00D60BC9">
      <w:pPr>
        <w:pStyle w:val="Heading3"/>
        <w:numPr>
          <w:ilvl w:val="1"/>
          <w:numId w:val="12"/>
        </w:numPr>
        <w:rPr>
          <w:lang w:val="en-US" w:bidi="th-TH"/>
        </w:rPr>
      </w:pPr>
      <w:bookmarkStart w:id="402" w:name="_Toc143189726"/>
      <w:r w:rsidRPr="00E52BD7">
        <w:rPr>
          <w:lang w:val="en-US" w:bidi="th-TH"/>
        </w:rPr>
        <w:t>Supported Sample Transaction and Case from Customer</w:t>
      </w:r>
      <w:bookmarkEnd w:id="402"/>
    </w:p>
    <w:p w14:paraId="15371B2F" w14:textId="77777777" w:rsidR="00250D29" w:rsidRDefault="00250D29" w:rsidP="00250D29">
      <w:pPr>
        <w:ind w:left="2160"/>
        <w:rPr>
          <w:lang w:val="en-US" w:bidi="th-TH"/>
        </w:rPr>
      </w:pPr>
    </w:p>
    <w:p w14:paraId="4C7E69B3" w14:textId="3A3E7884" w:rsidR="00250D29" w:rsidRPr="00250D29" w:rsidRDefault="00250D29" w:rsidP="00250D29">
      <w:pPr>
        <w:ind w:left="1440"/>
        <w:rPr>
          <w:lang w:val="en-US" w:bidi="th-TH"/>
        </w:rPr>
      </w:pPr>
      <w:r>
        <w:rPr>
          <w:lang w:val="en-US" w:bidi="th-TH"/>
        </w:rPr>
        <w:t xml:space="preserve">    Template: Currency THB baht</w:t>
      </w:r>
    </w:p>
    <w:p w14:paraId="543A6F68" w14:textId="4154B8CC" w:rsidR="00D60BC9" w:rsidRDefault="006E2866" w:rsidP="00D60BC9">
      <w:pPr>
        <w:jc w:val="center"/>
        <w:rPr>
          <w:lang w:val="en-US" w:bidi="th-TH"/>
        </w:rPr>
      </w:pPr>
      <w:r w:rsidRPr="006E2866">
        <w:rPr>
          <w:lang w:val="en-US" w:bidi="th-TH"/>
        </w:rPr>
        <w:lastRenderedPageBreak/>
        <w:drawing>
          <wp:inline distT="0" distB="0" distL="0" distR="0" wp14:anchorId="05D0DCF6" wp14:editId="65129317">
            <wp:extent cx="4171950" cy="5920361"/>
            <wp:effectExtent l="19050" t="19050" r="19050" b="23495"/>
            <wp:docPr id="9208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92811" name=""/>
                    <pic:cNvPicPr/>
                  </pic:nvPicPr>
                  <pic:blipFill>
                    <a:blip r:embed="rId179"/>
                    <a:stretch>
                      <a:fillRect/>
                    </a:stretch>
                  </pic:blipFill>
                  <pic:spPr>
                    <a:xfrm>
                      <a:off x="0" y="0"/>
                      <a:ext cx="4175977" cy="5926076"/>
                    </a:xfrm>
                    <a:prstGeom prst="rect">
                      <a:avLst/>
                    </a:prstGeom>
                    <a:ln>
                      <a:solidFill>
                        <a:schemeClr val="tx1"/>
                      </a:solidFill>
                    </a:ln>
                  </pic:spPr>
                </pic:pic>
              </a:graphicData>
            </a:graphic>
          </wp:inline>
        </w:drawing>
      </w:r>
    </w:p>
    <w:p w14:paraId="6A423AF4" w14:textId="397EAE91" w:rsidR="0083586D" w:rsidRDefault="0083586D" w:rsidP="00D60BC9">
      <w:pPr>
        <w:jc w:val="center"/>
        <w:rPr>
          <w:lang w:val="en-US" w:bidi="th-TH"/>
        </w:rPr>
      </w:pPr>
    </w:p>
    <w:p w14:paraId="586E3D62" w14:textId="77777777" w:rsidR="00466CB7" w:rsidRDefault="00466CB7" w:rsidP="00D60BC9">
      <w:pPr>
        <w:jc w:val="center"/>
        <w:rPr>
          <w:lang w:val="en-US" w:bidi="th-TH"/>
        </w:rPr>
      </w:pPr>
    </w:p>
    <w:p w14:paraId="62BA404D" w14:textId="77777777" w:rsidR="00466CB7" w:rsidRDefault="00466CB7" w:rsidP="00D60BC9">
      <w:pPr>
        <w:jc w:val="center"/>
        <w:rPr>
          <w:lang w:val="en-US" w:bidi="th-TH"/>
        </w:rPr>
      </w:pPr>
    </w:p>
    <w:p w14:paraId="5B8BC250" w14:textId="77777777" w:rsidR="00466CB7" w:rsidRDefault="00466CB7" w:rsidP="00D60BC9">
      <w:pPr>
        <w:jc w:val="center"/>
        <w:rPr>
          <w:lang w:val="en-US" w:bidi="th-TH"/>
        </w:rPr>
      </w:pPr>
    </w:p>
    <w:p w14:paraId="72F0DCED" w14:textId="77777777" w:rsidR="00466CB7" w:rsidRDefault="00466CB7" w:rsidP="00D60BC9">
      <w:pPr>
        <w:jc w:val="center"/>
        <w:rPr>
          <w:lang w:val="en-US" w:bidi="th-TH"/>
        </w:rPr>
      </w:pPr>
    </w:p>
    <w:p w14:paraId="65FE3E87" w14:textId="77777777" w:rsidR="00466CB7" w:rsidRDefault="00466CB7" w:rsidP="00D60BC9">
      <w:pPr>
        <w:jc w:val="center"/>
        <w:rPr>
          <w:lang w:val="en-US" w:bidi="th-TH"/>
        </w:rPr>
      </w:pPr>
    </w:p>
    <w:p w14:paraId="6AC8F3AD" w14:textId="77777777" w:rsidR="00466CB7" w:rsidRDefault="00466CB7" w:rsidP="00D60BC9">
      <w:pPr>
        <w:jc w:val="center"/>
        <w:rPr>
          <w:lang w:val="en-US" w:bidi="th-TH"/>
        </w:rPr>
      </w:pPr>
    </w:p>
    <w:p w14:paraId="0B0D3DC1" w14:textId="77777777" w:rsidR="00466CB7" w:rsidRDefault="00466CB7" w:rsidP="00466CB7">
      <w:pPr>
        <w:rPr>
          <w:lang w:val="en-US" w:bidi="th-TH"/>
        </w:rPr>
      </w:pPr>
    </w:p>
    <w:p w14:paraId="49FBCC4B" w14:textId="52F13864" w:rsidR="00466CB7" w:rsidRDefault="00466CB7" w:rsidP="00466CB7">
      <w:pPr>
        <w:ind w:firstLine="720"/>
        <w:rPr>
          <w:lang w:val="en-US" w:bidi="th-TH"/>
        </w:rPr>
      </w:pPr>
      <w:r>
        <w:rPr>
          <w:lang w:val="en-US" w:bidi="th-TH"/>
        </w:rPr>
        <w:t>Template: Currency THB baht</w:t>
      </w:r>
    </w:p>
    <w:p w14:paraId="4BFBD082" w14:textId="43F28597" w:rsidR="0083586D" w:rsidRDefault="0083586D" w:rsidP="00D60BC9">
      <w:pPr>
        <w:jc w:val="center"/>
        <w:rPr>
          <w:lang w:val="en-US" w:bidi="th-TH"/>
        </w:rPr>
      </w:pPr>
      <w:r>
        <w:rPr>
          <w:lang w:val="en-US" w:bidi="th-TH"/>
        </w:rPr>
        <w:lastRenderedPageBreak/>
        <w:drawing>
          <wp:inline distT="0" distB="0" distL="0" distR="0" wp14:anchorId="3D4FFDCA" wp14:editId="30A3AA83">
            <wp:extent cx="5840689" cy="7661954"/>
            <wp:effectExtent l="19050" t="19050" r="2730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2657" b="2046"/>
                    <a:stretch/>
                  </pic:blipFill>
                  <pic:spPr bwMode="auto">
                    <a:xfrm>
                      <a:off x="0" y="0"/>
                      <a:ext cx="5845451" cy="76682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97D24B" w14:textId="25EDF204" w:rsidR="00E33088" w:rsidRDefault="00E33088" w:rsidP="00D60BC9">
      <w:pPr>
        <w:jc w:val="center"/>
        <w:rPr>
          <w:lang w:val="en-US" w:bidi="th-TH"/>
        </w:rPr>
      </w:pPr>
    </w:p>
    <w:p w14:paraId="1F94424E" w14:textId="77777777" w:rsidR="00A10832" w:rsidRDefault="00A10832" w:rsidP="00D60BC9">
      <w:pPr>
        <w:jc w:val="center"/>
        <w:rPr>
          <w:lang w:val="en-US" w:bidi="th-TH"/>
        </w:rPr>
      </w:pPr>
    </w:p>
    <w:p w14:paraId="1384DC14" w14:textId="77777777" w:rsidR="00A10832" w:rsidRDefault="00A10832" w:rsidP="00D60BC9">
      <w:pPr>
        <w:jc w:val="center"/>
        <w:rPr>
          <w:lang w:val="en-US" w:bidi="th-TH"/>
        </w:rPr>
      </w:pPr>
    </w:p>
    <w:p w14:paraId="51D7B2C4" w14:textId="0AF681D0" w:rsidR="00A10832" w:rsidRDefault="00A10832" w:rsidP="00A10832">
      <w:pPr>
        <w:ind w:left="720" w:firstLine="720"/>
        <w:rPr>
          <w:lang w:val="en-US" w:bidi="th-TH"/>
        </w:rPr>
      </w:pPr>
      <w:r>
        <w:rPr>
          <w:lang w:val="en-US" w:bidi="th-TH"/>
        </w:rPr>
        <w:t>Template: Currency THB baht</w:t>
      </w:r>
    </w:p>
    <w:p w14:paraId="346A5C65" w14:textId="6AFB9D8A" w:rsidR="00E33088" w:rsidRDefault="00E33088" w:rsidP="00D60BC9">
      <w:pPr>
        <w:jc w:val="center"/>
        <w:rPr>
          <w:lang w:val="en-US" w:bidi="th-TH"/>
        </w:rPr>
      </w:pPr>
      <w:r>
        <w:rPr>
          <w:lang w:val="en-US" w:bidi="th-TH"/>
        </w:rPr>
        <w:lastRenderedPageBreak/>
        <w:drawing>
          <wp:inline distT="0" distB="0" distL="0" distR="0" wp14:anchorId="0320D011" wp14:editId="1CDACCE2">
            <wp:extent cx="4705350" cy="639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5350" cy="6391275"/>
                    </a:xfrm>
                    <a:prstGeom prst="rect">
                      <a:avLst/>
                    </a:prstGeom>
                  </pic:spPr>
                </pic:pic>
              </a:graphicData>
            </a:graphic>
          </wp:inline>
        </w:drawing>
      </w:r>
    </w:p>
    <w:p w14:paraId="76097001" w14:textId="77777777" w:rsidR="00225103" w:rsidRDefault="00225103" w:rsidP="00D60BC9">
      <w:pPr>
        <w:jc w:val="center"/>
      </w:pPr>
    </w:p>
    <w:p w14:paraId="190D9A2F" w14:textId="77777777" w:rsidR="00225103" w:rsidRDefault="00225103" w:rsidP="00D60BC9">
      <w:pPr>
        <w:jc w:val="center"/>
      </w:pPr>
    </w:p>
    <w:p w14:paraId="7F1ADDC6" w14:textId="77777777" w:rsidR="00225103" w:rsidRDefault="00225103" w:rsidP="00D60BC9">
      <w:pPr>
        <w:jc w:val="center"/>
      </w:pPr>
    </w:p>
    <w:p w14:paraId="5443C08C" w14:textId="77777777" w:rsidR="00225103" w:rsidRDefault="00225103" w:rsidP="00D60BC9">
      <w:pPr>
        <w:jc w:val="center"/>
      </w:pPr>
    </w:p>
    <w:p w14:paraId="6B81F5B0" w14:textId="77777777" w:rsidR="00225103" w:rsidRDefault="00225103" w:rsidP="00D60BC9">
      <w:pPr>
        <w:jc w:val="center"/>
      </w:pPr>
    </w:p>
    <w:p w14:paraId="71ED08E6" w14:textId="77777777" w:rsidR="00225103" w:rsidRDefault="00225103" w:rsidP="00D60BC9">
      <w:pPr>
        <w:jc w:val="center"/>
      </w:pPr>
    </w:p>
    <w:p w14:paraId="62231688" w14:textId="77777777" w:rsidR="00225103" w:rsidRDefault="00225103" w:rsidP="00D60BC9">
      <w:pPr>
        <w:jc w:val="center"/>
      </w:pPr>
    </w:p>
    <w:p w14:paraId="4638DA97" w14:textId="77777777" w:rsidR="00225103" w:rsidRDefault="00225103" w:rsidP="00D60BC9">
      <w:pPr>
        <w:jc w:val="center"/>
      </w:pPr>
    </w:p>
    <w:p w14:paraId="7C547EFD" w14:textId="77777777" w:rsidR="00225103" w:rsidRDefault="00225103" w:rsidP="00D60BC9">
      <w:pPr>
        <w:jc w:val="center"/>
      </w:pPr>
    </w:p>
    <w:p w14:paraId="40ADF336" w14:textId="77777777" w:rsidR="0011238F" w:rsidRDefault="0011238F" w:rsidP="0011238F">
      <w:pPr>
        <w:rPr>
          <w:lang w:val="en-US" w:bidi="th-TH"/>
        </w:rPr>
      </w:pPr>
    </w:p>
    <w:p w14:paraId="7393999B" w14:textId="4A2676F2" w:rsidR="004B6AF9" w:rsidRPr="004B6AF9" w:rsidRDefault="004B6AF9" w:rsidP="0011238F">
      <w:pPr>
        <w:ind w:left="720" w:firstLine="720"/>
        <w:rPr>
          <w:lang w:val="en-US" w:bidi="th-TH"/>
        </w:rPr>
      </w:pPr>
      <w:r>
        <w:rPr>
          <w:lang w:val="en-US" w:bidi="th-TH"/>
        </w:rPr>
        <w:t>Template: Currency THB baht</w:t>
      </w:r>
    </w:p>
    <w:p w14:paraId="17956F71" w14:textId="07055B7E" w:rsidR="004B6AF9" w:rsidRDefault="004B6AF9" w:rsidP="00D60BC9">
      <w:pPr>
        <w:jc w:val="center"/>
        <w:rPr>
          <w:lang w:val="en-US" w:bidi="th-TH"/>
        </w:rPr>
      </w:pPr>
      <w:r>
        <w:rPr>
          <w:lang w:val="en-US" w:bidi="th-TH"/>
        </w:rPr>
        <w:lastRenderedPageBreak/>
        <w:drawing>
          <wp:inline distT="0" distB="0" distL="0" distR="0" wp14:anchorId="12EFD380" wp14:editId="5295E2F4">
            <wp:extent cx="4505278" cy="6337300"/>
            <wp:effectExtent l="0" t="0" r="0" b="6350"/>
            <wp:docPr id="1185069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r:link="rId183">
                      <a:extLst>
                        <a:ext uri="{28A0092B-C50C-407E-A947-70E740481C1C}">
                          <a14:useLocalDpi xmlns:a14="http://schemas.microsoft.com/office/drawing/2010/main" val="0"/>
                        </a:ext>
                      </a:extLst>
                    </a:blip>
                    <a:srcRect/>
                    <a:stretch>
                      <a:fillRect/>
                    </a:stretch>
                  </pic:blipFill>
                  <pic:spPr bwMode="auto">
                    <a:xfrm>
                      <a:off x="0" y="0"/>
                      <a:ext cx="4511426" cy="6345948"/>
                    </a:xfrm>
                    <a:prstGeom prst="rect">
                      <a:avLst/>
                    </a:prstGeom>
                    <a:noFill/>
                    <a:ln>
                      <a:noFill/>
                    </a:ln>
                  </pic:spPr>
                </pic:pic>
              </a:graphicData>
            </a:graphic>
          </wp:inline>
        </w:drawing>
      </w:r>
    </w:p>
    <w:p w14:paraId="7CC982AE" w14:textId="77777777" w:rsidR="00225103" w:rsidRDefault="00225103" w:rsidP="00D60BC9">
      <w:pPr>
        <w:jc w:val="center"/>
      </w:pPr>
    </w:p>
    <w:p w14:paraId="7FE7A8FB" w14:textId="77777777" w:rsidR="00225103" w:rsidRDefault="00225103" w:rsidP="00D60BC9">
      <w:pPr>
        <w:jc w:val="center"/>
      </w:pPr>
    </w:p>
    <w:p w14:paraId="0514F3B7" w14:textId="77777777" w:rsidR="0084326A" w:rsidRDefault="0084326A" w:rsidP="00D60BC9">
      <w:pPr>
        <w:jc w:val="center"/>
      </w:pPr>
    </w:p>
    <w:p w14:paraId="2FDC6F4E" w14:textId="77777777" w:rsidR="0084326A" w:rsidRDefault="0084326A" w:rsidP="00D60BC9">
      <w:pPr>
        <w:jc w:val="center"/>
      </w:pPr>
    </w:p>
    <w:p w14:paraId="39B981F2" w14:textId="77777777" w:rsidR="0084326A" w:rsidRDefault="0084326A" w:rsidP="00D60BC9">
      <w:pPr>
        <w:jc w:val="center"/>
      </w:pPr>
    </w:p>
    <w:p w14:paraId="48C0177D" w14:textId="77777777" w:rsidR="0084326A" w:rsidRDefault="0084326A" w:rsidP="00D60BC9">
      <w:pPr>
        <w:jc w:val="center"/>
      </w:pPr>
    </w:p>
    <w:p w14:paraId="3E49BB1F" w14:textId="77777777" w:rsidR="0084326A" w:rsidRDefault="0084326A" w:rsidP="00D60BC9">
      <w:pPr>
        <w:jc w:val="center"/>
      </w:pPr>
    </w:p>
    <w:p w14:paraId="64279967" w14:textId="77777777" w:rsidR="0084326A" w:rsidRDefault="0084326A" w:rsidP="00D60BC9">
      <w:pPr>
        <w:jc w:val="center"/>
      </w:pPr>
    </w:p>
    <w:p w14:paraId="2E5BEED9" w14:textId="77777777" w:rsidR="0084326A" w:rsidRDefault="0084326A" w:rsidP="00D60BC9">
      <w:pPr>
        <w:jc w:val="center"/>
      </w:pPr>
    </w:p>
    <w:p w14:paraId="09C226F7" w14:textId="77777777" w:rsidR="0084326A" w:rsidRDefault="0084326A" w:rsidP="00D60BC9">
      <w:pPr>
        <w:jc w:val="center"/>
      </w:pPr>
    </w:p>
    <w:p w14:paraId="39EE0FD8" w14:textId="3421F516" w:rsidR="0084326A" w:rsidRDefault="0084326A" w:rsidP="0084326A">
      <w:pPr>
        <w:ind w:left="1440"/>
      </w:pPr>
      <w:r>
        <w:rPr>
          <w:lang w:val="en-US" w:bidi="th-TH"/>
        </w:rPr>
        <w:t xml:space="preserve"> Template: Currency FCY</w:t>
      </w:r>
    </w:p>
    <w:p w14:paraId="1EEF8615" w14:textId="2FBB3796" w:rsidR="0084326A" w:rsidRDefault="0084326A" w:rsidP="00D60BC9">
      <w:pPr>
        <w:jc w:val="center"/>
      </w:pPr>
      <w:r>
        <w:rPr>
          <w:lang w:val="en-US" w:bidi="th-TH"/>
        </w:rPr>
        <w:lastRenderedPageBreak/>
        <w:drawing>
          <wp:inline distT="0" distB="0" distL="0" distR="0" wp14:anchorId="6C9D09CA" wp14:editId="620DA821">
            <wp:extent cx="4488131" cy="6129392"/>
            <wp:effectExtent l="0" t="0" r="8255" b="5080"/>
            <wp:docPr id="5830963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r:link="rId185">
                      <a:extLst>
                        <a:ext uri="{28A0092B-C50C-407E-A947-70E740481C1C}">
                          <a14:useLocalDpi xmlns:a14="http://schemas.microsoft.com/office/drawing/2010/main" val="0"/>
                        </a:ext>
                      </a:extLst>
                    </a:blip>
                    <a:srcRect/>
                    <a:stretch>
                      <a:fillRect/>
                    </a:stretch>
                  </pic:blipFill>
                  <pic:spPr bwMode="auto">
                    <a:xfrm>
                      <a:off x="0" y="0"/>
                      <a:ext cx="4498288" cy="6143264"/>
                    </a:xfrm>
                    <a:prstGeom prst="rect">
                      <a:avLst/>
                    </a:prstGeom>
                    <a:noFill/>
                    <a:ln>
                      <a:noFill/>
                    </a:ln>
                  </pic:spPr>
                </pic:pic>
              </a:graphicData>
            </a:graphic>
          </wp:inline>
        </w:drawing>
      </w:r>
    </w:p>
    <w:p w14:paraId="4C33333A" w14:textId="77777777" w:rsidR="00225103" w:rsidRDefault="00225103" w:rsidP="00D60BC9">
      <w:pPr>
        <w:jc w:val="center"/>
      </w:pPr>
    </w:p>
    <w:p w14:paraId="7DB73B10" w14:textId="5C75C592" w:rsidR="00225103" w:rsidRDefault="00225103" w:rsidP="00D60BC9">
      <w:pPr>
        <w:jc w:val="center"/>
        <w:rPr>
          <w:lang w:val="en-US" w:bidi="th-TH"/>
        </w:rPr>
      </w:pPr>
    </w:p>
    <w:p w14:paraId="367D9F36" w14:textId="4E52D646" w:rsidR="00E33088" w:rsidRPr="00D60BC9" w:rsidRDefault="00E33088" w:rsidP="00D60BC9">
      <w:pPr>
        <w:jc w:val="center"/>
        <w:rPr>
          <w:lang w:val="en-US" w:bidi="th-TH"/>
        </w:rPr>
      </w:pPr>
    </w:p>
    <w:p w14:paraId="0E3CF8CC" w14:textId="6E0A5DC3" w:rsidR="00D60BC9" w:rsidRDefault="00D60BC9" w:rsidP="00D60BC9">
      <w:pPr>
        <w:jc w:val="center"/>
        <w:rPr>
          <w:lang w:val="en-US"/>
        </w:rPr>
      </w:pPr>
    </w:p>
    <w:p w14:paraId="3C789CB4" w14:textId="77CE3BA6" w:rsidR="00225103" w:rsidRPr="00E002DF" w:rsidRDefault="00D60BC9" w:rsidP="00E002DF">
      <w:pPr>
        <w:spacing w:after="200" w:line="276" w:lineRule="auto"/>
        <w:ind w:left="720" w:firstLine="720"/>
      </w:pPr>
      <w:r>
        <w:rPr>
          <w:lang w:val="en-US"/>
        </w:rPr>
        <w:br w:type="page"/>
      </w:r>
      <w:r w:rsidR="00225103">
        <w:rPr>
          <w:lang w:val="en-US" w:bidi="th-TH"/>
        </w:rPr>
        <w:lastRenderedPageBreak/>
        <w:t xml:space="preserve">Template: Currency FCY </w:t>
      </w:r>
    </w:p>
    <w:p w14:paraId="542161C8" w14:textId="7CE01AFF" w:rsidR="00D60BC9" w:rsidRDefault="00225103" w:rsidP="00225103">
      <w:pPr>
        <w:spacing w:after="200" w:line="276" w:lineRule="auto"/>
        <w:jc w:val="center"/>
        <w:rPr>
          <w:lang w:val="en-US"/>
        </w:rPr>
      </w:pPr>
      <w:r>
        <w:rPr>
          <w:lang w:val="en-US" w:bidi="th-TH"/>
        </w:rPr>
        <w:drawing>
          <wp:inline distT="0" distB="0" distL="0" distR="0" wp14:anchorId="4B75906C" wp14:editId="18C8169C">
            <wp:extent cx="4503053" cy="6047772"/>
            <wp:effectExtent l="0" t="0" r="0" b="0"/>
            <wp:docPr id="29617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r:link="rId187">
                      <a:extLst>
                        <a:ext uri="{28A0092B-C50C-407E-A947-70E740481C1C}">
                          <a14:useLocalDpi xmlns:a14="http://schemas.microsoft.com/office/drawing/2010/main" val="0"/>
                        </a:ext>
                      </a:extLst>
                    </a:blip>
                    <a:srcRect/>
                    <a:stretch>
                      <a:fillRect/>
                    </a:stretch>
                  </pic:blipFill>
                  <pic:spPr bwMode="auto">
                    <a:xfrm>
                      <a:off x="0" y="0"/>
                      <a:ext cx="4514829" cy="6063587"/>
                    </a:xfrm>
                    <a:prstGeom prst="rect">
                      <a:avLst/>
                    </a:prstGeom>
                    <a:noFill/>
                    <a:ln>
                      <a:noFill/>
                    </a:ln>
                  </pic:spPr>
                </pic:pic>
              </a:graphicData>
            </a:graphic>
          </wp:inline>
        </w:drawing>
      </w:r>
    </w:p>
    <w:p w14:paraId="664B1FCE" w14:textId="77777777" w:rsidR="00225103" w:rsidRDefault="00225103" w:rsidP="00225103">
      <w:pPr>
        <w:spacing w:after="200" w:line="276" w:lineRule="auto"/>
        <w:jc w:val="center"/>
        <w:rPr>
          <w:lang w:val="en-US"/>
        </w:rPr>
      </w:pPr>
    </w:p>
    <w:p w14:paraId="602582C9" w14:textId="77777777" w:rsidR="00225103" w:rsidRDefault="00225103" w:rsidP="00225103">
      <w:pPr>
        <w:spacing w:after="200" w:line="276" w:lineRule="auto"/>
        <w:jc w:val="center"/>
        <w:rPr>
          <w:lang w:val="en-US"/>
        </w:rPr>
      </w:pPr>
    </w:p>
    <w:p w14:paraId="7B81877C" w14:textId="77777777" w:rsidR="00225103" w:rsidRDefault="00225103" w:rsidP="00225103">
      <w:pPr>
        <w:spacing w:after="200" w:line="276" w:lineRule="auto"/>
        <w:jc w:val="center"/>
        <w:rPr>
          <w:lang w:val="en-US"/>
        </w:rPr>
      </w:pPr>
    </w:p>
    <w:p w14:paraId="781788B5" w14:textId="77777777" w:rsidR="00225103" w:rsidRDefault="00225103" w:rsidP="00225103">
      <w:pPr>
        <w:spacing w:after="200" w:line="276" w:lineRule="auto"/>
        <w:jc w:val="center"/>
        <w:rPr>
          <w:lang w:val="en-US"/>
        </w:rPr>
      </w:pPr>
    </w:p>
    <w:p w14:paraId="0F3BA995" w14:textId="77777777" w:rsidR="00225103" w:rsidRDefault="00225103" w:rsidP="00225103">
      <w:pPr>
        <w:spacing w:after="200" w:line="276" w:lineRule="auto"/>
        <w:jc w:val="center"/>
        <w:rPr>
          <w:lang w:val="en-US"/>
        </w:rPr>
      </w:pPr>
    </w:p>
    <w:p w14:paraId="2059C10D" w14:textId="77777777" w:rsidR="00225103" w:rsidRDefault="00225103" w:rsidP="00E002DF">
      <w:pPr>
        <w:spacing w:after="200" w:line="276" w:lineRule="auto"/>
        <w:rPr>
          <w:lang w:val="en-US"/>
        </w:rPr>
      </w:pPr>
    </w:p>
    <w:p w14:paraId="1FB10DED" w14:textId="77777777" w:rsidR="00D60BC9" w:rsidRPr="003F76A1" w:rsidRDefault="00D60BC9">
      <w:pPr>
        <w:pStyle w:val="Heading3"/>
        <w:numPr>
          <w:ilvl w:val="1"/>
          <w:numId w:val="12"/>
        </w:numPr>
        <w:rPr>
          <w:lang w:val="en-US" w:bidi="th-TH"/>
        </w:rPr>
      </w:pPr>
      <w:bookmarkStart w:id="403" w:name="_Toc143189727"/>
      <w:r w:rsidRPr="003F76A1">
        <w:rPr>
          <w:lang w:val="en-US" w:bidi="th-TH"/>
        </w:rPr>
        <w:lastRenderedPageBreak/>
        <w:t>To-be Process</w:t>
      </w:r>
      <w:bookmarkEnd w:id="403"/>
    </w:p>
    <w:p w14:paraId="666FEF86" w14:textId="2555F7A6" w:rsidR="00D60BC9" w:rsidRDefault="00D60BC9" w:rsidP="00D60BC9">
      <w:pPr>
        <w:rPr>
          <w:lang w:val="en-US" w:bidi="th-TH"/>
        </w:rPr>
      </w:pPr>
    </w:p>
    <w:p w14:paraId="35283C9D" w14:textId="3A130E70" w:rsidR="00C15BCF" w:rsidRDefault="00C15BCF" w:rsidP="00C15BCF">
      <w:pPr>
        <w:ind w:left="1440"/>
        <w:rPr>
          <w:lang w:val="en-US" w:bidi="th-TH"/>
        </w:rPr>
      </w:pPr>
      <w:r>
        <w:rPr>
          <w:lang w:val="en-US" w:bidi="th-TH"/>
        </w:rPr>
        <w:t xml:space="preserve">   AS IS CBS9</w:t>
      </w:r>
    </w:p>
    <w:p w14:paraId="6F44CAE2" w14:textId="6612AF6D" w:rsidR="00D60BC9" w:rsidRDefault="00847CDA" w:rsidP="00D60BC9">
      <w:pPr>
        <w:jc w:val="center"/>
        <w:rPr>
          <w:lang w:val="en-US" w:bidi="th-TH"/>
        </w:rPr>
      </w:pPr>
      <w:r w:rsidRPr="00D60BC9">
        <w:rPr>
          <w:lang w:val="en-US" w:bidi="th-TH"/>
        </w:rPr>
        <w:drawing>
          <wp:inline distT="0" distB="0" distL="0" distR="0" wp14:anchorId="75E0DE88" wp14:editId="4EC603DD">
            <wp:extent cx="4267419" cy="4019757"/>
            <wp:effectExtent l="19050" t="19050" r="19050" b="19050"/>
            <wp:docPr id="16411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43754" name=""/>
                    <pic:cNvPicPr/>
                  </pic:nvPicPr>
                  <pic:blipFill>
                    <a:blip r:embed="rId188"/>
                    <a:stretch>
                      <a:fillRect/>
                    </a:stretch>
                  </pic:blipFill>
                  <pic:spPr>
                    <a:xfrm>
                      <a:off x="0" y="0"/>
                      <a:ext cx="4267419" cy="4019757"/>
                    </a:xfrm>
                    <a:prstGeom prst="rect">
                      <a:avLst/>
                    </a:prstGeom>
                    <a:ln>
                      <a:solidFill>
                        <a:schemeClr val="tx1"/>
                      </a:solidFill>
                    </a:ln>
                  </pic:spPr>
                </pic:pic>
              </a:graphicData>
            </a:graphic>
          </wp:inline>
        </w:drawing>
      </w:r>
    </w:p>
    <w:p w14:paraId="6075C2E8" w14:textId="77777777" w:rsidR="00EB36FB" w:rsidRDefault="00EB36FB" w:rsidP="00D60BC9">
      <w:pPr>
        <w:jc w:val="center"/>
        <w:rPr>
          <w:lang w:val="en-US" w:bidi="th-TH"/>
        </w:rPr>
      </w:pPr>
    </w:p>
    <w:p w14:paraId="79A9161A" w14:textId="1C886083" w:rsidR="00EB36FB" w:rsidRDefault="00EB36FB" w:rsidP="00D60BC9">
      <w:pPr>
        <w:jc w:val="center"/>
      </w:pPr>
    </w:p>
    <w:p w14:paraId="7CA6CD92" w14:textId="77777777" w:rsidR="00EB36FB" w:rsidRDefault="00EB36FB" w:rsidP="00D60BC9">
      <w:pPr>
        <w:jc w:val="center"/>
      </w:pPr>
    </w:p>
    <w:p w14:paraId="1BD0EA57" w14:textId="77777777" w:rsidR="00EB36FB" w:rsidRDefault="00EB36FB" w:rsidP="00D60BC9">
      <w:pPr>
        <w:jc w:val="center"/>
      </w:pPr>
    </w:p>
    <w:p w14:paraId="6F60F8E0" w14:textId="77777777" w:rsidR="00EB36FB" w:rsidRDefault="00EB36FB" w:rsidP="00D60BC9">
      <w:pPr>
        <w:jc w:val="center"/>
      </w:pPr>
    </w:p>
    <w:p w14:paraId="75B1D13D" w14:textId="77777777" w:rsidR="00EB36FB" w:rsidRDefault="00EB36FB" w:rsidP="00D60BC9">
      <w:pPr>
        <w:jc w:val="center"/>
      </w:pPr>
    </w:p>
    <w:p w14:paraId="5840075D" w14:textId="77777777" w:rsidR="00EB36FB" w:rsidRDefault="00EB36FB" w:rsidP="00D60BC9">
      <w:pPr>
        <w:jc w:val="center"/>
      </w:pPr>
    </w:p>
    <w:p w14:paraId="34F87D61" w14:textId="77777777" w:rsidR="00EB36FB" w:rsidRDefault="00EB36FB" w:rsidP="00D60BC9">
      <w:pPr>
        <w:jc w:val="center"/>
      </w:pPr>
    </w:p>
    <w:p w14:paraId="4EE1FD6F" w14:textId="77777777" w:rsidR="00EB36FB" w:rsidRDefault="00EB36FB" w:rsidP="00D60BC9">
      <w:pPr>
        <w:jc w:val="center"/>
      </w:pPr>
    </w:p>
    <w:p w14:paraId="60F95BF4" w14:textId="77777777" w:rsidR="00EB36FB" w:rsidRDefault="00EB36FB" w:rsidP="00D60BC9">
      <w:pPr>
        <w:jc w:val="center"/>
      </w:pPr>
    </w:p>
    <w:p w14:paraId="7319919A" w14:textId="77777777" w:rsidR="00EB36FB" w:rsidRDefault="00EB36FB" w:rsidP="00D60BC9">
      <w:pPr>
        <w:jc w:val="center"/>
      </w:pPr>
    </w:p>
    <w:p w14:paraId="3F8AC908" w14:textId="77777777" w:rsidR="00EB36FB" w:rsidRDefault="00EB36FB" w:rsidP="00D60BC9">
      <w:pPr>
        <w:jc w:val="center"/>
      </w:pPr>
    </w:p>
    <w:p w14:paraId="585427F1" w14:textId="77777777" w:rsidR="00EB36FB" w:rsidRDefault="00EB36FB" w:rsidP="00D60BC9">
      <w:pPr>
        <w:jc w:val="center"/>
      </w:pPr>
    </w:p>
    <w:p w14:paraId="57FC5F01" w14:textId="77777777" w:rsidR="00EB36FB" w:rsidRDefault="00EB36FB" w:rsidP="00D60BC9">
      <w:pPr>
        <w:jc w:val="center"/>
      </w:pPr>
    </w:p>
    <w:p w14:paraId="24B857D5" w14:textId="77777777" w:rsidR="00EB36FB" w:rsidRDefault="00EB36FB" w:rsidP="00D60BC9">
      <w:pPr>
        <w:jc w:val="center"/>
      </w:pPr>
    </w:p>
    <w:p w14:paraId="72DF14EC" w14:textId="77777777" w:rsidR="00EB36FB" w:rsidRDefault="00EB36FB" w:rsidP="00D60BC9">
      <w:pPr>
        <w:jc w:val="center"/>
      </w:pPr>
    </w:p>
    <w:p w14:paraId="7689FC61" w14:textId="77777777" w:rsidR="00EB36FB" w:rsidRDefault="00EB36FB" w:rsidP="00D60BC9">
      <w:pPr>
        <w:jc w:val="center"/>
      </w:pPr>
    </w:p>
    <w:p w14:paraId="7F7B65EF" w14:textId="77777777" w:rsidR="00EB36FB" w:rsidRDefault="00EB36FB" w:rsidP="00D60BC9">
      <w:pPr>
        <w:jc w:val="center"/>
      </w:pPr>
    </w:p>
    <w:p w14:paraId="4501525C" w14:textId="77777777" w:rsidR="00EB36FB" w:rsidRDefault="00EB36FB" w:rsidP="00D60BC9">
      <w:pPr>
        <w:jc w:val="center"/>
      </w:pPr>
    </w:p>
    <w:p w14:paraId="3D3618C3" w14:textId="77777777" w:rsidR="00EB36FB" w:rsidRDefault="00EB36FB" w:rsidP="00D60BC9">
      <w:pPr>
        <w:jc w:val="center"/>
      </w:pPr>
    </w:p>
    <w:p w14:paraId="1FE4A008" w14:textId="2C3F3A22" w:rsidR="00EB36FB" w:rsidRDefault="00EB36FB" w:rsidP="00EB36FB">
      <w:pPr>
        <w:ind w:left="720" w:firstLine="720"/>
      </w:pPr>
      <w:r>
        <w:rPr>
          <w:lang w:val="en-US" w:bidi="th-TH"/>
        </w:rPr>
        <w:lastRenderedPageBreak/>
        <w:t xml:space="preserve">   Requirement </w:t>
      </w:r>
      <w:r w:rsidRPr="00A7236A">
        <w:rPr>
          <w:lang w:val="en-US" w:bidi="th-TH"/>
        </w:rPr>
        <w:t>in CBS9</w:t>
      </w:r>
      <w:r>
        <w:t>.</w:t>
      </w:r>
    </w:p>
    <w:p w14:paraId="290A19A7" w14:textId="28F4C1D3" w:rsidR="00EB36FB" w:rsidRPr="003F76A1" w:rsidRDefault="00F15142" w:rsidP="00D60BC9">
      <w:pPr>
        <w:jc w:val="center"/>
        <w:rPr>
          <w:cs/>
          <w:lang w:val="en-US" w:bidi="th-TH"/>
        </w:rPr>
      </w:pPr>
      <w:r w:rsidRPr="00F15142">
        <w:rPr>
          <w:lang w:val="en-US" w:bidi="th-TH"/>
        </w:rPr>
        <w:drawing>
          <wp:inline distT="0" distB="0" distL="0" distR="0" wp14:anchorId="50BC94BE" wp14:editId="3C85751C">
            <wp:extent cx="4318222" cy="5499383"/>
            <wp:effectExtent l="19050" t="19050" r="25400" b="25400"/>
            <wp:docPr id="11455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52703" name=""/>
                    <pic:cNvPicPr/>
                  </pic:nvPicPr>
                  <pic:blipFill>
                    <a:blip r:embed="rId189"/>
                    <a:stretch>
                      <a:fillRect/>
                    </a:stretch>
                  </pic:blipFill>
                  <pic:spPr>
                    <a:xfrm>
                      <a:off x="0" y="0"/>
                      <a:ext cx="4318222" cy="5499383"/>
                    </a:xfrm>
                    <a:prstGeom prst="rect">
                      <a:avLst/>
                    </a:prstGeom>
                    <a:ln>
                      <a:solidFill>
                        <a:schemeClr val="tx1"/>
                      </a:solidFill>
                    </a:ln>
                  </pic:spPr>
                </pic:pic>
              </a:graphicData>
            </a:graphic>
          </wp:inline>
        </w:drawing>
      </w:r>
    </w:p>
    <w:p w14:paraId="3D282CD3" w14:textId="77777777" w:rsidR="00D60BC9" w:rsidRDefault="00D60BC9" w:rsidP="00D60BC9">
      <w:pPr>
        <w:rPr>
          <w:lang w:bidi="th-TH"/>
        </w:rPr>
      </w:pPr>
    </w:p>
    <w:tbl>
      <w:tblPr>
        <w:tblStyle w:val="TableGrid"/>
        <w:tblW w:w="0" w:type="auto"/>
        <w:jc w:val="center"/>
        <w:tblLook w:val="04A0" w:firstRow="1" w:lastRow="0" w:firstColumn="1" w:lastColumn="0" w:noHBand="0" w:noVBand="1"/>
      </w:tblPr>
      <w:tblGrid>
        <w:gridCol w:w="2703"/>
        <w:gridCol w:w="7350"/>
      </w:tblGrid>
      <w:tr w:rsidR="00D60BC9" w14:paraId="3742624C" w14:textId="77777777" w:rsidTr="00C52342">
        <w:trPr>
          <w:jc w:val="center"/>
        </w:trPr>
        <w:tc>
          <w:tcPr>
            <w:tcW w:w="3103" w:type="dxa"/>
            <w:shd w:val="clear" w:color="auto" w:fill="CCECFF"/>
          </w:tcPr>
          <w:p w14:paraId="494C63B5" w14:textId="77777777" w:rsidR="00D60BC9" w:rsidRDefault="00D60BC9" w:rsidP="00C52342">
            <w:r>
              <w:t>Paper size</w:t>
            </w:r>
          </w:p>
        </w:tc>
        <w:tc>
          <w:tcPr>
            <w:tcW w:w="6230" w:type="dxa"/>
          </w:tcPr>
          <w:p w14:paraId="1299F46B" w14:textId="77777777" w:rsidR="00D60BC9" w:rsidRDefault="00D60BC9" w:rsidP="00C52342">
            <w:r>
              <w:t>A4</w:t>
            </w:r>
          </w:p>
        </w:tc>
      </w:tr>
      <w:tr w:rsidR="00D60BC9" w14:paraId="30D9CA9D" w14:textId="77777777" w:rsidTr="00C52342">
        <w:trPr>
          <w:jc w:val="center"/>
        </w:trPr>
        <w:tc>
          <w:tcPr>
            <w:tcW w:w="3103" w:type="dxa"/>
            <w:shd w:val="clear" w:color="auto" w:fill="CCECFF"/>
          </w:tcPr>
          <w:p w14:paraId="08C1C4A5" w14:textId="77777777" w:rsidR="00D60BC9" w:rsidRDefault="00D60BC9" w:rsidP="00C52342">
            <w:r>
              <w:t>Reprinting require</w:t>
            </w:r>
          </w:p>
        </w:tc>
        <w:tc>
          <w:tcPr>
            <w:tcW w:w="6230" w:type="dxa"/>
          </w:tcPr>
          <w:p w14:paraId="6A55C901" w14:textId="77777777" w:rsidR="00D60BC9" w:rsidRDefault="00D60BC9" w:rsidP="00C52342">
            <w:r w:rsidRPr="00083336">
              <w:t>Reprint</w:t>
            </w:r>
          </w:p>
          <w:p w14:paraId="2A52EFE7" w14:textId="77777777" w:rsidR="00747889" w:rsidRDefault="00747889" w:rsidP="00C52342"/>
          <w:p w14:paraId="659C1677" w14:textId="77777777" w:rsidR="00747889" w:rsidRPr="00FD28E0" w:rsidRDefault="00747889" w:rsidP="00747889">
            <w:pPr>
              <w:rPr>
                <w:highlight w:val="yellow"/>
              </w:rPr>
            </w:pPr>
            <w:r w:rsidRPr="00FD28E0">
              <w:rPr>
                <w:highlight w:val="yellow"/>
              </w:rPr>
              <w:t xml:space="preserve">Note </w:t>
            </w:r>
          </w:p>
          <w:p w14:paraId="0CA1A8EA" w14:textId="3016B9A9" w:rsidR="00747889" w:rsidRDefault="00747889" w:rsidP="00747889">
            <w:r>
              <w:rPr>
                <w:highlight w:val="yellow"/>
              </w:rPr>
              <w:t>C</w:t>
            </w:r>
            <w:r w:rsidRPr="007751CC">
              <w:rPr>
                <w:highlight w:val="yellow"/>
              </w:rPr>
              <w:t>an provide user to print physical copy /document for drawdown/receipt confirmation even though not yet verified the related transaction.</w:t>
            </w:r>
          </w:p>
        </w:tc>
      </w:tr>
      <w:tr w:rsidR="00D60BC9" w14:paraId="79EF44F3" w14:textId="77777777" w:rsidTr="00C52342">
        <w:trPr>
          <w:jc w:val="center"/>
        </w:trPr>
        <w:tc>
          <w:tcPr>
            <w:tcW w:w="3103" w:type="dxa"/>
            <w:shd w:val="clear" w:color="auto" w:fill="CCECFF"/>
          </w:tcPr>
          <w:p w14:paraId="2E3EA5F4" w14:textId="77777777" w:rsidR="00D60BC9" w:rsidRDefault="00D60BC9" w:rsidP="00C52342">
            <w:r>
              <w:t>Searching criteria</w:t>
            </w:r>
          </w:p>
        </w:tc>
        <w:tc>
          <w:tcPr>
            <w:tcW w:w="6230" w:type="dxa"/>
          </w:tcPr>
          <w:p w14:paraId="34714EF8" w14:textId="44208C58" w:rsidR="00D60BC9" w:rsidRDefault="008A49BD" w:rsidP="00C52342">
            <w:r w:rsidRPr="00741F4A">
              <w:t>Customer ID.,Customer Name,Loan account No./DD No., Due date ,</w:t>
            </w:r>
            <w:r>
              <w:t>Limit</w:t>
            </w:r>
            <w:r w:rsidRPr="00741F4A">
              <w:t xml:space="preserve"> No./Project Code.</w:t>
            </w:r>
          </w:p>
        </w:tc>
      </w:tr>
      <w:tr w:rsidR="00D60BC9" w14:paraId="6EA7BC4F" w14:textId="77777777" w:rsidTr="00C52342">
        <w:trPr>
          <w:jc w:val="center"/>
        </w:trPr>
        <w:tc>
          <w:tcPr>
            <w:tcW w:w="3103" w:type="dxa"/>
            <w:shd w:val="clear" w:color="auto" w:fill="CCECFF"/>
          </w:tcPr>
          <w:p w14:paraId="6B351BB4" w14:textId="77777777" w:rsidR="00D60BC9" w:rsidRDefault="00D60BC9" w:rsidP="00C52342">
            <w:r w:rsidRPr="00C411A0">
              <w:rPr>
                <w:lang w:val="en-US" w:bidi="th-TH"/>
              </w:rPr>
              <w:t>Generation Frequency</w:t>
            </w:r>
          </w:p>
        </w:tc>
        <w:tc>
          <w:tcPr>
            <w:tcW w:w="6230" w:type="dxa"/>
          </w:tcPr>
          <w:p w14:paraId="6F74CB4A" w14:textId="77777777" w:rsidR="00D60BC9" w:rsidRDefault="00D60BC9" w:rsidP="00C52342">
            <w:r w:rsidRPr="00583F4A">
              <w:t>Online, On request, Interface</w:t>
            </w:r>
          </w:p>
        </w:tc>
      </w:tr>
      <w:tr w:rsidR="00D60BC9" w14:paraId="1A951E0B" w14:textId="77777777" w:rsidTr="00C52342">
        <w:trPr>
          <w:jc w:val="center"/>
        </w:trPr>
        <w:tc>
          <w:tcPr>
            <w:tcW w:w="3103" w:type="dxa"/>
            <w:shd w:val="clear" w:color="auto" w:fill="CCECFF"/>
          </w:tcPr>
          <w:p w14:paraId="33F0083A" w14:textId="77777777" w:rsidR="00D60BC9" w:rsidRDefault="00D60BC9" w:rsidP="00C52342">
            <w:r>
              <w:rPr>
                <w:lang w:val="en-US" w:bidi="th-TH"/>
              </w:rPr>
              <w:t>Report Purpose</w:t>
            </w:r>
          </w:p>
        </w:tc>
        <w:tc>
          <w:tcPr>
            <w:tcW w:w="6230" w:type="dxa"/>
          </w:tcPr>
          <w:p w14:paraId="1A7877B5" w14:textId="60E910AD" w:rsidR="00D60BC9" w:rsidRDefault="00D60BC9" w:rsidP="00C52342">
            <w:r w:rsidRPr="00D60BC9">
              <w:t>To show loan payment received from the customers including complete details of principal, interest, fees, etc.</w:t>
            </w:r>
          </w:p>
        </w:tc>
      </w:tr>
      <w:tr w:rsidR="00D60BC9" w14:paraId="04BBB58A" w14:textId="77777777" w:rsidTr="00C52342">
        <w:trPr>
          <w:jc w:val="center"/>
        </w:trPr>
        <w:tc>
          <w:tcPr>
            <w:tcW w:w="3103" w:type="dxa"/>
            <w:shd w:val="clear" w:color="auto" w:fill="CCECFF"/>
          </w:tcPr>
          <w:p w14:paraId="65AE43D1" w14:textId="77777777" w:rsidR="00D60BC9" w:rsidRDefault="00D60BC9" w:rsidP="00C52342">
            <w:r w:rsidRPr="00C411A0">
              <w:rPr>
                <w:lang w:val="en-US" w:bidi="th-TH"/>
              </w:rPr>
              <w:t>Actual Owner</w:t>
            </w:r>
          </w:p>
        </w:tc>
        <w:tc>
          <w:tcPr>
            <w:tcW w:w="6230" w:type="dxa"/>
          </w:tcPr>
          <w:p w14:paraId="696C8F20" w14:textId="77777777" w:rsidR="00D60BC9" w:rsidRDefault="00D60BC9" w:rsidP="00C52342">
            <w:r w:rsidRPr="00583F4A">
              <w:t>Client</w:t>
            </w:r>
          </w:p>
        </w:tc>
      </w:tr>
      <w:tr w:rsidR="00D60BC9" w14:paraId="3AB2BC99" w14:textId="77777777" w:rsidTr="00C52342">
        <w:trPr>
          <w:trHeight w:val="1076"/>
          <w:jc w:val="center"/>
        </w:trPr>
        <w:tc>
          <w:tcPr>
            <w:tcW w:w="3103" w:type="dxa"/>
            <w:shd w:val="clear" w:color="auto" w:fill="CCECFF"/>
          </w:tcPr>
          <w:p w14:paraId="30302CBA" w14:textId="77777777" w:rsidR="00D60BC9" w:rsidRPr="00C411A0" w:rsidRDefault="00D60BC9" w:rsidP="00C52342">
            <w:pPr>
              <w:rPr>
                <w:lang w:val="en-US" w:bidi="th-TH"/>
              </w:rPr>
            </w:pPr>
            <w:r>
              <w:rPr>
                <w:lang w:val="en-US" w:bidi="th-TH"/>
              </w:rPr>
              <w:lastRenderedPageBreak/>
              <w:t>File Document sample</w:t>
            </w:r>
          </w:p>
        </w:tc>
        <w:tc>
          <w:tcPr>
            <w:tcW w:w="6230" w:type="dxa"/>
          </w:tcPr>
          <w:p w14:paraId="43309AE3" w14:textId="7F97CAE8" w:rsidR="00D60BC9" w:rsidRPr="00583F4A" w:rsidRDefault="003F3BB6" w:rsidP="00C52342">
            <w:r>
              <w:object w:dxaOrig="1508" w:dyaOrig="984" w14:anchorId="7D502A60">
                <v:shape id="_x0000_i1027" type="#_x0000_t75" style="width:74.5pt;height:49.5pt" o:ole="">
                  <v:imagedata r:id="rId190" o:title=""/>
                </v:shape>
                <o:OLEObject Type="Embed" ProgID="FoxitReader.Document" ShapeID="_x0000_i1027" DrawAspect="Icon" ObjectID="_1755430332" r:id="rId191"/>
              </w:object>
            </w:r>
          </w:p>
        </w:tc>
      </w:tr>
      <w:tr w:rsidR="004673E1" w14:paraId="38AB82BF" w14:textId="77777777" w:rsidTr="00C52342">
        <w:trPr>
          <w:trHeight w:val="1076"/>
          <w:jc w:val="center"/>
        </w:trPr>
        <w:tc>
          <w:tcPr>
            <w:tcW w:w="3103" w:type="dxa"/>
            <w:shd w:val="clear" w:color="auto" w:fill="CCECFF"/>
          </w:tcPr>
          <w:p w14:paraId="2D5BBD9D" w14:textId="34C739E3" w:rsidR="004673E1" w:rsidRDefault="004673E1" w:rsidP="004673E1">
            <w:pPr>
              <w:rPr>
                <w:lang w:val="en-US" w:bidi="th-TH"/>
              </w:rPr>
            </w:pPr>
            <w:r>
              <w:rPr>
                <w:lang w:val="en-US" w:bidi="th-TH"/>
              </w:rPr>
              <w:t xml:space="preserve">Information ‘ s details </w:t>
            </w:r>
          </w:p>
        </w:tc>
        <w:tc>
          <w:tcPr>
            <w:tcW w:w="6230" w:type="dxa"/>
          </w:tcPr>
          <w:p w14:paraId="1773F204" w14:textId="77777777" w:rsidR="00C95C56" w:rsidRDefault="00C95C56" w:rsidP="00C95C56">
            <w:r>
              <w:t xml:space="preserve">Should be shown the detail as topic </w:t>
            </w:r>
            <w:r>
              <w:rPr>
                <w:lang w:val="en-US" w:bidi="th-TH"/>
              </w:rPr>
              <w:t xml:space="preserve">Requirement </w:t>
            </w:r>
            <w:r w:rsidRPr="00A7236A">
              <w:rPr>
                <w:lang w:val="en-US" w:bidi="th-TH"/>
              </w:rPr>
              <w:t>in CBS9</w:t>
            </w:r>
            <w:r>
              <w:t>.</w:t>
            </w:r>
          </w:p>
          <w:p w14:paraId="3BAD8547" w14:textId="77777777" w:rsidR="004673E1" w:rsidRDefault="004673E1">
            <w:pPr>
              <w:rPr>
                <w:lang w:bidi="th-TH"/>
              </w:rPr>
            </w:pPr>
          </w:p>
          <w:p w14:paraId="323A9687" w14:textId="77777777" w:rsidR="00A10832" w:rsidRDefault="005E1F98" w:rsidP="005E1F98">
            <w:r>
              <w:t xml:space="preserve">Note   </w:t>
            </w:r>
          </w:p>
          <w:p w14:paraId="0ADECCFD" w14:textId="2D51643A" w:rsidR="005E1F98" w:rsidRDefault="005E1F98">
            <w:pPr>
              <w:pStyle w:val="ListParagraph"/>
              <w:numPr>
                <w:ilvl w:val="0"/>
                <w:numId w:val="11"/>
              </w:numPr>
              <w:ind w:left="564" w:hanging="270"/>
            </w:pPr>
            <w:r>
              <w:t>Need use the template as Exim As IS</w:t>
            </w:r>
          </w:p>
          <w:p w14:paraId="3C047C43" w14:textId="56C1BCF3" w:rsidR="0077455A" w:rsidRPr="0077455A" w:rsidRDefault="0077455A" w:rsidP="0077455A">
            <w:pPr>
              <w:pStyle w:val="ListParagraph"/>
              <w:ind w:left="564"/>
            </w:pPr>
            <w:r>
              <w:rPr>
                <w:lang w:val="en-US" w:bidi="th-TH"/>
              </w:rPr>
              <w:t>(</w:t>
            </w:r>
            <w:r>
              <w:rPr>
                <w:rFonts w:hint="cs"/>
                <w:cs/>
                <w:lang w:bidi="th-TH"/>
              </w:rPr>
              <w:t xml:space="preserve">แบบฟอร์มตาม </w:t>
            </w:r>
            <w:r>
              <w:rPr>
                <w:lang w:val="en-US" w:bidi="th-TH"/>
              </w:rPr>
              <w:t xml:space="preserve">Exim </w:t>
            </w:r>
            <w:r>
              <w:rPr>
                <w:rFonts w:hint="cs"/>
                <w:cs/>
                <w:lang w:val="en-US" w:bidi="th-TH"/>
              </w:rPr>
              <w:t>ที่ใช้อยู่ปัจจุบัน</w:t>
            </w:r>
            <w:r>
              <w:t>)</w:t>
            </w:r>
          </w:p>
          <w:p w14:paraId="60394F90" w14:textId="0E099291" w:rsidR="00BC3612" w:rsidRDefault="00A10832">
            <w:pPr>
              <w:pStyle w:val="ListParagraph"/>
              <w:numPr>
                <w:ilvl w:val="0"/>
                <w:numId w:val="11"/>
              </w:numPr>
              <w:ind w:left="564" w:hanging="270"/>
            </w:pPr>
            <w:r>
              <w:t xml:space="preserve">If Loan is in FCY, </w:t>
            </w:r>
            <w:r w:rsidR="00225103">
              <w:t>a note for the customer is mentioned that: “</w:t>
            </w:r>
            <w:r w:rsidR="00BC3612">
              <w:rPr>
                <w:rFonts w:hint="cs"/>
                <w:cs/>
                <w:lang w:bidi="th-TH"/>
              </w:rPr>
              <w:t>วัตถุประสงค์</w:t>
            </w:r>
            <w:r w:rsidR="00BC3612">
              <w:rPr>
                <w:lang w:val="en-US" w:bidi="th-TH"/>
              </w:rPr>
              <w:t xml:space="preserve">: </w:t>
            </w:r>
            <w:r w:rsidR="00BC3612">
              <w:rPr>
                <w:rFonts w:hint="cs"/>
                <w:cs/>
                <w:lang w:val="en-US" w:bidi="th-TH"/>
              </w:rPr>
              <w:t>คืนเงินกู้ยืมและหรือดอกเบี้ยเงินกู้และหรือค่าธรรมเนียม</w:t>
            </w:r>
          </w:p>
          <w:p w14:paraId="239C2351" w14:textId="7A678E00" w:rsidR="00BC3612" w:rsidRDefault="00BC3612" w:rsidP="00BC3612">
            <w:pPr>
              <w:pStyle w:val="ListParagraph"/>
              <w:ind w:left="564"/>
              <w:rPr>
                <w:lang w:val="en-US" w:bidi="th-TH"/>
              </w:rPr>
            </w:pPr>
            <w:r>
              <w:rPr>
                <w:rFonts w:hint="cs"/>
                <w:cs/>
                <w:lang w:val="en-US" w:bidi="th-TH"/>
              </w:rPr>
              <w:t xml:space="preserve">หมายเหตุ </w:t>
            </w:r>
            <w:r>
              <w:rPr>
                <w:lang w:val="en-US" w:bidi="th-TH"/>
              </w:rPr>
              <w:t xml:space="preserve">: </w:t>
            </w:r>
            <w:r>
              <w:rPr>
                <w:rFonts w:hint="cs"/>
                <w:cs/>
                <w:lang w:val="en-US" w:bidi="th-TH"/>
              </w:rPr>
              <w:t xml:space="preserve">โปรดตรวจสอบความถูกต้องของข้อมูลรายการธุรกรรม     </w:t>
            </w:r>
            <w:r w:rsidR="00753918">
              <w:rPr>
                <w:lang w:val="en-US" w:bidi="th-TH"/>
              </w:rPr>
              <w:t xml:space="preserve"> </w:t>
            </w:r>
            <w:r>
              <w:rPr>
                <w:rFonts w:hint="cs"/>
                <w:cs/>
                <w:lang w:val="en-US" w:bidi="th-TH"/>
              </w:rPr>
              <w:t>ดังกล่าวข้างต้น หากพบว่าไม่ถูกต้อง</w:t>
            </w:r>
            <w:r w:rsidR="00225103">
              <w:t xml:space="preserve"> </w:t>
            </w:r>
            <w:r>
              <w:rPr>
                <w:rFonts w:hint="cs"/>
                <w:cs/>
                <w:lang w:bidi="th-TH"/>
              </w:rPr>
              <w:t xml:space="preserve">กรุณาแจ้งภายใน </w:t>
            </w:r>
            <w:r>
              <w:rPr>
                <w:lang w:val="en-US" w:bidi="th-TH"/>
              </w:rPr>
              <w:t xml:space="preserve">10 </w:t>
            </w:r>
            <w:r>
              <w:rPr>
                <w:rFonts w:hint="cs"/>
                <w:cs/>
                <w:lang w:val="en-US" w:bidi="th-TH"/>
              </w:rPr>
              <w:t>วันทำการ นับตั้งแต่วันที่ได้รับใบแจ้งฉบับนี้จากธนาคาร</w:t>
            </w:r>
            <w:r w:rsidR="00753918">
              <w:rPr>
                <w:lang w:val="en-US" w:bidi="th-TH"/>
              </w:rPr>
              <w:t>”</w:t>
            </w:r>
          </w:p>
          <w:p w14:paraId="61862BB6" w14:textId="77777777" w:rsidR="00753918" w:rsidRDefault="00753918" w:rsidP="00BC3612">
            <w:pPr>
              <w:pStyle w:val="ListParagraph"/>
              <w:ind w:left="564"/>
              <w:rPr>
                <w:lang w:val="en-US" w:bidi="th-TH"/>
              </w:rPr>
            </w:pPr>
          </w:p>
          <w:p w14:paraId="15B27FA7" w14:textId="77777777" w:rsidR="000F18C2" w:rsidRPr="000F18C2" w:rsidRDefault="00753918" w:rsidP="0011231B">
            <w:pPr>
              <w:pStyle w:val="ListParagraph"/>
              <w:ind w:left="564"/>
              <w:jc w:val="both"/>
              <w:rPr>
                <w:lang w:val="en-US" w:bidi="th-TH"/>
              </w:rPr>
            </w:pPr>
            <w:r>
              <w:rPr>
                <w:lang w:val="en-US" w:bidi="th-TH"/>
              </w:rPr>
              <w:t>“</w:t>
            </w:r>
            <w:r w:rsidR="000F18C2" w:rsidRPr="000F18C2">
              <w:rPr>
                <w:lang w:val="en-US" w:bidi="th-TH"/>
              </w:rPr>
              <w:t>Objective: Repay loan and/or loan interest and/or fees</w:t>
            </w:r>
          </w:p>
          <w:p w14:paraId="24052B16" w14:textId="070BE9B8" w:rsidR="00753918" w:rsidRDefault="000F18C2" w:rsidP="0011231B">
            <w:pPr>
              <w:pStyle w:val="ListParagraph"/>
              <w:ind w:left="564"/>
              <w:jc w:val="both"/>
              <w:rPr>
                <w:lang w:val="en-US" w:bidi="th-TH"/>
              </w:rPr>
            </w:pPr>
            <w:r w:rsidRPr="000F18C2">
              <w:rPr>
                <w:lang w:val="en-US" w:bidi="th-TH"/>
              </w:rPr>
              <w:t>Note: Please check the accuracy of the transaction information above</w:t>
            </w:r>
            <w:r>
              <w:rPr>
                <w:lang w:val="en-US" w:bidi="th-TH"/>
              </w:rPr>
              <w:t>.</w:t>
            </w:r>
            <w:r w:rsidRPr="000F18C2">
              <w:rPr>
                <w:lang w:val="en-US" w:bidi="th-TH"/>
              </w:rPr>
              <w:t xml:space="preserve"> If found incorrect</w:t>
            </w:r>
            <w:r>
              <w:rPr>
                <w:lang w:val="en-US" w:bidi="th-TH"/>
              </w:rPr>
              <w:t>,</w:t>
            </w:r>
            <w:r w:rsidRPr="000F18C2">
              <w:rPr>
                <w:lang w:val="en-US" w:bidi="th-TH"/>
              </w:rPr>
              <w:t xml:space="preserve"> </w:t>
            </w:r>
            <w:r>
              <w:rPr>
                <w:lang w:val="en-US" w:bidi="th-TH"/>
              </w:rPr>
              <w:t>p</w:t>
            </w:r>
            <w:r w:rsidRPr="000F18C2">
              <w:rPr>
                <w:lang w:val="en-US" w:bidi="th-TH"/>
              </w:rPr>
              <w:t>lease notify within 10 working days from the date of receipt of this notification from the bank.</w:t>
            </w:r>
            <w:r w:rsidR="00753918">
              <w:rPr>
                <w:lang w:val="en-US" w:bidi="th-TH"/>
              </w:rPr>
              <w:t>”</w:t>
            </w:r>
          </w:p>
          <w:p w14:paraId="6347FBBB" w14:textId="77777777" w:rsidR="00BC3612" w:rsidRDefault="00BC3612" w:rsidP="0011231B"/>
          <w:p w14:paraId="691E45F9" w14:textId="742E4496" w:rsidR="00BC3612" w:rsidRDefault="00BC3612" w:rsidP="00BC3612">
            <w:pPr>
              <w:pStyle w:val="ListParagraph"/>
              <w:ind w:left="564"/>
            </w:pPr>
            <w:r>
              <w:t xml:space="preserve">Reference:  </w:t>
            </w:r>
            <w:r>
              <w:rPr>
                <w:lang w:val="en-US" w:bidi="th-TH"/>
              </w:rPr>
              <w:t>Template Currency FCY</w:t>
            </w:r>
          </w:p>
          <w:p w14:paraId="76E7C13C" w14:textId="5B911D4F" w:rsidR="00BC3612" w:rsidRDefault="00BC3612" w:rsidP="00BC3612">
            <w:pPr>
              <w:pStyle w:val="ListParagraph"/>
              <w:ind w:left="564"/>
            </w:pPr>
            <w:r>
              <w:rPr>
                <w:lang w:val="en-US" w:bidi="th-TH"/>
              </w:rPr>
              <w:drawing>
                <wp:inline distT="0" distB="0" distL="0" distR="0" wp14:anchorId="68810D8C" wp14:editId="67B99E3F">
                  <wp:extent cx="4140677" cy="520509"/>
                  <wp:effectExtent l="19050" t="19050" r="12700" b="13335"/>
                  <wp:docPr id="76074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r:link="rId193" cstate="print">
                            <a:extLst>
                              <a:ext uri="{28A0092B-C50C-407E-A947-70E740481C1C}">
                                <a14:useLocalDpi xmlns:a14="http://schemas.microsoft.com/office/drawing/2010/main" val="0"/>
                              </a:ext>
                            </a:extLst>
                          </a:blip>
                          <a:srcRect/>
                          <a:stretch>
                            <a:fillRect/>
                          </a:stretch>
                        </pic:blipFill>
                        <pic:spPr bwMode="auto">
                          <a:xfrm>
                            <a:off x="0" y="0"/>
                            <a:ext cx="4156736" cy="522528"/>
                          </a:xfrm>
                          <a:prstGeom prst="rect">
                            <a:avLst/>
                          </a:prstGeom>
                          <a:noFill/>
                          <a:ln>
                            <a:solidFill>
                              <a:schemeClr val="tx1"/>
                            </a:solidFill>
                          </a:ln>
                        </pic:spPr>
                      </pic:pic>
                    </a:graphicData>
                  </a:graphic>
                </wp:inline>
              </w:drawing>
            </w:r>
          </w:p>
          <w:p w14:paraId="0A8301A0" w14:textId="77777777" w:rsidR="005E1F98" w:rsidRDefault="005E1F98" w:rsidP="00A10832">
            <w:pPr>
              <w:rPr>
                <w:lang w:bidi="th-TH"/>
              </w:rPr>
            </w:pPr>
          </w:p>
          <w:p w14:paraId="1531B511" w14:textId="77777777" w:rsidR="00E777D0" w:rsidRDefault="00E777D0" w:rsidP="00A10832">
            <w:pPr>
              <w:rPr>
                <w:lang w:bidi="th-TH"/>
              </w:rPr>
            </w:pPr>
          </w:p>
          <w:p w14:paraId="2E8FDC16" w14:textId="40CE77E5" w:rsidR="00E777D0" w:rsidRDefault="00E777D0" w:rsidP="00E777D0">
            <w:pPr>
              <w:pStyle w:val="ListParagraph"/>
              <w:ind w:left="564"/>
            </w:pPr>
            <w:r w:rsidRPr="00CF0DEF">
              <w:rPr>
                <w:highlight w:val="yellow"/>
              </w:rPr>
              <w:t xml:space="preserve">Reference: Structure </w:t>
            </w:r>
            <w:r w:rsidR="00BD45BF" w:rsidRPr="00CF0DEF">
              <w:rPr>
                <w:highlight w:val="yellow"/>
              </w:rPr>
              <w:t>Debit</w:t>
            </w:r>
            <w:r w:rsidRPr="00CF0DEF">
              <w:rPr>
                <w:highlight w:val="yellow"/>
              </w:rPr>
              <w:t xml:space="preserve"> note no.</w:t>
            </w:r>
          </w:p>
          <w:p w14:paraId="21DE8DD6" w14:textId="78633234" w:rsidR="00E777D0" w:rsidRDefault="00E777D0" w:rsidP="00E777D0">
            <w:pPr>
              <w:pStyle w:val="ListParagraph"/>
              <w:ind w:left="564"/>
            </w:pPr>
            <w:r w:rsidRPr="00E777D0">
              <w:rPr>
                <w:lang w:val="en-US" w:bidi="th-TH"/>
              </w:rPr>
              <w:drawing>
                <wp:inline distT="0" distB="0" distL="0" distR="0" wp14:anchorId="1089EC2E" wp14:editId="7D552AA5">
                  <wp:extent cx="1998128" cy="210773"/>
                  <wp:effectExtent l="19050" t="19050" r="21590" b="18415"/>
                  <wp:docPr id="134040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08356" name=""/>
                          <pic:cNvPicPr/>
                        </pic:nvPicPr>
                        <pic:blipFill>
                          <a:blip r:embed="rId194"/>
                          <a:stretch>
                            <a:fillRect/>
                          </a:stretch>
                        </pic:blipFill>
                        <pic:spPr>
                          <a:xfrm>
                            <a:off x="0" y="0"/>
                            <a:ext cx="2060595" cy="217362"/>
                          </a:xfrm>
                          <a:prstGeom prst="rect">
                            <a:avLst/>
                          </a:prstGeom>
                          <a:ln>
                            <a:solidFill>
                              <a:schemeClr val="tx1"/>
                            </a:solidFill>
                          </a:ln>
                        </pic:spPr>
                      </pic:pic>
                    </a:graphicData>
                  </a:graphic>
                </wp:inline>
              </w:drawing>
            </w:r>
          </w:p>
          <w:p w14:paraId="1E6F97EF" w14:textId="40642818" w:rsidR="00E777D0" w:rsidRDefault="00B04A62" w:rsidP="00E777D0">
            <w:pPr>
              <w:pStyle w:val="ListParagraph"/>
              <w:ind w:left="564"/>
            </w:pPr>
            <w:r w:rsidRPr="00B04A62">
              <w:rPr>
                <w:lang w:val="en-US" w:bidi="th-TH"/>
              </w:rPr>
              <w:drawing>
                <wp:inline distT="0" distB="0" distL="0" distR="0" wp14:anchorId="5D630259" wp14:editId="0B0EF25E">
                  <wp:extent cx="4089400" cy="1198529"/>
                  <wp:effectExtent l="19050" t="19050" r="25400" b="20955"/>
                  <wp:docPr id="8299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5846" name=""/>
                          <pic:cNvPicPr/>
                        </pic:nvPicPr>
                        <pic:blipFill>
                          <a:blip r:embed="rId195"/>
                          <a:stretch>
                            <a:fillRect/>
                          </a:stretch>
                        </pic:blipFill>
                        <pic:spPr>
                          <a:xfrm>
                            <a:off x="0" y="0"/>
                            <a:ext cx="4111017" cy="1204865"/>
                          </a:xfrm>
                          <a:prstGeom prst="rect">
                            <a:avLst/>
                          </a:prstGeom>
                          <a:ln>
                            <a:solidFill>
                              <a:schemeClr val="tx1"/>
                            </a:solidFill>
                          </a:ln>
                        </pic:spPr>
                      </pic:pic>
                    </a:graphicData>
                  </a:graphic>
                </wp:inline>
              </w:drawing>
            </w:r>
          </w:p>
          <w:p w14:paraId="1813116A" w14:textId="77777777" w:rsidR="00E777D0" w:rsidRDefault="00E777D0" w:rsidP="00A10832">
            <w:pPr>
              <w:rPr>
                <w:lang w:bidi="th-TH"/>
              </w:rPr>
            </w:pPr>
          </w:p>
          <w:p w14:paraId="33860CF3" w14:textId="7A9CB540" w:rsidR="00FA5271" w:rsidRPr="00C95C56" w:rsidRDefault="00FA5271" w:rsidP="00F5758C">
            <w:pPr>
              <w:pStyle w:val="ListParagraph"/>
              <w:ind w:left="564"/>
              <w:rPr>
                <w:cs/>
                <w:lang w:bidi="th-TH"/>
              </w:rPr>
            </w:pPr>
          </w:p>
        </w:tc>
      </w:tr>
    </w:tbl>
    <w:p w14:paraId="72BD6067" w14:textId="77777777" w:rsidR="00583F4A" w:rsidRPr="00E52BD7" w:rsidRDefault="00583F4A" w:rsidP="00B33260">
      <w:pPr>
        <w:jc w:val="center"/>
        <w:rPr>
          <w:lang w:val="en-US"/>
        </w:rPr>
      </w:pPr>
    </w:p>
    <w:p w14:paraId="32C789E5" w14:textId="4F5F4329" w:rsidR="00F5758C" w:rsidRPr="00790E95" w:rsidRDefault="00F5758C" w:rsidP="00F5758C">
      <w:pPr>
        <w:rPr>
          <w:b/>
          <w:bCs/>
          <w:highlight w:val="yellow"/>
          <w:lang w:val="en-US" w:bidi="th-TH"/>
        </w:rPr>
      </w:pPr>
      <w:r w:rsidRPr="00790E95">
        <w:rPr>
          <w:b/>
          <w:bCs/>
          <w:highlight w:val="yellow"/>
          <w:lang w:val="en-US" w:bidi="th-TH"/>
        </w:rPr>
        <w:t xml:space="preserve">Note:  </w:t>
      </w:r>
      <w:r w:rsidRPr="00790E95">
        <w:rPr>
          <w:b/>
          <w:bCs/>
          <w:highlight w:val="yellow"/>
        </w:rPr>
        <w:t>Subsidized Product</w:t>
      </w:r>
      <w:r>
        <w:rPr>
          <w:b/>
          <w:bCs/>
          <w:highlight w:val="yellow"/>
        </w:rPr>
        <w:t xml:space="preserve"> </w:t>
      </w:r>
      <w:r>
        <w:rPr>
          <w:b/>
          <w:bCs/>
          <w:highlight w:val="yellow"/>
          <w:lang w:val="en-US" w:bidi="th-TH"/>
        </w:rPr>
        <w:t>(TG1, BIZ, TT1, TT2)</w:t>
      </w:r>
    </w:p>
    <w:p w14:paraId="2C01D97B" w14:textId="77777777" w:rsidR="00F5758C" w:rsidRPr="005F0F2A" w:rsidRDefault="00F5758C" w:rsidP="00F5758C">
      <w:pPr>
        <w:rPr>
          <w:highlight w:val="yellow"/>
          <w:lang w:val="en-US" w:bidi="th-TH"/>
        </w:rPr>
      </w:pPr>
    </w:p>
    <w:p w14:paraId="5E00FB81" w14:textId="6F160353" w:rsidR="00F5758C" w:rsidRDefault="00F5758C" w:rsidP="00F5758C">
      <w:pPr>
        <w:rPr>
          <w:highlight w:val="yellow"/>
          <w:lang w:bidi="th-TH"/>
        </w:rPr>
      </w:pPr>
      <w:r w:rsidRPr="005F0F2A">
        <w:rPr>
          <w:highlight w:val="yellow"/>
          <w:lang w:val="en-US" w:bidi="th-TH"/>
        </w:rPr>
        <w:t xml:space="preserve">Incase Product is </w:t>
      </w:r>
      <w:r w:rsidRPr="005F0F2A">
        <w:rPr>
          <w:highlight w:val="yellow"/>
        </w:rPr>
        <w:t xml:space="preserve">subsidized no need to shown subsidized interest amount in </w:t>
      </w:r>
      <w:r w:rsidR="00C5289A">
        <w:rPr>
          <w:highlight w:val="yellow"/>
        </w:rPr>
        <w:t xml:space="preserve">Debit </w:t>
      </w:r>
      <w:r w:rsidRPr="002A3120">
        <w:rPr>
          <w:highlight w:val="yellow"/>
        </w:rPr>
        <w:t>Note advices</w:t>
      </w:r>
      <w:r w:rsidRPr="005F0F2A">
        <w:rPr>
          <w:highlight w:val="yellow"/>
        </w:rPr>
        <w:t>.</w:t>
      </w:r>
      <w:r w:rsidRPr="005F0F2A">
        <w:rPr>
          <w:highlight w:val="yellow"/>
          <w:lang w:bidi="th-TH"/>
        </w:rPr>
        <w:t>(</w:t>
      </w:r>
      <w:r w:rsidRPr="008E7C45">
        <w:rPr>
          <w:highlight w:val="yellow"/>
        </w:rPr>
        <w:t>Show only actual interest rate w</w:t>
      </w:r>
      <w:r>
        <w:rPr>
          <w:highlight w:val="yellow"/>
        </w:rPr>
        <w:t>hich be</w:t>
      </w:r>
      <w:r w:rsidRPr="008E7C45">
        <w:rPr>
          <w:highlight w:val="yellow"/>
        </w:rPr>
        <w:t xml:space="preserve"> collect</w:t>
      </w:r>
      <w:r>
        <w:rPr>
          <w:highlight w:val="yellow"/>
        </w:rPr>
        <w:t>ed</w:t>
      </w:r>
      <w:r w:rsidRPr="008E7C45">
        <w:rPr>
          <w:highlight w:val="yellow"/>
        </w:rPr>
        <w:t xml:space="preserve"> from customer</w:t>
      </w:r>
      <w:r w:rsidRPr="00D91C15">
        <w:rPr>
          <w:highlight w:val="yellow"/>
          <w:lang w:bidi="th-TH"/>
        </w:rPr>
        <w:t>).</w:t>
      </w:r>
    </w:p>
    <w:p w14:paraId="66BD6A10" w14:textId="77777777" w:rsidR="00F5758C" w:rsidRDefault="00F5758C" w:rsidP="00F5758C">
      <w:pPr>
        <w:rPr>
          <w:highlight w:val="yellow"/>
          <w:lang w:bidi="th-TH"/>
        </w:rPr>
      </w:pPr>
      <w:r>
        <w:rPr>
          <w:highlight w:val="yellow"/>
          <w:lang w:bidi="th-TH"/>
        </w:rPr>
        <w:t>Example Picture:</w:t>
      </w:r>
    </w:p>
    <w:p w14:paraId="67CC0A88" w14:textId="77777777" w:rsidR="00F5758C" w:rsidRDefault="00F5758C" w:rsidP="00F5758C">
      <w:pPr>
        <w:rPr>
          <w:highlight w:val="yellow"/>
          <w:lang w:bidi="th-TH"/>
        </w:rPr>
      </w:pPr>
    </w:p>
    <w:p w14:paraId="03574850" w14:textId="27CA016E" w:rsidR="00F5758C" w:rsidRDefault="00F5758C" w:rsidP="00F5758C">
      <w:pPr>
        <w:jc w:val="center"/>
        <w:rPr>
          <w:highlight w:val="yellow"/>
          <w:lang w:bidi="th-TH"/>
        </w:rPr>
      </w:pPr>
      <w:r>
        <w:rPr>
          <w:lang w:val="en-US" w:bidi="th-TH"/>
        </w:rPr>
        <w:lastRenderedPageBreak/>
        <w:drawing>
          <wp:inline distT="0" distB="0" distL="0" distR="0" wp14:anchorId="12FE983C" wp14:editId="4A70F769">
            <wp:extent cx="4154756" cy="5734050"/>
            <wp:effectExtent l="19050" t="19050" r="17780" b="19050"/>
            <wp:docPr id="1677597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r:link="rId197">
                      <a:extLst>
                        <a:ext uri="{28A0092B-C50C-407E-A947-70E740481C1C}">
                          <a14:useLocalDpi xmlns:a14="http://schemas.microsoft.com/office/drawing/2010/main" val="0"/>
                        </a:ext>
                      </a:extLst>
                    </a:blip>
                    <a:srcRect/>
                    <a:stretch>
                      <a:fillRect/>
                    </a:stretch>
                  </pic:blipFill>
                  <pic:spPr bwMode="auto">
                    <a:xfrm>
                      <a:off x="0" y="0"/>
                      <a:ext cx="4160916" cy="5742551"/>
                    </a:xfrm>
                    <a:prstGeom prst="rect">
                      <a:avLst/>
                    </a:prstGeom>
                    <a:noFill/>
                    <a:ln>
                      <a:solidFill>
                        <a:schemeClr val="tx1"/>
                      </a:solidFill>
                    </a:ln>
                  </pic:spPr>
                </pic:pic>
              </a:graphicData>
            </a:graphic>
          </wp:inline>
        </w:drawing>
      </w:r>
    </w:p>
    <w:p w14:paraId="3053B779" w14:textId="0B9ADEBA" w:rsidR="00F547FF" w:rsidRDefault="00F547FF">
      <w:pPr>
        <w:spacing w:after="200" w:line="276" w:lineRule="auto"/>
        <w:rPr>
          <w:lang w:bidi="th-TH"/>
        </w:rPr>
      </w:pPr>
    </w:p>
    <w:p w14:paraId="18D9EDDC" w14:textId="77777777" w:rsidR="007029C5" w:rsidRPr="007029C5" w:rsidRDefault="007029C5" w:rsidP="007029C5">
      <w:pPr>
        <w:pStyle w:val="Heading2"/>
        <w:rPr>
          <w:lang w:val="en-US" w:bidi="th-TH"/>
        </w:rPr>
      </w:pPr>
      <w:bookmarkStart w:id="404" w:name="_Toc143189728"/>
      <w:r w:rsidRPr="007029C5">
        <w:lastRenderedPageBreak/>
        <w:t>Notice of the transfer of debt obligations and interest due</w:t>
      </w:r>
      <w:bookmarkEnd w:id="404"/>
    </w:p>
    <w:p w14:paraId="0D43302A" w14:textId="325598F6" w:rsidR="00F547FF" w:rsidRPr="00E52BD7" w:rsidRDefault="00F547FF">
      <w:pPr>
        <w:pStyle w:val="Heading3"/>
        <w:numPr>
          <w:ilvl w:val="1"/>
          <w:numId w:val="12"/>
        </w:numPr>
        <w:rPr>
          <w:lang w:val="en-US" w:bidi="th-TH"/>
        </w:rPr>
      </w:pPr>
      <w:bookmarkStart w:id="405" w:name="_Toc143189729"/>
      <w:r w:rsidRPr="00E52BD7">
        <w:rPr>
          <w:lang w:val="en-US" w:bidi="th-TH"/>
        </w:rPr>
        <w:t>Supported Sample Transaction and Case from Customer</w:t>
      </w:r>
      <w:bookmarkEnd w:id="405"/>
    </w:p>
    <w:p w14:paraId="659B6DFB" w14:textId="202C8BE4" w:rsidR="00F547FF" w:rsidRDefault="008859BB" w:rsidP="00F547FF">
      <w:pPr>
        <w:jc w:val="center"/>
        <w:rPr>
          <w:lang w:val="en-US"/>
        </w:rPr>
      </w:pPr>
      <w:r w:rsidRPr="008859BB">
        <w:rPr>
          <w:lang w:val="en-US" w:bidi="th-TH"/>
        </w:rPr>
        <w:drawing>
          <wp:inline distT="0" distB="0" distL="0" distR="0" wp14:anchorId="67FF6B9D" wp14:editId="6448D4DA">
            <wp:extent cx="4864350" cy="4324572"/>
            <wp:effectExtent l="19050" t="19050" r="12700" b="19050"/>
            <wp:docPr id="173969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2211" name=""/>
                    <pic:cNvPicPr/>
                  </pic:nvPicPr>
                  <pic:blipFill>
                    <a:blip r:embed="rId198"/>
                    <a:stretch>
                      <a:fillRect/>
                    </a:stretch>
                  </pic:blipFill>
                  <pic:spPr>
                    <a:xfrm>
                      <a:off x="0" y="0"/>
                      <a:ext cx="4864350" cy="4324572"/>
                    </a:xfrm>
                    <a:prstGeom prst="rect">
                      <a:avLst/>
                    </a:prstGeom>
                    <a:ln>
                      <a:solidFill>
                        <a:schemeClr val="tx1"/>
                      </a:solidFill>
                    </a:ln>
                  </pic:spPr>
                </pic:pic>
              </a:graphicData>
            </a:graphic>
          </wp:inline>
        </w:drawing>
      </w:r>
    </w:p>
    <w:p w14:paraId="16D73544" w14:textId="77777777" w:rsidR="00F547FF" w:rsidRDefault="00F547FF" w:rsidP="00F547FF">
      <w:pPr>
        <w:spacing w:after="200" w:line="276" w:lineRule="auto"/>
        <w:rPr>
          <w:lang w:val="en-US"/>
        </w:rPr>
      </w:pPr>
      <w:r>
        <w:rPr>
          <w:lang w:val="en-US"/>
        </w:rPr>
        <w:br w:type="page"/>
      </w:r>
    </w:p>
    <w:p w14:paraId="59232793" w14:textId="77777777" w:rsidR="00F547FF" w:rsidRPr="003F76A1" w:rsidRDefault="00F547FF">
      <w:pPr>
        <w:pStyle w:val="Heading3"/>
        <w:numPr>
          <w:ilvl w:val="1"/>
          <w:numId w:val="12"/>
        </w:numPr>
        <w:rPr>
          <w:lang w:val="en-US" w:bidi="th-TH"/>
        </w:rPr>
      </w:pPr>
      <w:bookmarkStart w:id="406" w:name="_Toc143189730"/>
      <w:r w:rsidRPr="003F76A1">
        <w:rPr>
          <w:lang w:val="en-US" w:bidi="th-TH"/>
        </w:rPr>
        <w:lastRenderedPageBreak/>
        <w:t>To-be Process</w:t>
      </w:r>
      <w:bookmarkEnd w:id="406"/>
    </w:p>
    <w:p w14:paraId="3F5CEBFD" w14:textId="77777777" w:rsidR="00F547FF" w:rsidRDefault="00F547FF" w:rsidP="00F547FF">
      <w:pPr>
        <w:rPr>
          <w:lang w:bidi="th-TH"/>
        </w:rPr>
      </w:pPr>
    </w:p>
    <w:tbl>
      <w:tblPr>
        <w:tblStyle w:val="TableGrid"/>
        <w:tblW w:w="0" w:type="auto"/>
        <w:jc w:val="center"/>
        <w:tblLook w:val="04A0" w:firstRow="1" w:lastRow="0" w:firstColumn="1" w:lastColumn="0" w:noHBand="0" w:noVBand="1"/>
      </w:tblPr>
      <w:tblGrid>
        <w:gridCol w:w="3103"/>
        <w:gridCol w:w="6230"/>
      </w:tblGrid>
      <w:tr w:rsidR="00F547FF" w14:paraId="49F50ED4" w14:textId="77777777" w:rsidTr="00C52342">
        <w:trPr>
          <w:jc w:val="center"/>
        </w:trPr>
        <w:tc>
          <w:tcPr>
            <w:tcW w:w="3103" w:type="dxa"/>
            <w:shd w:val="clear" w:color="auto" w:fill="CCECFF"/>
          </w:tcPr>
          <w:p w14:paraId="6AD6170F" w14:textId="77777777" w:rsidR="00F547FF" w:rsidRDefault="00F547FF" w:rsidP="00C52342">
            <w:r>
              <w:t>Paper size</w:t>
            </w:r>
          </w:p>
        </w:tc>
        <w:tc>
          <w:tcPr>
            <w:tcW w:w="6230" w:type="dxa"/>
          </w:tcPr>
          <w:p w14:paraId="323F8599" w14:textId="77777777" w:rsidR="00F547FF" w:rsidRDefault="00F547FF" w:rsidP="00C52342">
            <w:r>
              <w:t>A4</w:t>
            </w:r>
          </w:p>
        </w:tc>
      </w:tr>
      <w:tr w:rsidR="00F547FF" w14:paraId="4DE6FBC1" w14:textId="77777777" w:rsidTr="00C52342">
        <w:trPr>
          <w:jc w:val="center"/>
        </w:trPr>
        <w:tc>
          <w:tcPr>
            <w:tcW w:w="3103" w:type="dxa"/>
            <w:shd w:val="clear" w:color="auto" w:fill="CCECFF"/>
          </w:tcPr>
          <w:p w14:paraId="5946C975" w14:textId="77777777" w:rsidR="00F547FF" w:rsidRDefault="00F547FF" w:rsidP="00C52342">
            <w:r>
              <w:t>Reprinting require</w:t>
            </w:r>
          </w:p>
        </w:tc>
        <w:tc>
          <w:tcPr>
            <w:tcW w:w="6230" w:type="dxa"/>
          </w:tcPr>
          <w:p w14:paraId="0BAB83AB" w14:textId="77777777" w:rsidR="00F547FF" w:rsidRDefault="00F547FF" w:rsidP="00C52342">
            <w:r w:rsidRPr="00083336">
              <w:t>Reprint</w:t>
            </w:r>
          </w:p>
        </w:tc>
      </w:tr>
      <w:tr w:rsidR="00F547FF" w14:paraId="3E561706" w14:textId="77777777" w:rsidTr="00C52342">
        <w:trPr>
          <w:jc w:val="center"/>
        </w:trPr>
        <w:tc>
          <w:tcPr>
            <w:tcW w:w="3103" w:type="dxa"/>
            <w:shd w:val="clear" w:color="auto" w:fill="CCECFF"/>
          </w:tcPr>
          <w:p w14:paraId="315503A4" w14:textId="77777777" w:rsidR="00F547FF" w:rsidRDefault="00F547FF" w:rsidP="00C52342">
            <w:r>
              <w:t>Searching criteria</w:t>
            </w:r>
          </w:p>
        </w:tc>
        <w:tc>
          <w:tcPr>
            <w:tcW w:w="6230" w:type="dxa"/>
          </w:tcPr>
          <w:p w14:paraId="25796CF7" w14:textId="1A452B79" w:rsidR="00F547FF" w:rsidRDefault="00AA10B5" w:rsidP="00C52342">
            <w:r w:rsidRPr="004863C4">
              <w:t>Customer ID.,Customer Name,Loan account No./DD No., Due date ,</w:t>
            </w:r>
            <w:r w:rsidR="003B2EF8" w:rsidRPr="004863C4">
              <w:t>Limit</w:t>
            </w:r>
            <w:r w:rsidRPr="004863C4">
              <w:t xml:space="preserve"> No./Project Code., Adhoce convert from FCY</w:t>
            </w:r>
            <w:r w:rsidR="00741F4A" w:rsidRPr="004863C4">
              <w:t xml:space="preserve"> to </w:t>
            </w:r>
            <w:r w:rsidRPr="004863C4">
              <w:t xml:space="preserve"> LCY.</w:t>
            </w:r>
          </w:p>
        </w:tc>
      </w:tr>
      <w:tr w:rsidR="00F547FF" w14:paraId="4D09248F" w14:textId="77777777" w:rsidTr="00C52342">
        <w:trPr>
          <w:jc w:val="center"/>
        </w:trPr>
        <w:tc>
          <w:tcPr>
            <w:tcW w:w="3103" w:type="dxa"/>
            <w:shd w:val="clear" w:color="auto" w:fill="CCECFF"/>
          </w:tcPr>
          <w:p w14:paraId="07BE0C1D" w14:textId="77777777" w:rsidR="00F547FF" w:rsidRDefault="00F547FF" w:rsidP="00C52342">
            <w:r w:rsidRPr="00C411A0">
              <w:rPr>
                <w:lang w:val="en-US" w:bidi="th-TH"/>
              </w:rPr>
              <w:t>Generation Frequency</w:t>
            </w:r>
          </w:p>
        </w:tc>
        <w:tc>
          <w:tcPr>
            <w:tcW w:w="6230" w:type="dxa"/>
          </w:tcPr>
          <w:p w14:paraId="20E35A3A" w14:textId="609CB35A" w:rsidR="00F547FF" w:rsidRDefault="00F547FF" w:rsidP="00C52342">
            <w:r w:rsidRPr="00583F4A">
              <w:t>Online, On request, Interface</w:t>
            </w:r>
            <w:r w:rsidR="002F4F09">
              <w:t xml:space="preserve"> such as T4D, e-Service</w:t>
            </w:r>
          </w:p>
        </w:tc>
      </w:tr>
      <w:tr w:rsidR="00F547FF" w14:paraId="7F1AA240" w14:textId="77777777" w:rsidTr="00C52342">
        <w:trPr>
          <w:jc w:val="center"/>
        </w:trPr>
        <w:tc>
          <w:tcPr>
            <w:tcW w:w="3103" w:type="dxa"/>
            <w:shd w:val="clear" w:color="auto" w:fill="CCECFF"/>
          </w:tcPr>
          <w:p w14:paraId="72CC5258" w14:textId="77777777" w:rsidR="00F547FF" w:rsidRDefault="00F547FF" w:rsidP="00C52342">
            <w:r>
              <w:rPr>
                <w:lang w:val="en-US" w:bidi="th-TH"/>
              </w:rPr>
              <w:t>Report Purpose</w:t>
            </w:r>
          </w:p>
        </w:tc>
        <w:tc>
          <w:tcPr>
            <w:tcW w:w="6230" w:type="dxa"/>
          </w:tcPr>
          <w:p w14:paraId="237FF65A" w14:textId="1722B5CB" w:rsidR="00F547FF" w:rsidRDefault="00D67B09" w:rsidP="00C52342">
            <w:r w:rsidRPr="00D67B09">
              <w:t>To show the total amount of loan which has been converted from foreign currency to local currency</w:t>
            </w:r>
          </w:p>
        </w:tc>
      </w:tr>
      <w:tr w:rsidR="00F547FF" w14:paraId="42F2188B" w14:textId="77777777" w:rsidTr="00C52342">
        <w:trPr>
          <w:jc w:val="center"/>
        </w:trPr>
        <w:tc>
          <w:tcPr>
            <w:tcW w:w="3103" w:type="dxa"/>
            <w:shd w:val="clear" w:color="auto" w:fill="CCECFF"/>
          </w:tcPr>
          <w:p w14:paraId="3BCF5CFF" w14:textId="77777777" w:rsidR="00F547FF" w:rsidRDefault="00F547FF" w:rsidP="00C52342">
            <w:r w:rsidRPr="00C411A0">
              <w:rPr>
                <w:lang w:val="en-US" w:bidi="th-TH"/>
              </w:rPr>
              <w:t>Actual Owner</w:t>
            </w:r>
          </w:p>
        </w:tc>
        <w:tc>
          <w:tcPr>
            <w:tcW w:w="6230" w:type="dxa"/>
          </w:tcPr>
          <w:p w14:paraId="1D2F8445" w14:textId="77777777" w:rsidR="00F547FF" w:rsidRDefault="00F547FF" w:rsidP="00C52342">
            <w:r w:rsidRPr="00583F4A">
              <w:t>Client</w:t>
            </w:r>
          </w:p>
        </w:tc>
      </w:tr>
      <w:tr w:rsidR="00F547FF" w14:paraId="7CC582AC" w14:textId="77777777" w:rsidTr="00C52342">
        <w:trPr>
          <w:trHeight w:val="1076"/>
          <w:jc w:val="center"/>
        </w:trPr>
        <w:tc>
          <w:tcPr>
            <w:tcW w:w="3103" w:type="dxa"/>
            <w:shd w:val="clear" w:color="auto" w:fill="CCECFF"/>
          </w:tcPr>
          <w:p w14:paraId="5CA45F4A" w14:textId="77777777" w:rsidR="00F547FF" w:rsidRPr="00C411A0" w:rsidRDefault="00F547FF" w:rsidP="00C52342">
            <w:pPr>
              <w:rPr>
                <w:lang w:val="en-US" w:bidi="th-TH"/>
              </w:rPr>
            </w:pPr>
            <w:r>
              <w:rPr>
                <w:lang w:val="en-US" w:bidi="th-TH"/>
              </w:rPr>
              <w:t>File Document sample</w:t>
            </w:r>
          </w:p>
        </w:tc>
        <w:tc>
          <w:tcPr>
            <w:tcW w:w="6230" w:type="dxa"/>
          </w:tcPr>
          <w:p w14:paraId="28E88F13" w14:textId="095D1872" w:rsidR="00F547FF" w:rsidRPr="00583F4A" w:rsidRDefault="008859BB" w:rsidP="00C52342">
            <w:r>
              <w:rPr>
                <w:lang w:val="en-US" w:bidi="th-TH"/>
              </w:rPr>
              <w:t>N</w:t>
            </w:r>
            <w:r w:rsidRPr="008859BB">
              <w:t>ot available</w:t>
            </w:r>
          </w:p>
        </w:tc>
      </w:tr>
      <w:tr w:rsidR="004673E1" w14:paraId="68C16E02" w14:textId="77777777" w:rsidTr="00C52342">
        <w:trPr>
          <w:trHeight w:val="1076"/>
          <w:jc w:val="center"/>
        </w:trPr>
        <w:tc>
          <w:tcPr>
            <w:tcW w:w="3103" w:type="dxa"/>
            <w:shd w:val="clear" w:color="auto" w:fill="CCECFF"/>
          </w:tcPr>
          <w:p w14:paraId="6CC9D5BC" w14:textId="23B418D5" w:rsidR="004673E1" w:rsidRDefault="004673E1" w:rsidP="004673E1">
            <w:pPr>
              <w:rPr>
                <w:lang w:val="en-US" w:bidi="th-TH"/>
              </w:rPr>
            </w:pPr>
            <w:r>
              <w:rPr>
                <w:lang w:val="en-US" w:bidi="th-TH"/>
              </w:rPr>
              <w:t xml:space="preserve">Information ‘ s details </w:t>
            </w:r>
          </w:p>
        </w:tc>
        <w:tc>
          <w:tcPr>
            <w:tcW w:w="6230" w:type="dxa"/>
          </w:tcPr>
          <w:p w14:paraId="16196EEE" w14:textId="2EEBFF34" w:rsidR="004673E1" w:rsidRDefault="004673E1">
            <w:pPr>
              <w:rPr>
                <w:lang w:val="en-US" w:bidi="th-TH"/>
              </w:rPr>
            </w:pPr>
            <w:r>
              <w:t xml:space="preserve">Need the details to be shown as topic 34.1 </w:t>
            </w:r>
          </w:p>
        </w:tc>
      </w:tr>
    </w:tbl>
    <w:p w14:paraId="77B42FED" w14:textId="77777777" w:rsidR="004E1AD4" w:rsidRDefault="004E1AD4">
      <w:pPr>
        <w:spacing w:after="200" w:line="276" w:lineRule="auto"/>
        <w:rPr>
          <w:lang w:bidi="th-TH"/>
        </w:rPr>
      </w:pPr>
    </w:p>
    <w:p w14:paraId="58AC3B52" w14:textId="63AE757F" w:rsidR="00F201F6" w:rsidRDefault="008859BB">
      <w:pPr>
        <w:spacing w:after="200" w:line="276" w:lineRule="auto"/>
        <w:rPr>
          <w:lang w:bidi="th-TH"/>
        </w:rPr>
      </w:pPr>
      <w:r>
        <w:rPr>
          <w:lang w:bidi="th-TH"/>
        </w:rPr>
        <w:br w:type="page"/>
      </w:r>
    </w:p>
    <w:p w14:paraId="53658CB8" w14:textId="66E2A841" w:rsidR="00F201F6" w:rsidRPr="007029C5" w:rsidRDefault="00F201F6" w:rsidP="00F201F6">
      <w:pPr>
        <w:pStyle w:val="Heading2"/>
        <w:rPr>
          <w:lang w:val="en-US" w:bidi="th-TH"/>
        </w:rPr>
      </w:pPr>
      <w:bookmarkStart w:id="407" w:name="_Toc143189731"/>
      <w:r w:rsidRPr="00F201F6">
        <w:lastRenderedPageBreak/>
        <w:t>Overdue Slip</w:t>
      </w:r>
      <w:bookmarkEnd w:id="407"/>
    </w:p>
    <w:p w14:paraId="79D445D5" w14:textId="77777777" w:rsidR="00F201F6" w:rsidRPr="00E52BD7" w:rsidRDefault="00F201F6">
      <w:pPr>
        <w:pStyle w:val="Heading3"/>
        <w:numPr>
          <w:ilvl w:val="1"/>
          <w:numId w:val="12"/>
        </w:numPr>
        <w:rPr>
          <w:lang w:val="en-US" w:bidi="th-TH"/>
        </w:rPr>
      </w:pPr>
      <w:bookmarkStart w:id="408" w:name="_Toc143189732"/>
      <w:r w:rsidRPr="00E52BD7">
        <w:rPr>
          <w:lang w:val="en-US" w:bidi="th-TH"/>
        </w:rPr>
        <w:t>Supported Sample Transaction and Case from Customer</w:t>
      </w:r>
      <w:bookmarkEnd w:id="408"/>
    </w:p>
    <w:p w14:paraId="5F87F829" w14:textId="7F144108" w:rsidR="00F201F6" w:rsidRDefault="00F201F6" w:rsidP="00F201F6">
      <w:pPr>
        <w:jc w:val="center"/>
        <w:rPr>
          <w:lang w:val="en-US"/>
        </w:rPr>
      </w:pPr>
      <w:r w:rsidRPr="00F201F6">
        <w:rPr>
          <w:lang w:val="en-US" w:bidi="th-TH"/>
        </w:rPr>
        <w:drawing>
          <wp:inline distT="0" distB="0" distL="0" distR="0" wp14:anchorId="470FDB33" wp14:editId="418AF40C">
            <wp:extent cx="4832598" cy="2140060"/>
            <wp:effectExtent l="19050" t="19050" r="25400" b="12700"/>
            <wp:docPr id="129944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44061" name=""/>
                    <pic:cNvPicPr/>
                  </pic:nvPicPr>
                  <pic:blipFill>
                    <a:blip r:embed="rId199"/>
                    <a:stretch>
                      <a:fillRect/>
                    </a:stretch>
                  </pic:blipFill>
                  <pic:spPr>
                    <a:xfrm>
                      <a:off x="0" y="0"/>
                      <a:ext cx="4832598" cy="2140060"/>
                    </a:xfrm>
                    <a:prstGeom prst="rect">
                      <a:avLst/>
                    </a:prstGeom>
                    <a:ln>
                      <a:solidFill>
                        <a:schemeClr val="tx1"/>
                      </a:solidFill>
                    </a:ln>
                  </pic:spPr>
                </pic:pic>
              </a:graphicData>
            </a:graphic>
          </wp:inline>
        </w:drawing>
      </w:r>
    </w:p>
    <w:p w14:paraId="7E48196D" w14:textId="6592B9E4" w:rsidR="00F201F6" w:rsidRDefault="00F201F6" w:rsidP="00F201F6">
      <w:pPr>
        <w:spacing w:after="200" w:line="276" w:lineRule="auto"/>
        <w:rPr>
          <w:lang w:val="en-US"/>
        </w:rPr>
      </w:pPr>
    </w:p>
    <w:p w14:paraId="2F047750" w14:textId="77777777" w:rsidR="00F201F6" w:rsidRPr="003F76A1" w:rsidRDefault="00F201F6">
      <w:pPr>
        <w:pStyle w:val="Heading3"/>
        <w:numPr>
          <w:ilvl w:val="1"/>
          <w:numId w:val="12"/>
        </w:numPr>
        <w:rPr>
          <w:lang w:val="en-US" w:bidi="th-TH"/>
        </w:rPr>
      </w:pPr>
      <w:bookmarkStart w:id="409" w:name="_Toc143189733"/>
      <w:r w:rsidRPr="003F76A1">
        <w:rPr>
          <w:lang w:val="en-US" w:bidi="th-TH"/>
        </w:rPr>
        <w:t>To-be Process</w:t>
      </w:r>
      <w:bookmarkEnd w:id="409"/>
    </w:p>
    <w:p w14:paraId="596216B2" w14:textId="77777777" w:rsidR="00F201F6" w:rsidRDefault="00F201F6" w:rsidP="00F201F6">
      <w:pPr>
        <w:rPr>
          <w:lang w:bidi="th-TH"/>
        </w:rPr>
      </w:pPr>
    </w:p>
    <w:tbl>
      <w:tblPr>
        <w:tblStyle w:val="TableGrid"/>
        <w:tblW w:w="0" w:type="auto"/>
        <w:jc w:val="center"/>
        <w:tblLook w:val="04A0" w:firstRow="1" w:lastRow="0" w:firstColumn="1" w:lastColumn="0" w:noHBand="0" w:noVBand="1"/>
      </w:tblPr>
      <w:tblGrid>
        <w:gridCol w:w="3103"/>
        <w:gridCol w:w="6230"/>
      </w:tblGrid>
      <w:tr w:rsidR="00F201F6" w14:paraId="1B8D1A17" w14:textId="77777777" w:rsidTr="00C52342">
        <w:trPr>
          <w:jc w:val="center"/>
        </w:trPr>
        <w:tc>
          <w:tcPr>
            <w:tcW w:w="3103" w:type="dxa"/>
            <w:shd w:val="clear" w:color="auto" w:fill="CCECFF"/>
          </w:tcPr>
          <w:p w14:paraId="230D9451" w14:textId="77777777" w:rsidR="00F201F6" w:rsidRDefault="00F201F6" w:rsidP="00C52342">
            <w:r>
              <w:t>Paper size</w:t>
            </w:r>
          </w:p>
        </w:tc>
        <w:tc>
          <w:tcPr>
            <w:tcW w:w="6230" w:type="dxa"/>
          </w:tcPr>
          <w:p w14:paraId="5AFF9F3F" w14:textId="77777777" w:rsidR="00F201F6" w:rsidRDefault="00F201F6" w:rsidP="00C52342">
            <w:r>
              <w:t>A4</w:t>
            </w:r>
          </w:p>
        </w:tc>
      </w:tr>
      <w:tr w:rsidR="00F201F6" w14:paraId="3B2581B1" w14:textId="77777777" w:rsidTr="00C52342">
        <w:trPr>
          <w:jc w:val="center"/>
        </w:trPr>
        <w:tc>
          <w:tcPr>
            <w:tcW w:w="3103" w:type="dxa"/>
            <w:shd w:val="clear" w:color="auto" w:fill="CCECFF"/>
          </w:tcPr>
          <w:p w14:paraId="0F2EB4E8" w14:textId="77777777" w:rsidR="00F201F6" w:rsidRDefault="00F201F6" w:rsidP="00C52342">
            <w:r>
              <w:t>Reprinting require</w:t>
            </w:r>
          </w:p>
        </w:tc>
        <w:tc>
          <w:tcPr>
            <w:tcW w:w="6230" w:type="dxa"/>
          </w:tcPr>
          <w:p w14:paraId="0DDEE5E0" w14:textId="77777777" w:rsidR="00F201F6" w:rsidRDefault="00F201F6" w:rsidP="00C52342">
            <w:r w:rsidRPr="00083336">
              <w:t>Reprint</w:t>
            </w:r>
          </w:p>
        </w:tc>
      </w:tr>
      <w:tr w:rsidR="00F201F6" w14:paraId="25C258E6" w14:textId="77777777" w:rsidTr="00C52342">
        <w:trPr>
          <w:jc w:val="center"/>
        </w:trPr>
        <w:tc>
          <w:tcPr>
            <w:tcW w:w="3103" w:type="dxa"/>
            <w:shd w:val="clear" w:color="auto" w:fill="CCECFF"/>
          </w:tcPr>
          <w:p w14:paraId="28ED296F" w14:textId="77777777" w:rsidR="00F201F6" w:rsidRDefault="00F201F6" w:rsidP="00C52342">
            <w:r>
              <w:t>Searching criteria</w:t>
            </w:r>
          </w:p>
        </w:tc>
        <w:tc>
          <w:tcPr>
            <w:tcW w:w="6230" w:type="dxa"/>
          </w:tcPr>
          <w:p w14:paraId="2D5B61C4" w14:textId="145B70B3" w:rsidR="00F201F6" w:rsidRDefault="00AA10B5" w:rsidP="00C52342">
            <w:r w:rsidRPr="004F6F40">
              <w:t>Customer ID.,Customer Name,Loan account No./DD No., Due date ,</w:t>
            </w:r>
            <w:r w:rsidR="001273AC" w:rsidRPr="004F6F40">
              <w:t>Limit No</w:t>
            </w:r>
            <w:r w:rsidRPr="004F6F40">
              <w:t>./Project Code.</w:t>
            </w:r>
          </w:p>
        </w:tc>
      </w:tr>
      <w:tr w:rsidR="00F201F6" w14:paraId="4B4D42F0" w14:textId="77777777" w:rsidTr="00C52342">
        <w:trPr>
          <w:jc w:val="center"/>
        </w:trPr>
        <w:tc>
          <w:tcPr>
            <w:tcW w:w="3103" w:type="dxa"/>
            <w:shd w:val="clear" w:color="auto" w:fill="CCECFF"/>
          </w:tcPr>
          <w:p w14:paraId="2BD927FA" w14:textId="77777777" w:rsidR="00F201F6" w:rsidRDefault="00F201F6" w:rsidP="00C52342">
            <w:r w:rsidRPr="00C411A0">
              <w:rPr>
                <w:lang w:val="en-US" w:bidi="th-TH"/>
              </w:rPr>
              <w:t>Generation Frequency</w:t>
            </w:r>
          </w:p>
        </w:tc>
        <w:tc>
          <w:tcPr>
            <w:tcW w:w="6230" w:type="dxa"/>
          </w:tcPr>
          <w:p w14:paraId="44DF730B" w14:textId="77777777" w:rsidR="00F201F6" w:rsidRDefault="00F201F6" w:rsidP="00C52342">
            <w:r w:rsidRPr="00583F4A">
              <w:t>Online, On request, Interface</w:t>
            </w:r>
          </w:p>
        </w:tc>
      </w:tr>
      <w:tr w:rsidR="00F201F6" w14:paraId="6CE8834F" w14:textId="77777777" w:rsidTr="00C52342">
        <w:trPr>
          <w:jc w:val="center"/>
        </w:trPr>
        <w:tc>
          <w:tcPr>
            <w:tcW w:w="3103" w:type="dxa"/>
            <w:shd w:val="clear" w:color="auto" w:fill="CCECFF"/>
          </w:tcPr>
          <w:p w14:paraId="6E0DD823" w14:textId="77777777" w:rsidR="00F201F6" w:rsidRDefault="00F201F6" w:rsidP="00C52342">
            <w:r>
              <w:rPr>
                <w:lang w:val="en-US" w:bidi="th-TH"/>
              </w:rPr>
              <w:t>Report Purpose</w:t>
            </w:r>
          </w:p>
        </w:tc>
        <w:tc>
          <w:tcPr>
            <w:tcW w:w="6230" w:type="dxa"/>
          </w:tcPr>
          <w:p w14:paraId="2429A696" w14:textId="3AE5A983" w:rsidR="00F201F6" w:rsidRDefault="009A2A0A">
            <w:r w:rsidRPr="009A2A0A">
              <w:t xml:space="preserve">To show the loan due amount which </w:t>
            </w:r>
            <w:r w:rsidR="00741F4A">
              <w:t xml:space="preserve">is </w:t>
            </w:r>
            <w:r w:rsidRPr="009A2A0A">
              <w:t xml:space="preserve"> not paid by the customer.</w:t>
            </w:r>
          </w:p>
        </w:tc>
      </w:tr>
      <w:tr w:rsidR="00F201F6" w14:paraId="28301B51" w14:textId="77777777" w:rsidTr="00C52342">
        <w:trPr>
          <w:jc w:val="center"/>
        </w:trPr>
        <w:tc>
          <w:tcPr>
            <w:tcW w:w="3103" w:type="dxa"/>
            <w:shd w:val="clear" w:color="auto" w:fill="CCECFF"/>
          </w:tcPr>
          <w:p w14:paraId="2F025E18" w14:textId="77777777" w:rsidR="00F201F6" w:rsidRDefault="00F201F6" w:rsidP="00C52342">
            <w:r w:rsidRPr="00C411A0">
              <w:rPr>
                <w:lang w:val="en-US" w:bidi="th-TH"/>
              </w:rPr>
              <w:t>Actual Owner</w:t>
            </w:r>
          </w:p>
        </w:tc>
        <w:tc>
          <w:tcPr>
            <w:tcW w:w="6230" w:type="dxa"/>
          </w:tcPr>
          <w:p w14:paraId="08E083E2" w14:textId="3C4ECE7C" w:rsidR="00F201F6" w:rsidRDefault="00CA4917" w:rsidP="00C52342">
            <w:r w:rsidRPr="00CA4917">
              <w:t>Lending</w:t>
            </w:r>
          </w:p>
        </w:tc>
      </w:tr>
      <w:tr w:rsidR="00F201F6" w14:paraId="590A329A" w14:textId="77777777" w:rsidTr="00C52342">
        <w:trPr>
          <w:trHeight w:val="1076"/>
          <w:jc w:val="center"/>
        </w:trPr>
        <w:tc>
          <w:tcPr>
            <w:tcW w:w="3103" w:type="dxa"/>
            <w:shd w:val="clear" w:color="auto" w:fill="CCECFF"/>
          </w:tcPr>
          <w:p w14:paraId="5894BE54" w14:textId="77777777" w:rsidR="00F201F6" w:rsidRPr="00C411A0" w:rsidRDefault="00F201F6" w:rsidP="00C52342">
            <w:pPr>
              <w:rPr>
                <w:lang w:val="en-US" w:bidi="th-TH"/>
              </w:rPr>
            </w:pPr>
            <w:r>
              <w:rPr>
                <w:lang w:val="en-US" w:bidi="th-TH"/>
              </w:rPr>
              <w:t>File Document sample</w:t>
            </w:r>
          </w:p>
        </w:tc>
        <w:tc>
          <w:tcPr>
            <w:tcW w:w="6230" w:type="dxa"/>
          </w:tcPr>
          <w:p w14:paraId="5D56766E" w14:textId="77777777" w:rsidR="00F201F6" w:rsidRPr="00583F4A" w:rsidRDefault="00F201F6" w:rsidP="00C52342">
            <w:r>
              <w:rPr>
                <w:lang w:val="en-US" w:bidi="th-TH"/>
              </w:rPr>
              <w:t>N</w:t>
            </w:r>
            <w:r w:rsidRPr="008859BB">
              <w:t>ot available</w:t>
            </w:r>
          </w:p>
        </w:tc>
      </w:tr>
      <w:tr w:rsidR="00750507" w14:paraId="47794244" w14:textId="77777777" w:rsidTr="00C52342">
        <w:trPr>
          <w:trHeight w:val="1076"/>
          <w:jc w:val="center"/>
        </w:trPr>
        <w:tc>
          <w:tcPr>
            <w:tcW w:w="3103" w:type="dxa"/>
            <w:shd w:val="clear" w:color="auto" w:fill="CCECFF"/>
          </w:tcPr>
          <w:p w14:paraId="24B9A0FE" w14:textId="798939C4" w:rsidR="00750507" w:rsidRDefault="00750507" w:rsidP="00750507">
            <w:pPr>
              <w:rPr>
                <w:lang w:val="en-US" w:bidi="th-TH"/>
              </w:rPr>
            </w:pPr>
            <w:r>
              <w:rPr>
                <w:lang w:val="en-US" w:bidi="th-TH"/>
              </w:rPr>
              <w:t xml:space="preserve">Information ‘ s details </w:t>
            </w:r>
          </w:p>
        </w:tc>
        <w:tc>
          <w:tcPr>
            <w:tcW w:w="6230" w:type="dxa"/>
          </w:tcPr>
          <w:p w14:paraId="0061EACC" w14:textId="65EE3CB9" w:rsidR="00750507" w:rsidRDefault="00750507">
            <w:pPr>
              <w:rPr>
                <w:lang w:val="en-US" w:bidi="th-TH"/>
              </w:rPr>
            </w:pPr>
            <w:r>
              <w:t xml:space="preserve">Need the details to be shown as topic 35.1 </w:t>
            </w:r>
          </w:p>
        </w:tc>
      </w:tr>
    </w:tbl>
    <w:p w14:paraId="6AB2409C" w14:textId="7410B12D" w:rsidR="00F201F6" w:rsidRDefault="00F201F6">
      <w:pPr>
        <w:spacing w:after="200" w:line="276" w:lineRule="auto"/>
        <w:rPr>
          <w:lang w:bidi="th-TH"/>
        </w:rPr>
      </w:pPr>
    </w:p>
    <w:p w14:paraId="2F807209" w14:textId="5F4B8C8F" w:rsidR="006A07CE" w:rsidRDefault="00F201F6" w:rsidP="00AF521A">
      <w:pPr>
        <w:spacing w:after="200" w:line="276" w:lineRule="auto"/>
        <w:rPr>
          <w:lang w:bidi="th-TH"/>
        </w:rPr>
      </w:pPr>
      <w:r>
        <w:rPr>
          <w:lang w:bidi="th-TH"/>
        </w:rPr>
        <w:br w:type="page"/>
      </w:r>
    </w:p>
    <w:p w14:paraId="6D08B04C" w14:textId="77777777" w:rsidR="006A07CE" w:rsidRDefault="006A07CE" w:rsidP="00033BDE">
      <w:pPr>
        <w:sectPr w:rsidR="006A07CE" w:rsidSect="006A07CE">
          <w:headerReference w:type="default" r:id="rId200"/>
          <w:footerReference w:type="default" r:id="rId201"/>
          <w:pgSz w:w="11906" w:h="16838"/>
          <w:pgMar w:top="1956" w:right="992" w:bottom="1440" w:left="851" w:header="709" w:footer="614" w:gutter="0"/>
          <w:cols w:space="708"/>
          <w:docGrid w:linePitch="360"/>
        </w:sectPr>
      </w:pPr>
    </w:p>
    <w:p w14:paraId="39AB6F8B" w14:textId="77777777" w:rsidR="006A07CE" w:rsidRDefault="006A07CE" w:rsidP="00033BDE"/>
    <w:p w14:paraId="103D246E" w14:textId="3E95555D" w:rsidR="00664AFB" w:rsidRDefault="00664AFB" w:rsidP="00E75954">
      <w:pPr>
        <w:pStyle w:val="Heading2"/>
        <w:numPr>
          <w:ilvl w:val="1"/>
          <w:numId w:val="9"/>
        </w:numPr>
        <w:tabs>
          <w:tab w:val="num" w:pos="643"/>
        </w:tabs>
        <w:ind w:left="643" w:hanging="360"/>
        <w:rPr>
          <w:sz w:val="28"/>
          <w:szCs w:val="24"/>
        </w:rPr>
      </w:pPr>
      <w:bookmarkStart w:id="410" w:name="_Toc143189734"/>
      <w:r w:rsidRPr="003B30E3">
        <w:t>Fit/Gap Analysis Report</w:t>
      </w:r>
      <w:bookmarkEnd w:id="410"/>
    </w:p>
    <w:p w14:paraId="5121B652" w14:textId="11926D42" w:rsidR="00664AFB" w:rsidRDefault="00664AFB" w:rsidP="00664AFB">
      <w:r w:rsidRPr="000956D2">
        <w:rPr>
          <w:lang w:val="en-US" w:bidi="th-TH"/>
        </w:rPr>
        <w:drawing>
          <wp:inline distT="0" distB="0" distL="0" distR="0" wp14:anchorId="39764881" wp14:editId="019C2AB5">
            <wp:extent cx="8535670" cy="1499235"/>
            <wp:effectExtent l="19050" t="19050" r="17780" b="24765"/>
            <wp:docPr id="211874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42356" name=""/>
                    <pic:cNvPicPr/>
                  </pic:nvPicPr>
                  <pic:blipFill>
                    <a:blip r:embed="rId202"/>
                    <a:stretch>
                      <a:fillRect/>
                    </a:stretch>
                  </pic:blipFill>
                  <pic:spPr>
                    <a:xfrm>
                      <a:off x="0" y="0"/>
                      <a:ext cx="8535670" cy="1499235"/>
                    </a:xfrm>
                    <a:prstGeom prst="rect">
                      <a:avLst/>
                    </a:prstGeom>
                    <a:ln>
                      <a:solidFill>
                        <a:schemeClr val="tx1"/>
                      </a:solidFill>
                    </a:ln>
                  </pic:spPr>
                </pic:pic>
              </a:graphicData>
            </a:graphic>
          </wp:inline>
        </w:drawing>
      </w:r>
    </w:p>
    <w:p w14:paraId="1AE48D02" w14:textId="77777777" w:rsidR="00664AFB" w:rsidRDefault="00664AFB" w:rsidP="00664AFB">
      <w:r w:rsidRPr="000956D2">
        <w:rPr>
          <w:lang w:val="en-US" w:bidi="th-TH"/>
        </w:rPr>
        <w:drawing>
          <wp:inline distT="0" distB="0" distL="0" distR="0" wp14:anchorId="025A2F1B" wp14:editId="443F63F9">
            <wp:extent cx="8535670" cy="888365"/>
            <wp:effectExtent l="19050" t="19050" r="17780" b="26035"/>
            <wp:docPr id="41860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05059" name=""/>
                    <pic:cNvPicPr/>
                  </pic:nvPicPr>
                  <pic:blipFill rotWithShape="1">
                    <a:blip r:embed="rId203"/>
                    <a:srcRect t="35796"/>
                    <a:stretch/>
                  </pic:blipFill>
                  <pic:spPr bwMode="auto">
                    <a:xfrm>
                      <a:off x="0" y="0"/>
                      <a:ext cx="8535670" cy="888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BD968D" w14:textId="77777777" w:rsidR="00664AFB" w:rsidRDefault="00664AFB" w:rsidP="00664AFB">
      <w:r w:rsidRPr="00664AFB">
        <w:rPr>
          <w:lang w:val="en-US" w:bidi="th-TH"/>
        </w:rPr>
        <w:drawing>
          <wp:inline distT="0" distB="0" distL="0" distR="0" wp14:anchorId="75E0BEAC" wp14:editId="2C18E16A">
            <wp:extent cx="8535670" cy="585470"/>
            <wp:effectExtent l="19050" t="19050" r="17780" b="24130"/>
            <wp:docPr id="203655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5296" name=""/>
                    <pic:cNvPicPr/>
                  </pic:nvPicPr>
                  <pic:blipFill>
                    <a:blip r:embed="rId204"/>
                    <a:stretch>
                      <a:fillRect/>
                    </a:stretch>
                  </pic:blipFill>
                  <pic:spPr>
                    <a:xfrm>
                      <a:off x="0" y="0"/>
                      <a:ext cx="8535670" cy="585470"/>
                    </a:xfrm>
                    <a:prstGeom prst="rect">
                      <a:avLst/>
                    </a:prstGeom>
                    <a:ln>
                      <a:solidFill>
                        <a:schemeClr val="tx1"/>
                      </a:solidFill>
                    </a:ln>
                  </pic:spPr>
                </pic:pic>
              </a:graphicData>
            </a:graphic>
          </wp:inline>
        </w:drawing>
      </w:r>
    </w:p>
    <w:p w14:paraId="063337A1" w14:textId="77777777" w:rsidR="00664AFB" w:rsidRDefault="00664AFB" w:rsidP="00664AFB">
      <w:r w:rsidRPr="00664AFB">
        <w:rPr>
          <w:lang w:val="en-US" w:bidi="th-TH"/>
        </w:rPr>
        <w:drawing>
          <wp:inline distT="0" distB="0" distL="0" distR="0" wp14:anchorId="69CFAF6C" wp14:editId="128B9A5D">
            <wp:extent cx="8535670" cy="668020"/>
            <wp:effectExtent l="19050" t="19050" r="17780" b="17780"/>
            <wp:docPr id="22237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6043" name=""/>
                    <pic:cNvPicPr/>
                  </pic:nvPicPr>
                  <pic:blipFill>
                    <a:blip r:embed="rId205"/>
                    <a:stretch>
                      <a:fillRect/>
                    </a:stretch>
                  </pic:blipFill>
                  <pic:spPr>
                    <a:xfrm>
                      <a:off x="0" y="0"/>
                      <a:ext cx="8535670" cy="668020"/>
                    </a:xfrm>
                    <a:prstGeom prst="rect">
                      <a:avLst/>
                    </a:prstGeom>
                    <a:ln>
                      <a:solidFill>
                        <a:schemeClr val="tx1"/>
                      </a:solidFill>
                    </a:ln>
                  </pic:spPr>
                </pic:pic>
              </a:graphicData>
            </a:graphic>
          </wp:inline>
        </w:drawing>
      </w:r>
    </w:p>
    <w:p w14:paraId="46A06BDE" w14:textId="77777777" w:rsidR="00664AFB" w:rsidRDefault="00664AFB" w:rsidP="00664AFB">
      <w:r w:rsidRPr="00664AFB">
        <w:rPr>
          <w:lang w:val="en-US" w:bidi="th-TH"/>
        </w:rPr>
        <w:drawing>
          <wp:inline distT="0" distB="0" distL="0" distR="0" wp14:anchorId="4DC83C7F" wp14:editId="7069044F">
            <wp:extent cx="8535670" cy="569595"/>
            <wp:effectExtent l="19050" t="19050" r="17780" b="20955"/>
            <wp:docPr id="18206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78201" name=""/>
                    <pic:cNvPicPr/>
                  </pic:nvPicPr>
                  <pic:blipFill>
                    <a:blip r:embed="rId206"/>
                    <a:stretch>
                      <a:fillRect/>
                    </a:stretch>
                  </pic:blipFill>
                  <pic:spPr>
                    <a:xfrm>
                      <a:off x="0" y="0"/>
                      <a:ext cx="8535670" cy="569595"/>
                    </a:xfrm>
                    <a:prstGeom prst="rect">
                      <a:avLst/>
                    </a:prstGeom>
                    <a:ln>
                      <a:solidFill>
                        <a:schemeClr val="tx1"/>
                      </a:solidFill>
                    </a:ln>
                  </pic:spPr>
                </pic:pic>
              </a:graphicData>
            </a:graphic>
          </wp:inline>
        </w:drawing>
      </w:r>
    </w:p>
    <w:p w14:paraId="32C30CE9" w14:textId="77777777" w:rsidR="00664AFB" w:rsidRDefault="00664AFB" w:rsidP="00664AFB">
      <w:r w:rsidRPr="00664AFB">
        <w:rPr>
          <w:lang w:val="en-US" w:bidi="th-TH"/>
        </w:rPr>
        <w:lastRenderedPageBreak/>
        <w:drawing>
          <wp:inline distT="0" distB="0" distL="0" distR="0" wp14:anchorId="089E47CE" wp14:editId="778A86C1">
            <wp:extent cx="8535670" cy="2540635"/>
            <wp:effectExtent l="19050" t="19050" r="17780" b="12065"/>
            <wp:docPr id="12264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6682" name=""/>
                    <pic:cNvPicPr/>
                  </pic:nvPicPr>
                  <pic:blipFill>
                    <a:blip r:embed="rId207"/>
                    <a:stretch>
                      <a:fillRect/>
                    </a:stretch>
                  </pic:blipFill>
                  <pic:spPr>
                    <a:xfrm>
                      <a:off x="0" y="0"/>
                      <a:ext cx="8535670" cy="2540635"/>
                    </a:xfrm>
                    <a:prstGeom prst="rect">
                      <a:avLst/>
                    </a:prstGeom>
                    <a:ln>
                      <a:solidFill>
                        <a:schemeClr val="tx1"/>
                      </a:solidFill>
                    </a:ln>
                  </pic:spPr>
                </pic:pic>
              </a:graphicData>
            </a:graphic>
          </wp:inline>
        </w:drawing>
      </w:r>
    </w:p>
    <w:p w14:paraId="3415163F" w14:textId="77777777" w:rsidR="00664AFB" w:rsidRDefault="00664AFB" w:rsidP="00664AFB">
      <w:r w:rsidRPr="00664AFB">
        <w:rPr>
          <w:lang w:val="en-US" w:bidi="th-TH"/>
        </w:rPr>
        <w:drawing>
          <wp:inline distT="0" distB="0" distL="0" distR="0" wp14:anchorId="43D88D15" wp14:editId="4CD6498E">
            <wp:extent cx="8535670" cy="599440"/>
            <wp:effectExtent l="19050" t="19050" r="17780" b="10160"/>
            <wp:docPr id="16513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03739" name=""/>
                    <pic:cNvPicPr/>
                  </pic:nvPicPr>
                  <pic:blipFill>
                    <a:blip r:embed="rId208"/>
                    <a:stretch>
                      <a:fillRect/>
                    </a:stretch>
                  </pic:blipFill>
                  <pic:spPr>
                    <a:xfrm>
                      <a:off x="0" y="0"/>
                      <a:ext cx="8535670" cy="599440"/>
                    </a:xfrm>
                    <a:prstGeom prst="rect">
                      <a:avLst/>
                    </a:prstGeom>
                    <a:ln>
                      <a:solidFill>
                        <a:schemeClr val="tx1"/>
                      </a:solidFill>
                    </a:ln>
                  </pic:spPr>
                </pic:pic>
              </a:graphicData>
            </a:graphic>
          </wp:inline>
        </w:drawing>
      </w:r>
    </w:p>
    <w:p w14:paraId="62FA308B" w14:textId="77777777" w:rsidR="00664AFB" w:rsidRDefault="00664AFB" w:rsidP="00664AFB">
      <w:r w:rsidRPr="00664AFB">
        <w:rPr>
          <w:lang w:val="en-US" w:bidi="th-TH"/>
        </w:rPr>
        <w:drawing>
          <wp:inline distT="0" distB="0" distL="0" distR="0" wp14:anchorId="10D3221E" wp14:editId="06B89355">
            <wp:extent cx="8535670" cy="596265"/>
            <wp:effectExtent l="19050" t="19050" r="17780" b="13335"/>
            <wp:docPr id="181378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0449" name=""/>
                    <pic:cNvPicPr/>
                  </pic:nvPicPr>
                  <pic:blipFill>
                    <a:blip r:embed="rId209"/>
                    <a:stretch>
                      <a:fillRect/>
                    </a:stretch>
                  </pic:blipFill>
                  <pic:spPr>
                    <a:xfrm>
                      <a:off x="0" y="0"/>
                      <a:ext cx="8535670" cy="596265"/>
                    </a:xfrm>
                    <a:prstGeom prst="rect">
                      <a:avLst/>
                    </a:prstGeom>
                    <a:ln>
                      <a:solidFill>
                        <a:schemeClr val="tx1"/>
                      </a:solidFill>
                    </a:ln>
                  </pic:spPr>
                </pic:pic>
              </a:graphicData>
            </a:graphic>
          </wp:inline>
        </w:drawing>
      </w:r>
    </w:p>
    <w:p w14:paraId="12B5BCBA" w14:textId="77777777" w:rsidR="00664AFB" w:rsidRDefault="00664AFB" w:rsidP="00664AFB">
      <w:r w:rsidRPr="00664AFB">
        <w:rPr>
          <w:lang w:val="en-US" w:bidi="th-TH"/>
        </w:rPr>
        <w:drawing>
          <wp:inline distT="0" distB="0" distL="0" distR="0" wp14:anchorId="517D91FB" wp14:editId="749556C5">
            <wp:extent cx="8535670" cy="603885"/>
            <wp:effectExtent l="19050" t="19050" r="17780" b="24765"/>
            <wp:docPr id="204104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7967" name=""/>
                    <pic:cNvPicPr/>
                  </pic:nvPicPr>
                  <pic:blipFill>
                    <a:blip r:embed="rId210"/>
                    <a:stretch>
                      <a:fillRect/>
                    </a:stretch>
                  </pic:blipFill>
                  <pic:spPr>
                    <a:xfrm>
                      <a:off x="0" y="0"/>
                      <a:ext cx="8535670" cy="603885"/>
                    </a:xfrm>
                    <a:prstGeom prst="rect">
                      <a:avLst/>
                    </a:prstGeom>
                    <a:ln>
                      <a:solidFill>
                        <a:schemeClr val="tx1"/>
                      </a:solidFill>
                    </a:ln>
                  </pic:spPr>
                </pic:pic>
              </a:graphicData>
            </a:graphic>
          </wp:inline>
        </w:drawing>
      </w:r>
    </w:p>
    <w:p w14:paraId="71A2F677" w14:textId="77777777" w:rsidR="00664AFB" w:rsidRDefault="00664AFB" w:rsidP="00664AFB">
      <w:r w:rsidRPr="00664AFB">
        <w:rPr>
          <w:lang w:val="en-US" w:bidi="th-TH"/>
        </w:rPr>
        <w:drawing>
          <wp:inline distT="0" distB="0" distL="0" distR="0" wp14:anchorId="71AEC3F3" wp14:editId="38D4DF75">
            <wp:extent cx="8535670" cy="573405"/>
            <wp:effectExtent l="19050" t="19050" r="17780" b="17145"/>
            <wp:docPr id="143499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0839" name=""/>
                    <pic:cNvPicPr/>
                  </pic:nvPicPr>
                  <pic:blipFill>
                    <a:blip r:embed="rId211"/>
                    <a:stretch>
                      <a:fillRect/>
                    </a:stretch>
                  </pic:blipFill>
                  <pic:spPr>
                    <a:xfrm>
                      <a:off x="0" y="0"/>
                      <a:ext cx="8535670" cy="573405"/>
                    </a:xfrm>
                    <a:prstGeom prst="rect">
                      <a:avLst/>
                    </a:prstGeom>
                    <a:ln>
                      <a:solidFill>
                        <a:schemeClr val="tx1"/>
                      </a:solidFill>
                    </a:ln>
                  </pic:spPr>
                </pic:pic>
              </a:graphicData>
            </a:graphic>
          </wp:inline>
        </w:drawing>
      </w:r>
    </w:p>
    <w:p w14:paraId="2BA95CB4" w14:textId="77777777" w:rsidR="00664AFB" w:rsidRDefault="00664AFB" w:rsidP="00664AFB">
      <w:r w:rsidRPr="00664AFB">
        <w:rPr>
          <w:lang w:val="en-US" w:bidi="th-TH"/>
        </w:rPr>
        <w:drawing>
          <wp:inline distT="0" distB="0" distL="0" distR="0" wp14:anchorId="07D7478E" wp14:editId="2067534A">
            <wp:extent cx="8535670" cy="605155"/>
            <wp:effectExtent l="19050" t="19050" r="17780" b="23495"/>
            <wp:docPr id="15855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664" name=""/>
                    <pic:cNvPicPr/>
                  </pic:nvPicPr>
                  <pic:blipFill>
                    <a:blip r:embed="rId212"/>
                    <a:stretch>
                      <a:fillRect/>
                    </a:stretch>
                  </pic:blipFill>
                  <pic:spPr>
                    <a:xfrm>
                      <a:off x="0" y="0"/>
                      <a:ext cx="8535670" cy="605155"/>
                    </a:xfrm>
                    <a:prstGeom prst="rect">
                      <a:avLst/>
                    </a:prstGeom>
                    <a:ln>
                      <a:solidFill>
                        <a:schemeClr val="tx1"/>
                      </a:solidFill>
                    </a:ln>
                  </pic:spPr>
                </pic:pic>
              </a:graphicData>
            </a:graphic>
          </wp:inline>
        </w:drawing>
      </w:r>
    </w:p>
    <w:p w14:paraId="0058E394" w14:textId="6C07F2B4" w:rsidR="00664AFB" w:rsidRPr="00664AFB" w:rsidRDefault="00664AFB" w:rsidP="00664AFB">
      <w:pPr>
        <w:sectPr w:rsidR="00664AFB" w:rsidRPr="00664AFB" w:rsidSect="006A07CE">
          <w:pgSz w:w="16838" w:h="11906" w:orient="landscape"/>
          <w:pgMar w:top="851" w:right="1956" w:bottom="992" w:left="1440" w:header="709" w:footer="614" w:gutter="0"/>
          <w:cols w:space="708"/>
          <w:docGrid w:linePitch="360"/>
        </w:sectPr>
      </w:pPr>
    </w:p>
    <w:p w14:paraId="639A94F4" w14:textId="77777777" w:rsidR="00C27984" w:rsidRDefault="00C27984" w:rsidP="009B3536">
      <w:pPr>
        <w:spacing w:after="200" w:line="276" w:lineRule="auto"/>
      </w:pPr>
    </w:p>
    <w:p w14:paraId="13B88792" w14:textId="77777777" w:rsidR="00C27984" w:rsidRDefault="00C27984" w:rsidP="009B3536">
      <w:pPr>
        <w:spacing w:after="200" w:line="276" w:lineRule="auto"/>
      </w:pPr>
    </w:p>
    <w:p w14:paraId="13BC6224" w14:textId="22CD8AB1" w:rsidR="00797325" w:rsidRDefault="009B3536" w:rsidP="009B3536">
      <w:pPr>
        <w:spacing w:after="200" w:line="276" w:lineRule="auto"/>
        <w:rPr>
          <w:lang w:val="en-US" w:bidi="th-TH"/>
        </w:rPr>
      </w:pPr>
      <w:r w:rsidRPr="00664AFB">
        <w:rPr>
          <w:lang w:val="en-US" w:bidi="th-TH"/>
        </w:rPr>
        <w:drawing>
          <wp:inline distT="0" distB="0" distL="0" distR="0" wp14:anchorId="21B4BBF0" wp14:editId="0B4C14CD">
            <wp:extent cx="8359191" cy="571500"/>
            <wp:effectExtent l="19050" t="19050" r="22860" b="19050"/>
            <wp:docPr id="12705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94804" name=""/>
                    <pic:cNvPicPr/>
                  </pic:nvPicPr>
                  <pic:blipFill>
                    <a:blip r:embed="rId213"/>
                    <a:stretch>
                      <a:fillRect/>
                    </a:stretch>
                  </pic:blipFill>
                  <pic:spPr>
                    <a:xfrm>
                      <a:off x="0" y="0"/>
                      <a:ext cx="8522969" cy="582697"/>
                    </a:xfrm>
                    <a:prstGeom prst="rect">
                      <a:avLst/>
                    </a:prstGeom>
                    <a:ln>
                      <a:solidFill>
                        <a:schemeClr val="tx1"/>
                      </a:solidFill>
                    </a:ln>
                  </pic:spPr>
                </pic:pic>
              </a:graphicData>
            </a:graphic>
          </wp:inline>
        </w:drawing>
      </w:r>
      <w:r w:rsidR="003F58F5" w:rsidRPr="003F58F5">
        <w:rPr>
          <w:lang w:val="en-US" w:bidi="th-TH"/>
        </w:rPr>
        <w:t xml:space="preserve"> </w:t>
      </w:r>
      <w:r w:rsidR="003F58F5" w:rsidRPr="00481D33">
        <w:rPr>
          <w:lang w:val="en-US" w:bidi="th-TH"/>
        </w:rPr>
        <w:drawing>
          <wp:inline distT="0" distB="0" distL="0" distR="0" wp14:anchorId="7F26766A" wp14:editId="7BF92A4C">
            <wp:extent cx="8359140" cy="776712"/>
            <wp:effectExtent l="19050" t="19050" r="22860" b="23495"/>
            <wp:docPr id="1344559654" name="Picture 134455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35323" name=""/>
                    <pic:cNvPicPr/>
                  </pic:nvPicPr>
                  <pic:blipFill>
                    <a:blip r:embed="rId214"/>
                    <a:stretch>
                      <a:fillRect/>
                    </a:stretch>
                  </pic:blipFill>
                  <pic:spPr>
                    <a:xfrm>
                      <a:off x="0" y="0"/>
                      <a:ext cx="8376566" cy="778331"/>
                    </a:xfrm>
                    <a:prstGeom prst="rect">
                      <a:avLst/>
                    </a:prstGeom>
                    <a:ln>
                      <a:solidFill>
                        <a:schemeClr val="tx1"/>
                      </a:solidFill>
                    </a:ln>
                  </pic:spPr>
                </pic:pic>
              </a:graphicData>
            </a:graphic>
          </wp:inline>
        </w:drawing>
      </w:r>
      <w:r w:rsidR="003F58F5" w:rsidRPr="00E06DB6">
        <w:drawing>
          <wp:inline distT="0" distB="0" distL="0" distR="0" wp14:anchorId="3D244595" wp14:editId="2BAF370F">
            <wp:extent cx="8359140" cy="516150"/>
            <wp:effectExtent l="19050" t="19050" r="3810" b="17780"/>
            <wp:docPr id="108962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3644" name=""/>
                    <pic:cNvPicPr/>
                  </pic:nvPicPr>
                  <pic:blipFill>
                    <a:blip r:embed="rId215"/>
                    <a:stretch>
                      <a:fillRect/>
                    </a:stretch>
                  </pic:blipFill>
                  <pic:spPr>
                    <a:xfrm>
                      <a:off x="0" y="0"/>
                      <a:ext cx="8381042" cy="517502"/>
                    </a:xfrm>
                    <a:prstGeom prst="rect">
                      <a:avLst/>
                    </a:prstGeom>
                    <a:ln>
                      <a:solidFill>
                        <a:schemeClr val="tx1"/>
                      </a:solidFill>
                    </a:ln>
                  </pic:spPr>
                </pic:pic>
              </a:graphicData>
            </a:graphic>
          </wp:inline>
        </w:drawing>
      </w:r>
      <w:r w:rsidR="003F58F5" w:rsidRPr="002904B6">
        <w:drawing>
          <wp:inline distT="0" distB="0" distL="0" distR="0" wp14:anchorId="664A1BE8" wp14:editId="27D6EEF3">
            <wp:extent cx="8359140" cy="729275"/>
            <wp:effectExtent l="19050" t="19050" r="22860" b="13970"/>
            <wp:docPr id="167303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38812" name=""/>
                    <pic:cNvPicPr/>
                  </pic:nvPicPr>
                  <pic:blipFill>
                    <a:blip r:embed="rId216"/>
                    <a:stretch>
                      <a:fillRect/>
                    </a:stretch>
                  </pic:blipFill>
                  <pic:spPr>
                    <a:xfrm>
                      <a:off x="0" y="0"/>
                      <a:ext cx="8511294" cy="742549"/>
                    </a:xfrm>
                    <a:prstGeom prst="rect">
                      <a:avLst/>
                    </a:prstGeom>
                    <a:ln>
                      <a:solidFill>
                        <a:schemeClr val="tx1"/>
                      </a:solidFill>
                    </a:ln>
                  </pic:spPr>
                </pic:pic>
              </a:graphicData>
            </a:graphic>
          </wp:inline>
        </w:drawing>
      </w:r>
      <w:r w:rsidR="003F58F5" w:rsidRPr="007F36E5">
        <w:drawing>
          <wp:inline distT="0" distB="0" distL="0" distR="0" wp14:anchorId="59B96B1D" wp14:editId="3573C0A5">
            <wp:extent cx="8391525" cy="913317"/>
            <wp:effectExtent l="19050" t="19050" r="9525" b="20320"/>
            <wp:docPr id="104599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1069" name=""/>
                    <pic:cNvPicPr/>
                  </pic:nvPicPr>
                  <pic:blipFill>
                    <a:blip r:embed="rId217"/>
                    <a:stretch>
                      <a:fillRect/>
                    </a:stretch>
                  </pic:blipFill>
                  <pic:spPr>
                    <a:xfrm>
                      <a:off x="0" y="0"/>
                      <a:ext cx="8403435" cy="914613"/>
                    </a:xfrm>
                    <a:prstGeom prst="rect">
                      <a:avLst/>
                    </a:prstGeom>
                    <a:ln>
                      <a:solidFill>
                        <a:schemeClr val="tx1"/>
                      </a:solidFill>
                    </a:ln>
                  </pic:spPr>
                </pic:pic>
              </a:graphicData>
            </a:graphic>
          </wp:inline>
        </w:drawing>
      </w:r>
      <w:r w:rsidR="00557DEF" w:rsidRPr="00557DEF">
        <w:rPr>
          <w:lang w:val="en-US" w:bidi="th-TH"/>
        </w:rPr>
        <w:lastRenderedPageBreak/>
        <w:drawing>
          <wp:inline distT="0" distB="0" distL="0" distR="0" wp14:anchorId="0C5738AE" wp14:editId="0400F6C7">
            <wp:extent cx="8391525" cy="2089234"/>
            <wp:effectExtent l="19050" t="19050" r="9525" b="25400"/>
            <wp:docPr id="19611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4321" name=""/>
                    <pic:cNvPicPr/>
                  </pic:nvPicPr>
                  <pic:blipFill>
                    <a:blip r:embed="rId218"/>
                    <a:stretch>
                      <a:fillRect/>
                    </a:stretch>
                  </pic:blipFill>
                  <pic:spPr>
                    <a:xfrm>
                      <a:off x="0" y="0"/>
                      <a:ext cx="8402543" cy="2091977"/>
                    </a:xfrm>
                    <a:prstGeom prst="rect">
                      <a:avLst/>
                    </a:prstGeom>
                    <a:ln>
                      <a:solidFill>
                        <a:schemeClr val="tx1"/>
                      </a:solidFill>
                    </a:ln>
                  </pic:spPr>
                </pic:pic>
              </a:graphicData>
            </a:graphic>
          </wp:inline>
        </w:drawing>
      </w:r>
      <w:r w:rsidR="00D60E7F" w:rsidRPr="00C27B4A">
        <w:drawing>
          <wp:inline distT="0" distB="0" distL="0" distR="0" wp14:anchorId="424E678A" wp14:editId="3660C6D4">
            <wp:extent cx="8535670" cy="1027243"/>
            <wp:effectExtent l="19050" t="19050" r="17780" b="20955"/>
            <wp:docPr id="206501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1625" name=""/>
                    <pic:cNvPicPr/>
                  </pic:nvPicPr>
                  <pic:blipFill>
                    <a:blip r:embed="rId219"/>
                    <a:stretch>
                      <a:fillRect/>
                    </a:stretch>
                  </pic:blipFill>
                  <pic:spPr>
                    <a:xfrm>
                      <a:off x="0" y="0"/>
                      <a:ext cx="8535670" cy="1027243"/>
                    </a:xfrm>
                    <a:prstGeom prst="rect">
                      <a:avLst/>
                    </a:prstGeom>
                    <a:ln>
                      <a:solidFill>
                        <a:schemeClr val="tx1"/>
                      </a:solidFill>
                    </a:ln>
                  </pic:spPr>
                </pic:pic>
              </a:graphicData>
            </a:graphic>
          </wp:inline>
        </w:drawing>
      </w:r>
    </w:p>
    <w:p w14:paraId="1ECB2F2A" w14:textId="77777777" w:rsidR="00557DEF" w:rsidRPr="00A317B0" w:rsidRDefault="00557DEF" w:rsidP="009B3536">
      <w:pPr>
        <w:spacing w:after="200" w:line="276" w:lineRule="auto"/>
        <w:rPr>
          <w:lang w:val="en-US" w:bidi="th-TH"/>
        </w:rPr>
      </w:pPr>
    </w:p>
    <w:p w14:paraId="46F484FA" w14:textId="4D3B5A89" w:rsidR="00481D33" w:rsidRDefault="00481D33" w:rsidP="00481D33">
      <w:pPr>
        <w:spacing w:line="276" w:lineRule="auto"/>
      </w:pPr>
    </w:p>
    <w:p w14:paraId="05612E2B" w14:textId="77777777" w:rsidR="003F58F5" w:rsidRPr="00033BDE" w:rsidRDefault="003F58F5" w:rsidP="00481D33">
      <w:pPr>
        <w:spacing w:line="276" w:lineRule="auto"/>
        <w:rPr>
          <w:cs/>
          <w:lang w:bidi="th-TH"/>
        </w:rPr>
      </w:pPr>
    </w:p>
    <w:sectPr w:rsidR="003F58F5" w:rsidRPr="00033BDE" w:rsidSect="009B3536">
      <w:pgSz w:w="16838" w:h="11906" w:orient="landscape"/>
      <w:pgMar w:top="851" w:right="1956" w:bottom="992" w:left="1440" w:header="709" w:footer="61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C5DB4" w14:textId="77777777" w:rsidR="002E2ECE" w:rsidRDefault="002E2ECE" w:rsidP="00B83D8D">
      <w:r>
        <w:separator/>
      </w:r>
    </w:p>
  </w:endnote>
  <w:endnote w:type="continuationSeparator" w:id="0">
    <w:p w14:paraId="7F2232CA" w14:textId="77777777" w:rsidR="002E2ECE" w:rsidRDefault="002E2ECE" w:rsidP="00B83D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A0A24" w14:textId="77777777" w:rsidR="003A09F4" w:rsidRPr="00CE6193" w:rsidRDefault="003A09F4" w:rsidP="00B83D8D">
    <w:pPr>
      <w:pStyle w:val="TrademarkText"/>
    </w:pPr>
    <w:r w:rsidRPr="00CE6193">
      <w:sym w:font="Symbol" w:char="F0D3"/>
    </w:r>
    <w:r w:rsidRPr="00CE6193">
      <w:t>2015 Silverlake Symmetri</w:t>
    </w:r>
  </w:p>
  <w:p w14:paraId="4943EAA8" w14:textId="77777777" w:rsidR="003A09F4" w:rsidRPr="0076011C" w:rsidRDefault="003A09F4" w:rsidP="00B83D8D">
    <w:pPr>
      <w:pStyle w:val="TrademarkText"/>
    </w:pPr>
    <w:r w:rsidRPr="0076011C">
      <w:tab/>
    </w:r>
  </w:p>
  <w:p w14:paraId="4D8E184E" w14:textId="77777777" w:rsidR="003A09F4" w:rsidRPr="0076011C" w:rsidRDefault="003A09F4" w:rsidP="00B83D8D">
    <w:pPr>
      <w:pStyle w:val="TrademarkTex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26B06" w14:textId="2D3C5216" w:rsidR="003A09F4" w:rsidRPr="00146E0A" w:rsidRDefault="003A09F4" w:rsidP="00F10FB4">
    <w:pPr>
      <w:pStyle w:val="Footer"/>
      <w:jc w:val="right"/>
    </w:pPr>
    <w:r w:rsidRPr="00146E0A">
      <w:tab/>
    </w:r>
    <w:sdt>
      <w:sdtPr>
        <w:id w:val="1302271205"/>
        <w:docPartObj>
          <w:docPartGallery w:val="Page Numbers (Bottom of Page)"/>
          <w:docPartUnique/>
        </w:docPartObj>
      </w:sdtPr>
      <w:sdtContent>
        <w:r w:rsidRPr="00146E0A">
          <w:fldChar w:fldCharType="begin"/>
        </w:r>
        <w:r w:rsidRPr="00146E0A">
          <w:instrText xml:space="preserve"> PAGE  \* Arabic  \* MERGEFORMAT </w:instrText>
        </w:r>
        <w:r w:rsidRPr="00146E0A">
          <w:fldChar w:fldCharType="separate"/>
        </w:r>
        <w:r w:rsidR="00416457">
          <w:t>35</w:t>
        </w:r>
        <w:r w:rsidRPr="00146E0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B2B00" w14:textId="77777777" w:rsidR="002E2ECE" w:rsidRDefault="002E2ECE" w:rsidP="00B83D8D">
      <w:r>
        <w:separator/>
      </w:r>
    </w:p>
  </w:footnote>
  <w:footnote w:type="continuationSeparator" w:id="0">
    <w:p w14:paraId="6B4B448C" w14:textId="77777777" w:rsidR="002E2ECE" w:rsidRDefault="002E2ECE" w:rsidP="00B83D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31129" w14:textId="77777777" w:rsidR="003A09F4" w:rsidRDefault="003A09F4" w:rsidP="00B83D8D">
    <w:pPr>
      <w:pStyle w:val="Header"/>
    </w:pPr>
    <w:r>
      <w:rPr>
        <w:lang w:val="en-US" w:bidi="th-TH"/>
      </w:rPr>
      <w:drawing>
        <wp:anchor distT="0" distB="0" distL="114300" distR="114300" simplePos="0" relativeHeight="251658240" behindDoc="0" locked="0" layoutInCell="1" allowOverlap="1" wp14:anchorId="3DACB65F" wp14:editId="25DD2717">
          <wp:simplePos x="0" y="0"/>
          <wp:positionH relativeFrom="page">
            <wp:align>left</wp:align>
          </wp:positionH>
          <wp:positionV relativeFrom="paragraph">
            <wp:posOffset>-450216</wp:posOffset>
          </wp:positionV>
          <wp:extent cx="9870222" cy="1942033"/>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file2-2.jpg"/>
                  <pic:cNvPicPr/>
                </pic:nvPicPr>
                <pic:blipFill>
                  <a:blip r:embed="rId1"/>
                  <a:stretch>
                    <a:fillRect/>
                  </a:stretch>
                </pic:blipFill>
                <pic:spPr>
                  <a:xfrm>
                    <a:off x="0" y="0"/>
                    <a:ext cx="9870222" cy="1942033"/>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4B5D8" w14:textId="532F02E4" w:rsidR="003A09F4" w:rsidRDefault="003A09F4" w:rsidP="00F10FB4">
    <w:pPr>
      <w:pStyle w:val="Header"/>
      <w:jc w:val="right"/>
      <w:rPr>
        <w:lang w:val="en-US"/>
      </w:rPr>
    </w:pPr>
    <w:r>
      <w:rPr>
        <w:lang w:val="en-US"/>
      </w:rPr>
      <w:t>EXIM_TH_LND-FS09 Reports</w:t>
    </w:r>
  </w:p>
  <w:p w14:paraId="3857444A" w14:textId="77777777" w:rsidR="003A09F4" w:rsidRPr="00FB1C43" w:rsidRDefault="003A09F4" w:rsidP="00F10FB4">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B3C0FD4"/>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F852EE32"/>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B46670"/>
    <w:lvl w:ilvl="0">
      <w:start w:val="1"/>
      <w:numFmt w:val="lowerRoman"/>
      <w:pStyle w:val="ListNumber2"/>
      <w:lvlText w:val="%1."/>
      <w:lvlJc w:val="right"/>
      <w:pPr>
        <w:ind w:left="643" w:hanging="360"/>
      </w:pPr>
    </w:lvl>
  </w:abstractNum>
  <w:abstractNum w:abstractNumId="3" w15:restartNumberingAfterBreak="0">
    <w:nsid w:val="FFFFFF88"/>
    <w:multiLevelType w:val="singleLevel"/>
    <w:tmpl w:val="7076012A"/>
    <w:lvl w:ilvl="0">
      <w:start w:val="1"/>
      <w:numFmt w:val="decimal"/>
      <w:pStyle w:val="ListNumber"/>
      <w:lvlText w:val="%1."/>
      <w:lvlJc w:val="left"/>
      <w:pPr>
        <w:tabs>
          <w:tab w:val="num" w:pos="360"/>
        </w:tabs>
        <w:ind w:left="360" w:hanging="360"/>
      </w:pPr>
    </w:lvl>
  </w:abstractNum>
  <w:abstractNum w:abstractNumId="4" w15:restartNumberingAfterBreak="0">
    <w:nsid w:val="24C726BD"/>
    <w:multiLevelType w:val="hybridMultilevel"/>
    <w:tmpl w:val="EB20A764"/>
    <w:lvl w:ilvl="0" w:tplc="2D6E2C80">
      <w:start w:val="1"/>
      <w:numFmt w:val="bullet"/>
      <w:pStyle w:val="ListBullet2"/>
      <w:lvlText w:val=""/>
      <w:lvlJc w:val="left"/>
      <w:pPr>
        <w:ind w:left="644" w:hanging="360"/>
      </w:pPr>
      <w:rPr>
        <w:rFonts w:ascii="Symbol" w:hAnsi="Symbol" w:hint="default"/>
        <w:b/>
        <w:i w:val="0"/>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AD01BC8"/>
    <w:multiLevelType w:val="hybridMultilevel"/>
    <w:tmpl w:val="094625B6"/>
    <w:lvl w:ilvl="0" w:tplc="BA0E4720">
      <w:numFmt w:val="bullet"/>
      <w:lvlText w:val="-"/>
      <w:lvlJc w:val="left"/>
      <w:pPr>
        <w:ind w:left="1440" w:hanging="360"/>
      </w:pPr>
      <w:rPr>
        <w:rFonts w:ascii="Tahoma" w:eastAsiaTheme="minorHAnsi" w:hAnsi="Tahoma" w:cs="Tahoma"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8D3BEB"/>
    <w:multiLevelType w:val="hybridMultilevel"/>
    <w:tmpl w:val="1F8E10B6"/>
    <w:lvl w:ilvl="0" w:tplc="0E74E524">
      <w:start w:val="2"/>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F7C75"/>
    <w:multiLevelType w:val="multilevel"/>
    <w:tmpl w:val="CE4A6D22"/>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8" w15:restartNumberingAfterBreak="0">
    <w:nsid w:val="6F5011CC"/>
    <w:multiLevelType w:val="hybridMultilevel"/>
    <w:tmpl w:val="215E6296"/>
    <w:lvl w:ilvl="0" w:tplc="B4BC15F8">
      <w:numFmt w:val="bullet"/>
      <w:pStyle w:val="ListBullet3"/>
      <w:lvlText w:val="-"/>
      <w:lvlJc w:val="left"/>
      <w:pPr>
        <w:ind w:left="1004" w:hanging="360"/>
      </w:pPr>
      <w:rPr>
        <w:rFonts w:ascii="Tahoma" w:eastAsiaTheme="minorHAnsi" w:hAnsi="Tahoma" w:cs="Tahoma"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9" w15:restartNumberingAfterBreak="0">
    <w:nsid w:val="76311371"/>
    <w:multiLevelType w:val="multilevel"/>
    <w:tmpl w:val="3CE0D94C"/>
    <w:lvl w:ilvl="0">
      <w:start w:val="1"/>
      <w:numFmt w:val="decimal"/>
      <w:pStyle w:val="Heading2"/>
      <w:lvlText w:val="%1."/>
      <w:lvlJc w:val="left"/>
      <w:pPr>
        <w:ind w:left="360" w:hanging="360"/>
      </w:pPr>
    </w:lvl>
    <w:lvl w:ilvl="1">
      <w:start w:val="1"/>
      <w:numFmt w:val="decimal"/>
      <w:pStyle w:val="Heading3"/>
      <w:lvlText w:val="%1.%2."/>
      <w:lvlJc w:val="left"/>
      <w:pPr>
        <w:ind w:left="792" w:hanging="432"/>
      </w:pPr>
    </w:lvl>
    <w:lvl w:ilvl="2">
      <w:start w:val="1"/>
      <w:numFmt w:val="decimal"/>
      <w:pStyle w:val="Heading4"/>
      <w:lvlText w:val="%1.%2.%3."/>
      <w:lvlJc w:val="left"/>
      <w:pPr>
        <w:ind w:left="1224" w:hanging="504"/>
      </w:pPr>
      <w:rPr>
        <w:sz w:val="24"/>
      </w:rPr>
    </w:lvl>
    <w:lvl w:ilvl="3">
      <w:start w:val="1"/>
      <w:numFmt w:val="decimal"/>
      <w:pStyle w:val="Heading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C227AB6"/>
    <w:multiLevelType w:val="hybridMultilevel"/>
    <w:tmpl w:val="EF205842"/>
    <w:lvl w:ilvl="0" w:tplc="499C7C2E">
      <w:start w:val="1"/>
      <w:numFmt w:val="bullet"/>
      <w:pStyle w:val="ListBullet"/>
      <w:lvlText w:val=""/>
      <w:lvlJc w:val="left"/>
      <w:pPr>
        <w:ind w:left="360" w:hanging="360"/>
      </w:pPr>
      <w:rPr>
        <w:rFonts w:ascii="Symbol" w:hAnsi="Symbol" w:hint="default"/>
        <w:b/>
        <w:i w: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2284430">
    <w:abstractNumId w:val="3"/>
  </w:num>
  <w:num w:numId="2" w16cid:durableId="1901086562">
    <w:abstractNumId w:val="2"/>
  </w:num>
  <w:num w:numId="3" w16cid:durableId="51270087">
    <w:abstractNumId w:val="1"/>
  </w:num>
  <w:num w:numId="4" w16cid:durableId="1171796066">
    <w:abstractNumId w:val="0"/>
  </w:num>
  <w:num w:numId="5" w16cid:durableId="603734229">
    <w:abstractNumId w:val="10"/>
  </w:num>
  <w:num w:numId="6" w16cid:durableId="1645771921">
    <w:abstractNumId w:val="4"/>
  </w:num>
  <w:num w:numId="7" w16cid:durableId="1710110790">
    <w:abstractNumId w:val="9"/>
  </w:num>
  <w:num w:numId="8" w16cid:durableId="1866744921">
    <w:abstractNumId w:val="8"/>
  </w:num>
  <w:num w:numId="9" w16cid:durableId="16485588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0382017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87217653">
    <w:abstractNumId w:val="5"/>
  </w:num>
  <w:num w:numId="12" w16cid:durableId="64627667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540824">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2F3"/>
    <w:rsid w:val="00000296"/>
    <w:rsid w:val="0000137A"/>
    <w:rsid w:val="00002475"/>
    <w:rsid w:val="000037FE"/>
    <w:rsid w:val="00003CD3"/>
    <w:rsid w:val="00004706"/>
    <w:rsid w:val="0000528C"/>
    <w:rsid w:val="000063AF"/>
    <w:rsid w:val="000064C3"/>
    <w:rsid w:val="00006A12"/>
    <w:rsid w:val="00006D07"/>
    <w:rsid w:val="00006EE3"/>
    <w:rsid w:val="00006FC3"/>
    <w:rsid w:val="00007DB4"/>
    <w:rsid w:val="00011812"/>
    <w:rsid w:val="00013224"/>
    <w:rsid w:val="00013589"/>
    <w:rsid w:val="00013A89"/>
    <w:rsid w:val="000213DE"/>
    <w:rsid w:val="0002166D"/>
    <w:rsid w:val="00026181"/>
    <w:rsid w:val="00026F7B"/>
    <w:rsid w:val="0002705B"/>
    <w:rsid w:val="0002725D"/>
    <w:rsid w:val="00030D80"/>
    <w:rsid w:val="000317B6"/>
    <w:rsid w:val="00031D37"/>
    <w:rsid w:val="00033BDE"/>
    <w:rsid w:val="00033E24"/>
    <w:rsid w:val="00034708"/>
    <w:rsid w:val="0003643E"/>
    <w:rsid w:val="00042682"/>
    <w:rsid w:val="00043D58"/>
    <w:rsid w:val="0004414C"/>
    <w:rsid w:val="00044AD3"/>
    <w:rsid w:val="00045455"/>
    <w:rsid w:val="000459A8"/>
    <w:rsid w:val="0004784C"/>
    <w:rsid w:val="00047970"/>
    <w:rsid w:val="00047AD4"/>
    <w:rsid w:val="00053387"/>
    <w:rsid w:val="00053629"/>
    <w:rsid w:val="00053C2F"/>
    <w:rsid w:val="000561E8"/>
    <w:rsid w:val="000573F0"/>
    <w:rsid w:val="00060165"/>
    <w:rsid w:val="00060310"/>
    <w:rsid w:val="0006086D"/>
    <w:rsid w:val="00061B9D"/>
    <w:rsid w:val="00062257"/>
    <w:rsid w:val="00065BC3"/>
    <w:rsid w:val="00066F3A"/>
    <w:rsid w:val="0006745F"/>
    <w:rsid w:val="00067D33"/>
    <w:rsid w:val="00067FCE"/>
    <w:rsid w:val="0007006C"/>
    <w:rsid w:val="000704BD"/>
    <w:rsid w:val="00071427"/>
    <w:rsid w:val="000719D3"/>
    <w:rsid w:val="00074BC0"/>
    <w:rsid w:val="00075785"/>
    <w:rsid w:val="00076160"/>
    <w:rsid w:val="000775F8"/>
    <w:rsid w:val="000820EB"/>
    <w:rsid w:val="0008400D"/>
    <w:rsid w:val="00084E95"/>
    <w:rsid w:val="000870D3"/>
    <w:rsid w:val="000904B8"/>
    <w:rsid w:val="000909E0"/>
    <w:rsid w:val="00091102"/>
    <w:rsid w:val="000918F3"/>
    <w:rsid w:val="00091EEA"/>
    <w:rsid w:val="00093B10"/>
    <w:rsid w:val="00093D2A"/>
    <w:rsid w:val="000942FF"/>
    <w:rsid w:val="000943D4"/>
    <w:rsid w:val="000956D2"/>
    <w:rsid w:val="000973D1"/>
    <w:rsid w:val="00097661"/>
    <w:rsid w:val="00097998"/>
    <w:rsid w:val="000A0C9C"/>
    <w:rsid w:val="000A0CFC"/>
    <w:rsid w:val="000A0D16"/>
    <w:rsid w:val="000A161E"/>
    <w:rsid w:val="000A2461"/>
    <w:rsid w:val="000A327C"/>
    <w:rsid w:val="000A402E"/>
    <w:rsid w:val="000A5E05"/>
    <w:rsid w:val="000B1FA2"/>
    <w:rsid w:val="000B28E3"/>
    <w:rsid w:val="000B2A9B"/>
    <w:rsid w:val="000B3055"/>
    <w:rsid w:val="000B36CF"/>
    <w:rsid w:val="000B38DE"/>
    <w:rsid w:val="000B5051"/>
    <w:rsid w:val="000B54B0"/>
    <w:rsid w:val="000B6323"/>
    <w:rsid w:val="000B677C"/>
    <w:rsid w:val="000B6B19"/>
    <w:rsid w:val="000B7893"/>
    <w:rsid w:val="000B7A4D"/>
    <w:rsid w:val="000C079F"/>
    <w:rsid w:val="000C0AF2"/>
    <w:rsid w:val="000C0D3F"/>
    <w:rsid w:val="000C0E0E"/>
    <w:rsid w:val="000C20C9"/>
    <w:rsid w:val="000C2E5F"/>
    <w:rsid w:val="000C4D70"/>
    <w:rsid w:val="000C52FD"/>
    <w:rsid w:val="000C6C69"/>
    <w:rsid w:val="000C7731"/>
    <w:rsid w:val="000D0F92"/>
    <w:rsid w:val="000D1AE8"/>
    <w:rsid w:val="000D1BED"/>
    <w:rsid w:val="000D2CBC"/>
    <w:rsid w:val="000D2E1B"/>
    <w:rsid w:val="000D31F9"/>
    <w:rsid w:val="000D34B3"/>
    <w:rsid w:val="000D42A3"/>
    <w:rsid w:val="000D44C5"/>
    <w:rsid w:val="000D4DC3"/>
    <w:rsid w:val="000D574E"/>
    <w:rsid w:val="000D6136"/>
    <w:rsid w:val="000E0150"/>
    <w:rsid w:val="000E0AA7"/>
    <w:rsid w:val="000E0C38"/>
    <w:rsid w:val="000E33C2"/>
    <w:rsid w:val="000E36A7"/>
    <w:rsid w:val="000E3FA3"/>
    <w:rsid w:val="000E7D33"/>
    <w:rsid w:val="000F0391"/>
    <w:rsid w:val="000F0728"/>
    <w:rsid w:val="000F13DE"/>
    <w:rsid w:val="000F18C2"/>
    <w:rsid w:val="000F280C"/>
    <w:rsid w:val="000F2B1B"/>
    <w:rsid w:val="000F5DD3"/>
    <w:rsid w:val="000F6336"/>
    <w:rsid w:val="000F6A3D"/>
    <w:rsid w:val="000F7324"/>
    <w:rsid w:val="001018BE"/>
    <w:rsid w:val="00101DBF"/>
    <w:rsid w:val="00101DCC"/>
    <w:rsid w:val="0010297B"/>
    <w:rsid w:val="001029FB"/>
    <w:rsid w:val="00103864"/>
    <w:rsid w:val="00104382"/>
    <w:rsid w:val="0010464C"/>
    <w:rsid w:val="00104CE4"/>
    <w:rsid w:val="00104DD8"/>
    <w:rsid w:val="00106518"/>
    <w:rsid w:val="00106A46"/>
    <w:rsid w:val="00106A7D"/>
    <w:rsid w:val="001074F4"/>
    <w:rsid w:val="00111D9F"/>
    <w:rsid w:val="0011231B"/>
    <w:rsid w:val="0011238F"/>
    <w:rsid w:val="00112E6E"/>
    <w:rsid w:val="00113281"/>
    <w:rsid w:val="001135DC"/>
    <w:rsid w:val="00113B5B"/>
    <w:rsid w:val="0011400A"/>
    <w:rsid w:val="00114F1D"/>
    <w:rsid w:val="00116622"/>
    <w:rsid w:val="00122701"/>
    <w:rsid w:val="001234EA"/>
    <w:rsid w:val="0012360F"/>
    <w:rsid w:val="00123AC5"/>
    <w:rsid w:val="00123ECF"/>
    <w:rsid w:val="00124356"/>
    <w:rsid w:val="001251F8"/>
    <w:rsid w:val="00126D81"/>
    <w:rsid w:val="001273AC"/>
    <w:rsid w:val="00127F87"/>
    <w:rsid w:val="001303FE"/>
    <w:rsid w:val="001304FC"/>
    <w:rsid w:val="0013078D"/>
    <w:rsid w:val="00133700"/>
    <w:rsid w:val="00133928"/>
    <w:rsid w:val="00133B4A"/>
    <w:rsid w:val="001341EF"/>
    <w:rsid w:val="0013474D"/>
    <w:rsid w:val="00134E22"/>
    <w:rsid w:val="00135670"/>
    <w:rsid w:val="00135889"/>
    <w:rsid w:val="0014021A"/>
    <w:rsid w:val="0014198E"/>
    <w:rsid w:val="00141F4A"/>
    <w:rsid w:val="00143F26"/>
    <w:rsid w:val="001445DF"/>
    <w:rsid w:val="00146E0A"/>
    <w:rsid w:val="00150C8A"/>
    <w:rsid w:val="00150FD6"/>
    <w:rsid w:val="00151532"/>
    <w:rsid w:val="00151D3D"/>
    <w:rsid w:val="00151D7D"/>
    <w:rsid w:val="0015210F"/>
    <w:rsid w:val="0015325E"/>
    <w:rsid w:val="00153C38"/>
    <w:rsid w:val="001551E5"/>
    <w:rsid w:val="0015650A"/>
    <w:rsid w:val="00156654"/>
    <w:rsid w:val="00157E8D"/>
    <w:rsid w:val="001602DA"/>
    <w:rsid w:val="00160C1D"/>
    <w:rsid w:val="00162FC8"/>
    <w:rsid w:val="00163089"/>
    <w:rsid w:val="001632FE"/>
    <w:rsid w:val="0016350D"/>
    <w:rsid w:val="0016424F"/>
    <w:rsid w:val="001650AB"/>
    <w:rsid w:val="0016556B"/>
    <w:rsid w:val="00166D5A"/>
    <w:rsid w:val="00166E83"/>
    <w:rsid w:val="001677E8"/>
    <w:rsid w:val="00170F78"/>
    <w:rsid w:val="00171B40"/>
    <w:rsid w:val="00171FD2"/>
    <w:rsid w:val="0017377A"/>
    <w:rsid w:val="001737BA"/>
    <w:rsid w:val="00173946"/>
    <w:rsid w:val="00173F12"/>
    <w:rsid w:val="0017406C"/>
    <w:rsid w:val="00177354"/>
    <w:rsid w:val="00177781"/>
    <w:rsid w:val="00177B9F"/>
    <w:rsid w:val="00180F58"/>
    <w:rsid w:val="00181D12"/>
    <w:rsid w:val="00182383"/>
    <w:rsid w:val="0018275C"/>
    <w:rsid w:val="00182A24"/>
    <w:rsid w:val="00182CAA"/>
    <w:rsid w:val="00183A39"/>
    <w:rsid w:val="0018488A"/>
    <w:rsid w:val="001849D8"/>
    <w:rsid w:val="00184E52"/>
    <w:rsid w:val="0018686F"/>
    <w:rsid w:val="00186AB2"/>
    <w:rsid w:val="00187A70"/>
    <w:rsid w:val="00190A49"/>
    <w:rsid w:val="00191462"/>
    <w:rsid w:val="00191A67"/>
    <w:rsid w:val="00192A5C"/>
    <w:rsid w:val="00192F16"/>
    <w:rsid w:val="00194032"/>
    <w:rsid w:val="001952E3"/>
    <w:rsid w:val="00195E4F"/>
    <w:rsid w:val="00196009"/>
    <w:rsid w:val="00196F37"/>
    <w:rsid w:val="00196FD6"/>
    <w:rsid w:val="001A0A93"/>
    <w:rsid w:val="001A226A"/>
    <w:rsid w:val="001A2FC9"/>
    <w:rsid w:val="001A334D"/>
    <w:rsid w:val="001A44EC"/>
    <w:rsid w:val="001A45B1"/>
    <w:rsid w:val="001A4CB5"/>
    <w:rsid w:val="001A5520"/>
    <w:rsid w:val="001A5AFD"/>
    <w:rsid w:val="001A75EC"/>
    <w:rsid w:val="001A7734"/>
    <w:rsid w:val="001B0E81"/>
    <w:rsid w:val="001B3708"/>
    <w:rsid w:val="001B5453"/>
    <w:rsid w:val="001B619E"/>
    <w:rsid w:val="001B6D19"/>
    <w:rsid w:val="001C0D53"/>
    <w:rsid w:val="001C0F0D"/>
    <w:rsid w:val="001C0F5E"/>
    <w:rsid w:val="001C1435"/>
    <w:rsid w:val="001C20FC"/>
    <w:rsid w:val="001C2AC0"/>
    <w:rsid w:val="001C2E32"/>
    <w:rsid w:val="001C3878"/>
    <w:rsid w:val="001C3FB1"/>
    <w:rsid w:val="001C49C1"/>
    <w:rsid w:val="001C6CE0"/>
    <w:rsid w:val="001C73E5"/>
    <w:rsid w:val="001C76D7"/>
    <w:rsid w:val="001D0B18"/>
    <w:rsid w:val="001D16E9"/>
    <w:rsid w:val="001D3879"/>
    <w:rsid w:val="001D446E"/>
    <w:rsid w:val="001D4CEB"/>
    <w:rsid w:val="001D7A07"/>
    <w:rsid w:val="001E070E"/>
    <w:rsid w:val="001E0F2A"/>
    <w:rsid w:val="001E173D"/>
    <w:rsid w:val="001E1E3E"/>
    <w:rsid w:val="001E2A4C"/>
    <w:rsid w:val="001E3D66"/>
    <w:rsid w:val="001E42C9"/>
    <w:rsid w:val="001E43AF"/>
    <w:rsid w:val="001E516E"/>
    <w:rsid w:val="001E55BC"/>
    <w:rsid w:val="001E5628"/>
    <w:rsid w:val="001E6347"/>
    <w:rsid w:val="001E76CE"/>
    <w:rsid w:val="001E7CAA"/>
    <w:rsid w:val="001F04AC"/>
    <w:rsid w:val="001F12D4"/>
    <w:rsid w:val="001F264C"/>
    <w:rsid w:val="001F506A"/>
    <w:rsid w:val="001F5602"/>
    <w:rsid w:val="001F5B42"/>
    <w:rsid w:val="001F72E0"/>
    <w:rsid w:val="001F7351"/>
    <w:rsid w:val="00200EC6"/>
    <w:rsid w:val="002012FB"/>
    <w:rsid w:val="00201F20"/>
    <w:rsid w:val="00202632"/>
    <w:rsid w:val="00202D12"/>
    <w:rsid w:val="002034D4"/>
    <w:rsid w:val="00203557"/>
    <w:rsid w:val="00203777"/>
    <w:rsid w:val="00203EF0"/>
    <w:rsid w:val="00204743"/>
    <w:rsid w:val="00205C02"/>
    <w:rsid w:val="0020779D"/>
    <w:rsid w:val="00210602"/>
    <w:rsid w:val="002138D4"/>
    <w:rsid w:val="00214B8F"/>
    <w:rsid w:val="002163F5"/>
    <w:rsid w:val="00216A05"/>
    <w:rsid w:val="00221223"/>
    <w:rsid w:val="00221350"/>
    <w:rsid w:val="0022197F"/>
    <w:rsid w:val="00221FCA"/>
    <w:rsid w:val="0022213F"/>
    <w:rsid w:val="00224B81"/>
    <w:rsid w:val="00225103"/>
    <w:rsid w:val="00225805"/>
    <w:rsid w:val="00225C6B"/>
    <w:rsid w:val="00226C13"/>
    <w:rsid w:val="00226D6C"/>
    <w:rsid w:val="002305FA"/>
    <w:rsid w:val="00230ACC"/>
    <w:rsid w:val="00230D76"/>
    <w:rsid w:val="002312CA"/>
    <w:rsid w:val="002321A2"/>
    <w:rsid w:val="002339C3"/>
    <w:rsid w:val="00234487"/>
    <w:rsid w:val="00235215"/>
    <w:rsid w:val="002357C2"/>
    <w:rsid w:val="00235EB4"/>
    <w:rsid w:val="00236282"/>
    <w:rsid w:val="00236EDC"/>
    <w:rsid w:val="0024043F"/>
    <w:rsid w:val="002419BD"/>
    <w:rsid w:val="002424C3"/>
    <w:rsid w:val="0024306F"/>
    <w:rsid w:val="0024358D"/>
    <w:rsid w:val="002448B9"/>
    <w:rsid w:val="00245D9E"/>
    <w:rsid w:val="0024614C"/>
    <w:rsid w:val="00246159"/>
    <w:rsid w:val="0024667C"/>
    <w:rsid w:val="0024705D"/>
    <w:rsid w:val="002470DD"/>
    <w:rsid w:val="00247E21"/>
    <w:rsid w:val="00250CBA"/>
    <w:rsid w:val="00250D29"/>
    <w:rsid w:val="00250F57"/>
    <w:rsid w:val="00251766"/>
    <w:rsid w:val="00253750"/>
    <w:rsid w:val="00254817"/>
    <w:rsid w:val="00254FAF"/>
    <w:rsid w:val="00255EF0"/>
    <w:rsid w:val="00256354"/>
    <w:rsid w:val="00256C4A"/>
    <w:rsid w:val="00256EC7"/>
    <w:rsid w:val="00260290"/>
    <w:rsid w:val="002603FB"/>
    <w:rsid w:val="002658F2"/>
    <w:rsid w:val="00266A91"/>
    <w:rsid w:val="00266BF1"/>
    <w:rsid w:val="00266C82"/>
    <w:rsid w:val="002677F2"/>
    <w:rsid w:val="002706BF"/>
    <w:rsid w:val="00270C32"/>
    <w:rsid w:val="00270C59"/>
    <w:rsid w:val="00272152"/>
    <w:rsid w:val="00280493"/>
    <w:rsid w:val="00281655"/>
    <w:rsid w:val="00282F13"/>
    <w:rsid w:val="00283004"/>
    <w:rsid w:val="00283908"/>
    <w:rsid w:val="00284B75"/>
    <w:rsid w:val="00290553"/>
    <w:rsid w:val="00291CDF"/>
    <w:rsid w:val="00291F65"/>
    <w:rsid w:val="00291F74"/>
    <w:rsid w:val="002935E0"/>
    <w:rsid w:val="00293A75"/>
    <w:rsid w:val="0029612E"/>
    <w:rsid w:val="00296473"/>
    <w:rsid w:val="00297763"/>
    <w:rsid w:val="00297D2E"/>
    <w:rsid w:val="002A3120"/>
    <w:rsid w:val="002A3AD3"/>
    <w:rsid w:val="002A4AD6"/>
    <w:rsid w:val="002A4C1D"/>
    <w:rsid w:val="002A6394"/>
    <w:rsid w:val="002A659B"/>
    <w:rsid w:val="002A6A3C"/>
    <w:rsid w:val="002A7931"/>
    <w:rsid w:val="002B0176"/>
    <w:rsid w:val="002B04C2"/>
    <w:rsid w:val="002B12E7"/>
    <w:rsid w:val="002B1B64"/>
    <w:rsid w:val="002B2014"/>
    <w:rsid w:val="002B2B72"/>
    <w:rsid w:val="002B396B"/>
    <w:rsid w:val="002B41E4"/>
    <w:rsid w:val="002B4EE4"/>
    <w:rsid w:val="002B589B"/>
    <w:rsid w:val="002B5FA6"/>
    <w:rsid w:val="002B7411"/>
    <w:rsid w:val="002C0AC9"/>
    <w:rsid w:val="002C1174"/>
    <w:rsid w:val="002C25A4"/>
    <w:rsid w:val="002C290E"/>
    <w:rsid w:val="002C3A69"/>
    <w:rsid w:val="002C4723"/>
    <w:rsid w:val="002C67D7"/>
    <w:rsid w:val="002D0822"/>
    <w:rsid w:val="002D0980"/>
    <w:rsid w:val="002D189B"/>
    <w:rsid w:val="002D1C17"/>
    <w:rsid w:val="002D2450"/>
    <w:rsid w:val="002D28EA"/>
    <w:rsid w:val="002D3221"/>
    <w:rsid w:val="002D4220"/>
    <w:rsid w:val="002D55A1"/>
    <w:rsid w:val="002D6A02"/>
    <w:rsid w:val="002E0EE2"/>
    <w:rsid w:val="002E1950"/>
    <w:rsid w:val="002E2ECE"/>
    <w:rsid w:val="002E346E"/>
    <w:rsid w:val="002E58CF"/>
    <w:rsid w:val="002E636B"/>
    <w:rsid w:val="002F17E6"/>
    <w:rsid w:val="002F2109"/>
    <w:rsid w:val="002F246A"/>
    <w:rsid w:val="002F26CC"/>
    <w:rsid w:val="002F27DE"/>
    <w:rsid w:val="002F3CB2"/>
    <w:rsid w:val="002F4F09"/>
    <w:rsid w:val="002F5E80"/>
    <w:rsid w:val="00300BD2"/>
    <w:rsid w:val="00302D04"/>
    <w:rsid w:val="00302F4E"/>
    <w:rsid w:val="0030334D"/>
    <w:rsid w:val="003058B4"/>
    <w:rsid w:val="00305CFD"/>
    <w:rsid w:val="0030632F"/>
    <w:rsid w:val="00306966"/>
    <w:rsid w:val="003072D2"/>
    <w:rsid w:val="003079B7"/>
    <w:rsid w:val="00307DF8"/>
    <w:rsid w:val="00307ED6"/>
    <w:rsid w:val="0031014B"/>
    <w:rsid w:val="0031277F"/>
    <w:rsid w:val="00314620"/>
    <w:rsid w:val="00314B7A"/>
    <w:rsid w:val="00315FCD"/>
    <w:rsid w:val="003165E4"/>
    <w:rsid w:val="003174E4"/>
    <w:rsid w:val="00317EB0"/>
    <w:rsid w:val="003205DA"/>
    <w:rsid w:val="003217C6"/>
    <w:rsid w:val="00322BD0"/>
    <w:rsid w:val="003237B8"/>
    <w:rsid w:val="00324012"/>
    <w:rsid w:val="00325282"/>
    <w:rsid w:val="003262F2"/>
    <w:rsid w:val="0032669B"/>
    <w:rsid w:val="00326FCD"/>
    <w:rsid w:val="00327817"/>
    <w:rsid w:val="003318FE"/>
    <w:rsid w:val="0033299A"/>
    <w:rsid w:val="003346FD"/>
    <w:rsid w:val="00335401"/>
    <w:rsid w:val="003415A2"/>
    <w:rsid w:val="00342795"/>
    <w:rsid w:val="00343D74"/>
    <w:rsid w:val="00344E1D"/>
    <w:rsid w:val="0034535D"/>
    <w:rsid w:val="00345A32"/>
    <w:rsid w:val="00346437"/>
    <w:rsid w:val="00350F2A"/>
    <w:rsid w:val="0035577D"/>
    <w:rsid w:val="00355F56"/>
    <w:rsid w:val="003564DE"/>
    <w:rsid w:val="00357C26"/>
    <w:rsid w:val="00357E5C"/>
    <w:rsid w:val="00360A44"/>
    <w:rsid w:val="0036148E"/>
    <w:rsid w:val="00361C73"/>
    <w:rsid w:val="00362A73"/>
    <w:rsid w:val="00365ADB"/>
    <w:rsid w:val="00366329"/>
    <w:rsid w:val="003669D8"/>
    <w:rsid w:val="00367B28"/>
    <w:rsid w:val="00372802"/>
    <w:rsid w:val="00372B72"/>
    <w:rsid w:val="003733E3"/>
    <w:rsid w:val="00374D21"/>
    <w:rsid w:val="00375FCB"/>
    <w:rsid w:val="003770E6"/>
    <w:rsid w:val="00377786"/>
    <w:rsid w:val="0038052C"/>
    <w:rsid w:val="00382B77"/>
    <w:rsid w:val="003835F5"/>
    <w:rsid w:val="00384389"/>
    <w:rsid w:val="00384886"/>
    <w:rsid w:val="003852A2"/>
    <w:rsid w:val="003854DE"/>
    <w:rsid w:val="00385755"/>
    <w:rsid w:val="003859DB"/>
    <w:rsid w:val="0038691E"/>
    <w:rsid w:val="00387D3A"/>
    <w:rsid w:val="003910B4"/>
    <w:rsid w:val="003911C2"/>
    <w:rsid w:val="00391494"/>
    <w:rsid w:val="00392563"/>
    <w:rsid w:val="0039366A"/>
    <w:rsid w:val="00395545"/>
    <w:rsid w:val="00396385"/>
    <w:rsid w:val="00396C31"/>
    <w:rsid w:val="00397AC8"/>
    <w:rsid w:val="003A06C3"/>
    <w:rsid w:val="003A09F4"/>
    <w:rsid w:val="003A19A1"/>
    <w:rsid w:val="003A1DC1"/>
    <w:rsid w:val="003A2688"/>
    <w:rsid w:val="003A408B"/>
    <w:rsid w:val="003A4490"/>
    <w:rsid w:val="003A4872"/>
    <w:rsid w:val="003A48F9"/>
    <w:rsid w:val="003A4D13"/>
    <w:rsid w:val="003A51F0"/>
    <w:rsid w:val="003B0AA7"/>
    <w:rsid w:val="003B1D8F"/>
    <w:rsid w:val="003B2204"/>
    <w:rsid w:val="003B2251"/>
    <w:rsid w:val="003B2EF8"/>
    <w:rsid w:val="003B484D"/>
    <w:rsid w:val="003B6CA3"/>
    <w:rsid w:val="003B79BF"/>
    <w:rsid w:val="003C060C"/>
    <w:rsid w:val="003C2D15"/>
    <w:rsid w:val="003C2F93"/>
    <w:rsid w:val="003C3D7F"/>
    <w:rsid w:val="003C422D"/>
    <w:rsid w:val="003C550F"/>
    <w:rsid w:val="003C5847"/>
    <w:rsid w:val="003D0499"/>
    <w:rsid w:val="003D09A3"/>
    <w:rsid w:val="003D15C2"/>
    <w:rsid w:val="003D1F0C"/>
    <w:rsid w:val="003D277D"/>
    <w:rsid w:val="003D2F16"/>
    <w:rsid w:val="003D33ED"/>
    <w:rsid w:val="003D3828"/>
    <w:rsid w:val="003D5755"/>
    <w:rsid w:val="003D5A47"/>
    <w:rsid w:val="003D5F88"/>
    <w:rsid w:val="003D65C8"/>
    <w:rsid w:val="003D6ED2"/>
    <w:rsid w:val="003D7134"/>
    <w:rsid w:val="003D7A86"/>
    <w:rsid w:val="003D7DA4"/>
    <w:rsid w:val="003D7EEE"/>
    <w:rsid w:val="003E2DC6"/>
    <w:rsid w:val="003E2E4A"/>
    <w:rsid w:val="003E3982"/>
    <w:rsid w:val="003E3B09"/>
    <w:rsid w:val="003E4112"/>
    <w:rsid w:val="003E6590"/>
    <w:rsid w:val="003E6DBA"/>
    <w:rsid w:val="003E7D5A"/>
    <w:rsid w:val="003F1CD2"/>
    <w:rsid w:val="003F3697"/>
    <w:rsid w:val="003F3BB6"/>
    <w:rsid w:val="003F3C8D"/>
    <w:rsid w:val="003F4A14"/>
    <w:rsid w:val="003F58F5"/>
    <w:rsid w:val="003F61E8"/>
    <w:rsid w:val="003F6DC6"/>
    <w:rsid w:val="003F76A1"/>
    <w:rsid w:val="004024F3"/>
    <w:rsid w:val="0040270C"/>
    <w:rsid w:val="00402871"/>
    <w:rsid w:val="00402C2B"/>
    <w:rsid w:val="00402C40"/>
    <w:rsid w:val="00402D06"/>
    <w:rsid w:val="00403BB7"/>
    <w:rsid w:val="00404DDC"/>
    <w:rsid w:val="00405098"/>
    <w:rsid w:val="00405D89"/>
    <w:rsid w:val="0040623F"/>
    <w:rsid w:val="004067E3"/>
    <w:rsid w:val="004070F5"/>
    <w:rsid w:val="004072C5"/>
    <w:rsid w:val="00411BC5"/>
    <w:rsid w:val="004127AD"/>
    <w:rsid w:val="00413357"/>
    <w:rsid w:val="0041435E"/>
    <w:rsid w:val="00414D56"/>
    <w:rsid w:val="004157D7"/>
    <w:rsid w:val="00416457"/>
    <w:rsid w:val="004167C4"/>
    <w:rsid w:val="00417F22"/>
    <w:rsid w:val="0042002E"/>
    <w:rsid w:val="00420FD3"/>
    <w:rsid w:val="004217E6"/>
    <w:rsid w:val="00422EE8"/>
    <w:rsid w:val="004259A1"/>
    <w:rsid w:val="004261DD"/>
    <w:rsid w:val="004263E6"/>
    <w:rsid w:val="0042741A"/>
    <w:rsid w:val="00430472"/>
    <w:rsid w:val="00430988"/>
    <w:rsid w:val="00430B25"/>
    <w:rsid w:val="00431458"/>
    <w:rsid w:val="00431560"/>
    <w:rsid w:val="004324B7"/>
    <w:rsid w:val="00433AD8"/>
    <w:rsid w:val="00433DCA"/>
    <w:rsid w:val="00434033"/>
    <w:rsid w:val="00434B51"/>
    <w:rsid w:val="00436A8B"/>
    <w:rsid w:val="00436F92"/>
    <w:rsid w:val="0043730A"/>
    <w:rsid w:val="00437AB8"/>
    <w:rsid w:val="00440EEF"/>
    <w:rsid w:val="00441B4C"/>
    <w:rsid w:val="00442517"/>
    <w:rsid w:val="00443F8C"/>
    <w:rsid w:val="004454C6"/>
    <w:rsid w:val="0044582D"/>
    <w:rsid w:val="00445C27"/>
    <w:rsid w:val="004467A1"/>
    <w:rsid w:val="004471F0"/>
    <w:rsid w:val="004472A9"/>
    <w:rsid w:val="00447864"/>
    <w:rsid w:val="00447BD7"/>
    <w:rsid w:val="00447EDC"/>
    <w:rsid w:val="00451552"/>
    <w:rsid w:val="00454AB8"/>
    <w:rsid w:val="00454BB5"/>
    <w:rsid w:val="004562FE"/>
    <w:rsid w:val="0045656E"/>
    <w:rsid w:val="004568B2"/>
    <w:rsid w:val="004573FF"/>
    <w:rsid w:val="00457E59"/>
    <w:rsid w:val="004600B9"/>
    <w:rsid w:val="004614E3"/>
    <w:rsid w:val="00462645"/>
    <w:rsid w:val="00462AC6"/>
    <w:rsid w:val="0046389D"/>
    <w:rsid w:val="00463C22"/>
    <w:rsid w:val="004642CC"/>
    <w:rsid w:val="0046626B"/>
    <w:rsid w:val="00466A54"/>
    <w:rsid w:val="00466CB7"/>
    <w:rsid w:val="004670E7"/>
    <w:rsid w:val="004673E1"/>
    <w:rsid w:val="004704E8"/>
    <w:rsid w:val="00470713"/>
    <w:rsid w:val="0047080C"/>
    <w:rsid w:val="00471F4F"/>
    <w:rsid w:val="004721BA"/>
    <w:rsid w:val="00472D27"/>
    <w:rsid w:val="0047435A"/>
    <w:rsid w:val="00474820"/>
    <w:rsid w:val="00474EE8"/>
    <w:rsid w:val="0047723A"/>
    <w:rsid w:val="00477A58"/>
    <w:rsid w:val="00480B75"/>
    <w:rsid w:val="004810FC"/>
    <w:rsid w:val="0048191F"/>
    <w:rsid w:val="00481CAA"/>
    <w:rsid w:val="00481D33"/>
    <w:rsid w:val="004821BB"/>
    <w:rsid w:val="00482684"/>
    <w:rsid w:val="00483987"/>
    <w:rsid w:val="00484B17"/>
    <w:rsid w:val="00485142"/>
    <w:rsid w:val="0048537C"/>
    <w:rsid w:val="004857CF"/>
    <w:rsid w:val="00485DAA"/>
    <w:rsid w:val="004863C4"/>
    <w:rsid w:val="00486787"/>
    <w:rsid w:val="00486DB7"/>
    <w:rsid w:val="00486E1F"/>
    <w:rsid w:val="00487DEB"/>
    <w:rsid w:val="00494BF0"/>
    <w:rsid w:val="00494F65"/>
    <w:rsid w:val="00495F36"/>
    <w:rsid w:val="004972FB"/>
    <w:rsid w:val="00497A7D"/>
    <w:rsid w:val="004A0EA5"/>
    <w:rsid w:val="004A20F3"/>
    <w:rsid w:val="004A2C8E"/>
    <w:rsid w:val="004A4537"/>
    <w:rsid w:val="004A45D1"/>
    <w:rsid w:val="004A7A7B"/>
    <w:rsid w:val="004B16EC"/>
    <w:rsid w:val="004B2507"/>
    <w:rsid w:val="004B30BE"/>
    <w:rsid w:val="004B397E"/>
    <w:rsid w:val="004B5D3E"/>
    <w:rsid w:val="004B6A40"/>
    <w:rsid w:val="004B6AF9"/>
    <w:rsid w:val="004B76B4"/>
    <w:rsid w:val="004B7D53"/>
    <w:rsid w:val="004B7D9A"/>
    <w:rsid w:val="004C0796"/>
    <w:rsid w:val="004C11F0"/>
    <w:rsid w:val="004C15EB"/>
    <w:rsid w:val="004C1A0A"/>
    <w:rsid w:val="004C2A8C"/>
    <w:rsid w:val="004C2E26"/>
    <w:rsid w:val="004C32AC"/>
    <w:rsid w:val="004C4B3C"/>
    <w:rsid w:val="004C51D4"/>
    <w:rsid w:val="004C5A51"/>
    <w:rsid w:val="004C5B01"/>
    <w:rsid w:val="004C6D89"/>
    <w:rsid w:val="004C7058"/>
    <w:rsid w:val="004C7531"/>
    <w:rsid w:val="004D2875"/>
    <w:rsid w:val="004D3785"/>
    <w:rsid w:val="004D5006"/>
    <w:rsid w:val="004D53C3"/>
    <w:rsid w:val="004D5D71"/>
    <w:rsid w:val="004D6133"/>
    <w:rsid w:val="004D6D7C"/>
    <w:rsid w:val="004D714E"/>
    <w:rsid w:val="004E030C"/>
    <w:rsid w:val="004E0ED5"/>
    <w:rsid w:val="004E12A9"/>
    <w:rsid w:val="004E17C7"/>
    <w:rsid w:val="004E1AD4"/>
    <w:rsid w:val="004E31D2"/>
    <w:rsid w:val="004E502C"/>
    <w:rsid w:val="004E52BE"/>
    <w:rsid w:val="004E5633"/>
    <w:rsid w:val="004E65C6"/>
    <w:rsid w:val="004E6DDC"/>
    <w:rsid w:val="004E6EF2"/>
    <w:rsid w:val="004F2D70"/>
    <w:rsid w:val="004F31E1"/>
    <w:rsid w:val="004F4298"/>
    <w:rsid w:val="004F4CA8"/>
    <w:rsid w:val="004F4E99"/>
    <w:rsid w:val="004F5996"/>
    <w:rsid w:val="004F5FF6"/>
    <w:rsid w:val="004F6B7A"/>
    <w:rsid w:val="004F6F40"/>
    <w:rsid w:val="004F7361"/>
    <w:rsid w:val="004F77E8"/>
    <w:rsid w:val="004F7B42"/>
    <w:rsid w:val="004F7C57"/>
    <w:rsid w:val="005031A8"/>
    <w:rsid w:val="00503BB8"/>
    <w:rsid w:val="005040A1"/>
    <w:rsid w:val="00505190"/>
    <w:rsid w:val="00505AAF"/>
    <w:rsid w:val="00506697"/>
    <w:rsid w:val="005066A5"/>
    <w:rsid w:val="00506C77"/>
    <w:rsid w:val="00507C50"/>
    <w:rsid w:val="00507C6F"/>
    <w:rsid w:val="005127C4"/>
    <w:rsid w:val="00514DE3"/>
    <w:rsid w:val="0051546B"/>
    <w:rsid w:val="005155A8"/>
    <w:rsid w:val="005178AF"/>
    <w:rsid w:val="005204D7"/>
    <w:rsid w:val="0052061F"/>
    <w:rsid w:val="00520AEE"/>
    <w:rsid w:val="00520EB0"/>
    <w:rsid w:val="005211E1"/>
    <w:rsid w:val="00521BC0"/>
    <w:rsid w:val="0052201E"/>
    <w:rsid w:val="00522EC8"/>
    <w:rsid w:val="00523FDE"/>
    <w:rsid w:val="00524184"/>
    <w:rsid w:val="00524FFF"/>
    <w:rsid w:val="00525028"/>
    <w:rsid w:val="00525C7D"/>
    <w:rsid w:val="0053040D"/>
    <w:rsid w:val="00530CA0"/>
    <w:rsid w:val="00531B97"/>
    <w:rsid w:val="00531BCD"/>
    <w:rsid w:val="005335FA"/>
    <w:rsid w:val="00533AF1"/>
    <w:rsid w:val="0053418A"/>
    <w:rsid w:val="005351CA"/>
    <w:rsid w:val="00536CCF"/>
    <w:rsid w:val="00537991"/>
    <w:rsid w:val="0053799E"/>
    <w:rsid w:val="00541FC6"/>
    <w:rsid w:val="00544AE2"/>
    <w:rsid w:val="0054602A"/>
    <w:rsid w:val="00546A82"/>
    <w:rsid w:val="00550148"/>
    <w:rsid w:val="00550E49"/>
    <w:rsid w:val="00552357"/>
    <w:rsid w:val="005523D6"/>
    <w:rsid w:val="00553B81"/>
    <w:rsid w:val="00553E64"/>
    <w:rsid w:val="005547EF"/>
    <w:rsid w:val="00555399"/>
    <w:rsid w:val="005556F6"/>
    <w:rsid w:val="0055592D"/>
    <w:rsid w:val="005571FE"/>
    <w:rsid w:val="00557DEF"/>
    <w:rsid w:val="00560B74"/>
    <w:rsid w:val="00560E95"/>
    <w:rsid w:val="00560F14"/>
    <w:rsid w:val="0056115D"/>
    <w:rsid w:val="00561744"/>
    <w:rsid w:val="00563208"/>
    <w:rsid w:val="00563A91"/>
    <w:rsid w:val="005644FE"/>
    <w:rsid w:val="005652E1"/>
    <w:rsid w:val="005658CC"/>
    <w:rsid w:val="005663DC"/>
    <w:rsid w:val="005665F5"/>
    <w:rsid w:val="00570745"/>
    <w:rsid w:val="00570AA7"/>
    <w:rsid w:val="00572285"/>
    <w:rsid w:val="0057443E"/>
    <w:rsid w:val="00575E3E"/>
    <w:rsid w:val="005778E5"/>
    <w:rsid w:val="00580B14"/>
    <w:rsid w:val="005812E1"/>
    <w:rsid w:val="00581CA0"/>
    <w:rsid w:val="00582891"/>
    <w:rsid w:val="00582A90"/>
    <w:rsid w:val="00582E89"/>
    <w:rsid w:val="00583F4A"/>
    <w:rsid w:val="005846E3"/>
    <w:rsid w:val="005856A8"/>
    <w:rsid w:val="005868A6"/>
    <w:rsid w:val="0058691A"/>
    <w:rsid w:val="00587006"/>
    <w:rsid w:val="00587675"/>
    <w:rsid w:val="00587F55"/>
    <w:rsid w:val="00590F35"/>
    <w:rsid w:val="005920B3"/>
    <w:rsid w:val="00593C5F"/>
    <w:rsid w:val="00593F30"/>
    <w:rsid w:val="005952A5"/>
    <w:rsid w:val="005960DB"/>
    <w:rsid w:val="005A0695"/>
    <w:rsid w:val="005A3870"/>
    <w:rsid w:val="005A3F69"/>
    <w:rsid w:val="005A5A80"/>
    <w:rsid w:val="005A70BC"/>
    <w:rsid w:val="005A75A0"/>
    <w:rsid w:val="005B0BAE"/>
    <w:rsid w:val="005B3434"/>
    <w:rsid w:val="005B3905"/>
    <w:rsid w:val="005B4412"/>
    <w:rsid w:val="005B456E"/>
    <w:rsid w:val="005B76A3"/>
    <w:rsid w:val="005B7710"/>
    <w:rsid w:val="005C1FF5"/>
    <w:rsid w:val="005C3C64"/>
    <w:rsid w:val="005C573C"/>
    <w:rsid w:val="005C6448"/>
    <w:rsid w:val="005C72C0"/>
    <w:rsid w:val="005C7E74"/>
    <w:rsid w:val="005D0845"/>
    <w:rsid w:val="005D18E1"/>
    <w:rsid w:val="005D200E"/>
    <w:rsid w:val="005D2B79"/>
    <w:rsid w:val="005D4E07"/>
    <w:rsid w:val="005D58A1"/>
    <w:rsid w:val="005D5AB4"/>
    <w:rsid w:val="005D5B76"/>
    <w:rsid w:val="005D5E5F"/>
    <w:rsid w:val="005D6691"/>
    <w:rsid w:val="005D6767"/>
    <w:rsid w:val="005E033E"/>
    <w:rsid w:val="005E03EC"/>
    <w:rsid w:val="005E0B5E"/>
    <w:rsid w:val="005E1F98"/>
    <w:rsid w:val="005E23D3"/>
    <w:rsid w:val="005E36E7"/>
    <w:rsid w:val="005E3C26"/>
    <w:rsid w:val="005E448C"/>
    <w:rsid w:val="005F0F2A"/>
    <w:rsid w:val="005F14AB"/>
    <w:rsid w:val="005F1B6B"/>
    <w:rsid w:val="005F26A7"/>
    <w:rsid w:val="005F3BF0"/>
    <w:rsid w:val="005F50B1"/>
    <w:rsid w:val="005F57D7"/>
    <w:rsid w:val="005F608E"/>
    <w:rsid w:val="005F6849"/>
    <w:rsid w:val="005F6DA4"/>
    <w:rsid w:val="005F7E72"/>
    <w:rsid w:val="00600427"/>
    <w:rsid w:val="006011A3"/>
    <w:rsid w:val="006016E9"/>
    <w:rsid w:val="00603F71"/>
    <w:rsid w:val="0060554F"/>
    <w:rsid w:val="0060577D"/>
    <w:rsid w:val="00606025"/>
    <w:rsid w:val="0060676B"/>
    <w:rsid w:val="00606803"/>
    <w:rsid w:val="00606A2C"/>
    <w:rsid w:val="00606B9E"/>
    <w:rsid w:val="00606FD1"/>
    <w:rsid w:val="00612631"/>
    <w:rsid w:val="0061317D"/>
    <w:rsid w:val="006134C2"/>
    <w:rsid w:val="006141A8"/>
    <w:rsid w:val="006150CF"/>
    <w:rsid w:val="00615310"/>
    <w:rsid w:val="006206E5"/>
    <w:rsid w:val="00621A18"/>
    <w:rsid w:val="00622764"/>
    <w:rsid w:val="006227DC"/>
    <w:rsid w:val="006230E1"/>
    <w:rsid w:val="006234EE"/>
    <w:rsid w:val="006236D8"/>
    <w:rsid w:val="0062371B"/>
    <w:rsid w:val="00624E25"/>
    <w:rsid w:val="00625AFD"/>
    <w:rsid w:val="00626A8F"/>
    <w:rsid w:val="00627F17"/>
    <w:rsid w:val="00631577"/>
    <w:rsid w:val="00631C1C"/>
    <w:rsid w:val="00633201"/>
    <w:rsid w:val="0063331D"/>
    <w:rsid w:val="00633496"/>
    <w:rsid w:val="00634D13"/>
    <w:rsid w:val="00636E95"/>
    <w:rsid w:val="00644197"/>
    <w:rsid w:val="00644276"/>
    <w:rsid w:val="006443E4"/>
    <w:rsid w:val="006445B3"/>
    <w:rsid w:val="00646ECB"/>
    <w:rsid w:val="00654820"/>
    <w:rsid w:val="00654CAB"/>
    <w:rsid w:val="00655189"/>
    <w:rsid w:val="006557CC"/>
    <w:rsid w:val="00656264"/>
    <w:rsid w:val="0065672F"/>
    <w:rsid w:val="00656FF0"/>
    <w:rsid w:val="00657961"/>
    <w:rsid w:val="00661F15"/>
    <w:rsid w:val="00662AC8"/>
    <w:rsid w:val="006635A6"/>
    <w:rsid w:val="00664AFB"/>
    <w:rsid w:val="00665644"/>
    <w:rsid w:val="00665BA9"/>
    <w:rsid w:val="0066637A"/>
    <w:rsid w:val="00667EFC"/>
    <w:rsid w:val="00670565"/>
    <w:rsid w:val="00671EDA"/>
    <w:rsid w:val="0067222C"/>
    <w:rsid w:val="00672C8A"/>
    <w:rsid w:val="00673D54"/>
    <w:rsid w:val="00673EEF"/>
    <w:rsid w:val="00674E83"/>
    <w:rsid w:val="00681389"/>
    <w:rsid w:val="00681543"/>
    <w:rsid w:val="006832E1"/>
    <w:rsid w:val="0068333F"/>
    <w:rsid w:val="00684168"/>
    <w:rsid w:val="00684567"/>
    <w:rsid w:val="00684C42"/>
    <w:rsid w:val="006859C2"/>
    <w:rsid w:val="0068665D"/>
    <w:rsid w:val="00692D44"/>
    <w:rsid w:val="00692F82"/>
    <w:rsid w:val="006940E7"/>
    <w:rsid w:val="0069419C"/>
    <w:rsid w:val="006979B5"/>
    <w:rsid w:val="00697E7D"/>
    <w:rsid w:val="006A07CE"/>
    <w:rsid w:val="006A28DC"/>
    <w:rsid w:val="006A2BB9"/>
    <w:rsid w:val="006A34FC"/>
    <w:rsid w:val="006A4DFE"/>
    <w:rsid w:val="006A53C3"/>
    <w:rsid w:val="006A577C"/>
    <w:rsid w:val="006A7A1F"/>
    <w:rsid w:val="006B0AE1"/>
    <w:rsid w:val="006B1708"/>
    <w:rsid w:val="006B178C"/>
    <w:rsid w:val="006B24C8"/>
    <w:rsid w:val="006B2674"/>
    <w:rsid w:val="006B410C"/>
    <w:rsid w:val="006B427C"/>
    <w:rsid w:val="006B4F12"/>
    <w:rsid w:val="006B6D77"/>
    <w:rsid w:val="006B7189"/>
    <w:rsid w:val="006B7741"/>
    <w:rsid w:val="006B7819"/>
    <w:rsid w:val="006C0E49"/>
    <w:rsid w:val="006C17B7"/>
    <w:rsid w:val="006C2DCE"/>
    <w:rsid w:val="006C30F4"/>
    <w:rsid w:val="006C4884"/>
    <w:rsid w:val="006C5164"/>
    <w:rsid w:val="006C5945"/>
    <w:rsid w:val="006C654D"/>
    <w:rsid w:val="006C6AB8"/>
    <w:rsid w:val="006C6D56"/>
    <w:rsid w:val="006C71B1"/>
    <w:rsid w:val="006D0FD1"/>
    <w:rsid w:val="006D1B4D"/>
    <w:rsid w:val="006D241E"/>
    <w:rsid w:val="006D44D0"/>
    <w:rsid w:val="006D5C14"/>
    <w:rsid w:val="006D5CA3"/>
    <w:rsid w:val="006D696D"/>
    <w:rsid w:val="006D7282"/>
    <w:rsid w:val="006E0455"/>
    <w:rsid w:val="006E1A15"/>
    <w:rsid w:val="006E20F9"/>
    <w:rsid w:val="006E235F"/>
    <w:rsid w:val="006E2866"/>
    <w:rsid w:val="006E424D"/>
    <w:rsid w:val="006E6AB6"/>
    <w:rsid w:val="006E702D"/>
    <w:rsid w:val="006E7373"/>
    <w:rsid w:val="006E77A0"/>
    <w:rsid w:val="006E7D1A"/>
    <w:rsid w:val="006F05FE"/>
    <w:rsid w:val="006F118D"/>
    <w:rsid w:val="006F13E8"/>
    <w:rsid w:val="006F2C5C"/>
    <w:rsid w:val="006F3660"/>
    <w:rsid w:val="006F5968"/>
    <w:rsid w:val="006F76BC"/>
    <w:rsid w:val="006F7D3E"/>
    <w:rsid w:val="00700208"/>
    <w:rsid w:val="007029C5"/>
    <w:rsid w:val="00702C93"/>
    <w:rsid w:val="00706DED"/>
    <w:rsid w:val="0070756E"/>
    <w:rsid w:val="007075F0"/>
    <w:rsid w:val="00707DD3"/>
    <w:rsid w:val="00710112"/>
    <w:rsid w:val="007118EB"/>
    <w:rsid w:val="00711B58"/>
    <w:rsid w:val="007128EE"/>
    <w:rsid w:val="00713B1B"/>
    <w:rsid w:val="00714661"/>
    <w:rsid w:val="0071636A"/>
    <w:rsid w:val="00716556"/>
    <w:rsid w:val="00716E08"/>
    <w:rsid w:val="00717025"/>
    <w:rsid w:val="00720112"/>
    <w:rsid w:val="0072086F"/>
    <w:rsid w:val="0072228B"/>
    <w:rsid w:val="00722853"/>
    <w:rsid w:val="0072451E"/>
    <w:rsid w:val="00725181"/>
    <w:rsid w:val="00725C45"/>
    <w:rsid w:val="007262F5"/>
    <w:rsid w:val="0072635C"/>
    <w:rsid w:val="00726FC5"/>
    <w:rsid w:val="00727773"/>
    <w:rsid w:val="007308DC"/>
    <w:rsid w:val="00731AA0"/>
    <w:rsid w:val="00732F40"/>
    <w:rsid w:val="00734F7C"/>
    <w:rsid w:val="007358F8"/>
    <w:rsid w:val="00736408"/>
    <w:rsid w:val="007365DC"/>
    <w:rsid w:val="007368A8"/>
    <w:rsid w:val="00736916"/>
    <w:rsid w:val="007373CC"/>
    <w:rsid w:val="00737FB0"/>
    <w:rsid w:val="00740005"/>
    <w:rsid w:val="00740CFB"/>
    <w:rsid w:val="00740FC9"/>
    <w:rsid w:val="00741A2B"/>
    <w:rsid w:val="00741F4A"/>
    <w:rsid w:val="00742911"/>
    <w:rsid w:val="00743034"/>
    <w:rsid w:val="0074763C"/>
    <w:rsid w:val="00747889"/>
    <w:rsid w:val="00747C26"/>
    <w:rsid w:val="00747F02"/>
    <w:rsid w:val="00750507"/>
    <w:rsid w:val="00750EE7"/>
    <w:rsid w:val="007514A5"/>
    <w:rsid w:val="00752025"/>
    <w:rsid w:val="00753918"/>
    <w:rsid w:val="00753E51"/>
    <w:rsid w:val="007561D6"/>
    <w:rsid w:val="00756743"/>
    <w:rsid w:val="0075676F"/>
    <w:rsid w:val="00756D7F"/>
    <w:rsid w:val="00757D6A"/>
    <w:rsid w:val="0076011C"/>
    <w:rsid w:val="0076094E"/>
    <w:rsid w:val="007609F7"/>
    <w:rsid w:val="00761E70"/>
    <w:rsid w:val="00763E07"/>
    <w:rsid w:val="00763EA0"/>
    <w:rsid w:val="007651FE"/>
    <w:rsid w:val="007666A2"/>
    <w:rsid w:val="00767139"/>
    <w:rsid w:val="00767FFD"/>
    <w:rsid w:val="007706A9"/>
    <w:rsid w:val="00771AB7"/>
    <w:rsid w:val="0077217F"/>
    <w:rsid w:val="00772395"/>
    <w:rsid w:val="00772938"/>
    <w:rsid w:val="00772CCE"/>
    <w:rsid w:val="0077333D"/>
    <w:rsid w:val="00773D6A"/>
    <w:rsid w:val="0077455A"/>
    <w:rsid w:val="00775B54"/>
    <w:rsid w:val="00776714"/>
    <w:rsid w:val="00776A4E"/>
    <w:rsid w:val="0078284E"/>
    <w:rsid w:val="00783639"/>
    <w:rsid w:val="0078483E"/>
    <w:rsid w:val="00785E2F"/>
    <w:rsid w:val="0078651F"/>
    <w:rsid w:val="00790E95"/>
    <w:rsid w:val="0079308E"/>
    <w:rsid w:val="00793754"/>
    <w:rsid w:val="00794693"/>
    <w:rsid w:val="007946AA"/>
    <w:rsid w:val="007951FC"/>
    <w:rsid w:val="00795BD0"/>
    <w:rsid w:val="00797325"/>
    <w:rsid w:val="00797B0D"/>
    <w:rsid w:val="007A03C2"/>
    <w:rsid w:val="007A0E41"/>
    <w:rsid w:val="007A0E93"/>
    <w:rsid w:val="007A15EC"/>
    <w:rsid w:val="007A18AF"/>
    <w:rsid w:val="007A1980"/>
    <w:rsid w:val="007A2B6B"/>
    <w:rsid w:val="007A3283"/>
    <w:rsid w:val="007A531B"/>
    <w:rsid w:val="007A710A"/>
    <w:rsid w:val="007B0879"/>
    <w:rsid w:val="007B1BCF"/>
    <w:rsid w:val="007B3A48"/>
    <w:rsid w:val="007B48E0"/>
    <w:rsid w:val="007B5904"/>
    <w:rsid w:val="007B6D91"/>
    <w:rsid w:val="007C059F"/>
    <w:rsid w:val="007C201E"/>
    <w:rsid w:val="007C2572"/>
    <w:rsid w:val="007C42E8"/>
    <w:rsid w:val="007C5758"/>
    <w:rsid w:val="007C59C6"/>
    <w:rsid w:val="007C6872"/>
    <w:rsid w:val="007C7542"/>
    <w:rsid w:val="007C7840"/>
    <w:rsid w:val="007D05AB"/>
    <w:rsid w:val="007D12A0"/>
    <w:rsid w:val="007D1C3C"/>
    <w:rsid w:val="007D299A"/>
    <w:rsid w:val="007D4AA9"/>
    <w:rsid w:val="007D4B05"/>
    <w:rsid w:val="007D5F6C"/>
    <w:rsid w:val="007D6326"/>
    <w:rsid w:val="007D6684"/>
    <w:rsid w:val="007D6C60"/>
    <w:rsid w:val="007D726B"/>
    <w:rsid w:val="007E0327"/>
    <w:rsid w:val="007E20E8"/>
    <w:rsid w:val="007E27B1"/>
    <w:rsid w:val="007E3092"/>
    <w:rsid w:val="007E37E6"/>
    <w:rsid w:val="007E3EF3"/>
    <w:rsid w:val="007E4A70"/>
    <w:rsid w:val="007F14F7"/>
    <w:rsid w:val="007F165C"/>
    <w:rsid w:val="007F408D"/>
    <w:rsid w:val="007F4318"/>
    <w:rsid w:val="007F466C"/>
    <w:rsid w:val="007F4E8A"/>
    <w:rsid w:val="007F6A73"/>
    <w:rsid w:val="007F7697"/>
    <w:rsid w:val="008005AC"/>
    <w:rsid w:val="00800A7F"/>
    <w:rsid w:val="0080133B"/>
    <w:rsid w:val="0080281F"/>
    <w:rsid w:val="00802B21"/>
    <w:rsid w:val="00802D0F"/>
    <w:rsid w:val="00804405"/>
    <w:rsid w:val="00806DD4"/>
    <w:rsid w:val="008074EB"/>
    <w:rsid w:val="00812176"/>
    <w:rsid w:val="0081339B"/>
    <w:rsid w:val="00815189"/>
    <w:rsid w:val="008164F1"/>
    <w:rsid w:val="008171F7"/>
    <w:rsid w:val="0081798A"/>
    <w:rsid w:val="008201A9"/>
    <w:rsid w:val="00821452"/>
    <w:rsid w:val="008236B5"/>
    <w:rsid w:val="008239F7"/>
    <w:rsid w:val="00824821"/>
    <w:rsid w:val="00824EE9"/>
    <w:rsid w:val="00824FF7"/>
    <w:rsid w:val="0082613D"/>
    <w:rsid w:val="008261B6"/>
    <w:rsid w:val="00826392"/>
    <w:rsid w:val="008263EB"/>
    <w:rsid w:val="0083000D"/>
    <w:rsid w:val="00830410"/>
    <w:rsid w:val="00830D34"/>
    <w:rsid w:val="00830E41"/>
    <w:rsid w:val="0083180F"/>
    <w:rsid w:val="00831B89"/>
    <w:rsid w:val="00832A50"/>
    <w:rsid w:val="00833052"/>
    <w:rsid w:val="00833E4D"/>
    <w:rsid w:val="0083586D"/>
    <w:rsid w:val="0083607C"/>
    <w:rsid w:val="0083642B"/>
    <w:rsid w:val="008406CE"/>
    <w:rsid w:val="00841F44"/>
    <w:rsid w:val="0084326A"/>
    <w:rsid w:val="00844D54"/>
    <w:rsid w:val="00846930"/>
    <w:rsid w:val="00846D51"/>
    <w:rsid w:val="00847CDA"/>
    <w:rsid w:val="00850573"/>
    <w:rsid w:val="008538EF"/>
    <w:rsid w:val="00854633"/>
    <w:rsid w:val="00855E15"/>
    <w:rsid w:val="008566E8"/>
    <w:rsid w:val="00856BA8"/>
    <w:rsid w:val="008576BD"/>
    <w:rsid w:val="00857D3D"/>
    <w:rsid w:val="008626FC"/>
    <w:rsid w:val="0086322B"/>
    <w:rsid w:val="0086329D"/>
    <w:rsid w:val="00863B6A"/>
    <w:rsid w:val="0086483F"/>
    <w:rsid w:val="0086540F"/>
    <w:rsid w:val="00865A29"/>
    <w:rsid w:val="00865FE9"/>
    <w:rsid w:val="00866163"/>
    <w:rsid w:val="0086625C"/>
    <w:rsid w:val="00866293"/>
    <w:rsid w:val="00866F5D"/>
    <w:rsid w:val="00867A08"/>
    <w:rsid w:val="00870E79"/>
    <w:rsid w:val="0087152E"/>
    <w:rsid w:val="00871646"/>
    <w:rsid w:val="00871A36"/>
    <w:rsid w:val="00872614"/>
    <w:rsid w:val="008746AB"/>
    <w:rsid w:val="008747F0"/>
    <w:rsid w:val="00875863"/>
    <w:rsid w:val="00876C88"/>
    <w:rsid w:val="00880424"/>
    <w:rsid w:val="008817C5"/>
    <w:rsid w:val="00881D52"/>
    <w:rsid w:val="008820CF"/>
    <w:rsid w:val="008838A3"/>
    <w:rsid w:val="008859BB"/>
    <w:rsid w:val="0088600B"/>
    <w:rsid w:val="008866ED"/>
    <w:rsid w:val="00887163"/>
    <w:rsid w:val="0089021D"/>
    <w:rsid w:val="008903D8"/>
    <w:rsid w:val="0089144F"/>
    <w:rsid w:val="00892119"/>
    <w:rsid w:val="008928CB"/>
    <w:rsid w:val="008941E8"/>
    <w:rsid w:val="00895450"/>
    <w:rsid w:val="00895843"/>
    <w:rsid w:val="00895F92"/>
    <w:rsid w:val="00896DDC"/>
    <w:rsid w:val="00897995"/>
    <w:rsid w:val="008A013A"/>
    <w:rsid w:val="008A08B6"/>
    <w:rsid w:val="008A0F3E"/>
    <w:rsid w:val="008A1A03"/>
    <w:rsid w:val="008A3C7E"/>
    <w:rsid w:val="008A3EA2"/>
    <w:rsid w:val="008A3FA3"/>
    <w:rsid w:val="008A49BD"/>
    <w:rsid w:val="008A5E3B"/>
    <w:rsid w:val="008B0663"/>
    <w:rsid w:val="008B0D70"/>
    <w:rsid w:val="008B1873"/>
    <w:rsid w:val="008B18B8"/>
    <w:rsid w:val="008B1A3B"/>
    <w:rsid w:val="008B1C97"/>
    <w:rsid w:val="008B7E38"/>
    <w:rsid w:val="008C0B36"/>
    <w:rsid w:val="008C188C"/>
    <w:rsid w:val="008C243D"/>
    <w:rsid w:val="008C2B13"/>
    <w:rsid w:val="008C39A5"/>
    <w:rsid w:val="008C3B0A"/>
    <w:rsid w:val="008C516E"/>
    <w:rsid w:val="008C6BEE"/>
    <w:rsid w:val="008C725B"/>
    <w:rsid w:val="008C7645"/>
    <w:rsid w:val="008C7891"/>
    <w:rsid w:val="008D0FB5"/>
    <w:rsid w:val="008D2979"/>
    <w:rsid w:val="008D2FF3"/>
    <w:rsid w:val="008D3993"/>
    <w:rsid w:val="008D39BC"/>
    <w:rsid w:val="008D428A"/>
    <w:rsid w:val="008D4544"/>
    <w:rsid w:val="008D5C9A"/>
    <w:rsid w:val="008E25AF"/>
    <w:rsid w:val="008E3FCF"/>
    <w:rsid w:val="008E40C5"/>
    <w:rsid w:val="008E4555"/>
    <w:rsid w:val="008E45B9"/>
    <w:rsid w:val="008E4E6B"/>
    <w:rsid w:val="008E5448"/>
    <w:rsid w:val="008E5635"/>
    <w:rsid w:val="008E5D32"/>
    <w:rsid w:val="008E6E05"/>
    <w:rsid w:val="008E6FE0"/>
    <w:rsid w:val="008E754D"/>
    <w:rsid w:val="008E7C45"/>
    <w:rsid w:val="008F0FA7"/>
    <w:rsid w:val="008F1A94"/>
    <w:rsid w:val="008F1D94"/>
    <w:rsid w:val="008F2551"/>
    <w:rsid w:val="008F3535"/>
    <w:rsid w:val="008F3EE8"/>
    <w:rsid w:val="008F452C"/>
    <w:rsid w:val="008F46AD"/>
    <w:rsid w:val="008F5032"/>
    <w:rsid w:val="008F55F3"/>
    <w:rsid w:val="008F67C5"/>
    <w:rsid w:val="00900489"/>
    <w:rsid w:val="00900B9A"/>
    <w:rsid w:val="00901007"/>
    <w:rsid w:val="0090107D"/>
    <w:rsid w:val="00901572"/>
    <w:rsid w:val="00903321"/>
    <w:rsid w:val="00904061"/>
    <w:rsid w:val="009043DA"/>
    <w:rsid w:val="00906376"/>
    <w:rsid w:val="009067AC"/>
    <w:rsid w:val="00906B50"/>
    <w:rsid w:val="00907211"/>
    <w:rsid w:val="00907923"/>
    <w:rsid w:val="00910148"/>
    <w:rsid w:val="00910F98"/>
    <w:rsid w:val="0091177A"/>
    <w:rsid w:val="0091255F"/>
    <w:rsid w:val="00913106"/>
    <w:rsid w:val="009131EA"/>
    <w:rsid w:val="0091379A"/>
    <w:rsid w:val="00913C71"/>
    <w:rsid w:val="00914027"/>
    <w:rsid w:val="00914521"/>
    <w:rsid w:val="00916172"/>
    <w:rsid w:val="009167B9"/>
    <w:rsid w:val="00916DB8"/>
    <w:rsid w:val="00917179"/>
    <w:rsid w:val="009201F9"/>
    <w:rsid w:val="009213F6"/>
    <w:rsid w:val="009216E7"/>
    <w:rsid w:val="00922A10"/>
    <w:rsid w:val="009234B7"/>
    <w:rsid w:val="00923880"/>
    <w:rsid w:val="009249F6"/>
    <w:rsid w:val="00930C13"/>
    <w:rsid w:val="00930FFC"/>
    <w:rsid w:val="009321F6"/>
    <w:rsid w:val="00932B81"/>
    <w:rsid w:val="00933EF1"/>
    <w:rsid w:val="00934A36"/>
    <w:rsid w:val="00934C79"/>
    <w:rsid w:val="00935266"/>
    <w:rsid w:val="009354EB"/>
    <w:rsid w:val="00935EB4"/>
    <w:rsid w:val="00937740"/>
    <w:rsid w:val="009402C1"/>
    <w:rsid w:val="009403CC"/>
    <w:rsid w:val="0094134C"/>
    <w:rsid w:val="00942042"/>
    <w:rsid w:val="00942444"/>
    <w:rsid w:val="00942827"/>
    <w:rsid w:val="009441EB"/>
    <w:rsid w:val="009445DE"/>
    <w:rsid w:val="009445E0"/>
    <w:rsid w:val="00944728"/>
    <w:rsid w:val="00945898"/>
    <w:rsid w:val="00945F3D"/>
    <w:rsid w:val="00945F8C"/>
    <w:rsid w:val="009463DB"/>
    <w:rsid w:val="00946783"/>
    <w:rsid w:val="009467DC"/>
    <w:rsid w:val="00950F8C"/>
    <w:rsid w:val="00951B6D"/>
    <w:rsid w:val="00952646"/>
    <w:rsid w:val="009542E6"/>
    <w:rsid w:val="009543C9"/>
    <w:rsid w:val="00956767"/>
    <w:rsid w:val="009576B7"/>
    <w:rsid w:val="00960E41"/>
    <w:rsid w:val="00961D5E"/>
    <w:rsid w:val="00962CBF"/>
    <w:rsid w:val="00964175"/>
    <w:rsid w:val="009644CA"/>
    <w:rsid w:val="0096497C"/>
    <w:rsid w:val="0096516D"/>
    <w:rsid w:val="00965976"/>
    <w:rsid w:val="00965A9D"/>
    <w:rsid w:val="00965EEC"/>
    <w:rsid w:val="009664A7"/>
    <w:rsid w:val="009677BF"/>
    <w:rsid w:val="00967A1F"/>
    <w:rsid w:val="00970C5B"/>
    <w:rsid w:val="0097123C"/>
    <w:rsid w:val="0097328C"/>
    <w:rsid w:val="00973419"/>
    <w:rsid w:val="009735D6"/>
    <w:rsid w:val="009749AB"/>
    <w:rsid w:val="00976370"/>
    <w:rsid w:val="00976E67"/>
    <w:rsid w:val="009774B6"/>
    <w:rsid w:val="00977C20"/>
    <w:rsid w:val="009812C6"/>
    <w:rsid w:val="009818EA"/>
    <w:rsid w:val="00981E90"/>
    <w:rsid w:val="009838BB"/>
    <w:rsid w:val="00984F4A"/>
    <w:rsid w:val="0098576C"/>
    <w:rsid w:val="0098604F"/>
    <w:rsid w:val="0098612C"/>
    <w:rsid w:val="0098624A"/>
    <w:rsid w:val="00987B1A"/>
    <w:rsid w:val="0099016A"/>
    <w:rsid w:val="009916C5"/>
    <w:rsid w:val="00991B46"/>
    <w:rsid w:val="00992963"/>
    <w:rsid w:val="0099324A"/>
    <w:rsid w:val="00994268"/>
    <w:rsid w:val="009948FC"/>
    <w:rsid w:val="0099572E"/>
    <w:rsid w:val="009957F2"/>
    <w:rsid w:val="00996F28"/>
    <w:rsid w:val="00997349"/>
    <w:rsid w:val="009975AE"/>
    <w:rsid w:val="009A017F"/>
    <w:rsid w:val="009A18B7"/>
    <w:rsid w:val="009A2A0A"/>
    <w:rsid w:val="009A410D"/>
    <w:rsid w:val="009A4502"/>
    <w:rsid w:val="009A4921"/>
    <w:rsid w:val="009A4FAC"/>
    <w:rsid w:val="009A613B"/>
    <w:rsid w:val="009B02C2"/>
    <w:rsid w:val="009B29AF"/>
    <w:rsid w:val="009B2BDB"/>
    <w:rsid w:val="009B3536"/>
    <w:rsid w:val="009B5089"/>
    <w:rsid w:val="009B5528"/>
    <w:rsid w:val="009B5BAB"/>
    <w:rsid w:val="009B646F"/>
    <w:rsid w:val="009B70FD"/>
    <w:rsid w:val="009B7274"/>
    <w:rsid w:val="009B7409"/>
    <w:rsid w:val="009B767B"/>
    <w:rsid w:val="009C16A5"/>
    <w:rsid w:val="009C1BFB"/>
    <w:rsid w:val="009C2A1A"/>
    <w:rsid w:val="009C2F3E"/>
    <w:rsid w:val="009C2FAF"/>
    <w:rsid w:val="009C5693"/>
    <w:rsid w:val="009C5A53"/>
    <w:rsid w:val="009C728B"/>
    <w:rsid w:val="009C79D7"/>
    <w:rsid w:val="009C7BA7"/>
    <w:rsid w:val="009D0EB7"/>
    <w:rsid w:val="009D1062"/>
    <w:rsid w:val="009D1382"/>
    <w:rsid w:val="009D13C4"/>
    <w:rsid w:val="009D22EC"/>
    <w:rsid w:val="009D28B8"/>
    <w:rsid w:val="009D454C"/>
    <w:rsid w:val="009D48B9"/>
    <w:rsid w:val="009D4E2B"/>
    <w:rsid w:val="009D5255"/>
    <w:rsid w:val="009D5266"/>
    <w:rsid w:val="009E029B"/>
    <w:rsid w:val="009E2EF8"/>
    <w:rsid w:val="009E401C"/>
    <w:rsid w:val="009E4A67"/>
    <w:rsid w:val="009E555D"/>
    <w:rsid w:val="009E5A0D"/>
    <w:rsid w:val="009E70B0"/>
    <w:rsid w:val="009E7E92"/>
    <w:rsid w:val="009F09AE"/>
    <w:rsid w:val="009F2483"/>
    <w:rsid w:val="009F3122"/>
    <w:rsid w:val="009F4294"/>
    <w:rsid w:val="009F527B"/>
    <w:rsid w:val="009F55B6"/>
    <w:rsid w:val="009F5656"/>
    <w:rsid w:val="009F59C6"/>
    <w:rsid w:val="009F5C26"/>
    <w:rsid w:val="009F5E6E"/>
    <w:rsid w:val="00A007C1"/>
    <w:rsid w:val="00A01693"/>
    <w:rsid w:val="00A02441"/>
    <w:rsid w:val="00A0273F"/>
    <w:rsid w:val="00A036AC"/>
    <w:rsid w:val="00A03B1F"/>
    <w:rsid w:val="00A05135"/>
    <w:rsid w:val="00A05DD6"/>
    <w:rsid w:val="00A07A79"/>
    <w:rsid w:val="00A10832"/>
    <w:rsid w:val="00A11262"/>
    <w:rsid w:val="00A11402"/>
    <w:rsid w:val="00A118BF"/>
    <w:rsid w:val="00A11C2F"/>
    <w:rsid w:val="00A123FC"/>
    <w:rsid w:val="00A12CAB"/>
    <w:rsid w:val="00A12E8F"/>
    <w:rsid w:val="00A13599"/>
    <w:rsid w:val="00A13E76"/>
    <w:rsid w:val="00A17A37"/>
    <w:rsid w:val="00A22755"/>
    <w:rsid w:val="00A23087"/>
    <w:rsid w:val="00A230B3"/>
    <w:rsid w:val="00A238D6"/>
    <w:rsid w:val="00A24A97"/>
    <w:rsid w:val="00A25610"/>
    <w:rsid w:val="00A257F8"/>
    <w:rsid w:val="00A25896"/>
    <w:rsid w:val="00A26660"/>
    <w:rsid w:val="00A30D6E"/>
    <w:rsid w:val="00A317B0"/>
    <w:rsid w:val="00A3201F"/>
    <w:rsid w:val="00A32CFC"/>
    <w:rsid w:val="00A32E68"/>
    <w:rsid w:val="00A3314B"/>
    <w:rsid w:val="00A34996"/>
    <w:rsid w:val="00A34D58"/>
    <w:rsid w:val="00A34ED5"/>
    <w:rsid w:val="00A36AE8"/>
    <w:rsid w:val="00A374FD"/>
    <w:rsid w:val="00A3789D"/>
    <w:rsid w:val="00A379DA"/>
    <w:rsid w:val="00A406E1"/>
    <w:rsid w:val="00A409AC"/>
    <w:rsid w:val="00A40B68"/>
    <w:rsid w:val="00A417E5"/>
    <w:rsid w:val="00A41C37"/>
    <w:rsid w:val="00A439A3"/>
    <w:rsid w:val="00A43D71"/>
    <w:rsid w:val="00A43EF4"/>
    <w:rsid w:val="00A44C85"/>
    <w:rsid w:val="00A4517A"/>
    <w:rsid w:val="00A4592B"/>
    <w:rsid w:val="00A46907"/>
    <w:rsid w:val="00A478DA"/>
    <w:rsid w:val="00A52554"/>
    <w:rsid w:val="00A550EE"/>
    <w:rsid w:val="00A56271"/>
    <w:rsid w:val="00A57140"/>
    <w:rsid w:val="00A57F3C"/>
    <w:rsid w:val="00A60048"/>
    <w:rsid w:val="00A628C0"/>
    <w:rsid w:val="00A63642"/>
    <w:rsid w:val="00A6463C"/>
    <w:rsid w:val="00A6596C"/>
    <w:rsid w:val="00A66409"/>
    <w:rsid w:val="00A70702"/>
    <w:rsid w:val="00A7236A"/>
    <w:rsid w:val="00A76DB7"/>
    <w:rsid w:val="00A801BF"/>
    <w:rsid w:val="00A8095C"/>
    <w:rsid w:val="00A80997"/>
    <w:rsid w:val="00A81206"/>
    <w:rsid w:val="00A83195"/>
    <w:rsid w:val="00A83655"/>
    <w:rsid w:val="00A85BF9"/>
    <w:rsid w:val="00A86CFD"/>
    <w:rsid w:val="00A879F8"/>
    <w:rsid w:val="00A90F24"/>
    <w:rsid w:val="00A921F9"/>
    <w:rsid w:val="00A922F6"/>
    <w:rsid w:val="00A9264C"/>
    <w:rsid w:val="00A9515D"/>
    <w:rsid w:val="00A95AAE"/>
    <w:rsid w:val="00A95D94"/>
    <w:rsid w:val="00A966A6"/>
    <w:rsid w:val="00A9696E"/>
    <w:rsid w:val="00A97D48"/>
    <w:rsid w:val="00AA10B5"/>
    <w:rsid w:val="00AA1713"/>
    <w:rsid w:val="00AA2D29"/>
    <w:rsid w:val="00AA31E1"/>
    <w:rsid w:val="00AA4B9E"/>
    <w:rsid w:val="00AA4D0F"/>
    <w:rsid w:val="00AA536A"/>
    <w:rsid w:val="00AA70B3"/>
    <w:rsid w:val="00AA7161"/>
    <w:rsid w:val="00AA71D9"/>
    <w:rsid w:val="00AA7909"/>
    <w:rsid w:val="00AA7B4D"/>
    <w:rsid w:val="00AB13FB"/>
    <w:rsid w:val="00AB2750"/>
    <w:rsid w:val="00AB32DF"/>
    <w:rsid w:val="00AB37F3"/>
    <w:rsid w:val="00AB43A5"/>
    <w:rsid w:val="00AB7934"/>
    <w:rsid w:val="00AB7F2A"/>
    <w:rsid w:val="00AC2F0C"/>
    <w:rsid w:val="00AC59A5"/>
    <w:rsid w:val="00AC60B5"/>
    <w:rsid w:val="00AC6779"/>
    <w:rsid w:val="00AC6F07"/>
    <w:rsid w:val="00AC76F5"/>
    <w:rsid w:val="00AD0099"/>
    <w:rsid w:val="00AD05E5"/>
    <w:rsid w:val="00AD067C"/>
    <w:rsid w:val="00AD1350"/>
    <w:rsid w:val="00AD2553"/>
    <w:rsid w:val="00AD3717"/>
    <w:rsid w:val="00AD5095"/>
    <w:rsid w:val="00AD54BC"/>
    <w:rsid w:val="00AD67B8"/>
    <w:rsid w:val="00AD69E6"/>
    <w:rsid w:val="00AD73A9"/>
    <w:rsid w:val="00AD77F4"/>
    <w:rsid w:val="00AD7BB3"/>
    <w:rsid w:val="00AE0582"/>
    <w:rsid w:val="00AE1DA7"/>
    <w:rsid w:val="00AE2242"/>
    <w:rsid w:val="00AE394C"/>
    <w:rsid w:val="00AE4142"/>
    <w:rsid w:val="00AE4A7D"/>
    <w:rsid w:val="00AE4D6F"/>
    <w:rsid w:val="00AE50F3"/>
    <w:rsid w:val="00AE6039"/>
    <w:rsid w:val="00AE6E8E"/>
    <w:rsid w:val="00AE77DB"/>
    <w:rsid w:val="00AE7CA4"/>
    <w:rsid w:val="00AF382D"/>
    <w:rsid w:val="00AF521A"/>
    <w:rsid w:val="00AF7517"/>
    <w:rsid w:val="00B0037C"/>
    <w:rsid w:val="00B03E2E"/>
    <w:rsid w:val="00B04858"/>
    <w:rsid w:val="00B04A62"/>
    <w:rsid w:val="00B05897"/>
    <w:rsid w:val="00B05C3C"/>
    <w:rsid w:val="00B06669"/>
    <w:rsid w:val="00B07AFB"/>
    <w:rsid w:val="00B1000E"/>
    <w:rsid w:val="00B10F0F"/>
    <w:rsid w:val="00B11550"/>
    <w:rsid w:val="00B1374E"/>
    <w:rsid w:val="00B14D3A"/>
    <w:rsid w:val="00B15300"/>
    <w:rsid w:val="00B16182"/>
    <w:rsid w:val="00B163C0"/>
    <w:rsid w:val="00B16A8C"/>
    <w:rsid w:val="00B16AE1"/>
    <w:rsid w:val="00B16F4B"/>
    <w:rsid w:val="00B20590"/>
    <w:rsid w:val="00B207D7"/>
    <w:rsid w:val="00B213C6"/>
    <w:rsid w:val="00B2166B"/>
    <w:rsid w:val="00B2553A"/>
    <w:rsid w:val="00B25FBB"/>
    <w:rsid w:val="00B2697D"/>
    <w:rsid w:val="00B27C07"/>
    <w:rsid w:val="00B30A71"/>
    <w:rsid w:val="00B30DC5"/>
    <w:rsid w:val="00B312D3"/>
    <w:rsid w:val="00B31543"/>
    <w:rsid w:val="00B3247A"/>
    <w:rsid w:val="00B33260"/>
    <w:rsid w:val="00B3416D"/>
    <w:rsid w:val="00B34929"/>
    <w:rsid w:val="00B3563D"/>
    <w:rsid w:val="00B3750F"/>
    <w:rsid w:val="00B40311"/>
    <w:rsid w:val="00B40D01"/>
    <w:rsid w:val="00B41438"/>
    <w:rsid w:val="00B4170E"/>
    <w:rsid w:val="00B46169"/>
    <w:rsid w:val="00B46F9B"/>
    <w:rsid w:val="00B50A6F"/>
    <w:rsid w:val="00B564C4"/>
    <w:rsid w:val="00B5753E"/>
    <w:rsid w:val="00B579D7"/>
    <w:rsid w:val="00B6043C"/>
    <w:rsid w:val="00B6098E"/>
    <w:rsid w:val="00B60D49"/>
    <w:rsid w:val="00B61A3B"/>
    <w:rsid w:val="00B61BAC"/>
    <w:rsid w:val="00B641E5"/>
    <w:rsid w:val="00B643D7"/>
    <w:rsid w:val="00B66611"/>
    <w:rsid w:val="00B720E3"/>
    <w:rsid w:val="00B73283"/>
    <w:rsid w:val="00B735B0"/>
    <w:rsid w:val="00B739D5"/>
    <w:rsid w:val="00B742D8"/>
    <w:rsid w:val="00B755EC"/>
    <w:rsid w:val="00B756BD"/>
    <w:rsid w:val="00B7594A"/>
    <w:rsid w:val="00B81780"/>
    <w:rsid w:val="00B8184D"/>
    <w:rsid w:val="00B82614"/>
    <w:rsid w:val="00B83D8D"/>
    <w:rsid w:val="00B84581"/>
    <w:rsid w:val="00B846C5"/>
    <w:rsid w:val="00B84AF0"/>
    <w:rsid w:val="00B84E59"/>
    <w:rsid w:val="00B8560E"/>
    <w:rsid w:val="00B862CA"/>
    <w:rsid w:val="00B91724"/>
    <w:rsid w:val="00B91D8A"/>
    <w:rsid w:val="00B92631"/>
    <w:rsid w:val="00B953F9"/>
    <w:rsid w:val="00B96208"/>
    <w:rsid w:val="00BA08F3"/>
    <w:rsid w:val="00BA0A75"/>
    <w:rsid w:val="00BA136B"/>
    <w:rsid w:val="00BA2002"/>
    <w:rsid w:val="00BA2BE9"/>
    <w:rsid w:val="00BA3153"/>
    <w:rsid w:val="00BA34B4"/>
    <w:rsid w:val="00BA3ADD"/>
    <w:rsid w:val="00BA4D4D"/>
    <w:rsid w:val="00BA5B26"/>
    <w:rsid w:val="00BA7628"/>
    <w:rsid w:val="00BB0EEA"/>
    <w:rsid w:val="00BB1455"/>
    <w:rsid w:val="00BB14F1"/>
    <w:rsid w:val="00BB1618"/>
    <w:rsid w:val="00BB1DAB"/>
    <w:rsid w:val="00BB1FBA"/>
    <w:rsid w:val="00BB38E0"/>
    <w:rsid w:val="00BB6F41"/>
    <w:rsid w:val="00BB78B8"/>
    <w:rsid w:val="00BC10E4"/>
    <w:rsid w:val="00BC3612"/>
    <w:rsid w:val="00BC361F"/>
    <w:rsid w:val="00BC3D07"/>
    <w:rsid w:val="00BC3E9B"/>
    <w:rsid w:val="00BC3E9D"/>
    <w:rsid w:val="00BC524D"/>
    <w:rsid w:val="00BC5E5A"/>
    <w:rsid w:val="00BC6339"/>
    <w:rsid w:val="00BC6D10"/>
    <w:rsid w:val="00BC6E56"/>
    <w:rsid w:val="00BC77D3"/>
    <w:rsid w:val="00BC783A"/>
    <w:rsid w:val="00BD08CE"/>
    <w:rsid w:val="00BD18D6"/>
    <w:rsid w:val="00BD30ED"/>
    <w:rsid w:val="00BD45BF"/>
    <w:rsid w:val="00BD460A"/>
    <w:rsid w:val="00BD488B"/>
    <w:rsid w:val="00BD4F73"/>
    <w:rsid w:val="00BD7005"/>
    <w:rsid w:val="00BD76C9"/>
    <w:rsid w:val="00BE2DD9"/>
    <w:rsid w:val="00BE3466"/>
    <w:rsid w:val="00BE3E0F"/>
    <w:rsid w:val="00BE53B3"/>
    <w:rsid w:val="00BE5CE5"/>
    <w:rsid w:val="00BE7769"/>
    <w:rsid w:val="00BF1A3B"/>
    <w:rsid w:val="00BF4C3D"/>
    <w:rsid w:val="00BF5EF6"/>
    <w:rsid w:val="00BF626A"/>
    <w:rsid w:val="00BF7908"/>
    <w:rsid w:val="00C004F5"/>
    <w:rsid w:val="00C00FBD"/>
    <w:rsid w:val="00C01D82"/>
    <w:rsid w:val="00C0292A"/>
    <w:rsid w:val="00C039A1"/>
    <w:rsid w:val="00C06B88"/>
    <w:rsid w:val="00C07546"/>
    <w:rsid w:val="00C10BB2"/>
    <w:rsid w:val="00C10D4E"/>
    <w:rsid w:val="00C112A9"/>
    <w:rsid w:val="00C12627"/>
    <w:rsid w:val="00C139B2"/>
    <w:rsid w:val="00C14A24"/>
    <w:rsid w:val="00C15BCF"/>
    <w:rsid w:val="00C15EA9"/>
    <w:rsid w:val="00C16102"/>
    <w:rsid w:val="00C1611A"/>
    <w:rsid w:val="00C16F1E"/>
    <w:rsid w:val="00C172A3"/>
    <w:rsid w:val="00C17A06"/>
    <w:rsid w:val="00C2026C"/>
    <w:rsid w:val="00C21ED2"/>
    <w:rsid w:val="00C232B8"/>
    <w:rsid w:val="00C237D4"/>
    <w:rsid w:val="00C24B45"/>
    <w:rsid w:val="00C24C94"/>
    <w:rsid w:val="00C254D2"/>
    <w:rsid w:val="00C270AE"/>
    <w:rsid w:val="00C27984"/>
    <w:rsid w:val="00C27D6E"/>
    <w:rsid w:val="00C307B9"/>
    <w:rsid w:val="00C310B5"/>
    <w:rsid w:val="00C310C1"/>
    <w:rsid w:val="00C3261B"/>
    <w:rsid w:val="00C32782"/>
    <w:rsid w:val="00C330EA"/>
    <w:rsid w:val="00C34385"/>
    <w:rsid w:val="00C34985"/>
    <w:rsid w:val="00C35216"/>
    <w:rsid w:val="00C353C8"/>
    <w:rsid w:val="00C35C98"/>
    <w:rsid w:val="00C36952"/>
    <w:rsid w:val="00C4089C"/>
    <w:rsid w:val="00C411A0"/>
    <w:rsid w:val="00C42777"/>
    <w:rsid w:val="00C42A27"/>
    <w:rsid w:val="00C42FAE"/>
    <w:rsid w:val="00C4312C"/>
    <w:rsid w:val="00C441D3"/>
    <w:rsid w:val="00C44A22"/>
    <w:rsid w:val="00C45A61"/>
    <w:rsid w:val="00C45C55"/>
    <w:rsid w:val="00C463D2"/>
    <w:rsid w:val="00C47535"/>
    <w:rsid w:val="00C505E1"/>
    <w:rsid w:val="00C50E52"/>
    <w:rsid w:val="00C52342"/>
    <w:rsid w:val="00C5289A"/>
    <w:rsid w:val="00C52988"/>
    <w:rsid w:val="00C52989"/>
    <w:rsid w:val="00C52A91"/>
    <w:rsid w:val="00C52F19"/>
    <w:rsid w:val="00C5480E"/>
    <w:rsid w:val="00C56DB6"/>
    <w:rsid w:val="00C578A6"/>
    <w:rsid w:val="00C60C9E"/>
    <w:rsid w:val="00C60D81"/>
    <w:rsid w:val="00C62753"/>
    <w:rsid w:val="00C63C23"/>
    <w:rsid w:val="00C63C97"/>
    <w:rsid w:val="00C645E5"/>
    <w:rsid w:val="00C64A8B"/>
    <w:rsid w:val="00C6502A"/>
    <w:rsid w:val="00C67086"/>
    <w:rsid w:val="00C6722C"/>
    <w:rsid w:val="00C673C4"/>
    <w:rsid w:val="00C700FB"/>
    <w:rsid w:val="00C706F4"/>
    <w:rsid w:val="00C715B4"/>
    <w:rsid w:val="00C72B80"/>
    <w:rsid w:val="00C73301"/>
    <w:rsid w:val="00C736EC"/>
    <w:rsid w:val="00C73812"/>
    <w:rsid w:val="00C73F1D"/>
    <w:rsid w:val="00C75F48"/>
    <w:rsid w:val="00C81228"/>
    <w:rsid w:val="00C815BA"/>
    <w:rsid w:val="00C81732"/>
    <w:rsid w:val="00C82421"/>
    <w:rsid w:val="00C82FF3"/>
    <w:rsid w:val="00C83F0D"/>
    <w:rsid w:val="00C9185B"/>
    <w:rsid w:val="00C922A6"/>
    <w:rsid w:val="00C92E4A"/>
    <w:rsid w:val="00C931E0"/>
    <w:rsid w:val="00C9381F"/>
    <w:rsid w:val="00C95157"/>
    <w:rsid w:val="00C95C56"/>
    <w:rsid w:val="00C97770"/>
    <w:rsid w:val="00CA22F3"/>
    <w:rsid w:val="00CA3F76"/>
    <w:rsid w:val="00CA4917"/>
    <w:rsid w:val="00CA4ACB"/>
    <w:rsid w:val="00CA4B48"/>
    <w:rsid w:val="00CA566C"/>
    <w:rsid w:val="00CA59EE"/>
    <w:rsid w:val="00CA5FAB"/>
    <w:rsid w:val="00CA63A6"/>
    <w:rsid w:val="00CA76C9"/>
    <w:rsid w:val="00CB0AAE"/>
    <w:rsid w:val="00CB2139"/>
    <w:rsid w:val="00CB23BB"/>
    <w:rsid w:val="00CB2F18"/>
    <w:rsid w:val="00CB365A"/>
    <w:rsid w:val="00CB3882"/>
    <w:rsid w:val="00CB4952"/>
    <w:rsid w:val="00CC106D"/>
    <w:rsid w:val="00CC2CE7"/>
    <w:rsid w:val="00CC3E48"/>
    <w:rsid w:val="00CC3F1C"/>
    <w:rsid w:val="00CC5832"/>
    <w:rsid w:val="00CC5E51"/>
    <w:rsid w:val="00CC672A"/>
    <w:rsid w:val="00CC7F87"/>
    <w:rsid w:val="00CD34E0"/>
    <w:rsid w:val="00CD3C4D"/>
    <w:rsid w:val="00CD467D"/>
    <w:rsid w:val="00CD58BF"/>
    <w:rsid w:val="00CD6124"/>
    <w:rsid w:val="00CD755C"/>
    <w:rsid w:val="00CE0A67"/>
    <w:rsid w:val="00CE1804"/>
    <w:rsid w:val="00CE4E46"/>
    <w:rsid w:val="00CE4F1A"/>
    <w:rsid w:val="00CE50DD"/>
    <w:rsid w:val="00CE57AC"/>
    <w:rsid w:val="00CE60B4"/>
    <w:rsid w:val="00CE6193"/>
    <w:rsid w:val="00CE6D82"/>
    <w:rsid w:val="00CE7057"/>
    <w:rsid w:val="00CF0DEF"/>
    <w:rsid w:val="00CF18E2"/>
    <w:rsid w:val="00CF19DA"/>
    <w:rsid w:val="00CF25F7"/>
    <w:rsid w:val="00CF3072"/>
    <w:rsid w:val="00CF3354"/>
    <w:rsid w:val="00CF3A96"/>
    <w:rsid w:val="00CF5C59"/>
    <w:rsid w:val="00CF5C84"/>
    <w:rsid w:val="00CF5CB3"/>
    <w:rsid w:val="00D01DA0"/>
    <w:rsid w:val="00D02612"/>
    <w:rsid w:val="00D02EB2"/>
    <w:rsid w:val="00D046D7"/>
    <w:rsid w:val="00D04873"/>
    <w:rsid w:val="00D05F05"/>
    <w:rsid w:val="00D067EF"/>
    <w:rsid w:val="00D07097"/>
    <w:rsid w:val="00D073C5"/>
    <w:rsid w:val="00D07491"/>
    <w:rsid w:val="00D1011A"/>
    <w:rsid w:val="00D1021A"/>
    <w:rsid w:val="00D12543"/>
    <w:rsid w:val="00D1289C"/>
    <w:rsid w:val="00D1376A"/>
    <w:rsid w:val="00D13C7C"/>
    <w:rsid w:val="00D144EF"/>
    <w:rsid w:val="00D151EB"/>
    <w:rsid w:val="00D15AE0"/>
    <w:rsid w:val="00D161A4"/>
    <w:rsid w:val="00D16651"/>
    <w:rsid w:val="00D20265"/>
    <w:rsid w:val="00D20443"/>
    <w:rsid w:val="00D253F7"/>
    <w:rsid w:val="00D25A34"/>
    <w:rsid w:val="00D262D4"/>
    <w:rsid w:val="00D26379"/>
    <w:rsid w:val="00D26839"/>
    <w:rsid w:val="00D26C35"/>
    <w:rsid w:val="00D300C1"/>
    <w:rsid w:val="00D30AC5"/>
    <w:rsid w:val="00D310CC"/>
    <w:rsid w:val="00D31C10"/>
    <w:rsid w:val="00D3330A"/>
    <w:rsid w:val="00D3380A"/>
    <w:rsid w:val="00D35F31"/>
    <w:rsid w:val="00D3660C"/>
    <w:rsid w:val="00D36F00"/>
    <w:rsid w:val="00D4097F"/>
    <w:rsid w:val="00D425AE"/>
    <w:rsid w:val="00D42D58"/>
    <w:rsid w:val="00D4466B"/>
    <w:rsid w:val="00D447F3"/>
    <w:rsid w:val="00D448FE"/>
    <w:rsid w:val="00D44C55"/>
    <w:rsid w:val="00D44E2F"/>
    <w:rsid w:val="00D45992"/>
    <w:rsid w:val="00D4633B"/>
    <w:rsid w:val="00D50586"/>
    <w:rsid w:val="00D51A88"/>
    <w:rsid w:val="00D52344"/>
    <w:rsid w:val="00D539F3"/>
    <w:rsid w:val="00D54B0E"/>
    <w:rsid w:val="00D553DD"/>
    <w:rsid w:val="00D563C6"/>
    <w:rsid w:val="00D568E7"/>
    <w:rsid w:val="00D57E38"/>
    <w:rsid w:val="00D6073D"/>
    <w:rsid w:val="00D60BC9"/>
    <w:rsid w:val="00D60E7F"/>
    <w:rsid w:val="00D6202F"/>
    <w:rsid w:val="00D6224A"/>
    <w:rsid w:val="00D6299D"/>
    <w:rsid w:val="00D63285"/>
    <w:rsid w:val="00D6388D"/>
    <w:rsid w:val="00D640F5"/>
    <w:rsid w:val="00D66245"/>
    <w:rsid w:val="00D6638B"/>
    <w:rsid w:val="00D67B09"/>
    <w:rsid w:val="00D67F9C"/>
    <w:rsid w:val="00D67FCA"/>
    <w:rsid w:val="00D70488"/>
    <w:rsid w:val="00D7110C"/>
    <w:rsid w:val="00D7226D"/>
    <w:rsid w:val="00D72513"/>
    <w:rsid w:val="00D72BF3"/>
    <w:rsid w:val="00D73337"/>
    <w:rsid w:val="00D74989"/>
    <w:rsid w:val="00D74C9B"/>
    <w:rsid w:val="00D74F86"/>
    <w:rsid w:val="00D75428"/>
    <w:rsid w:val="00D755CE"/>
    <w:rsid w:val="00D75E4C"/>
    <w:rsid w:val="00D76BFC"/>
    <w:rsid w:val="00D77FE2"/>
    <w:rsid w:val="00D80493"/>
    <w:rsid w:val="00D8101C"/>
    <w:rsid w:val="00D81D2D"/>
    <w:rsid w:val="00D831B5"/>
    <w:rsid w:val="00D8481E"/>
    <w:rsid w:val="00D86637"/>
    <w:rsid w:val="00D867FD"/>
    <w:rsid w:val="00D8683B"/>
    <w:rsid w:val="00D87CD6"/>
    <w:rsid w:val="00D91C15"/>
    <w:rsid w:val="00D91F47"/>
    <w:rsid w:val="00D92CF7"/>
    <w:rsid w:val="00D933AC"/>
    <w:rsid w:val="00D95131"/>
    <w:rsid w:val="00D95CCD"/>
    <w:rsid w:val="00D96007"/>
    <w:rsid w:val="00DA13A3"/>
    <w:rsid w:val="00DA20FC"/>
    <w:rsid w:val="00DA2B94"/>
    <w:rsid w:val="00DA3AF4"/>
    <w:rsid w:val="00DA468F"/>
    <w:rsid w:val="00DA4939"/>
    <w:rsid w:val="00DA49E3"/>
    <w:rsid w:val="00DA5515"/>
    <w:rsid w:val="00DA5658"/>
    <w:rsid w:val="00DA5916"/>
    <w:rsid w:val="00DA648C"/>
    <w:rsid w:val="00DA6A6D"/>
    <w:rsid w:val="00DA75EC"/>
    <w:rsid w:val="00DB1A58"/>
    <w:rsid w:val="00DB282E"/>
    <w:rsid w:val="00DB4476"/>
    <w:rsid w:val="00DB452B"/>
    <w:rsid w:val="00DB64C8"/>
    <w:rsid w:val="00DB6818"/>
    <w:rsid w:val="00DB77DA"/>
    <w:rsid w:val="00DB77DB"/>
    <w:rsid w:val="00DB7B50"/>
    <w:rsid w:val="00DC0381"/>
    <w:rsid w:val="00DC1DCE"/>
    <w:rsid w:val="00DC247D"/>
    <w:rsid w:val="00DC3592"/>
    <w:rsid w:val="00DC3C7C"/>
    <w:rsid w:val="00DC4AC4"/>
    <w:rsid w:val="00DC4C15"/>
    <w:rsid w:val="00DC4FD1"/>
    <w:rsid w:val="00DC55B7"/>
    <w:rsid w:val="00DC590B"/>
    <w:rsid w:val="00DC64A8"/>
    <w:rsid w:val="00DD0981"/>
    <w:rsid w:val="00DD1B10"/>
    <w:rsid w:val="00DD1FA8"/>
    <w:rsid w:val="00DD2510"/>
    <w:rsid w:val="00DD2B0C"/>
    <w:rsid w:val="00DD3567"/>
    <w:rsid w:val="00DD5EAB"/>
    <w:rsid w:val="00DD653C"/>
    <w:rsid w:val="00DD65B3"/>
    <w:rsid w:val="00DD7243"/>
    <w:rsid w:val="00DE14CC"/>
    <w:rsid w:val="00DE3F77"/>
    <w:rsid w:val="00DE4FF3"/>
    <w:rsid w:val="00DE5599"/>
    <w:rsid w:val="00DE5B60"/>
    <w:rsid w:val="00DF096E"/>
    <w:rsid w:val="00DF1AA9"/>
    <w:rsid w:val="00DF2518"/>
    <w:rsid w:val="00DF340E"/>
    <w:rsid w:val="00DF3C4F"/>
    <w:rsid w:val="00DF3D4A"/>
    <w:rsid w:val="00DF43A2"/>
    <w:rsid w:val="00DF49CB"/>
    <w:rsid w:val="00DF4C42"/>
    <w:rsid w:val="00DF7379"/>
    <w:rsid w:val="00DF7A9D"/>
    <w:rsid w:val="00E002DF"/>
    <w:rsid w:val="00E00629"/>
    <w:rsid w:val="00E01C33"/>
    <w:rsid w:val="00E01C79"/>
    <w:rsid w:val="00E0414D"/>
    <w:rsid w:val="00E0430B"/>
    <w:rsid w:val="00E044E7"/>
    <w:rsid w:val="00E06013"/>
    <w:rsid w:val="00E0710A"/>
    <w:rsid w:val="00E075DE"/>
    <w:rsid w:val="00E07719"/>
    <w:rsid w:val="00E079BC"/>
    <w:rsid w:val="00E11AF0"/>
    <w:rsid w:val="00E12180"/>
    <w:rsid w:val="00E1348D"/>
    <w:rsid w:val="00E14B22"/>
    <w:rsid w:val="00E17927"/>
    <w:rsid w:val="00E20998"/>
    <w:rsid w:val="00E21A5C"/>
    <w:rsid w:val="00E21F83"/>
    <w:rsid w:val="00E23B7C"/>
    <w:rsid w:val="00E2485B"/>
    <w:rsid w:val="00E24CE5"/>
    <w:rsid w:val="00E26C30"/>
    <w:rsid w:val="00E316EF"/>
    <w:rsid w:val="00E32166"/>
    <w:rsid w:val="00E3272C"/>
    <w:rsid w:val="00E32DAA"/>
    <w:rsid w:val="00E33088"/>
    <w:rsid w:val="00E33C6F"/>
    <w:rsid w:val="00E33E82"/>
    <w:rsid w:val="00E35590"/>
    <w:rsid w:val="00E356C3"/>
    <w:rsid w:val="00E3679C"/>
    <w:rsid w:val="00E36E8D"/>
    <w:rsid w:val="00E41AF1"/>
    <w:rsid w:val="00E43865"/>
    <w:rsid w:val="00E443D1"/>
    <w:rsid w:val="00E4566F"/>
    <w:rsid w:val="00E4617C"/>
    <w:rsid w:val="00E46FBD"/>
    <w:rsid w:val="00E4729A"/>
    <w:rsid w:val="00E473CA"/>
    <w:rsid w:val="00E47DBA"/>
    <w:rsid w:val="00E51042"/>
    <w:rsid w:val="00E516E6"/>
    <w:rsid w:val="00E51A4E"/>
    <w:rsid w:val="00E52BD7"/>
    <w:rsid w:val="00E534E3"/>
    <w:rsid w:val="00E5588C"/>
    <w:rsid w:val="00E563BD"/>
    <w:rsid w:val="00E565F6"/>
    <w:rsid w:val="00E57695"/>
    <w:rsid w:val="00E57C08"/>
    <w:rsid w:val="00E57E75"/>
    <w:rsid w:val="00E605A4"/>
    <w:rsid w:val="00E60F06"/>
    <w:rsid w:val="00E61DCE"/>
    <w:rsid w:val="00E61DD3"/>
    <w:rsid w:val="00E62565"/>
    <w:rsid w:val="00E62D4E"/>
    <w:rsid w:val="00E6370F"/>
    <w:rsid w:val="00E6536B"/>
    <w:rsid w:val="00E65DE3"/>
    <w:rsid w:val="00E66A0B"/>
    <w:rsid w:val="00E66C12"/>
    <w:rsid w:val="00E66CC2"/>
    <w:rsid w:val="00E704D2"/>
    <w:rsid w:val="00E709CC"/>
    <w:rsid w:val="00E70E47"/>
    <w:rsid w:val="00E70E5E"/>
    <w:rsid w:val="00E73572"/>
    <w:rsid w:val="00E747E4"/>
    <w:rsid w:val="00E75954"/>
    <w:rsid w:val="00E75F2F"/>
    <w:rsid w:val="00E76F07"/>
    <w:rsid w:val="00E77044"/>
    <w:rsid w:val="00E77732"/>
    <w:rsid w:val="00E7776A"/>
    <w:rsid w:val="00E777D0"/>
    <w:rsid w:val="00E77AF8"/>
    <w:rsid w:val="00E8309C"/>
    <w:rsid w:val="00E83391"/>
    <w:rsid w:val="00E83719"/>
    <w:rsid w:val="00E860A6"/>
    <w:rsid w:val="00E8742F"/>
    <w:rsid w:val="00E875FE"/>
    <w:rsid w:val="00E8786F"/>
    <w:rsid w:val="00E9031E"/>
    <w:rsid w:val="00E91AD0"/>
    <w:rsid w:val="00E92135"/>
    <w:rsid w:val="00E92567"/>
    <w:rsid w:val="00E9469C"/>
    <w:rsid w:val="00E951CB"/>
    <w:rsid w:val="00E96BA0"/>
    <w:rsid w:val="00E97566"/>
    <w:rsid w:val="00E979B3"/>
    <w:rsid w:val="00EA0B66"/>
    <w:rsid w:val="00EA1005"/>
    <w:rsid w:val="00EA1791"/>
    <w:rsid w:val="00EA19DD"/>
    <w:rsid w:val="00EA1ED3"/>
    <w:rsid w:val="00EA2838"/>
    <w:rsid w:val="00EA2DE6"/>
    <w:rsid w:val="00EA498F"/>
    <w:rsid w:val="00EA607E"/>
    <w:rsid w:val="00EA7592"/>
    <w:rsid w:val="00EB1CB8"/>
    <w:rsid w:val="00EB36FB"/>
    <w:rsid w:val="00EB43D9"/>
    <w:rsid w:val="00EB479E"/>
    <w:rsid w:val="00EB7763"/>
    <w:rsid w:val="00EB7764"/>
    <w:rsid w:val="00EB7977"/>
    <w:rsid w:val="00EC0598"/>
    <w:rsid w:val="00EC0B86"/>
    <w:rsid w:val="00EC0C58"/>
    <w:rsid w:val="00EC1088"/>
    <w:rsid w:val="00EC22C4"/>
    <w:rsid w:val="00EC4028"/>
    <w:rsid w:val="00EC5614"/>
    <w:rsid w:val="00EC6871"/>
    <w:rsid w:val="00EC6EE7"/>
    <w:rsid w:val="00EC71AD"/>
    <w:rsid w:val="00EC7BAD"/>
    <w:rsid w:val="00ED0056"/>
    <w:rsid w:val="00ED088C"/>
    <w:rsid w:val="00ED0D67"/>
    <w:rsid w:val="00ED1461"/>
    <w:rsid w:val="00ED16AC"/>
    <w:rsid w:val="00ED1CBD"/>
    <w:rsid w:val="00ED2A78"/>
    <w:rsid w:val="00ED513D"/>
    <w:rsid w:val="00ED530E"/>
    <w:rsid w:val="00ED5943"/>
    <w:rsid w:val="00ED5A2F"/>
    <w:rsid w:val="00ED6A11"/>
    <w:rsid w:val="00EE0831"/>
    <w:rsid w:val="00EE0CF9"/>
    <w:rsid w:val="00EE140C"/>
    <w:rsid w:val="00EE1BB9"/>
    <w:rsid w:val="00EE1BBA"/>
    <w:rsid w:val="00EE5259"/>
    <w:rsid w:val="00EE5573"/>
    <w:rsid w:val="00EE613C"/>
    <w:rsid w:val="00EF13DA"/>
    <w:rsid w:val="00EF2882"/>
    <w:rsid w:val="00EF2CB4"/>
    <w:rsid w:val="00EF370D"/>
    <w:rsid w:val="00EF3A99"/>
    <w:rsid w:val="00EF43CA"/>
    <w:rsid w:val="00EF53D7"/>
    <w:rsid w:val="00EF53F6"/>
    <w:rsid w:val="00EF5A1A"/>
    <w:rsid w:val="00F00A97"/>
    <w:rsid w:val="00F00DC9"/>
    <w:rsid w:val="00F01DB7"/>
    <w:rsid w:val="00F02DB7"/>
    <w:rsid w:val="00F04C4E"/>
    <w:rsid w:val="00F05FC5"/>
    <w:rsid w:val="00F06A9A"/>
    <w:rsid w:val="00F10EBB"/>
    <w:rsid w:val="00F10FB4"/>
    <w:rsid w:val="00F12393"/>
    <w:rsid w:val="00F12410"/>
    <w:rsid w:val="00F1256A"/>
    <w:rsid w:val="00F12A65"/>
    <w:rsid w:val="00F13292"/>
    <w:rsid w:val="00F13565"/>
    <w:rsid w:val="00F13BB2"/>
    <w:rsid w:val="00F13EFE"/>
    <w:rsid w:val="00F140E5"/>
    <w:rsid w:val="00F14745"/>
    <w:rsid w:val="00F15142"/>
    <w:rsid w:val="00F1580F"/>
    <w:rsid w:val="00F1754B"/>
    <w:rsid w:val="00F17B37"/>
    <w:rsid w:val="00F201F6"/>
    <w:rsid w:val="00F20503"/>
    <w:rsid w:val="00F220B4"/>
    <w:rsid w:val="00F22B2E"/>
    <w:rsid w:val="00F24542"/>
    <w:rsid w:val="00F248DB"/>
    <w:rsid w:val="00F257CF"/>
    <w:rsid w:val="00F270D6"/>
    <w:rsid w:val="00F30532"/>
    <w:rsid w:val="00F31A54"/>
    <w:rsid w:val="00F31CA2"/>
    <w:rsid w:val="00F3251D"/>
    <w:rsid w:val="00F3275C"/>
    <w:rsid w:val="00F3292B"/>
    <w:rsid w:val="00F32C6D"/>
    <w:rsid w:val="00F33204"/>
    <w:rsid w:val="00F3400C"/>
    <w:rsid w:val="00F3500F"/>
    <w:rsid w:val="00F3558C"/>
    <w:rsid w:val="00F37EE3"/>
    <w:rsid w:val="00F40DCB"/>
    <w:rsid w:val="00F43C56"/>
    <w:rsid w:val="00F45397"/>
    <w:rsid w:val="00F46342"/>
    <w:rsid w:val="00F46FFC"/>
    <w:rsid w:val="00F474A1"/>
    <w:rsid w:val="00F500BC"/>
    <w:rsid w:val="00F51C67"/>
    <w:rsid w:val="00F526BE"/>
    <w:rsid w:val="00F5317A"/>
    <w:rsid w:val="00F547FF"/>
    <w:rsid w:val="00F55BE8"/>
    <w:rsid w:val="00F5732F"/>
    <w:rsid w:val="00F5758C"/>
    <w:rsid w:val="00F57835"/>
    <w:rsid w:val="00F57857"/>
    <w:rsid w:val="00F57DA0"/>
    <w:rsid w:val="00F60E64"/>
    <w:rsid w:val="00F617B9"/>
    <w:rsid w:val="00F623F2"/>
    <w:rsid w:val="00F645EF"/>
    <w:rsid w:val="00F70418"/>
    <w:rsid w:val="00F707A6"/>
    <w:rsid w:val="00F71260"/>
    <w:rsid w:val="00F712E9"/>
    <w:rsid w:val="00F71EAC"/>
    <w:rsid w:val="00F71F84"/>
    <w:rsid w:val="00F72A10"/>
    <w:rsid w:val="00F72AEC"/>
    <w:rsid w:val="00F7425E"/>
    <w:rsid w:val="00F7579E"/>
    <w:rsid w:val="00F76545"/>
    <w:rsid w:val="00F76EBC"/>
    <w:rsid w:val="00F77ECD"/>
    <w:rsid w:val="00F77F54"/>
    <w:rsid w:val="00F81281"/>
    <w:rsid w:val="00F8231C"/>
    <w:rsid w:val="00F827BE"/>
    <w:rsid w:val="00F82A51"/>
    <w:rsid w:val="00F843DD"/>
    <w:rsid w:val="00F84E31"/>
    <w:rsid w:val="00F855DB"/>
    <w:rsid w:val="00F913AB"/>
    <w:rsid w:val="00F93804"/>
    <w:rsid w:val="00F93A60"/>
    <w:rsid w:val="00F95471"/>
    <w:rsid w:val="00F95C66"/>
    <w:rsid w:val="00F966A4"/>
    <w:rsid w:val="00F968D8"/>
    <w:rsid w:val="00FA2AC2"/>
    <w:rsid w:val="00FA4813"/>
    <w:rsid w:val="00FA5271"/>
    <w:rsid w:val="00FA58A3"/>
    <w:rsid w:val="00FA5D71"/>
    <w:rsid w:val="00FA71CE"/>
    <w:rsid w:val="00FA71E5"/>
    <w:rsid w:val="00FA7791"/>
    <w:rsid w:val="00FB1C43"/>
    <w:rsid w:val="00FB4FFB"/>
    <w:rsid w:val="00FB50F9"/>
    <w:rsid w:val="00FB5292"/>
    <w:rsid w:val="00FB61C7"/>
    <w:rsid w:val="00FB6E30"/>
    <w:rsid w:val="00FB7A3D"/>
    <w:rsid w:val="00FB7A72"/>
    <w:rsid w:val="00FC1D5C"/>
    <w:rsid w:val="00FC21E8"/>
    <w:rsid w:val="00FC304A"/>
    <w:rsid w:val="00FC41BD"/>
    <w:rsid w:val="00FC4A1A"/>
    <w:rsid w:val="00FC59EC"/>
    <w:rsid w:val="00FC68DE"/>
    <w:rsid w:val="00FD026F"/>
    <w:rsid w:val="00FD24D6"/>
    <w:rsid w:val="00FD265D"/>
    <w:rsid w:val="00FD3097"/>
    <w:rsid w:val="00FD3686"/>
    <w:rsid w:val="00FD3FAF"/>
    <w:rsid w:val="00FD4E03"/>
    <w:rsid w:val="00FD4EDC"/>
    <w:rsid w:val="00FD5ECC"/>
    <w:rsid w:val="00FE14F9"/>
    <w:rsid w:val="00FE23B1"/>
    <w:rsid w:val="00FE3470"/>
    <w:rsid w:val="00FE4AC9"/>
    <w:rsid w:val="00FE4DF7"/>
    <w:rsid w:val="00FE5335"/>
    <w:rsid w:val="00FE53C2"/>
    <w:rsid w:val="00FE5904"/>
    <w:rsid w:val="00FE7FDF"/>
    <w:rsid w:val="00FF1509"/>
    <w:rsid w:val="00FF186A"/>
    <w:rsid w:val="00FF2C40"/>
    <w:rsid w:val="00FF331A"/>
    <w:rsid w:val="00FF3349"/>
    <w:rsid w:val="00FF3492"/>
    <w:rsid w:val="00FF383A"/>
    <w:rsid w:val="00FF3AD1"/>
    <w:rsid w:val="00FF3F3D"/>
    <w:rsid w:val="00FF43AE"/>
    <w:rsid w:val="00FF605A"/>
    <w:rsid w:val="00FF6E5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FE2E3"/>
  <w15:docId w15:val="{76DCD514-AEA8-45B3-89BE-A90DBBA71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4E4"/>
    <w:pPr>
      <w:spacing w:after="0" w:line="240" w:lineRule="auto"/>
    </w:pPr>
    <w:rPr>
      <w:rFonts w:ascii="Tahoma" w:hAnsi="Tahoma" w:cs="Tahoma"/>
      <w:noProof/>
      <w:sz w:val="24"/>
      <w:szCs w:val="24"/>
    </w:rPr>
  </w:style>
  <w:style w:type="paragraph" w:styleId="Heading1">
    <w:name w:val="heading 1"/>
    <w:basedOn w:val="Normal"/>
    <w:next w:val="Normal"/>
    <w:link w:val="Heading1Char"/>
    <w:uiPriority w:val="9"/>
    <w:qFormat/>
    <w:rsid w:val="00F3558C"/>
    <w:pPr>
      <w:keepNext/>
      <w:keepLines/>
      <w:spacing w:before="120" w:after="240"/>
      <w:outlineLvl w:val="0"/>
    </w:pPr>
    <w:rPr>
      <w:rFonts w:eastAsiaTheme="majorEastAsia" w:cstheme="majorBidi"/>
      <w:b/>
      <w:bCs/>
      <w:color w:val="00B0F0"/>
      <w:sz w:val="36"/>
      <w:szCs w:val="40"/>
    </w:rPr>
  </w:style>
  <w:style w:type="paragraph" w:styleId="Heading2">
    <w:name w:val="heading 2"/>
    <w:basedOn w:val="Normal"/>
    <w:next w:val="Normal"/>
    <w:link w:val="Heading2Char"/>
    <w:uiPriority w:val="9"/>
    <w:unhideWhenUsed/>
    <w:qFormat/>
    <w:rsid w:val="00DA468F"/>
    <w:pPr>
      <w:keepNext/>
      <w:keepLines/>
      <w:numPr>
        <w:numId w:val="7"/>
      </w:numPr>
      <w:spacing w:before="240" w:after="120"/>
      <w:outlineLvl w:val="1"/>
    </w:pPr>
    <w:rPr>
      <w:rFonts w:eastAsiaTheme="majorEastAsia"/>
      <w:b/>
      <w:bCs/>
      <w:color w:val="00386B"/>
      <w:sz w:val="32"/>
      <w:szCs w:val="26"/>
    </w:rPr>
  </w:style>
  <w:style w:type="paragraph" w:styleId="Heading3">
    <w:name w:val="heading 3"/>
    <w:basedOn w:val="Heading2"/>
    <w:next w:val="Normal"/>
    <w:link w:val="Heading3Char"/>
    <w:uiPriority w:val="9"/>
    <w:unhideWhenUsed/>
    <w:qFormat/>
    <w:rsid w:val="00DA468F"/>
    <w:pPr>
      <w:numPr>
        <w:ilvl w:val="1"/>
      </w:numPr>
      <w:outlineLvl w:val="2"/>
    </w:pPr>
    <w:rPr>
      <w:sz w:val="28"/>
    </w:rPr>
  </w:style>
  <w:style w:type="paragraph" w:styleId="Heading4">
    <w:name w:val="heading 4"/>
    <w:basedOn w:val="Heading2"/>
    <w:next w:val="Normal"/>
    <w:link w:val="Heading4Char"/>
    <w:uiPriority w:val="9"/>
    <w:unhideWhenUsed/>
    <w:qFormat/>
    <w:rsid w:val="00DA468F"/>
    <w:pPr>
      <w:numPr>
        <w:ilvl w:val="2"/>
      </w:numPr>
      <w:outlineLvl w:val="3"/>
    </w:pPr>
    <w:rPr>
      <w:sz w:val="24"/>
    </w:rPr>
  </w:style>
  <w:style w:type="paragraph" w:styleId="Heading5">
    <w:name w:val="heading 5"/>
    <w:basedOn w:val="Heading4"/>
    <w:next w:val="Normal"/>
    <w:link w:val="Heading5Char"/>
    <w:uiPriority w:val="9"/>
    <w:unhideWhenUsed/>
    <w:qFormat/>
    <w:rsid w:val="00F3558C"/>
    <w:pPr>
      <w:numPr>
        <w:ilvl w:val="3"/>
      </w:numPr>
      <w:outlineLvl w:val="4"/>
    </w:pPr>
    <w:rPr>
      <w:b w:val="0"/>
    </w:rPr>
  </w:style>
  <w:style w:type="paragraph" w:styleId="Heading6">
    <w:name w:val="heading 6"/>
    <w:basedOn w:val="Normal"/>
    <w:next w:val="Normal"/>
    <w:link w:val="Heading6Char"/>
    <w:uiPriority w:val="9"/>
    <w:semiHidden/>
    <w:unhideWhenUsed/>
    <w:rsid w:val="00C463D2"/>
    <w:pPr>
      <w:keepNext/>
      <w:keepLines/>
      <w:spacing w:before="200"/>
      <w:outlineLvl w:val="5"/>
    </w:pPr>
    <w:rPr>
      <w:rFonts w:asciiTheme="majorHAnsi" w:eastAsiaTheme="majorEastAsia" w:hAnsiTheme="majorHAnsi" w:cstheme="majorBidi"/>
      <w:i/>
      <w:iCs/>
      <w:color w:val="42194D"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468F"/>
    <w:pPr>
      <w:spacing w:after="300"/>
      <w:contextualSpacing/>
    </w:pPr>
    <w:rPr>
      <w:rFonts w:eastAsiaTheme="majorEastAsia"/>
      <w:color w:val="31AFE1"/>
      <w:spacing w:val="5"/>
      <w:kern w:val="28"/>
      <w:sz w:val="56"/>
      <w:szCs w:val="52"/>
    </w:rPr>
  </w:style>
  <w:style w:type="character" w:customStyle="1" w:styleId="TitleChar">
    <w:name w:val="Title Char"/>
    <w:basedOn w:val="DefaultParagraphFont"/>
    <w:link w:val="Title"/>
    <w:uiPriority w:val="10"/>
    <w:rsid w:val="00DA468F"/>
    <w:rPr>
      <w:rFonts w:ascii="Tahoma" w:eastAsiaTheme="majorEastAsia" w:hAnsi="Tahoma" w:cs="Tahoma"/>
      <w:color w:val="31AFE1"/>
      <w:spacing w:val="5"/>
      <w:kern w:val="28"/>
      <w:sz w:val="56"/>
      <w:szCs w:val="52"/>
    </w:rPr>
  </w:style>
  <w:style w:type="character" w:customStyle="1" w:styleId="Heading1Char">
    <w:name w:val="Heading 1 Char"/>
    <w:basedOn w:val="DefaultParagraphFont"/>
    <w:link w:val="Heading1"/>
    <w:uiPriority w:val="9"/>
    <w:rsid w:val="00F3558C"/>
    <w:rPr>
      <w:rFonts w:ascii="Tahoma" w:eastAsiaTheme="majorEastAsia" w:hAnsi="Tahoma" w:cstheme="majorBidi"/>
      <w:b/>
      <w:bCs/>
      <w:noProof/>
      <w:color w:val="00B0F0"/>
      <w:sz w:val="36"/>
      <w:szCs w:val="40"/>
    </w:rPr>
  </w:style>
  <w:style w:type="paragraph" w:styleId="Subtitle">
    <w:name w:val="Subtitle"/>
    <w:basedOn w:val="Normal"/>
    <w:next w:val="Normal"/>
    <w:link w:val="SubtitleChar"/>
    <w:uiPriority w:val="11"/>
    <w:qFormat/>
    <w:rsid w:val="00B83D8D"/>
    <w:pPr>
      <w:numPr>
        <w:ilvl w:val="1"/>
      </w:numPr>
    </w:pPr>
    <w:rPr>
      <w:rFonts w:eastAsiaTheme="majorEastAsia"/>
      <w:iCs/>
      <w:color w:val="00386B"/>
      <w:spacing w:val="15"/>
      <w:sz w:val="48"/>
    </w:rPr>
  </w:style>
  <w:style w:type="character" w:customStyle="1" w:styleId="SubtitleChar">
    <w:name w:val="Subtitle Char"/>
    <w:basedOn w:val="DefaultParagraphFont"/>
    <w:link w:val="Subtitle"/>
    <w:uiPriority w:val="11"/>
    <w:rsid w:val="00B83D8D"/>
    <w:rPr>
      <w:rFonts w:ascii="Tahoma" w:eastAsiaTheme="majorEastAsia" w:hAnsi="Tahoma" w:cs="Tahoma"/>
      <w:iCs/>
      <w:color w:val="00386B"/>
      <w:spacing w:val="15"/>
      <w:sz w:val="48"/>
      <w:szCs w:val="24"/>
    </w:rPr>
  </w:style>
  <w:style w:type="paragraph" w:styleId="Date">
    <w:name w:val="Date"/>
    <w:basedOn w:val="Normal"/>
    <w:next w:val="Normal"/>
    <w:link w:val="DateChar"/>
    <w:uiPriority w:val="99"/>
    <w:unhideWhenUsed/>
    <w:rsid w:val="006230E1"/>
    <w:rPr>
      <w:color w:val="86339D" w:themeColor="accent1"/>
      <w:sz w:val="32"/>
    </w:rPr>
  </w:style>
  <w:style w:type="character" w:customStyle="1" w:styleId="DateChar">
    <w:name w:val="Date Char"/>
    <w:basedOn w:val="DefaultParagraphFont"/>
    <w:link w:val="Date"/>
    <w:uiPriority w:val="99"/>
    <w:rsid w:val="006230E1"/>
    <w:rPr>
      <w:rFonts w:ascii="Arial" w:hAnsi="Arial"/>
      <w:color w:val="86339D" w:themeColor="accent1"/>
      <w:sz w:val="32"/>
    </w:rPr>
  </w:style>
  <w:style w:type="paragraph" w:styleId="Footer">
    <w:name w:val="footer"/>
    <w:basedOn w:val="Normal"/>
    <w:link w:val="FooterChar"/>
    <w:uiPriority w:val="99"/>
    <w:unhideWhenUsed/>
    <w:rsid w:val="00146E0A"/>
    <w:pPr>
      <w:pBdr>
        <w:top w:val="single" w:sz="4" w:space="4" w:color="D9D9D9" w:themeColor="background1" w:themeShade="D9"/>
      </w:pBdr>
      <w:tabs>
        <w:tab w:val="center" w:pos="4513"/>
        <w:tab w:val="right" w:pos="9026"/>
      </w:tabs>
    </w:pPr>
    <w:rPr>
      <w:color w:val="7F7F7F"/>
      <w:sz w:val="18"/>
    </w:rPr>
  </w:style>
  <w:style w:type="character" w:customStyle="1" w:styleId="FooterChar">
    <w:name w:val="Footer Char"/>
    <w:basedOn w:val="DefaultParagraphFont"/>
    <w:link w:val="Footer"/>
    <w:uiPriority w:val="99"/>
    <w:rsid w:val="00146E0A"/>
    <w:rPr>
      <w:rFonts w:ascii="Arial" w:hAnsi="Arial"/>
      <w:color w:val="7F7F7F"/>
      <w:sz w:val="18"/>
    </w:rPr>
  </w:style>
  <w:style w:type="paragraph" w:styleId="TOCHeading">
    <w:name w:val="TOC Heading"/>
    <w:basedOn w:val="Heading1"/>
    <w:next w:val="Normal"/>
    <w:link w:val="TOCHeadingChar"/>
    <w:uiPriority w:val="39"/>
    <w:unhideWhenUsed/>
    <w:rsid w:val="006230E1"/>
    <w:pPr>
      <w:outlineLvl w:val="9"/>
    </w:pPr>
    <w:rPr>
      <w:b w:val="0"/>
      <w:color w:val="5B6770" w:themeColor="text2"/>
      <w:sz w:val="40"/>
    </w:rPr>
  </w:style>
  <w:style w:type="character" w:customStyle="1" w:styleId="Heading2Char">
    <w:name w:val="Heading 2 Char"/>
    <w:basedOn w:val="DefaultParagraphFont"/>
    <w:link w:val="Heading2"/>
    <w:uiPriority w:val="9"/>
    <w:rsid w:val="00DA468F"/>
    <w:rPr>
      <w:rFonts w:ascii="Tahoma" w:eastAsiaTheme="majorEastAsia" w:hAnsi="Tahoma" w:cs="Tahoma"/>
      <w:b/>
      <w:bCs/>
      <w:noProof/>
      <w:color w:val="00386B"/>
      <w:sz w:val="32"/>
      <w:szCs w:val="26"/>
    </w:rPr>
  </w:style>
  <w:style w:type="paragraph" w:styleId="BodyText">
    <w:name w:val="Body Text"/>
    <w:basedOn w:val="Normal"/>
    <w:link w:val="BodyTextChar"/>
    <w:uiPriority w:val="1"/>
    <w:qFormat/>
    <w:rsid w:val="00D4466B"/>
    <w:pPr>
      <w:spacing w:after="120"/>
    </w:pPr>
  </w:style>
  <w:style w:type="character" w:customStyle="1" w:styleId="BodyTextChar">
    <w:name w:val="Body Text Char"/>
    <w:basedOn w:val="DefaultParagraphFont"/>
    <w:link w:val="BodyText"/>
    <w:uiPriority w:val="1"/>
    <w:rsid w:val="004F5FF6"/>
    <w:rPr>
      <w:rFonts w:ascii="Arial" w:hAnsi="Arial"/>
      <w:color w:val="000000" w:themeColor="text1"/>
      <w:sz w:val="24"/>
    </w:rPr>
  </w:style>
  <w:style w:type="paragraph" w:styleId="ListParagraph">
    <w:name w:val="List Paragraph"/>
    <w:basedOn w:val="Normal"/>
    <w:uiPriority w:val="34"/>
    <w:qFormat/>
    <w:rsid w:val="00D4466B"/>
    <w:pPr>
      <w:ind w:left="720"/>
      <w:contextualSpacing/>
    </w:pPr>
  </w:style>
  <w:style w:type="paragraph" w:styleId="ListBullet">
    <w:name w:val="List Bullet"/>
    <w:basedOn w:val="ListParagraph"/>
    <w:uiPriority w:val="9"/>
    <w:qFormat/>
    <w:rsid w:val="00D44E2F"/>
    <w:pPr>
      <w:numPr>
        <w:numId w:val="5"/>
      </w:numPr>
      <w:spacing w:line="360" w:lineRule="auto"/>
      <w:ind w:left="284" w:hanging="284"/>
    </w:pPr>
  </w:style>
  <w:style w:type="paragraph" w:styleId="ListBullet2">
    <w:name w:val="List Bullet 2"/>
    <w:basedOn w:val="ListBullet"/>
    <w:uiPriority w:val="9"/>
    <w:qFormat/>
    <w:rsid w:val="00D91F47"/>
    <w:pPr>
      <w:numPr>
        <w:numId w:val="6"/>
      </w:numPr>
    </w:pPr>
  </w:style>
  <w:style w:type="paragraph" w:styleId="ListBullet3">
    <w:name w:val="List Bullet 3"/>
    <w:basedOn w:val="ListBullet"/>
    <w:uiPriority w:val="9"/>
    <w:qFormat/>
    <w:rsid w:val="00D91F47"/>
    <w:pPr>
      <w:numPr>
        <w:numId w:val="8"/>
      </w:numPr>
    </w:pPr>
  </w:style>
  <w:style w:type="paragraph" w:styleId="Header">
    <w:name w:val="header"/>
    <w:basedOn w:val="Normal"/>
    <w:link w:val="HeaderChar"/>
    <w:uiPriority w:val="99"/>
    <w:unhideWhenUsed/>
    <w:rsid w:val="00F270D6"/>
    <w:pPr>
      <w:pBdr>
        <w:bottom w:val="single" w:sz="4" w:space="4" w:color="D9D9D9" w:themeColor="background1" w:themeShade="D9"/>
      </w:pBdr>
      <w:tabs>
        <w:tab w:val="center" w:pos="4513"/>
        <w:tab w:val="right" w:pos="9026"/>
      </w:tabs>
    </w:pPr>
    <w:rPr>
      <w:color w:val="939C9F" w:themeColor="background2"/>
      <w:sz w:val="18"/>
    </w:rPr>
  </w:style>
  <w:style w:type="character" w:customStyle="1" w:styleId="HeaderChar">
    <w:name w:val="Header Char"/>
    <w:basedOn w:val="DefaultParagraphFont"/>
    <w:link w:val="Header"/>
    <w:uiPriority w:val="99"/>
    <w:rsid w:val="00F270D6"/>
    <w:rPr>
      <w:rFonts w:ascii="Arial" w:hAnsi="Arial"/>
      <w:color w:val="939C9F" w:themeColor="background2"/>
      <w:sz w:val="18"/>
    </w:rPr>
  </w:style>
  <w:style w:type="character" w:customStyle="1" w:styleId="Heading6Char">
    <w:name w:val="Heading 6 Char"/>
    <w:basedOn w:val="DefaultParagraphFont"/>
    <w:link w:val="Heading6"/>
    <w:uiPriority w:val="9"/>
    <w:semiHidden/>
    <w:rsid w:val="00C463D2"/>
    <w:rPr>
      <w:rFonts w:asciiTheme="majorHAnsi" w:eastAsiaTheme="majorEastAsia" w:hAnsiTheme="majorHAnsi" w:cstheme="majorBidi"/>
      <w:i/>
      <w:iCs/>
      <w:color w:val="42194D" w:themeColor="accent1" w:themeShade="7F"/>
      <w:sz w:val="24"/>
    </w:rPr>
  </w:style>
  <w:style w:type="paragraph" w:styleId="TOC1">
    <w:name w:val="toc 1"/>
    <w:basedOn w:val="Normal"/>
    <w:next w:val="Normal"/>
    <w:autoRedefine/>
    <w:uiPriority w:val="39"/>
    <w:unhideWhenUsed/>
    <w:rsid w:val="0072086F"/>
    <w:pPr>
      <w:tabs>
        <w:tab w:val="right" w:leader="dot" w:pos="10053"/>
      </w:tabs>
      <w:spacing w:after="100"/>
    </w:pPr>
    <w:rPr>
      <w:color w:val="00B0F0"/>
      <w:sz w:val="28"/>
    </w:rPr>
  </w:style>
  <w:style w:type="paragraph" w:styleId="TOC2">
    <w:name w:val="toc 2"/>
    <w:basedOn w:val="Normal"/>
    <w:next w:val="Normal"/>
    <w:autoRedefine/>
    <w:uiPriority w:val="39"/>
    <w:unhideWhenUsed/>
    <w:rsid w:val="0072086F"/>
    <w:pPr>
      <w:spacing w:after="100"/>
      <w:ind w:left="240"/>
    </w:pPr>
    <w:rPr>
      <w:rFonts w:eastAsiaTheme="minorEastAsia"/>
      <w:sz w:val="26"/>
      <w:lang w:val="en-US"/>
    </w:rPr>
  </w:style>
  <w:style w:type="character" w:styleId="Hyperlink">
    <w:name w:val="Hyperlink"/>
    <w:basedOn w:val="DefaultParagraphFont"/>
    <w:uiPriority w:val="99"/>
    <w:unhideWhenUsed/>
    <w:rsid w:val="002012FB"/>
    <w:rPr>
      <w:rFonts w:ascii="Tahoma" w:hAnsi="Tahoma"/>
      <w:color w:val="5B6770" w:themeColor="hyperlink"/>
      <w:sz w:val="24"/>
      <w:u w:val="single"/>
    </w:rPr>
  </w:style>
  <w:style w:type="paragraph" w:customStyle="1" w:styleId="TrademarkText">
    <w:name w:val="Trademark Text"/>
    <w:basedOn w:val="Footer"/>
    <w:uiPriority w:val="99"/>
    <w:semiHidden/>
    <w:rsid w:val="00945898"/>
    <w:pPr>
      <w:pBdr>
        <w:top w:val="none" w:sz="0" w:space="0" w:color="auto"/>
      </w:pBdr>
      <w:tabs>
        <w:tab w:val="clear" w:pos="4513"/>
        <w:tab w:val="clear" w:pos="9026"/>
        <w:tab w:val="center" w:pos="4320"/>
        <w:tab w:val="right" w:pos="8640"/>
      </w:tabs>
    </w:pPr>
    <w:rPr>
      <w:rFonts w:eastAsia="MS Mincho" w:cs="Arial"/>
      <w:color w:val="9E948D"/>
      <w:sz w:val="14"/>
      <w:lang w:val="en-US"/>
    </w:rPr>
  </w:style>
  <w:style w:type="paragraph" w:styleId="BalloonText">
    <w:name w:val="Balloon Text"/>
    <w:basedOn w:val="Normal"/>
    <w:link w:val="BalloonTextChar"/>
    <w:uiPriority w:val="99"/>
    <w:semiHidden/>
    <w:unhideWhenUsed/>
    <w:rsid w:val="009957F2"/>
    <w:rPr>
      <w:sz w:val="16"/>
      <w:szCs w:val="16"/>
    </w:rPr>
  </w:style>
  <w:style w:type="character" w:customStyle="1" w:styleId="BalloonTextChar">
    <w:name w:val="Balloon Text Char"/>
    <w:basedOn w:val="DefaultParagraphFont"/>
    <w:link w:val="BalloonText"/>
    <w:uiPriority w:val="99"/>
    <w:semiHidden/>
    <w:rsid w:val="009957F2"/>
    <w:rPr>
      <w:rFonts w:ascii="Tahoma" w:hAnsi="Tahoma" w:cs="Tahoma"/>
      <w:color w:val="000000" w:themeColor="text1"/>
      <w:sz w:val="16"/>
      <w:szCs w:val="16"/>
    </w:rPr>
  </w:style>
  <w:style w:type="character" w:customStyle="1" w:styleId="Heading3Char">
    <w:name w:val="Heading 3 Char"/>
    <w:basedOn w:val="DefaultParagraphFont"/>
    <w:link w:val="Heading3"/>
    <w:uiPriority w:val="9"/>
    <w:rsid w:val="00DA468F"/>
    <w:rPr>
      <w:rFonts w:ascii="Tahoma" w:eastAsiaTheme="majorEastAsia" w:hAnsi="Tahoma" w:cs="Tahoma"/>
      <w:b/>
      <w:bCs/>
      <w:noProof/>
      <w:color w:val="00386B"/>
      <w:sz w:val="28"/>
      <w:szCs w:val="26"/>
    </w:rPr>
  </w:style>
  <w:style w:type="character" w:customStyle="1" w:styleId="Heading4Char">
    <w:name w:val="Heading 4 Char"/>
    <w:basedOn w:val="DefaultParagraphFont"/>
    <w:link w:val="Heading4"/>
    <w:uiPriority w:val="9"/>
    <w:rsid w:val="00DA468F"/>
    <w:rPr>
      <w:rFonts w:ascii="Tahoma" w:eastAsiaTheme="majorEastAsia" w:hAnsi="Tahoma" w:cs="Tahoma"/>
      <w:b/>
      <w:bCs/>
      <w:noProof/>
      <w:color w:val="00386B"/>
      <w:sz w:val="24"/>
      <w:szCs w:val="26"/>
    </w:rPr>
  </w:style>
  <w:style w:type="character" w:customStyle="1" w:styleId="Heading5Char">
    <w:name w:val="Heading 5 Char"/>
    <w:basedOn w:val="DefaultParagraphFont"/>
    <w:link w:val="Heading5"/>
    <w:uiPriority w:val="9"/>
    <w:rsid w:val="00F3558C"/>
    <w:rPr>
      <w:rFonts w:ascii="Tahoma" w:eastAsiaTheme="majorEastAsia" w:hAnsi="Tahoma" w:cs="Tahoma"/>
      <w:bCs/>
      <w:noProof/>
      <w:color w:val="00386B"/>
      <w:sz w:val="24"/>
      <w:szCs w:val="26"/>
    </w:rPr>
  </w:style>
  <w:style w:type="paragraph" w:styleId="List">
    <w:name w:val="List"/>
    <w:basedOn w:val="Normal"/>
    <w:uiPriority w:val="99"/>
    <w:unhideWhenUsed/>
    <w:rsid w:val="00D44E2F"/>
    <w:pPr>
      <w:ind w:left="283" w:hanging="283"/>
      <w:contextualSpacing/>
    </w:pPr>
  </w:style>
  <w:style w:type="paragraph" w:styleId="ListNumber">
    <w:name w:val="List Number"/>
    <w:basedOn w:val="Normal"/>
    <w:uiPriority w:val="9"/>
    <w:qFormat/>
    <w:rsid w:val="00D91F47"/>
    <w:pPr>
      <w:numPr>
        <w:numId w:val="1"/>
      </w:numPr>
      <w:spacing w:line="360" w:lineRule="auto"/>
      <w:ind w:left="284" w:hanging="284"/>
      <w:contextualSpacing/>
    </w:pPr>
  </w:style>
  <w:style w:type="paragraph" w:styleId="ListNumber2">
    <w:name w:val="List Number 2"/>
    <w:basedOn w:val="Normal"/>
    <w:uiPriority w:val="9"/>
    <w:qFormat/>
    <w:rsid w:val="00D91F47"/>
    <w:pPr>
      <w:numPr>
        <w:numId w:val="2"/>
      </w:numPr>
      <w:spacing w:line="360" w:lineRule="auto"/>
      <w:contextualSpacing/>
    </w:pPr>
  </w:style>
  <w:style w:type="paragraph" w:styleId="ListNumber3">
    <w:name w:val="List Number 3"/>
    <w:basedOn w:val="Normal"/>
    <w:uiPriority w:val="99"/>
    <w:unhideWhenUsed/>
    <w:rsid w:val="00184E52"/>
    <w:pPr>
      <w:numPr>
        <w:numId w:val="3"/>
      </w:numPr>
      <w:contextualSpacing/>
    </w:pPr>
  </w:style>
  <w:style w:type="paragraph" w:styleId="ListNumber5">
    <w:name w:val="List Number 5"/>
    <w:basedOn w:val="Normal"/>
    <w:uiPriority w:val="99"/>
    <w:unhideWhenUsed/>
    <w:rsid w:val="00184E52"/>
    <w:pPr>
      <w:numPr>
        <w:numId w:val="4"/>
      </w:numPr>
      <w:contextualSpacing/>
    </w:pPr>
  </w:style>
  <w:style w:type="paragraph" w:styleId="TOC3">
    <w:name w:val="toc 3"/>
    <w:basedOn w:val="TOC2"/>
    <w:next w:val="Normal"/>
    <w:autoRedefine/>
    <w:uiPriority w:val="39"/>
    <w:unhideWhenUsed/>
    <w:rsid w:val="00E75954"/>
    <w:pPr>
      <w:tabs>
        <w:tab w:val="left" w:pos="880"/>
        <w:tab w:val="left" w:pos="1320"/>
        <w:tab w:val="right" w:pos="10053"/>
      </w:tabs>
      <w:ind w:left="432"/>
    </w:pPr>
    <w:rPr>
      <w:color w:val="808080" w:themeColor="background1" w:themeShade="80"/>
      <w:sz w:val="24"/>
    </w:rPr>
  </w:style>
  <w:style w:type="table" w:styleId="TableGrid">
    <w:name w:val="Table Grid"/>
    <w:basedOn w:val="TableNormal"/>
    <w:uiPriority w:val="59"/>
    <w:rsid w:val="00FB4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croText">
    <w:name w:val="macro"/>
    <w:link w:val="MacroTextChar"/>
    <w:semiHidden/>
    <w:rsid w:val="00FB1C43"/>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Times New Roman"/>
      <w:sz w:val="20"/>
      <w:szCs w:val="20"/>
    </w:rPr>
  </w:style>
  <w:style w:type="character" w:customStyle="1" w:styleId="MacroTextChar">
    <w:name w:val="Macro Text Char"/>
    <w:basedOn w:val="DefaultParagraphFont"/>
    <w:link w:val="MacroText"/>
    <w:semiHidden/>
    <w:rsid w:val="00FB1C43"/>
    <w:rPr>
      <w:rFonts w:ascii="Courier New" w:eastAsia="Times New Roman" w:hAnsi="Courier New" w:cs="Times New Roman"/>
      <w:sz w:val="20"/>
      <w:szCs w:val="20"/>
    </w:rPr>
  </w:style>
  <w:style w:type="paragraph" w:customStyle="1" w:styleId="Tableheading">
    <w:name w:val="Table heading"/>
    <w:basedOn w:val="Normal"/>
    <w:next w:val="Tabletext"/>
    <w:rsid w:val="00FB1C43"/>
    <w:pPr>
      <w:keepNext/>
      <w:jc w:val="both"/>
    </w:pPr>
    <w:rPr>
      <w:rFonts w:eastAsia="Times New Roman" w:cs="Times New Roman"/>
      <w:b/>
      <w:szCs w:val="20"/>
      <w:lang w:val="en-US"/>
    </w:rPr>
  </w:style>
  <w:style w:type="paragraph" w:customStyle="1" w:styleId="Tabletext">
    <w:name w:val="Table text"/>
    <w:basedOn w:val="Normal"/>
    <w:rsid w:val="00FB1C43"/>
    <w:pPr>
      <w:jc w:val="both"/>
    </w:pPr>
    <w:rPr>
      <w:rFonts w:eastAsia="Times New Roman" w:cs="Times New Roman"/>
      <w:szCs w:val="20"/>
      <w:lang w:val="en-US"/>
    </w:rPr>
  </w:style>
  <w:style w:type="paragraph" w:customStyle="1" w:styleId="Style16ptBoldLeft">
    <w:name w:val="Style 16 pt Bold Left"/>
    <w:basedOn w:val="Normal"/>
    <w:link w:val="Style16ptBoldLeftChar"/>
    <w:rsid w:val="00FB1C43"/>
    <w:pPr>
      <w:spacing w:after="120"/>
    </w:pPr>
    <w:rPr>
      <w:rFonts w:ascii="Arial Black" w:eastAsia="Times New Roman" w:hAnsi="Arial Black" w:cs="Times New Roman"/>
      <w:bCs/>
      <w:caps/>
      <w:color w:val="00365B"/>
      <w:lang w:val="en-US"/>
    </w:rPr>
  </w:style>
  <w:style w:type="character" w:styleId="PlaceholderText">
    <w:name w:val="Placeholder Text"/>
    <w:basedOn w:val="DefaultParagraphFont"/>
    <w:uiPriority w:val="99"/>
    <w:semiHidden/>
    <w:rsid w:val="00946783"/>
    <w:rPr>
      <w:color w:val="808080"/>
    </w:rPr>
  </w:style>
  <w:style w:type="paragraph" w:customStyle="1" w:styleId="ContentsTitle">
    <w:name w:val="Contents Title"/>
    <w:basedOn w:val="TOCHeading"/>
    <w:link w:val="ContentsTitleChar"/>
    <w:qFormat/>
    <w:rsid w:val="0024358D"/>
    <w:rPr>
      <w:color w:val="00B0F0"/>
    </w:rPr>
  </w:style>
  <w:style w:type="table" w:styleId="PlainTable1">
    <w:name w:val="Plain Table 1"/>
    <w:basedOn w:val="TableNormal"/>
    <w:uiPriority w:val="41"/>
    <w:rsid w:val="00F355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CHeadingChar">
    <w:name w:val="TOC Heading Char"/>
    <w:basedOn w:val="Heading1Char"/>
    <w:link w:val="TOCHeading"/>
    <w:uiPriority w:val="39"/>
    <w:rsid w:val="0024358D"/>
    <w:rPr>
      <w:rFonts w:ascii="Tahoma" w:eastAsiaTheme="majorEastAsia" w:hAnsi="Tahoma" w:cstheme="majorBidi"/>
      <w:b w:val="0"/>
      <w:bCs/>
      <w:noProof/>
      <w:color w:val="5B6770" w:themeColor="text2"/>
      <w:sz w:val="40"/>
      <w:szCs w:val="40"/>
    </w:rPr>
  </w:style>
  <w:style w:type="character" w:customStyle="1" w:styleId="ContentsTitleChar">
    <w:name w:val="Contents Title Char"/>
    <w:basedOn w:val="TOCHeadingChar"/>
    <w:link w:val="ContentsTitle"/>
    <w:rsid w:val="0024358D"/>
    <w:rPr>
      <w:rFonts w:ascii="Tahoma" w:eastAsiaTheme="majorEastAsia" w:hAnsi="Tahoma" w:cstheme="majorBidi"/>
      <w:b w:val="0"/>
      <w:bCs/>
      <w:noProof/>
      <w:color w:val="00B0F0"/>
      <w:sz w:val="40"/>
      <w:szCs w:val="40"/>
    </w:rPr>
  </w:style>
  <w:style w:type="paragraph" w:customStyle="1" w:styleId="Sub-Headings">
    <w:name w:val="Sub-Headings"/>
    <w:basedOn w:val="TOC1"/>
    <w:link w:val="Sub-HeadingsChar"/>
    <w:qFormat/>
    <w:rsid w:val="00061B9D"/>
    <w:rPr>
      <w:b/>
      <w:color w:val="002060"/>
      <w:sz w:val="24"/>
    </w:rPr>
  </w:style>
  <w:style w:type="character" w:customStyle="1" w:styleId="Sub-HeadingsChar">
    <w:name w:val="Sub-Headings Char"/>
    <w:basedOn w:val="DefaultParagraphFont"/>
    <w:link w:val="Sub-Headings"/>
    <w:rsid w:val="00061B9D"/>
    <w:rPr>
      <w:rFonts w:ascii="Tahoma" w:hAnsi="Tahoma" w:cs="Tahoma"/>
      <w:b/>
      <w:noProof/>
      <w:color w:val="002060"/>
      <w:sz w:val="24"/>
      <w:szCs w:val="24"/>
    </w:rPr>
  </w:style>
  <w:style w:type="paragraph" w:styleId="BodyText2">
    <w:name w:val="Body Text 2"/>
    <w:basedOn w:val="Normal"/>
    <w:link w:val="BodyText2Char"/>
    <w:uiPriority w:val="99"/>
    <w:semiHidden/>
    <w:unhideWhenUsed/>
    <w:rsid w:val="00061B9D"/>
    <w:pPr>
      <w:spacing w:after="120" w:line="480" w:lineRule="auto"/>
    </w:pPr>
  </w:style>
  <w:style w:type="character" w:customStyle="1" w:styleId="BodyText2Char">
    <w:name w:val="Body Text 2 Char"/>
    <w:basedOn w:val="DefaultParagraphFont"/>
    <w:link w:val="BodyText2"/>
    <w:uiPriority w:val="99"/>
    <w:semiHidden/>
    <w:rsid w:val="00061B9D"/>
    <w:rPr>
      <w:rFonts w:ascii="Tahoma" w:hAnsi="Tahoma" w:cs="Tahoma"/>
      <w:noProof/>
      <w:sz w:val="24"/>
      <w:szCs w:val="24"/>
    </w:rPr>
  </w:style>
  <w:style w:type="character" w:customStyle="1" w:styleId="Style16ptBoldLeftChar">
    <w:name w:val="Style 16 pt Bold Left Char"/>
    <w:basedOn w:val="DefaultParagraphFont"/>
    <w:link w:val="Style16ptBoldLeft"/>
    <w:rsid w:val="00061B9D"/>
    <w:rPr>
      <w:rFonts w:ascii="Arial Black" w:eastAsia="Times New Roman" w:hAnsi="Arial Black" w:cs="Times New Roman"/>
      <w:bCs/>
      <w:caps/>
      <w:noProof/>
      <w:color w:val="00365B"/>
      <w:sz w:val="24"/>
      <w:szCs w:val="24"/>
      <w:lang w:val="en-US"/>
    </w:rPr>
  </w:style>
  <w:style w:type="paragraph" w:customStyle="1" w:styleId="proc-text">
    <w:name w:val="proc-text"/>
    <w:basedOn w:val="Normal"/>
    <w:rsid w:val="00061B9D"/>
    <w:pPr>
      <w:spacing w:before="120"/>
    </w:pPr>
    <w:rPr>
      <w:rFonts w:ascii="Arial" w:eastAsia="Times New Roman" w:hAnsi="Arial" w:cs="Times New Roman"/>
      <w:noProof w:val="0"/>
      <w:szCs w:val="20"/>
      <w:lang w:val="en-US"/>
    </w:rPr>
  </w:style>
  <w:style w:type="paragraph" w:customStyle="1" w:styleId="Sub-Titles">
    <w:name w:val="Sub-Titles"/>
    <w:basedOn w:val="Style16ptBoldLeft"/>
    <w:link w:val="Sub-TitlesChar"/>
    <w:rsid w:val="00BD488B"/>
    <w:rPr>
      <w:rFonts w:ascii="Tahoma" w:eastAsiaTheme="majorEastAsia" w:hAnsi="Tahoma"/>
      <w:b/>
      <w:caps w:val="0"/>
    </w:rPr>
  </w:style>
  <w:style w:type="character" w:customStyle="1" w:styleId="Sub-TitlesChar">
    <w:name w:val="Sub-Titles Char"/>
    <w:basedOn w:val="Style16ptBoldLeftChar"/>
    <w:link w:val="Sub-Titles"/>
    <w:rsid w:val="00BD488B"/>
    <w:rPr>
      <w:rFonts w:ascii="Tahoma" w:eastAsiaTheme="majorEastAsia" w:hAnsi="Tahoma" w:cs="Times New Roman"/>
      <w:b/>
      <w:bCs/>
      <w:caps w:val="0"/>
      <w:noProof/>
      <w:color w:val="00365B"/>
      <w:sz w:val="24"/>
      <w:szCs w:val="24"/>
      <w:lang w:val="en-US"/>
    </w:rPr>
  </w:style>
  <w:style w:type="table" w:styleId="TableGridLight">
    <w:name w:val="Grid Table Light"/>
    <w:basedOn w:val="TableNormal"/>
    <w:uiPriority w:val="40"/>
    <w:rsid w:val="00BD48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9402C1"/>
    <w:rPr>
      <w:color w:val="605E5C"/>
      <w:shd w:val="clear" w:color="auto" w:fill="E1DFDD"/>
    </w:rPr>
  </w:style>
  <w:style w:type="character" w:styleId="FollowedHyperlink">
    <w:name w:val="FollowedHyperlink"/>
    <w:basedOn w:val="DefaultParagraphFont"/>
    <w:uiPriority w:val="99"/>
    <w:semiHidden/>
    <w:unhideWhenUsed/>
    <w:rsid w:val="009C2FAF"/>
    <w:rPr>
      <w:color w:val="5B6770" w:themeColor="followedHyperlink"/>
      <w:u w:val="single"/>
    </w:rPr>
  </w:style>
  <w:style w:type="paragraph" w:styleId="TOC4">
    <w:name w:val="toc 4"/>
    <w:basedOn w:val="Normal"/>
    <w:next w:val="Normal"/>
    <w:autoRedefine/>
    <w:uiPriority w:val="39"/>
    <w:unhideWhenUsed/>
    <w:rsid w:val="000A327C"/>
    <w:pPr>
      <w:tabs>
        <w:tab w:val="left" w:pos="1760"/>
        <w:tab w:val="right" w:leader="dot" w:pos="10053"/>
      </w:tabs>
      <w:spacing w:after="100"/>
      <w:ind w:left="720"/>
    </w:pPr>
    <w:rPr>
      <w:b/>
      <w:bCs/>
    </w:rPr>
  </w:style>
  <w:style w:type="character" w:customStyle="1" w:styleId="normaltextrun">
    <w:name w:val="normaltextrun"/>
    <w:basedOn w:val="DefaultParagraphFont"/>
    <w:rsid w:val="002B396B"/>
  </w:style>
  <w:style w:type="paragraph" w:styleId="TOC5">
    <w:name w:val="toc 5"/>
    <w:basedOn w:val="Normal"/>
    <w:next w:val="Normal"/>
    <w:autoRedefine/>
    <w:uiPriority w:val="39"/>
    <w:unhideWhenUsed/>
    <w:rsid w:val="002312CA"/>
    <w:pPr>
      <w:spacing w:after="100" w:line="259" w:lineRule="auto"/>
      <w:ind w:left="880"/>
    </w:pPr>
    <w:rPr>
      <w:rFonts w:asciiTheme="minorHAnsi" w:eastAsiaTheme="minorEastAsia" w:hAnsiTheme="minorHAnsi" w:cstheme="minorBidi"/>
      <w:noProof w:val="0"/>
      <w:kern w:val="2"/>
      <w:sz w:val="22"/>
      <w:szCs w:val="28"/>
      <w:lang w:val="en-US" w:bidi="th-TH"/>
      <w14:ligatures w14:val="standardContextual"/>
    </w:rPr>
  </w:style>
  <w:style w:type="paragraph" w:styleId="TOC6">
    <w:name w:val="toc 6"/>
    <w:basedOn w:val="Normal"/>
    <w:next w:val="Normal"/>
    <w:autoRedefine/>
    <w:uiPriority w:val="39"/>
    <w:unhideWhenUsed/>
    <w:rsid w:val="002312CA"/>
    <w:pPr>
      <w:spacing w:after="100" w:line="259" w:lineRule="auto"/>
      <w:ind w:left="1100"/>
    </w:pPr>
    <w:rPr>
      <w:rFonts w:asciiTheme="minorHAnsi" w:eastAsiaTheme="minorEastAsia" w:hAnsiTheme="minorHAnsi" w:cstheme="minorBidi"/>
      <w:noProof w:val="0"/>
      <w:kern w:val="2"/>
      <w:sz w:val="22"/>
      <w:szCs w:val="28"/>
      <w:lang w:val="en-US" w:bidi="th-TH"/>
      <w14:ligatures w14:val="standardContextual"/>
    </w:rPr>
  </w:style>
  <w:style w:type="paragraph" w:styleId="TOC7">
    <w:name w:val="toc 7"/>
    <w:basedOn w:val="Normal"/>
    <w:next w:val="Normal"/>
    <w:autoRedefine/>
    <w:uiPriority w:val="39"/>
    <w:unhideWhenUsed/>
    <w:rsid w:val="002312CA"/>
    <w:pPr>
      <w:spacing w:after="100" w:line="259" w:lineRule="auto"/>
      <w:ind w:left="1320"/>
    </w:pPr>
    <w:rPr>
      <w:rFonts w:asciiTheme="minorHAnsi" w:eastAsiaTheme="minorEastAsia" w:hAnsiTheme="minorHAnsi" w:cstheme="minorBidi"/>
      <w:noProof w:val="0"/>
      <w:kern w:val="2"/>
      <w:sz w:val="22"/>
      <w:szCs w:val="28"/>
      <w:lang w:val="en-US" w:bidi="th-TH"/>
      <w14:ligatures w14:val="standardContextual"/>
    </w:rPr>
  </w:style>
  <w:style w:type="paragraph" w:styleId="TOC8">
    <w:name w:val="toc 8"/>
    <w:basedOn w:val="Normal"/>
    <w:next w:val="Normal"/>
    <w:autoRedefine/>
    <w:uiPriority w:val="39"/>
    <w:unhideWhenUsed/>
    <w:rsid w:val="002312CA"/>
    <w:pPr>
      <w:spacing w:after="100" w:line="259" w:lineRule="auto"/>
      <w:ind w:left="1540"/>
    </w:pPr>
    <w:rPr>
      <w:rFonts w:asciiTheme="minorHAnsi" w:eastAsiaTheme="minorEastAsia" w:hAnsiTheme="minorHAnsi" w:cstheme="minorBidi"/>
      <w:noProof w:val="0"/>
      <w:kern w:val="2"/>
      <w:sz w:val="22"/>
      <w:szCs w:val="28"/>
      <w:lang w:val="en-US" w:bidi="th-TH"/>
      <w14:ligatures w14:val="standardContextual"/>
    </w:rPr>
  </w:style>
  <w:style w:type="paragraph" w:styleId="TOC9">
    <w:name w:val="toc 9"/>
    <w:basedOn w:val="Normal"/>
    <w:next w:val="Normal"/>
    <w:autoRedefine/>
    <w:uiPriority w:val="39"/>
    <w:unhideWhenUsed/>
    <w:rsid w:val="002312CA"/>
    <w:pPr>
      <w:spacing w:after="100" w:line="259" w:lineRule="auto"/>
      <w:ind w:left="1760"/>
    </w:pPr>
    <w:rPr>
      <w:rFonts w:asciiTheme="minorHAnsi" w:eastAsiaTheme="minorEastAsia" w:hAnsiTheme="minorHAnsi" w:cstheme="minorBidi"/>
      <w:noProof w:val="0"/>
      <w:kern w:val="2"/>
      <w:sz w:val="22"/>
      <w:szCs w:val="28"/>
      <w:lang w:val="en-US" w:bidi="th-TH"/>
      <w14:ligatures w14:val="standardContextual"/>
    </w:rPr>
  </w:style>
  <w:style w:type="character" w:customStyle="1" w:styleId="ts-alignment-element">
    <w:name w:val="ts-alignment-element"/>
    <w:basedOn w:val="DefaultParagraphFont"/>
    <w:rsid w:val="00454AB8"/>
  </w:style>
  <w:style w:type="character" w:customStyle="1" w:styleId="ts-alignment-element-highlighted">
    <w:name w:val="ts-alignment-element-highlighted"/>
    <w:basedOn w:val="DefaultParagraphFont"/>
    <w:rsid w:val="00D1289C"/>
  </w:style>
  <w:style w:type="paragraph" w:styleId="Revision">
    <w:name w:val="Revision"/>
    <w:hidden/>
    <w:uiPriority w:val="99"/>
    <w:semiHidden/>
    <w:rsid w:val="000A2461"/>
    <w:pPr>
      <w:spacing w:after="0" w:line="240" w:lineRule="auto"/>
    </w:pPr>
    <w:rPr>
      <w:rFonts w:ascii="Tahoma" w:hAnsi="Tahoma" w:cs="Tahoma"/>
      <w:noProof/>
      <w:sz w:val="24"/>
      <w:szCs w:val="24"/>
    </w:rPr>
  </w:style>
  <w:style w:type="character" w:customStyle="1" w:styleId="ui-provider">
    <w:name w:val="ui-provider"/>
    <w:basedOn w:val="DefaultParagraphFont"/>
    <w:rsid w:val="000213DE"/>
  </w:style>
  <w:style w:type="character" w:customStyle="1" w:styleId="UnresolvedMention2">
    <w:name w:val="Unresolved Mention2"/>
    <w:basedOn w:val="DefaultParagraphFont"/>
    <w:uiPriority w:val="99"/>
    <w:semiHidden/>
    <w:unhideWhenUsed/>
    <w:rsid w:val="00377786"/>
    <w:rPr>
      <w:color w:val="605E5C"/>
      <w:shd w:val="clear" w:color="auto" w:fill="E1DFDD"/>
    </w:rPr>
  </w:style>
  <w:style w:type="character" w:customStyle="1" w:styleId="UnresolvedMention3">
    <w:name w:val="Unresolved Mention3"/>
    <w:basedOn w:val="DefaultParagraphFont"/>
    <w:uiPriority w:val="99"/>
    <w:semiHidden/>
    <w:unhideWhenUsed/>
    <w:rsid w:val="00B846C5"/>
    <w:rPr>
      <w:color w:val="605E5C"/>
      <w:shd w:val="clear" w:color="auto" w:fill="E1DFDD"/>
    </w:rPr>
  </w:style>
  <w:style w:type="character" w:customStyle="1" w:styleId="UnresolvedMention4">
    <w:name w:val="Unresolved Mention4"/>
    <w:basedOn w:val="DefaultParagraphFont"/>
    <w:uiPriority w:val="99"/>
    <w:semiHidden/>
    <w:unhideWhenUsed/>
    <w:rsid w:val="00E747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762">
      <w:bodyDiv w:val="1"/>
      <w:marLeft w:val="0"/>
      <w:marRight w:val="0"/>
      <w:marTop w:val="0"/>
      <w:marBottom w:val="0"/>
      <w:divBdr>
        <w:top w:val="none" w:sz="0" w:space="0" w:color="auto"/>
        <w:left w:val="none" w:sz="0" w:space="0" w:color="auto"/>
        <w:bottom w:val="none" w:sz="0" w:space="0" w:color="auto"/>
        <w:right w:val="none" w:sz="0" w:space="0" w:color="auto"/>
      </w:divBdr>
    </w:div>
    <w:div w:id="108743220">
      <w:bodyDiv w:val="1"/>
      <w:marLeft w:val="0"/>
      <w:marRight w:val="0"/>
      <w:marTop w:val="0"/>
      <w:marBottom w:val="0"/>
      <w:divBdr>
        <w:top w:val="none" w:sz="0" w:space="0" w:color="auto"/>
        <w:left w:val="none" w:sz="0" w:space="0" w:color="auto"/>
        <w:bottom w:val="none" w:sz="0" w:space="0" w:color="auto"/>
        <w:right w:val="none" w:sz="0" w:space="0" w:color="auto"/>
      </w:divBdr>
    </w:div>
    <w:div w:id="145636676">
      <w:bodyDiv w:val="1"/>
      <w:marLeft w:val="0"/>
      <w:marRight w:val="0"/>
      <w:marTop w:val="0"/>
      <w:marBottom w:val="0"/>
      <w:divBdr>
        <w:top w:val="none" w:sz="0" w:space="0" w:color="auto"/>
        <w:left w:val="none" w:sz="0" w:space="0" w:color="auto"/>
        <w:bottom w:val="none" w:sz="0" w:space="0" w:color="auto"/>
        <w:right w:val="none" w:sz="0" w:space="0" w:color="auto"/>
      </w:divBdr>
      <w:divsChild>
        <w:div w:id="1968586113">
          <w:marLeft w:val="0"/>
          <w:marRight w:val="0"/>
          <w:marTop w:val="0"/>
          <w:marBottom w:val="0"/>
          <w:divBdr>
            <w:top w:val="none" w:sz="0" w:space="0" w:color="auto"/>
            <w:left w:val="none" w:sz="0" w:space="0" w:color="auto"/>
            <w:bottom w:val="none" w:sz="0" w:space="0" w:color="auto"/>
            <w:right w:val="none" w:sz="0" w:space="0" w:color="auto"/>
          </w:divBdr>
          <w:divsChild>
            <w:div w:id="284049515">
              <w:marLeft w:val="0"/>
              <w:marRight w:val="0"/>
              <w:marTop w:val="0"/>
              <w:marBottom w:val="0"/>
              <w:divBdr>
                <w:top w:val="none" w:sz="0" w:space="0" w:color="auto"/>
                <w:left w:val="none" w:sz="0" w:space="0" w:color="auto"/>
                <w:bottom w:val="none" w:sz="0" w:space="0" w:color="auto"/>
                <w:right w:val="none" w:sz="0" w:space="0" w:color="auto"/>
              </w:divBdr>
              <w:divsChild>
                <w:div w:id="652027587">
                  <w:marLeft w:val="0"/>
                  <w:marRight w:val="0"/>
                  <w:marTop w:val="0"/>
                  <w:marBottom w:val="0"/>
                  <w:divBdr>
                    <w:top w:val="none" w:sz="0" w:space="0" w:color="auto"/>
                    <w:left w:val="none" w:sz="0" w:space="0" w:color="auto"/>
                    <w:bottom w:val="none" w:sz="0" w:space="0" w:color="auto"/>
                    <w:right w:val="none" w:sz="0" w:space="0" w:color="auto"/>
                  </w:divBdr>
                  <w:divsChild>
                    <w:div w:id="509487385">
                      <w:marLeft w:val="0"/>
                      <w:marRight w:val="0"/>
                      <w:marTop w:val="0"/>
                      <w:marBottom w:val="0"/>
                      <w:divBdr>
                        <w:top w:val="none" w:sz="0" w:space="0" w:color="auto"/>
                        <w:left w:val="none" w:sz="0" w:space="0" w:color="auto"/>
                        <w:bottom w:val="none" w:sz="0" w:space="0" w:color="auto"/>
                        <w:right w:val="none" w:sz="0" w:space="0" w:color="auto"/>
                      </w:divBdr>
                      <w:divsChild>
                        <w:div w:id="63264978">
                          <w:marLeft w:val="0"/>
                          <w:marRight w:val="0"/>
                          <w:marTop w:val="0"/>
                          <w:marBottom w:val="0"/>
                          <w:divBdr>
                            <w:top w:val="none" w:sz="0" w:space="0" w:color="auto"/>
                            <w:left w:val="none" w:sz="0" w:space="0" w:color="auto"/>
                            <w:bottom w:val="none" w:sz="0" w:space="0" w:color="auto"/>
                            <w:right w:val="none" w:sz="0" w:space="0" w:color="auto"/>
                          </w:divBdr>
                          <w:divsChild>
                            <w:div w:id="146407597">
                              <w:marLeft w:val="0"/>
                              <w:marRight w:val="0"/>
                              <w:marTop w:val="0"/>
                              <w:marBottom w:val="0"/>
                              <w:divBdr>
                                <w:top w:val="none" w:sz="0" w:space="0" w:color="auto"/>
                                <w:left w:val="none" w:sz="0" w:space="0" w:color="auto"/>
                                <w:bottom w:val="none" w:sz="0" w:space="0" w:color="auto"/>
                                <w:right w:val="none" w:sz="0" w:space="0" w:color="auto"/>
                              </w:divBdr>
                              <w:divsChild>
                                <w:div w:id="1210798433">
                                  <w:marLeft w:val="0"/>
                                  <w:marRight w:val="0"/>
                                  <w:marTop w:val="0"/>
                                  <w:marBottom w:val="0"/>
                                  <w:divBdr>
                                    <w:top w:val="none" w:sz="0" w:space="0" w:color="auto"/>
                                    <w:left w:val="none" w:sz="0" w:space="0" w:color="auto"/>
                                    <w:bottom w:val="none" w:sz="0" w:space="0" w:color="auto"/>
                                    <w:right w:val="none" w:sz="0" w:space="0" w:color="auto"/>
                                  </w:divBdr>
                                  <w:divsChild>
                                    <w:div w:id="449864933">
                                      <w:marLeft w:val="0"/>
                                      <w:marRight w:val="0"/>
                                      <w:marTop w:val="0"/>
                                      <w:marBottom w:val="0"/>
                                      <w:divBdr>
                                        <w:top w:val="none" w:sz="0" w:space="0" w:color="auto"/>
                                        <w:left w:val="none" w:sz="0" w:space="0" w:color="auto"/>
                                        <w:bottom w:val="none" w:sz="0" w:space="0" w:color="auto"/>
                                        <w:right w:val="none" w:sz="0" w:space="0" w:color="auto"/>
                                      </w:divBdr>
                                      <w:divsChild>
                                        <w:div w:id="1386292671">
                                          <w:marLeft w:val="0"/>
                                          <w:marRight w:val="0"/>
                                          <w:marTop w:val="0"/>
                                          <w:marBottom w:val="0"/>
                                          <w:divBdr>
                                            <w:top w:val="none" w:sz="0" w:space="0" w:color="auto"/>
                                            <w:left w:val="none" w:sz="0" w:space="0" w:color="auto"/>
                                            <w:bottom w:val="none" w:sz="0" w:space="0" w:color="auto"/>
                                            <w:right w:val="none" w:sz="0" w:space="0" w:color="auto"/>
                                          </w:divBdr>
                                          <w:divsChild>
                                            <w:div w:id="424498351">
                                              <w:marLeft w:val="0"/>
                                              <w:marRight w:val="0"/>
                                              <w:marTop w:val="0"/>
                                              <w:marBottom w:val="0"/>
                                              <w:divBdr>
                                                <w:top w:val="none" w:sz="0" w:space="0" w:color="auto"/>
                                                <w:left w:val="none" w:sz="0" w:space="0" w:color="auto"/>
                                                <w:bottom w:val="none" w:sz="0" w:space="0" w:color="auto"/>
                                                <w:right w:val="none" w:sz="0" w:space="0" w:color="auto"/>
                                              </w:divBdr>
                                              <w:divsChild>
                                                <w:div w:id="106048155">
                                                  <w:marLeft w:val="0"/>
                                                  <w:marRight w:val="0"/>
                                                  <w:marTop w:val="0"/>
                                                  <w:marBottom w:val="0"/>
                                                  <w:divBdr>
                                                    <w:top w:val="none" w:sz="0" w:space="0" w:color="auto"/>
                                                    <w:left w:val="none" w:sz="0" w:space="0" w:color="auto"/>
                                                    <w:bottom w:val="none" w:sz="0" w:space="0" w:color="auto"/>
                                                    <w:right w:val="none" w:sz="0" w:space="0" w:color="auto"/>
                                                  </w:divBdr>
                                                  <w:divsChild>
                                                    <w:div w:id="2101753870">
                                                      <w:marLeft w:val="0"/>
                                                      <w:marRight w:val="0"/>
                                                      <w:marTop w:val="0"/>
                                                      <w:marBottom w:val="0"/>
                                                      <w:divBdr>
                                                        <w:top w:val="none" w:sz="0" w:space="0" w:color="auto"/>
                                                        <w:left w:val="none" w:sz="0" w:space="0" w:color="auto"/>
                                                        <w:bottom w:val="none" w:sz="0" w:space="0" w:color="auto"/>
                                                        <w:right w:val="none" w:sz="0" w:space="0" w:color="auto"/>
                                                      </w:divBdr>
                                                      <w:divsChild>
                                                        <w:div w:id="1945648846">
                                                          <w:marLeft w:val="0"/>
                                                          <w:marRight w:val="0"/>
                                                          <w:marTop w:val="0"/>
                                                          <w:marBottom w:val="0"/>
                                                          <w:divBdr>
                                                            <w:top w:val="none" w:sz="0" w:space="0" w:color="auto"/>
                                                            <w:left w:val="none" w:sz="0" w:space="0" w:color="auto"/>
                                                            <w:bottom w:val="none" w:sz="0" w:space="0" w:color="auto"/>
                                                            <w:right w:val="none" w:sz="0" w:space="0" w:color="auto"/>
                                                          </w:divBdr>
                                                          <w:divsChild>
                                                            <w:div w:id="15422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838004">
      <w:bodyDiv w:val="1"/>
      <w:marLeft w:val="0"/>
      <w:marRight w:val="0"/>
      <w:marTop w:val="0"/>
      <w:marBottom w:val="0"/>
      <w:divBdr>
        <w:top w:val="none" w:sz="0" w:space="0" w:color="auto"/>
        <w:left w:val="none" w:sz="0" w:space="0" w:color="auto"/>
        <w:bottom w:val="none" w:sz="0" w:space="0" w:color="auto"/>
        <w:right w:val="none" w:sz="0" w:space="0" w:color="auto"/>
      </w:divBdr>
    </w:div>
    <w:div w:id="255332233">
      <w:bodyDiv w:val="1"/>
      <w:marLeft w:val="0"/>
      <w:marRight w:val="0"/>
      <w:marTop w:val="0"/>
      <w:marBottom w:val="0"/>
      <w:divBdr>
        <w:top w:val="none" w:sz="0" w:space="0" w:color="auto"/>
        <w:left w:val="none" w:sz="0" w:space="0" w:color="auto"/>
        <w:bottom w:val="none" w:sz="0" w:space="0" w:color="auto"/>
        <w:right w:val="none" w:sz="0" w:space="0" w:color="auto"/>
      </w:divBdr>
    </w:div>
    <w:div w:id="293750966">
      <w:bodyDiv w:val="1"/>
      <w:marLeft w:val="0"/>
      <w:marRight w:val="0"/>
      <w:marTop w:val="0"/>
      <w:marBottom w:val="0"/>
      <w:divBdr>
        <w:top w:val="none" w:sz="0" w:space="0" w:color="auto"/>
        <w:left w:val="none" w:sz="0" w:space="0" w:color="auto"/>
        <w:bottom w:val="none" w:sz="0" w:space="0" w:color="auto"/>
        <w:right w:val="none" w:sz="0" w:space="0" w:color="auto"/>
      </w:divBdr>
      <w:divsChild>
        <w:div w:id="1851673149">
          <w:marLeft w:val="0"/>
          <w:marRight w:val="0"/>
          <w:marTop w:val="0"/>
          <w:marBottom w:val="0"/>
          <w:divBdr>
            <w:top w:val="none" w:sz="0" w:space="0" w:color="auto"/>
            <w:left w:val="none" w:sz="0" w:space="0" w:color="auto"/>
            <w:bottom w:val="none" w:sz="0" w:space="0" w:color="auto"/>
            <w:right w:val="none" w:sz="0" w:space="0" w:color="auto"/>
          </w:divBdr>
        </w:div>
      </w:divsChild>
    </w:div>
    <w:div w:id="365835687">
      <w:bodyDiv w:val="1"/>
      <w:marLeft w:val="0"/>
      <w:marRight w:val="0"/>
      <w:marTop w:val="0"/>
      <w:marBottom w:val="0"/>
      <w:divBdr>
        <w:top w:val="none" w:sz="0" w:space="0" w:color="auto"/>
        <w:left w:val="none" w:sz="0" w:space="0" w:color="auto"/>
        <w:bottom w:val="none" w:sz="0" w:space="0" w:color="auto"/>
        <w:right w:val="none" w:sz="0" w:space="0" w:color="auto"/>
      </w:divBdr>
    </w:div>
    <w:div w:id="428890237">
      <w:bodyDiv w:val="1"/>
      <w:marLeft w:val="0"/>
      <w:marRight w:val="0"/>
      <w:marTop w:val="0"/>
      <w:marBottom w:val="0"/>
      <w:divBdr>
        <w:top w:val="none" w:sz="0" w:space="0" w:color="auto"/>
        <w:left w:val="none" w:sz="0" w:space="0" w:color="auto"/>
        <w:bottom w:val="none" w:sz="0" w:space="0" w:color="auto"/>
        <w:right w:val="none" w:sz="0" w:space="0" w:color="auto"/>
      </w:divBdr>
    </w:div>
    <w:div w:id="531845109">
      <w:bodyDiv w:val="1"/>
      <w:marLeft w:val="0"/>
      <w:marRight w:val="0"/>
      <w:marTop w:val="0"/>
      <w:marBottom w:val="0"/>
      <w:divBdr>
        <w:top w:val="none" w:sz="0" w:space="0" w:color="auto"/>
        <w:left w:val="none" w:sz="0" w:space="0" w:color="auto"/>
        <w:bottom w:val="none" w:sz="0" w:space="0" w:color="auto"/>
        <w:right w:val="none" w:sz="0" w:space="0" w:color="auto"/>
      </w:divBdr>
    </w:div>
    <w:div w:id="533345549">
      <w:bodyDiv w:val="1"/>
      <w:marLeft w:val="0"/>
      <w:marRight w:val="0"/>
      <w:marTop w:val="0"/>
      <w:marBottom w:val="0"/>
      <w:divBdr>
        <w:top w:val="none" w:sz="0" w:space="0" w:color="auto"/>
        <w:left w:val="none" w:sz="0" w:space="0" w:color="auto"/>
        <w:bottom w:val="none" w:sz="0" w:space="0" w:color="auto"/>
        <w:right w:val="none" w:sz="0" w:space="0" w:color="auto"/>
      </w:divBdr>
    </w:div>
    <w:div w:id="622882735">
      <w:bodyDiv w:val="1"/>
      <w:marLeft w:val="0"/>
      <w:marRight w:val="0"/>
      <w:marTop w:val="0"/>
      <w:marBottom w:val="0"/>
      <w:divBdr>
        <w:top w:val="none" w:sz="0" w:space="0" w:color="auto"/>
        <w:left w:val="none" w:sz="0" w:space="0" w:color="auto"/>
        <w:bottom w:val="none" w:sz="0" w:space="0" w:color="auto"/>
        <w:right w:val="none" w:sz="0" w:space="0" w:color="auto"/>
      </w:divBdr>
      <w:divsChild>
        <w:div w:id="563641534">
          <w:marLeft w:val="0"/>
          <w:marRight w:val="0"/>
          <w:marTop w:val="0"/>
          <w:marBottom w:val="0"/>
          <w:divBdr>
            <w:top w:val="none" w:sz="0" w:space="0" w:color="auto"/>
            <w:left w:val="none" w:sz="0" w:space="0" w:color="auto"/>
            <w:bottom w:val="none" w:sz="0" w:space="0" w:color="auto"/>
            <w:right w:val="none" w:sz="0" w:space="0" w:color="auto"/>
          </w:divBdr>
          <w:divsChild>
            <w:div w:id="534929135">
              <w:marLeft w:val="0"/>
              <w:marRight w:val="0"/>
              <w:marTop w:val="0"/>
              <w:marBottom w:val="0"/>
              <w:divBdr>
                <w:top w:val="none" w:sz="0" w:space="0" w:color="auto"/>
                <w:left w:val="none" w:sz="0" w:space="0" w:color="auto"/>
                <w:bottom w:val="none" w:sz="0" w:space="0" w:color="auto"/>
                <w:right w:val="none" w:sz="0" w:space="0" w:color="auto"/>
              </w:divBdr>
              <w:divsChild>
                <w:div w:id="2109808740">
                  <w:marLeft w:val="0"/>
                  <w:marRight w:val="0"/>
                  <w:marTop w:val="0"/>
                  <w:marBottom w:val="0"/>
                  <w:divBdr>
                    <w:top w:val="none" w:sz="0" w:space="0" w:color="auto"/>
                    <w:left w:val="none" w:sz="0" w:space="0" w:color="auto"/>
                    <w:bottom w:val="none" w:sz="0" w:space="0" w:color="auto"/>
                    <w:right w:val="none" w:sz="0" w:space="0" w:color="auto"/>
                  </w:divBdr>
                  <w:divsChild>
                    <w:div w:id="1727683830">
                      <w:marLeft w:val="0"/>
                      <w:marRight w:val="0"/>
                      <w:marTop w:val="0"/>
                      <w:marBottom w:val="0"/>
                      <w:divBdr>
                        <w:top w:val="none" w:sz="0" w:space="0" w:color="auto"/>
                        <w:left w:val="none" w:sz="0" w:space="0" w:color="auto"/>
                        <w:bottom w:val="none" w:sz="0" w:space="0" w:color="auto"/>
                        <w:right w:val="none" w:sz="0" w:space="0" w:color="auto"/>
                      </w:divBdr>
                      <w:divsChild>
                        <w:div w:id="1073746568">
                          <w:marLeft w:val="0"/>
                          <w:marRight w:val="0"/>
                          <w:marTop w:val="0"/>
                          <w:marBottom w:val="0"/>
                          <w:divBdr>
                            <w:top w:val="none" w:sz="0" w:space="0" w:color="auto"/>
                            <w:left w:val="none" w:sz="0" w:space="0" w:color="auto"/>
                            <w:bottom w:val="none" w:sz="0" w:space="0" w:color="auto"/>
                            <w:right w:val="none" w:sz="0" w:space="0" w:color="auto"/>
                          </w:divBdr>
                          <w:divsChild>
                            <w:div w:id="664360584">
                              <w:marLeft w:val="0"/>
                              <w:marRight w:val="0"/>
                              <w:marTop w:val="0"/>
                              <w:marBottom w:val="0"/>
                              <w:divBdr>
                                <w:top w:val="none" w:sz="0" w:space="0" w:color="auto"/>
                                <w:left w:val="none" w:sz="0" w:space="0" w:color="auto"/>
                                <w:bottom w:val="none" w:sz="0" w:space="0" w:color="auto"/>
                                <w:right w:val="none" w:sz="0" w:space="0" w:color="auto"/>
                              </w:divBdr>
                              <w:divsChild>
                                <w:div w:id="1053231516">
                                  <w:marLeft w:val="0"/>
                                  <w:marRight w:val="0"/>
                                  <w:marTop w:val="0"/>
                                  <w:marBottom w:val="0"/>
                                  <w:divBdr>
                                    <w:top w:val="none" w:sz="0" w:space="0" w:color="auto"/>
                                    <w:left w:val="none" w:sz="0" w:space="0" w:color="auto"/>
                                    <w:bottom w:val="none" w:sz="0" w:space="0" w:color="auto"/>
                                    <w:right w:val="none" w:sz="0" w:space="0" w:color="auto"/>
                                  </w:divBdr>
                                  <w:divsChild>
                                    <w:div w:id="409928425">
                                      <w:marLeft w:val="0"/>
                                      <w:marRight w:val="0"/>
                                      <w:marTop w:val="0"/>
                                      <w:marBottom w:val="0"/>
                                      <w:divBdr>
                                        <w:top w:val="none" w:sz="0" w:space="0" w:color="auto"/>
                                        <w:left w:val="none" w:sz="0" w:space="0" w:color="auto"/>
                                        <w:bottom w:val="none" w:sz="0" w:space="0" w:color="auto"/>
                                        <w:right w:val="none" w:sz="0" w:space="0" w:color="auto"/>
                                      </w:divBdr>
                                      <w:divsChild>
                                        <w:div w:id="211962225">
                                          <w:marLeft w:val="0"/>
                                          <w:marRight w:val="0"/>
                                          <w:marTop w:val="0"/>
                                          <w:marBottom w:val="0"/>
                                          <w:divBdr>
                                            <w:top w:val="none" w:sz="0" w:space="0" w:color="auto"/>
                                            <w:left w:val="none" w:sz="0" w:space="0" w:color="auto"/>
                                            <w:bottom w:val="none" w:sz="0" w:space="0" w:color="auto"/>
                                            <w:right w:val="none" w:sz="0" w:space="0" w:color="auto"/>
                                          </w:divBdr>
                                          <w:divsChild>
                                            <w:div w:id="1502161990">
                                              <w:marLeft w:val="0"/>
                                              <w:marRight w:val="0"/>
                                              <w:marTop w:val="0"/>
                                              <w:marBottom w:val="0"/>
                                              <w:divBdr>
                                                <w:top w:val="none" w:sz="0" w:space="0" w:color="auto"/>
                                                <w:left w:val="none" w:sz="0" w:space="0" w:color="auto"/>
                                                <w:bottom w:val="none" w:sz="0" w:space="0" w:color="auto"/>
                                                <w:right w:val="none" w:sz="0" w:space="0" w:color="auto"/>
                                              </w:divBdr>
                                              <w:divsChild>
                                                <w:div w:id="1627271867">
                                                  <w:marLeft w:val="0"/>
                                                  <w:marRight w:val="0"/>
                                                  <w:marTop w:val="0"/>
                                                  <w:marBottom w:val="0"/>
                                                  <w:divBdr>
                                                    <w:top w:val="none" w:sz="0" w:space="0" w:color="auto"/>
                                                    <w:left w:val="none" w:sz="0" w:space="0" w:color="auto"/>
                                                    <w:bottom w:val="none" w:sz="0" w:space="0" w:color="auto"/>
                                                    <w:right w:val="none" w:sz="0" w:space="0" w:color="auto"/>
                                                  </w:divBdr>
                                                  <w:divsChild>
                                                    <w:div w:id="1196843214">
                                                      <w:marLeft w:val="0"/>
                                                      <w:marRight w:val="0"/>
                                                      <w:marTop w:val="0"/>
                                                      <w:marBottom w:val="0"/>
                                                      <w:divBdr>
                                                        <w:top w:val="none" w:sz="0" w:space="0" w:color="auto"/>
                                                        <w:left w:val="none" w:sz="0" w:space="0" w:color="auto"/>
                                                        <w:bottom w:val="none" w:sz="0" w:space="0" w:color="auto"/>
                                                        <w:right w:val="none" w:sz="0" w:space="0" w:color="auto"/>
                                                      </w:divBdr>
                                                      <w:divsChild>
                                                        <w:div w:id="1072043895">
                                                          <w:marLeft w:val="0"/>
                                                          <w:marRight w:val="0"/>
                                                          <w:marTop w:val="0"/>
                                                          <w:marBottom w:val="0"/>
                                                          <w:divBdr>
                                                            <w:top w:val="none" w:sz="0" w:space="0" w:color="auto"/>
                                                            <w:left w:val="none" w:sz="0" w:space="0" w:color="auto"/>
                                                            <w:bottom w:val="none" w:sz="0" w:space="0" w:color="auto"/>
                                                            <w:right w:val="none" w:sz="0" w:space="0" w:color="auto"/>
                                                          </w:divBdr>
                                                          <w:divsChild>
                                                            <w:div w:id="14758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6910299">
      <w:bodyDiv w:val="1"/>
      <w:marLeft w:val="0"/>
      <w:marRight w:val="0"/>
      <w:marTop w:val="0"/>
      <w:marBottom w:val="0"/>
      <w:divBdr>
        <w:top w:val="none" w:sz="0" w:space="0" w:color="auto"/>
        <w:left w:val="none" w:sz="0" w:space="0" w:color="auto"/>
        <w:bottom w:val="none" w:sz="0" w:space="0" w:color="auto"/>
        <w:right w:val="none" w:sz="0" w:space="0" w:color="auto"/>
      </w:divBdr>
    </w:div>
    <w:div w:id="701323808">
      <w:bodyDiv w:val="1"/>
      <w:marLeft w:val="0"/>
      <w:marRight w:val="0"/>
      <w:marTop w:val="0"/>
      <w:marBottom w:val="0"/>
      <w:divBdr>
        <w:top w:val="none" w:sz="0" w:space="0" w:color="auto"/>
        <w:left w:val="none" w:sz="0" w:space="0" w:color="auto"/>
        <w:bottom w:val="none" w:sz="0" w:space="0" w:color="auto"/>
        <w:right w:val="none" w:sz="0" w:space="0" w:color="auto"/>
      </w:divBdr>
    </w:div>
    <w:div w:id="819997530">
      <w:bodyDiv w:val="1"/>
      <w:marLeft w:val="0"/>
      <w:marRight w:val="0"/>
      <w:marTop w:val="0"/>
      <w:marBottom w:val="0"/>
      <w:divBdr>
        <w:top w:val="none" w:sz="0" w:space="0" w:color="auto"/>
        <w:left w:val="none" w:sz="0" w:space="0" w:color="auto"/>
        <w:bottom w:val="none" w:sz="0" w:space="0" w:color="auto"/>
        <w:right w:val="none" w:sz="0" w:space="0" w:color="auto"/>
      </w:divBdr>
      <w:divsChild>
        <w:div w:id="437022519">
          <w:marLeft w:val="0"/>
          <w:marRight w:val="0"/>
          <w:marTop w:val="0"/>
          <w:marBottom w:val="0"/>
          <w:divBdr>
            <w:top w:val="none" w:sz="0" w:space="0" w:color="auto"/>
            <w:left w:val="none" w:sz="0" w:space="0" w:color="auto"/>
            <w:bottom w:val="none" w:sz="0" w:space="0" w:color="auto"/>
            <w:right w:val="none" w:sz="0" w:space="0" w:color="auto"/>
          </w:divBdr>
        </w:div>
      </w:divsChild>
    </w:div>
    <w:div w:id="855313937">
      <w:bodyDiv w:val="1"/>
      <w:marLeft w:val="0"/>
      <w:marRight w:val="0"/>
      <w:marTop w:val="0"/>
      <w:marBottom w:val="0"/>
      <w:divBdr>
        <w:top w:val="none" w:sz="0" w:space="0" w:color="auto"/>
        <w:left w:val="none" w:sz="0" w:space="0" w:color="auto"/>
        <w:bottom w:val="none" w:sz="0" w:space="0" w:color="auto"/>
        <w:right w:val="none" w:sz="0" w:space="0" w:color="auto"/>
      </w:divBdr>
      <w:divsChild>
        <w:div w:id="1616136125">
          <w:marLeft w:val="0"/>
          <w:marRight w:val="0"/>
          <w:marTop w:val="0"/>
          <w:marBottom w:val="0"/>
          <w:divBdr>
            <w:top w:val="none" w:sz="0" w:space="0" w:color="auto"/>
            <w:left w:val="none" w:sz="0" w:space="0" w:color="auto"/>
            <w:bottom w:val="none" w:sz="0" w:space="0" w:color="auto"/>
            <w:right w:val="none" w:sz="0" w:space="0" w:color="auto"/>
          </w:divBdr>
          <w:divsChild>
            <w:div w:id="1913541166">
              <w:marLeft w:val="0"/>
              <w:marRight w:val="0"/>
              <w:marTop w:val="0"/>
              <w:marBottom w:val="0"/>
              <w:divBdr>
                <w:top w:val="none" w:sz="0" w:space="0" w:color="auto"/>
                <w:left w:val="none" w:sz="0" w:space="0" w:color="auto"/>
                <w:bottom w:val="none" w:sz="0" w:space="0" w:color="auto"/>
                <w:right w:val="none" w:sz="0" w:space="0" w:color="auto"/>
              </w:divBdr>
              <w:divsChild>
                <w:div w:id="240261899">
                  <w:marLeft w:val="0"/>
                  <w:marRight w:val="0"/>
                  <w:marTop w:val="0"/>
                  <w:marBottom w:val="0"/>
                  <w:divBdr>
                    <w:top w:val="none" w:sz="0" w:space="0" w:color="auto"/>
                    <w:left w:val="none" w:sz="0" w:space="0" w:color="auto"/>
                    <w:bottom w:val="none" w:sz="0" w:space="0" w:color="auto"/>
                    <w:right w:val="none" w:sz="0" w:space="0" w:color="auto"/>
                  </w:divBdr>
                  <w:divsChild>
                    <w:div w:id="342323789">
                      <w:marLeft w:val="0"/>
                      <w:marRight w:val="0"/>
                      <w:marTop w:val="0"/>
                      <w:marBottom w:val="0"/>
                      <w:divBdr>
                        <w:top w:val="none" w:sz="0" w:space="0" w:color="auto"/>
                        <w:left w:val="none" w:sz="0" w:space="0" w:color="auto"/>
                        <w:bottom w:val="none" w:sz="0" w:space="0" w:color="auto"/>
                        <w:right w:val="none" w:sz="0" w:space="0" w:color="auto"/>
                      </w:divBdr>
                      <w:divsChild>
                        <w:div w:id="1469397750">
                          <w:marLeft w:val="0"/>
                          <w:marRight w:val="0"/>
                          <w:marTop w:val="0"/>
                          <w:marBottom w:val="0"/>
                          <w:divBdr>
                            <w:top w:val="none" w:sz="0" w:space="0" w:color="auto"/>
                            <w:left w:val="none" w:sz="0" w:space="0" w:color="auto"/>
                            <w:bottom w:val="none" w:sz="0" w:space="0" w:color="auto"/>
                            <w:right w:val="none" w:sz="0" w:space="0" w:color="auto"/>
                          </w:divBdr>
                          <w:divsChild>
                            <w:div w:id="1448771311">
                              <w:marLeft w:val="0"/>
                              <w:marRight w:val="0"/>
                              <w:marTop w:val="0"/>
                              <w:marBottom w:val="0"/>
                              <w:divBdr>
                                <w:top w:val="none" w:sz="0" w:space="0" w:color="auto"/>
                                <w:left w:val="none" w:sz="0" w:space="0" w:color="auto"/>
                                <w:bottom w:val="none" w:sz="0" w:space="0" w:color="auto"/>
                                <w:right w:val="none" w:sz="0" w:space="0" w:color="auto"/>
                              </w:divBdr>
                              <w:divsChild>
                                <w:div w:id="1423187445">
                                  <w:marLeft w:val="0"/>
                                  <w:marRight w:val="0"/>
                                  <w:marTop w:val="0"/>
                                  <w:marBottom w:val="0"/>
                                  <w:divBdr>
                                    <w:top w:val="none" w:sz="0" w:space="0" w:color="auto"/>
                                    <w:left w:val="none" w:sz="0" w:space="0" w:color="auto"/>
                                    <w:bottom w:val="none" w:sz="0" w:space="0" w:color="auto"/>
                                    <w:right w:val="none" w:sz="0" w:space="0" w:color="auto"/>
                                  </w:divBdr>
                                  <w:divsChild>
                                    <w:div w:id="1357731628">
                                      <w:marLeft w:val="0"/>
                                      <w:marRight w:val="0"/>
                                      <w:marTop w:val="0"/>
                                      <w:marBottom w:val="0"/>
                                      <w:divBdr>
                                        <w:top w:val="none" w:sz="0" w:space="0" w:color="auto"/>
                                        <w:left w:val="none" w:sz="0" w:space="0" w:color="auto"/>
                                        <w:bottom w:val="none" w:sz="0" w:space="0" w:color="auto"/>
                                        <w:right w:val="none" w:sz="0" w:space="0" w:color="auto"/>
                                      </w:divBdr>
                                      <w:divsChild>
                                        <w:div w:id="461197039">
                                          <w:marLeft w:val="0"/>
                                          <w:marRight w:val="0"/>
                                          <w:marTop w:val="0"/>
                                          <w:marBottom w:val="0"/>
                                          <w:divBdr>
                                            <w:top w:val="none" w:sz="0" w:space="0" w:color="auto"/>
                                            <w:left w:val="none" w:sz="0" w:space="0" w:color="auto"/>
                                            <w:bottom w:val="none" w:sz="0" w:space="0" w:color="auto"/>
                                            <w:right w:val="none" w:sz="0" w:space="0" w:color="auto"/>
                                          </w:divBdr>
                                          <w:divsChild>
                                            <w:div w:id="1145583784">
                                              <w:marLeft w:val="0"/>
                                              <w:marRight w:val="0"/>
                                              <w:marTop w:val="0"/>
                                              <w:marBottom w:val="0"/>
                                              <w:divBdr>
                                                <w:top w:val="none" w:sz="0" w:space="0" w:color="auto"/>
                                                <w:left w:val="none" w:sz="0" w:space="0" w:color="auto"/>
                                                <w:bottom w:val="none" w:sz="0" w:space="0" w:color="auto"/>
                                                <w:right w:val="none" w:sz="0" w:space="0" w:color="auto"/>
                                              </w:divBdr>
                                              <w:divsChild>
                                                <w:div w:id="303318386">
                                                  <w:marLeft w:val="0"/>
                                                  <w:marRight w:val="0"/>
                                                  <w:marTop w:val="0"/>
                                                  <w:marBottom w:val="0"/>
                                                  <w:divBdr>
                                                    <w:top w:val="none" w:sz="0" w:space="0" w:color="auto"/>
                                                    <w:left w:val="none" w:sz="0" w:space="0" w:color="auto"/>
                                                    <w:bottom w:val="none" w:sz="0" w:space="0" w:color="auto"/>
                                                    <w:right w:val="none" w:sz="0" w:space="0" w:color="auto"/>
                                                  </w:divBdr>
                                                  <w:divsChild>
                                                    <w:div w:id="714041475">
                                                      <w:marLeft w:val="0"/>
                                                      <w:marRight w:val="0"/>
                                                      <w:marTop w:val="0"/>
                                                      <w:marBottom w:val="0"/>
                                                      <w:divBdr>
                                                        <w:top w:val="none" w:sz="0" w:space="0" w:color="auto"/>
                                                        <w:left w:val="none" w:sz="0" w:space="0" w:color="auto"/>
                                                        <w:bottom w:val="none" w:sz="0" w:space="0" w:color="auto"/>
                                                        <w:right w:val="none" w:sz="0" w:space="0" w:color="auto"/>
                                                      </w:divBdr>
                                                      <w:divsChild>
                                                        <w:div w:id="830490934">
                                                          <w:marLeft w:val="0"/>
                                                          <w:marRight w:val="0"/>
                                                          <w:marTop w:val="0"/>
                                                          <w:marBottom w:val="0"/>
                                                          <w:divBdr>
                                                            <w:top w:val="none" w:sz="0" w:space="0" w:color="auto"/>
                                                            <w:left w:val="none" w:sz="0" w:space="0" w:color="auto"/>
                                                            <w:bottom w:val="none" w:sz="0" w:space="0" w:color="auto"/>
                                                            <w:right w:val="none" w:sz="0" w:space="0" w:color="auto"/>
                                                          </w:divBdr>
                                                          <w:divsChild>
                                                            <w:div w:id="10335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9756221">
      <w:bodyDiv w:val="1"/>
      <w:marLeft w:val="0"/>
      <w:marRight w:val="0"/>
      <w:marTop w:val="0"/>
      <w:marBottom w:val="0"/>
      <w:divBdr>
        <w:top w:val="none" w:sz="0" w:space="0" w:color="auto"/>
        <w:left w:val="none" w:sz="0" w:space="0" w:color="auto"/>
        <w:bottom w:val="none" w:sz="0" w:space="0" w:color="auto"/>
        <w:right w:val="none" w:sz="0" w:space="0" w:color="auto"/>
      </w:divBdr>
    </w:div>
    <w:div w:id="920599089">
      <w:bodyDiv w:val="1"/>
      <w:marLeft w:val="0"/>
      <w:marRight w:val="0"/>
      <w:marTop w:val="0"/>
      <w:marBottom w:val="0"/>
      <w:divBdr>
        <w:top w:val="none" w:sz="0" w:space="0" w:color="auto"/>
        <w:left w:val="none" w:sz="0" w:space="0" w:color="auto"/>
        <w:bottom w:val="none" w:sz="0" w:space="0" w:color="auto"/>
        <w:right w:val="none" w:sz="0" w:space="0" w:color="auto"/>
      </w:divBdr>
    </w:div>
    <w:div w:id="929437076">
      <w:bodyDiv w:val="1"/>
      <w:marLeft w:val="0"/>
      <w:marRight w:val="0"/>
      <w:marTop w:val="0"/>
      <w:marBottom w:val="0"/>
      <w:divBdr>
        <w:top w:val="none" w:sz="0" w:space="0" w:color="auto"/>
        <w:left w:val="none" w:sz="0" w:space="0" w:color="auto"/>
        <w:bottom w:val="none" w:sz="0" w:space="0" w:color="auto"/>
        <w:right w:val="none" w:sz="0" w:space="0" w:color="auto"/>
      </w:divBdr>
      <w:divsChild>
        <w:div w:id="917204891">
          <w:marLeft w:val="0"/>
          <w:marRight w:val="0"/>
          <w:marTop w:val="0"/>
          <w:marBottom w:val="0"/>
          <w:divBdr>
            <w:top w:val="none" w:sz="0" w:space="0" w:color="auto"/>
            <w:left w:val="none" w:sz="0" w:space="0" w:color="auto"/>
            <w:bottom w:val="none" w:sz="0" w:space="0" w:color="auto"/>
            <w:right w:val="none" w:sz="0" w:space="0" w:color="auto"/>
          </w:divBdr>
          <w:divsChild>
            <w:div w:id="364598386">
              <w:marLeft w:val="0"/>
              <w:marRight w:val="0"/>
              <w:marTop w:val="0"/>
              <w:marBottom w:val="0"/>
              <w:divBdr>
                <w:top w:val="none" w:sz="0" w:space="0" w:color="auto"/>
                <w:left w:val="none" w:sz="0" w:space="0" w:color="auto"/>
                <w:bottom w:val="none" w:sz="0" w:space="0" w:color="auto"/>
                <w:right w:val="none" w:sz="0" w:space="0" w:color="auto"/>
              </w:divBdr>
              <w:divsChild>
                <w:div w:id="2069306147">
                  <w:marLeft w:val="0"/>
                  <w:marRight w:val="0"/>
                  <w:marTop w:val="0"/>
                  <w:marBottom w:val="0"/>
                  <w:divBdr>
                    <w:top w:val="none" w:sz="0" w:space="0" w:color="auto"/>
                    <w:left w:val="none" w:sz="0" w:space="0" w:color="auto"/>
                    <w:bottom w:val="none" w:sz="0" w:space="0" w:color="auto"/>
                    <w:right w:val="none" w:sz="0" w:space="0" w:color="auto"/>
                  </w:divBdr>
                  <w:divsChild>
                    <w:div w:id="888414333">
                      <w:marLeft w:val="0"/>
                      <w:marRight w:val="0"/>
                      <w:marTop w:val="0"/>
                      <w:marBottom w:val="0"/>
                      <w:divBdr>
                        <w:top w:val="none" w:sz="0" w:space="0" w:color="auto"/>
                        <w:left w:val="none" w:sz="0" w:space="0" w:color="auto"/>
                        <w:bottom w:val="none" w:sz="0" w:space="0" w:color="auto"/>
                        <w:right w:val="none" w:sz="0" w:space="0" w:color="auto"/>
                      </w:divBdr>
                      <w:divsChild>
                        <w:div w:id="1097023507">
                          <w:marLeft w:val="0"/>
                          <w:marRight w:val="0"/>
                          <w:marTop w:val="0"/>
                          <w:marBottom w:val="0"/>
                          <w:divBdr>
                            <w:top w:val="none" w:sz="0" w:space="0" w:color="auto"/>
                            <w:left w:val="none" w:sz="0" w:space="0" w:color="auto"/>
                            <w:bottom w:val="none" w:sz="0" w:space="0" w:color="auto"/>
                            <w:right w:val="none" w:sz="0" w:space="0" w:color="auto"/>
                          </w:divBdr>
                          <w:divsChild>
                            <w:div w:id="426733584">
                              <w:marLeft w:val="0"/>
                              <w:marRight w:val="0"/>
                              <w:marTop w:val="0"/>
                              <w:marBottom w:val="0"/>
                              <w:divBdr>
                                <w:top w:val="none" w:sz="0" w:space="0" w:color="auto"/>
                                <w:left w:val="none" w:sz="0" w:space="0" w:color="auto"/>
                                <w:bottom w:val="none" w:sz="0" w:space="0" w:color="auto"/>
                                <w:right w:val="none" w:sz="0" w:space="0" w:color="auto"/>
                              </w:divBdr>
                              <w:divsChild>
                                <w:div w:id="554240361">
                                  <w:marLeft w:val="0"/>
                                  <w:marRight w:val="0"/>
                                  <w:marTop w:val="0"/>
                                  <w:marBottom w:val="0"/>
                                  <w:divBdr>
                                    <w:top w:val="none" w:sz="0" w:space="0" w:color="auto"/>
                                    <w:left w:val="none" w:sz="0" w:space="0" w:color="auto"/>
                                    <w:bottom w:val="none" w:sz="0" w:space="0" w:color="auto"/>
                                    <w:right w:val="none" w:sz="0" w:space="0" w:color="auto"/>
                                  </w:divBdr>
                                  <w:divsChild>
                                    <w:div w:id="1647583198">
                                      <w:marLeft w:val="0"/>
                                      <w:marRight w:val="0"/>
                                      <w:marTop w:val="0"/>
                                      <w:marBottom w:val="0"/>
                                      <w:divBdr>
                                        <w:top w:val="none" w:sz="0" w:space="0" w:color="auto"/>
                                        <w:left w:val="none" w:sz="0" w:space="0" w:color="auto"/>
                                        <w:bottom w:val="none" w:sz="0" w:space="0" w:color="auto"/>
                                        <w:right w:val="none" w:sz="0" w:space="0" w:color="auto"/>
                                      </w:divBdr>
                                      <w:divsChild>
                                        <w:div w:id="702941848">
                                          <w:marLeft w:val="0"/>
                                          <w:marRight w:val="0"/>
                                          <w:marTop w:val="0"/>
                                          <w:marBottom w:val="0"/>
                                          <w:divBdr>
                                            <w:top w:val="none" w:sz="0" w:space="0" w:color="auto"/>
                                            <w:left w:val="none" w:sz="0" w:space="0" w:color="auto"/>
                                            <w:bottom w:val="none" w:sz="0" w:space="0" w:color="auto"/>
                                            <w:right w:val="none" w:sz="0" w:space="0" w:color="auto"/>
                                          </w:divBdr>
                                          <w:divsChild>
                                            <w:div w:id="283661676">
                                              <w:marLeft w:val="0"/>
                                              <w:marRight w:val="0"/>
                                              <w:marTop w:val="0"/>
                                              <w:marBottom w:val="0"/>
                                              <w:divBdr>
                                                <w:top w:val="none" w:sz="0" w:space="0" w:color="auto"/>
                                                <w:left w:val="none" w:sz="0" w:space="0" w:color="auto"/>
                                                <w:bottom w:val="none" w:sz="0" w:space="0" w:color="auto"/>
                                                <w:right w:val="none" w:sz="0" w:space="0" w:color="auto"/>
                                              </w:divBdr>
                                              <w:divsChild>
                                                <w:div w:id="633483067">
                                                  <w:marLeft w:val="0"/>
                                                  <w:marRight w:val="0"/>
                                                  <w:marTop w:val="0"/>
                                                  <w:marBottom w:val="0"/>
                                                  <w:divBdr>
                                                    <w:top w:val="none" w:sz="0" w:space="0" w:color="auto"/>
                                                    <w:left w:val="none" w:sz="0" w:space="0" w:color="auto"/>
                                                    <w:bottom w:val="none" w:sz="0" w:space="0" w:color="auto"/>
                                                    <w:right w:val="none" w:sz="0" w:space="0" w:color="auto"/>
                                                  </w:divBdr>
                                                  <w:divsChild>
                                                    <w:div w:id="233592992">
                                                      <w:marLeft w:val="0"/>
                                                      <w:marRight w:val="0"/>
                                                      <w:marTop w:val="0"/>
                                                      <w:marBottom w:val="0"/>
                                                      <w:divBdr>
                                                        <w:top w:val="none" w:sz="0" w:space="0" w:color="auto"/>
                                                        <w:left w:val="none" w:sz="0" w:space="0" w:color="auto"/>
                                                        <w:bottom w:val="none" w:sz="0" w:space="0" w:color="auto"/>
                                                        <w:right w:val="none" w:sz="0" w:space="0" w:color="auto"/>
                                                      </w:divBdr>
                                                      <w:divsChild>
                                                        <w:div w:id="177276688">
                                                          <w:marLeft w:val="0"/>
                                                          <w:marRight w:val="0"/>
                                                          <w:marTop w:val="0"/>
                                                          <w:marBottom w:val="0"/>
                                                          <w:divBdr>
                                                            <w:top w:val="none" w:sz="0" w:space="0" w:color="auto"/>
                                                            <w:left w:val="none" w:sz="0" w:space="0" w:color="auto"/>
                                                            <w:bottom w:val="none" w:sz="0" w:space="0" w:color="auto"/>
                                                            <w:right w:val="none" w:sz="0" w:space="0" w:color="auto"/>
                                                          </w:divBdr>
                                                          <w:divsChild>
                                                            <w:div w:id="16792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1592365">
      <w:bodyDiv w:val="1"/>
      <w:marLeft w:val="0"/>
      <w:marRight w:val="0"/>
      <w:marTop w:val="0"/>
      <w:marBottom w:val="0"/>
      <w:divBdr>
        <w:top w:val="none" w:sz="0" w:space="0" w:color="auto"/>
        <w:left w:val="none" w:sz="0" w:space="0" w:color="auto"/>
        <w:bottom w:val="none" w:sz="0" w:space="0" w:color="auto"/>
        <w:right w:val="none" w:sz="0" w:space="0" w:color="auto"/>
      </w:divBdr>
    </w:div>
    <w:div w:id="1019505768">
      <w:bodyDiv w:val="1"/>
      <w:marLeft w:val="0"/>
      <w:marRight w:val="0"/>
      <w:marTop w:val="0"/>
      <w:marBottom w:val="0"/>
      <w:divBdr>
        <w:top w:val="none" w:sz="0" w:space="0" w:color="auto"/>
        <w:left w:val="none" w:sz="0" w:space="0" w:color="auto"/>
        <w:bottom w:val="none" w:sz="0" w:space="0" w:color="auto"/>
        <w:right w:val="none" w:sz="0" w:space="0" w:color="auto"/>
      </w:divBdr>
      <w:divsChild>
        <w:div w:id="872302725">
          <w:marLeft w:val="0"/>
          <w:marRight w:val="0"/>
          <w:marTop w:val="0"/>
          <w:marBottom w:val="0"/>
          <w:divBdr>
            <w:top w:val="none" w:sz="0" w:space="0" w:color="auto"/>
            <w:left w:val="none" w:sz="0" w:space="0" w:color="auto"/>
            <w:bottom w:val="none" w:sz="0" w:space="0" w:color="auto"/>
            <w:right w:val="none" w:sz="0" w:space="0" w:color="auto"/>
          </w:divBdr>
        </w:div>
      </w:divsChild>
    </w:div>
    <w:div w:id="1034844199">
      <w:bodyDiv w:val="1"/>
      <w:marLeft w:val="0"/>
      <w:marRight w:val="0"/>
      <w:marTop w:val="0"/>
      <w:marBottom w:val="0"/>
      <w:divBdr>
        <w:top w:val="none" w:sz="0" w:space="0" w:color="auto"/>
        <w:left w:val="none" w:sz="0" w:space="0" w:color="auto"/>
        <w:bottom w:val="none" w:sz="0" w:space="0" w:color="auto"/>
        <w:right w:val="none" w:sz="0" w:space="0" w:color="auto"/>
      </w:divBdr>
    </w:div>
    <w:div w:id="1053390025">
      <w:bodyDiv w:val="1"/>
      <w:marLeft w:val="0"/>
      <w:marRight w:val="0"/>
      <w:marTop w:val="0"/>
      <w:marBottom w:val="0"/>
      <w:divBdr>
        <w:top w:val="none" w:sz="0" w:space="0" w:color="auto"/>
        <w:left w:val="none" w:sz="0" w:space="0" w:color="auto"/>
        <w:bottom w:val="none" w:sz="0" w:space="0" w:color="auto"/>
        <w:right w:val="none" w:sz="0" w:space="0" w:color="auto"/>
      </w:divBdr>
      <w:divsChild>
        <w:div w:id="1505628183">
          <w:marLeft w:val="0"/>
          <w:marRight w:val="0"/>
          <w:marTop w:val="0"/>
          <w:marBottom w:val="0"/>
          <w:divBdr>
            <w:top w:val="none" w:sz="0" w:space="0" w:color="auto"/>
            <w:left w:val="none" w:sz="0" w:space="0" w:color="auto"/>
            <w:bottom w:val="none" w:sz="0" w:space="0" w:color="auto"/>
            <w:right w:val="none" w:sz="0" w:space="0" w:color="auto"/>
          </w:divBdr>
          <w:divsChild>
            <w:div w:id="1976638825">
              <w:marLeft w:val="0"/>
              <w:marRight w:val="0"/>
              <w:marTop w:val="0"/>
              <w:marBottom w:val="0"/>
              <w:divBdr>
                <w:top w:val="none" w:sz="0" w:space="0" w:color="auto"/>
                <w:left w:val="none" w:sz="0" w:space="0" w:color="auto"/>
                <w:bottom w:val="none" w:sz="0" w:space="0" w:color="auto"/>
                <w:right w:val="none" w:sz="0" w:space="0" w:color="auto"/>
              </w:divBdr>
              <w:divsChild>
                <w:div w:id="1128084376">
                  <w:marLeft w:val="0"/>
                  <w:marRight w:val="0"/>
                  <w:marTop w:val="0"/>
                  <w:marBottom w:val="0"/>
                  <w:divBdr>
                    <w:top w:val="none" w:sz="0" w:space="0" w:color="auto"/>
                    <w:left w:val="none" w:sz="0" w:space="0" w:color="auto"/>
                    <w:bottom w:val="none" w:sz="0" w:space="0" w:color="auto"/>
                    <w:right w:val="none" w:sz="0" w:space="0" w:color="auto"/>
                  </w:divBdr>
                  <w:divsChild>
                    <w:div w:id="1474516990">
                      <w:marLeft w:val="0"/>
                      <w:marRight w:val="0"/>
                      <w:marTop w:val="0"/>
                      <w:marBottom w:val="0"/>
                      <w:divBdr>
                        <w:top w:val="none" w:sz="0" w:space="0" w:color="auto"/>
                        <w:left w:val="none" w:sz="0" w:space="0" w:color="auto"/>
                        <w:bottom w:val="none" w:sz="0" w:space="0" w:color="auto"/>
                        <w:right w:val="none" w:sz="0" w:space="0" w:color="auto"/>
                      </w:divBdr>
                      <w:divsChild>
                        <w:div w:id="1680890048">
                          <w:marLeft w:val="0"/>
                          <w:marRight w:val="0"/>
                          <w:marTop w:val="0"/>
                          <w:marBottom w:val="0"/>
                          <w:divBdr>
                            <w:top w:val="none" w:sz="0" w:space="0" w:color="auto"/>
                            <w:left w:val="none" w:sz="0" w:space="0" w:color="auto"/>
                            <w:bottom w:val="none" w:sz="0" w:space="0" w:color="auto"/>
                            <w:right w:val="none" w:sz="0" w:space="0" w:color="auto"/>
                          </w:divBdr>
                          <w:divsChild>
                            <w:div w:id="15810163">
                              <w:marLeft w:val="0"/>
                              <w:marRight w:val="0"/>
                              <w:marTop w:val="0"/>
                              <w:marBottom w:val="0"/>
                              <w:divBdr>
                                <w:top w:val="none" w:sz="0" w:space="0" w:color="auto"/>
                                <w:left w:val="none" w:sz="0" w:space="0" w:color="auto"/>
                                <w:bottom w:val="none" w:sz="0" w:space="0" w:color="auto"/>
                                <w:right w:val="none" w:sz="0" w:space="0" w:color="auto"/>
                              </w:divBdr>
                              <w:divsChild>
                                <w:div w:id="804811087">
                                  <w:marLeft w:val="0"/>
                                  <w:marRight w:val="0"/>
                                  <w:marTop w:val="0"/>
                                  <w:marBottom w:val="0"/>
                                  <w:divBdr>
                                    <w:top w:val="none" w:sz="0" w:space="0" w:color="auto"/>
                                    <w:left w:val="none" w:sz="0" w:space="0" w:color="auto"/>
                                    <w:bottom w:val="none" w:sz="0" w:space="0" w:color="auto"/>
                                    <w:right w:val="none" w:sz="0" w:space="0" w:color="auto"/>
                                  </w:divBdr>
                                  <w:divsChild>
                                    <w:div w:id="257981670">
                                      <w:marLeft w:val="0"/>
                                      <w:marRight w:val="0"/>
                                      <w:marTop w:val="0"/>
                                      <w:marBottom w:val="0"/>
                                      <w:divBdr>
                                        <w:top w:val="none" w:sz="0" w:space="0" w:color="auto"/>
                                        <w:left w:val="none" w:sz="0" w:space="0" w:color="auto"/>
                                        <w:bottom w:val="none" w:sz="0" w:space="0" w:color="auto"/>
                                        <w:right w:val="none" w:sz="0" w:space="0" w:color="auto"/>
                                      </w:divBdr>
                                      <w:divsChild>
                                        <w:div w:id="174153118">
                                          <w:marLeft w:val="0"/>
                                          <w:marRight w:val="0"/>
                                          <w:marTop w:val="0"/>
                                          <w:marBottom w:val="0"/>
                                          <w:divBdr>
                                            <w:top w:val="none" w:sz="0" w:space="0" w:color="auto"/>
                                            <w:left w:val="none" w:sz="0" w:space="0" w:color="auto"/>
                                            <w:bottom w:val="none" w:sz="0" w:space="0" w:color="auto"/>
                                            <w:right w:val="none" w:sz="0" w:space="0" w:color="auto"/>
                                          </w:divBdr>
                                          <w:divsChild>
                                            <w:div w:id="1477792701">
                                              <w:marLeft w:val="0"/>
                                              <w:marRight w:val="0"/>
                                              <w:marTop w:val="0"/>
                                              <w:marBottom w:val="0"/>
                                              <w:divBdr>
                                                <w:top w:val="none" w:sz="0" w:space="0" w:color="auto"/>
                                                <w:left w:val="none" w:sz="0" w:space="0" w:color="auto"/>
                                                <w:bottom w:val="none" w:sz="0" w:space="0" w:color="auto"/>
                                                <w:right w:val="none" w:sz="0" w:space="0" w:color="auto"/>
                                              </w:divBdr>
                                              <w:divsChild>
                                                <w:div w:id="1707176009">
                                                  <w:marLeft w:val="0"/>
                                                  <w:marRight w:val="0"/>
                                                  <w:marTop w:val="0"/>
                                                  <w:marBottom w:val="0"/>
                                                  <w:divBdr>
                                                    <w:top w:val="none" w:sz="0" w:space="0" w:color="auto"/>
                                                    <w:left w:val="none" w:sz="0" w:space="0" w:color="auto"/>
                                                    <w:bottom w:val="none" w:sz="0" w:space="0" w:color="auto"/>
                                                    <w:right w:val="none" w:sz="0" w:space="0" w:color="auto"/>
                                                  </w:divBdr>
                                                  <w:divsChild>
                                                    <w:div w:id="833910641">
                                                      <w:marLeft w:val="0"/>
                                                      <w:marRight w:val="0"/>
                                                      <w:marTop w:val="0"/>
                                                      <w:marBottom w:val="0"/>
                                                      <w:divBdr>
                                                        <w:top w:val="none" w:sz="0" w:space="0" w:color="auto"/>
                                                        <w:left w:val="none" w:sz="0" w:space="0" w:color="auto"/>
                                                        <w:bottom w:val="none" w:sz="0" w:space="0" w:color="auto"/>
                                                        <w:right w:val="none" w:sz="0" w:space="0" w:color="auto"/>
                                                      </w:divBdr>
                                                      <w:divsChild>
                                                        <w:div w:id="1680082879">
                                                          <w:marLeft w:val="0"/>
                                                          <w:marRight w:val="0"/>
                                                          <w:marTop w:val="0"/>
                                                          <w:marBottom w:val="0"/>
                                                          <w:divBdr>
                                                            <w:top w:val="none" w:sz="0" w:space="0" w:color="auto"/>
                                                            <w:left w:val="none" w:sz="0" w:space="0" w:color="auto"/>
                                                            <w:bottom w:val="none" w:sz="0" w:space="0" w:color="auto"/>
                                                            <w:right w:val="none" w:sz="0" w:space="0" w:color="auto"/>
                                                          </w:divBdr>
                                                          <w:divsChild>
                                                            <w:div w:id="10070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0759092">
      <w:bodyDiv w:val="1"/>
      <w:marLeft w:val="0"/>
      <w:marRight w:val="0"/>
      <w:marTop w:val="0"/>
      <w:marBottom w:val="0"/>
      <w:divBdr>
        <w:top w:val="none" w:sz="0" w:space="0" w:color="auto"/>
        <w:left w:val="none" w:sz="0" w:space="0" w:color="auto"/>
        <w:bottom w:val="none" w:sz="0" w:space="0" w:color="auto"/>
        <w:right w:val="none" w:sz="0" w:space="0" w:color="auto"/>
      </w:divBdr>
    </w:div>
    <w:div w:id="1146780380">
      <w:bodyDiv w:val="1"/>
      <w:marLeft w:val="0"/>
      <w:marRight w:val="0"/>
      <w:marTop w:val="0"/>
      <w:marBottom w:val="0"/>
      <w:divBdr>
        <w:top w:val="none" w:sz="0" w:space="0" w:color="auto"/>
        <w:left w:val="none" w:sz="0" w:space="0" w:color="auto"/>
        <w:bottom w:val="none" w:sz="0" w:space="0" w:color="auto"/>
        <w:right w:val="none" w:sz="0" w:space="0" w:color="auto"/>
      </w:divBdr>
    </w:div>
    <w:div w:id="1193805231">
      <w:bodyDiv w:val="1"/>
      <w:marLeft w:val="0"/>
      <w:marRight w:val="0"/>
      <w:marTop w:val="0"/>
      <w:marBottom w:val="0"/>
      <w:divBdr>
        <w:top w:val="none" w:sz="0" w:space="0" w:color="auto"/>
        <w:left w:val="none" w:sz="0" w:space="0" w:color="auto"/>
        <w:bottom w:val="none" w:sz="0" w:space="0" w:color="auto"/>
        <w:right w:val="none" w:sz="0" w:space="0" w:color="auto"/>
      </w:divBdr>
      <w:divsChild>
        <w:div w:id="1077246089">
          <w:marLeft w:val="0"/>
          <w:marRight w:val="0"/>
          <w:marTop w:val="0"/>
          <w:marBottom w:val="0"/>
          <w:divBdr>
            <w:top w:val="none" w:sz="0" w:space="0" w:color="auto"/>
            <w:left w:val="none" w:sz="0" w:space="0" w:color="auto"/>
            <w:bottom w:val="none" w:sz="0" w:space="0" w:color="auto"/>
            <w:right w:val="none" w:sz="0" w:space="0" w:color="auto"/>
          </w:divBdr>
          <w:divsChild>
            <w:div w:id="332607233">
              <w:marLeft w:val="0"/>
              <w:marRight w:val="0"/>
              <w:marTop w:val="0"/>
              <w:marBottom w:val="0"/>
              <w:divBdr>
                <w:top w:val="none" w:sz="0" w:space="0" w:color="auto"/>
                <w:left w:val="none" w:sz="0" w:space="0" w:color="auto"/>
                <w:bottom w:val="none" w:sz="0" w:space="0" w:color="auto"/>
                <w:right w:val="none" w:sz="0" w:space="0" w:color="auto"/>
              </w:divBdr>
              <w:divsChild>
                <w:div w:id="805898711">
                  <w:marLeft w:val="0"/>
                  <w:marRight w:val="0"/>
                  <w:marTop w:val="0"/>
                  <w:marBottom w:val="0"/>
                  <w:divBdr>
                    <w:top w:val="none" w:sz="0" w:space="0" w:color="auto"/>
                    <w:left w:val="none" w:sz="0" w:space="0" w:color="auto"/>
                    <w:bottom w:val="none" w:sz="0" w:space="0" w:color="auto"/>
                    <w:right w:val="none" w:sz="0" w:space="0" w:color="auto"/>
                  </w:divBdr>
                  <w:divsChild>
                    <w:div w:id="1428497985">
                      <w:marLeft w:val="0"/>
                      <w:marRight w:val="0"/>
                      <w:marTop w:val="0"/>
                      <w:marBottom w:val="0"/>
                      <w:divBdr>
                        <w:top w:val="none" w:sz="0" w:space="0" w:color="auto"/>
                        <w:left w:val="none" w:sz="0" w:space="0" w:color="auto"/>
                        <w:bottom w:val="none" w:sz="0" w:space="0" w:color="auto"/>
                        <w:right w:val="none" w:sz="0" w:space="0" w:color="auto"/>
                      </w:divBdr>
                      <w:divsChild>
                        <w:div w:id="957184327">
                          <w:marLeft w:val="0"/>
                          <w:marRight w:val="0"/>
                          <w:marTop w:val="0"/>
                          <w:marBottom w:val="0"/>
                          <w:divBdr>
                            <w:top w:val="none" w:sz="0" w:space="0" w:color="auto"/>
                            <w:left w:val="none" w:sz="0" w:space="0" w:color="auto"/>
                            <w:bottom w:val="none" w:sz="0" w:space="0" w:color="auto"/>
                            <w:right w:val="none" w:sz="0" w:space="0" w:color="auto"/>
                          </w:divBdr>
                          <w:divsChild>
                            <w:div w:id="1722048897">
                              <w:marLeft w:val="0"/>
                              <w:marRight w:val="0"/>
                              <w:marTop w:val="0"/>
                              <w:marBottom w:val="0"/>
                              <w:divBdr>
                                <w:top w:val="none" w:sz="0" w:space="0" w:color="auto"/>
                                <w:left w:val="none" w:sz="0" w:space="0" w:color="auto"/>
                                <w:bottom w:val="none" w:sz="0" w:space="0" w:color="auto"/>
                                <w:right w:val="none" w:sz="0" w:space="0" w:color="auto"/>
                              </w:divBdr>
                              <w:divsChild>
                                <w:div w:id="1771585820">
                                  <w:marLeft w:val="0"/>
                                  <w:marRight w:val="0"/>
                                  <w:marTop w:val="0"/>
                                  <w:marBottom w:val="0"/>
                                  <w:divBdr>
                                    <w:top w:val="none" w:sz="0" w:space="0" w:color="auto"/>
                                    <w:left w:val="none" w:sz="0" w:space="0" w:color="auto"/>
                                    <w:bottom w:val="none" w:sz="0" w:space="0" w:color="auto"/>
                                    <w:right w:val="none" w:sz="0" w:space="0" w:color="auto"/>
                                  </w:divBdr>
                                  <w:divsChild>
                                    <w:div w:id="793670660">
                                      <w:marLeft w:val="0"/>
                                      <w:marRight w:val="0"/>
                                      <w:marTop w:val="0"/>
                                      <w:marBottom w:val="0"/>
                                      <w:divBdr>
                                        <w:top w:val="none" w:sz="0" w:space="0" w:color="auto"/>
                                        <w:left w:val="none" w:sz="0" w:space="0" w:color="auto"/>
                                        <w:bottom w:val="none" w:sz="0" w:space="0" w:color="auto"/>
                                        <w:right w:val="none" w:sz="0" w:space="0" w:color="auto"/>
                                      </w:divBdr>
                                      <w:divsChild>
                                        <w:div w:id="173232578">
                                          <w:marLeft w:val="0"/>
                                          <w:marRight w:val="0"/>
                                          <w:marTop w:val="0"/>
                                          <w:marBottom w:val="0"/>
                                          <w:divBdr>
                                            <w:top w:val="none" w:sz="0" w:space="0" w:color="auto"/>
                                            <w:left w:val="none" w:sz="0" w:space="0" w:color="auto"/>
                                            <w:bottom w:val="none" w:sz="0" w:space="0" w:color="auto"/>
                                            <w:right w:val="none" w:sz="0" w:space="0" w:color="auto"/>
                                          </w:divBdr>
                                          <w:divsChild>
                                            <w:div w:id="840699154">
                                              <w:marLeft w:val="0"/>
                                              <w:marRight w:val="0"/>
                                              <w:marTop w:val="0"/>
                                              <w:marBottom w:val="0"/>
                                              <w:divBdr>
                                                <w:top w:val="none" w:sz="0" w:space="0" w:color="auto"/>
                                                <w:left w:val="none" w:sz="0" w:space="0" w:color="auto"/>
                                                <w:bottom w:val="none" w:sz="0" w:space="0" w:color="auto"/>
                                                <w:right w:val="none" w:sz="0" w:space="0" w:color="auto"/>
                                              </w:divBdr>
                                              <w:divsChild>
                                                <w:div w:id="986855946">
                                                  <w:marLeft w:val="0"/>
                                                  <w:marRight w:val="0"/>
                                                  <w:marTop w:val="0"/>
                                                  <w:marBottom w:val="0"/>
                                                  <w:divBdr>
                                                    <w:top w:val="none" w:sz="0" w:space="0" w:color="auto"/>
                                                    <w:left w:val="none" w:sz="0" w:space="0" w:color="auto"/>
                                                    <w:bottom w:val="none" w:sz="0" w:space="0" w:color="auto"/>
                                                    <w:right w:val="none" w:sz="0" w:space="0" w:color="auto"/>
                                                  </w:divBdr>
                                                  <w:divsChild>
                                                    <w:div w:id="263729721">
                                                      <w:marLeft w:val="0"/>
                                                      <w:marRight w:val="0"/>
                                                      <w:marTop w:val="0"/>
                                                      <w:marBottom w:val="0"/>
                                                      <w:divBdr>
                                                        <w:top w:val="none" w:sz="0" w:space="0" w:color="auto"/>
                                                        <w:left w:val="none" w:sz="0" w:space="0" w:color="auto"/>
                                                        <w:bottom w:val="none" w:sz="0" w:space="0" w:color="auto"/>
                                                        <w:right w:val="none" w:sz="0" w:space="0" w:color="auto"/>
                                                      </w:divBdr>
                                                      <w:divsChild>
                                                        <w:div w:id="264729251">
                                                          <w:marLeft w:val="0"/>
                                                          <w:marRight w:val="0"/>
                                                          <w:marTop w:val="0"/>
                                                          <w:marBottom w:val="0"/>
                                                          <w:divBdr>
                                                            <w:top w:val="none" w:sz="0" w:space="0" w:color="auto"/>
                                                            <w:left w:val="none" w:sz="0" w:space="0" w:color="auto"/>
                                                            <w:bottom w:val="none" w:sz="0" w:space="0" w:color="auto"/>
                                                            <w:right w:val="none" w:sz="0" w:space="0" w:color="auto"/>
                                                          </w:divBdr>
                                                          <w:divsChild>
                                                            <w:div w:id="9808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4898633">
      <w:bodyDiv w:val="1"/>
      <w:marLeft w:val="0"/>
      <w:marRight w:val="0"/>
      <w:marTop w:val="0"/>
      <w:marBottom w:val="0"/>
      <w:divBdr>
        <w:top w:val="none" w:sz="0" w:space="0" w:color="auto"/>
        <w:left w:val="none" w:sz="0" w:space="0" w:color="auto"/>
        <w:bottom w:val="none" w:sz="0" w:space="0" w:color="auto"/>
        <w:right w:val="none" w:sz="0" w:space="0" w:color="auto"/>
      </w:divBdr>
    </w:div>
    <w:div w:id="1242763352">
      <w:bodyDiv w:val="1"/>
      <w:marLeft w:val="0"/>
      <w:marRight w:val="0"/>
      <w:marTop w:val="0"/>
      <w:marBottom w:val="0"/>
      <w:divBdr>
        <w:top w:val="none" w:sz="0" w:space="0" w:color="auto"/>
        <w:left w:val="none" w:sz="0" w:space="0" w:color="auto"/>
        <w:bottom w:val="none" w:sz="0" w:space="0" w:color="auto"/>
        <w:right w:val="none" w:sz="0" w:space="0" w:color="auto"/>
      </w:divBdr>
    </w:div>
    <w:div w:id="1273708289">
      <w:bodyDiv w:val="1"/>
      <w:marLeft w:val="0"/>
      <w:marRight w:val="0"/>
      <w:marTop w:val="0"/>
      <w:marBottom w:val="0"/>
      <w:divBdr>
        <w:top w:val="none" w:sz="0" w:space="0" w:color="auto"/>
        <w:left w:val="none" w:sz="0" w:space="0" w:color="auto"/>
        <w:bottom w:val="none" w:sz="0" w:space="0" w:color="auto"/>
        <w:right w:val="none" w:sz="0" w:space="0" w:color="auto"/>
      </w:divBdr>
    </w:div>
    <w:div w:id="1322395316">
      <w:bodyDiv w:val="1"/>
      <w:marLeft w:val="0"/>
      <w:marRight w:val="0"/>
      <w:marTop w:val="0"/>
      <w:marBottom w:val="0"/>
      <w:divBdr>
        <w:top w:val="none" w:sz="0" w:space="0" w:color="auto"/>
        <w:left w:val="none" w:sz="0" w:space="0" w:color="auto"/>
        <w:bottom w:val="none" w:sz="0" w:space="0" w:color="auto"/>
        <w:right w:val="none" w:sz="0" w:space="0" w:color="auto"/>
      </w:divBdr>
    </w:div>
    <w:div w:id="1534155382">
      <w:bodyDiv w:val="1"/>
      <w:marLeft w:val="0"/>
      <w:marRight w:val="0"/>
      <w:marTop w:val="0"/>
      <w:marBottom w:val="0"/>
      <w:divBdr>
        <w:top w:val="none" w:sz="0" w:space="0" w:color="auto"/>
        <w:left w:val="none" w:sz="0" w:space="0" w:color="auto"/>
        <w:bottom w:val="none" w:sz="0" w:space="0" w:color="auto"/>
        <w:right w:val="none" w:sz="0" w:space="0" w:color="auto"/>
      </w:divBdr>
      <w:divsChild>
        <w:div w:id="1125926315">
          <w:marLeft w:val="0"/>
          <w:marRight w:val="0"/>
          <w:marTop w:val="0"/>
          <w:marBottom w:val="0"/>
          <w:divBdr>
            <w:top w:val="none" w:sz="0" w:space="0" w:color="auto"/>
            <w:left w:val="none" w:sz="0" w:space="0" w:color="auto"/>
            <w:bottom w:val="none" w:sz="0" w:space="0" w:color="auto"/>
            <w:right w:val="none" w:sz="0" w:space="0" w:color="auto"/>
          </w:divBdr>
          <w:divsChild>
            <w:div w:id="443771062">
              <w:marLeft w:val="0"/>
              <w:marRight w:val="0"/>
              <w:marTop w:val="0"/>
              <w:marBottom w:val="0"/>
              <w:divBdr>
                <w:top w:val="none" w:sz="0" w:space="0" w:color="auto"/>
                <w:left w:val="none" w:sz="0" w:space="0" w:color="auto"/>
                <w:bottom w:val="none" w:sz="0" w:space="0" w:color="auto"/>
                <w:right w:val="none" w:sz="0" w:space="0" w:color="auto"/>
              </w:divBdr>
              <w:divsChild>
                <w:div w:id="415247213">
                  <w:marLeft w:val="0"/>
                  <w:marRight w:val="0"/>
                  <w:marTop w:val="0"/>
                  <w:marBottom w:val="0"/>
                  <w:divBdr>
                    <w:top w:val="none" w:sz="0" w:space="0" w:color="auto"/>
                    <w:left w:val="none" w:sz="0" w:space="0" w:color="auto"/>
                    <w:bottom w:val="none" w:sz="0" w:space="0" w:color="auto"/>
                    <w:right w:val="none" w:sz="0" w:space="0" w:color="auto"/>
                  </w:divBdr>
                  <w:divsChild>
                    <w:div w:id="1544975549">
                      <w:marLeft w:val="0"/>
                      <w:marRight w:val="0"/>
                      <w:marTop w:val="0"/>
                      <w:marBottom w:val="0"/>
                      <w:divBdr>
                        <w:top w:val="none" w:sz="0" w:space="0" w:color="auto"/>
                        <w:left w:val="none" w:sz="0" w:space="0" w:color="auto"/>
                        <w:bottom w:val="none" w:sz="0" w:space="0" w:color="auto"/>
                        <w:right w:val="none" w:sz="0" w:space="0" w:color="auto"/>
                      </w:divBdr>
                      <w:divsChild>
                        <w:div w:id="2112623833">
                          <w:marLeft w:val="0"/>
                          <w:marRight w:val="0"/>
                          <w:marTop w:val="0"/>
                          <w:marBottom w:val="0"/>
                          <w:divBdr>
                            <w:top w:val="none" w:sz="0" w:space="0" w:color="auto"/>
                            <w:left w:val="none" w:sz="0" w:space="0" w:color="auto"/>
                            <w:bottom w:val="none" w:sz="0" w:space="0" w:color="auto"/>
                            <w:right w:val="none" w:sz="0" w:space="0" w:color="auto"/>
                          </w:divBdr>
                          <w:divsChild>
                            <w:div w:id="2067489552">
                              <w:marLeft w:val="0"/>
                              <w:marRight w:val="0"/>
                              <w:marTop w:val="0"/>
                              <w:marBottom w:val="0"/>
                              <w:divBdr>
                                <w:top w:val="none" w:sz="0" w:space="0" w:color="auto"/>
                                <w:left w:val="none" w:sz="0" w:space="0" w:color="auto"/>
                                <w:bottom w:val="none" w:sz="0" w:space="0" w:color="auto"/>
                                <w:right w:val="none" w:sz="0" w:space="0" w:color="auto"/>
                              </w:divBdr>
                              <w:divsChild>
                                <w:div w:id="1752778964">
                                  <w:marLeft w:val="0"/>
                                  <w:marRight w:val="0"/>
                                  <w:marTop w:val="0"/>
                                  <w:marBottom w:val="0"/>
                                  <w:divBdr>
                                    <w:top w:val="none" w:sz="0" w:space="0" w:color="auto"/>
                                    <w:left w:val="none" w:sz="0" w:space="0" w:color="auto"/>
                                    <w:bottom w:val="none" w:sz="0" w:space="0" w:color="auto"/>
                                    <w:right w:val="none" w:sz="0" w:space="0" w:color="auto"/>
                                  </w:divBdr>
                                  <w:divsChild>
                                    <w:div w:id="1121147469">
                                      <w:marLeft w:val="0"/>
                                      <w:marRight w:val="0"/>
                                      <w:marTop w:val="0"/>
                                      <w:marBottom w:val="0"/>
                                      <w:divBdr>
                                        <w:top w:val="none" w:sz="0" w:space="0" w:color="auto"/>
                                        <w:left w:val="none" w:sz="0" w:space="0" w:color="auto"/>
                                        <w:bottom w:val="none" w:sz="0" w:space="0" w:color="auto"/>
                                        <w:right w:val="none" w:sz="0" w:space="0" w:color="auto"/>
                                      </w:divBdr>
                                      <w:divsChild>
                                        <w:div w:id="1095977627">
                                          <w:marLeft w:val="0"/>
                                          <w:marRight w:val="0"/>
                                          <w:marTop w:val="0"/>
                                          <w:marBottom w:val="0"/>
                                          <w:divBdr>
                                            <w:top w:val="none" w:sz="0" w:space="0" w:color="auto"/>
                                            <w:left w:val="none" w:sz="0" w:space="0" w:color="auto"/>
                                            <w:bottom w:val="none" w:sz="0" w:space="0" w:color="auto"/>
                                            <w:right w:val="none" w:sz="0" w:space="0" w:color="auto"/>
                                          </w:divBdr>
                                          <w:divsChild>
                                            <w:div w:id="647130755">
                                              <w:marLeft w:val="0"/>
                                              <w:marRight w:val="0"/>
                                              <w:marTop w:val="0"/>
                                              <w:marBottom w:val="0"/>
                                              <w:divBdr>
                                                <w:top w:val="none" w:sz="0" w:space="0" w:color="auto"/>
                                                <w:left w:val="none" w:sz="0" w:space="0" w:color="auto"/>
                                                <w:bottom w:val="none" w:sz="0" w:space="0" w:color="auto"/>
                                                <w:right w:val="none" w:sz="0" w:space="0" w:color="auto"/>
                                              </w:divBdr>
                                              <w:divsChild>
                                                <w:div w:id="1812283124">
                                                  <w:marLeft w:val="0"/>
                                                  <w:marRight w:val="0"/>
                                                  <w:marTop w:val="0"/>
                                                  <w:marBottom w:val="0"/>
                                                  <w:divBdr>
                                                    <w:top w:val="none" w:sz="0" w:space="0" w:color="auto"/>
                                                    <w:left w:val="none" w:sz="0" w:space="0" w:color="auto"/>
                                                    <w:bottom w:val="none" w:sz="0" w:space="0" w:color="auto"/>
                                                    <w:right w:val="none" w:sz="0" w:space="0" w:color="auto"/>
                                                  </w:divBdr>
                                                  <w:divsChild>
                                                    <w:div w:id="1596551766">
                                                      <w:marLeft w:val="0"/>
                                                      <w:marRight w:val="0"/>
                                                      <w:marTop w:val="0"/>
                                                      <w:marBottom w:val="0"/>
                                                      <w:divBdr>
                                                        <w:top w:val="none" w:sz="0" w:space="0" w:color="auto"/>
                                                        <w:left w:val="none" w:sz="0" w:space="0" w:color="auto"/>
                                                        <w:bottom w:val="none" w:sz="0" w:space="0" w:color="auto"/>
                                                        <w:right w:val="none" w:sz="0" w:space="0" w:color="auto"/>
                                                      </w:divBdr>
                                                      <w:divsChild>
                                                        <w:div w:id="1949579287">
                                                          <w:marLeft w:val="0"/>
                                                          <w:marRight w:val="0"/>
                                                          <w:marTop w:val="0"/>
                                                          <w:marBottom w:val="0"/>
                                                          <w:divBdr>
                                                            <w:top w:val="none" w:sz="0" w:space="0" w:color="auto"/>
                                                            <w:left w:val="none" w:sz="0" w:space="0" w:color="auto"/>
                                                            <w:bottom w:val="none" w:sz="0" w:space="0" w:color="auto"/>
                                                            <w:right w:val="none" w:sz="0" w:space="0" w:color="auto"/>
                                                          </w:divBdr>
                                                          <w:divsChild>
                                                            <w:div w:id="10945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2863424">
      <w:bodyDiv w:val="1"/>
      <w:marLeft w:val="0"/>
      <w:marRight w:val="0"/>
      <w:marTop w:val="0"/>
      <w:marBottom w:val="0"/>
      <w:divBdr>
        <w:top w:val="none" w:sz="0" w:space="0" w:color="auto"/>
        <w:left w:val="none" w:sz="0" w:space="0" w:color="auto"/>
        <w:bottom w:val="none" w:sz="0" w:space="0" w:color="auto"/>
        <w:right w:val="none" w:sz="0" w:space="0" w:color="auto"/>
      </w:divBdr>
    </w:div>
    <w:div w:id="1585648435">
      <w:bodyDiv w:val="1"/>
      <w:marLeft w:val="0"/>
      <w:marRight w:val="0"/>
      <w:marTop w:val="0"/>
      <w:marBottom w:val="0"/>
      <w:divBdr>
        <w:top w:val="none" w:sz="0" w:space="0" w:color="auto"/>
        <w:left w:val="none" w:sz="0" w:space="0" w:color="auto"/>
        <w:bottom w:val="none" w:sz="0" w:space="0" w:color="auto"/>
        <w:right w:val="none" w:sz="0" w:space="0" w:color="auto"/>
      </w:divBdr>
      <w:divsChild>
        <w:div w:id="517890474">
          <w:marLeft w:val="0"/>
          <w:marRight w:val="0"/>
          <w:marTop w:val="0"/>
          <w:marBottom w:val="0"/>
          <w:divBdr>
            <w:top w:val="none" w:sz="0" w:space="0" w:color="auto"/>
            <w:left w:val="none" w:sz="0" w:space="0" w:color="auto"/>
            <w:bottom w:val="none" w:sz="0" w:space="0" w:color="auto"/>
            <w:right w:val="none" w:sz="0" w:space="0" w:color="auto"/>
          </w:divBdr>
        </w:div>
      </w:divsChild>
    </w:div>
    <w:div w:id="1587953311">
      <w:bodyDiv w:val="1"/>
      <w:marLeft w:val="0"/>
      <w:marRight w:val="0"/>
      <w:marTop w:val="0"/>
      <w:marBottom w:val="0"/>
      <w:divBdr>
        <w:top w:val="none" w:sz="0" w:space="0" w:color="auto"/>
        <w:left w:val="none" w:sz="0" w:space="0" w:color="auto"/>
        <w:bottom w:val="none" w:sz="0" w:space="0" w:color="auto"/>
        <w:right w:val="none" w:sz="0" w:space="0" w:color="auto"/>
      </w:divBdr>
      <w:divsChild>
        <w:div w:id="1113017615">
          <w:marLeft w:val="0"/>
          <w:marRight w:val="0"/>
          <w:marTop w:val="0"/>
          <w:marBottom w:val="0"/>
          <w:divBdr>
            <w:top w:val="none" w:sz="0" w:space="0" w:color="auto"/>
            <w:left w:val="none" w:sz="0" w:space="0" w:color="auto"/>
            <w:bottom w:val="none" w:sz="0" w:space="0" w:color="auto"/>
            <w:right w:val="none" w:sz="0" w:space="0" w:color="auto"/>
          </w:divBdr>
          <w:divsChild>
            <w:div w:id="1201816449">
              <w:marLeft w:val="0"/>
              <w:marRight w:val="0"/>
              <w:marTop w:val="0"/>
              <w:marBottom w:val="0"/>
              <w:divBdr>
                <w:top w:val="none" w:sz="0" w:space="0" w:color="auto"/>
                <w:left w:val="none" w:sz="0" w:space="0" w:color="auto"/>
                <w:bottom w:val="none" w:sz="0" w:space="0" w:color="auto"/>
                <w:right w:val="none" w:sz="0" w:space="0" w:color="auto"/>
              </w:divBdr>
              <w:divsChild>
                <w:div w:id="165247383">
                  <w:marLeft w:val="0"/>
                  <w:marRight w:val="0"/>
                  <w:marTop w:val="0"/>
                  <w:marBottom w:val="0"/>
                  <w:divBdr>
                    <w:top w:val="none" w:sz="0" w:space="0" w:color="auto"/>
                    <w:left w:val="none" w:sz="0" w:space="0" w:color="auto"/>
                    <w:bottom w:val="none" w:sz="0" w:space="0" w:color="auto"/>
                    <w:right w:val="none" w:sz="0" w:space="0" w:color="auto"/>
                  </w:divBdr>
                  <w:divsChild>
                    <w:div w:id="236550576">
                      <w:marLeft w:val="0"/>
                      <w:marRight w:val="0"/>
                      <w:marTop w:val="0"/>
                      <w:marBottom w:val="0"/>
                      <w:divBdr>
                        <w:top w:val="none" w:sz="0" w:space="0" w:color="auto"/>
                        <w:left w:val="none" w:sz="0" w:space="0" w:color="auto"/>
                        <w:bottom w:val="none" w:sz="0" w:space="0" w:color="auto"/>
                        <w:right w:val="none" w:sz="0" w:space="0" w:color="auto"/>
                      </w:divBdr>
                      <w:divsChild>
                        <w:div w:id="1593125644">
                          <w:marLeft w:val="0"/>
                          <w:marRight w:val="0"/>
                          <w:marTop w:val="0"/>
                          <w:marBottom w:val="0"/>
                          <w:divBdr>
                            <w:top w:val="none" w:sz="0" w:space="0" w:color="auto"/>
                            <w:left w:val="none" w:sz="0" w:space="0" w:color="auto"/>
                            <w:bottom w:val="none" w:sz="0" w:space="0" w:color="auto"/>
                            <w:right w:val="none" w:sz="0" w:space="0" w:color="auto"/>
                          </w:divBdr>
                          <w:divsChild>
                            <w:div w:id="878248976">
                              <w:marLeft w:val="0"/>
                              <w:marRight w:val="0"/>
                              <w:marTop w:val="0"/>
                              <w:marBottom w:val="0"/>
                              <w:divBdr>
                                <w:top w:val="none" w:sz="0" w:space="0" w:color="auto"/>
                                <w:left w:val="none" w:sz="0" w:space="0" w:color="auto"/>
                                <w:bottom w:val="none" w:sz="0" w:space="0" w:color="auto"/>
                                <w:right w:val="none" w:sz="0" w:space="0" w:color="auto"/>
                              </w:divBdr>
                              <w:divsChild>
                                <w:div w:id="1260260978">
                                  <w:marLeft w:val="0"/>
                                  <w:marRight w:val="0"/>
                                  <w:marTop w:val="0"/>
                                  <w:marBottom w:val="0"/>
                                  <w:divBdr>
                                    <w:top w:val="none" w:sz="0" w:space="0" w:color="auto"/>
                                    <w:left w:val="none" w:sz="0" w:space="0" w:color="auto"/>
                                    <w:bottom w:val="none" w:sz="0" w:space="0" w:color="auto"/>
                                    <w:right w:val="none" w:sz="0" w:space="0" w:color="auto"/>
                                  </w:divBdr>
                                  <w:divsChild>
                                    <w:div w:id="1397358831">
                                      <w:marLeft w:val="0"/>
                                      <w:marRight w:val="0"/>
                                      <w:marTop w:val="0"/>
                                      <w:marBottom w:val="0"/>
                                      <w:divBdr>
                                        <w:top w:val="none" w:sz="0" w:space="0" w:color="auto"/>
                                        <w:left w:val="none" w:sz="0" w:space="0" w:color="auto"/>
                                        <w:bottom w:val="none" w:sz="0" w:space="0" w:color="auto"/>
                                        <w:right w:val="none" w:sz="0" w:space="0" w:color="auto"/>
                                      </w:divBdr>
                                      <w:divsChild>
                                        <w:div w:id="1742092634">
                                          <w:marLeft w:val="0"/>
                                          <w:marRight w:val="0"/>
                                          <w:marTop w:val="0"/>
                                          <w:marBottom w:val="0"/>
                                          <w:divBdr>
                                            <w:top w:val="none" w:sz="0" w:space="0" w:color="auto"/>
                                            <w:left w:val="none" w:sz="0" w:space="0" w:color="auto"/>
                                            <w:bottom w:val="none" w:sz="0" w:space="0" w:color="auto"/>
                                            <w:right w:val="none" w:sz="0" w:space="0" w:color="auto"/>
                                          </w:divBdr>
                                          <w:divsChild>
                                            <w:div w:id="53239507">
                                              <w:marLeft w:val="0"/>
                                              <w:marRight w:val="0"/>
                                              <w:marTop w:val="0"/>
                                              <w:marBottom w:val="0"/>
                                              <w:divBdr>
                                                <w:top w:val="none" w:sz="0" w:space="0" w:color="auto"/>
                                                <w:left w:val="none" w:sz="0" w:space="0" w:color="auto"/>
                                                <w:bottom w:val="none" w:sz="0" w:space="0" w:color="auto"/>
                                                <w:right w:val="none" w:sz="0" w:space="0" w:color="auto"/>
                                              </w:divBdr>
                                              <w:divsChild>
                                                <w:div w:id="515582242">
                                                  <w:marLeft w:val="0"/>
                                                  <w:marRight w:val="0"/>
                                                  <w:marTop w:val="0"/>
                                                  <w:marBottom w:val="0"/>
                                                  <w:divBdr>
                                                    <w:top w:val="none" w:sz="0" w:space="0" w:color="auto"/>
                                                    <w:left w:val="none" w:sz="0" w:space="0" w:color="auto"/>
                                                    <w:bottom w:val="none" w:sz="0" w:space="0" w:color="auto"/>
                                                    <w:right w:val="none" w:sz="0" w:space="0" w:color="auto"/>
                                                  </w:divBdr>
                                                  <w:divsChild>
                                                    <w:div w:id="1947157593">
                                                      <w:marLeft w:val="0"/>
                                                      <w:marRight w:val="0"/>
                                                      <w:marTop w:val="0"/>
                                                      <w:marBottom w:val="0"/>
                                                      <w:divBdr>
                                                        <w:top w:val="none" w:sz="0" w:space="0" w:color="auto"/>
                                                        <w:left w:val="none" w:sz="0" w:space="0" w:color="auto"/>
                                                        <w:bottom w:val="none" w:sz="0" w:space="0" w:color="auto"/>
                                                        <w:right w:val="none" w:sz="0" w:space="0" w:color="auto"/>
                                                      </w:divBdr>
                                                      <w:divsChild>
                                                        <w:div w:id="101263759">
                                                          <w:marLeft w:val="0"/>
                                                          <w:marRight w:val="0"/>
                                                          <w:marTop w:val="0"/>
                                                          <w:marBottom w:val="0"/>
                                                          <w:divBdr>
                                                            <w:top w:val="none" w:sz="0" w:space="0" w:color="auto"/>
                                                            <w:left w:val="none" w:sz="0" w:space="0" w:color="auto"/>
                                                            <w:bottom w:val="none" w:sz="0" w:space="0" w:color="auto"/>
                                                            <w:right w:val="none" w:sz="0" w:space="0" w:color="auto"/>
                                                          </w:divBdr>
                                                          <w:divsChild>
                                                            <w:div w:id="2569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3604569">
      <w:bodyDiv w:val="1"/>
      <w:marLeft w:val="0"/>
      <w:marRight w:val="0"/>
      <w:marTop w:val="0"/>
      <w:marBottom w:val="0"/>
      <w:divBdr>
        <w:top w:val="none" w:sz="0" w:space="0" w:color="auto"/>
        <w:left w:val="none" w:sz="0" w:space="0" w:color="auto"/>
        <w:bottom w:val="none" w:sz="0" w:space="0" w:color="auto"/>
        <w:right w:val="none" w:sz="0" w:space="0" w:color="auto"/>
      </w:divBdr>
      <w:divsChild>
        <w:div w:id="1953054360">
          <w:marLeft w:val="0"/>
          <w:marRight w:val="0"/>
          <w:marTop w:val="0"/>
          <w:marBottom w:val="0"/>
          <w:divBdr>
            <w:top w:val="none" w:sz="0" w:space="0" w:color="auto"/>
            <w:left w:val="none" w:sz="0" w:space="0" w:color="auto"/>
            <w:bottom w:val="none" w:sz="0" w:space="0" w:color="auto"/>
            <w:right w:val="none" w:sz="0" w:space="0" w:color="auto"/>
          </w:divBdr>
        </w:div>
      </w:divsChild>
    </w:div>
    <w:div w:id="1697073612">
      <w:bodyDiv w:val="1"/>
      <w:marLeft w:val="0"/>
      <w:marRight w:val="0"/>
      <w:marTop w:val="0"/>
      <w:marBottom w:val="0"/>
      <w:divBdr>
        <w:top w:val="none" w:sz="0" w:space="0" w:color="auto"/>
        <w:left w:val="none" w:sz="0" w:space="0" w:color="auto"/>
        <w:bottom w:val="none" w:sz="0" w:space="0" w:color="auto"/>
        <w:right w:val="none" w:sz="0" w:space="0" w:color="auto"/>
      </w:divBdr>
    </w:div>
    <w:div w:id="1701784594">
      <w:bodyDiv w:val="1"/>
      <w:marLeft w:val="0"/>
      <w:marRight w:val="0"/>
      <w:marTop w:val="0"/>
      <w:marBottom w:val="0"/>
      <w:divBdr>
        <w:top w:val="none" w:sz="0" w:space="0" w:color="auto"/>
        <w:left w:val="none" w:sz="0" w:space="0" w:color="auto"/>
        <w:bottom w:val="none" w:sz="0" w:space="0" w:color="auto"/>
        <w:right w:val="none" w:sz="0" w:space="0" w:color="auto"/>
      </w:divBdr>
    </w:div>
    <w:div w:id="1714427003">
      <w:bodyDiv w:val="1"/>
      <w:marLeft w:val="0"/>
      <w:marRight w:val="0"/>
      <w:marTop w:val="0"/>
      <w:marBottom w:val="0"/>
      <w:divBdr>
        <w:top w:val="none" w:sz="0" w:space="0" w:color="auto"/>
        <w:left w:val="none" w:sz="0" w:space="0" w:color="auto"/>
        <w:bottom w:val="none" w:sz="0" w:space="0" w:color="auto"/>
        <w:right w:val="none" w:sz="0" w:space="0" w:color="auto"/>
      </w:divBdr>
    </w:div>
    <w:div w:id="1732926280">
      <w:bodyDiv w:val="1"/>
      <w:marLeft w:val="0"/>
      <w:marRight w:val="0"/>
      <w:marTop w:val="0"/>
      <w:marBottom w:val="0"/>
      <w:divBdr>
        <w:top w:val="none" w:sz="0" w:space="0" w:color="auto"/>
        <w:left w:val="none" w:sz="0" w:space="0" w:color="auto"/>
        <w:bottom w:val="none" w:sz="0" w:space="0" w:color="auto"/>
        <w:right w:val="none" w:sz="0" w:space="0" w:color="auto"/>
      </w:divBdr>
      <w:divsChild>
        <w:div w:id="489253151">
          <w:marLeft w:val="0"/>
          <w:marRight w:val="0"/>
          <w:marTop w:val="0"/>
          <w:marBottom w:val="0"/>
          <w:divBdr>
            <w:top w:val="none" w:sz="0" w:space="0" w:color="auto"/>
            <w:left w:val="none" w:sz="0" w:space="0" w:color="auto"/>
            <w:bottom w:val="none" w:sz="0" w:space="0" w:color="auto"/>
            <w:right w:val="none" w:sz="0" w:space="0" w:color="auto"/>
          </w:divBdr>
          <w:divsChild>
            <w:div w:id="314916422">
              <w:marLeft w:val="0"/>
              <w:marRight w:val="0"/>
              <w:marTop w:val="0"/>
              <w:marBottom w:val="0"/>
              <w:divBdr>
                <w:top w:val="none" w:sz="0" w:space="0" w:color="auto"/>
                <w:left w:val="none" w:sz="0" w:space="0" w:color="auto"/>
                <w:bottom w:val="none" w:sz="0" w:space="0" w:color="auto"/>
                <w:right w:val="none" w:sz="0" w:space="0" w:color="auto"/>
              </w:divBdr>
              <w:divsChild>
                <w:div w:id="1770852857">
                  <w:marLeft w:val="0"/>
                  <w:marRight w:val="0"/>
                  <w:marTop w:val="0"/>
                  <w:marBottom w:val="0"/>
                  <w:divBdr>
                    <w:top w:val="none" w:sz="0" w:space="0" w:color="auto"/>
                    <w:left w:val="none" w:sz="0" w:space="0" w:color="auto"/>
                    <w:bottom w:val="none" w:sz="0" w:space="0" w:color="auto"/>
                    <w:right w:val="none" w:sz="0" w:space="0" w:color="auto"/>
                  </w:divBdr>
                  <w:divsChild>
                    <w:div w:id="513155607">
                      <w:marLeft w:val="0"/>
                      <w:marRight w:val="0"/>
                      <w:marTop w:val="0"/>
                      <w:marBottom w:val="0"/>
                      <w:divBdr>
                        <w:top w:val="none" w:sz="0" w:space="0" w:color="auto"/>
                        <w:left w:val="none" w:sz="0" w:space="0" w:color="auto"/>
                        <w:bottom w:val="none" w:sz="0" w:space="0" w:color="auto"/>
                        <w:right w:val="none" w:sz="0" w:space="0" w:color="auto"/>
                      </w:divBdr>
                      <w:divsChild>
                        <w:div w:id="1860849186">
                          <w:marLeft w:val="0"/>
                          <w:marRight w:val="0"/>
                          <w:marTop w:val="0"/>
                          <w:marBottom w:val="0"/>
                          <w:divBdr>
                            <w:top w:val="none" w:sz="0" w:space="0" w:color="auto"/>
                            <w:left w:val="none" w:sz="0" w:space="0" w:color="auto"/>
                            <w:bottom w:val="none" w:sz="0" w:space="0" w:color="auto"/>
                            <w:right w:val="none" w:sz="0" w:space="0" w:color="auto"/>
                          </w:divBdr>
                          <w:divsChild>
                            <w:div w:id="1011376718">
                              <w:marLeft w:val="0"/>
                              <w:marRight w:val="0"/>
                              <w:marTop w:val="0"/>
                              <w:marBottom w:val="0"/>
                              <w:divBdr>
                                <w:top w:val="none" w:sz="0" w:space="0" w:color="auto"/>
                                <w:left w:val="none" w:sz="0" w:space="0" w:color="auto"/>
                                <w:bottom w:val="none" w:sz="0" w:space="0" w:color="auto"/>
                                <w:right w:val="none" w:sz="0" w:space="0" w:color="auto"/>
                              </w:divBdr>
                              <w:divsChild>
                                <w:div w:id="1188829794">
                                  <w:marLeft w:val="0"/>
                                  <w:marRight w:val="0"/>
                                  <w:marTop w:val="0"/>
                                  <w:marBottom w:val="0"/>
                                  <w:divBdr>
                                    <w:top w:val="none" w:sz="0" w:space="0" w:color="auto"/>
                                    <w:left w:val="none" w:sz="0" w:space="0" w:color="auto"/>
                                    <w:bottom w:val="none" w:sz="0" w:space="0" w:color="auto"/>
                                    <w:right w:val="none" w:sz="0" w:space="0" w:color="auto"/>
                                  </w:divBdr>
                                  <w:divsChild>
                                    <w:div w:id="1367873636">
                                      <w:marLeft w:val="0"/>
                                      <w:marRight w:val="0"/>
                                      <w:marTop w:val="0"/>
                                      <w:marBottom w:val="0"/>
                                      <w:divBdr>
                                        <w:top w:val="none" w:sz="0" w:space="0" w:color="auto"/>
                                        <w:left w:val="none" w:sz="0" w:space="0" w:color="auto"/>
                                        <w:bottom w:val="none" w:sz="0" w:space="0" w:color="auto"/>
                                        <w:right w:val="none" w:sz="0" w:space="0" w:color="auto"/>
                                      </w:divBdr>
                                      <w:divsChild>
                                        <w:div w:id="1064060798">
                                          <w:marLeft w:val="0"/>
                                          <w:marRight w:val="0"/>
                                          <w:marTop w:val="0"/>
                                          <w:marBottom w:val="0"/>
                                          <w:divBdr>
                                            <w:top w:val="none" w:sz="0" w:space="0" w:color="auto"/>
                                            <w:left w:val="none" w:sz="0" w:space="0" w:color="auto"/>
                                            <w:bottom w:val="none" w:sz="0" w:space="0" w:color="auto"/>
                                            <w:right w:val="none" w:sz="0" w:space="0" w:color="auto"/>
                                          </w:divBdr>
                                          <w:divsChild>
                                            <w:div w:id="1289043547">
                                              <w:marLeft w:val="0"/>
                                              <w:marRight w:val="0"/>
                                              <w:marTop w:val="0"/>
                                              <w:marBottom w:val="0"/>
                                              <w:divBdr>
                                                <w:top w:val="none" w:sz="0" w:space="0" w:color="auto"/>
                                                <w:left w:val="none" w:sz="0" w:space="0" w:color="auto"/>
                                                <w:bottom w:val="none" w:sz="0" w:space="0" w:color="auto"/>
                                                <w:right w:val="none" w:sz="0" w:space="0" w:color="auto"/>
                                              </w:divBdr>
                                              <w:divsChild>
                                                <w:div w:id="632490757">
                                                  <w:marLeft w:val="0"/>
                                                  <w:marRight w:val="0"/>
                                                  <w:marTop w:val="0"/>
                                                  <w:marBottom w:val="0"/>
                                                  <w:divBdr>
                                                    <w:top w:val="none" w:sz="0" w:space="0" w:color="auto"/>
                                                    <w:left w:val="none" w:sz="0" w:space="0" w:color="auto"/>
                                                    <w:bottom w:val="none" w:sz="0" w:space="0" w:color="auto"/>
                                                    <w:right w:val="none" w:sz="0" w:space="0" w:color="auto"/>
                                                  </w:divBdr>
                                                  <w:divsChild>
                                                    <w:div w:id="913508060">
                                                      <w:marLeft w:val="0"/>
                                                      <w:marRight w:val="0"/>
                                                      <w:marTop w:val="0"/>
                                                      <w:marBottom w:val="0"/>
                                                      <w:divBdr>
                                                        <w:top w:val="none" w:sz="0" w:space="0" w:color="auto"/>
                                                        <w:left w:val="none" w:sz="0" w:space="0" w:color="auto"/>
                                                        <w:bottom w:val="none" w:sz="0" w:space="0" w:color="auto"/>
                                                        <w:right w:val="none" w:sz="0" w:space="0" w:color="auto"/>
                                                      </w:divBdr>
                                                      <w:divsChild>
                                                        <w:div w:id="175847326">
                                                          <w:marLeft w:val="0"/>
                                                          <w:marRight w:val="0"/>
                                                          <w:marTop w:val="0"/>
                                                          <w:marBottom w:val="0"/>
                                                          <w:divBdr>
                                                            <w:top w:val="none" w:sz="0" w:space="0" w:color="auto"/>
                                                            <w:left w:val="none" w:sz="0" w:space="0" w:color="auto"/>
                                                            <w:bottom w:val="none" w:sz="0" w:space="0" w:color="auto"/>
                                                            <w:right w:val="none" w:sz="0" w:space="0" w:color="auto"/>
                                                          </w:divBdr>
                                                          <w:divsChild>
                                                            <w:div w:id="33319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068468">
      <w:bodyDiv w:val="1"/>
      <w:marLeft w:val="0"/>
      <w:marRight w:val="0"/>
      <w:marTop w:val="0"/>
      <w:marBottom w:val="0"/>
      <w:divBdr>
        <w:top w:val="none" w:sz="0" w:space="0" w:color="auto"/>
        <w:left w:val="none" w:sz="0" w:space="0" w:color="auto"/>
        <w:bottom w:val="none" w:sz="0" w:space="0" w:color="auto"/>
        <w:right w:val="none" w:sz="0" w:space="0" w:color="auto"/>
      </w:divBdr>
    </w:div>
    <w:div w:id="1841000945">
      <w:bodyDiv w:val="1"/>
      <w:marLeft w:val="0"/>
      <w:marRight w:val="0"/>
      <w:marTop w:val="0"/>
      <w:marBottom w:val="0"/>
      <w:divBdr>
        <w:top w:val="none" w:sz="0" w:space="0" w:color="auto"/>
        <w:left w:val="none" w:sz="0" w:space="0" w:color="auto"/>
        <w:bottom w:val="none" w:sz="0" w:space="0" w:color="auto"/>
        <w:right w:val="none" w:sz="0" w:space="0" w:color="auto"/>
      </w:divBdr>
    </w:div>
    <w:div w:id="1863592584">
      <w:bodyDiv w:val="1"/>
      <w:marLeft w:val="0"/>
      <w:marRight w:val="0"/>
      <w:marTop w:val="0"/>
      <w:marBottom w:val="0"/>
      <w:divBdr>
        <w:top w:val="none" w:sz="0" w:space="0" w:color="auto"/>
        <w:left w:val="none" w:sz="0" w:space="0" w:color="auto"/>
        <w:bottom w:val="none" w:sz="0" w:space="0" w:color="auto"/>
        <w:right w:val="none" w:sz="0" w:space="0" w:color="auto"/>
      </w:divBdr>
      <w:divsChild>
        <w:div w:id="1387990163">
          <w:marLeft w:val="0"/>
          <w:marRight w:val="0"/>
          <w:marTop w:val="0"/>
          <w:marBottom w:val="0"/>
          <w:divBdr>
            <w:top w:val="none" w:sz="0" w:space="0" w:color="auto"/>
            <w:left w:val="none" w:sz="0" w:space="0" w:color="auto"/>
            <w:bottom w:val="none" w:sz="0" w:space="0" w:color="auto"/>
            <w:right w:val="none" w:sz="0" w:space="0" w:color="auto"/>
          </w:divBdr>
          <w:divsChild>
            <w:div w:id="1793283460">
              <w:marLeft w:val="0"/>
              <w:marRight w:val="0"/>
              <w:marTop w:val="0"/>
              <w:marBottom w:val="0"/>
              <w:divBdr>
                <w:top w:val="none" w:sz="0" w:space="0" w:color="auto"/>
                <w:left w:val="none" w:sz="0" w:space="0" w:color="auto"/>
                <w:bottom w:val="none" w:sz="0" w:space="0" w:color="auto"/>
                <w:right w:val="none" w:sz="0" w:space="0" w:color="auto"/>
              </w:divBdr>
              <w:divsChild>
                <w:div w:id="140731702">
                  <w:marLeft w:val="0"/>
                  <w:marRight w:val="0"/>
                  <w:marTop w:val="0"/>
                  <w:marBottom w:val="0"/>
                  <w:divBdr>
                    <w:top w:val="none" w:sz="0" w:space="0" w:color="auto"/>
                    <w:left w:val="none" w:sz="0" w:space="0" w:color="auto"/>
                    <w:bottom w:val="none" w:sz="0" w:space="0" w:color="auto"/>
                    <w:right w:val="none" w:sz="0" w:space="0" w:color="auto"/>
                  </w:divBdr>
                  <w:divsChild>
                    <w:div w:id="2006666059">
                      <w:marLeft w:val="0"/>
                      <w:marRight w:val="0"/>
                      <w:marTop w:val="0"/>
                      <w:marBottom w:val="0"/>
                      <w:divBdr>
                        <w:top w:val="none" w:sz="0" w:space="0" w:color="auto"/>
                        <w:left w:val="none" w:sz="0" w:space="0" w:color="auto"/>
                        <w:bottom w:val="none" w:sz="0" w:space="0" w:color="auto"/>
                        <w:right w:val="none" w:sz="0" w:space="0" w:color="auto"/>
                      </w:divBdr>
                      <w:divsChild>
                        <w:div w:id="365761547">
                          <w:marLeft w:val="0"/>
                          <w:marRight w:val="0"/>
                          <w:marTop w:val="0"/>
                          <w:marBottom w:val="0"/>
                          <w:divBdr>
                            <w:top w:val="none" w:sz="0" w:space="0" w:color="auto"/>
                            <w:left w:val="none" w:sz="0" w:space="0" w:color="auto"/>
                            <w:bottom w:val="none" w:sz="0" w:space="0" w:color="auto"/>
                            <w:right w:val="none" w:sz="0" w:space="0" w:color="auto"/>
                          </w:divBdr>
                          <w:divsChild>
                            <w:div w:id="1944603180">
                              <w:marLeft w:val="0"/>
                              <w:marRight w:val="0"/>
                              <w:marTop w:val="0"/>
                              <w:marBottom w:val="0"/>
                              <w:divBdr>
                                <w:top w:val="none" w:sz="0" w:space="0" w:color="auto"/>
                                <w:left w:val="none" w:sz="0" w:space="0" w:color="auto"/>
                                <w:bottom w:val="none" w:sz="0" w:space="0" w:color="auto"/>
                                <w:right w:val="none" w:sz="0" w:space="0" w:color="auto"/>
                              </w:divBdr>
                              <w:divsChild>
                                <w:div w:id="1538395994">
                                  <w:marLeft w:val="0"/>
                                  <w:marRight w:val="0"/>
                                  <w:marTop w:val="0"/>
                                  <w:marBottom w:val="0"/>
                                  <w:divBdr>
                                    <w:top w:val="none" w:sz="0" w:space="0" w:color="auto"/>
                                    <w:left w:val="none" w:sz="0" w:space="0" w:color="auto"/>
                                    <w:bottom w:val="none" w:sz="0" w:space="0" w:color="auto"/>
                                    <w:right w:val="none" w:sz="0" w:space="0" w:color="auto"/>
                                  </w:divBdr>
                                  <w:divsChild>
                                    <w:div w:id="114519827">
                                      <w:marLeft w:val="0"/>
                                      <w:marRight w:val="0"/>
                                      <w:marTop w:val="0"/>
                                      <w:marBottom w:val="0"/>
                                      <w:divBdr>
                                        <w:top w:val="none" w:sz="0" w:space="0" w:color="auto"/>
                                        <w:left w:val="none" w:sz="0" w:space="0" w:color="auto"/>
                                        <w:bottom w:val="none" w:sz="0" w:space="0" w:color="auto"/>
                                        <w:right w:val="none" w:sz="0" w:space="0" w:color="auto"/>
                                      </w:divBdr>
                                      <w:divsChild>
                                        <w:div w:id="419109606">
                                          <w:marLeft w:val="0"/>
                                          <w:marRight w:val="0"/>
                                          <w:marTop w:val="0"/>
                                          <w:marBottom w:val="0"/>
                                          <w:divBdr>
                                            <w:top w:val="none" w:sz="0" w:space="0" w:color="auto"/>
                                            <w:left w:val="none" w:sz="0" w:space="0" w:color="auto"/>
                                            <w:bottom w:val="none" w:sz="0" w:space="0" w:color="auto"/>
                                            <w:right w:val="none" w:sz="0" w:space="0" w:color="auto"/>
                                          </w:divBdr>
                                          <w:divsChild>
                                            <w:div w:id="87701008">
                                              <w:marLeft w:val="0"/>
                                              <w:marRight w:val="0"/>
                                              <w:marTop w:val="0"/>
                                              <w:marBottom w:val="0"/>
                                              <w:divBdr>
                                                <w:top w:val="none" w:sz="0" w:space="0" w:color="auto"/>
                                                <w:left w:val="none" w:sz="0" w:space="0" w:color="auto"/>
                                                <w:bottom w:val="none" w:sz="0" w:space="0" w:color="auto"/>
                                                <w:right w:val="none" w:sz="0" w:space="0" w:color="auto"/>
                                              </w:divBdr>
                                              <w:divsChild>
                                                <w:div w:id="544408283">
                                                  <w:marLeft w:val="0"/>
                                                  <w:marRight w:val="0"/>
                                                  <w:marTop w:val="0"/>
                                                  <w:marBottom w:val="0"/>
                                                  <w:divBdr>
                                                    <w:top w:val="none" w:sz="0" w:space="0" w:color="auto"/>
                                                    <w:left w:val="none" w:sz="0" w:space="0" w:color="auto"/>
                                                    <w:bottom w:val="none" w:sz="0" w:space="0" w:color="auto"/>
                                                    <w:right w:val="none" w:sz="0" w:space="0" w:color="auto"/>
                                                  </w:divBdr>
                                                  <w:divsChild>
                                                    <w:div w:id="63768290">
                                                      <w:marLeft w:val="0"/>
                                                      <w:marRight w:val="0"/>
                                                      <w:marTop w:val="0"/>
                                                      <w:marBottom w:val="0"/>
                                                      <w:divBdr>
                                                        <w:top w:val="none" w:sz="0" w:space="0" w:color="auto"/>
                                                        <w:left w:val="none" w:sz="0" w:space="0" w:color="auto"/>
                                                        <w:bottom w:val="none" w:sz="0" w:space="0" w:color="auto"/>
                                                        <w:right w:val="none" w:sz="0" w:space="0" w:color="auto"/>
                                                      </w:divBdr>
                                                      <w:divsChild>
                                                        <w:div w:id="971594301">
                                                          <w:marLeft w:val="0"/>
                                                          <w:marRight w:val="0"/>
                                                          <w:marTop w:val="0"/>
                                                          <w:marBottom w:val="0"/>
                                                          <w:divBdr>
                                                            <w:top w:val="none" w:sz="0" w:space="0" w:color="auto"/>
                                                            <w:left w:val="none" w:sz="0" w:space="0" w:color="auto"/>
                                                            <w:bottom w:val="none" w:sz="0" w:space="0" w:color="auto"/>
                                                            <w:right w:val="none" w:sz="0" w:space="0" w:color="auto"/>
                                                          </w:divBdr>
                                                          <w:divsChild>
                                                            <w:div w:id="8282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1574987">
      <w:bodyDiv w:val="1"/>
      <w:marLeft w:val="0"/>
      <w:marRight w:val="0"/>
      <w:marTop w:val="0"/>
      <w:marBottom w:val="0"/>
      <w:divBdr>
        <w:top w:val="none" w:sz="0" w:space="0" w:color="auto"/>
        <w:left w:val="none" w:sz="0" w:space="0" w:color="auto"/>
        <w:bottom w:val="none" w:sz="0" w:space="0" w:color="auto"/>
        <w:right w:val="none" w:sz="0" w:space="0" w:color="auto"/>
      </w:divBdr>
    </w:div>
    <w:div w:id="1975091153">
      <w:bodyDiv w:val="1"/>
      <w:marLeft w:val="0"/>
      <w:marRight w:val="0"/>
      <w:marTop w:val="0"/>
      <w:marBottom w:val="0"/>
      <w:divBdr>
        <w:top w:val="none" w:sz="0" w:space="0" w:color="auto"/>
        <w:left w:val="none" w:sz="0" w:space="0" w:color="auto"/>
        <w:bottom w:val="none" w:sz="0" w:space="0" w:color="auto"/>
        <w:right w:val="none" w:sz="0" w:space="0" w:color="auto"/>
      </w:divBdr>
    </w:div>
    <w:div w:id="2106949172">
      <w:bodyDiv w:val="1"/>
      <w:marLeft w:val="0"/>
      <w:marRight w:val="0"/>
      <w:marTop w:val="0"/>
      <w:marBottom w:val="0"/>
      <w:divBdr>
        <w:top w:val="none" w:sz="0" w:space="0" w:color="auto"/>
        <w:left w:val="none" w:sz="0" w:space="0" w:color="auto"/>
        <w:bottom w:val="none" w:sz="0" w:space="0" w:color="auto"/>
        <w:right w:val="none" w:sz="0" w:space="0" w:color="auto"/>
      </w:divBdr>
    </w:div>
    <w:div w:id="2110275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2.png"/><Relationship Id="rId159" Type="http://schemas.openxmlformats.org/officeDocument/2006/relationships/image" Target="media/image130.png"/><Relationship Id="rId170" Type="http://schemas.openxmlformats.org/officeDocument/2006/relationships/image" Target="media/image137.png"/><Relationship Id="rId191" Type="http://schemas.openxmlformats.org/officeDocument/2006/relationships/oleObject" Target="embeddings/oleObject3.bin"/><Relationship Id="rId205" Type="http://schemas.openxmlformats.org/officeDocument/2006/relationships/image" Target="media/image162.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cid:ii_ljy2ifn48" TargetMode="External"/><Relationship Id="rId149" Type="http://schemas.openxmlformats.org/officeDocument/2006/relationships/image" Target="media/image121.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cid:ii_ll9r68xt0" TargetMode="External"/><Relationship Id="rId181" Type="http://schemas.openxmlformats.org/officeDocument/2006/relationships/image" Target="media/image146.png"/><Relationship Id="rId216" Type="http://schemas.openxmlformats.org/officeDocument/2006/relationships/image" Target="media/image173.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cid:ii_ljy1ql7e6" TargetMode="External"/><Relationship Id="rId139" Type="http://schemas.openxmlformats.org/officeDocument/2006/relationships/image" Target="media/image113.png"/><Relationship Id="rId85" Type="http://schemas.openxmlformats.org/officeDocument/2006/relationships/image" Target="media/image73.png"/><Relationship Id="rId150" Type="http://schemas.openxmlformats.org/officeDocument/2006/relationships/image" Target="media/image122.png"/><Relationship Id="rId171" Type="http://schemas.openxmlformats.org/officeDocument/2006/relationships/image" Target="media/image138.png"/><Relationship Id="rId192" Type="http://schemas.openxmlformats.org/officeDocument/2006/relationships/image" Target="media/image153.png"/><Relationship Id="rId206" Type="http://schemas.openxmlformats.org/officeDocument/2006/relationships/image" Target="media/image163.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0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14.png"/><Relationship Id="rId161" Type="http://schemas.openxmlformats.org/officeDocument/2006/relationships/image" Target="media/image131.png"/><Relationship Id="rId182" Type="http://schemas.openxmlformats.org/officeDocument/2006/relationships/image" Target="media/image147.png"/><Relationship Id="rId217" Type="http://schemas.openxmlformats.org/officeDocument/2006/relationships/image" Target="media/image174.png"/><Relationship Id="rId6" Type="http://schemas.openxmlformats.org/officeDocument/2006/relationships/numbering" Target="numbering.xml"/><Relationship Id="rId23" Type="http://schemas.openxmlformats.org/officeDocument/2006/relationships/image" Target="media/image11.png"/><Relationship Id="rId119" Type="http://schemas.openxmlformats.org/officeDocument/2006/relationships/image" Target="media/image101.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cid:ii_ljy2ukuo10" TargetMode="External"/><Relationship Id="rId151" Type="http://schemas.openxmlformats.org/officeDocument/2006/relationships/image" Target="media/image123.png"/><Relationship Id="rId172" Type="http://schemas.openxmlformats.org/officeDocument/2006/relationships/image" Target="media/image139.emf"/><Relationship Id="rId193" Type="http://schemas.openxmlformats.org/officeDocument/2006/relationships/image" Target="cid:ii_ll4kzqar3" TargetMode="External"/><Relationship Id="rId207" Type="http://schemas.openxmlformats.org/officeDocument/2006/relationships/image" Target="media/image164.png"/><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cid:ii_ljy0pvrb4" TargetMode="External"/><Relationship Id="rId141" Type="http://schemas.openxmlformats.org/officeDocument/2006/relationships/image" Target="media/image115.png"/><Relationship Id="rId7" Type="http://schemas.openxmlformats.org/officeDocument/2006/relationships/styles" Target="styles.xml"/><Relationship Id="rId162" Type="http://schemas.openxmlformats.org/officeDocument/2006/relationships/image" Target="cid:ii_llbt6a261" TargetMode="External"/><Relationship Id="rId183" Type="http://schemas.openxmlformats.org/officeDocument/2006/relationships/image" Target="cid:ii_ll4kowxd2" TargetMode="External"/><Relationship Id="rId218" Type="http://schemas.openxmlformats.org/officeDocument/2006/relationships/image" Target="media/image175.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08.png"/><Relationship Id="rId152" Type="http://schemas.openxmlformats.org/officeDocument/2006/relationships/image" Target="media/image124.png"/><Relationship Id="rId173" Type="http://schemas.openxmlformats.org/officeDocument/2006/relationships/oleObject" Target="embeddings/oleObject2.bin"/><Relationship Id="rId194" Type="http://schemas.openxmlformats.org/officeDocument/2006/relationships/image" Target="media/image154.png"/><Relationship Id="rId208" Type="http://schemas.openxmlformats.org/officeDocument/2006/relationships/image" Target="media/image165.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16.png"/><Relationship Id="rId163" Type="http://schemas.openxmlformats.org/officeDocument/2006/relationships/image" Target="media/image132.png"/><Relationship Id="rId184" Type="http://schemas.openxmlformats.org/officeDocument/2006/relationships/image" Target="media/image148.png"/><Relationship Id="rId189" Type="http://schemas.openxmlformats.org/officeDocument/2006/relationships/image" Target="media/image151.pn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cid:ii_ljxzeuyc0" TargetMode="External"/><Relationship Id="rId137" Type="http://schemas.openxmlformats.org/officeDocument/2006/relationships/image" Target="cid:image002.png@01D9C558.80E7D050" TargetMode="External"/><Relationship Id="rId158" Type="http://schemas.openxmlformats.org/officeDocument/2006/relationships/oleObject" Target="embeddings/oleObject1.bin"/><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cid:ii_ljo55i2q1" TargetMode="External"/><Relationship Id="rId132" Type="http://schemas.openxmlformats.org/officeDocument/2006/relationships/image" Target="cid:ii_ljy4imnh12" TargetMode="External"/><Relationship Id="rId153" Type="http://schemas.openxmlformats.org/officeDocument/2006/relationships/image" Target="media/image125.png"/><Relationship Id="rId174" Type="http://schemas.openxmlformats.org/officeDocument/2006/relationships/image" Target="media/image140.png"/><Relationship Id="rId179" Type="http://schemas.openxmlformats.org/officeDocument/2006/relationships/image" Target="media/image144.png"/><Relationship Id="rId195" Type="http://schemas.openxmlformats.org/officeDocument/2006/relationships/image" Target="media/image155.png"/><Relationship Id="rId209" Type="http://schemas.openxmlformats.org/officeDocument/2006/relationships/image" Target="media/image166.png"/><Relationship Id="rId190" Type="http://schemas.openxmlformats.org/officeDocument/2006/relationships/image" Target="media/image152.emf"/><Relationship Id="rId204" Type="http://schemas.openxmlformats.org/officeDocument/2006/relationships/image" Target="media/image161.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06.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cid:ii_ljy0qd7q5" TargetMode="External"/><Relationship Id="rId143" Type="http://schemas.openxmlformats.org/officeDocument/2006/relationships/image" Target="media/image117.png"/><Relationship Id="rId148" Type="http://schemas.openxmlformats.org/officeDocument/2006/relationships/image" Target="media/image120.png"/><Relationship Id="rId164" Type="http://schemas.openxmlformats.org/officeDocument/2006/relationships/image" Target="media/image133.png"/><Relationship Id="rId169" Type="http://schemas.openxmlformats.org/officeDocument/2006/relationships/image" Target="cid:ii_ll4l3z164" TargetMode="External"/><Relationship Id="rId185" Type="http://schemas.openxmlformats.org/officeDocument/2006/relationships/image" Target="cid:ii_ll4m0wth5"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5.png"/><Relationship Id="rId210" Type="http://schemas.openxmlformats.org/officeDocument/2006/relationships/image" Target="media/image167.png"/><Relationship Id="rId215" Type="http://schemas.openxmlformats.org/officeDocument/2006/relationships/image" Target="media/image17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09.png"/><Relationship Id="rId154" Type="http://schemas.openxmlformats.org/officeDocument/2006/relationships/image" Target="media/image126.png"/><Relationship Id="rId175" Type="http://schemas.openxmlformats.org/officeDocument/2006/relationships/image" Target="media/image141.png"/><Relationship Id="rId196" Type="http://schemas.openxmlformats.org/officeDocument/2006/relationships/image" Target="media/image156.png"/><Relationship Id="rId200" Type="http://schemas.openxmlformats.org/officeDocument/2006/relationships/header" Target="header2.xml"/><Relationship Id="rId16" Type="http://schemas.openxmlformats.org/officeDocument/2006/relationships/image" Target="media/image4.png"/><Relationship Id="rId221" Type="http://schemas.openxmlformats.org/officeDocument/2006/relationships/glossaryDocument" Target="glossary/document.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cid:ii_ljo1pxvk0" TargetMode="External"/><Relationship Id="rId123" Type="http://schemas.openxmlformats.org/officeDocument/2006/relationships/image" Target="media/image103.png"/><Relationship Id="rId144" Type="http://schemas.openxmlformats.org/officeDocument/2006/relationships/image" Target="media/image118.png"/><Relationship Id="rId90" Type="http://schemas.openxmlformats.org/officeDocument/2006/relationships/image" Target="media/image78.png"/><Relationship Id="rId165" Type="http://schemas.openxmlformats.org/officeDocument/2006/relationships/image" Target="media/image134.png"/><Relationship Id="rId186" Type="http://schemas.openxmlformats.org/officeDocument/2006/relationships/image" Target="media/image149.png"/><Relationship Id="rId211" Type="http://schemas.openxmlformats.org/officeDocument/2006/relationships/image" Target="media/image16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cid:ii_ljo59d7l2" TargetMode="External"/><Relationship Id="rId134" Type="http://schemas.openxmlformats.org/officeDocument/2006/relationships/image" Target="media/image110.png"/><Relationship Id="rId80" Type="http://schemas.openxmlformats.org/officeDocument/2006/relationships/image" Target="media/image68.png"/><Relationship Id="rId155" Type="http://schemas.openxmlformats.org/officeDocument/2006/relationships/image" Target="media/image127.png"/><Relationship Id="rId176" Type="http://schemas.openxmlformats.org/officeDocument/2006/relationships/image" Target="media/image142.png"/><Relationship Id="rId197" Type="http://schemas.openxmlformats.org/officeDocument/2006/relationships/image" Target="cid:ii_llbuny1w3" TargetMode="External"/><Relationship Id="rId201" Type="http://schemas.openxmlformats.org/officeDocument/2006/relationships/footer" Target="footer2.xml"/><Relationship Id="rId222"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cid:ii_ljy0cgdq3" TargetMode="External"/><Relationship Id="rId166" Type="http://schemas.openxmlformats.org/officeDocument/2006/relationships/image" Target="media/image135.png"/><Relationship Id="rId187" Type="http://schemas.openxmlformats.org/officeDocument/2006/relationships/image" Target="cid:ii_ll4kkhxa0" TargetMode="External"/><Relationship Id="rId1" Type="http://schemas.openxmlformats.org/officeDocument/2006/relationships/customXml" Target="../customXml/item1.xml"/><Relationship Id="rId212" Type="http://schemas.openxmlformats.org/officeDocument/2006/relationships/image" Target="media/image16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cid:image001.png@01D9C558.80E7D050" TargetMode="External"/><Relationship Id="rId156" Type="http://schemas.openxmlformats.org/officeDocument/2006/relationships/image" Target="media/image128.png"/><Relationship Id="rId177" Type="http://schemas.openxmlformats.org/officeDocument/2006/relationships/image" Target="media/image143.png"/><Relationship Id="rId198" Type="http://schemas.openxmlformats.org/officeDocument/2006/relationships/image" Target="media/image157.png"/><Relationship Id="rId202" Type="http://schemas.openxmlformats.org/officeDocument/2006/relationships/image" Target="media/image159.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cid:ii_ljo1qpa41" TargetMode="External"/><Relationship Id="rId125" Type="http://schemas.openxmlformats.org/officeDocument/2006/relationships/image" Target="cid:ii_ljy29h7h7" TargetMode="External"/><Relationship Id="rId146" Type="http://schemas.openxmlformats.org/officeDocument/2006/relationships/image" Target="media/image119.png"/><Relationship Id="rId167" Type="http://schemas.openxmlformats.org/officeDocument/2006/relationships/image" Target="cid:ii_ll4knbnz1" TargetMode="External"/><Relationship Id="rId188" Type="http://schemas.openxmlformats.org/officeDocument/2006/relationships/image" Target="media/image150.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image" Target="media/image111.png"/><Relationship Id="rId157" Type="http://schemas.openxmlformats.org/officeDocument/2006/relationships/image" Target="media/image129.emf"/><Relationship Id="rId178" Type="http://schemas.openxmlformats.org/officeDocument/2006/relationships/image" Target="cid:ii_llbuekge2" TargetMode="Externa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58.png"/><Relationship Id="rId203" Type="http://schemas.openxmlformats.org/officeDocument/2006/relationships/image" Target="media/image160.png"/><Relationship Id="rId19" Type="http://schemas.openxmlformats.org/officeDocument/2006/relationships/image" Target="media/image7.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05.png"/><Relationship Id="rId147" Type="http://schemas.openxmlformats.org/officeDocument/2006/relationships/image" Target="cid:ii_ljy6ga0e13" TargetMode="External"/><Relationship Id="rId168"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bezek\Documents\Custom%20Office%20Templates\Silverlake%20Symmetri%20IA%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86754313BF44C709490C7D67512544B"/>
        <w:category>
          <w:name w:val="General"/>
          <w:gallery w:val="placeholder"/>
        </w:category>
        <w:types>
          <w:type w:val="bbPlcHdr"/>
        </w:types>
        <w:behaviors>
          <w:behavior w:val="content"/>
        </w:behaviors>
        <w:guid w:val="{90A530C2-954E-4873-8FCF-123D813558E0}"/>
      </w:docPartPr>
      <w:docPartBody>
        <w:p w:rsidR="00806451" w:rsidRDefault="008A651C">
          <w:pPr>
            <w:pStyle w:val="186754313BF44C709490C7D67512544B"/>
          </w:pPr>
          <w:r w:rsidRPr="00BE61F9">
            <w:rPr>
              <w:rStyle w:val="PlaceholderText"/>
            </w:rPr>
            <w:t>Choose an item.</w:t>
          </w:r>
        </w:p>
      </w:docPartBody>
    </w:docPart>
    <w:docPart>
      <w:docPartPr>
        <w:name w:val="FFF4C8A8E94B42AAADDE254F0D619C6D"/>
        <w:category>
          <w:name w:val="General"/>
          <w:gallery w:val="placeholder"/>
        </w:category>
        <w:types>
          <w:type w:val="bbPlcHdr"/>
        </w:types>
        <w:behaviors>
          <w:behavior w:val="content"/>
        </w:behaviors>
        <w:guid w:val="{8A0E32AD-7340-4C05-8ACE-972AE124F351}"/>
      </w:docPartPr>
      <w:docPartBody>
        <w:p w:rsidR="00806451" w:rsidRDefault="008A651C">
          <w:pPr>
            <w:pStyle w:val="FFF4C8A8E94B42AAADDE254F0D619C6D"/>
          </w:pPr>
          <w:r w:rsidRPr="00BE61F9">
            <w:rPr>
              <w:rStyle w:val="PlaceholderText"/>
            </w:rPr>
            <w:t>Click here to enter a date.</w:t>
          </w:r>
        </w:p>
      </w:docPartBody>
    </w:docPart>
    <w:docPart>
      <w:docPartPr>
        <w:name w:val="7C8EF16DA7E741168988DF75827D44EE"/>
        <w:category>
          <w:name w:val="General"/>
          <w:gallery w:val="placeholder"/>
        </w:category>
        <w:types>
          <w:type w:val="bbPlcHdr"/>
        </w:types>
        <w:behaviors>
          <w:behavior w:val="content"/>
        </w:behaviors>
        <w:guid w:val="{CDA2BF60-BECF-4C68-A703-A3128BBDEE19}"/>
      </w:docPartPr>
      <w:docPartBody>
        <w:p w:rsidR="00F91A8A" w:rsidRDefault="009D2D15" w:rsidP="009D2D15">
          <w:pPr>
            <w:pStyle w:val="7C8EF16DA7E741168988DF75827D44EE"/>
          </w:pPr>
          <w:r w:rsidRPr="000D27B4">
            <w:rPr>
              <w:rStyle w:val="PlaceholderText"/>
            </w:rPr>
            <w:t>Choose an item.</w:t>
          </w:r>
        </w:p>
      </w:docPartBody>
    </w:docPart>
    <w:docPart>
      <w:docPartPr>
        <w:name w:val="8E01BCDFE7E74189AB94C56A14E97A56"/>
        <w:category>
          <w:name w:val="General"/>
          <w:gallery w:val="placeholder"/>
        </w:category>
        <w:types>
          <w:type w:val="bbPlcHdr"/>
        </w:types>
        <w:behaviors>
          <w:behavior w:val="content"/>
        </w:behaviors>
        <w:guid w:val="{A365BBFE-4D34-4F75-854A-7537C63BAA6D}"/>
      </w:docPartPr>
      <w:docPartBody>
        <w:p w:rsidR="00F91A8A" w:rsidRDefault="009D2D15" w:rsidP="009D2D15">
          <w:pPr>
            <w:pStyle w:val="8E01BCDFE7E74189AB94C56A14E97A56"/>
          </w:pPr>
          <w:r w:rsidRPr="000D27B4">
            <w:rPr>
              <w:rStyle w:val="PlaceholderText"/>
            </w:rPr>
            <w:t>Choose an item.</w:t>
          </w:r>
        </w:p>
      </w:docPartBody>
    </w:docPart>
    <w:docPart>
      <w:docPartPr>
        <w:name w:val="54F441069602407994C70632360AB3E0"/>
        <w:category>
          <w:name w:val="General"/>
          <w:gallery w:val="placeholder"/>
        </w:category>
        <w:types>
          <w:type w:val="bbPlcHdr"/>
        </w:types>
        <w:behaviors>
          <w:behavior w:val="content"/>
        </w:behaviors>
        <w:guid w:val="{F8EB7DBF-C482-4BC3-97D3-1BEF817141EF}"/>
      </w:docPartPr>
      <w:docPartBody>
        <w:p w:rsidR="00F91A8A" w:rsidRDefault="009D2D15" w:rsidP="009D2D15">
          <w:pPr>
            <w:pStyle w:val="54F441069602407994C70632360AB3E0"/>
          </w:pPr>
          <w:r w:rsidRPr="000D27B4">
            <w:rPr>
              <w:rStyle w:val="PlaceholderText"/>
            </w:rPr>
            <w:t>Choose an item.</w:t>
          </w:r>
        </w:p>
      </w:docPartBody>
    </w:docPart>
    <w:docPart>
      <w:docPartPr>
        <w:name w:val="3BBB550C4B5B49D6BEBF2FB070B079F9"/>
        <w:category>
          <w:name w:val="General"/>
          <w:gallery w:val="placeholder"/>
        </w:category>
        <w:types>
          <w:type w:val="bbPlcHdr"/>
        </w:types>
        <w:behaviors>
          <w:behavior w:val="content"/>
        </w:behaviors>
        <w:guid w:val="{A28B044F-607D-4F38-A5F1-28AA1FC1F039}"/>
      </w:docPartPr>
      <w:docPartBody>
        <w:p w:rsidR="00F91A8A" w:rsidRDefault="009D2D15" w:rsidP="009D2D15">
          <w:pPr>
            <w:pStyle w:val="3BBB550C4B5B49D6BEBF2FB070B079F9"/>
          </w:pPr>
          <w:r w:rsidRPr="000D27B4">
            <w:rPr>
              <w:rStyle w:val="PlaceholderText"/>
            </w:rPr>
            <w:t>Choose an item.</w:t>
          </w:r>
        </w:p>
      </w:docPartBody>
    </w:docPart>
    <w:docPart>
      <w:docPartPr>
        <w:name w:val="6A3DCCDBE7BA4012B8F85A46312503B0"/>
        <w:category>
          <w:name w:val="General"/>
          <w:gallery w:val="placeholder"/>
        </w:category>
        <w:types>
          <w:type w:val="bbPlcHdr"/>
        </w:types>
        <w:behaviors>
          <w:behavior w:val="content"/>
        </w:behaviors>
        <w:guid w:val="{EAD813B4-7122-4D93-AABB-67ADB2F258B5}"/>
      </w:docPartPr>
      <w:docPartBody>
        <w:p w:rsidR="00F91A8A" w:rsidRDefault="009D2D15" w:rsidP="009D2D15">
          <w:pPr>
            <w:pStyle w:val="6A3DCCDBE7BA4012B8F85A46312503B0"/>
          </w:pPr>
          <w:r w:rsidRPr="000D27B4">
            <w:rPr>
              <w:rStyle w:val="PlaceholderText"/>
            </w:rPr>
            <w:t>Choose an item.</w:t>
          </w:r>
        </w:p>
      </w:docPartBody>
    </w:docPart>
    <w:docPart>
      <w:docPartPr>
        <w:name w:val="4FC86230484241C1BDD22F6CB20C04BB"/>
        <w:category>
          <w:name w:val="General"/>
          <w:gallery w:val="placeholder"/>
        </w:category>
        <w:types>
          <w:type w:val="bbPlcHdr"/>
        </w:types>
        <w:behaviors>
          <w:behavior w:val="content"/>
        </w:behaviors>
        <w:guid w:val="{588E41AD-18D7-443E-A854-C43301A5C427}"/>
      </w:docPartPr>
      <w:docPartBody>
        <w:p w:rsidR="00F91A8A" w:rsidRDefault="009D2D15" w:rsidP="009D2D15">
          <w:pPr>
            <w:pStyle w:val="4FC86230484241C1BDD22F6CB20C04BB"/>
          </w:pPr>
          <w:r w:rsidRPr="000D27B4">
            <w:rPr>
              <w:rStyle w:val="PlaceholderText"/>
            </w:rPr>
            <w:t>Choose an item.</w:t>
          </w:r>
        </w:p>
      </w:docPartBody>
    </w:docPart>
    <w:docPart>
      <w:docPartPr>
        <w:name w:val="9FF441AE17B94E06BD16B5415357F92E"/>
        <w:category>
          <w:name w:val="General"/>
          <w:gallery w:val="placeholder"/>
        </w:category>
        <w:types>
          <w:type w:val="bbPlcHdr"/>
        </w:types>
        <w:behaviors>
          <w:behavior w:val="content"/>
        </w:behaviors>
        <w:guid w:val="{3C35C5F7-D6C9-42DE-A7C3-462D7C5AB431}"/>
      </w:docPartPr>
      <w:docPartBody>
        <w:p w:rsidR="00F91A8A" w:rsidRDefault="009D2D15" w:rsidP="009D2D15">
          <w:pPr>
            <w:pStyle w:val="9FF441AE17B94E06BD16B5415357F92E"/>
          </w:pPr>
          <w:r w:rsidRPr="000D27B4">
            <w:rPr>
              <w:rStyle w:val="PlaceholderText"/>
            </w:rPr>
            <w:t>Choose an item.</w:t>
          </w:r>
        </w:p>
      </w:docPartBody>
    </w:docPart>
    <w:docPart>
      <w:docPartPr>
        <w:name w:val="663E6728A6B441CFA16E8880DFDAF611"/>
        <w:category>
          <w:name w:val="General"/>
          <w:gallery w:val="placeholder"/>
        </w:category>
        <w:types>
          <w:type w:val="bbPlcHdr"/>
        </w:types>
        <w:behaviors>
          <w:behavior w:val="content"/>
        </w:behaviors>
        <w:guid w:val="{C3CA27D5-4C94-46FE-9152-275565BB1EB6}"/>
      </w:docPartPr>
      <w:docPartBody>
        <w:p w:rsidR="00F91A8A" w:rsidRDefault="009D2D15" w:rsidP="009D2D15">
          <w:pPr>
            <w:pStyle w:val="663E6728A6B441CFA16E8880DFDAF611"/>
          </w:pPr>
          <w:r w:rsidRPr="000D27B4">
            <w:rPr>
              <w:rStyle w:val="PlaceholderText"/>
            </w:rPr>
            <w:t>Choose an item.</w:t>
          </w:r>
        </w:p>
      </w:docPartBody>
    </w:docPart>
    <w:docPart>
      <w:docPartPr>
        <w:name w:val="D71593FEF1234D62AFDC34D66EE24362"/>
        <w:category>
          <w:name w:val="General"/>
          <w:gallery w:val="placeholder"/>
        </w:category>
        <w:types>
          <w:type w:val="bbPlcHdr"/>
        </w:types>
        <w:behaviors>
          <w:behavior w:val="content"/>
        </w:behaviors>
        <w:guid w:val="{92095A67-3F02-4C87-A1C5-2CD9BACF0CD5}"/>
      </w:docPartPr>
      <w:docPartBody>
        <w:p w:rsidR="00F91A8A" w:rsidRDefault="009D2D15" w:rsidP="009D2D15">
          <w:pPr>
            <w:pStyle w:val="D71593FEF1234D62AFDC34D66EE24362"/>
          </w:pPr>
          <w:r w:rsidRPr="000D27B4">
            <w:rPr>
              <w:rStyle w:val="PlaceholderText"/>
            </w:rPr>
            <w:t>Choose an item.</w:t>
          </w:r>
        </w:p>
      </w:docPartBody>
    </w:docPart>
    <w:docPart>
      <w:docPartPr>
        <w:name w:val="0DCE63FA2D4049038E9DC3E24263824B"/>
        <w:category>
          <w:name w:val="General"/>
          <w:gallery w:val="placeholder"/>
        </w:category>
        <w:types>
          <w:type w:val="bbPlcHdr"/>
        </w:types>
        <w:behaviors>
          <w:behavior w:val="content"/>
        </w:behaviors>
        <w:guid w:val="{C3327976-7876-4A88-AFAC-6DEB786263E5}"/>
      </w:docPartPr>
      <w:docPartBody>
        <w:p w:rsidR="00F91A8A" w:rsidRDefault="009D2D15" w:rsidP="009D2D15">
          <w:pPr>
            <w:pStyle w:val="0DCE63FA2D4049038E9DC3E24263824B"/>
          </w:pPr>
          <w:r w:rsidRPr="000D27B4">
            <w:rPr>
              <w:rStyle w:val="PlaceholderText"/>
            </w:rPr>
            <w:t>Choose an item.</w:t>
          </w:r>
        </w:p>
      </w:docPartBody>
    </w:docPart>
    <w:docPart>
      <w:docPartPr>
        <w:name w:val="21ED9393043848D5AB1B9EE9CDB5AB67"/>
        <w:category>
          <w:name w:val="General"/>
          <w:gallery w:val="placeholder"/>
        </w:category>
        <w:types>
          <w:type w:val="bbPlcHdr"/>
        </w:types>
        <w:behaviors>
          <w:behavior w:val="content"/>
        </w:behaviors>
        <w:guid w:val="{6F489A25-BB0B-4838-BAE4-957182B1C6AB}"/>
      </w:docPartPr>
      <w:docPartBody>
        <w:p w:rsidR="00F91A8A" w:rsidRDefault="009D2D15" w:rsidP="009D2D15">
          <w:pPr>
            <w:pStyle w:val="21ED9393043848D5AB1B9EE9CDB5AB67"/>
          </w:pPr>
          <w:r w:rsidRPr="000D27B4">
            <w:rPr>
              <w:rStyle w:val="PlaceholderText"/>
            </w:rPr>
            <w:t>Choose an item.</w:t>
          </w:r>
        </w:p>
      </w:docPartBody>
    </w:docPart>
    <w:docPart>
      <w:docPartPr>
        <w:name w:val="5FAC7925BB184B55B874EC5714B42B75"/>
        <w:category>
          <w:name w:val="General"/>
          <w:gallery w:val="placeholder"/>
        </w:category>
        <w:types>
          <w:type w:val="bbPlcHdr"/>
        </w:types>
        <w:behaviors>
          <w:behavior w:val="content"/>
        </w:behaviors>
        <w:guid w:val="{A79D2429-F69D-463D-A1FC-E7D435C16C54}"/>
      </w:docPartPr>
      <w:docPartBody>
        <w:p w:rsidR="00F91A8A" w:rsidRDefault="009D2D15" w:rsidP="009D2D15">
          <w:pPr>
            <w:pStyle w:val="5FAC7925BB184B55B874EC5714B42B75"/>
          </w:pPr>
          <w:r w:rsidRPr="000D27B4">
            <w:rPr>
              <w:rStyle w:val="PlaceholderText"/>
            </w:rPr>
            <w:t>Choose an item.</w:t>
          </w:r>
        </w:p>
      </w:docPartBody>
    </w:docPart>
    <w:docPart>
      <w:docPartPr>
        <w:name w:val="F8C181B42A90496D9F0E10EB02623DBE"/>
        <w:category>
          <w:name w:val="General"/>
          <w:gallery w:val="placeholder"/>
        </w:category>
        <w:types>
          <w:type w:val="bbPlcHdr"/>
        </w:types>
        <w:behaviors>
          <w:behavior w:val="content"/>
        </w:behaviors>
        <w:guid w:val="{A3DB784D-F07A-43DA-B20C-A72CA1387C55}"/>
      </w:docPartPr>
      <w:docPartBody>
        <w:p w:rsidR="00F91A8A" w:rsidRDefault="009D2D15" w:rsidP="009D2D15">
          <w:pPr>
            <w:pStyle w:val="F8C181B42A90496D9F0E10EB02623DBE"/>
          </w:pPr>
          <w:r w:rsidRPr="000D27B4">
            <w:rPr>
              <w:rStyle w:val="PlaceholderText"/>
            </w:rPr>
            <w:t>Choose an item.</w:t>
          </w:r>
        </w:p>
      </w:docPartBody>
    </w:docPart>
    <w:docPart>
      <w:docPartPr>
        <w:name w:val="BDF6DD463D2A42AB9651816B110E942A"/>
        <w:category>
          <w:name w:val="General"/>
          <w:gallery w:val="placeholder"/>
        </w:category>
        <w:types>
          <w:type w:val="bbPlcHdr"/>
        </w:types>
        <w:behaviors>
          <w:behavior w:val="content"/>
        </w:behaviors>
        <w:guid w:val="{8A9D9947-72B3-4EF1-B3B9-9875B101D162}"/>
      </w:docPartPr>
      <w:docPartBody>
        <w:p w:rsidR="00F91A8A" w:rsidRDefault="009D2D15" w:rsidP="009D2D15">
          <w:pPr>
            <w:pStyle w:val="BDF6DD463D2A42AB9651816B110E942A"/>
          </w:pPr>
          <w:r w:rsidRPr="000D27B4">
            <w:rPr>
              <w:rStyle w:val="PlaceholderText"/>
            </w:rPr>
            <w:t>Choose an item.</w:t>
          </w:r>
        </w:p>
      </w:docPartBody>
    </w:docPart>
    <w:docPart>
      <w:docPartPr>
        <w:name w:val="647DAAE0CDE145B391E6D531BEEF8F5D"/>
        <w:category>
          <w:name w:val="General"/>
          <w:gallery w:val="placeholder"/>
        </w:category>
        <w:types>
          <w:type w:val="bbPlcHdr"/>
        </w:types>
        <w:behaviors>
          <w:behavior w:val="content"/>
        </w:behaviors>
        <w:guid w:val="{4DA8673B-65FD-474B-8BAC-4C69CFD16F27}"/>
      </w:docPartPr>
      <w:docPartBody>
        <w:p w:rsidR="00F91A8A" w:rsidRDefault="009D2D15" w:rsidP="009D2D15">
          <w:pPr>
            <w:pStyle w:val="647DAAE0CDE145B391E6D531BEEF8F5D"/>
          </w:pPr>
          <w:r w:rsidRPr="000D27B4">
            <w:rPr>
              <w:rStyle w:val="PlaceholderText"/>
            </w:rPr>
            <w:t>Choose an item.</w:t>
          </w:r>
        </w:p>
      </w:docPartBody>
    </w:docPart>
    <w:docPart>
      <w:docPartPr>
        <w:name w:val="0518B6DFB0FA464486334A801437DA67"/>
        <w:category>
          <w:name w:val="General"/>
          <w:gallery w:val="placeholder"/>
        </w:category>
        <w:types>
          <w:type w:val="bbPlcHdr"/>
        </w:types>
        <w:behaviors>
          <w:behavior w:val="content"/>
        </w:behaviors>
        <w:guid w:val="{0F3CB8DA-A547-4847-BF9E-03F30B990627}"/>
      </w:docPartPr>
      <w:docPartBody>
        <w:p w:rsidR="00F91A8A" w:rsidRDefault="009D2D15" w:rsidP="009D2D15">
          <w:pPr>
            <w:pStyle w:val="0518B6DFB0FA464486334A801437DA67"/>
          </w:pPr>
          <w:r w:rsidRPr="000D27B4">
            <w:rPr>
              <w:rStyle w:val="PlaceholderText"/>
            </w:rPr>
            <w:t>Choose an item.</w:t>
          </w:r>
        </w:p>
      </w:docPartBody>
    </w:docPart>
    <w:docPart>
      <w:docPartPr>
        <w:name w:val="846E2E99080B4F609526E93434A0B1DB"/>
        <w:category>
          <w:name w:val="General"/>
          <w:gallery w:val="placeholder"/>
        </w:category>
        <w:types>
          <w:type w:val="bbPlcHdr"/>
        </w:types>
        <w:behaviors>
          <w:behavior w:val="content"/>
        </w:behaviors>
        <w:guid w:val="{E14A658D-EEC4-4E9B-A9E1-E127D8071BF5}"/>
      </w:docPartPr>
      <w:docPartBody>
        <w:p w:rsidR="00F91A8A" w:rsidRDefault="009D2D15" w:rsidP="009D2D15">
          <w:pPr>
            <w:pStyle w:val="846E2E99080B4F609526E93434A0B1DB"/>
          </w:pPr>
          <w:r w:rsidRPr="000D27B4">
            <w:rPr>
              <w:rStyle w:val="PlaceholderText"/>
            </w:rPr>
            <w:t>Choose an item.</w:t>
          </w:r>
        </w:p>
      </w:docPartBody>
    </w:docPart>
    <w:docPart>
      <w:docPartPr>
        <w:name w:val="C608401077DF46E6BD3DA18DA5BEA8EE"/>
        <w:category>
          <w:name w:val="General"/>
          <w:gallery w:val="placeholder"/>
        </w:category>
        <w:types>
          <w:type w:val="bbPlcHdr"/>
        </w:types>
        <w:behaviors>
          <w:behavior w:val="content"/>
        </w:behaviors>
        <w:guid w:val="{64F22D64-83D8-4DEF-99D0-D336D142B3BA}"/>
      </w:docPartPr>
      <w:docPartBody>
        <w:p w:rsidR="00F91A8A" w:rsidRDefault="009D2D15" w:rsidP="009D2D15">
          <w:pPr>
            <w:pStyle w:val="C608401077DF46E6BD3DA18DA5BEA8EE"/>
          </w:pPr>
          <w:r w:rsidRPr="000D27B4">
            <w:rPr>
              <w:rStyle w:val="PlaceholderText"/>
            </w:rPr>
            <w:t>Choose an item.</w:t>
          </w:r>
        </w:p>
      </w:docPartBody>
    </w:docPart>
    <w:docPart>
      <w:docPartPr>
        <w:name w:val="2ACB9D58DF4B44C39D9B4D9E70FDE02C"/>
        <w:category>
          <w:name w:val="General"/>
          <w:gallery w:val="placeholder"/>
        </w:category>
        <w:types>
          <w:type w:val="bbPlcHdr"/>
        </w:types>
        <w:behaviors>
          <w:behavior w:val="content"/>
        </w:behaviors>
        <w:guid w:val="{5E7F68E0-1B2D-49EC-814F-BAADEF42BC2B}"/>
      </w:docPartPr>
      <w:docPartBody>
        <w:p w:rsidR="00F91A8A" w:rsidRDefault="009D2D15" w:rsidP="009D2D15">
          <w:pPr>
            <w:pStyle w:val="2ACB9D58DF4B44C39D9B4D9E70FDE02C"/>
          </w:pPr>
          <w:r w:rsidRPr="000D27B4">
            <w:rPr>
              <w:rStyle w:val="PlaceholderText"/>
            </w:rPr>
            <w:t>Choose an item.</w:t>
          </w:r>
        </w:p>
      </w:docPartBody>
    </w:docPart>
    <w:docPart>
      <w:docPartPr>
        <w:name w:val="4082A59EF038485D97C1677D1F13FC6F"/>
        <w:category>
          <w:name w:val="General"/>
          <w:gallery w:val="placeholder"/>
        </w:category>
        <w:types>
          <w:type w:val="bbPlcHdr"/>
        </w:types>
        <w:behaviors>
          <w:behavior w:val="content"/>
        </w:behaviors>
        <w:guid w:val="{93C25999-CA1D-4D05-91FA-62511AEE7DAC}"/>
      </w:docPartPr>
      <w:docPartBody>
        <w:p w:rsidR="00F91A8A" w:rsidRDefault="009D2D15" w:rsidP="009D2D15">
          <w:pPr>
            <w:pStyle w:val="4082A59EF038485D97C1677D1F13FC6F"/>
          </w:pPr>
          <w:r w:rsidRPr="000D27B4">
            <w:rPr>
              <w:rStyle w:val="PlaceholderText"/>
            </w:rPr>
            <w:t>Choose an item.</w:t>
          </w:r>
        </w:p>
      </w:docPartBody>
    </w:docPart>
    <w:docPart>
      <w:docPartPr>
        <w:name w:val="A63552ACEA8247AC91191C5E3C62F290"/>
        <w:category>
          <w:name w:val="General"/>
          <w:gallery w:val="placeholder"/>
        </w:category>
        <w:types>
          <w:type w:val="bbPlcHdr"/>
        </w:types>
        <w:behaviors>
          <w:behavior w:val="content"/>
        </w:behaviors>
        <w:guid w:val="{BE98B9AF-45B1-44D1-B8C5-235A3E498261}"/>
      </w:docPartPr>
      <w:docPartBody>
        <w:p w:rsidR="00F91A8A" w:rsidRDefault="009D2D15" w:rsidP="009D2D15">
          <w:pPr>
            <w:pStyle w:val="A63552ACEA8247AC91191C5E3C62F290"/>
          </w:pPr>
          <w:r w:rsidRPr="000D27B4">
            <w:rPr>
              <w:rStyle w:val="PlaceholderText"/>
            </w:rPr>
            <w:t>Choose an item.</w:t>
          </w:r>
        </w:p>
      </w:docPartBody>
    </w:docPart>
    <w:docPart>
      <w:docPartPr>
        <w:name w:val="381162AFE1FD4EA496C3BBE39B79FA5B"/>
        <w:category>
          <w:name w:val="General"/>
          <w:gallery w:val="placeholder"/>
        </w:category>
        <w:types>
          <w:type w:val="bbPlcHdr"/>
        </w:types>
        <w:behaviors>
          <w:behavior w:val="content"/>
        </w:behaviors>
        <w:guid w:val="{C509E767-D7BB-4D2A-84A7-36EFC33026F0}"/>
      </w:docPartPr>
      <w:docPartBody>
        <w:p w:rsidR="007E161E" w:rsidRDefault="00F91A8A" w:rsidP="00F91A8A">
          <w:pPr>
            <w:pStyle w:val="381162AFE1FD4EA496C3BBE39B79FA5B"/>
          </w:pPr>
          <w:r w:rsidRPr="000D27B4">
            <w:rPr>
              <w:rStyle w:val="PlaceholderText"/>
            </w:rPr>
            <w:t>Choose an item.</w:t>
          </w:r>
        </w:p>
      </w:docPartBody>
    </w:docPart>
    <w:docPart>
      <w:docPartPr>
        <w:name w:val="0000829CA4854A4FA678E4A54A00C372"/>
        <w:category>
          <w:name w:val="General"/>
          <w:gallery w:val="placeholder"/>
        </w:category>
        <w:types>
          <w:type w:val="bbPlcHdr"/>
        </w:types>
        <w:behaviors>
          <w:behavior w:val="content"/>
        </w:behaviors>
        <w:guid w:val="{5AEEEAFE-C438-436F-BAF2-BFA7AFBAD818}"/>
      </w:docPartPr>
      <w:docPartBody>
        <w:p w:rsidR="007E161E" w:rsidRDefault="00F91A8A" w:rsidP="00F91A8A">
          <w:pPr>
            <w:pStyle w:val="0000829CA4854A4FA678E4A54A00C372"/>
          </w:pPr>
          <w:r w:rsidRPr="000D27B4">
            <w:rPr>
              <w:rStyle w:val="PlaceholderText"/>
            </w:rPr>
            <w:t>Choose an item.</w:t>
          </w:r>
        </w:p>
      </w:docPartBody>
    </w:docPart>
    <w:docPart>
      <w:docPartPr>
        <w:name w:val="3B81AEEC7EBE408D96B2176B46297FFB"/>
        <w:category>
          <w:name w:val="General"/>
          <w:gallery w:val="placeholder"/>
        </w:category>
        <w:types>
          <w:type w:val="bbPlcHdr"/>
        </w:types>
        <w:behaviors>
          <w:behavior w:val="content"/>
        </w:behaviors>
        <w:guid w:val="{E6A79D52-09DD-4364-A4AD-33776740CAC7}"/>
      </w:docPartPr>
      <w:docPartBody>
        <w:p w:rsidR="007E161E" w:rsidRDefault="00F91A8A" w:rsidP="00F91A8A">
          <w:pPr>
            <w:pStyle w:val="3B81AEEC7EBE408D96B2176B46297FFB"/>
          </w:pPr>
          <w:r w:rsidRPr="000D27B4">
            <w:rPr>
              <w:rStyle w:val="PlaceholderText"/>
            </w:rPr>
            <w:t>Choose an item.</w:t>
          </w:r>
        </w:p>
      </w:docPartBody>
    </w:docPart>
    <w:docPart>
      <w:docPartPr>
        <w:name w:val="D83E466D36704A149934F7E2B326C5E0"/>
        <w:category>
          <w:name w:val="General"/>
          <w:gallery w:val="placeholder"/>
        </w:category>
        <w:types>
          <w:type w:val="bbPlcHdr"/>
        </w:types>
        <w:behaviors>
          <w:behavior w:val="content"/>
        </w:behaviors>
        <w:guid w:val="{C2D3EE7B-D943-4DA9-99FC-8A16DE97E3B9}"/>
      </w:docPartPr>
      <w:docPartBody>
        <w:p w:rsidR="007E161E" w:rsidRDefault="00F91A8A" w:rsidP="00F91A8A">
          <w:pPr>
            <w:pStyle w:val="D83E466D36704A149934F7E2B326C5E0"/>
          </w:pPr>
          <w:r w:rsidRPr="000D27B4">
            <w:rPr>
              <w:rStyle w:val="PlaceholderText"/>
            </w:rPr>
            <w:t>Choose an item.</w:t>
          </w:r>
        </w:p>
      </w:docPartBody>
    </w:docPart>
    <w:docPart>
      <w:docPartPr>
        <w:name w:val="8138D4511D5B44DD97B804B17719C872"/>
        <w:category>
          <w:name w:val="General"/>
          <w:gallery w:val="placeholder"/>
        </w:category>
        <w:types>
          <w:type w:val="bbPlcHdr"/>
        </w:types>
        <w:behaviors>
          <w:behavior w:val="content"/>
        </w:behaviors>
        <w:guid w:val="{44F075DD-A623-45E0-94A8-BCBBE0209F72}"/>
      </w:docPartPr>
      <w:docPartBody>
        <w:p w:rsidR="007E161E" w:rsidRDefault="00F91A8A" w:rsidP="00F91A8A">
          <w:pPr>
            <w:pStyle w:val="8138D4511D5B44DD97B804B17719C872"/>
          </w:pPr>
          <w:r w:rsidRPr="000D27B4">
            <w:rPr>
              <w:rStyle w:val="PlaceholderText"/>
            </w:rPr>
            <w:t>Choose an item.</w:t>
          </w:r>
        </w:p>
      </w:docPartBody>
    </w:docPart>
    <w:docPart>
      <w:docPartPr>
        <w:name w:val="07274F521D814A4CA7B65B89AC6C207F"/>
        <w:category>
          <w:name w:val="General"/>
          <w:gallery w:val="placeholder"/>
        </w:category>
        <w:types>
          <w:type w:val="bbPlcHdr"/>
        </w:types>
        <w:behaviors>
          <w:behavior w:val="content"/>
        </w:behaviors>
        <w:guid w:val="{7B2EE261-5B00-47DF-BD20-2EBEEA72684E}"/>
      </w:docPartPr>
      <w:docPartBody>
        <w:p w:rsidR="007E161E" w:rsidRDefault="00F91A8A" w:rsidP="00F91A8A">
          <w:pPr>
            <w:pStyle w:val="07274F521D814A4CA7B65B89AC6C207F"/>
          </w:pPr>
          <w:r w:rsidRPr="000D27B4">
            <w:rPr>
              <w:rStyle w:val="PlaceholderText"/>
            </w:rPr>
            <w:t>Choose an item.</w:t>
          </w:r>
        </w:p>
      </w:docPartBody>
    </w:docPart>
    <w:docPart>
      <w:docPartPr>
        <w:name w:val="CC1DB350982F444B999414FF8BF1DF85"/>
        <w:category>
          <w:name w:val="General"/>
          <w:gallery w:val="placeholder"/>
        </w:category>
        <w:types>
          <w:type w:val="bbPlcHdr"/>
        </w:types>
        <w:behaviors>
          <w:behavior w:val="content"/>
        </w:behaviors>
        <w:guid w:val="{57D4A123-4199-4E2E-9A12-AE54B73DB34A}"/>
      </w:docPartPr>
      <w:docPartBody>
        <w:p w:rsidR="007E161E" w:rsidRDefault="00F91A8A" w:rsidP="00F91A8A">
          <w:pPr>
            <w:pStyle w:val="CC1DB350982F444B999414FF8BF1DF85"/>
          </w:pPr>
          <w:r w:rsidRPr="000D27B4">
            <w:rPr>
              <w:rStyle w:val="PlaceholderText"/>
            </w:rPr>
            <w:t>Choose an item.</w:t>
          </w:r>
        </w:p>
      </w:docPartBody>
    </w:docPart>
    <w:docPart>
      <w:docPartPr>
        <w:name w:val="E32C4C0F7AEF4AA78988F3DE13E647BC"/>
        <w:category>
          <w:name w:val="General"/>
          <w:gallery w:val="placeholder"/>
        </w:category>
        <w:types>
          <w:type w:val="bbPlcHdr"/>
        </w:types>
        <w:behaviors>
          <w:behavior w:val="content"/>
        </w:behaviors>
        <w:guid w:val="{21BD1362-5BD5-496D-A927-8F7D774F1421}"/>
      </w:docPartPr>
      <w:docPartBody>
        <w:p w:rsidR="007E161E" w:rsidRDefault="00F91A8A" w:rsidP="00F91A8A">
          <w:pPr>
            <w:pStyle w:val="E32C4C0F7AEF4AA78988F3DE13E647BC"/>
          </w:pPr>
          <w:r w:rsidRPr="000D27B4">
            <w:rPr>
              <w:rStyle w:val="PlaceholderText"/>
            </w:rPr>
            <w:t>Choose an item.</w:t>
          </w:r>
        </w:p>
      </w:docPartBody>
    </w:docPart>
    <w:docPart>
      <w:docPartPr>
        <w:name w:val="9C1964ADC313483C944E40B7DFBD977C"/>
        <w:category>
          <w:name w:val="General"/>
          <w:gallery w:val="placeholder"/>
        </w:category>
        <w:types>
          <w:type w:val="bbPlcHdr"/>
        </w:types>
        <w:behaviors>
          <w:behavior w:val="content"/>
        </w:behaviors>
        <w:guid w:val="{DEE3F677-AF54-4DB0-80D2-6FF40C2363B0}"/>
      </w:docPartPr>
      <w:docPartBody>
        <w:p w:rsidR="007E161E" w:rsidRDefault="00F91A8A" w:rsidP="00F91A8A">
          <w:pPr>
            <w:pStyle w:val="9C1964ADC313483C944E40B7DFBD977C"/>
          </w:pPr>
          <w:r w:rsidRPr="000D27B4">
            <w:rPr>
              <w:rStyle w:val="PlaceholderText"/>
            </w:rPr>
            <w:t>Choose an item.</w:t>
          </w:r>
        </w:p>
      </w:docPartBody>
    </w:docPart>
    <w:docPart>
      <w:docPartPr>
        <w:name w:val="368938DFE82345BB9412BC5CEB2F1A85"/>
        <w:category>
          <w:name w:val="General"/>
          <w:gallery w:val="placeholder"/>
        </w:category>
        <w:types>
          <w:type w:val="bbPlcHdr"/>
        </w:types>
        <w:behaviors>
          <w:behavior w:val="content"/>
        </w:behaviors>
        <w:guid w:val="{6A4F93D3-107C-4EAF-9702-6C671C2C73C4}"/>
      </w:docPartPr>
      <w:docPartBody>
        <w:p w:rsidR="007E161E" w:rsidRDefault="00F91A8A" w:rsidP="00F91A8A">
          <w:pPr>
            <w:pStyle w:val="368938DFE82345BB9412BC5CEB2F1A85"/>
          </w:pPr>
          <w:r w:rsidRPr="000D27B4">
            <w:rPr>
              <w:rStyle w:val="PlaceholderText"/>
            </w:rPr>
            <w:t>Choose an item.</w:t>
          </w:r>
        </w:p>
      </w:docPartBody>
    </w:docPart>
    <w:docPart>
      <w:docPartPr>
        <w:name w:val="C013C00FF1794C3F86FA6C00EF2FDBD1"/>
        <w:category>
          <w:name w:val="General"/>
          <w:gallery w:val="placeholder"/>
        </w:category>
        <w:types>
          <w:type w:val="bbPlcHdr"/>
        </w:types>
        <w:behaviors>
          <w:behavior w:val="content"/>
        </w:behaviors>
        <w:guid w:val="{8444D9D3-E586-4E74-BE7B-5B832CD1CC65}"/>
      </w:docPartPr>
      <w:docPartBody>
        <w:p w:rsidR="007E161E" w:rsidRDefault="00F91A8A" w:rsidP="00F91A8A">
          <w:pPr>
            <w:pStyle w:val="C013C00FF1794C3F86FA6C00EF2FDBD1"/>
          </w:pPr>
          <w:r w:rsidRPr="000D27B4">
            <w:rPr>
              <w:rStyle w:val="PlaceholderText"/>
            </w:rPr>
            <w:t>Choose an item.</w:t>
          </w:r>
        </w:p>
      </w:docPartBody>
    </w:docPart>
    <w:docPart>
      <w:docPartPr>
        <w:name w:val="F64287E5BC1D45E3AD509720D6FC9D05"/>
        <w:category>
          <w:name w:val="General"/>
          <w:gallery w:val="placeholder"/>
        </w:category>
        <w:types>
          <w:type w:val="bbPlcHdr"/>
        </w:types>
        <w:behaviors>
          <w:behavior w:val="content"/>
        </w:behaviors>
        <w:guid w:val="{2EA82FB2-C5F7-4447-A08F-59DDBF8EBAAC}"/>
      </w:docPartPr>
      <w:docPartBody>
        <w:p w:rsidR="007E161E" w:rsidRDefault="00F91A8A" w:rsidP="00F91A8A">
          <w:pPr>
            <w:pStyle w:val="F64287E5BC1D45E3AD509720D6FC9D05"/>
          </w:pPr>
          <w:r w:rsidRPr="000D27B4">
            <w:rPr>
              <w:rStyle w:val="PlaceholderText"/>
            </w:rPr>
            <w:t>Choose an item.</w:t>
          </w:r>
        </w:p>
      </w:docPartBody>
    </w:docPart>
    <w:docPart>
      <w:docPartPr>
        <w:name w:val="859A2E115CD04018BADE0487CEE3DA3E"/>
        <w:category>
          <w:name w:val="General"/>
          <w:gallery w:val="placeholder"/>
        </w:category>
        <w:types>
          <w:type w:val="bbPlcHdr"/>
        </w:types>
        <w:behaviors>
          <w:behavior w:val="content"/>
        </w:behaviors>
        <w:guid w:val="{F95D9910-43A7-4185-9DE4-7D4391C55743}"/>
      </w:docPartPr>
      <w:docPartBody>
        <w:p w:rsidR="007E161E" w:rsidRDefault="00F91A8A" w:rsidP="00F91A8A">
          <w:pPr>
            <w:pStyle w:val="859A2E115CD04018BADE0487CEE3DA3E"/>
          </w:pPr>
          <w:r w:rsidRPr="000D27B4">
            <w:rPr>
              <w:rStyle w:val="PlaceholderText"/>
            </w:rPr>
            <w:t>Choose an item.</w:t>
          </w:r>
        </w:p>
      </w:docPartBody>
    </w:docPart>
    <w:docPart>
      <w:docPartPr>
        <w:name w:val="8AC0D352808746DEBC2FE3261EEE88BE"/>
        <w:category>
          <w:name w:val="General"/>
          <w:gallery w:val="placeholder"/>
        </w:category>
        <w:types>
          <w:type w:val="bbPlcHdr"/>
        </w:types>
        <w:behaviors>
          <w:behavior w:val="content"/>
        </w:behaviors>
        <w:guid w:val="{BC99C78A-912F-417E-907B-C3A510132336}"/>
      </w:docPartPr>
      <w:docPartBody>
        <w:p w:rsidR="007E161E" w:rsidRDefault="00F91A8A" w:rsidP="00F91A8A">
          <w:pPr>
            <w:pStyle w:val="8AC0D352808746DEBC2FE3261EEE88BE"/>
          </w:pPr>
          <w:r w:rsidRPr="000D27B4">
            <w:rPr>
              <w:rStyle w:val="PlaceholderText"/>
            </w:rPr>
            <w:t>Choose an item.</w:t>
          </w:r>
        </w:p>
      </w:docPartBody>
    </w:docPart>
    <w:docPart>
      <w:docPartPr>
        <w:name w:val="4E39DDC9BDB340D696A5FDD097B7BAD4"/>
        <w:category>
          <w:name w:val="General"/>
          <w:gallery w:val="placeholder"/>
        </w:category>
        <w:types>
          <w:type w:val="bbPlcHdr"/>
        </w:types>
        <w:behaviors>
          <w:behavior w:val="content"/>
        </w:behaviors>
        <w:guid w:val="{539E3E12-B2FD-4DCE-8888-89F0BF079401}"/>
      </w:docPartPr>
      <w:docPartBody>
        <w:p w:rsidR="007E161E" w:rsidRDefault="00F91A8A" w:rsidP="00F91A8A">
          <w:pPr>
            <w:pStyle w:val="4E39DDC9BDB340D696A5FDD097B7BAD4"/>
          </w:pPr>
          <w:r w:rsidRPr="000D27B4">
            <w:rPr>
              <w:rStyle w:val="PlaceholderText"/>
            </w:rPr>
            <w:t>Choose an item.</w:t>
          </w:r>
        </w:p>
      </w:docPartBody>
    </w:docPart>
    <w:docPart>
      <w:docPartPr>
        <w:name w:val="36358A1F8524423C898542471C41771F"/>
        <w:category>
          <w:name w:val="General"/>
          <w:gallery w:val="placeholder"/>
        </w:category>
        <w:types>
          <w:type w:val="bbPlcHdr"/>
        </w:types>
        <w:behaviors>
          <w:behavior w:val="content"/>
        </w:behaviors>
        <w:guid w:val="{757E1FB9-5750-4B59-9AEA-3AEDF92BBAA8}"/>
      </w:docPartPr>
      <w:docPartBody>
        <w:p w:rsidR="007E161E" w:rsidRDefault="00F91A8A" w:rsidP="00F91A8A">
          <w:pPr>
            <w:pStyle w:val="36358A1F8524423C898542471C41771F"/>
          </w:pPr>
          <w:r w:rsidRPr="000D27B4">
            <w:rPr>
              <w:rStyle w:val="PlaceholderText"/>
            </w:rPr>
            <w:t>Choose an item.</w:t>
          </w:r>
        </w:p>
      </w:docPartBody>
    </w:docPart>
    <w:docPart>
      <w:docPartPr>
        <w:name w:val="E0AB3C4AB6B74F468FF98E517426A0AA"/>
        <w:category>
          <w:name w:val="General"/>
          <w:gallery w:val="placeholder"/>
        </w:category>
        <w:types>
          <w:type w:val="bbPlcHdr"/>
        </w:types>
        <w:behaviors>
          <w:behavior w:val="content"/>
        </w:behaviors>
        <w:guid w:val="{7D936E9E-8E05-4B76-B786-6DBA1059A51B}"/>
      </w:docPartPr>
      <w:docPartBody>
        <w:p w:rsidR="007E161E" w:rsidRDefault="00F91A8A" w:rsidP="00F91A8A">
          <w:pPr>
            <w:pStyle w:val="E0AB3C4AB6B74F468FF98E517426A0AA"/>
          </w:pPr>
          <w:r w:rsidRPr="000D27B4">
            <w:rPr>
              <w:rStyle w:val="PlaceholderText"/>
            </w:rPr>
            <w:t>Choose an item.</w:t>
          </w:r>
        </w:p>
      </w:docPartBody>
    </w:docPart>
    <w:docPart>
      <w:docPartPr>
        <w:name w:val="BD070EA7B71542438EDCCF11FF3D3A7B"/>
        <w:category>
          <w:name w:val="General"/>
          <w:gallery w:val="placeholder"/>
        </w:category>
        <w:types>
          <w:type w:val="bbPlcHdr"/>
        </w:types>
        <w:behaviors>
          <w:behavior w:val="content"/>
        </w:behaviors>
        <w:guid w:val="{239252CE-32E9-4218-9AD5-CF501AABEE07}"/>
      </w:docPartPr>
      <w:docPartBody>
        <w:p w:rsidR="007E161E" w:rsidRDefault="00F91A8A" w:rsidP="00F91A8A">
          <w:pPr>
            <w:pStyle w:val="BD070EA7B71542438EDCCF11FF3D3A7B"/>
          </w:pPr>
          <w:r w:rsidRPr="000D27B4">
            <w:rPr>
              <w:rStyle w:val="PlaceholderText"/>
            </w:rPr>
            <w:t>Choose an item.</w:t>
          </w:r>
        </w:p>
      </w:docPartBody>
    </w:docPart>
    <w:docPart>
      <w:docPartPr>
        <w:name w:val="9D695E92B27645A19B727BAD1D9ACACF"/>
        <w:category>
          <w:name w:val="General"/>
          <w:gallery w:val="placeholder"/>
        </w:category>
        <w:types>
          <w:type w:val="bbPlcHdr"/>
        </w:types>
        <w:behaviors>
          <w:behavior w:val="content"/>
        </w:behaviors>
        <w:guid w:val="{A7AAC57B-C970-4F56-BA8C-E6655F8DDF8B}"/>
      </w:docPartPr>
      <w:docPartBody>
        <w:p w:rsidR="007E161E" w:rsidRDefault="00F91A8A" w:rsidP="00F91A8A">
          <w:pPr>
            <w:pStyle w:val="9D695E92B27645A19B727BAD1D9ACACF"/>
          </w:pPr>
          <w:r w:rsidRPr="000D27B4">
            <w:rPr>
              <w:rStyle w:val="PlaceholderText"/>
            </w:rPr>
            <w:t>Choose an item.</w:t>
          </w:r>
        </w:p>
      </w:docPartBody>
    </w:docPart>
    <w:docPart>
      <w:docPartPr>
        <w:name w:val="A1B2A233363E4533AA888475DDB053E8"/>
        <w:category>
          <w:name w:val="General"/>
          <w:gallery w:val="placeholder"/>
        </w:category>
        <w:types>
          <w:type w:val="bbPlcHdr"/>
        </w:types>
        <w:behaviors>
          <w:behavior w:val="content"/>
        </w:behaviors>
        <w:guid w:val="{7926C04C-3DAD-4484-88E6-61552B3C2444}"/>
      </w:docPartPr>
      <w:docPartBody>
        <w:p w:rsidR="007E161E" w:rsidRDefault="00F91A8A" w:rsidP="00F91A8A">
          <w:pPr>
            <w:pStyle w:val="A1B2A233363E4533AA888475DDB053E8"/>
          </w:pPr>
          <w:r w:rsidRPr="000D27B4">
            <w:rPr>
              <w:rStyle w:val="PlaceholderText"/>
            </w:rPr>
            <w:t>Choose an item.</w:t>
          </w:r>
        </w:p>
      </w:docPartBody>
    </w:docPart>
    <w:docPart>
      <w:docPartPr>
        <w:name w:val="9149E8DB8D1E4E2BAEEEF0E3F54A811C"/>
        <w:category>
          <w:name w:val="General"/>
          <w:gallery w:val="placeholder"/>
        </w:category>
        <w:types>
          <w:type w:val="bbPlcHdr"/>
        </w:types>
        <w:behaviors>
          <w:behavior w:val="content"/>
        </w:behaviors>
        <w:guid w:val="{23C2E8DA-4980-4E5C-9D14-18824397923A}"/>
      </w:docPartPr>
      <w:docPartBody>
        <w:p w:rsidR="007E161E" w:rsidRDefault="00F91A8A" w:rsidP="00F91A8A">
          <w:pPr>
            <w:pStyle w:val="9149E8DB8D1E4E2BAEEEF0E3F54A811C"/>
          </w:pPr>
          <w:r w:rsidRPr="000D27B4">
            <w:rPr>
              <w:rStyle w:val="PlaceholderText"/>
            </w:rPr>
            <w:t>Choose an item.</w:t>
          </w:r>
        </w:p>
      </w:docPartBody>
    </w:docPart>
    <w:docPart>
      <w:docPartPr>
        <w:name w:val="E2D471D85E044C8CAEB3B53765246BCD"/>
        <w:category>
          <w:name w:val="General"/>
          <w:gallery w:val="placeholder"/>
        </w:category>
        <w:types>
          <w:type w:val="bbPlcHdr"/>
        </w:types>
        <w:behaviors>
          <w:behavior w:val="content"/>
        </w:behaviors>
        <w:guid w:val="{80340F45-DEB0-468D-B641-52095E2A5FC0}"/>
      </w:docPartPr>
      <w:docPartBody>
        <w:p w:rsidR="007E161E" w:rsidRDefault="00F91A8A" w:rsidP="00F91A8A">
          <w:pPr>
            <w:pStyle w:val="E2D471D85E044C8CAEB3B53765246BCD"/>
          </w:pPr>
          <w:r w:rsidRPr="000D27B4">
            <w:rPr>
              <w:rStyle w:val="PlaceholderText"/>
            </w:rPr>
            <w:t>Choose an item.</w:t>
          </w:r>
        </w:p>
      </w:docPartBody>
    </w:docPart>
    <w:docPart>
      <w:docPartPr>
        <w:name w:val="83A10B8AF2BB4A708F2B9A5824248B89"/>
        <w:category>
          <w:name w:val="General"/>
          <w:gallery w:val="placeholder"/>
        </w:category>
        <w:types>
          <w:type w:val="bbPlcHdr"/>
        </w:types>
        <w:behaviors>
          <w:behavior w:val="content"/>
        </w:behaviors>
        <w:guid w:val="{03AEF8F9-C259-4089-9DF4-CB2C31E00EB5}"/>
      </w:docPartPr>
      <w:docPartBody>
        <w:p w:rsidR="007E161E" w:rsidRDefault="00F91A8A" w:rsidP="00F91A8A">
          <w:pPr>
            <w:pStyle w:val="83A10B8AF2BB4A708F2B9A5824248B89"/>
          </w:pPr>
          <w:r w:rsidRPr="000D27B4">
            <w:rPr>
              <w:rStyle w:val="PlaceholderText"/>
            </w:rPr>
            <w:t>Choose an item.</w:t>
          </w:r>
        </w:p>
      </w:docPartBody>
    </w:docPart>
    <w:docPart>
      <w:docPartPr>
        <w:name w:val="6C257D12575F4AECA0BFAB4C5246B3E5"/>
        <w:category>
          <w:name w:val="General"/>
          <w:gallery w:val="placeholder"/>
        </w:category>
        <w:types>
          <w:type w:val="bbPlcHdr"/>
        </w:types>
        <w:behaviors>
          <w:behavior w:val="content"/>
        </w:behaviors>
        <w:guid w:val="{B55B71D6-9386-4EC8-9D74-02D4C8267A2D}"/>
      </w:docPartPr>
      <w:docPartBody>
        <w:p w:rsidR="007E161E" w:rsidRDefault="00F91A8A" w:rsidP="00F91A8A">
          <w:pPr>
            <w:pStyle w:val="6C257D12575F4AECA0BFAB4C5246B3E5"/>
          </w:pPr>
          <w:r w:rsidRPr="000D27B4">
            <w:rPr>
              <w:rStyle w:val="PlaceholderText"/>
            </w:rPr>
            <w:t>Choose an item.</w:t>
          </w:r>
        </w:p>
      </w:docPartBody>
    </w:docPart>
    <w:docPart>
      <w:docPartPr>
        <w:name w:val="0ED15CB256A747B0AC1E316F2750D9C4"/>
        <w:category>
          <w:name w:val="General"/>
          <w:gallery w:val="placeholder"/>
        </w:category>
        <w:types>
          <w:type w:val="bbPlcHdr"/>
        </w:types>
        <w:behaviors>
          <w:behavior w:val="content"/>
        </w:behaviors>
        <w:guid w:val="{F1B40794-B230-41B9-8934-88F547354E5D}"/>
      </w:docPartPr>
      <w:docPartBody>
        <w:p w:rsidR="007E161E" w:rsidRDefault="00F91A8A" w:rsidP="00F91A8A">
          <w:pPr>
            <w:pStyle w:val="0ED15CB256A747B0AC1E316F2750D9C4"/>
          </w:pPr>
          <w:r w:rsidRPr="000D27B4">
            <w:rPr>
              <w:rStyle w:val="PlaceholderText"/>
            </w:rPr>
            <w:t>Choose an item.</w:t>
          </w:r>
        </w:p>
      </w:docPartBody>
    </w:docPart>
    <w:docPart>
      <w:docPartPr>
        <w:name w:val="26DA30851FCF4C6A8DA258FEAED9840D"/>
        <w:category>
          <w:name w:val="General"/>
          <w:gallery w:val="placeholder"/>
        </w:category>
        <w:types>
          <w:type w:val="bbPlcHdr"/>
        </w:types>
        <w:behaviors>
          <w:behavior w:val="content"/>
        </w:behaviors>
        <w:guid w:val="{F689356A-5D3E-49C7-B64D-44EA98519A4A}"/>
      </w:docPartPr>
      <w:docPartBody>
        <w:p w:rsidR="007E161E" w:rsidRDefault="00F91A8A" w:rsidP="00F91A8A">
          <w:pPr>
            <w:pStyle w:val="26DA30851FCF4C6A8DA258FEAED9840D"/>
          </w:pPr>
          <w:r w:rsidRPr="000D27B4">
            <w:rPr>
              <w:rStyle w:val="PlaceholderText"/>
            </w:rPr>
            <w:t>Choose an item.</w:t>
          </w:r>
        </w:p>
      </w:docPartBody>
    </w:docPart>
    <w:docPart>
      <w:docPartPr>
        <w:name w:val="42CBA7299E6140708262CBDA1CD5ED6A"/>
        <w:category>
          <w:name w:val="General"/>
          <w:gallery w:val="placeholder"/>
        </w:category>
        <w:types>
          <w:type w:val="bbPlcHdr"/>
        </w:types>
        <w:behaviors>
          <w:behavior w:val="content"/>
        </w:behaviors>
        <w:guid w:val="{F284A7AF-02F5-49BC-9EAA-536D1A9E92E1}"/>
      </w:docPartPr>
      <w:docPartBody>
        <w:p w:rsidR="007E161E" w:rsidRDefault="00F91A8A" w:rsidP="00F91A8A">
          <w:pPr>
            <w:pStyle w:val="42CBA7299E6140708262CBDA1CD5ED6A"/>
          </w:pPr>
          <w:r w:rsidRPr="000D27B4">
            <w:rPr>
              <w:rStyle w:val="PlaceholderText"/>
            </w:rPr>
            <w:t>Choose an item.</w:t>
          </w:r>
        </w:p>
      </w:docPartBody>
    </w:docPart>
    <w:docPart>
      <w:docPartPr>
        <w:name w:val="739A7210CC5943D480D669E1E450DBCC"/>
        <w:category>
          <w:name w:val="General"/>
          <w:gallery w:val="placeholder"/>
        </w:category>
        <w:types>
          <w:type w:val="bbPlcHdr"/>
        </w:types>
        <w:behaviors>
          <w:behavior w:val="content"/>
        </w:behaviors>
        <w:guid w:val="{B2819E05-0B57-42F6-8322-3A612F815146}"/>
      </w:docPartPr>
      <w:docPartBody>
        <w:p w:rsidR="007E161E" w:rsidRDefault="00F91A8A" w:rsidP="00F91A8A">
          <w:pPr>
            <w:pStyle w:val="739A7210CC5943D480D669E1E450DBCC"/>
          </w:pPr>
          <w:r w:rsidRPr="000D27B4">
            <w:rPr>
              <w:rStyle w:val="PlaceholderText"/>
            </w:rPr>
            <w:t>Choose an item.</w:t>
          </w:r>
        </w:p>
      </w:docPartBody>
    </w:docPart>
    <w:docPart>
      <w:docPartPr>
        <w:name w:val="6DF244252C5B4C489CB45658B02568FA"/>
        <w:category>
          <w:name w:val="General"/>
          <w:gallery w:val="placeholder"/>
        </w:category>
        <w:types>
          <w:type w:val="bbPlcHdr"/>
        </w:types>
        <w:behaviors>
          <w:behavior w:val="content"/>
        </w:behaviors>
        <w:guid w:val="{16265F5C-EFCB-481A-9710-AD4293D9DE08}"/>
      </w:docPartPr>
      <w:docPartBody>
        <w:p w:rsidR="007E161E" w:rsidRDefault="00F91A8A" w:rsidP="00F91A8A">
          <w:pPr>
            <w:pStyle w:val="6DF244252C5B4C489CB45658B02568FA"/>
          </w:pPr>
          <w:r w:rsidRPr="000D27B4">
            <w:rPr>
              <w:rStyle w:val="PlaceholderText"/>
            </w:rPr>
            <w:t>Choose an item.</w:t>
          </w:r>
        </w:p>
      </w:docPartBody>
    </w:docPart>
    <w:docPart>
      <w:docPartPr>
        <w:name w:val="ED4656B21F1D4926A9D194C92666230E"/>
        <w:category>
          <w:name w:val="General"/>
          <w:gallery w:val="placeholder"/>
        </w:category>
        <w:types>
          <w:type w:val="bbPlcHdr"/>
        </w:types>
        <w:behaviors>
          <w:behavior w:val="content"/>
        </w:behaviors>
        <w:guid w:val="{974C4220-D1BC-4A7A-92FE-1508253D7EFA}"/>
      </w:docPartPr>
      <w:docPartBody>
        <w:p w:rsidR="007E161E" w:rsidRDefault="00F91A8A" w:rsidP="00F91A8A">
          <w:pPr>
            <w:pStyle w:val="ED4656B21F1D4926A9D194C92666230E"/>
          </w:pPr>
          <w:r w:rsidRPr="000D27B4">
            <w:rPr>
              <w:rStyle w:val="PlaceholderText"/>
            </w:rPr>
            <w:t>Choose an item.</w:t>
          </w:r>
        </w:p>
      </w:docPartBody>
    </w:docPart>
    <w:docPart>
      <w:docPartPr>
        <w:name w:val="0D9F9AB3388E49E684DE34368E55A372"/>
        <w:category>
          <w:name w:val="General"/>
          <w:gallery w:val="placeholder"/>
        </w:category>
        <w:types>
          <w:type w:val="bbPlcHdr"/>
        </w:types>
        <w:behaviors>
          <w:behavior w:val="content"/>
        </w:behaviors>
        <w:guid w:val="{E57E2766-3F4A-4BC2-B2F8-9230DF4E5955}"/>
      </w:docPartPr>
      <w:docPartBody>
        <w:p w:rsidR="007E161E" w:rsidRDefault="00F91A8A" w:rsidP="00F91A8A">
          <w:pPr>
            <w:pStyle w:val="0D9F9AB3388E49E684DE34368E55A372"/>
          </w:pPr>
          <w:r w:rsidRPr="000D27B4">
            <w:rPr>
              <w:rStyle w:val="PlaceholderText"/>
            </w:rPr>
            <w:t>Choose an item.</w:t>
          </w:r>
        </w:p>
      </w:docPartBody>
    </w:docPart>
    <w:docPart>
      <w:docPartPr>
        <w:name w:val="74BB399A57304707909B9FE443812178"/>
        <w:category>
          <w:name w:val="General"/>
          <w:gallery w:val="placeholder"/>
        </w:category>
        <w:types>
          <w:type w:val="bbPlcHdr"/>
        </w:types>
        <w:behaviors>
          <w:behavior w:val="content"/>
        </w:behaviors>
        <w:guid w:val="{EEEFDEF3-1DB9-440B-94B4-CB8C48D7329D}"/>
      </w:docPartPr>
      <w:docPartBody>
        <w:p w:rsidR="007E161E" w:rsidRDefault="00F91A8A" w:rsidP="00F91A8A">
          <w:pPr>
            <w:pStyle w:val="74BB399A57304707909B9FE443812178"/>
          </w:pPr>
          <w:r w:rsidRPr="000D27B4">
            <w:rPr>
              <w:rStyle w:val="PlaceholderText"/>
            </w:rPr>
            <w:t>Choose an item.</w:t>
          </w:r>
        </w:p>
      </w:docPartBody>
    </w:docPart>
    <w:docPart>
      <w:docPartPr>
        <w:name w:val="7E985BE96E834B8D8A50DD661D070092"/>
        <w:category>
          <w:name w:val="General"/>
          <w:gallery w:val="placeholder"/>
        </w:category>
        <w:types>
          <w:type w:val="bbPlcHdr"/>
        </w:types>
        <w:behaviors>
          <w:behavior w:val="content"/>
        </w:behaviors>
        <w:guid w:val="{FDE9A46A-A8F2-4977-B17A-2EE96B4DD660}"/>
      </w:docPartPr>
      <w:docPartBody>
        <w:p w:rsidR="007E161E" w:rsidRDefault="00F91A8A" w:rsidP="00F91A8A">
          <w:pPr>
            <w:pStyle w:val="7E985BE96E834B8D8A50DD661D070092"/>
          </w:pPr>
          <w:r w:rsidRPr="000D27B4">
            <w:rPr>
              <w:rStyle w:val="PlaceholderText"/>
            </w:rPr>
            <w:t>Choose an item.</w:t>
          </w:r>
        </w:p>
      </w:docPartBody>
    </w:docPart>
    <w:docPart>
      <w:docPartPr>
        <w:name w:val="228A7C3625DC4456A440F6EF20C7147C"/>
        <w:category>
          <w:name w:val="General"/>
          <w:gallery w:val="placeholder"/>
        </w:category>
        <w:types>
          <w:type w:val="bbPlcHdr"/>
        </w:types>
        <w:behaviors>
          <w:behavior w:val="content"/>
        </w:behaviors>
        <w:guid w:val="{273B63C8-0899-47AA-8045-9D670470B5E0}"/>
      </w:docPartPr>
      <w:docPartBody>
        <w:p w:rsidR="007E161E" w:rsidRDefault="00F91A8A" w:rsidP="00F91A8A">
          <w:pPr>
            <w:pStyle w:val="228A7C3625DC4456A440F6EF20C7147C"/>
          </w:pPr>
          <w:r w:rsidRPr="000D27B4">
            <w:rPr>
              <w:rStyle w:val="PlaceholderText"/>
            </w:rPr>
            <w:t>Choose an item.</w:t>
          </w:r>
        </w:p>
      </w:docPartBody>
    </w:docPart>
    <w:docPart>
      <w:docPartPr>
        <w:name w:val="F00D2F52503242288AF360C09A644C0A"/>
        <w:category>
          <w:name w:val="General"/>
          <w:gallery w:val="placeholder"/>
        </w:category>
        <w:types>
          <w:type w:val="bbPlcHdr"/>
        </w:types>
        <w:behaviors>
          <w:behavior w:val="content"/>
        </w:behaviors>
        <w:guid w:val="{0035FCF7-49CA-41F4-BBC9-DC21E966C442}"/>
      </w:docPartPr>
      <w:docPartBody>
        <w:p w:rsidR="007E161E" w:rsidRDefault="00F91A8A" w:rsidP="00F91A8A">
          <w:pPr>
            <w:pStyle w:val="F00D2F52503242288AF360C09A644C0A"/>
          </w:pPr>
          <w:r w:rsidRPr="000D27B4">
            <w:rPr>
              <w:rStyle w:val="PlaceholderText"/>
            </w:rPr>
            <w:t>Choose an item.</w:t>
          </w:r>
        </w:p>
      </w:docPartBody>
    </w:docPart>
    <w:docPart>
      <w:docPartPr>
        <w:name w:val="A94F1251D4A8411DB359BEE88CFDBFE3"/>
        <w:category>
          <w:name w:val="General"/>
          <w:gallery w:val="placeholder"/>
        </w:category>
        <w:types>
          <w:type w:val="bbPlcHdr"/>
        </w:types>
        <w:behaviors>
          <w:behavior w:val="content"/>
        </w:behaviors>
        <w:guid w:val="{92A5478B-214E-4508-A0D3-4773EAEE21D3}"/>
      </w:docPartPr>
      <w:docPartBody>
        <w:p w:rsidR="007E161E" w:rsidRDefault="00F91A8A" w:rsidP="00F91A8A">
          <w:pPr>
            <w:pStyle w:val="A94F1251D4A8411DB359BEE88CFDBFE3"/>
          </w:pPr>
          <w:r w:rsidRPr="000D27B4">
            <w:rPr>
              <w:rStyle w:val="PlaceholderText"/>
            </w:rPr>
            <w:t>Choose an item.</w:t>
          </w:r>
        </w:p>
      </w:docPartBody>
    </w:docPart>
    <w:docPart>
      <w:docPartPr>
        <w:name w:val="C4E3E105CAE743DD85F1E5C2C5DA31F4"/>
        <w:category>
          <w:name w:val="General"/>
          <w:gallery w:val="placeholder"/>
        </w:category>
        <w:types>
          <w:type w:val="bbPlcHdr"/>
        </w:types>
        <w:behaviors>
          <w:behavior w:val="content"/>
        </w:behaviors>
        <w:guid w:val="{C1A976B8-807A-4F4D-A9A5-F920486B8E2F}"/>
      </w:docPartPr>
      <w:docPartBody>
        <w:p w:rsidR="007E161E" w:rsidRDefault="00F91A8A" w:rsidP="00F91A8A">
          <w:pPr>
            <w:pStyle w:val="C4E3E105CAE743DD85F1E5C2C5DA31F4"/>
          </w:pPr>
          <w:r w:rsidRPr="000D27B4">
            <w:rPr>
              <w:rStyle w:val="PlaceholderText"/>
            </w:rPr>
            <w:t>Choose an item.</w:t>
          </w:r>
        </w:p>
      </w:docPartBody>
    </w:docPart>
    <w:docPart>
      <w:docPartPr>
        <w:name w:val="D2CA2AB3598648C3A898F414D533D439"/>
        <w:category>
          <w:name w:val="General"/>
          <w:gallery w:val="placeholder"/>
        </w:category>
        <w:types>
          <w:type w:val="bbPlcHdr"/>
        </w:types>
        <w:behaviors>
          <w:behavior w:val="content"/>
        </w:behaviors>
        <w:guid w:val="{E121D6BB-1EA7-4626-AEED-283D4CAFB3D4}"/>
      </w:docPartPr>
      <w:docPartBody>
        <w:p w:rsidR="007E161E" w:rsidRDefault="00F91A8A" w:rsidP="00F91A8A">
          <w:pPr>
            <w:pStyle w:val="D2CA2AB3598648C3A898F414D533D439"/>
          </w:pPr>
          <w:r w:rsidRPr="000D27B4">
            <w:rPr>
              <w:rStyle w:val="PlaceholderText"/>
            </w:rPr>
            <w:t>Choose an item.</w:t>
          </w:r>
        </w:p>
      </w:docPartBody>
    </w:docPart>
    <w:docPart>
      <w:docPartPr>
        <w:name w:val="523C1569F6D2425282E1ECB0BBFA81A7"/>
        <w:category>
          <w:name w:val="General"/>
          <w:gallery w:val="placeholder"/>
        </w:category>
        <w:types>
          <w:type w:val="bbPlcHdr"/>
        </w:types>
        <w:behaviors>
          <w:behavior w:val="content"/>
        </w:behaviors>
        <w:guid w:val="{3F4D23B6-AE73-4527-ADE6-80A177CE0F48}"/>
      </w:docPartPr>
      <w:docPartBody>
        <w:p w:rsidR="007E161E" w:rsidRDefault="00F91A8A" w:rsidP="00F91A8A">
          <w:pPr>
            <w:pStyle w:val="523C1569F6D2425282E1ECB0BBFA81A7"/>
          </w:pPr>
          <w:r w:rsidRPr="000D27B4">
            <w:rPr>
              <w:rStyle w:val="PlaceholderText"/>
            </w:rPr>
            <w:t>Choose an item.</w:t>
          </w:r>
        </w:p>
      </w:docPartBody>
    </w:docPart>
    <w:docPart>
      <w:docPartPr>
        <w:name w:val="8575A9ADD7D04A61A670FCB8FF363D1B"/>
        <w:category>
          <w:name w:val="General"/>
          <w:gallery w:val="placeholder"/>
        </w:category>
        <w:types>
          <w:type w:val="bbPlcHdr"/>
        </w:types>
        <w:behaviors>
          <w:behavior w:val="content"/>
        </w:behaviors>
        <w:guid w:val="{03322669-6F60-4819-94AE-F9E192A0427F}"/>
      </w:docPartPr>
      <w:docPartBody>
        <w:p w:rsidR="007E161E" w:rsidRDefault="00F91A8A" w:rsidP="00F91A8A">
          <w:pPr>
            <w:pStyle w:val="8575A9ADD7D04A61A670FCB8FF363D1B"/>
          </w:pPr>
          <w:r w:rsidRPr="000D27B4">
            <w:rPr>
              <w:rStyle w:val="PlaceholderText"/>
            </w:rPr>
            <w:t>Choose an item.</w:t>
          </w:r>
        </w:p>
      </w:docPartBody>
    </w:docPart>
    <w:docPart>
      <w:docPartPr>
        <w:name w:val="7F718B31B9D3482FB9DF81433A9CE3E9"/>
        <w:category>
          <w:name w:val="General"/>
          <w:gallery w:val="placeholder"/>
        </w:category>
        <w:types>
          <w:type w:val="bbPlcHdr"/>
        </w:types>
        <w:behaviors>
          <w:behavior w:val="content"/>
        </w:behaviors>
        <w:guid w:val="{3E260D05-94D3-41E1-BAC3-0E2F4C1FFE18}"/>
      </w:docPartPr>
      <w:docPartBody>
        <w:p w:rsidR="007E161E" w:rsidRDefault="00F91A8A" w:rsidP="00F91A8A">
          <w:pPr>
            <w:pStyle w:val="7F718B31B9D3482FB9DF81433A9CE3E9"/>
          </w:pPr>
          <w:r w:rsidRPr="000D27B4">
            <w:rPr>
              <w:rStyle w:val="PlaceholderText"/>
            </w:rPr>
            <w:t>Choose an item.</w:t>
          </w:r>
        </w:p>
      </w:docPartBody>
    </w:docPart>
    <w:docPart>
      <w:docPartPr>
        <w:name w:val="1FF57D3A25E64A7FB560EACF368E7762"/>
        <w:category>
          <w:name w:val="General"/>
          <w:gallery w:val="placeholder"/>
        </w:category>
        <w:types>
          <w:type w:val="bbPlcHdr"/>
        </w:types>
        <w:behaviors>
          <w:behavior w:val="content"/>
        </w:behaviors>
        <w:guid w:val="{B130F517-C805-4DD5-AD2A-779C23C221AA}"/>
      </w:docPartPr>
      <w:docPartBody>
        <w:p w:rsidR="007E161E" w:rsidRDefault="00F91A8A" w:rsidP="00F91A8A">
          <w:pPr>
            <w:pStyle w:val="1FF57D3A25E64A7FB560EACF368E7762"/>
          </w:pPr>
          <w:r w:rsidRPr="000D27B4">
            <w:rPr>
              <w:rStyle w:val="PlaceholderText"/>
            </w:rPr>
            <w:t>Choose an item.</w:t>
          </w:r>
        </w:p>
      </w:docPartBody>
    </w:docPart>
    <w:docPart>
      <w:docPartPr>
        <w:name w:val="5F4C6CC8A6B54283861387D6E08DFCCC"/>
        <w:category>
          <w:name w:val="General"/>
          <w:gallery w:val="placeholder"/>
        </w:category>
        <w:types>
          <w:type w:val="bbPlcHdr"/>
        </w:types>
        <w:behaviors>
          <w:behavior w:val="content"/>
        </w:behaviors>
        <w:guid w:val="{12CF9BF2-7E76-4A5A-A193-4CE8741383BC}"/>
      </w:docPartPr>
      <w:docPartBody>
        <w:p w:rsidR="007E161E" w:rsidRDefault="00F91A8A" w:rsidP="00F91A8A">
          <w:pPr>
            <w:pStyle w:val="5F4C6CC8A6B54283861387D6E08DFCCC"/>
          </w:pPr>
          <w:r w:rsidRPr="000D27B4">
            <w:rPr>
              <w:rStyle w:val="PlaceholderText"/>
            </w:rPr>
            <w:t>Choose an item.</w:t>
          </w:r>
        </w:p>
      </w:docPartBody>
    </w:docPart>
    <w:docPart>
      <w:docPartPr>
        <w:name w:val="838F56D83AD54D3AACE891615BFD8256"/>
        <w:category>
          <w:name w:val="General"/>
          <w:gallery w:val="placeholder"/>
        </w:category>
        <w:types>
          <w:type w:val="bbPlcHdr"/>
        </w:types>
        <w:behaviors>
          <w:behavior w:val="content"/>
        </w:behaviors>
        <w:guid w:val="{6EFA5FB4-E741-4158-9903-F55C8B7FC69C}"/>
      </w:docPartPr>
      <w:docPartBody>
        <w:p w:rsidR="007E161E" w:rsidRDefault="00F91A8A" w:rsidP="00F91A8A">
          <w:pPr>
            <w:pStyle w:val="838F56D83AD54D3AACE891615BFD8256"/>
          </w:pPr>
          <w:r w:rsidRPr="000D27B4">
            <w:rPr>
              <w:rStyle w:val="PlaceholderText"/>
            </w:rPr>
            <w:t>Choose an item.</w:t>
          </w:r>
        </w:p>
      </w:docPartBody>
    </w:docPart>
    <w:docPart>
      <w:docPartPr>
        <w:name w:val="6B20325DF585471EA6BC7EAA9DFA59B3"/>
        <w:category>
          <w:name w:val="General"/>
          <w:gallery w:val="placeholder"/>
        </w:category>
        <w:types>
          <w:type w:val="bbPlcHdr"/>
        </w:types>
        <w:behaviors>
          <w:behavior w:val="content"/>
        </w:behaviors>
        <w:guid w:val="{58593B5D-95F3-47F4-BE1C-EC2CD89475AE}"/>
      </w:docPartPr>
      <w:docPartBody>
        <w:p w:rsidR="007E161E" w:rsidRDefault="00F91A8A" w:rsidP="00F91A8A">
          <w:pPr>
            <w:pStyle w:val="6B20325DF585471EA6BC7EAA9DFA59B3"/>
          </w:pPr>
          <w:r w:rsidRPr="000D27B4">
            <w:rPr>
              <w:rStyle w:val="PlaceholderText"/>
            </w:rPr>
            <w:t>Choose an item.</w:t>
          </w:r>
        </w:p>
      </w:docPartBody>
    </w:docPart>
    <w:docPart>
      <w:docPartPr>
        <w:name w:val="EAE6E88DCF894AD9A3326A748FD3DE0D"/>
        <w:category>
          <w:name w:val="General"/>
          <w:gallery w:val="placeholder"/>
        </w:category>
        <w:types>
          <w:type w:val="bbPlcHdr"/>
        </w:types>
        <w:behaviors>
          <w:behavior w:val="content"/>
        </w:behaviors>
        <w:guid w:val="{7B1441DC-7E11-4D94-BD90-0F7A7ABE5DDE}"/>
      </w:docPartPr>
      <w:docPartBody>
        <w:p w:rsidR="007E161E" w:rsidRDefault="00F91A8A" w:rsidP="00F91A8A">
          <w:pPr>
            <w:pStyle w:val="EAE6E88DCF894AD9A3326A748FD3DE0D"/>
          </w:pPr>
          <w:r w:rsidRPr="000D27B4">
            <w:rPr>
              <w:rStyle w:val="PlaceholderText"/>
            </w:rPr>
            <w:t>Choose an item.</w:t>
          </w:r>
        </w:p>
      </w:docPartBody>
    </w:docPart>
    <w:docPart>
      <w:docPartPr>
        <w:name w:val="B9CFAFE215CF4D2B9DB87126816847D6"/>
        <w:category>
          <w:name w:val="General"/>
          <w:gallery w:val="placeholder"/>
        </w:category>
        <w:types>
          <w:type w:val="bbPlcHdr"/>
        </w:types>
        <w:behaviors>
          <w:behavior w:val="content"/>
        </w:behaviors>
        <w:guid w:val="{33D6B2CD-ED20-4B82-B1B8-FC8C74B78405}"/>
      </w:docPartPr>
      <w:docPartBody>
        <w:p w:rsidR="007E161E" w:rsidRDefault="00F91A8A" w:rsidP="00F91A8A">
          <w:pPr>
            <w:pStyle w:val="B9CFAFE215CF4D2B9DB87126816847D6"/>
          </w:pPr>
          <w:r w:rsidRPr="000D27B4">
            <w:rPr>
              <w:rStyle w:val="PlaceholderText"/>
            </w:rPr>
            <w:t>Choose an item.</w:t>
          </w:r>
        </w:p>
      </w:docPartBody>
    </w:docPart>
    <w:docPart>
      <w:docPartPr>
        <w:name w:val="FDE08CA7579E432C9FDD8DEBE9D3E0B5"/>
        <w:category>
          <w:name w:val="General"/>
          <w:gallery w:val="placeholder"/>
        </w:category>
        <w:types>
          <w:type w:val="bbPlcHdr"/>
        </w:types>
        <w:behaviors>
          <w:behavior w:val="content"/>
        </w:behaviors>
        <w:guid w:val="{0DAE5884-1032-4F99-BB25-75A64737E7AC}"/>
      </w:docPartPr>
      <w:docPartBody>
        <w:p w:rsidR="007E161E" w:rsidRDefault="00F91A8A" w:rsidP="00F91A8A">
          <w:pPr>
            <w:pStyle w:val="FDE08CA7579E432C9FDD8DEBE9D3E0B5"/>
          </w:pPr>
          <w:r w:rsidRPr="000D27B4">
            <w:rPr>
              <w:rStyle w:val="PlaceholderText"/>
            </w:rPr>
            <w:t>Choose an item.</w:t>
          </w:r>
        </w:p>
      </w:docPartBody>
    </w:docPart>
    <w:docPart>
      <w:docPartPr>
        <w:name w:val="85DE0C64B47042C49194E2607A49FA33"/>
        <w:category>
          <w:name w:val="General"/>
          <w:gallery w:val="placeholder"/>
        </w:category>
        <w:types>
          <w:type w:val="bbPlcHdr"/>
        </w:types>
        <w:behaviors>
          <w:behavior w:val="content"/>
        </w:behaviors>
        <w:guid w:val="{1758A89F-BAB4-4E57-AFE9-8778C0B60C40}"/>
      </w:docPartPr>
      <w:docPartBody>
        <w:p w:rsidR="007E161E" w:rsidRDefault="00F91A8A" w:rsidP="00F91A8A">
          <w:pPr>
            <w:pStyle w:val="85DE0C64B47042C49194E2607A49FA33"/>
          </w:pPr>
          <w:r w:rsidRPr="000D27B4">
            <w:rPr>
              <w:rStyle w:val="PlaceholderText"/>
            </w:rPr>
            <w:t>Choose an item.</w:t>
          </w:r>
        </w:p>
      </w:docPartBody>
    </w:docPart>
    <w:docPart>
      <w:docPartPr>
        <w:name w:val="8E4E26F1576643B0A7C26FDD31170039"/>
        <w:category>
          <w:name w:val="General"/>
          <w:gallery w:val="placeholder"/>
        </w:category>
        <w:types>
          <w:type w:val="bbPlcHdr"/>
        </w:types>
        <w:behaviors>
          <w:behavior w:val="content"/>
        </w:behaviors>
        <w:guid w:val="{27B477F0-C357-4F8A-AE82-4CF160085485}"/>
      </w:docPartPr>
      <w:docPartBody>
        <w:p w:rsidR="007E161E" w:rsidRDefault="00F91A8A" w:rsidP="00F91A8A">
          <w:pPr>
            <w:pStyle w:val="8E4E26F1576643B0A7C26FDD31170039"/>
          </w:pPr>
          <w:r w:rsidRPr="000D27B4">
            <w:rPr>
              <w:rStyle w:val="PlaceholderText"/>
            </w:rPr>
            <w:t>Choose an item.</w:t>
          </w:r>
        </w:p>
      </w:docPartBody>
    </w:docPart>
    <w:docPart>
      <w:docPartPr>
        <w:name w:val="B8DDEE1332F04DAA8F5075F12F1FF6EF"/>
        <w:category>
          <w:name w:val="General"/>
          <w:gallery w:val="placeholder"/>
        </w:category>
        <w:types>
          <w:type w:val="bbPlcHdr"/>
        </w:types>
        <w:behaviors>
          <w:behavior w:val="content"/>
        </w:behaviors>
        <w:guid w:val="{AB0B8337-9463-4970-97C7-CCAC8B94F83C}"/>
      </w:docPartPr>
      <w:docPartBody>
        <w:p w:rsidR="007E161E" w:rsidRDefault="00F91A8A" w:rsidP="00F91A8A">
          <w:pPr>
            <w:pStyle w:val="B8DDEE1332F04DAA8F5075F12F1FF6EF"/>
          </w:pPr>
          <w:r w:rsidRPr="000D27B4">
            <w:rPr>
              <w:rStyle w:val="PlaceholderText"/>
            </w:rPr>
            <w:t>Choose an item.</w:t>
          </w:r>
        </w:p>
      </w:docPartBody>
    </w:docPart>
    <w:docPart>
      <w:docPartPr>
        <w:name w:val="F219F427143A4862A09A19F83C7E274A"/>
        <w:category>
          <w:name w:val="General"/>
          <w:gallery w:val="placeholder"/>
        </w:category>
        <w:types>
          <w:type w:val="bbPlcHdr"/>
        </w:types>
        <w:behaviors>
          <w:behavior w:val="content"/>
        </w:behaviors>
        <w:guid w:val="{C965A163-3B6F-4873-8BA1-15B2E98B5BB3}"/>
      </w:docPartPr>
      <w:docPartBody>
        <w:p w:rsidR="007E161E" w:rsidRDefault="00F91A8A" w:rsidP="00F91A8A">
          <w:pPr>
            <w:pStyle w:val="F219F427143A4862A09A19F83C7E274A"/>
          </w:pPr>
          <w:r w:rsidRPr="000D27B4">
            <w:rPr>
              <w:rStyle w:val="PlaceholderText"/>
            </w:rPr>
            <w:t>Choose an item.</w:t>
          </w:r>
        </w:p>
      </w:docPartBody>
    </w:docPart>
    <w:docPart>
      <w:docPartPr>
        <w:name w:val="94991E9D24C24393BBC614503737F7B1"/>
        <w:category>
          <w:name w:val="General"/>
          <w:gallery w:val="placeholder"/>
        </w:category>
        <w:types>
          <w:type w:val="bbPlcHdr"/>
        </w:types>
        <w:behaviors>
          <w:behavior w:val="content"/>
        </w:behaviors>
        <w:guid w:val="{84721154-A8D4-4959-BEDB-F453E691237B}"/>
      </w:docPartPr>
      <w:docPartBody>
        <w:p w:rsidR="007E161E" w:rsidRDefault="00F91A8A" w:rsidP="00F91A8A">
          <w:pPr>
            <w:pStyle w:val="94991E9D24C24393BBC614503737F7B1"/>
          </w:pPr>
          <w:r w:rsidRPr="000D27B4">
            <w:rPr>
              <w:rStyle w:val="PlaceholderText"/>
            </w:rPr>
            <w:t>Choose an item.</w:t>
          </w:r>
        </w:p>
      </w:docPartBody>
    </w:docPart>
    <w:docPart>
      <w:docPartPr>
        <w:name w:val="96FB771DF3884566B5A860D9CB30B8A1"/>
        <w:category>
          <w:name w:val="General"/>
          <w:gallery w:val="placeholder"/>
        </w:category>
        <w:types>
          <w:type w:val="bbPlcHdr"/>
        </w:types>
        <w:behaviors>
          <w:behavior w:val="content"/>
        </w:behaviors>
        <w:guid w:val="{2111C779-156A-46F9-BEC1-E62F484F1DA2}"/>
      </w:docPartPr>
      <w:docPartBody>
        <w:p w:rsidR="007E161E" w:rsidRDefault="00F91A8A" w:rsidP="00F91A8A">
          <w:pPr>
            <w:pStyle w:val="96FB771DF3884566B5A860D9CB30B8A1"/>
          </w:pPr>
          <w:r w:rsidRPr="000D27B4">
            <w:rPr>
              <w:rStyle w:val="PlaceholderText"/>
            </w:rPr>
            <w:t>Choose an item.</w:t>
          </w:r>
        </w:p>
      </w:docPartBody>
    </w:docPart>
    <w:docPart>
      <w:docPartPr>
        <w:name w:val="2EE48B90D57B40FB9EC44AC17928B1A5"/>
        <w:category>
          <w:name w:val="General"/>
          <w:gallery w:val="placeholder"/>
        </w:category>
        <w:types>
          <w:type w:val="bbPlcHdr"/>
        </w:types>
        <w:behaviors>
          <w:behavior w:val="content"/>
        </w:behaviors>
        <w:guid w:val="{AEBEAB4C-3A5A-4511-852B-11FE9A3A5039}"/>
      </w:docPartPr>
      <w:docPartBody>
        <w:p w:rsidR="007E161E" w:rsidRDefault="00F91A8A" w:rsidP="00F91A8A">
          <w:pPr>
            <w:pStyle w:val="2EE48B90D57B40FB9EC44AC17928B1A5"/>
          </w:pPr>
          <w:r w:rsidRPr="000D27B4">
            <w:rPr>
              <w:rStyle w:val="PlaceholderText"/>
            </w:rPr>
            <w:t>Choose an item.</w:t>
          </w:r>
        </w:p>
      </w:docPartBody>
    </w:docPart>
    <w:docPart>
      <w:docPartPr>
        <w:name w:val="9672E29D09D04698AFB1C7138DFED47B"/>
        <w:category>
          <w:name w:val="General"/>
          <w:gallery w:val="placeholder"/>
        </w:category>
        <w:types>
          <w:type w:val="bbPlcHdr"/>
        </w:types>
        <w:behaviors>
          <w:behavior w:val="content"/>
        </w:behaviors>
        <w:guid w:val="{726EFB4C-5015-4752-B1DC-C018B5337BB9}"/>
      </w:docPartPr>
      <w:docPartBody>
        <w:p w:rsidR="0078323A" w:rsidRDefault="007E161E" w:rsidP="007E161E">
          <w:pPr>
            <w:pStyle w:val="9672E29D09D04698AFB1C7138DFED47B"/>
          </w:pPr>
          <w:r w:rsidRPr="000D27B4">
            <w:rPr>
              <w:rStyle w:val="PlaceholderText"/>
            </w:rPr>
            <w:t>Choose an item.</w:t>
          </w:r>
        </w:p>
      </w:docPartBody>
    </w:docPart>
    <w:docPart>
      <w:docPartPr>
        <w:name w:val="4AE0394070C044398373307C45A1FC3F"/>
        <w:category>
          <w:name w:val="General"/>
          <w:gallery w:val="placeholder"/>
        </w:category>
        <w:types>
          <w:type w:val="bbPlcHdr"/>
        </w:types>
        <w:behaviors>
          <w:behavior w:val="content"/>
        </w:behaviors>
        <w:guid w:val="{FBBF71D6-9093-407A-A3BA-1425DE80A94E}"/>
      </w:docPartPr>
      <w:docPartBody>
        <w:p w:rsidR="0078323A" w:rsidRDefault="007E161E" w:rsidP="007E161E">
          <w:pPr>
            <w:pStyle w:val="4AE0394070C044398373307C45A1FC3F"/>
          </w:pPr>
          <w:r w:rsidRPr="000D27B4">
            <w:rPr>
              <w:rStyle w:val="PlaceholderText"/>
            </w:rPr>
            <w:t>Choose an item.</w:t>
          </w:r>
        </w:p>
      </w:docPartBody>
    </w:docPart>
    <w:docPart>
      <w:docPartPr>
        <w:name w:val="8E9EBBB958DE4B4F8364465C0DEF7B1F"/>
        <w:category>
          <w:name w:val="General"/>
          <w:gallery w:val="placeholder"/>
        </w:category>
        <w:types>
          <w:type w:val="bbPlcHdr"/>
        </w:types>
        <w:behaviors>
          <w:behavior w:val="content"/>
        </w:behaviors>
        <w:guid w:val="{7FFB8A7B-8134-4FB3-A940-0138E2F2DC63}"/>
      </w:docPartPr>
      <w:docPartBody>
        <w:p w:rsidR="0078323A" w:rsidRDefault="007E161E" w:rsidP="007E161E">
          <w:pPr>
            <w:pStyle w:val="8E9EBBB958DE4B4F8364465C0DEF7B1F"/>
          </w:pPr>
          <w:r w:rsidRPr="000D27B4">
            <w:rPr>
              <w:rStyle w:val="PlaceholderText"/>
            </w:rPr>
            <w:t>Choose an item.</w:t>
          </w:r>
        </w:p>
      </w:docPartBody>
    </w:docPart>
    <w:docPart>
      <w:docPartPr>
        <w:name w:val="5C28B36F51B04FEE9F93A6128809C574"/>
        <w:category>
          <w:name w:val="General"/>
          <w:gallery w:val="placeholder"/>
        </w:category>
        <w:types>
          <w:type w:val="bbPlcHdr"/>
        </w:types>
        <w:behaviors>
          <w:behavior w:val="content"/>
        </w:behaviors>
        <w:guid w:val="{C402B05B-E778-448F-B892-95E6D46A0147}"/>
      </w:docPartPr>
      <w:docPartBody>
        <w:p w:rsidR="0078323A" w:rsidRDefault="007E161E" w:rsidP="007E161E">
          <w:pPr>
            <w:pStyle w:val="5C28B36F51B04FEE9F93A6128809C574"/>
          </w:pPr>
          <w:r w:rsidRPr="000D27B4">
            <w:rPr>
              <w:rStyle w:val="PlaceholderText"/>
            </w:rPr>
            <w:t>Choose an item.</w:t>
          </w:r>
        </w:p>
      </w:docPartBody>
    </w:docPart>
    <w:docPart>
      <w:docPartPr>
        <w:name w:val="6069F5481494440FB9672FBD556203B1"/>
        <w:category>
          <w:name w:val="General"/>
          <w:gallery w:val="placeholder"/>
        </w:category>
        <w:types>
          <w:type w:val="bbPlcHdr"/>
        </w:types>
        <w:behaviors>
          <w:behavior w:val="content"/>
        </w:behaviors>
        <w:guid w:val="{A5361DB6-6F1F-4CD5-BE0A-578430442C9F}"/>
      </w:docPartPr>
      <w:docPartBody>
        <w:p w:rsidR="0078323A" w:rsidRDefault="007E161E" w:rsidP="007E161E">
          <w:pPr>
            <w:pStyle w:val="6069F5481494440FB9672FBD556203B1"/>
          </w:pPr>
          <w:r w:rsidRPr="000D27B4">
            <w:rPr>
              <w:rStyle w:val="PlaceholderText"/>
            </w:rPr>
            <w:t>Choose an item.</w:t>
          </w:r>
        </w:p>
      </w:docPartBody>
    </w:docPart>
    <w:docPart>
      <w:docPartPr>
        <w:name w:val="7BB87ECE53024CA6852B4853B22306D4"/>
        <w:category>
          <w:name w:val="General"/>
          <w:gallery w:val="placeholder"/>
        </w:category>
        <w:types>
          <w:type w:val="bbPlcHdr"/>
        </w:types>
        <w:behaviors>
          <w:behavior w:val="content"/>
        </w:behaviors>
        <w:guid w:val="{1552D870-42B8-4E23-961C-ED7EA681D401}"/>
      </w:docPartPr>
      <w:docPartBody>
        <w:p w:rsidR="0078323A" w:rsidRDefault="007E161E" w:rsidP="007E161E">
          <w:pPr>
            <w:pStyle w:val="7BB87ECE53024CA6852B4853B22306D4"/>
          </w:pPr>
          <w:r w:rsidRPr="000D27B4">
            <w:rPr>
              <w:rStyle w:val="PlaceholderText"/>
            </w:rPr>
            <w:t>Choose an item.</w:t>
          </w:r>
        </w:p>
      </w:docPartBody>
    </w:docPart>
    <w:docPart>
      <w:docPartPr>
        <w:name w:val="852F9F19F09E4E92A679BD8248844BA5"/>
        <w:category>
          <w:name w:val="General"/>
          <w:gallery w:val="placeholder"/>
        </w:category>
        <w:types>
          <w:type w:val="bbPlcHdr"/>
        </w:types>
        <w:behaviors>
          <w:behavior w:val="content"/>
        </w:behaviors>
        <w:guid w:val="{7368B45E-D6FF-4BC4-B616-11CC37197F10}"/>
      </w:docPartPr>
      <w:docPartBody>
        <w:p w:rsidR="0078323A" w:rsidRDefault="007E161E" w:rsidP="007E161E">
          <w:pPr>
            <w:pStyle w:val="852F9F19F09E4E92A679BD8248844BA5"/>
          </w:pPr>
          <w:r w:rsidRPr="000D27B4">
            <w:rPr>
              <w:rStyle w:val="PlaceholderText"/>
            </w:rPr>
            <w:t>Choose an item.</w:t>
          </w:r>
        </w:p>
      </w:docPartBody>
    </w:docPart>
    <w:docPart>
      <w:docPartPr>
        <w:name w:val="C2609157BA62453FB23179284DE59570"/>
        <w:category>
          <w:name w:val="General"/>
          <w:gallery w:val="placeholder"/>
        </w:category>
        <w:types>
          <w:type w:val="bbPlcHdr"/>
        </w:types>
        <w:behaviors>
          <w:behavior w:val="content"/>
        </w:behaviors>
        <w:guid w:val="{2D1F648C-1C0E-43E5-A7B9-6C1C15C6F1D7}"/>
      </w:docPartPr>
      <w:docPartBody>
        <w:p w:rsidR="0078323A" w:rsidRDefault="007E161E" w:rsidP="007E161E">
          <w:pPr>
            <w:pStyle w:val="C2609157BA62453FB23179284DE59570"/>
          </w:pPr>
          <w:r w:rsidRPr="000D27B4">
            <w:rPr>
              <w:rStyle w:val="PlaceholderText"/>
            </w:rPr>
            <w:t>Choose an item.</w:t>
          </w:r>
        </w:p>
      </w:docPartBody>
    </w:docPart>
    <w:docPart>
      <w:docPartPr>
        <w:name w:val="DBAF8AE225184D60869F72F7C7375B27"/>
        <w:category>
          <w:name w:val="General"/>
          <w:gallery w:val="placeholder"/>
        </w:category>
        <w:types>
          <w:type w:val="bbPlcHdr"/>
        </w:types>
        <w:behaviors>
          <w:behavior w:val="content"/>
        </w:behaviors>
        <w:guid w:val="{D2B21139-2F72-4C77-A139-E0BEE8649C59}"/>
      </w:docPartPr>
      <w:docPartBody>
        <w:p w:rsidR="0078323A" w:rsidRDefault="007E161E" w:rsidP="007E161E">
          <w:pPr>
            <w:pStyle w:val="DBAF8AE225184D60869F72F7C7375B27"/>
          </w:pPr>
          <w:r w:rsidRPr="000D27B4">
            <w:rPr>
              <w:rStyle w:val="PlaceholderText"/>
            </w:rPr>
            <w:t>Choose an item.</w:t>
          </w:r>
        </w:p>
      </w:docPartBody>
    </w:docPart>
    <w:docPart>
      <w:docPartPr>
        <w:name w:val="917B3973BB954440BAA292A05CD49C04"/>
        <w:category>
          <w:name w:val="General"/>
          <w:gallery w:val="placeholder"/>
        </w:category>
        <w:types>
          <w:type w:val="bbPlcHdr"/>
        </w:types>
        <w:behaviors>
          <w:behavior w:val="content"/>
        </w:behaviors>
        <w:guid w:val="{DD915C90-8D86-4069-86C9-6283D6EBD187}"/>
      </w:docPartPr>
      <w:docPartBody>
        <w:p w:rsidR="0078323A" w:rsidRDefault="007E161E" w:rsidP="007E161E">
          <w:pPr>
            <w:pStyle w:val="917B3973BB954440BAA292A05CD49C04"/>
          </w:pPr>
          <w:r w:rsidRPr="000D27B4">
            <w:rPr>
              <w:rStyle w:val="PlaceholderText"/>
            </w:rPr>
            <w:t>Choose an item.</w:t>
          </w:r>
        </w:p>
      </w:docPartBody>
    </w:docPart>
    <w:docPart>
      <w:docPartPr>
        <w:name w:val="FBE575CF84E7451CA4105911455A3DE1"/>
        <w:category>
          <w:name w:val="General"/>
          <w:gallery w:val="placeholder"/>
        </w:category>
        <w:types>
          <w:type w:val="bbPlcHdr"/>
        </w:types>
        <w:behaviors>
          <w:behavior w:val="content"/>
        </w:behaviors>
        <w:guid w:val="{8F32A4D2-BD2F-4170-8702-FBE7D02FE587}"/>
      </w:docPartPr>
      <w:docPartBody>
        <w:p w:rsidR="0078323A" w:rsidRDefault="007E161E" w:rsidP="007E161E">
          <w:pPr>
            <w:pStyle w:val="FBE575CF84E7451CA4105911455A3DE1"/>
          </w:pPr>
          <w:r w:rsidRPr="000D27B4">
            <w:rPr>
              <w:rStyle w:val="PlaceholderText"/>
            </w:rPr>
            <w:t>Choose an item.</w:t>
          </w:r>
        </w:p>
      </w:docPartBody>
    </w:docPart>
    <w:docPart>
      <w:docPartPr>
        <w:name w:val="8541BC6FCFA84B65B35E7AB28274DBE6"/>
        <w:category>
          <w:name w:val="General"/>
          <w:gallery w:val="placeholder"/>
        </w:category>
        <w:types>
          <w:type w:val="bbPlcHdr"/>
        </w:types>
        <w:behaviors>
          <w:behavior w:val="content"/>
        </w:behaviors>
        <w:guid w:val="{43811668-B5EF-4CFC-9C24-D1E93C1B3949}"/>
      </w:docPartPr>
      <w:docPartBody>
        <w:p w:rsidR="0078323A" w:rsidRDefault="007E161E" w:rsidP="007E161E">
          <w:pPr>
            <w:pStyle w:val="8541BC6FCFA84B65B35E7AB28274DBE6"/>
          </w:pPr>
          <w:r w:rsidRPr="000D27B4">
            <w:rPr>
              <w:rStyle w:val="PlaceholderText"/>
            </w:rPr>
            <w:t>Choose an item.</w:t>
          </w:r>
        </w:p>
      </w:docPartBody>
    </w:docPart>
    <w:docPart>
      <w:docPartPr>
        <w:name w:val="50FD29F1824648D8B62DF14D5842420D"/>
        <w:category>
          <w:name w:val="General"/>
          <w:gallery w:val="placeholder"/>
        </w:category>
        <w:types>
          <w:type w:val="bbPlcHdr"/>
        </w:types>
        <w:behaviors>
          <w:behavior w:val="content"/>
        </w:behaviors>
        <w:guid w:val="{9A1DF3FE-AD98-4503-9AC8-4DEE3BFEEF38}"/>
      </w:docPartPr>
      <w:docPartBody>
        <w:p w:rsidR="0078323A" w:rsidRDefault="007E161E" w:rsidP="007E161E">
          <w:pPr>
            <w:pStyle w:val="50FD29F1824648D8B62DF14D5842420D"/>
          </w:pPr>
          <w:r w:rsidRPr="000D27B4">
            <w:rPr>
              <w:rStyle w:val="PlaceholderText"/>
            </w:rPr>
            <w:t>Choose an item.</w:t>
          </w:r>
        </w:p>
      </w:docPartBody>
    </w:docPart>
    <w:docPart>
      <w:docPartPr>
        <w:name w:val="A3AC0A2B518E4A3DBDF6CA34D13759D9"/>
        <w:category>
          <w:name w:val="General"/>
          <w:gallery w:val="placeholder"/>
        </w:category>
        <w:types>
          <w:type w:val="bbPlcHdr"/>
        </w:types>
        <w:behaviors>
          <w:behavior w:val="content"/>
        </w:behaviors>
        <w:guid w:val="{4B9F0453-092F-40D6-82E1-901780066D22}"/>
      </w:docPartPr>
      <w:docPartBody>
        <w:p w:rsidR="0078323A" w:rsidRDefault="007E161E" w:rsidP="007E161E">
          <w:pPr>
            <w:pStyle w:val="A3AC0A2B518E4A3DBDF6CA34D13759D9"/>
          </w:pPr>
          <w:r w:rsidRPr="000D27B4">
            <w:rPr>
              <w:rStyle w:val="PlaceholderText"/>
            </w:rPr>
            <w:t>Choose an item.</w:t>
          </w:r>
        </w:p>
      </w:docPartBody>
    </w:docPart>
    <w:docPart>
      <w:docPartPr>
        <w:name w:val="001464D4756C45E0AA63DA570AFF7A5A"/>
        <w:category>
          <w:name w:val="General"/>
          <w:gallery w:val="placeholder"/>
        </w:category>
        <w:types>
          <w:type w:val="bbPlcHdr"/>
        </w:types>
        <w:behaviors>
          <w:behavior w:val="content"/>
        </w:behaviors>
        <w:guid w:val="{D6D29ECC-85A4-4609-8713-0608954AA219}"/>
      </w:docPartPr>
      <w:docPartBody>
        <w:p w:rsidR="0078323A" w:rsidRDefault="007E161E" w:rsidP="007E161E">
          <w:pPr>
            <w:pStyle w:val="001464D4756C45E0AA63DA570AFF7A5A"/>
          </w:pPr>
          <w:r w:rsidRPr="000D27B4">
            <w:rPr>
              <w:rStyle w:val="PlaceholderText"/>
            </w:rPr>
            <w:t>Choose an item.</w:t>
          </w:r>
        </w:p>
      </w:docPartBody>
    </w:docPart>
    <w:docPart>
      <w:docPartPr>
        <w:name w:val="799F2C334515488CA6730FAA22D44293"/>
        <w:category>
          <w:name w:val="General"/>
          <w:gallery w:val="placeholder"/>
        </w:category>
        <w:types>
          <w:type w:val="bbPlcHdr"/>
        </w:types>
        <w:behaviors>
          <w:behavior w:val="content"/>
        </w:behaviors>
        <w:guid w:val="{64E16D21-8662-4DF0-9269-E89CBD2CDEDA}"/>
      </w:docPartPr>
      <w:docPartBody>
        <w:p w:rsidR="0078323A" w:rsidRDefault="007E161E" w:rsidP="007E161E">
          <w:pPr>
            <w:pStyle w:val="799F2C334515488CA6730FAA22D44293"/>
          </w:pPr>
          <w:r w:rsidRPr="000D27B4">
            <w:rPr>
              <w:rStyle w:val="PlaceholderText"/>
            </w:rPr>
            <w:t>Choose an item.</w:t>
          </w:r>
        </w:p>
      </w:docPartBody>
    </w:docPart>
    <w:docPart>
      <w:docPartPr>
        <w:name w:val="6C61E51A833248F99984C8916FB252C3"/>
        <w:category>
          <w:name w:val="General"/>
          <w:gallery w:val="placeholder"/>
        </w:category>
        <w:types>
          <w:type w:val="bbPlcHdr"/>
        </w:types>
        <w:behaviors>
          <w:behavior w:val="content"/>
        </w:behaviors>
        <w:guid w:val="{82481069-CF72-43DD-B8B6-0E02693BF693}"/>
      </w:docPartPr>
      <w:docPartBody>
        <w:p w:rsidR="0078323A" w:rsidRDefault="007E161E" w:rsidP="007E161E">
          <w:pPr>
            <w:pStyle w:val="6C61E51A833248F99984C8916FB252C3"/>
          </w:pPr>
          <w:r w:rsidRPr="000D27B4">
            <w:rPr>
              <w:rStyle w:val="PlaceholderText"/>
            </w:rPr>
            <w:t>Choose an item.</w:t>
          </w:r>
        </w:p>
      </w:docPartBody>
    </w:docPart>
    <w:docPart>
      <w:docPartPr>
        <w:name w:val="ED59A9F389DC46EEB1022682D007D7D9"/>
        <w:category>
          <w:name w:val="General"/>
          <w:gallery w:val="placeholder"/>
        </w:category>
        <w:types>
          <w:type w:val="bbPlcHdr"/>
        </w:types>
        <w:behaviors>
          <w:behavior w:val="content"/>
        </w:behaviors>
        <w:guid w:val="{75202392-1821-4E72-810C-9441E8FD2205}"/>
      </w:docPartPr>
      <w:docPartBody>
        <w:p w:rsidR="00401D06" w:rsidRDefault="0078323A" w:rsidP="0078323A">
          <w:pPr>
            <w:pStyle w:val="ED59A9F389DC46EEB1022682D007D7D9"/>
          </w:pPr>
          <w:r w:rsidRPr="000D27B4">
            <w:rPr>
              <w:rStyle w:val="PlaceholderText"/>
            </w:rPr>
            <w:t>Choose an item.</w:t>
          </w:r>
        </w:p>
      </w:docPartBody>
    </w:docPart>
    <w:docPart>
      <w:docPartPr>
        <w:name w:val="FF15D05968EF4678BEA759C204D2EF78"/>
        <w:category>
          <w:name w:val="General"/>
          <w:gallery w:val="placeholder"/>
        </w:category>
        <w:types>
          <w:type w:val="bbPlcHdr"/>
        </w:types>
        <w:behaviors>
          <w:behavior w:val="content"/>
        </w:behaviors>
        <w:guid w:val="{6B691002-6F88-4772-A968-241C5C0FB334}"/>
      </w:docPartPr>
      <w:docPartBody>
        <w:p w:rsidR="00401D06" w:rsidRDefault="0078323A" w:rsidP="0078323A">
          <w:pPr>
            <w:pStyle w:val="FF15D05968EF4678BEA759C204D2EF78"/>
          </w:pPr>
          <w:r w:rsidRPr="000D27B4">
            <w:rPr>
              <w:rStyle w:val="PlaceholderText"/>
            </w:rPr>
            <w:t>Choose an item.</w:t>
          </w:r>
        </w:p>
      </w:docPartBody>
    </w:docPart>
    <w:docPart>
      <w:docPartPr>
        <w:name w:val="3ADDD9E86A404F82AA5B19D59F09252C"/>
        <w:category>
          <w:name w:val="General"/>
          <w:gallery w:val="placeholder"/>
        </w:category>
        <w:types>
          <w:type w:val="bbPlcHdr"/>
        </w:types>
        <w:behaviors>
          <w:behavior w:val="content"/>
        </w:behaviors>
        <w:guid w:val="{41FDBA8A-A883-43E2-8B0C-A9536BA21E32}"/>
      </w:docPartPr>
      <w:docPartBody>
        <w:p w:rsidR="00401D06" w:rsidRDefault="0078323A" w:rsidP="0078323A">
          <w:pPr>
            <w:pStyle w:val="3ADDD9E86A404F82AA5B19D59F09252C"/>
          </w:pPr>
          <w:r w:rsidRPr="000D27B4">
            <w:rPr>
              <w:rStyle w:val="PlaceholderText"/>
            </w:rPr>
            <w:t>Choose an item.</w:t>
          </w:r>
        </w:p>
      </w:docPartBody>
    </w:docPart>
    <w:docPart>
      <w:docPartPr>
        <w:name w:val="5D11502FB2F84608BA96C4CF03D1FE5C"/>
        <w:category>
          <w:name w:val="General"/>
          <w:gallery w:val="placeholder"/>
        </w:category>
        <w:types>
          <w:type w:val="bbPlcHdr"/>
        </w:types>
        <w:behaviors>
          <w:behavior w:val="content"/>
        </w:behaviors>
        <w:guid w:val="{D978A44E-FC6E-4EA2-BB7F-4244C4638722}"/>
      </w:docPartPr>
      <w:docPartBody>
        <w:p w:rsidR="00401D06" w:rsidRDefault="0078323A" w:rsidP="0078323A">
          <w:pPr>
            <w:pStyle w:val="5D11502FB2F84608BA96C4CF03D1FE5C"/>
          </w:pPr>
          <w:r w:rsidRPr="000D27B4">
            <w:rPr>
              <w:rStyle w:val="PlaceholderText"/>
            </w:rPr>
            <w:t>Choose an item.</w:t>
          </w:r>
        </w:p>
      </w:docPartBody>
    </w:docPart>
    <w:docPart>
      <w:docPartPr>
        <w:name w:val="4895CCD397B94DE5972D4E7FD0CB8ADD"/>
        <w:category>
          <w:name w:val="General"/>
          <w:gallery w:val="placeholder"/>
        </w:category>
        <w:types>
          <w:type w:val="bbPlcHdr"/>
        </w:types>
        <w:behaviors>
          <w:behavior w:val="content"/>
        </w:behaviors>
        <w:guid w:val="{814A56E0-6D3F-4968-AF2D-68D2C4FC6DC9}"/>
      </w:docPartPr>
      <w:docPartBody>
        <w:p w:rsidR="00401D06" w:rsidRDefault="0078323A" w:rsidP="0078323A">
          <w:pPr>
            <w:pStyle w:val="4895CCD397B94DE5972D4E7FD0CB8ADD"/>
          </w:pPr>
          <w:r w:rsidRPr="000D27B4">
            <w:rPr>
              <w:rStyle w:val="PlaceholderText"/>
            </w:rPr>
            <w:t>Choose an item.</w:t>
          </w:r>
        </w:p>
      </w:docPartBody>
    </w:docPart>
    <w:docPart>
      <w:docPartPr>
        <w:name w:val="A0119CCBEDFD423399B4A5E7C2EEE7B2"/>
        <w:category>
          <w:name w:val="General"/>
          <w:gallery w:val="placeholder"/>
        </w:category>
        <w:types>
          <w:type w:val="bbPlcHdr"/>
        </w:types>
        <w:behaviors>
          <w:behavior w:val="content"/>
        </w:behaviors>
        <w:guid w:val="{E351945E-1475-47EC-95D6-82F9D0EBE3EC}"/>
      </w:docPartPr>
      <w:docPartBody>
        <w:p w:rsidR="00401D06" w:rsidRDefault="0078323A" w:rsidP="0078323A">
          <w:pPr>
            <w:pStyle w:val="A0119CCBEDFD423399B4A5E7C2EEE7B2"/>
          </w:pPr>
          <w:r w:rsidRPr="000D27B4">
            <w:rPr>
              <w:rStyle w:val="PlaceholderText"/>
            </w:rPr>
            <w:t>Choose an item.</w:t>
          </w:r>
        </w:p>
      </w:docPartBody>
    </w:docPart>
    <w:docPart>
      <w:docPartPr>
        <w:name w:val="3AE30D1AA90C4AE1B78BE47F2599CF9D"/>
        <w:category>
          <w:name w:val="General"/>
          <w:gallery w:val="placeholder"/>
        </w:category>
        <w:types>
          <w:type w:val="bbPlcHdr"/>
        </w:types>
        <w:behaviors>
          <w:behavior w:val="content"/>
        </w:behaviors>
        <w:guid w:val="{F7E67F7B-3F60-4362-BDDA-2F6953F51C36}"/>
      </w:docPartPr>
      <w:docPartBody>
        <w:p w:rsidR="00401D06" w:rsidRDefault="0078323A" w:rsidP="0078323A">
          <w:pPr>
            <w:pStyle w:val="3AE30D1AA90C4AE1B78BE47F2599CF9D"/>
          </w:pPr>
          <w:r w:rsidRPr="000D27B4">
            <w:rPr>
              <w:rStyle w:val="PlaceholderText"/>
            </w:rPr>
            <w:t>Choose an item.</w:t>
          </w:r>
        </w:p>
      </w:docPartBody>
    </w:docPart>
    <w:docPart>
      <w:docPartPr>
        <w:name w:val="1FFF9B885136455F98DB1147CCA364CE"/>
        <w:category>
          <w:name w:val="General"/>
          <w:gallery w:val="placeholder"/>
        </w:category>
        <w:types>
          <w:type w:val="bbPlcHdr"/>
        </w:types>
        <w:behaviors>
          <w:behavior w:val="content"/>
        </w:behaviors>
        <w:guid w:val="{B2CEDF2A-631F-4B66-AECD-EADDF4E453EB}"/>
      </w:docPartPr>
      <w:docPartBody>
        <w:p w:rsidR="00401D06" w:rsidRDefault="0078323A" w:rsidP="0078323A">
          <w:pPr>
            <w:pStyle w:val="1FFF9B885136455F98DB1147CCA364CE"/>
          </w:pPr>
          <w:r w:rsidRPr="000D27B4">
            <w:rPr>
              <w:rStyle w:val="PlaceholderText"/>
            </w:rPr>
            <w:t>Choose an item.</w:t>
          </w:r>
        </w:p>
      </w:docPartBody>
    </w:docPart>
    <w:docPart>
      <w:docPartPr>
        <w:name w:val="E185E049E5764FC7B8754CC527541058"/>
        <w:category>
          <w:name w:val="General"/>
          <w:gallery w:val="placeholder"/>
        </w:category>
        <w:types>
          <w:type w:val="bbPlcHdr"/>
        </w:types>
        <w:behaviors>
          <w:behavior w:val="content"/>
        </w:behaviors>
        <w:guid w:val="{8758F7F7-FF99-4DB5-A3FB-8F2C229EA4E0}"/>
      </w:docPartPr>
      <w:docPartBody>
        <w:p w:rsidR="00401D06" w:rsidRDefault="0078323A" w:rsidP="0078323A">
          <w:pPr>
            <w:pStyle w:val="E185E049E5764FC7B8754CC527541058"/>
          </w:pPr>
          <w:r w:rsidRPr="000D27B4">
            <w:rPr>
              <w:rStyle w:val="PlaceholderText"/>
            </w:rPr>
            <w:t>Choose an item.</w:t>
          </w:r>
        </w:p>
      </w:docPartBody>
    </w:docPart>
    <w:docPart>
      <w:docPartPr>
        <w:name w:val="00E503E2D31D400A8929AB31ED698A8D"/>
        <w:category>
          <w:name w:val="General"/>
          <w:gallery w:val="placeholder"/>
        </w:category>
        <w:types>
          <w:type w:val="bbPlcHdr"/>
        </w:types>
        <w:behaviors>
          <w:behavior w:val="content"/>
        </w:behaviors>
        <w:guid w:val="{C7E1C4C7-EB9A-430E-81A3-65B238D83F9C}"/>
      </w:docPartPr>
      <w:docPartBody>
        <w:p w:rsidR="00401D06" w:rsidRDefault="0078323A" w:rsidP="0078323A">
          <w:pPr>
            <w:pStyle w:val="00E503E2D31D400A8929AB31ED698A8D"/>
          </w:pPr>
          <w:r w:rsidRPr="000D27B4">
            <w:rPr>
              <w:rStyle w:val="PlaceholderText"/>
            </w:rPr>
            <w:t>Choose an item.</w:t>
          </w:r>
        </w:p>
      </w:docPartBody>
    </w:docPart>
    <w:docPart>
      <w:docPartPr>
        <w:name w:val="862DBF2075B54A9B9F17B60B6DFECB96"/>
        <w:category>
          <w:name w:val="General"/>
          <w:gallery w:val="placeholder"/>
        </w:category>
        <w:types>
          <w:type w:val="bbPlcHdr"/>
        </w:types>
        <w:behaviors>
          <w:behavior w:val="content"/>
        </w:behaviors>
        <w:guid w:val="{8937EA4B-643A-4BCA-BA18-524FBFF52A8F}"/>
      </w:docPartPr>
      <w:docPartBody>
        <w:p w:rsidR="00401D06" w:rsidRDefault="0078323A" w:rsidP="0078323A">
          <w:pPr>
            <w:pStyle w:val="862DBF2075B54A9B9F17B60B6DFECB96"/>
          </w:pPr>
          <w:r w:rsidRPr="000D27B4">
            <w:rPr>
              <w:rStyle w:val="PlaceholderText"/>
            </w:rPr>
            <w:t>Choose an item.</w:t>
          </w:r>
        </w:p>
      </w:docPartBody>
    </w:docPart>
    <w:docPart>
      <w:docPartPr>
        <w:name w:val="2055C493AC4241B8976229F4AC678095"/>
        <w:category>
          <w:name w:val="General"/>
          <w:gallery w:val="placeholder"/>
        </w:category>
        <w:types>
          <w:type w:val="bbPlcHdr"/>
        </w:types>
        <w:behaviors>
          <w:behavior w:val="content"/>
        </w:behaviors>
        <w:guid w:val="{E495C189-B6B4-4B50-8CDA-720F0CFEF114}"/>
      </w:docPartPr>
      <w:docPartBody>
        <w:p w:rsidR="00401D06" w:rsidRDefault="0078323A" w:rsidP="0078323A">
          <w:pPr>
            <w:pStyle w:val="2055C493AC4241B8976229F4AC678095"/>
          </w:pPr>
          <w:r w:rsidRPr="000D27B4">
            <w:rPr>
              <w:rStyle w:val="PlaceholderText"/>
            </w:rPr>
            <w:t>Choose an item.</w:t>
          </w:r>
        </w:p>
      </w:docPartBody>
    </w:docPart>
    <w:docPart>
      <w:docPartPr>
        <w:name w:val="C7397BBFF4584FBF82596A3665E1A545"/>
        <w:category>
          <w:name w:val="General"/>
          <w:gallery w:val="placeholder"/>
        </w:category>
        <w:types>
          <w:type w:val="bbPlcHdr"/>
        </w:types>
        <w:behaviors>
          <w:behavior w:val="content"/>
        </w:behaviors>
        <w:guid w:val="{119D2561-31CA-4AD0-85FE-2DD986EA9F1C}"/>
      </w:docPartPr>
      <w:docPartBody>
        <w:p w:rsidR="00401D06" w:rsidRDefault="0078323A" w:rsidP="0078323A">
          <w:pPr>
            <w:pStyle w:val="C7397BBFF4584FBF82596A3665E1A545"/>
          </w:pPr>
          <w:r w:rsidRPr="000D27B4">
            <w:rPr>
              <w:rStyle w:val="PlaceholderText"/>
            </w:rPr>
            <w:t>Choose an item.</w:t>
          </w:r>
        </w:p>
      </w:docPartBody>
    </w:docPart>
    <w:docPart>
      <w:docPartPr>
        <w:name w:val="40F5E17C4C7C44FAA23C3E7A72FA5F91"/>
        <w:category>
          <w:name w:val="General"/>
          <w:gallery w:val="placeholder"/>
        </w:category>
        <w:types>
          <w:type w:val="bbPlcHdr"/>
        </w:types>
        <w:behaviors>
          <w:behavior w:val="content"/>
        </w:behaviors>
        <w:guid w:val="{BC3F14CC-EC91-4FC4-97C7-EE272CDC79DE}"/>
      </w:docPartPr>
      <w:docPartBody>
        <w:p w:rsidR="00401D06" w:rsidRDefault="0078323A" w:rsidP="0078323A">
          <w:pPr>
            <w:pStyle w:val="40F5E17C4C7C44FAA23C3E7A72FA5F91"/>
          </w:pPr>
          <w:r w:rsidRPr="000D27B4">
            <w:rPr>
              <w:rStyle w:val="PlaceholderText"/>
            </w:rPr>
            <w:t>Choose an item.</w:t>
          </w:r>
        </w:p>
      </w:docPartBody>
    </w:docPart>
    <w:docPart>
      <w:docPartPr>
        <w:name w:val="FB7EA1F9B6A74228AAC4C243D0DA4AE2"/>
        <w:category>
          <w:name w:val="General"/>
          <w:gallery w:val="placeholder"/>
        </w:category>
        <w:types>
          <w:type w:val="bbPlcHdr"/>
        </w:types>
        <w:behaviors>
          <w:behavior w:val="content"/>
        </w:behaviors>
        <w:guid w:val="{34228AE4-C212-4675-95FA-038AD958A788}"/>
      </w:docPartPr>
      <w:docPartBody>
        <w:p w:rsidR="00401D06" w:rsidRDefault="0078323A" w:rsidP="0078323A">
          <w:pPr>
            <w:pStyle w:val="FB7EA1F9B6A74228AAC4C243D0DA4AE2"/>
          </w:pPr>
          <w:r w:rsidRPr="000D27B4">
            <w:rPr>
              <w:rStyle w:val="PlaceholderText"/>
            </w:rPr>
            <w:t>Choose an item.</w:t>
          </w:r>
        </w:p>
      </w:docPartBody>
    </w:docPart>
    <w:docPart>
      <w:docPartPr>
        <w:name w:val="D0439DAA776548EAB1B33FB65AB5BFE0"/>
        <w:category>
          <w:name w:val="General"/>
          <w:gallery w:val="placeholder"/>
        </w:category>
        <w:types>
          <w:type w:val="bbPlcHdr"/>
        </w:types>
        <w:behaviors>
          <w:behavior w:val="content"/>
        </w:behaviors>
        <w:guid w:val="{2193320E-8E0D-4969-93AD-423BDA2159AC}"/>
      </w:docPartPr>
      <w:docPartBody>
        <w:p w:rsidR="00401D06" w:rsidRDefault="0078323A" w:rsidP="0078323A">
          <w:pPr>
            <w:pStyle w:val="D0439DAA776548EAB1B33FB65AB5BFE0"/>
          </w:pPr>
          <w:r w:rsidRPr="000D27B4">
            <w:rPr>
              <w:rStyle w:val="PlaceholderText"/>
            </w:rPr>
            <w:t>Choose an item.</w:t>
          </w:r>
        </w:p>
      </w:docPartBody>
    </w:docPart>
    <w:docPart>
      <w:docPartPr>
        <w:name w:val="D456BC228D8B4D55A32E551B835EACFD"/>
        <w:category>
          <w:name w:val="General"/>
          <w:gallery w:val="placeholder"/>
        </w:category>
        <w:types>
          <w:type w:val="bbPlcHdr"/>
        </w:types>
        <w:behaviors>
          <w:behavior w:val="content"/>
        </w:behaviors>
        <w:guid w:val="{DDEF3E94-1225-4E20-9394-A522E13CFAFF}"/>
      </w:docPartPr>
      <w:docPartBody>
        <w:p w:rsidR="00401D06" w:rsidRDefault="0078323A" w:rsidP="0078323A">
          <w:pPr>
            <w:pStyle w:val="D456BC228D8B4D55A32E551B835EACFD"/>
          </w:pPr>
          <w:r w:rsidRPr="000D27B4">
            <w:rPr>
              <w:rStyle w:val="PlaceholderText"/>
            </w:rPr>
            <w:t>Choose an item.</w:t>
          </w:r>
        </w:p>
      </w:docPartBody>
    </w:docPart>
    <w:docPart>
      <w:docPartPr>
        <w:name w:val="E91BC387D75E4FE6B3A8CC86178D3C7B"/>
        <w:category>
          <w:name w:val="General"/>
          <w:gallery w:val="placeholder"/>
        </w:category>
        <w:types>
          <w:type w:val="bbPlcHdr"/>
        </w:types>
        <w:behaviors>
          <w:behavior w:val="content"/>
        </w:behaviors>
        <w:guid w:val="{A5607D06-8F82-47EB-9AE7-97BB9850E325}"/>
      </w:docPartPr>
      <w:docPartBody>
        <w:p w:rsidR="00401D06" w:rsidRDefault="0078323A" w:rsidP="0078323A">
          <w:pPr>
            <w:pStyle w:val="E91BC387D75E4FE6B3A8CC86178D3C7B"/>
          </w:pPr>
          <w:r w:rsidRPr="000D27B4">
            <w:rPr>
              <w:rStyle w:val="PlaceholderText"/>
            </w:rPr>
            <w:t>Choose an item.</w:t>
          </w:r>
        </w:p>
      </w:docPartBody>
    </w:docPart>
    <w:docPart>
      <w:docPartPr>
        <w:name w:val="1532FB03DF20472BBFEB444BED99BAB2"/>
        <w:category>
          <w:name w:val="General"/>
          <w:gallery w:val="placeholder"/>
        </w:category>
        <w:types>
          <w:type w:val="bbPlcHdr"/>
        </w:types>
        <w:behaviors>
          <w:behavior w:val="content"/>
        </w:behaviors>
        <w:guid w:val="{DBF6D874-86C6-477E-A9D1-42E723D0BF84}"/>
      </w:docPartPr>
      <w:docPartBody>
        <w:p w:rsidR="00401D06" w:rsidRDefault="0078323A" w:rsidP="0078323A">
          <w:pPr>
            <w:pStyle w:val="1532FB03DF20472BBFEB444BED99BAB2"/>
          </w:pPr>
          <w:r w:rsidRPr="000D27B4">
            <w:rPr>
              <w:rStyle w:val="PlaceholderText"/>
            </w:rPr>
            <w:t>Choose an item.</w:t>
          </w:r>
        </w:p>
      </w:docPartBody>
    </w:docPart>
    <w:docPart>
      <w:docPartPr>
        <w:name w:val="D9F0C7ECDE4240C1AF1A9C315DA3E068"/>
        <w:category>
          <w:name w:val="General"/>
          <w:gallery w:val="placeholder"/>
        </w:category>
        <w:types>
          <w:type w:val="bbPlcHdr"/>
        </w:types>
        <w:behaviors>
          <w:behavior w:val="content"/>
        </w:behaviors>
        <w:guid w:val="{C2B218FD-81A5-45FB-90F2-53EC9B49DA57}"/>
      </w:docPartPr>
      <w:docPartBody>
        <w:p w:rsidR="00401D06" w:rsidRDefault="0078323A" w:rsidP="0078323A">
          <w:pPr>
            <w:pStyle w:val="D9F0C7ECDE4240C1AF1A9C315DA3E068"/>
          </w:pPr>
          <w:r w:rsidRPr="000D27B4">
            <w:rPr>
              <w:rStyle w:val="PlaceholderText"/>
            </w:rPr>
            <w:t>Choose an item.</w:t>
          </w:r>
        </w:p>
      </w:docPartBody>
    </w:docPart>
    <w:docPart>
      <w:docPartPr>
        <w:name w:val="3121E860807D4DFFBD157C6D4205EAEE"/>
        <w:category>
          <w:name w:val="General"/>
          <w:gallery w:val="placeholder"/>
        </w:category>
        <w:types>
          <w:type w:val="bbPlcHdr"/>
        </w:types>
        <w:behaviors>
          <w:behavior w:val="content"/>
        </w:behaviors>
        <w:guid w:val="{0C492D94-C41A-441C-B7CC-4CF669DEC4DF}"/>
      </w:docPartPr>
      <w:docPartBody>
        <w:p w:rsidR="00401D06" w:rsidRDefault="0078323A" w:rsidP="0078323A">
          <w:pPr>
            <w:pStyle w:val="3121E860807D4DFFBD157C6D4205EAEE"/>
          </w:pPr>
          <w:r w:rsidRPr="000D27B4">
            <w:rPr>
              <w:rStyle w:val="PlaceholderText"/>
            </w:rPr>
            <w:t>Choose an item.</w:t>
          </w:r>
        </w:p>
      </w:docPartBody>
    </w:docPart>
    <w:docPart>
      <w:docPartPr>
        <w:name w:val="008EBC3DE1CF4D32A6158969C99CF1C3"/>
        <w:category>
          <w:name w:val="General"/>
          <w:gallery w:val="placeholder"/>
        </w:category>
        <w:types>
          <w:type w:val="bbPlcHdr"/>
        </w:types>
        <w:behaviors>
          <w:behavior w:val="content"/>
        </w:behaviors>
        <w:guid w:val="{A0E82860-1741-4E1A-BF5C-423994649B8A}"/>
      </w:docPartPr>
      <w:docPartBody>
        <w:p w:rsidR="00401D06" w:rsidRDefault="0078323A" w:rsidP="0078323A">
          <w:pPr>
            <w:pStyle w:val="008EBC3DE1CF4D32A6158969C99CF1C3"/>
          </w:pPr>
          <w:r w:rsidRPr="000D27B4">
            <w:rPr>
              <w:rStyle w:val="PlaceholderText"/>
            </w:rPr>
            <w:t>Choose an item.</w:t>
          </w:r>
        </w:p>
      </w:docPartBody>
    </w:docPart>
    <w:docPart>
      <w:docPartPr>
        <w:name w:val="95A61A075BBF4878BA3A0FAE78E96D64"/>
        <w:category>
          <w:name w:val="General"/>
          <w:gallery w:val="placeholder"/>
        </w:category>
        <w:types>
          <w:type w:val="bbPlcHdr"/>
        </w:types>
        <w:behaviors>
          <w:behavior w:val="content"/>
        </w:behaviors>
        <w:guid w:val="{F4321889-FE9F-4D3B-BD6D-18713120974D}"/>
      </w:docPartPr>
      <w:docPartBody>
        <w:p w:rsidR="00401D06" w:rsidRDefault="0078323A" w:rsidP="0078323A">
          <w:pPr>
            <w:pStyle w:val="95A61A075BBF4878BA3A0FAE78E96D64"/>
          </w:pPr>
          <w:r w:rsidRPr="000D27B4">
            <w:rPr>
              <w:rStyle w:val="PlaceholderText"/>
            </w:rPr>
            <w:t>Choose an item.</w:t>
          </w:r>
        </w:p>
      </w:docPartBody>
    </w:docPart>
    <w:docPart>
      <w:docPartPr>
        <w:name w:val="F51CEAAFFCE948E4AD2A741FB4E97811"/>
        <w:category>
          <w:name w:val="General"/>
          <w:gallery w:val="placeholder"/>
        </w:category>
        <w:types>
          <w:type w:val="bbPlcHdr"/>
        </w:types>
        <w:behaviors>
          <w:behavior w:val="content"/>
        </w:behaviors>
        <w:guid w:val="{5C815CA0-1415-4396-A2E9-C93D03EA3577}"/>
      </w:docPartPr>
      <w:docPartBody>
        <w:p w:rsidR="00401D06" w:rsidRDefault="0078323A" w:rsidP="0078323A">
          <w:pPr>
            <w:pStyle w:val="F51CEAAFFCE948E4AD2A741FB4E97811"/>
          </w:pPr>
          <w:r w:rsidRPr="000D27B4">
            <w:rPr>
              <w:rStyle w:val="PlaceholderText"/>
            </w:rPr>
            <w:t>Choose an item.</w:t>
          </w:r>
        </w:p>
      </w:docPartBody>
    </w:docPart>
    <w:docPart>
      <w:docPartPr>
        <w:name w:val="B364480C0E26416091B521E4C5D96FA4"/>
        <w:category>
          <w:name w:val="General"/>
          <w:gallery w:val="placeholder"/>
        </w:category>
        <w:types>
          <w:type w:val="bbPlcHdr"/>
        </w:types>
        <w:behaviors>
          <w:behavior w:val="content"/>
        </w:behaviors>
        <w:guid w:val="{D0810A19-8922-473B-8002-F3D1947CFCF5}"/>
      </w:docPartPr>
      <w:docPartBody>
        <w:p w:rsidR="00401D06" w:rsidRDefault="0078323A" w:rsidP="0078323A">
          <w:pPr>
            <w:pStyle w:val="B364480C0E26416091B521E4C5D96FA4"/>
          </w:pPr>
          <w:r w:rsidRPr="000D27B4">
            <w:rPr>
              <w:rStyle w:val="PlaceholderText"/>
            </w:rPr>
            <w:t>Choose an item.</w:t>
          </w:r>
        </w:p>
      </w:docPartBody>
    </w:docPart>
    <w:docPart>
      <w:docPartPr>
        <w:name w:val="D4479686471A44D391C0064670C0FBF9"/>
        <w:category>
          <w:name w:val="General"/>
          <w:gallery w:val="placeholder"/>
        </w:category>
        <w:types>
          <w:type w:val="bbPlcHdr"/>
        </w:types>
        <w:behaviors>
          <w:behavior w:val="content"/>
        </w:behaviors>
        <w:guid w:val="{4F5E48E8-408A-41B3-9B7F-36C0C93CECEB}"/>
      </w:docPartPr>
      <w:docPartBody>
        <w:p w:rsidR="00401D06" w:rsidRDefault="0078323A" w:rsidP="0078323A">
          <w:pPr>
            <w:pStyle w:val="D4479686471A44D391C0064670C0FBF9"/>
          </w:pPr>
          <w:r w:rsidRPr="000D27B4">
            <w:rPr>
              <w:rStyle w:val="PlaceholderText"/>
            </w:rPr>
            <w:t>Choose an item.</w:t>
          </w:r>
        </w:p>
      </w:docPartBody>
    </w:docPart>
    <w:docPart>
      <w:docPartPr>
        <w:name w:val="B2C695FD04BC470A8D0C7AE026000566"/>
        <w:category>
          <w:name w:val="General"/>
          <w:gallery w:val="placeholder"/>
        </w:category>
        <w:types>
          <w:type w:val="bbPlcHdr"/>
        </w:types>
        <w:behaviors>
          <w:behavior w:val="content"/>
        </w:behaviors>
        <w:guid w:val="{65FDB9C8-168E-4EA1-80EC-7EB2A9F9E78B}"/>
      </w:docPartPr>
      <w:docPartBody>
        <w:p w:rsidR="00401D06" w:rsidRDefault="0078323A" w:rsidP="0078323A">
          <w:pPr>
            <w:pStyle w:val="B2C695FD04BC470A8D0C7AE026000566"/>
          </w:pPr>
          <w:r w:rsidRPr="000D27B4">
            <w:rPr>
              <w:rStyle w:val="PlaceholderText"/>
            </w:rPr>
            <w:t>Choose an item.</w:t>
          </w:r>
        </w:p>
      </w:docPartBody>
    </w:docPart>
    <w:docPart>
      <w:docPartPr>
        <w:name w:val="F5EDF10327C2424F9CD512B34F127A19"/>
        <w:category>
          <w:name w:val="General"/>
          <w:gallery w:val="placeholder"/>
        </w:category>
        <w:types>
          <w:type w:val="bbPlcHdr"/>
        </w:types>
        <w:behaviors>
          <w:behavior w:val="content"/>
        </w:behaviors>
        <w:guid w:val="{2C085C1A-68F4-4557-92B4-E4360E92A711}"/>
      </w:docPartPr>
      <w:docPartBody>
        <w:p w:rsidR="00401D06" w:rsidRDefault="0078323A" w:rsidP="0078323A">
          <w:pPr>
            <w:pStyle w:val="F5EDF10327C2424F9CD512B34F127A19"/>
          </w:pPr>
          <w:r w:rsidRPr="000D27B4">
            <w:rPr>
              <w:rStyle w:val="PlaceholderText"/>
            </w:rPr>
            <w:t>Choose an item.</w:t>
          </w:r>
        </w:p>
      </w:docPartBody>
    </w:docPart>
    <w:docPart>
      <w:docPartPr>
        <w:name w:val="93F3ECC492A44717BE4FFA9681C1E643"/>
        <w:category>
          <w:name w:val="General"/>
          <w:gallery w:val="placeholder"/>
        </w:category>
        <w:types>
          <w:type w:val="bbPlcHdr"/>
        </w:types>
        <w:behaviors>
          <w:behavior w:val="content"/>
        </w:behaviors>
        <w:guid w:val="{1938E339-57AB-4BF5-AA19-20505924B57E}"/>
      </w:docPartPr>
      <w:docPartBody>
        <w:p w:rsidR="00401D06" w:rsidRDefault="0078323A" w:rsidP="0078323A">
          <w:pPr>
            <w:pStyle w:val="93F3ECC492A44717BE4FFA9681C1E643"/>
          </w:pPr>
          <w:r w:rsidRPr="000D27B4">
            <w:rPr>
              <w:rStyle w:val="PlaceholderText"/>
            </w:rPr>
            <w:t>Choose an item.</w:t>
          </w:r>
        </w:p>
      </w:docPartBody>
    </w:docPart>
    <w:docPart>
      <w:docPartPr>
        <w:name w:val="62D3ED02A4FE4F4D9C63A2D31C723C73"/>
        <w:category>
          <w:name w:val="General"/>
          <w:gallery w:val="placeholder"/>
        </w:category>
        <w:types>
          <w:type w:val="bbPlcHdr"/>
        </w:types>
        <w:behaviors>
          <w:behavior w:val="content"/>
        </w:behaviors>
        <w:guid w:val="{65186FDE-7633-4FD1-8F07-E2F32236D789}"/>
      </w:docPartPr>
      <w:docPartBody>
        <w:p w:rsidR="00401D06" w:rsidRDefault="0078323A" w:rsidP="0078323A">
          <w:pPr>
            <w:pStyle w:val="62D3ED02A4FE4F4D9C63A2D31C723C73"/>
          </w:pPr>
          <w:r w:rsidRPr="000D27B4">
            <w:rPr>
              <w:rStyle w:val="PlaceholderText"/>
            </w:rPr>
            <w:t>Choose an item.</w:t>
          </w:r>
        </w:p>
      </w:docPartBody>
    </w:docPart>
    <w:docPart>
      <w:docPartPr>
        <w:name w:val="BEC42B76F13A4382976F23C62381BD56"/>
        <w:category>
          <w:name w:val="General"/>
          <w:gallery w:val="placeholder"/>
        </w:category>
        <w:types>
          <w:type w:val="bbPlcHdr"/>
        </w:types>
        <w:behaviors>
          <w:behavior w:val="content"/>
        </w:behaviors>
        <w:guid w:val="{E44588C1-253E-433B-A6FA-3C3FB70986FD}"/>
      </w:docPartPr>
      <w:docPartBody>
        <w:p w:rsidR="00401D06" w:rsidRDefault="0078323A" w:rsidP="0078323A">
          <w:pPr>
            <w:pStyle w:val="BEC42B76F13A4382976F23C62381BD56"/>
          </w:pPr>
          <w:r w:rsidRPr="000D27B4">
            <w:rPr>
              <w:rStyle w:val="PlaceholderText"/>
            </w:rPr>
            <w:t>Choose an item.</w:t>
          </w:r>
        </w:p>
      </w:docPartBody>
    </w:docPart>
    <w:docPart>
      <w:docPartPr>
        <w:name w:val="C015386F4E7F4C508E6611304D5039CD"/>
        <w:category>
          <w:name w:val="General"/>
          <w:gallery w:val="placeholder"/>
        </w:category>
        <w:types>
          <w:type w:val="bbPlcHdr"/>
        </w:types>
        <w:behaviors>
          <w:behavior w:val="content"/>
        </w:behaviors>
        <w:guid w:val="{C9A13D28-7FA1-43AA-88E7-BBE06F984B48}"/>
      </w:docPartPr>
      <w:docPartBody>
        <w:p w:rsidR="00401D06" w:rsidRDefault="0078323A" w:rsidP="0078323A">
          <w:pPr>
            <w:pStyle w:val="C015386F4E7F4C508E6611304D5039CD"/>
          </w:pPr>
          <w:r w:rsidRPr="000D27B4">
            <w:rPr>
              <w:rStyle w:val="PlaceholderText"/>
            </w:rPr>
            <w:t>Choose an item.</w:t>
          </w:r>
        </w:p>
      </w:docPartBody>
    </w:docPart>
    <w:docPart>
      <w:docPartPr>
        <w:name w:val="8EC6D6F31FAB43CEB7DE25EC0BEBA6AF"/>
        <w:category>
          <w:name w:val="General"/>
          <w:gallery w:val="placeholder"/>
        </w:category>
        <w:types>
          <w:type w:val="bbPlcHdr"/>
        </w:types>
        <w:behaviors>
          <w:behavior w:val="content"/>
        </w:behaviors>
        <w:guid w:val="{3F178299-DDB8-460D-8903-C934F6047592}"/>
      </w:docPartPr>
      <w:docPartBody>
        <w:p w:rsidR="00401D06" w:rsidRDefault="0078323A" w:rsidP="0078323A">
          <w:pPr>
            <w:pStyle w:val="8EC6D6F31FAB43CEB7DE25EC0BEBA6AF"/>
          </w:pPr>
          <w:r w:rsidRPr="000D27B4">
            <w:rPr>
              <w:rStyle w:val="PlaceholderText"/>
            </w:rPr>
            <w:t>Choose an item.</w:t>
          </w:r>
        </w:p>
      </w:docPartBody>
    </w:docPart>
    <w:docPart>
      <w:docPartPr>
        <w:name w:val="908AB514F40E4F2FB780E15277FEDF21"/>
        <w:category>
          <w:name w:val="General"/>
          <w:gallery w:val="placeholder"/>
        </w:category>
        <w:types>
          <w:type w:val="bbPlcHdr"/>
        </w:types>
        <w:behaviors>
          <w:behavior w:val="content"/>
        </w:behaviors>
        <w:guid w:val="{2CB1E3D9-2E85-4E9E-BA95-E20D89B16920}"/>
      </w:docPartPr>
      <w:docPartBody>
        <w:p w:rsidR="00401D06" w:rsidRDefault="0078323A" w:rsidP="0078323A">
          <w:pPr>
            <w:pStyle w:val="908AB514F40E4F2FB780E15277FEDF21"/>
          </w:pPr>
          <w:r w:rsidRPr="000D27B4">
            <w:rPr>
              <w:rStyle w:val="PlaceholderText"/>
            </w:rPr>
            <w:t>Choose an item.</w:t>
          </w:r>
        </w:p>
      </w:docPartBody>
    </w:docPart>
    <w:docPart>
      <w:docPartPr>
        <w:name w:val="C2507EC2570C41C5B7DBC99BEADDC423"/>
        <w:category>
          <w:name w:val="General"/>
          <w:gallery w:val="placeholder"/>
        </w:category>
        <w:types>
          <w:type w:val="bbPlcHdr"/>
        </w:types>
        <w:behaviors>
          <w:behavior w:val="content"/>
        </w:behaviors>
        <w:guid w:val="{ECE3684F-E55E-451C-8443-F7AA700D2408}"/>
      </w:docPartPr>
      <w:docPartBody>
        <w:p w:rsidR="00401D06" w:rsidRDefault="0078323A" w:rsidP="0078323A">
          <w:pPr>
            <w:pStyle w:val="C2507EC2570C41C5B7DBC99BEADDC423"/>
          </w:pPr>
          <w:r w:rsidRPr="000D27B4">
            <w:rPr>
              <w:rStyle w:val="PlaceholderText"/>
            </w:rPr>
            <w:t>Choose an item.</w:t>
          </w:r>
        </w:p>
      </w:docPartBody>
    </w:docPart>
    <w:docPart>
      <w:docPartPr>
        <w:name w:val="BE5AA65FFDBA4F8E9A5B21C0ED093674"/>
        <w:category>
          <w:name w:val="General"/>
          <w:gallery w:val="placeholder"/>
        </w:category>
        <w:types>
          <w:type w:val="bbPlcHdr"/>
        </w:types>
        <w:behaviors>
          <w:behavior w:val="content"/>
        </w:behaviors>
        <w:guid w:val="{2B3E850B-B090-46FA-88DE-C897FAE1BEA5}"/>
      </w:docPartPr>
      <w:docPartBody>
        <w:p w:rsidR="00401D06" w:rsidRDefault="0078323A" w:rsidP="0078323A">
          <w:pPr>
            <w:pStyle w:val="BE5AA65FFDBA4F8E9A5B21C0ED093674"/>
          </w:pPr>
          <w:r w:rsidRPr="000D27B4">
            <w:rPr>
              <w:rStyle w:val="PlaceholderText"/>
            </w:rPr>
            <w:t>Choose an item.</w:t>
          </w:r>
        </w:p>
      </w:docPartBody>
    </w:docPart>
    <w:docPart>
      <w:docPartPr>
        <w:name w:val="9B0BAF92F599439581F8C2B4C44E6ECF"/>
        <w:category>
          <w:name w:val="General"/>
          <w:gallery w:val="placeholder"/>
        </w:category>
        <w:types>
          <w:type w:val="bbPlcHdr"/>
        </w:types>
        <w:behaviors>
          <w:behavior w:val="content"/>
        </w:behaviors>
        <w:guid w:val="{3E460720-DEE7-49DF-9DE8-DFC2B2A894A7}"/>
      </w:docPartPr>
      <w:docPartBody>
        <w:p w:rsidR="00401D06" w:rsidRDefault="0078323A" w:rsidP="0078323A">
          <w:pPr>
            <w:pStyle w:val="9B0BAF92F599439581F8C2B4C44E6ECF"/>
          </w:pPr>
          <w:r w:rsidRPr="000D27B4">
            <w:rPr>
              <w:rStyle w:val="PlaceholderText"/>
            </w:rPr>
            <w:t>Choose an item.</w:t>
          </w:r>
        </w:p>
      </w:docPartBody>
    </w:docPart>
    <w:docPart>
      <w:docPartPr>
        <w:name w:val="9331EBD514FD4632A7AB01318DF0D0C4"/>
        <w:category>
          <w:name w:val="General"/>
          <w:gallery w:val="placeholder"/>
        </w:category>
        <w:types>
          <w:type w:val="bbPlcHdr"/>
        </w:types>
        <w:behaviors>
          <w:behavior w:val="content"/>
        </w:behaviors>
        <w:guid w:val="{CD3DA22A-52F5-49F0-BB56-02595A52CF72}"/>
      </w:docPartPr>
      <w:docPartBody>
        <w:p w:rsidR="00401D06" w:rsidRDefault="0078323A" w:rsidP="0078323A">
          <w:pPr>
            <w:pStyle w:val="9331EBD514FD4632A7AB01318DF0D0C4"/>
          </w:pPr>
          <w:r w:rsidRPr="000D27B4">
            <w:rPr>
              <w:rStyle w:val="PlaceholderText"/>
            </w:rPr>
            <w:t>Choose an item.</w:t>
          </w:r>
        </w:p>
      </w:docPartBody>
    </w:docPart>
    <w:docPart>
      <w:docPartPr>
        <w:name w:val="EBAC38E1F516411DB8F6BB033DC36B1F"/>
        <w:category>
          <w:name w:val="General"/>
          <w:gallery w:val="placeholder"/>
        </w:category>
        <w:types>
          <w:type w:val="bbPlcHdr"/>
        </w:types>
        <w:behaviors>
          <w:behavior w:val="content"/>
        </w:behaviors>
        <w:guid w:val="{40718E39-6E84-4E5B-83FD-E9299DF9F193}"/>
      </w:docPartPr>
      <w:docPartBody>
        <w:p w:rsidR="005649B2" w:rsidRDefault="00401D06" w:rsidP="00401D06">
          <w:pPr>
            <w:pStyle w:val="EBAC38E1F516411DB8F6BB033DC36B1F"/>
          </w:pPr>
          <w:r w:rsidRPr="000D27B4">
            <w:rPr>
              <w:rStyle w:val="PlaceholderText"/>
            </w:rPr>
            <w:t>Choose an item.</w:t>
          </w:r>
        </w:p>
      </w:docPartBody>
    </w:docPart>
    <w:docPart>
      <w:docPartPr>
        <w:name w:val="400D8DA3870346E99997AE577FFE9908"/>
        <w:category>
          <w:name w:val="General"/>
          <w:gallery w:val="placeholder"/>
        </w:category>
        <w:types>
          <w:type w:val="bbPlcHdr"/>
        </w:types>
        <w:behaviors>
          <w:behavior w:val="content"/>
        </w:behaviors>
        <w:guid w:val="{05D47158-8B88-4FCE-9F00-0293ABD2603B}"/>
      </w:docPartPr>
      <w:docPartBody>
        <w:p w:rsidR="005649B2" w:rsidRDefault="00401D06" w:rsidP="00401D06">
          <w:pPr>
            <w:pStyle w:val="400D8DA3870346E99997AE577FFE9908"/>
          </w:pPr>
          <w:r w:rsidRPr="000D27B4">
            <w:rPr>
              <w:rStyle w:val="PlaceholderText"/>
            </w:rPr>
            <w:t>Choose an item.</w:t>
          </w:r>
        </w:p>
      </w:docPartBody>
    </w:docPart>
    <w:docPart>
      <w:docPartPr>
        <w:name w:val="1AE9CE6FE499418EA3CB011065CC697F"/>
        <w:category>
          <w:name w:val="General"/>
          <w:gallery w:val="placeholder"/>
        </w:category>
        <w:types>
          <w:type w:val="bbPlcHdr"/>
        </w:types>
        <w:behaviors>
          <w:behavior w:val="content"/>
        </w:behaviors>
        <w:guid w:val="{47D70F58-E71E-4EF5-B8A3-18B47588C611}"/>
      </w:docPartPr>
      <w:docPartBody>
        <w:p w:rsidR="005649B2" w:rsidRDefault="00401D06" w:rsidP="00401D06">
          <w:pPr>
            <w:pStyle w:val="1AE9CE6FE499418EA3CB011065CC697F"/>
          </w:pPr>
          <w:r w:rsidRPr="000D27B4">
            <w:rPr>
              <w:rStyle w:val="PlaceholderText"/>
            </w:rPr>
            <w:t>Choose an item.</w:t>
          </w:r>
        </w:p>
      </w:docPartBody>
    </w:docPart>
    <w:docPart>
      <w:docPartPr>
        <w:name w:val="1A0D35F0F6CE4935AC1688764348C5E3"/>
        <w:category>
          <w:name w:val="General"/>
          <w:gallery w:val="placeholder"/>
        </w:category>
        <w:types>
          <w:type w:val="bbPlcHdr"/>
        </w:types>
        <w:behaviors>
          <w:behavior w:val="content"/>
        </w:behaviors>
        <w:guid w:val="{A2AA55C3-C552-494E-985D-02B10BC908A8}"/>
      </w:docPartPr>
      <w:docPartBody>
        <w:p w:rsidR="005649B2" w:rsidRDefault="00401D06" w:rsidP="00401D06">
          <w:pPr>
            <w:pStyle w:val="1A0D35F0F6CE4935AC1688764348C5E3"/>
          </w:pPr>
          <w:r w:rsidRPr="000D27B4">
            <w:rPr>
              <w:rStyle w:val="PlaceholderText"/>
            </w:rPr>
            <w:t>Choose an item.</w:t>
          </w:r>
        </w:p>
      </w:docPartBody>
    </w:docPart>
    <w:docPart>
      <w:docPartPr>
        <w:name w:val="C79EF0C0D5A14563809216F499814ABF"/>
        <w:category>
          <w:name w:val="General"/>
          <w:gallery w:val="placeholder"/>
        </w:category>
        <w:types>
          <w:type w:val="bbPlcHdr"/>
        </w:types>
        <w:behaviors>
          <w:behavior w:val="content"/>
        </w:behaviors>
        <w:guid w:val="{4ED24EA5-BD63-4816-9D80-7C12875E3D57}"/>
      </w:docPartPr>
      <w:docPartBody>
        <w:p w:rsidR="005649B2" w:rsidRDefault="00401D06" w:rsidP="00401D06">
          <w:pPr>
            <w:pStyle w:val="C79EF0C0D5A14563809216F499814ABF"/>
          </w:pPr>
          <w:r w:rsidRPr="000D27B4">
            <w:rPr>
              <w:rStyle w:val="PlaceholderText"/>
            </w:rPr>
            <w:t>Choose an item.</w:t>
          </w:r>
        </w:p>
      </w:docPartBody>
    </w:docPart>
    <w:docPart>
      <w:docPartPr>
        <w:name w:val="EA0BF871A58E4DCFA5110800D9D8F474"/>
        <w:category>
          <w:name w:val="General"/>
          <w:gallery w:val="placeholder"/>
        </w:category>
        <w:types>
          <w:type w:val="bbPlcHdr"/>
        </w:types>
        <w:behaviors>
          <w:behavior w:val="content"/>
        </w:behaviors>
        <w:guid w:val="{5A3D8E2F-88D3-4F6B-BFDE-4F75227183C3}"/>
      </w:docPartPr>
      <w:docPartBody>
        <w:p w:rsidR="005649B2" w:rsidRDefault="00401D06" w:rsidP="00401D06">
          <w:pPr>
            <w:pStyle w:val="EA0BF871A58E4DCFA5110800D9D8F474"/>
          </w:pPr>
          <w:r w:rsidRPr="000D27B4">
            <w:rPr>
              <w:rStyle w:val="PlaceholderText"/>
            </w:rPr>
            <w:t>Choose an item.</w:t>
          </w:r>
        </w:p>
      </w:docPartBody>
    </w:docPart>
    <w:docPart>
      <w:docPartPr>
        <w:name w:val="7E59441A76CD433CB068F1BDDA902A79"/>
        <w:category>
          <w:name w:val="General"/>
          <w:gallery w:val="placeholder"/>
        </w:category>
        <w:types>
          <w:type w:val="bbPlcHdr"/>
        </w:types>
        <w:behaviors>
          <w:behavior w:val="content"/>
        </w:behaviors>
        <w:guid w:val="{7C4D8BA3-2B59-4A73-AB07-5323D3870EBD}"/>
      </w:docPartPr>
      <w:docPartBody>
        <w:p w:rsidR="005649B2" w:rsidRDefault="00401D06" w:rsidP="00401D06">
          <w:pPr>
            <w:pStyle w:val="7E59441A76CD433CB068F1BDDA902A79"/>
          </w:pPr>
          <w:r w:rsidRPr="000D27B4">
            <w:rPr>
              <w:rStyle w:val="PlaceholderText"/>
            </w:rPr>
            <w:t>Choose an item.</w:t>
          </w:r>
        </w:p>
      </w:docPartBody>
    </w:docPart>
    <w:docPart>
      <w:docPartPr>
        <w:name w:val="DD8002D4D4BC4D059D0A3803B5165811"/>
        <w:category>
          <w:name w:val="General"/>
          <w:gallery w:val="placeholder"/>
        </w:category>
        <w:types>
          <w:type w:val="bbPlcHdr"/>
        </w:types>
        <w:behaviors>
          <w:behavior w:val="content"/>
        </w:behaviors>
        <w:guid w:val="{D5820E05-B32A-4BAA-85CB-C6B8782EC061}"/>
      </w:docPartPr>
      <w:docPartBody>
        <w:p w:rsidR="005649B2" w:rsidRDefault="00401D06" w:rsidP="00401D06">
          <w:pPr>
            <w:pStyle w:val="DD8002D4D4BC4D059D0A3803B5165811"/>
          </w:pPr>
          <w:r w:rsidRPr="000D27B4">
            <w:rPr>
              <w:rStyle w:val="PlaceholderText"/>
            </w:rPr>
            <w:t>Choose an item.</w:t>
          </w:r>
        </w:p>
      </w:docPartBody>
    </w:docPart>
    <w:docPart>
      <w:docPartPr>
        <w:name w:val="4491F2DEAD004E5B8495C28386D14D49"/>
        <w:category>
          <w:name w:val="General"/>
          <w:gallery w:val="placeholder"/>
        </w:category>
        <w:types>
          <w:type w:val="bbPlcHdr"/>
        </w:types>
        <w:behaviors>
          <w:behavior w:val="content"/>
        </w:behaviors>
        <w:guid w:val="{2FBCC7E3-EEAB-407C-B37E-57C508F4B0D4}"/>
      </w:docPartPr>
      <w:docPartBody>
        <w:p w:rsidR="005649B2" w:rsidRDefault="00401D06" w:rsidP="00401D06">
          <w:pPr>
            <w:pStyle w:val="4491F2DEAD004E5B8495C28386D14D49"/>
          </w:pPr>
          <w:r w:rsidRPr="000D27B4">
            <w:rPr>
              <w:rStyle w:val="PlaceholderText"/>
            </w:rPr>
            <w:t>Choose an item.</w:t>
          </w:r>
        </w:p>
      </w:docPartBody>
    </w:docPart>
    <w:docPart>
      <w:docPartPr>
        <w:name w:val="1E83E0A65E77427C96CEB7C4805E0BE4"/>
        <w:category>
          <w:name w:val="General"/>
          <w:gallery w:val="placeholder"/>
        </w:category>
        <w:types>
          <w:type w:val="bbPlcHdr"/>
        </w:types>
        <w:behaviors>
          <w:behavior w:val="content"/>
        </w:behaviors>
        <w:guid w:val="{1EE21B89-3273-402C-9AE6-BF0D26B3F94A}"/>
      </w:docPartPr>
      <w:docPartBody>
        <w:p w:rsidR="005649B2" w:rsidRDefault="00401D06" w:rsidP="00401D06">
          <w:pPr>
            <w:pStyle w:val="1E83E0A65E77427C96CEB7C4805E0BE4"/>
          </w:pPr>
          <w:r w:rsidRPr="000D27B4">
            <w:rPr>
              <w:rStyle w:val="PlaceholderText"/>
            </w:rPr>
            <w:t>Choose an item.</w:t>
          </w:r>
        </w:p>
      </w:docPartBody>
    </w:docPart>
    <w:docPart>
      <w:docPartPr>
        <w:name w:val="59877AACC56543A0ADB0441B15832EDC"/>
        <w:category>
          <w:name w:val="General"/>
          <w:gallery w:val="placeholder"/>
        </w:category>
        <w:types>
          <w:type w:val="bbPlcHdr"/>
        </w:types>
        <w:behaviors>
          <w:behavior w:val="content"/>
        </w:behaviors>
        <w:guid w:val="{42784C28-197D-4AF6-9B3A-2DD120D1C8FB}"/>
      </w:docPartPr>
      <w:docPartBody>
        <w:p w:rsidR="005649B2" w:rsidRDefault="00401D06" w:rsidP="00401D06">
          <w:pPr>
            <w:pStyle w:val="59877AACC56543A0ADB0441B15832EDC"/>
          </w:pPr>
          <w:r w:rsidRPr="000D27B4">
            <w:rPr>
              <w:rStyle w:val="PlaceholderText"/>
            </w:rPr>
            <w:t>Choose an item.</w:t>
          </w:r>
        </w:p>
      </w:docPartBody>
    </w:docPart>
    <w:docPart>
      <w:docPartPr>
        <w:name w:val="AEB5F539E5E748668EDE8756E6B1C7A3"/>
        <w:category>
          <w:name w:val="General"/>
          <w:gallery w:val="placeholder"/>
        </w:category>
        <w:types>
          <w:type w:val="bbPlcHdr"/>
        </w:types>
        <w:behaviors>
          <w:behavior w:val="content"/>
        </w:behaviors>
        <w:guid w:val="{09EC1A11-E9B0-423E-91B7-00A7D6979260}"/>
      </w:docPartPr>
      <w:docPartBody>
        <w:p w:rsidR="005649B2" w:rsidRDefault="00401D06" w:rsidP="00401D06">
          <w:pPr>
            <w:pStyle w:val="AEB5F539E5E748668EDE8756E6B1C7A3"/>
          </w:pPr>
          <w:r w:rsidRPr="000D27B4">
            <w:rPr>
              <w:rStyle w:val="PlaceholderText"/>
            </w:rPr>
            <w:t>Choose an item.</w:t>
          </w:r>
        </w:p>
      </w:docPartBody>
    </w:docPart>
    <w:docPart>
      <w:docPartPr>
        <w:name w:val="EE8631FA44B94006ABF7F20417FF8639"/>
        <w:category>
          <w:name w:val="General"/>
          <w:gallery w:val="placeholder"/>
        </w:category>
        <w:types>
          <w:type w:val="bbPlcHdr"/>
        </w:types>
        <w:behaviors>
          <w:behavior w:val="content"/>
        </w:behaviors>
        <w:guid w:val="{B2FC2A1C-1442-4CDD-A76E-941893CBEB63}"/>
      </w:docPartPr>
      <w:docPartBody>
        <w:p w:rsidR="005649B2" w:rsidRDefault="00401D06" w:rsidP="00401D06">
          <w:pPr>
            <w:pStyle w:val="EE8631FA44B94006ABF7F20417FF8639"/>
          </w:pPr>
          <w:r w:rsidRPr="000D27B4">
            <w:rPr>
              <w:rStyle w:val="PlaceholderText"/>
            </w:rPr>
            <w:t>Choose an item.</w:t>
          </w:r>
        </w:p>
      </w:docPartBody>
    </w:docPart>
    <w:docPart>
      <w:docPartPr>
        <w:name w:val="45EF384C7F534FF4B3BAE86565ACFE7A"/>
        <w:category>
          <w:name w:val="General"/>
          <w:gallery w:val="placeholder"/>
        </w:category>
        <w:types>
          <w:type w:val="bbPlcHdr"/>
        </w:types>
        <w:behaviors>
          <w:behavior w:val="content"/>
        </w:behaviors>
        <w:guid w:val="{33F370E3-DEF3-42B5-BF62-5F7A264B600B}"/>
      </w:docPartPr>
      <w:docPartBody>
        <w:p w:rsidR="005649B2" w:rsidRDefault="00401D06" w:rsidP="00401D06">
          <w:pPr>
            <w:pStyle w:val="45EF384C7F534FF4B3BAE86565ACFE7A"/>
          </w:pPr>
          <w:r w:rsidRPr="000D27B4">
            <w:rPr>
              <w:rStyle w:val="PlaceholderText"/>
            </w:rPr>
            <w:t>Choose an item.</w:t>
          </w:r>
        </w:p>
      </w:docPartBody>
    </w:docPart>
    <w:docPart>
      <w:docPartPr>
        <w:name w:val="EE740DD97A134A9389FBF04A1F414BDB"/>
        <w:category>
          <w:name w:val="General"/>
          <w:gallery w:val="placeholder"/>
        </w:category>
        <w:types>
          <w:type w:val="bbPlcHdr"/>
        </w:types>
        <w:behaviors>
          <w:behavior w:val="content"/>
        </w:behaviors>
        <w:guid w:val="{63012288-A538-4256-9895-4EE1181CF2A7}"/>
      </w:docPartPr>
      <w:docPartBody>
        <w:p w:rsidR="005649B2" w:rsidRDefault="00401D06" w:rsidP="00401D06">
          <w:pPr>
            <w:pStyle w:val="EE740DD97A134A9389FBF04A1F414BDB"/>
          </w:pPr>
          <w:r w:rsidRPr="000D27B4">
            <w:rPr>
              <w:rStyle w:val="PlaceholderText"/>
            </w:rPr>
            <w:t>Choose an item.</w:t>
          </w:r>
        </w:p>
      </w:docPartBody>
    </w:docPart>
    <w:docPart>
      <w:docPartPr>
        <w:name w:val="EA148FBC1C7647E7907F87F62BB3BC9A"/>
        <w:category>
          <w:name w:val="General"/>
          <w:gallery w:val="placeholder"/>
        </w:category>
        <w:types>
          <w:type w:val="bbPlcHdr"/>
        </w:types>
        <w:behaviors>
          <w:behavior w:val="content"/>
        </w:behaviors>
        <w:guid w:val="{10FFC8B2-F6B2-4AED-B158-D8DF8B0F351A}"/>
      </w:docPartPr>
      <w:docPartBody>
        <w:p w:rsidR="005649B2" w:rsidRDefault="00401D06" w:rsidP="00401D06">
          <w:pPr>
            <w:pStyle w:val="EA148FBC1C7647E7907F87F62BB3BC9A"/>
          </w:pPr>
          <w:r w:rsidRPr="000D27B4">
            <w:rPr>
              <w:rStyle w:val="PlaceholderText"/>
            </w:rPr>
            <w:t>Choose an item.</w:t>
          </w:r>
        </w:p>
      </w:docPartBody>
    </w:docPart>
    <w:docPart>
      <w:docPartPr>
        <w:name w:val="3AF5A65E8E9C4864AF2B05F13D6E3C80"/>
        <w:category>
          <w:name w:val="General"/>
          <w:gallery w:val="placeholder"/>
        </w:category>
        <w:types>
          <w:type w:val="bbPlcHdr"/>
        </w:types>
        <w:behaviors>
          <w:behavior w:val="content"/>
        </w:behaviors>
        <w:guid w:val="{67F7F017-9207-4F1A-AEAD-76304A491699}"/>
      </w:docPartPr>
      <w:docPartBody>
        <w:p w:rsidR="005649B2" w:rsidRDefault="00401D06" w:rsidP="00401D06">
          <w:pPr>
            <w:pStyle w:val="3AF5A65E8E9C4864AF2B05F13D6E3C80"/>
          </w:pPr>
          <w:r w:rsidRPr="000D27B4">
            <w:rPr>
              <w:rStyle w:val="PlaceholderText"/>
            </w:rPr>
            <w:t>Choose an item.</w:t>
          </w:r>
        </w:p>
      </w:docPartBody>
    </w:docPart>
    <w:docPart>
      <w:docPartPr>
        <w:name w:val="70472F3F75E644A29FFC825CB5798855"/>
        <w:category>
          <w:name w:val="General"/>
          <w:gallery w:val="placeholder"/>
        </w:category>
        <w:types>
          <w:type w:val="bbPlcHdr"/>
        </w:types>
        <w:behaviors>
          <w:behavior w:val="content"/>
        </w:behaviors>
        <w:guid w:val="{A01E53C5-BAE5-4ECF-8889-3CAFA6052346}"/>
      </w:docPartPr>
      <w:docPartBody>
        <w:p w:rsidR="005649B2" w:rsidRDefault="00401D06" w:rsidP="00401D06">
          <w:pPr>
            <w:pStyle w:val="70472F3F75E644A29FFC825CB5798855"/>
          </w:pPr>
          <w:r w:rsidRPr="000D27B4">
            <w:rPr>
              <w:rStyle w:val="PlaceholderText"/>
            </w:rPr>
            <w:t>Choose an item.</w:t>
          </w:r>
        </w:p>
      </w:docPartBody>
    </w:docPart>
    <w:docPart>
      <w:docPartPr>
        <w:name w:val="9CA7E6A0A2FF4368A1AD8853445F22BF"/>
        <w:category>
          <w:name w:val="General"/>
          <w:gallery w:val="placeholder"/>
        </w:category>
        <w:types>
          <w:type w:val="bbPlcHdr"/>
        </w:types>
        <w:behaviors>
          <w:behavior w:val="content"/>
        </w:behaviors>
        <w:guid w:val="{A6B5C6C4-B6AD-4BFF-BBCD-5AA55F7AFCB4}"/>
      </w:docPartPr>
      <w:docPartBody>
        <w:p w:rsidR="005649B2" w:rsidRDefault="00401D06" w:rsidP="00401D06">
          <w:pPr>
            <w:pStyle w:val="9CA7E6A0A2FF4368A1AD8853445F22BF"/>
          </w:pPr>
          <w:r w:rsidRPr="000D27B4">
            <w:rPr>
              <w:rStyle w:val="PlaceholderText"/>
            </w:rPr>
            <w:t>Choose an item.</w:t>
          </w:r>
        </w:p>
      </w:docPartBody>
    </w:docPart>
    <w:docPart>
      <w:docPartPr>
        <w:name w:val="39A198C16D0E47E19EBB70F87CCE66E5"/>
        <w:category>
          <w:name w:val="General"/>
          <w:gallery w:val="placeholder"/>
        </w:category>
        <w:types>
          <w:type w:val="bbPlcHdr"/>
        </w:types>
        <w:behaviors>
          <w:behavior w:val="content"/>
        </w:behaviors>
        <w:guid w:val="{10C21F4A-9127-4492-995C-783FC7C1BF91}"/>
      </w:docPartPr>
      <w:docPartBody>
        <w:p w:rsidR="005649B2" w:rsidRDefault="00401D06" w:rsidP="00401D06">
          <w:pPr>
            <w:pStyle w:val="39A198C16D0E47E19EBB70F87CCE66E5"/>
          </w:pPr>
          <w:r w:rsidRPr="000D27B4">
            <w:rPr>
              <w:rStyle w:val="PlaceholderText"/>
            </w:rPr>
            <w:t>Choose an item.</w:t>
          </w:r>
        </w:p>
      </w:docPartBody>
    </w:docPart>
    <w:docPart>
      <w:docPartPr>
        <w:name w:val="478789089F9C4DABB3E729D9744B44DB"/>
        <w:category>
          <w:name w:val="General"/>
          <w:gallery w:val="placeholder"/>
        </w:category>
        <w:types>
          <w:type w:val="bbPlcHdr"/>
        </w:types>
        <w:behaviors>
          <w:behavior w:val="content"/>
        </w:behaviors>
        <w:guid w:val="{039191B9-B988-452D-A0B1-B97C0A94DB43}"/>
      </w:docPartPr>
      <w:docPartBody>
        <w:p w:rsidR="005649B2" w:rsidRDefault="00401D06" w:rsidP="00401D06">
          <w:pPr>
            <w:pStyle w:val="478789089F9C4DABB3E729D9744B44DB"/>
          </w:pPr>
          <w:r w:rsidRPr="000D27B4">
            <w:rPr>
              <w:rStyle w:val="PlaceholderText"/>
            </w:rPr>
            <w:t>Choose an item.</w:t>
          </w:r>
        </w:p>
      </w:docPartBody>
    </w:docPart>
    <w:docPart>
      <w:docPartPr>
        <w:name w:val="FB0BA442458F438BBBF2B11A924C7D69"/>
        <w:category>
          <w:name w:val="General"/>
          <w:gallery w:val="placeholder"/>
        </w:category>
        <w:types>
          <w:type w:val="bbPlcHdr"/>
        </w:types>
        <w:behaviors>
          <w:behavior w:val="content"/>
        </w:behaviors>
        <w:guid w:val="{3D277AC6-8682-4D03-A2FF-4C4B9B3A80D7}"/>
      </w:docPartPr>
      <w:docPartBody>
        <w:p w:rsidR="005649B2" w:rsidRDefault="00401D06" w:rsidP="00401D06">
          <w:pPr>
            <w:pStyle w:val="FB0BA442458F438BBBF2B11A924C7D69"/>
          </w:pPr>
          <w:r w:rsidRPr="000D27B4">
            <w:rPr>
              <w:rStyle w:val="PlaceholderText"/>
            </w:rPr>
            <w:t>Choose an item.</w:t>
          </w:r>
        </w:p>
      </w:docPartBody>
    </w:docPart>
    <w:docPart>
      <w:docPartPr>
        <w:name w:val="7DBE015E921F478A974D831701E14F6F"/>
        <w:category>
          <w:name w:val="General"/>
          <w:gallery w:val="placeholder"/>
        </w:category>
        <w:types>
          <w:type w:val="bbPlcHdr"/>
        </w:types>
        <w:behaviors>
          <w:behavior w:val="content"/>
        </w:behaviors>
        <w:guid w:val="{94DD825F-50FC-46EB-93A3-9DBF3A0AC070}"/>
      </w:docPartPr>
      <w:docPartBody>
        <w:p w:rsidR="005649B2" w:rsidRDefault="00401D06" w:rsidP="00401D06">
          <w:pPr>
            <w:pStyle w:val="7DBE015E921F478A974D831701E14F6F"/>
          </w:pPr>
          <w:r w:rsidRPr="000D27B4">
            <w:rPr>
              <w:rStyle w:val="PlaceholderText"/>
            </w:rPr>
            <w:t>Choose an item.</w:t>
          </w:r>
        </w:p>
      </w:docPartBody>
    </w:docPart>
    <w:docPart>
      <w:docPartPr>
        <w:name w:val="52F0684E56C64B308DFDB784B57D8C97"/>
        <w:category>
          <w:name w:val="General"/>
          <w:gallery w:val="placeholder"/>
        </w:category>
        <w:types>
          <w:type w:val="bbPlcHdr"/>
        </w:types>
        <w:behaviors>
          <w:behavior w:val="content"/>
        </w:behaviors>
        <w:guid w:val="{7A043F97-CA4A-47BC-92FC-C9E636B519A3}"/>
      </w:docPartPr>
      <w:docPartBody>
        <w:p w:rsidR="005649B2" w:rsidRDefault="00401D06" w:rsidP="00401D06">
          <w:pPr>
            <w:pStyle w:val="52F0684E56C64B308DFDB784B57D8C97"/>
          </w:pPr>
          <w:r w:rsidRPr="000D27B4">
            <w:rPr>
              <w:rStyle w:val="PlaceholderText"/>
            </w:rPr>
            <w:t>Choose an item.</w:t>
          </w:r>
        </w:p>
      </w:docPartBody>
    </w:docPart>
    <w:docPart>
      <w:docPartPr>
        <w:name w:val="5AEED42515EA42AAA1F4706CFD03876A"/>
        <w:category>
          <w:name w:val="General"/>
          <w:gallery w:val="placeholder"/>
        </w:category>
        <w:types>
          <w:type w:val="bbPlcHdr"/>
        </w:types>
        <w:behaviors>
          <w:behavior w:val="content"/>
        </w:behaviors>
        <w:guid w:val="{D701EDE5-AA72-4957-8D73-BDC53678BBEC}"/>
      </w:docPartPr>
      <w:docPartBody>
        <w:p w:rsidR="005649B2" w:rsidRDefault="00401D06" w:rsidP="00401D06">
          <w:pPr>
            <w:pStyle w:val="5AEED42515EA42AAA1F4706CFD03876A"/>
          </w:pPr>
          <w:r w:rsidRPr="000D27B4">
            <w:rPr>
              <w:rStyle w:val="PlaceholderText"/>
            </w:rPr>
            <w:t>Choose an item.</w:t>
          </w:r>
        </w:p>
      </w:docPartBody>
    </w:docPart>
    <w:docPart>
      <w:docPartPr>
        <w:name w:val="6224E18B3DCB4D67B18AE997BA20EA27"/>
        <w:category>
          <w:name w:val="General"/>
          <w:gallery w:val="placeholder"/>
        </w:category>
        <w:types>
          <w:type w:val="bbPlcHdr"/>
        </w:types>
        <w:behaviors>
          <w:behavior w:val="content"/>
        </w:behaviors>
        <w:guid w:val="{A85DFA28-F97B-4434-BD80-8AE80845AD52}"/>
      </w:docPartPr>
      <w:docPartBody>
        <w:p w:rsidR="005649B2" w:rsidRDefault="00401D06" w:rsidP="00401D06">
          <w:pPr>
            <w:pStyle w:val="6224E18B3DCB4D67B18AE997BA20EA27"/>
          </w:pPr>
          <w:r w:rsidRPr="000D27B4">
            <w:rPr>
              <w:rStyle w:val="PlaceholderText"/>
            </w:rPr>
            <w:t>Choose an item.</w:t>
          </w:r>
        </w:p>
      </w:docPartBody>
    </w:docPart>
    <w:docPart>
      <w:docPartPr>
        <w:name w:val="A9F8ED4B2A6F48F2971BADD7C3686CCA"/>
        <w:category>
          <w:name w:val="General"/>
          <w:gallery w:val="placeholder"/>
        </w:category>
        <w:types>
          <w:type w:val="bbPlcHdr"/>
        </w:types>
        <w:behaviors>
          <w:behavior w:val="content"/>
        </w:behaviors>
        <w:guid w:val="{3F517D3F-5211-414C-A68E-8D484179A0FC}"/>
      </w:docPartPr>
      <w:docPartBody>
        <w:p w:rsidR="005649B2" w:rsidRDefault="00401D06" w:rsidP="00401D06">
          <w:pPr>
            <w:pStyle w:val="A9F8ED4B2A6F48F2971BADD7C3686CCA"/>
          </w:pPr>
          <w:r w:rsidRPr="000D27B4">
            <w:rPr>
              <w:rStyle w:val="PlaceholderText"/>
            </w:rPr>
            <w:t>Choose an item.</w:t>
          </w:r>
        </w:p>
      </w:docPartBody>
    </w:docPart>
    <w:docPart>
      <w:docPartPr>
        <w:name w:val="D2CDF42E055F4E8DA14EC1F5FE9D2BB9"/>
        <w:category>
          <w:name w:val="General"/>
          <w:gallery w:val="placeholder"/>
        </w:category>
        <w:types>
          <w:type w:val="bbPlcHdr"/>
        </w:types>
        <w:behaviors>
          <w:behavior w:val="content"/>
        </w:behaviors>
        <w:guid w:val="{74C4A71F-510B-4C62-8F78-0C7A4A05044A}"/>
      </w:docPartPr>
      <w:docPartBody>
        <w:p w:rsidR="005649B2" w:rsidRDefault="00401D06" w:rsidP="00401D06">
          <w:pPr>
            <w:pStyle w:val="D2CDF42E055F4E8DA14EC1F5FE9D2BB9"/>
          </w:pPr>
          <w:r w:rsidRPr="000D27B4">
            <w:rPr>
              <w:rStyle w:val="PlaceholderText"/>
            </w:rPr>
            <w:t>Choose an item.</w:t>
          </w:r>
        </w:p>
      </w:docPartBody>
    </w:docPart>
    <w:docPart>
      <w:docPartPr>
        <w:name w:val="15EBE396E4874EC695D7D46251B0A528"/>
        <w:category>
          <w:name w:val="General"/>
          <w:gallery w:val="placeholder"/>
        </w:category>
        <w:types>
          <w:type w:val="bbPlcHdr"/>
        </w:types>
        <w:behaviors>
          <w:behavior w:val="content"/>
        </w:behaviors>
        <w:guid w:val="{1EF15D21-CEB4-4349-B3B0-062D559226EA}"/>
      </w:docPartPr>
      <w:docPartBody>
        <w:p w:rsidR="005649B2" w:rsidRDefault="00401D06" w:rsidP="00401D06">
          <w:pPr>
            <w:pStyle w:val="15EBE396E4874EC695D7D46251B0A528"/>
          </w:pPr>
          <w:r w:rsidRPr="000D27B4">
            <w:rPr>
              <w:rStyle w:val="PlaceholderText"/>
            </w:rPr>
            <w:t>Choose an item.</w:t>
          </w:r>
        </w:p>
      </w:docPartBody>
    </w:docPart>
    <w:docPart>
      <w:docPartPr>
        <w:name w:val="94681F0BFC05459683CDE4B111477248"/>
        <w:category>
          <w:name w:val="General"/>
          <w:gallery w:val="placeholder"/>
        </w:category>
        <w:types>
          <w:type w:val="bbPlcHdr"/>
        </w:types>
        <w:behaviors>
          <w:behavior w:val="content"/>
        </w:behaviors>
        <w:guid w:val="{7E8FCE68-65FF-4129-B914-0934073592CC}"/>
      </w:docPartPr>
      <w:docPartBody>
        <w:p w:rsidR="005649B2" w:rsidRDefault="00401D06" w:rsidP="00401D06">
          <w:pPr>
            <w:pStyle w:val="94681F0BFC05459683CDE4B111477248"/>
          </w:pPr>
          <w:r w:rsidRPr="000D27B4">
            <w:rPr>
              <w:rStyle w:val="PlaceholderText"/>
            </w:rPr>
            <w:t>Choose an item.</w:t>
          </w:r>
        </w:p>
      </w:docPartBody>
    </w:docPart>
    <w:docPart>
      <w:docPartPr>
        <w:name w:val="A7541ECBB60241089F32E84E52F9E81D"/>
        <w:category>
          <w:name w:val="General"/>
          <w:gallery w:val="placeholder"/>
        </w:category>
        <w:types>
          <w:type w:val="bbPlcHdr"/>
        </w:types>
        <w:behaviors>
          <w:behavior w:val="content"/>
        </w:behaviors>
        <w:guid w:val="{078A1409-60BD-46CB-AA39-A84E2AF689B3}"/>
      </w:docPartPr>
      <w:docPartBody>
        <w:p w:rsidR="005649B2" w:rsidRDefault="00401D06" w:rsidP="00401D06">
          <w:pPr>
            <w:pStyle w:val="A7541ECBB60241089F32E84E52F9E81D"/>
          </w:pPr>
          <w:r w:rsidRPr="000D27B4">
            <w:rPr>
              <w:rStyle w:val="PlaceholderText"/>
            </w:rPr>
            <w:t>Choose an item.</w:t>
          </w:r>
        </w:p>
      </w:docPartBody>
    </w:docPart>
    <w:docPart>
      <w:docPartPr>
        <w:name w:val="C828E46A703847CB85D12BFBB3C227D4"/>
        <w:category>
          <w:name w:val="General"/>
          <w:gallery w:val="placeholder"/>
        </w:category>
        <w:types>
          <w:type w:val="bbPlcHdr"/>
        </w:types>
        <w:behaviors>
          <w:behavior w:val="content"/>
        </w:behaviors>
        <w:guid w:val="{1D56EEB0-D1A0-4860-A6CD-9BDCF17E304D}"/>
      </w:docPartPr>
      <w:docPartBody>
        <w:p w:rsidR="005649B2" w:rsidRDefault="00401D06" w:rsidP="00401D06">
          <w:pPr>
            <w:pStyle w:val="C828E46A703847CB85D12BFBB3C227D4"/>
          </w:pPr>
          <w:r w:rsidRPr="000D27B4">
            <w:rPr>
              <w:rStyle w:val="PlaceholderText"/>
            </w:rPr>
            <w:t>Choose an item.</w:t>
          </w:r>
        </w:p>
      </w:docPartBody>
    </w:docPart>
    <w:docPart>
      <w:docPartPr>
        <w:name w:val="4008A7B7652C4163A7F846388D4D52D3"/>
        <w:category>
          <w:name w:val="General"/>
          <w:gallery w:val="placeholder"/>
        </w:category>
        <w:types>
          <w:type w:val="bbPlcHdr"/>
        </w:types>
        <w:behaviors>
          <w:behavior w:val="content"/>
        </w:behaviors>
        <w:guid w:val="{142FB654-D727-4698-82BB-A92409BB6601}"/>
      </w:docPartPr>
      <w:docPartBody>
        <w:p w:rsidR="005649B2" w:rsidRDefault="00401D06" w:rsidP="00401D06">
          <w:pPr>
            <w:pStyle w:val="4008A7B7652C4163A7F846388D4D52D3"/>
          </w:pPr>
          <w:r w:rsidRPr="000D27B4">
            <w:rPr>
              <w:rStyle w:val="PlaceholderText"/>
            </w:rPr>
            <w:t>Choose an item.</w:t>
          </w:r>
        </w:p>
      </w:docPartBody>
    </w:docPart>
    <w:docPart>
      <w:docPartPr>
        <w:name w:val="1E4D4D6764854E27A3EAB8BB2C179AFB"/>
        <w:category>
          <w:name w:val="General"/>
          <w:gallery w:val="placeholder"/>
        </w:category>
        <w:types>
          <w:type w:val="bbPlcHdr"/>
        </w:types>
        <w:behaviors>
          <w:behavior w:val="content"/>
        </w:behaviors>
        <w:guid w:val="{C4567617-520B-402D-A152-B66BAA90D114}"/>
      </w:docPartPr>
      <w:docPartBody>
        <w:p w:rsidR="005649B2" w:rsidRDefault="00401D06" w:rsidP="00401D06">
          <w:pPr>
            <w:pStyle w:val="1E4D4D6764854E27A3EAB8BB2C179AFB"/>
          </w:pPr>
          <w:r w:rsidRPr="000D27B4">
            <w:rPr>
              <w:rStyle w:val="PlaceholderText"/>
            </w:rPr>
            <w:t>Choose an item.</w:t>
          </w:r>
        </w:p>
      </w:docPartBody>
    </w:docPart>
    <w:docPart>
      <w:docPartPr>
        <w:name w:val="CC22ECE4DD3E49BE846C67275E68C273"/>
        <w:category>
          <w:name w:val="General"/>
          <w:gallery w:val="placeholder"/>
        </w:category>
        <w:types>
          <w:type w:val="bbPlcHdr"/>
        </w:types>
        <w:behaviors>
          <w:behavior w:val="content"/>
        </w:behaviors>
        <w:guid w:val="{6F6902B6-1624-4C5B-8C8B-0D21E62D50FA}"/>
      </w:docPartPr>
      <w:docPartBody>
        <w:p w:rsidR="005649B2" w:rsidRDefault="00401D06" w:rsidP="00401D06">
          <w:pPr>
            <w:pStyle w:val="CC22ECE4DD3E49BE846C67275E68C273"/>
          </w:pPr>
          <w:r w:rsidRPr="000D27B4">
            <w:rPr>
              <w:rStyle w:val="PlaceholderText"/>
            </w:rPr>
            <w:t>Choose an item.</w:t>
          </w:r>
        </w:p>
      </w:docPartBody>
    </w:docPart>
    <w:docPart>
      <w:docPartPr>
        <w:name w:val="B560AAABEF6A48BDA487081FD79DBFB6"/>
        <w:category>
          <w:name w:val="General"/>
          <w:gallery w:val="placeholder"/>
        </w:category>
        <w:types>
          <w:type w:val="bbPlcHdr"/>
        </w:types>
        <w:behaviors>
          <w:behavior w:val="content"/>
        </w:behaviors>
        <w:guid w:val="{620A5AE3-9493-49CF-ACF9-40EF704997FB}"/>
      </w:docPartPr>
      <w:docPartBody>
        <w:p w:rsidR="005649B2" w:rsidRDefault="00401D06" w:rsidP="00401D06">
          <w:pPr>
            <w:pStyle w:val="B560AAABEF6A48BDA487081FD79DBFB6"/>
          </w:pPr>
          <w:r w:rsidRPr="000D27B4">
            <w:rPr>
              <w:rStyle w:val="PlaceholderText"/>
            </w:rPr>
            <w:t>Choose an item.</w:t>
          </w:r>
        </w:p>
      </w:docPartBody>
    </w:docPart>
    <w:docPart>
      <w:docPartPr>
        <w:name w:val="EAF26C6AA4C14548BC545D6136CD2EAA"/>
        <w:category>
          <w:name w:val="General"/>
          <w:gallery w:val="placeholder"/>
        </w:category>
        <w:types>
          <w:type w:val="bbPlcHdr"/>
        </w:types>
        <w:behaviors>
          <w:behavior w:val="content"/>
        </w:behaviors>
        <w:guid w:val="{EB53A7BF-6132-4379-8C53-AD48BB0A948D}"/>
      </w:docPartPr>
      <w:docPartBody>
        <w:p w:rsidR="005649B2" w:rsidRDefault="00401D06" w:rsidP="00401D06">
          <w:pPr>
            <w:pStyle w:val="EAF26C6AA4C14548BC545D6136CD2EAA"/>
          </w:pPr>
          <w:r w:rsidRPr="000D27B4">
            <w:rPr>
              <w:rStyle w:val="PlaceholderText"/>
            </w:rPr>
            <w:t>Choose an item.</w:t>
          </w:r>
        </w:p>
      </w:docPartBody>
    </w:docPart>
    <w:docPart>
      <w:docPartPr>
        <w:name w:val="4982A82CFCFE4AF0A855DB84189F46F1"/>
        <w:category>
          <w:name w:val="General"/>
          <w:gallery w:val="placeholder"/>
        </w:category>
        <w:types>
          <w:type w:val="bbPlcHdr"/>
        </w:types>
        <w:behaviors>
          <w:behavior w:val="content"/>
        </w:behaviors>
        <w:guid w:val="{B35D83A3-E0A6-4640-BD65-52A7C59A0C87}"/>
      </w:docPartPr>
      <w:docPartBody>
        <w:p w:rsidR="005649B2" w:rsidRDefault="00401D06" w:rsidP="00401D06">
          <w:pPr>
            <w:pStyle w:val="4982A82CFCFE4AF0A855DB84189F46F1"/>
          </w:pPr>
          <w:r w:rsidRPr="000D27B4">
            <w:rPr>
              <w:rStyle w:val="PlaceholderText"/>
            </w:rPr>
            <w:t>Choose an item.</w:t>
          </w:r>
        </w:p>
      </w:docPartBody>
    </w:docPart>
    <w:docPart>
      <w:docPartPr>
        <w:name w:val="D75D1B8DB2CB408F870A6CBE2FA34509"/>
        <w:category>
          <w:name w:val="General"/>
          <w:gallery w:val="placeholder"/>
        </w:category>
        <w:types>
          <w:type w:val="bbPlcHdr"/>
        </w:types>
        <w:behaviors>
          <w:behavior w:val="content"/>
        </w:behaviors>
        <w:guid w:val="{D4AF012A-161E-49DA-BBBD-495192AFE647}"/>
      </w:docPartPr>
      <w:docPartBody>
        <w:p w:rsidR="005649B2" w:rsidRDefault="00401D06" w:rsidP="00401D06">
          <w:pPr>
            <w:pStyle w:val="D75D1B8DB2CB408F870A6CBE2FA34509"/>
          </w:pPr>
          <w:r w:rsidRPr="000D27B4">
            <w:rPr>
              <w:rStyle w:val="PlaceholderText"/>
            </w:rPr>
            <w:t>Choose an item.</w:t>
          </w:r>
        </w:p>
      </w:docPartBody>
    </w:docPart>
    <w:docPart>
      <w:docPartPr>
        <w:name w:val="B2DFFD919FEA46BA9FBEAA492442D883"/>
        <w:category>
          <w:name w:val="General"/>
          <w:gallery w:val="placeholder"/>
        </w:category>
        <w:types>
          <w:type w:val="bbPlcHdr"/>
        </w:types>
        <w:behaviors>
          <w:behavior w:val="content"/>
        </w:behaviors>
        <w:guid w:val="{13E6D483-25F5-48AB-BD91-0533B27B64E7}"/>
      </w:docPartPr>
      <w:docPartBody>
        <w:p w:rsidR="005649B2" w:rsidRDefault="00401D06" w:rsidP="00401D06">
          <w:pPr>
            <w:pStyle w:val="B2DFFD919FEA46BA9FBEAA492442D883"/>
          </w:pPr>
          <w:r w:rsidRPr="000D27B4">
            <w:rPr>
              <w:rStyle w:val="PlaceholderText"/>
            </w:rPr>
            <w:t>Choose an item.</w:t>
          </w:r>
        </w:p>
      </w:docPartBody>
    </w:docPart>
    <w:docPart>
      <w:docPartPr>
        <w:name w:val="C9FC9FC4044A4F1094E25B4BFB056824"/>
        <w:category>
          <w:name w:val="General"/>
          <w:gallery w:val="placeholder"/>
        </w:category>
        <w:types>
          <w:type w:val="bbPlcHdr"/>
        </w:types>
        <w:behaviors>
          <w:behavior w:val="content"/>
        </w:behaviors>
        <w:guid w:val="{C158F768-BB2E-4D64-8CEE-3BAE79B082DA}"/>
      </w:docPartPr>
      <w:docPartBody>
        <w:p w:rsidR="005649B2" w:rsidRDefault="00401D06" w:rsidP="00401D06">
          <w:pPr>
            <w:pStyle w:val="C9FC9FC4044A4F1094E25B4BFB056824"/>
          </w:pPr>
          <w:r w:rsidRPr="000D27B4">
            <w:rPr>
              <w:rStyle w:val="PlaceholderText"/>
            </w:rPr>
            <w:t>Choose an item.</w:t>
          </w:r>
        </w:p>
      </w:docPartBody>
    </w:docPart>
    <w:docPart>
      <w:docPartPr>
        <w:name w:val="304D7BD8367549E7A04101706B562E77"/>
        <w:category>
          <w:name w:val="General"/>
          <w:gallery w:val="placeholder"/>
        </w:category>
        <w:types>
          <w:type w:val="bbPlcHdr"/>
        </w:types>
        <w:behaviors>
          <w:behavior w:val="content"/>
        </w:behaviors>
        <w:guid w:val="{FBE82159-E3B9-440D-840B-7A144A121C21}"/>
      </w:docPartPr>
      <w:docPartBody>
        <w:p w:rsidR="005649B2" w:rsidRDefault="00401D06" w:rsidP="00401D06">
          <w:pPr>
            <w:pStyle w:val="304D7BD8367549E7A04101706B562E77"/>
          </w:pPr>
          <w:r w:rsidRPr="000D27B4">
            <w:rPr>
              <w:rStyle w:val="PlaceholderText"/>
            </w:rPr>
            <w:t>Choose an item.</w:t>
          </w:r>
        </w:p>
      </w:docPartBody>
    </w:docPart>
    <w:docPart>
      <w:docPartPr>
        <w:name w:val="54164DAF631E41DAA158B695B358823D"/>
        <w:category>
          <w:name w:val="General"/>
          <w:gallery w:val="placeholder"/>
        </w:category>
        <w:types>
          <w:type w:val="bbPlcHdr"/>
        </w:types>
        <w:behaviors>
          <w:behavior w:val="content"/>
        </w:behaviors>
        <w:guid w:val="{20FA2A42-7DD4-4857-8D81-433D7F11CB1E}"/>
      </w:docPartPr>
      <w:docPartBody>
        <w:p w:rsidR="005649B2" w:rsidRDefault="00401D06" w:rsidP="00401D06">
          <w:pPr>
            <w:pStyle w:val="54164DAF631E41DAA158B695B358823D"/>
          </w:pPr>
          <w:r w:rsidRPr="000D27B4">
            <w:rPr>
              <w:rStyle w:val="PlaceholderText"/>
            </w:rPr>
            <w:t>Choose an item.</w:t>
          </w:r>
        </w:p>
      </w:docPartBody>
    </w:docPart>
    <w:docPart>
      <w:docPartPr>
        <w:name w:val="910D17A3EA7146C58F39AB87A711FD94"/>
        <w:category>
          <w:name w:val="General"/>
          <w:gallery w:val="placeholder"/>
        </w:category>
        <w:types>
          <w:type w:val="bbPlcHdr"/>
        </w:types>
        <w:behaviors>
          <w:behavior w:val="content"/>
        </w:behaviors>
        <w:guid w:val="{58E8B4DB-36D7-45CE-B3E5-01058559C6ED}"/>
      </w:docPartPr>
      <w:docPartBody>
        <w:p w:rsidR="005649B2" w:rsidRDefault="00401D06" w:rsidP="00401D06">
          <w:pPr>
            <w:pStyle w:val="910D17A3EA7146C58F39AB87A711FD94"/>
          </w:pPr>
          <w:r w:rsidRPr="000D27B4">
            <w:rPr>
              <w:rStyle w:val="PlaceholderText"/>
            </w:rPr>
            <w:t>Choose an item.</w:t>
          </w:r>
        </w:p>
      </w:docPartBody>
    </w:docPart>
    <w:docPart>
      <w:docPartPr>
        <w:name w:val="1436797473C14E8D9755759008F88AC8"/>
        <w:category>
          <w:name w:val="General"/>
          <w:gallery w:val="placeholder"/>
        </w:category>
        <w:types>
          <w:type w:val="bbPlcHdr"/>
        </w:types>
        <w:behaviors>
          <w:behavior w:val="content"/>
        </w:behaviors>
        <w:guid w:val="{45948C42-8762-4109-AA5E-CF388793CD9B}"/>
      </w:docPartPr>
      <w:docPartBody>
        <w:p w:rsidR="005649B2" w:rsidRDefault="00401D06" w:rsidP="00401D06">
          <w:pPr>
            <w:pStyle w:val="1436797473C14E8D9755759008F88AC8"/>
          </w:pPr>
          <w:r w:rsidRPr="000D27B4">
            <w:rPr>
              <w:rStyle w:val="PlaceholderText"/>
            </w:rPr>
            <w:t>Choose an item.</w:t>
          </w:r>
        </w:p>
      </w:docPartBody>
    </w:docPart>
    <w:docPart>
      <w:docPartPr>
        <w:name w:val="76BC5FFBAC7C4F74A9D0E755EE5AA22C"/>
        <w:category>
          <w:name w:val="General"/>
          <w:gallery w:val="placeholder"/>
        </w:category>
        <w:types>
          <w:type w:val="bbPlcHdr"/>
        </w:types>
        <w:behaviors>
          <w:behavior w:val="content"/>
        </w:behaviors>
        <w:guid w:val="{78AAB00E-C4F4-4E20-AA12-B34FB5429364}"/>
      </w:docPartPr>
      <w:docPartBody>
        <w:p w:rsidR="005649B2" w:rsidRDefault="00401D06" w:rsidP="00401D06">
          <w:pPr>
            <w:pStyle w:val="76BC5FFBAC7C4F74A9D0E755EE5AA22C"/>
          </w:pPr>
          <w:r w:rsidRPr="000D27B4">
            <w:rPr>
              <w:rStyle w:val="PlaceholderText"/>
            </w:rPr>
            <w:t>Choose an item.</w:t>
          </w:r>
        </w:p>
      </w:docPartBody>
    </w:docPart>
    <w:docPart>
      <w:docPartPr>
        <w:name w:val="299328EC50754D3782585CDF6B735BD3"/>
        <w:category>
          <w:name w:val="General"/>
          <w:gallery w:val="placeholder"/>
        </w:category>
        <w:types>
          <w:type w:val="bbPlcHdr"/>
        </w:types>
        <w:behaviors>
          <w:behavior w:val="content"/>
        </w:behaviors>
        <w:guid w:val="{2C79E246-DE41-47E3-B3AA-8CCD3B6B2CC8}"/>
      </w:docPartPr>
      <w:docPartBody>
        <w:p w:rsidR="005649B2" w:rsidRDefault="00401D06" w:rsidP="00401D06">
          <w:pPr>
            <w:pStyle w:val="299328EC50754D3782585CDF6B735BD3"/>
          </w:pPr>
          <w:r w:rsidRPr="000D27B4">
            <w:rPr>
              <w:rStyle w:val="PlaceholderText"/>
            </w:rPr>
            <w:t>Choose an item.</w:t>
          </w:r>
        </w:p>
      </w:docPartBody>
    </w:docPart>
    <w:docPart>
      <w:docPartPr>
        <w:name w:val="A78DBE8A3EA046A49F67C0975240B535"/>
        <w:category>
          <w:name w:val="General"/>
          <w:gallery w:val="placeholder"/>
        </w:category>
        <w:types>
          <w:type w:val="bbPlcHdr"/>
        </w:types>
        <w:behaviors>
          <w:behavior w:val="content"/>
        </w:behaviors>
        <w:guid w:val="{F6127B48-96C6-47B2-BCFB-3C4DDC01A199}"/>
      </w:docPartPr>
      <w:docPartBody>
        <w:p w:rsidR="005649B2" w:rsidRDefault="00401D06" w:rsidP="00401D06">
          <w:pPr>
            <w:pStyle w:val="A78DBE8A3EA046A49F67C0975240B535"/>
          </w:pPr>
          <w:r w:rsidRPr="000D27B4">
            <w:rPr>
              <w:rStyle w:val="PlaceholderText"/>
            </w:rPr>
            <w:t>Choose an item.</w:t>
          </w:r>
        </w:p>
      </w:docPartBody>
    </w:docPart>
    <w:docPart>
      <w:docPartPr>
        <w:name w:val="234793634314493E8AD9B0CDF34B6524"/>
        <w:category>
          <w:name w:val="General"/>
          <w:gallery w:val="placeholder"/>
        </w:category>
        <w:types>
          <w:type w:val="bbPlcHdr"/>
        </w:types>
        <w:behaviors>
          <w:behavior w:val="content"/>
        </w:behaviors>
        <w:guid w:val="{51871600-C232-48F1-834F-B78A22E4449F}"/>
      </w:docPartPr>
      <w:docPartBody>
        <w:p w:rsidR="005649B2" w:rsidRDefault="00401D06" w:rsidP="00401D06">
          <w:pPr>
            <w:pStyle w:val="234793634314493E8AD9B0CDF34B6524"/>
          </w:pPr>
          <w:r w:rsidRPr="000D27B4">
            <w:rPr>
              <w:rStyle w:val="PlaceholderText"/>
            </w:rPr>
            <w:t>Choose an item.</w:t>
          </w:r>
        </w:p>
      </w:docPartBody>
    </w:docPart>
    <w:docPart>
      <w:docPartPr>
        <w:name w:val="79D80ED6530A4125A63CA6652935C8B0"/>
        <w:category>
          <w:name w:val="General"/>
          <w:gallery w:val="placeholder"/>
        </w:category>
        <w:types>
          <w:type w:val="bbPlcHdr"/>
        </w:types>
        <w:behaviors>
          <w:behavior w:val="content"/>
        </w:behaviors>
        <w:guid w:val="{45B98D9D-E06F-4728-AC09-259BC4026F3A}"/>
      </w:docPartPr>
      <w:docPartBody>
        <w:p w:rsidR="005649B2" w:rsidRDefault="00401D06" w:rsidP="00401D06">
          <w:pPr>
            <w:pStyle w:val="79D80ED6530A4125A63CA6652935C8B0"/>
          </w:pPr>
          <w:r w:rsidRPr="000D27B4">
            <w:rPr>
              <w:rStyle w:val="PlaceholderText"/>
            </w:rPr>
            <w:t>Choose an item.</w:t>
          </w:r>
        </w:p>
      </w:docPartBody>
    </w:docPart>
    <w:docPart>
      <w:docPartPr>
        <w:name w:val="73F22D589A374699954C1CEC5717417D"/>
        <w:category>
          <w:name w:val="General"/>
          <w:gallery w:val="placeholder"/>
        </w:category>
        <w:types>
          <w:type w:val="bbPlcHdr"/>
        </w:types>
        <w:behaviors>
          <w:behavior w:val="content"/>
        </w:behaviors>
        <w:guid w:val="{8379248C-D324-4BC2-9D9C-38774DC524EA}"/>
      </w:docPartPr>
      <w:docPartBody>
        <w:p w:rsidR="005649B2" w:rsidRDefault="00401D06" w:rsidP="00401D06">
          <w:pPr>
            <w:pStyle w:val="73F22D589A374699954C1CEC5717417D"/>
          </w:pPr>
          <w:r w:rsidRPr="000D27B4">
            <w:rPr>
              <w:rStyle w:val="PlaceholderText"/>
            </w:rPr>
            <w:t>Choose an item.</w:t>
          </w:r>
        </w:p>
      </w:docPartBody>
    </w:docPart>
    <w:docPart>
      <w:docPartPr>
        <w:name w:val="BCF39C045AF84F63A2483AC708A1A2A5"/>
        <w:category>
          <w:name w:val="General"/>
          <w:gallery w:val="placeholder"/>
        </w:category>
        <w:types>
          <w:type w:val="bbPlcHdr"/>
        </w:types>
        <w:behaviors>
          <w:behavior w:val="content"/>
        </w:behaviors>
        <w:guid w:val="{294D4D1B-7237-4C47-9350-374BE4EA0A4E}"/>
      </w:docPartPr>
      <w:docPartBody>
        <w:p w:rsidR="005649B2" w:rsidRDefault="00401D06" w:rsidP="00401D06">
          <w:pPr>
            <w:pStyle w:val="BCF39C045AF84F63A2483AC708A1A2A5"/>
          </w:pPr>
          <w:r w:rsidRPr="000D27B4">
            <w:rPr>
              <w:rStyle w:val="PlaceholderText"/>
            </w:rPr>
            <w:t>Choose an item.</w:t>
          </w:r>
        </w:p>
      </w:docPartBody>
    </w:docPart>
    <w:docPart>
      <w:docPartPr>
        <w:name w:val="F7205A43E6084614A08039E351763FB5"/>
        <w:category>
          <w:name w:val="General"/>
          <w:gallery w:val="placeholder"/>
        </w:category>
        <w:types>
          <w:type w:val="bbPlcHdr"/>
        </w:types>
        <w:behaviors>
          <w:behavior w:val="content"/>
        </w:behaviors>
        <w:guid w:val="{228022C5-B51F-4C3C-ACCF-92085723A264}"/>
      </w:docPartPr>
      <w:docPartBody>
        <w:p w:rsidR="005649B2" w:rsidRDefault="00401D06" w:rsidP="00401D06">
          <w:pPr>
            <w:pStyle w:val="F7205A43E6084614A08039E351763FB5"/>
          </w:pPr>
          <w:r w:rsidRPr="000D27B4">
            <w:rPr>
              <w:rStyle w:val="PlaceholderText"/>
            </w:rPr>
            <w:t>Choose an item.</w:t>
          </w:r>
        </w:p>
      </w:docPartBody>
    </w:docPart>
    <w:docPart>
      <w:docPartPr>
        <w:name w:val="00750E72003E46D0AB6F6E9C0FDEF5A3"/>
        <w:category>
          <w:name w:val="General"/>
          <w:gallery w:val="placeholder"/>
        </w:category>
        <w:types>
          <w:type w:val="bbPlcHdr"/>
        </w:types>
        <w:behaviors>
          <w:behavior w:val="content"/>
        </w:behaviors>
        <w:guid w:val="{EE2DBDFC-2259-4113-A585-B5371E5690A2}"/>
      </w:docPartPr>
      <w:docPartBody>
        <w:p w:rsidR="005649B2" w:rsidRDefault="00401D06" w:rsidP="00401D06">
          <w:pPr>
            <w:pStyle w:val="00750E72003E46D0AB6F6E9C0FDEF5A3"/>
          </w:pPr>
          <w:r w:rsidRPr="000D27B4">
            <w:rPr>
              <w:rStyle w:val="PlaceholderText"/>
            </w:rPr>
            <w:t>Choose an item.</w:t>
          </w:r>
        </w:p>
      </w:docPartBody>
    </w:docPart>
    <w:docPart>
      <w:docPartPr>
        <w:name w:val="778309CAEEC44E778E58FC0FB4683658"/>
        <w:category>
          <w:name w:val="General"/>
          <w:gallery w:val="placeholder"/>
        </w:category>
        <w:types>
          <w:type w:val="bbPlcHdr"/>
        </w:types>
        <w:behaviors>
          <w:behavior w:val="content"/>
        </w:behaviors>
        <w:guid w:val="{E6EB0BD0-0501-4F40-98E3-9154ABFDCEBE}"/>
      </w:docPartPr>
      <w:docPartBody>
        <w:p w:rsidR="005649B2" w:rsidRDefault="00401D06" w:rsidP="00401D06">
          <w:pPr>
            <w:pStyle w:val="778309CAEEC44E778E58FC0FB4683658"/>
          </w:pPr>
          <w:r w:rsidRPr="000D27B4">
            <w:rPr>
              <w:rStyle w:val="PlaceholderText"/>
            </w:rPr>
            <w:t>Choose an item.</w:t>
          </w:r>
        </w:p>
      </w:docPartBody>
    </w:docPart>
    <w:docPart>
      <w:docPartPr>
        <w:name w:val="528370234BDF44728B2755FA583C2E5B"/>
        <w:category>
          <w:name w:val="General"/>
          <w:gallery w:val="placeholder"/>
        </w:category>
        <w:types>
          <w:type w:val="bbPlcHdr"/>
        </w:types>
        <w:behaviors>
          <w:behavior w:val="content"/>
        </w:behaviors>
        <w:guid w:val="{E48FC926-01D3-4B5C-8DD8-382CC9098201}"/>
      </w:docPartPr>
      <w:docPartBody>
        <w:p w:rsidR="005649B2" w:rsidRDefault="00401D06" w:rsidP="00401D06">
          <w:pPr>
            <w:pStyle w:val="528370234BDF44728B2755FA583C2E5B"/>
          </w:pPr>
          <w:r w:rsidRPr="000D27B4">
            <w:rPr>
              <w:rStyle w:val="PlaceholderText"/>
            </w:rPr>
            <w:t>Choose an item.</w:t>
          </w:r>
        </w:p>
      </w:docPartBody>
    </w:docPart>
    <w:docPart>
      <w:docPartPr>
        <w:name w:val="6A2A326573974B71998F612AA3B2B0F2"/>
        <w:category>
          <w:name w:val="General"/>
          <w:gallery w:val="placeholder"/>
        </w:category>
        <w:types>
          <w:type w:val="bbPlcHdr"/>
        </w:types>
        <w:behaviors>
          <w:behavior w:val="content"/>
        </w:behaviors>
        <w:guid w:val="{B389ABF7-122F-4D77-B5D2-E08DD325C698}"/>
      </w:docPartPr>
      <w:docPartBody>
        <w:p w:rsidR="005649B2" w:rsidRDefault="00401D06" w:rsidP="00401D06">
          <w:pPr>
            <w:pStyle w:val="6A2A326573974B71998F612AA3B2B0F2"/>
          </w:pPr>
          <w:r w:rsidRPr="000D27B4">
            <w:rPr>
              <w:rStyle w:val="PlaceholderText"/>
            </w:rPr>
            <w:t>Choose an item.</w:t>
          </w:r>
        </w:p>
      </w:docPartBody>
    </w:docPart>
    <w:docPart>
      <w:docPartPr>
        <w:name w:val="874778527495416DB3E45738B0864049"/>
        <w:category>
          <w:name w:val="General"/>
          <w:gallery w:val="placeholder"/>
        </w:category>
        <w:types>
          <w:type w:val="bbPlcHdr"/>
        </w:types>
        <w:behaviors>
          <w:behavior w:val="content"/>
        </w:behaviors>
        <w:guid w:val="{0CD184E7-86BF-4FFF-9E97-16EF4D0B5035}"/>
      </w:docPartPr>
      <w:docPartBody>
        <w:p w:rsidR="005649B2" w:rsidRDefault="00401D06" w:rsidP="00401D06">
          <w:pPr>
            <w:pStyle w:val="874778527495416DB3E45738B0864049"/>
          </w:pPr>
          <w:r w:rsidRPr="000D27B4">
            <w:rPr>
              <w:rStyle w:val="PlaceholderText"/>
            </w:rPr>
            <w:t>Choose an item.</w:t>
          </w:r>
        </w:p>
      </w:docPartBody>
    </w:docPart>
    <w:docPart>
      <w:docPartPr>
        <w:name w:val="9AF781B2652A490AB0692BBE93FF69B0"/>
        <w:category>
          <w:name w:val="General"/>
          <w:gallery w:val="placeholder"/>
        </w:category>
        <w:types>
          <w:type w:val="bbPlcHdr"/>
        </w:types>
        <w:behaviors>
          <w:behavior w:val="content"/>
        </w:behaviors>
        <w:guid w:val="{E22B92A6-B6BA-40F1-A6CD-7369414E2A5C}"/>
      </w:docPartPr>
      <w:docPartBody>
        <w:p w:rsidR="005649B2" w:rsidRDefault="00401D06" w:rsidP="00401D06">
          <w:pPr>
            <w:pStyle w:val="9AF781B2652A490AB0692BBE93FF69B0"/>
          </w:pPr>
          <w:r w:rsidRPr="000D27B4">
            <w:rPr>
              <w:rStyle w:val="PlaceholderText"/>
            </w:rPr>
            <w:t>Choose an item.</w:t>
          </w:r>
        </w:p>
      </w:docPartBody>
    </w:docPart>
    <w:docPart>
      <w:docPartPr>
        <w:name w:val="CC049C029CA045C2B0D56CDA3D52DBE2"/>
        <w:category>
          <w:name w:val="General"/>
          <w:gallery w:val="placeholder"/>
        </w:category>
        <w:types>
          <w:type w:val="bbPlcHdr"/>
        </w:types>
        <w:behaviors>
          <w:behavior w:val="content"/>
        </w:behaviors>
        <w:guid w:val="{B3685D1C-3D60-4DAE-A993-DF23DFDEE059}"/>
      </w:docPartPr>
      <w:docPartBody>
        <w:p w:rsidR="005649B2" w:rsidRDefault="00401D06" w:rsidP="00401D06">
          <w:pPr>
            <w:pStyle w:val="CC049C029CA045C2B0D56CDA3D52DBE2"/>
          </w:pPr>
          <w:r w:rsidRPr="000D27B4">
            <w:rPr>
              <w:rStyle w:val="PlaceholderText"/>
            </w:rPr>
            <w:t>Choose an item.</w:t>
          </w:r>
        </w:p>
      </w:docPartBody>
    </w:docPart>
    <w:docPart>
      <w:docPartPr>
        <w:name w:val="16F94D517B4F44A2AA4C855A67046D38"/>
        <w:category>
          <w:name w:val="General"/>
          <w:gallery w:val="placeholder"/>
        </w:category>
        <w:types>
          <w:type w:val="bbPlcHdr"/>
        </w:types>
        <w:behaviors>
          <w:behavior w:val="content"/>
        </w:behaviors>
        <w:guid w:val="{DB0BF999-C61D-4EA9-B22C-76E3ADDD689F}"/>
      </w:docPartPr>
      <w:docPartBody>
        <w:p w:rsidR="005649B2" w:rsidRDefault="00401D06" w:rsidP="00401D06">
          <w:pPr>
            <w:pStyle w:val="16F94D517B4F44A2AA4C855A67046D38"/>
          </w:pPr>
          <w:r w:rsidRPr="000D27B4">
            <w:rPr>
              <w:rStyle w:val="PlaceholderText"/>
            </w:rPr>
            <w:t>Choose an item.</w:t>
          </w:r>
        </w:p>
      </w:docPartBody>
    </w:docPart>
    <w:docPart>
      <w:docPartPr>
        <w:name w:val="A841FCC2221D4AC98386B318C878DD72"/>
        <w:category>
          <w:name w:val="General"/>
          <w:gallery w:val="placeholder"/>
        </w:category>
        <w:types>
          <w:type w:val="bbPlcHdr"/>
        </w:types>
        <w:behaviors>
          <w:behavior w:val="content"/>
        </w:behaviors>
        <w:guid w:val="{5834C8BB-FBD8-480D-ACEC-2D156538CB50}"/>
      </w:docPartPr>
      <w:docPartBody>
        <w:p w:rsidR="005649B2" w:rsidRDefault="00401D06" w:rsidP="00401D06">
          <w:pPr>
            <w:pStyle w:val="A841FCC2221D4AC98386B318C878DD72"/>
          </w:pPr>
          <w:r w:rsidRPr="000D27B4">
            <w:rPr>
              <w:rStyle w:val="PlaceholderText"/>
            </w:rPr>
            <w:t>Choose an item.</w:t>
          </w:r>
        </w:p>
      </w:docPartBody>
    </w:docPart>
    <w:docPart>
      <w:docPartPr>
        <w:name w:val="1750F52CD96142328753AD73156B4FA5"/>
        <w:category>
          <w:name w:val="General"/>
          <w:gallery w:val="placeholder"/>
        </w:category>
        <w:types>
          <w:type w:val="bbPlcHdr"/>
        </w:types>
        <w:behaviors>
          <w:behavior w:val="content"/>
        </w:behaviors>
        <w:guid w:val="{6E19B692-446D-4665-AA8E-DAFB4AD43FE3}"/>
      </w:docPartPr>
      <w:docPartBody>
        <w:p w:rsidR="005649B2" w:rsidRDefault="00401D06" w:rsidP="00401D06">
          <w:pPr>
            <w:pStyle w:val="1750F52CD96142328753AD73156B4FA5"/>
          </w:pPr>
          <w:r w:rsidRPr="000D27B4">
            <w:rPr>
              <w:rStyle w:val="PlaceholderText"/>
            </w:rPr>
            <w:t>Choose an item.</w:t>
          </w:r>
        </w:p>
      </w:docPartBody>
    </w:docPart>
    <w:docPart>
      <w:docPartPr>
        <w:name w:val="CE45F423077F42AAB4539AA0F6475E3F"/>
        <w:category>
          <w:name w:val="General"/>
          <w:gallery w:val="placeholder"/>
        </w:category>
        <w:types>
          <w:type w:val="bbPlcHdr"/>
        </w:types>
        <w:behaviors>
          <w:behavior w:val="content"/>
        </w:behaviors>
        <w:guid w:val="{C30BE87D-86C4-41F8-97C9-F6EA77BEB3C4}"/>
      </w:docPartPr>
      <w:docPartBody>
        <w:p w:rsidR="005649B2" w:rsidRDefault="00401D06" w:rsidP="00401D06">
          <w:pPr>
            <w:pStyle w:val="CE45F423077F42AAB4539AA0F6475E3F"/>
          </w:pPr>
          <w:r w:rsidRPr="000D27B4">
            <w:rPr>
              <w:rStyle w:val="PlaceholderText"/>
            </w:rPr>
            <w:t>Choose an item.</w:t>
          </w:r>
        </w:p>
      </w:docPartBody>
    </w:docPart>
    <w:docPart>
      <w:docPartPr>
        <w:name w:val="B88AE73ACDC642F1A737A4731E4D9FD3"/>
        <w:category>
          <w:name w:val="General"/>
          <w:gallery w:val="placeholder"/>
        </w:category>
        <w:types>
          <w:type w:val="bbPlcHdr"/>
        </w:types>
        <w:behaviors>
          <w:behavior w:val="content"/>
        </w:behaviors>
        <w:guid w:val="{4E615F61-116A-4633-84C5-B3A6BF8F1004}"/>
      </w:docPartPr>
      <w:docPartBody>
        <w:p w:rsidR="005649B2" w:rsidRDefault="00401D06" w:rsidP="00401D06">
          <w:pPr>
            <w:pStyle w:val="B88AE73ACDC642F1A737A4731E4D9FD3"/>
          </w:pPr>
          <w:r w:rsidRPr="000D27B4">
            <w:rPr>
              <w:rStyle w:val="PlaceholderText"/>
            </w:rPr>
            <w:t>Choose an item.</w:t>
          </w:r>
        </w:p>
      </w:docPartBody>
    </w:docPart>
    <w:docPart>
      <w:docPartPr>
        <w:name w:val="58DC068D82FC40189ED27C642A03106E"/>
        <w:category>
          <w:name w:val="General"/>
          <w:gallery w:val="placeholder"/>
        </w:category>
        <w:types>
          <w:type w:val="bbPlcHdr"/>
        </w:types>
        <w:behaviors>
          <w:behavior w:val="content"/>
        </w:behaviors>
        <w:guid w:val="{B95FA126-ECC3-4BD0-BC49-2F5C60B27162}"/>
      </w:docPartPr>
      <w:docPartBody>
        <w:p w:rsidR="005649B2" w:rsidRDefault="00401D06" w:rsidP="00401D06">
          <w:pPr>
            <w:pStyle w:val="58DC068D82FC40189ED27C642A03106E"/>
          </w:pPr>
          <w:r w:rsidRPr="000D27B4">
            <w:rPr>
              <w:rStyle w:val="PlaceholderText"/>
            </w:rPr>
            <w:t>Choose an item.</w:t>
          </w:r>
        </w:p>
      </w:docPartBody>
    </w:docPart>
    <w:docPart>
      <w:docPartPr>
        <w:name w:val="2DD62458F0D34F0CB0A62BA830F6F6EE"/>
        <w:category>
          <w:name w:val="General"/>
          <w:gallery w:val="placeholder"/>
        </w:category>
        <w:types>
          <w:type w:val="bbPlcHdr"/>
        </w:types>
        <w:behaviors>
          <w:behavior w:val="content"/>
        </w:behaviors>
        <w:guid w:val="{C39CD637-4A65-432E-BB54-B044A5837A03}"/>
      </w:docPartPr>
      <w:docPartBody>
        <w:p w:rsidR="005649B2" w:rsidRDefault="00401D06" w:rsidP="00401D06">
          <w:pPr>
            <w:pStyle w:val="2DD62458F0D34F0CB0A62BA830F6F6EE"/>
          </w:pPr>
          <w:r w:rsidRPr="000D27B4">
            <w:rPr>
              <w:rStyle w:val="PlaceholderText"/>
            </w:rPr>
            <w:t>Choose an item.</w:t>
          </w:r>
        </w:p>
      </w:docPartBody>
    </w:docPart>
    <w:docPart>
      <w:docPartPr>
        <w:name w:val="0B84F49EED6A4158848B23DF6EAA73D7"/>
        <w:category>
          <w:name w:val="General"/>
          <w:gallery w:val="placeholder"/>
        </w:category>
        <w:types>
          <w:type w:val="bbPlcHdr"/>
        </w:types>
        <w:behaviors>
          <w:behavior w:val="content"/>
        </w:behaviors>
        <w:guid w:val="{DBAFEA4C-CA5C-4D03-8265-D34705765580}"/>
      </w:docPartPr>
      <w:docPartBody>
        <w:p w:rsidR="005649B2" w:rsidRDefault="00401D06" w:rsidP="00401D06">
          <w:pPr>
            <w:pStyle w:val="0B84F49EED6A4158848B23DF6EAA73D7"/>
          </w:pPr>
          <w:r w:rsidRPr="000D27B4">
            <w:rPr>
              <w:rStyle w:val="PlaceholderText"/>
            </w:rPr>
            <w:t>Choose an item.</w:t>
          </w:r>
        </w:p>
      </w:docPartBody>
    </w:docPart>
    <w:docPart>
      <w:docPartPr>
        <w:name w:val="71A602F3A642488392845DF5034E9D78"/>
        <w:category>
          <w:name w:val="General"/>
          <w:gallery w:val="placeholder"/>
        </w:category>
        <w:types>
          <w:type w:val="bbPlcHdr"/>
        </w:types>
        <w:behaviors>
          <w:behavior w:val="content"/>
        </w:behaviors>
        <w:guid w:val="{1B7BEA5B-DC14-42F0-B335-8B798ADA5A66}"/>
      </w:docPartPr>
      <w:docPartBody>
        <w:p w:rsidR="005649B2" w:rsidRDefault="00401D06" w:rsidP="00401D06">
          <w:pPr>
            <w:pStyle w:val="71A602F3A642488392845DF5034E9D78"/>
          </w:pPr>
          <w:r w:rsidRPr="000D27B4">
            <w:rPr>
              <w:rStyle w:val="PlaceholderText"/>
            </w:rPr>
            <w:t>Choose an item.</w:t>
          </w:r>
        </w:p>
      </w:docPartBody>
    </w:docPart>
    <w:docPart>
      <w:docPartPr>
        <w:name w:val="871EDF1EBFED4D4B991FCB4B53F3AE7E"/>
        <w:category>
          <w:name w:val="General"/>
          <w:gallery w:val="placeholder"/>
        </w:category>
        <w:types>
          <w:type w:val="bbPlcHdr"/>
        </w:types>
        <w:behaviors>
          <w:behavior w:val="content"/>
        </w:behaviors>
        <w:guid w:val="{565DBEA2-65F8-4347-8B26-DFAE53258370}"/>
      </w:docPartPr>
      <w:docPartBody>
        <w:p w:rsidR="005649B2" w:rsidRDefault="00401D06" w:rsidP="00401D06">
          <w:pPr>
            <w:pStyle w:val="871EDF1EBFED4D4B991FCB4B53F3AE7E"/>
          </w:pPr>
          <w:r w:rsidRPr="000D27B4">
            <w:rPr>
              <w:rStyle w:val="PlaceholderText"/>
            </w:rPr>
            <w:t>Choose an item.</w:t>
          </w:r>
        </w:p>
      </w:docPartBody>
    </w:docPart>
    <w:docPart>
      <w:docPartPr>
        <w:name w:val="F7B2B84DD8514818A78F1285D5732EC4"/>
        <w:category>
          <w:name w:val="General"/>
          <w:gallery w:val="placeholder"/>
        </w:category>
        <w:types>
          <w:type w:val="bbPlcHdr"/>
        </w:types>
        <w:behaviors>
          <w:behavior w:val="content"/>
        </w:behaviors>
        <w:guid w:val="{FE12F9C5-920D-48E5-BD69-67AA8A63F56C}"/>
      </w:docPartPr>
      <w:docPartBody>
        <w:p w:rsidR="005649B2" w:rsidRDefault="00401D06" w:rsidP="00401D06">
          <w:pPr>
            <w:pStyle w:val="F7B2B84DD8514818A78F1285D5732EC4"/>
          </w:pPr>
          <w:r w:rsidRPr="000D27B4">
            <w:rPr>
              <w:rStyle w:val="PlaceholderText"/>
            </w:rPr>
            <w:t>Choose an item.</w:t>
          </w:r>
        </w:p>
      </w:docPartBody>
    </w:docPart>
    <w:docPart>
      <w:docPartPr>
        <w:name w:val="D580FC81AE78453681B63056581197C6"/>
        <w:category>
          <w:name w:val="General"/>
          <w:gallery w:val="placeholder"/>
        </w:category>
        <w:types>
          <w:type w:val="bbPlcHdr"/>
        </w:types>
        <w:behaviors>
          <w:behavior w:val="content"/>
        </w:behaviors>
        <w:guid w:val="{E33761C6-2C43-450D-B05F-3BD6606F9F32}"/>
      </w:docPartPr>
      <w:docPartBody>
        <w:p w:rsidR="005649B2" w:rsidRDefault="00401D06" w:rsidP="00401D06">
          <w:pPr>
            <w:pStyle w:val="D580FC81AE78453681B63056581197C6"/>
          </w:pPr>
          <w:r w:rsidRPr="000D27B4">
            <w:rPr>
              <w:rStyle w:val="PlaceholderText"/>
            </w:rPr>
            <w:t>Choose an item.</w:t>
          </w:r>
        </w:p>
      </w:docPartBody>
    </w:docPart>
    <w:docPart>
      <w:docPartPr>
        <w:name w:val="A559A64F90064A3E8834CA791CAA1B05"/>
        <w:category>
          <w:name w:val="General"/>
          <w:gallery w:val="placeholder"/>
        </w:category>
        <w:types>
          <w:type w:val="bbPlcHdr"/>
        </w:types>
        <w:behaviors>
          <w:behavior w:val="content"/>
        </w:behaviors>
        <w:guid w:val="{5D3B1DD7-0E83-4F55-8DA5-3209BCDC026A}"/>
      </w:docPartPr>
      <w:docPartBody>
        <w:p w:rsidR="005649B2" w:rsidRDefault="00401D06" w:rsidP="00401D06">
          <w:pPr>
            <w:pStyle w:val="A559A64F90064A3E8834CA791CAA1B05"/>
          </w:pPr>
          <w:r w:rsidRPr="000D27B4">
            <w:rPr>
              <w:rStyle w:val="PlaceholderText"/>
            </w:rPr>
            <w:t>Choose an item.</w:t>
          </w:r>
        </w:p>
      </w:docPartBody>
    </w:docPart>
    <w:docPart>
      <w:docPartPr>
        <w:name w:val="2C5CE841A8A848BF934848A3DBDC28A0"/>
        <w:category>
          <w:name w:val="General"/>
          <w:gallery w:val="placeholder"/>
        </w:category>
        <w:types>
          <w:type w:val="bbPlcHdr"/>
        </w:types>
        <w:behaviors>
          <w:behavior w:val="content"/>
        </w:behaviors>
        <w:guid w:val="{7DAC2BBF-7955-4C11-8B78-EE9643680467}"/>
      </w:docPartPr>
      <w:docPartBody>
        <w:p w:rsidR="005649B2" w:rsidRDefault="00401D06" w:rsidP="00401D06">
          <w:pPr>
            <w:pStyle w:val="2C5CE841A8A848BF934848A3DBDC28A0"/>
          </w:pPr>
          <w:r w:rsidRPr="000D27B4">
            <w:rPr>
              <w:rStyle w:val="PlaceholderText"/>
            </w:rPr>
            <w:t>Choose an item.</w:t>
          </w:r>
        </w:p>
      </w:docPartBody>
    </w:docPart>
    <w:docPart>
      <w:docPartPr>
        <w:name w:val="08C144612D0844E8B9D85707560FAEE5"/>
        <w:category>
          <w:name w:val="General"/>
          <w:gallery w:val="placeholder"/>
        </w:category>
        <w:types>
          <w:type w:val="bbPlcHdr"/>
        </w:types>
        <w:behaviors>
          <w:behavior w:val="content"/>
        </w:behaviors>
        <w:guid w:val="{7A0B3864-AA62-41E7-BA59-DC5AD9599676}"/>
      </w:docPartPr>
      <w:docPartBody>
        <w:p w:rsidR="005649B2" w:rsidRDefault="00401D06" w:rsidP="00401D06">
          <w:pPr>
            <w:pStyle w:val="08C144612D0844E8B9D85707560FAEE5"/>
          </w:pPr>
          <w:r w:rsidRPr="000D27B4">
            <w:rPr>
              <w:rStyle w:val="PlaceholderText"/>
            </w:rPr>
            <w:t>Choose an item.</w:t>
          </w:r>
        </w:p>
      </w:docPartBody>
    </w:docPart>
    <w:docPart>
      <w:docPartPr>
        <w:name w:val="A043A46979FF4F8596277C19BAC40E8A"/>
        <w:category>
          <w:name w:val="General"/>
          <w:gallery w:val="placeholder"/>
        </w:category>
        <w:types>
          <w:type w:val="bbPlcHdr"/>
        </w:types>
        <w:behaviors>
          <w:behavior w:val="content"/>
        </w:behaviors>
        <w:guid w:val="{315CDB21-AB48-4875-AABC-D52AB753722E}"/>
      </w:docPartPr>
      <w:docPartBody>
        <w:p w:rsidR="005649B2" w:rsidRDefault="00401D06" w:rsidP="00401D06">
          <w:pPr>
            <w:pStyle w:val="A043A46979FF4F8596277C19BAC40E8A"/>
          </w:pPr>
          <w:r w:rsidRPr="000D27B4">
            <w:rPr>
              <w:rStyle w:val="PlaceholderText"/>
            </w:rPr>
            <w:t>Choose an item.</w:t>
          </w:r>
        </w:p>
      </w:docPartBody>
    </w:docPart>
    <w:docPart>
      <w:docPartPr>
        <w:name w:val="CB7BE9E820144265809864EC457AA6CA"/>
        <w:category>
          <w:name w:val="General"/>
          <w:gallery w:val="placeholder"/>
        </w:category>
        <w:types>
          <w:type w:val="bbPlcHdr"/>
        </w:types>
        <w:behaviors>
          <w:behavior w:val="content"/>
        </w:behaviors>
        <w:guid w:val="{623FC1BF-3582-4F35-856C-BD745097CEC3}"/>
      </w:docPartPr>
      <w:docPartBody>
        <w:p w:rsidR="005649B2" w:rsidRDefault="00401D06" w:rsidP="00401D06">
          <w:pPr>
            <w:pStyle w:val="CB7BE9E820144265809864EC457AA6CA"/>
          </w:pPr>
          <w:r w:rsidRPr="000D27B4">
            <w:rPr>
              <w:rStyle w:val="PlaceholderText"/>
            </w:rPr>
            <w:t>Choose an item.</w:t>
          </w:r>
        </w:p>
      </w:docPartBody>
    </w:docPart>
    <w:docPart>
      <w:docPartPr>
        <w:name w:val="56B21F1165014DEA8AAEEA710A12253F"/>
        <w:category>
          <w:name w:val="General"/>
          <w:gallery w:val="placeholder"/>
        </w:category>
        <w:types>
          <w:type w:val="bbPlcHdr"/>
        </w:types>
        <w:behaviors>
          <w:behavior w:val="content"/>
        </w:behaviors>
        <w:guid w:val="{E97B102C-3AF8-4CEE-9845-C48D7A4EB76D}"/>
      </w:docPartPr>
      <w:docPartBody>
        <w:p w:rsidR="005649B2" w:rsidRDefault="00401D06" w:rsidP="00401D06">
          <w:pPr>
            <w:pStyle w:val="56B21F1165014DEA8AAEEA710A12253F"/>
          </w:pPr>
          <w:r w:rsidRPr="000D27B4">
            <w:rPr>
              <w:rStyle w:val="PlaceholderText"/>
            </w:rPr>
            <w:t>Choose an item.</w:t>
          </w:r>
        </w:p>
      </w:docPartBody>
    </w:docPart>
    <w:docPart>
      <w:docPartPr>
        <w:name w:val="0EFF5503EDE34CC089574F08242A9F15"/>
        <w:category>
          <w:name w:val="General"/>
          <w:gallery w:val="placeholder"/>
        </w:category>
        <w:types>
          <w:type w:val="bbPlcHdr"/>
        </w:types>
        <w:behaviors>
          <w:behavior w:val="content"/>
        </w:behaviors>
        <w:guid w:val="{E9D3C7F1-EC4B-48C4-A12F-6D65A6639194}"/>
      </w:docPartPr>
      <w:docPartBody>
        <w:p w:rsidR="005649B2" w:rsidRDefault="00401D06" w:rsidP="00401D06">
          <w:pPr>
            <w:pStyle w:val="0EFF5503EDE34CC089574F08242A9F15"/>
          </w:pPr>
          <w:r w:rsidRPr="000D27B4">
            <w:rPr>
              <w:rStyle w:val="PlaceholderText"/>
            </w:rPr>
            <w:t>Choose an item.</w:t>
          </w:r>
        </w:p>
      </w:docPartBody>
    </w:docPart>
    <w:docPart>
      <w:docPartPr>
        <w:name w:val="4344CB2001D7490EB91C79587927DC5B"/>
        <w:category>
          <w:name w:val="General"/>
          <w:gallery w:val="placeholder"/>
        </w:category>
        <w:types>
          <w:type w:val="bbPlcHdr"/>
        </w:types>
        <w:behaviors>
          <w:behavior w:val="content"/>
        </w:behaviors>
        <w:guid w:val="{0BC12E91-3F8E-4BCE-A58B-18A552D69FFB}"/>
      </w:docPartPr>
      <w:docPartBody>
        <w:p w:rsidR="005649B2" w:rsidRDefault="00401D06" w:rsidP="00401D06">
          <w:pPr>
            <w:pStyle w:val="4344CB2001D7490EB91C79587927DC5B"/>
          </w:pPr>
          <w:r w:rsidRPr="000D27B4">
            <w:rPr>
              <w:rStyle w:val="PlaceholderText"/>
            </w:rPr>
            <w:t>Choose an item.</w:t>
          </w:r>
        </w:p>
      </w:docPartBody>
    </w:docPart>
    <w:docPart>
      <w:docPartPr>
        <w:name w:val="C2EF62422F53443FAF33E5DCAD2E2536"/>
        <w:category>
          <w:name w:val="General"/>
          <w:gallery w:val="placeholder"/>
        </w:category>
        <w:types>
          <w:type w:val="bbPlcHdr"/>
        </w:types>
        <w:behaviors>
          <w:behavior w:val="content"/>
        </w:behaviors>
        <w:guid w:val="{ED3BA100-F475-4595-B804-AB6D2A7686F9}"/>
      </w:docPartPr>
      <w:docPartBody>
        <w:p w:rsidR="005649B2" w:rsidRDefault="00401D06" w:rsidP="00401D06">
          <w:pPr>
            <w:pStyle w:val="C2EF62422F53443FAF33E5DCAD2E2536"/>
          </w:pPr>
          <w:r w:rsidRPr="000D27B4">
            <w:rPr>
              <w:rStyle w:val="PlaceholderText"/>
            </w:rPr>
            <w:t>Choose an item.</w:t>
          </w:r>
        </w:p>
      </w:docPartBody>
    </w:docPart>
    <w:docPart>
      <w:docPartPr>
        <w:name w:val="E89E108B7BB34471A189A8A038B14AAA"/>
        <w:category>
          <w:name w:val="General"/>
          <w:gallery w:val="placeholder"/>
        </w:category>
        <w:types>
          <w:type w:val="bbPlcHdr"/>
        </w:types>
        <w:behaviors>
          <w:behavior w:val="content"/>
        </w:behaviors>
        <w:guid w:val="{7E4F3B33-44A1-4E59-BE56-E5DD3E084123}"/>
      </w:docPartPr>
      <w:docPartBody>
        <w:p w:rsidR="005649B2" w:rsidRDefault="00401D06" w:rsidP="00401D06">
          <w:pPr>
            <w:pStyle w:val="E89E108B7BB34471A189A8A038B14AAA"/>
          </w:pPr>
          <w:r w:rsidRPr="000D27B4">
            <w:rPr>
              <w:rStyle w:val="PlaceholderText"/>
            </w:rPr>
            <w:t>Choose an item.</w:t>
          </w:r>
        </w:p>
      </w:docPartBody>
    </w:docPart>
    <w:docPart>
      <w:docPartPr>
        <w:name w:val="AE550180D52746139B0D539E18E4E236"/>
        <w:category>
          <w:name w:val="General"/>
          <w:gallery w:val="placeholder"/>
        </w:category>
        <w:types>
          <w:type w:val="bbPlcHdr"/>
        </w:types>
        <w:behaviors>
          <w:behavior w:val="content"/>
        </w:behaviors>
        <w:guid w:val="{35A587E0-BFCD-4BD6-8576-A4B77C7EB504}"/>
      </w:docPartPr>
      <w:docPartBody>
        <w:p w:rsidR="005649B2" w:rsidRDefault="00401D06" w:rsidP="00401D06">
          <w:pPr>
            <w:pStyle w:val="AE550180D52746139B0D539E18E4E236"/>
          </w:pPr>
          <w:r w:rsidRPr="000D27B4">
            <w:rPr>
              <w:rStyle w:val="PlaceholderText"/>
            </w:rPr>
            <w:t>Choose an item.</w:t>
          </w:r>
        </w:p>
      </w:docPartBody>
    </w:docPart>
    <w:docPart>
      <w:docPartPr>
        <w:name w:val="198BA1CB2C944005AC2D3FB1A027BCDB"/>
        <w:category>
          <w:name w:val="General"/>
          <w:gallery w:val="placeholder"/>
        </w:category>
        <w:types>
          <w:type w:val="bbPlcHdr"/>
        </w:types>
        <w:behaviors>
          <w:behavior w:val="content"/>
        </w:behaviors>
        <w:guid w:val="{91911BA6-0333-4D8C-8BEC-E279D558906E}"/>
      </w:docPartPr>
      <w:docPartBody>
        <w:p w:rsidR="005649B2" w:rsidRDefault="00401D06" w:rsidP="00401D06">
          <w:pPr>
            <w:pStyle w:val="198BA1CB2C944005AC2D3FB1A027BCDB"/>
          </w:pPr>
          <w:r w:rsidRPr="000D27B4">
            <w:rPr>
              <w:rStyle w:val="PlaceholderText"/>
            </w:rPr>
            <w:t>Choose an item.</w:t>
          </w:r>
        </w:p>
      </w:docPartBody>
    </w:docPart>
    <w:docPart>
      <w:docPartPr>
        <w:name w:val="EBE3A4DEC0FC434EA7FACAA5E923F370"/>
        <w:category>
          <w:name w:val="General"/>
          <w:gallery w:val="placeholder"/>
        </w:category>
        <w:types>
          <w:type w:val="bbPlcHdr"/>
        </w:types>
        <w:behaviors>
          <w:behavior w:val="content"/>
        </w:behaviors>
        <w:guid w:val="{601ABD93-73CB-4B0E-9DEF-D4AFDE97AB74}"/>
      </w:docPartPr>
      <w:docPartBody>
        <w:p w:rsidR="005649B2" w:rsidRDefault="00401D06" w:rsidP="00401D06">
          <w:pPr>
            <w:pStyle w:val="EBE3A4DEC0FC434EA7FACAA5E923F370"/>
          </w:pPr>
          <w:r w:rsidRPr="000D27B4">
            <w:rPr>
              <w:rStyle w:val="PlaceholderText"/>
            </w:rPr>
            <w:t>Choose an item.</w:t>
          </w:r>
        </w:p>
      </w:docPartBody>
    </w:docPart>
    <w:docPart>
      <w:docPartPr>
        <w:name w:val="7358B2CCE3724FC5AB26368A3DD4B5BD"/>
        <w:category>
          <w:name w:val="General"/>
          <w:gallery w:val="placeholder"/>
        </w:category>
        <w:types>
          <w:type w:val="bbPlcHdr"/>
        </w:types>
        <w:behaviors>
          <w:behavior w:val="content"/>
        </w:behaviors>
        <w:guid w:val="{B59DC7A8-4CEA-4C46-ABD9-28EF16B1A42B}"/>
      </w:docPartPr>
      <w:docPartBody>
        <w:p w:rsidR="005649B2" w:rsidRDefault="00401D06" w:rsidP="00401D06">
          <w:pPr>
            <w:pStyle w:val="7358B2CCE3724FC5AB26368A3DD4B5BD"/>
          </w:pPr>
          <w:r w:rsidRPr="000D27B4">
            <w:rPr>
              <w:rStyle w:val="PlaceholderText"/>
            </w:rPr>
            <w:t>Choose an item.</w:t>
          </w:r>
        </w:p>
      </w:docPartBody>
    </w:docPart>
    <w:docPart>
      <w:docPartPr>
        <w:name w:val="FDC884B8714D403B8CF7274388D97250"/>
        <w:category>
          <w:name w:val="General"/>
          <w:gallery w:val="placeholder"/>
        </w:category>
        <w:types>
          <w:type w:val="bbPlcHdr"/>
        </w:types>
        <w:behaviors>
          <w:behavior w:val="content"/>
        </w:behaviors>
        <w:guid w:val="{358E8C4A-B714-43C0-AF1E-82ED2FFA6C29}"/>
      </w:docPartPr>
      <w:docPartBody>
        <w:p w:rsidR="005649B2" w:rsidRDefault="00401D06" w:rsidP="00401D06">
          <w:pPr>
            <w:pStyle w:val="FDC884B8714D403B8CF7274388D97250"/>
          </w:pPr>
          <w:r w:rsidRPr="000D27B4">
            <w:rPr>
              <w:rStyle w:val="PlaceholderText"/>
            </w:rPr>
            <w:t>Choose an item.</w:t>
          </w:r>
        </w:p>
      </w:docPartBody>
    </w:docPart>
    <w:docPart>
      <w:docPartPr>
        <w:name w:val="C6E20C4277C141B89F4B3A426724BB90"/>
        <w:category>
          <w:name w:val="General"/>
          <w:gallery w:val="placeholder"/>
        </w:category>
        <w:types>
          <w:type w:val="bbPlcHdr"/>
        </w:types>
        <w:behaviors>
          <w:behavior w:val="content"/>
        </w:behaviors>
        <w:guid w:val="{C059F85D-3629-48A8-8283-130AF3854315}"/>
      </w:docPartPr>
      <w:docPartBody>
        <w:p w:rsidR="005649B2" w:rsidRDefault="00401D06" w:rsidP="00401D06">
          <w:pPr>
            <w:pStyle w:val="C6E20C4277C141B89F4B3A426724BB90"/>
          </w:pPr>
          <w:r w:rsidRPr="000D27B4">
            <w:rPr>
              <w:rStyle w:val="PlaceholderText"/>
            </w:rPr>
            <w:t>Choose an item.</w:t>
          </w:r>
        </w:p>
      </w:docPartBody>
    </w:docPart>
    <w:docPart>
      <w:docPartPr>
        <w:name w:val="53834E9D07F648C6B8E8119E234D0573"/>
        <w:category>
          <w:name w:val="General"/>
          <w:gallery w:val="placeholder"/>
        </w:category>
        <w:types>
          <w:type w:val="bbPlcHdr"/>
        </w:types>
        <w:behaviors>
          <w:behavior w:val="content"/>
        </w:behaviors>
        <w:guid w:val="{A18AC470-5F6F-407B-B72B-E677204D267B}"/>
      </w:docPartPr>
      <w:docPartBody>
        <w:p w:rsidR="005649B2" w:rsidRDefault="00401D06" w:rsidP="00401D06">
          <w:pPr>
            <w:pStyle w:val="53834E9D07F648C6B8E8119E234D0573"/>
          </w:pPr>
          <w:r w:rsidRPr="000D27B4">
            <w:rPr>
              <w:rStyle w:val="PlaceholderText"/>
            </w:rPr>
            <w:t>Choose an item.</w:t>
          </w:r>
        </w:p>
      </w:docPartBody>
    </w:docPart>
    <w:docPart>
      <w:docPartPr>
        <w:name w:val="7C608903DD104869A6CD7D2CE0368478"/>
        <w:category>
          <w:name w:val="General"/>
          <w:gallery w:val="placeholder"/>
        </w:category>
        <w:types>
          <w:type w:val="bbPlcHdr"/>
        </w:types>
        <w:behaviors>
          <w:behavior w:val="content"/>
        </w:behaviors>
        <w:guid w:val="{4F80C65E-A926-4830-8570-DF6DC989CD01}"/>
      </w:docPartPr>
      <w:docPartBody>
        <w:p w:rsidR="005649B2" w:rsidRDefault="00401D06" w:rsidP="00401D06">
          <w:pPr>
            <w:pStyle w:val="7C608903DD104869A6CD7D2CE0368478"/>
          </w:pPr>
          <w:r w:rsidRPr="000D27B4">
            <w:rPr>
              <w:rStyle w:val="PlaceholderText"/>
            </w:rPr>
            <w:t>Choose an item.</w:t>
          </w:r>
        </w:p>
      </w:docPartBody>
    </w:docPart>
    <w:docPart>
      <w:docPartPr>
        <w:name w:val="3D382255FA3A4E2483B36CBE7CCEE683"/>
        <w:category>
          <w:name w:val="General"/>
          <w:gallery w:val="placeholder"/>
        </w:category>
        <w:types>
          <w:type w:val="bbPlcHdr"/>
        </w:types>
        <w:behaviors>
          <w:behavior w:val="content"/>
        </w:behaviors>
        <w:guid w:val="{2AE996AE-F297-4180-B5C7-93BC3EC7E45D}"/>
      </w:docPartPr>
      <w:docPartBody>
        <w:p w:rsidR="005649B2" w:rsidRDefault="00401D06" w:rsidP="00401D06">
          <w:pPr>
            <w:pStyle w:val="3D382255FA3A4E2483B36CBE7CCEE683"/>
          </w:pPr>
          <w:r w:rsidRPr="000D27B4">
            <w:rPr>
              <w:rStyle w:val="PlaceholderText"/>
            </w:rPr>
            <w:t>Choose an item.</w:t>
          </w:r>
        </w:p>
      </w:docPartBody>
    </w:docPart>
    <w:docPart>
      <w:docPartPr>
        <w:name w:val="2FB0A4D6D5E340A7ACAAB7A26B1158D8"/>
        <w:category>
          <w:name w:val="General"/>
          <w:gallery w:val="placeholder"/>
        </w:category>
        <w:types>
          <w:type w:val="bbPlcHdr"/>
        </w:types>
        <w:behaviors>
          <w:behavior w:val="content"/>
        </w:behaviors>
        <w:guid w:val="{F6D1D9E7-AA3C-403C-83ED-2E6EA77BCDA2}"/>
      </w:docPartPr>
      <w:docPartBody>
        <w:p w:rsidR="005649B2" w:rsidRDefault="00401D06" w:rsidP="00401D06">
          <w:pPr>
            <w:pStyle w:val="2FB0A4D6D5E340A7ACAAB7A26B1158D8"/>
          </w:pPr>
          <w:r w:rsidRPr="000D27B4">
            <w:rPr>
              <w:rStyle w:val="PlaceholderText"/>
            </w:rPr>
            <w:t>Choose an item.</w:t>
          </w:r>
        </w:p>
      </w:docPartBody>
    </w:docPart>
    <w:docPart>
      <w:docPartPr>
        <w:name w:val="1D1F345A8A3B435C8F8EFA19D1841F8B"/>
        <w:category>
          <w:name w:val="General"/>
          <w:gallery w:val="placeholder"/>
        </w:category>
        <w:types>
          <w:type w:val="bbPlcHdr"/>
        </w:types>
        <w:behaviors>
          <w:behavior w:val="content"/>
        </w:behaviors>
        <w:guid w:val="{B9054D2D-1179-48B8-BE00-E8FB4008C796}"/>
      </w:docPartPr>
      <w:docPartBody>
        <w:p w:rsidR="005649B2" w:rsidRDefault="00401D06" w:rsidP="00401D06">
          <w:pPr>
            <w:pStyle w:val="1D1F345A8A3B435C8F8EFA19D1841F8B"/>
          </w:pPr>
          <w:r w:rsidRPr="000D27B4">
            <w:rPr>
              <w:rStyle w:val="PlaceholderText"/>
            </w:rPr>
            <w:t>Choose an item.</w:t>
          </w:r>
        </w:p>
      </w:docPartBody>
    </w:docPart>
    <w:docPart>
      <w:docPartPr>
        <w:name w:val="9B57A8EFF05549CFA48FFDE799DFDC98"/>
        <w:category>
          <w:name w:val="General"/>
          <w:gallery w:val="placeholder"/>
        </w:category>
        <w:types>
          <w:type w:val="bbPlcHdr"/>
        </w:types>
        <w:behaviors>
          <w:behavior w:val="content"/>
        </w:behaviors>
        <w:guid w:val="{723BC14A-FC18-4FA6-B409-FD4048B19808}"/>
      </w:docPartPr>
      <w:docPartBody>
        <w:p w:rsidR="005649B2" w:rsidRDefault="00401D06" w:rsidP="00401D06">
          <w:pPr>
            <w:pStyle w:val="9B57A8EFF05549CFA48FFDE799DFDC98"/>
          </w:pPr>
          <w:r w:rsidRPr="000D27B4">
            <w:rPr>
              <w:rStyle w:val="PlaceholderText"/>
            </w:rPr>
            <w:t>Choose an item.</w:t>
          </w:r>
        </w:p>
      </w:docPartBody>
    </w:docPart>
    <w:docPart>
      <w:docPartPr>
        <w:name w:val="F32EAB100B8449A8838AAEF9BDD77173"/>
        <w:category>
          <w:name w:val="General"/>
          <w:gallery w:val="placeholder"/>
        </w:category>
        <w:types>
          <w:type w:val="bbPlcHdr"/>
        </w:types>
        <w:behaviors>
          <w:behavior w:val="content"/>
        </w:behaviors>
        <w:guid w:val="{A0439342-D2E9-45F5-8A96-E0F452E4EF86}"/>
      </w:docPartPr>
      <w:docPartBody>
        <w:p w:rsidR="005649B2" w:rsidRDefault="00401D06" w:rsidP="00401D06">
          <w:pPr>
            <w:pStyle w:val="F32EAB100B8449A8838AAEF9BDD77173"/>
          </w:pPr>
          <w:r w:rsidRPr="000D27B4">
            <w:rPr>
              <w:rStyle w:val="PlaceholderText"/>
            </w:rPr>
            <w:t>Choose an item.</w:t>
          </w:r>
        </w:p>
      </w:docPartBody>
    </w:docPart>
    <w:docPart>
      <w:docPartPr>
        <w:name w:val="FDB3E7D244CE4DECAFF110306B41997C"/>
        <w:category>
          <w:name w:val="General"/>
          <w:gallery w:val="placeholder"/>
        </w:category>
        <w:types>
          <w:type w:val="bbPlcHdr"/>
        </w:types>
        <w:behaviors>
          <w:behavior w:val="content"/>
        </w:behaviors>
        <w:guid w:val="{FA0C5B56-250D-4160-8047-965D896B4A73}"/>
      </w:docPartPr>
      <w:docPartBody>
        <w:p w:rsidR="005649B2" w:rsidRDefault="00401D06" w:rsidP="00401D06">
          <w:pPr>
            <w:pStyle w:val="FDB3E7D244CE4DECAFF110306B41997C"/>
          </w:pPr>
          <w:r w:rsidRPr="000D27B4">
            <w:rPr>
              <w:rStyle w:val="PlaceholderText"/>
            </w:rPr>
            <w:t>Choose an item.</w:t>
          </w:r>
        </w:p>
      </w:docPartBody>
    </w:docPart>
    <w:docPart>
      <w:docPartPr>
        <w:name w:val="5C74E5549564469FA8CF79589B062FA2"/>
        <w:category>
          <w:name w:val="General"/>
          <w:gallery w:val="placeholder"/>
        </w:category>
        <w:types>
          <w:type w:val="bbPlcHdr"/>
        </w:types>
        <w:behaviors>
          <w:behavior w:val="content"/>
        </w:behaviors>
        <w:guid w:val="{1738B109-B97B-428D-A948-82A4FBD4AA5B}"/>
      </w:docPartPr>
      <w:docPartBody>
        <w:p w:rsidR="005649B2" w:rsidRDefault="00401D06" w:rsidP="00401D06">
          <w:pPr>
            <w:pStyle w:val="5C74E5549564469FA8CF79589B062FA2"/>
          </w:pPr>
          <w:r w:rsidRPr="000D27B4">
            <w:rPr>
              <w:rStyle w:val="PlaceholderText"/>
            </w:rPr>
            <w:t>Choose an item.</w:t>
          </w:r>
        </w:p>
      </w:docPartBody>
    </w:docPart>
    <w:docPart>
      <w:docPartPr>
        <w:name w:val="1C81FCBCC1E148808D47E689D8DD5C57"/>
        <w:category>
          <w:name w:val="General"/>
          <w:gallery w:val="placeholder"/>
        </w:category>
        <w:types>
          <w:type w:val="bbPlcHdr"/>
        </w:types>
        <w:behaviors>
          <w:behavior w:val="content"/>
        </w:behaviors>
        <w:guid w:val="{AB9F436D-5756-4D93-B9EA-1E87D5A29632}"/>
      </w:docPartPr>
      <w:docPartBody>
        <w:p w:rsidR="005649B2" w:rsidRDefault="00401D06" w:rsidP="00401D06">
          <w:pPr>
            <w:pStyle w:val="1C81FCBCC1E148808D47E689D8DD5C57"/>
          </w:pPr>
          <w:r w:rsidRPr="000D27B4">
            <w:rPr>
              <w:rStyle w:val="PlaceholderText"/>
            </w:rPr>
            <w:t>Choose an item.</w:t>
          </w:r>
        </w:p>
      </w:docPartBody>
    </w:docPart>
    <w:docPart>
      <w:docPartPr>
        <w:name w:val="B4AEE1CBC479404BA9ECED6ED45FDF98"/>
        <w:category>
          <w:name w:val="General"/>
          <w:gallery w:val="placeholder"/>
        </w:category>
        <w:types>
          <w:type w:val="bbPlcHdr"/>
        </w:types>
        <w:behaviors>
          <w:behavior w:val="content"/>
        </w:behaviors>
        <w:guid w:val="{E7FDBF7B-7FAC-40D6-BD3B-EC65D5BE4D58}"/>
      </w:docPartPr>
      <w:docPartBody>
        <w:p w:rsidR="005649B2" w:rsidRDefault="00401D06" w:rsidP="00401D06">
          <w:pPr>
            <w:pStyle w:val="B4AEE1CBC479404BA9ECED6ED45FDF98"/>
          </w:pPr>
          <w:r w:rsidRPr="000D27B4">
            <w:rPr>
              <w:rStyle w:val="PlaceholderText"/>
            </w:rPr>
            <w:t>Choose an item.</w:t>
          </w:r>
        </w:p>
      </w:docPartBody>
    </w:docPart>
    <w:docPart>
      <w:docPartPr>
        <w:name w:val="A4183B9A3E1C46758F6E883495B076AF"/>
        <w:category>
          <w:name w:val="General"/>
          <w:gallery w:val="placeholder"/>
        </w:category>
        <w:types>
          <w:type w:val="bbPlcHdr"/>
        </w:types>
        <w:behaviors>
          <w:behavior w:val="content"/>
        </w:behaviors>
        <w:guid w:val="{688416B4-736F-4DF0-8BD9-F8789086C99F}"/>
      </w:docPartPr>
      <w:docPartBody>
        <w:p w:rsidR="005649B2" w:rsidRDefault="00401D06" w:rsidP="00401D06">
          <w:pPr>
            <w:pStyle w:val="A4183B9A3E1C46758F6E883495B076AF"/>
          </w:pPr>
          <w:r w:rsidRPr="000D27B4">
            <w:rPr>
              <w:rStyle w:val="PlaceholderText"/>
            </w:rPr>
            <w:t>Choose an item.</w:t>
          </w:r>
        </w:p>
      </w:docPartBody>
    </w:docPart>
    <w:docPart>
      <w:docPartPr>
        <w:name w:val="6723D9112EE546A6B794C9DAFB1BCEA1"/>
        <w:category>
          <w:name w:val="General"/>
          <w:gallery w:val="placeholder"/>
        </w:category>
        <w:types>
          <w:type w:val="bbPlcHdr"/>
        </w:types>
        <w:behaviors>
          <w:behavior w:val="content"/>
        </w:behaviors>
        <w:guid w:val="{DB863FAD-6856-4BF2-9C82-5655559F182B}"/>
      </w:docPartPr>
      <w:docPartBody>
        <w:p w:rsidR="005649B2" w:rsidRDefault="00401D06" w:rsidP="00401D06">
          <w:pPr>
            <w:pStyle w:val="6723D9112EE546A6B794C9DAFB1BCEA1"/>
          </w:pPr>
          <w:r w:rsidRPr="000D27B4">
            <w:rPr>
              <w:rStyle w:val="PlaceholderText"/>
            </w:rPr>
            <w:t>Choose an item.</w:t>
          </w:r>
        </w:p>
      </w:docPartBody>
    </w:docPart>
    <w:docPart>
      <w:docPartPr>
        <w:name w:val="07B45FEB54D54DEEAF942ED752C2E1B5"/>
        <w:category>
          <w:name w:val="General"/>
          <w:gallery w:val="placeholder"/>
        </w:category>
        <w:types>
          <w:type w:val="bbPlcHdr"/>
        </w:types>
        <w:behaviors>
          <w:behavior w:val="content"/>
        </w:behaviors>
        <w:guid w:val="{3B0CFACC-C274-4207-920F-CAEB6CE5828B}"/>
      </w:docPartPr>
      <w:docPartBody>
        <w:p w:rsidR="005649B2" w:rsidRDefault="00401D06" w:rsidP="00401D06">
          <w:pPr>
            <w:pStyle w:val="07B45FEB54D54DEEAF942ED752C2E1B5"/>
          </w:pPr>
          <w:r w:rsidRPr="000D27B4">
            <w:rPr>
              <w:rStyle w:val="PlaceholderText"/>
            </w:rPr>
            <w:t>Choose an item.</w:t>
          </w:r>
        </w:p>
      </w:docPartBody>
    </w:docPart>
    <w:docPart>
      <w:docPartPr>
        <w:name w:val="5F4CB3B6CA8E498C8703E824E2682F84"/>
        <w:category>
          <w:name w:val="General"/>
          <w:gallery w:val="placeholder"/>
        </w:category>
        <w:types>
          <w:type w:val="bbPlcHdr"/>
        </w:types>
        <w:behaviors>
          <w:behavior w:val="content"/>
        </w:behaviors>
        <w:guid w:val="{184A5544-15BE-4D81-AB50-D4A121333019}"/>
      </w:docPartPr>
      <w:docPartBody>
        <w:p w:rsidR="005649B2" w:rsidRDefault="00401D06" w:rsidP="00401D06">
          <w:pPr>
            <w:pStyle w:val="5F4CB3B6CA8E498C8703E824E2682F84"/>
          </w:pPr>
          <w:r w:rsidRPr="000D27B4">
            <w:rPr>
              <w:rStyle w:val="PlaceholderText"/>
            </w:rPr>
            <w:t>Choose an item.</w:t>
          </w:r>
        </w:p>
      </w:docPartBody>
    </w:docPart>
    <w:docPart>
      <w:docPartPr>
        <w:name w:val="7934F442855A459C8D608B996FFBBF73"/>
        <w:category>
          <w:name w:val="General"/>
          <w:gallery w:val="placeholder"/>
        </w:category>
        <w:types>
          <w:type w:val="bbPlcHdr"/>
        </w:types>
        <w:behaviors>
          <w:behavior w:val="content"/>
        </w:behaviors>
        <w:guid w:val="{519D9DFD-3827-4835-81BF-E8285638AC41}"/>
      </w:docPartPr>
      <w:docPartBody>
        <w:p w:rsidR="005649B2" w:rsidRDefault="00401D06" w:rsidP="00401D06">
          <w:pPr>
            <w:pStyle w:val="7934F442855A459C8D608B996FFBBF73"/>
          </w:pPr>
          <w:r w:rsidRPr="000D27B4">
            <w:rPr>
              <w:rStyle w:val="PlaceholderText"/>
            </w:rPr>
            <w:t>Choose an item.</w:t>
          </w:r>
        </w:p>
      </w:docPartBody>
    </w:docPart>
    <w:docPart>
      <w:docPartPr>
        <w:name w:val="F14CC83390974BE6AF17AD3C6E0826D4"/>
        <w:category>
          <w:name w:val="General"/>
          <w:gallery w:val="placeholder"/>
        </w:category>
        <w:types>
          <w:type w:val="bbPlcHdr"/>
        </w:types>
        <w:behaviors>
          <w:behavior w:val="content"/>
        </w:behaviors>
        <w:guid w:val="{1BFAF9DE-8948-4D6E-B3FE-22598C401442}"/>
      </w:docPartPr>
      <w:docPartBody>
        <w:p w:rsidR="005649B2" w:rsidRDefault="00401D06" w:rsidP="00401D06">
          <w:pPr>
            <w:pStyle w:val="F14CC83390974BE6AF17AD3C6E0826D4"/>
          </w:pPr>
          <w:r w:rsidRPr="000D27B4">
            <w:rPr>
              <w:rStyle w:val="PlaceholderText"/>
            </w:rPr>
            <w:t>Choose an item.</w:t>
          </w:r>
        </w:p>
      </w:docPartBody>
    </w:docPart>
    <w:docPart>
      <w:docPartPr>
        <w:name w:val="F21A934CD27C4C14ADD4B4CF026B64C4"/>
        <w:category>
          <w:name w:val="General"/>
          <w:gallery w:val="placeholder"/>
        </w:category>
        <w:types>
          <w:type w:val="bbPlcHdr"/>
        </w:types>
        <w:behaviors>
          <w:behavior w:val="content"/>
        </w:behaviors>
        <w:guid w:val="{487FAF6A-7197-41DB-9A03-E85F90BFE248}"/>
      </w:docPartPr>
      <w:docPartBody>
        <w:p w:rsidR="005649B2" w:rsidRDefault="00401D06" w:rsidP="00401D06">
          <w:pPr>
            <w:pStyle w:val="F21A934CD27C4C14ADD4B4CF026B64C4"/>
          </w:pPr>
          <w:r w:rsidRPr="000D27B4">
            <w:rPr>
              <w:rStyle w:val="PlaceholderText"/>
            </w:rPr>
            <w:t>Choose an item.</w:t>
          </w:r>
        </w:p>
      </w:docPartBody>
    </w:docPart>
    <w:docPart>
      <w:docPartPr>
        <w:name w:val="1FD0077E12EC46DA9679C5CCCA6D9A2D"/>
        <w:category>
          <w:name w:val="General"/>
          <w:gallery w:val="placeholder"/>
        </w:category>
        <w:types>
          <w:type w:val="bbPlcHdr"/>
        </w:types>
        <w:behaviors>
          <w:behavior w:val="content"/>
        </w:behaviors>
        <w:guid w:val="{A9B45DC2-A458-4BDD-A402-982F05C8E04A}"/>
      </w:docPartPr>
      <w:docPartBody>
        <w:p w:rsidR="005649B2" w:rsidRDefault="00401D06" w:rsidP="00401D06">
          <w:pPr>
            <w:pStyle w:val="1FD0077E12EC46DA9679C5CCCA6D9A2D"/>
          </w:pPr>
          <w:r w:rsidRPr="000D27B4">
            <w:rPr>
              <w:rStyle w:val="PlaceholderText"/>
            </w:rPr>
            <w:t>Choose an item.</w:t>
          </w:r>
        </w:p>
      </w:docPartBody>
    </w:docPart>
    <w:docPart>
      <w:docPartPr>
        <w:name w:val="F9F895D822B74456A918FE3C8C4415F3"/>
        <w:category>
          <w:name w:val="General"/>
          <w:gallery w:val="placeholder"/>
        </w:category>
        <w:types>
          <w:type w:val="bbPlcHdr"/>
        </w:types>
        <w:behaviors>
          <w:behavior w:val="content"/>
        </w:behaviors>
        <w:guid w:val="{C0D20259-6B0B-422A-B8EC-6A8F02A99B7D}"/>
      </w:docPartPr>
      <w:docPartBody>
        <w:p w:rsidR="005649B2" w:rsidRDefault="00401D06" w:rsidP="00401D06">
          <w:pPr>
            <w:pStyle w:val="F9F895D822B74456A918FE3C8C4415F3"/>
          </w:pPr>
          <w:r w:rsidRPr="000D27B4">
            <w:rPr>
              <w:rStyle w:val="PlaceholderText"/>
            </w:rPr>
            <w:t>Choose an item.</w:t>
          </w:r>
        </w:p>
      </w:docPartBody>
    </w:docPart>
    <w:docPart>
      <w:docPartPr>
        <w:name w:val="C2493021F0DC45DBBB122F72E6B8D9D5"/>
        <w:category>
          <w:name w:val="General"/>
          <w:gallery w:val="placeholder"/>
        </w:category>
        <w:types>
          <w:type w:val="bbPlcHdr"/>
        </w:types>
        <w:behaviors>
          <w:behavior w:val="content"/>
        </w:behaviors>
        <w:guid w:val="{A902E026-A9B3-437E-861A-DA41EBC1C9C4}"/>
      </w:docPartPr>
      <w:docPartBody>
        <w:p w:rsidR="005649B2" w:rsidRDefault="00401D06" w:rsidP="00401D06">
          <w:pPr>
            <w:pStyle w:val="C2493021F0DC45DBBB122F72E6B8D9D5"/>
          </w:pPr>
          <w:r w:rsidRPr="000D27B4">
            <w:rPr>
              <w:rStyle w:val="PlaceholderText"/>
            </w:rPr>
            <w:t>Choose an item.</w:t>
          </w:r>
        </w:p>
      </w:docPartBody>
    </w:docPart>
    <w:docPart>
      <w:docPartPr>
        <w:name w:val="4E8D93F3056D4C8C9EF34A806D47F3ED"/>
        <w:category>
          <w:name w:val="General"/>
          <w:gallery w:val="placeholder"/>
        </w:category>
        <w:types>
          <w:type w:val="bbPlcHdr"/>
        </w:types>
        <w:behaviors>
          <w:behavior w:val="content"/>
        </w:behaviors>
        <w:guid w:val="{C3FB79B4-46A8-478E-8465-CF195136D11A}"/>
      </w:docPartPr>
      <w:docPartBody>
        <w:p w:rsidR="005649B2" w:rsidRDefault="00401D06" w:rsidP="00401D06">
          <w:pPr>
            <w:pStyle w:val="4E8D93F3056D4C8C9EF34A806D47F3ED"/>
          </w:pPr>
          <w:r w:rsidRPr="000D27B4">
            <w:rPr>
              <w:rStyle w:val="PlaceholderText"/>
            </w:rPr>
            <w:t>Choose an item.</w:t>
          </w:r>
        </w:p>
      </w:docPartBody>
    </w:docPart>
    <w:docPart>
      <w:docPartPr>
        <w:name w:val="A2F6948709064D1BAFE75631725C1464"/>
        <w:category>
          <w:name w:val="General"/>
          <w:gallery w:val="placeholder"/>
        </w:category>
        <w:types>
          <w:type w:val="bbPlcHdr"/>
        </w:types>
        <w:behaviors>
          <w:behavior w:val="content"/>
        </w:behaviors>
        <w:guid w:val="{F5519A58-73BA-4CB1-95B2-4F9116632AFB}"/>
      </w:docPartPr>
      <w:docPartBody>
        <w:p w:rsidR="005649B2" w:rsidRDefault="00401D06" w:rsidP="00401D06">
          <w:pPr>
            <w:pStyle w:val="A2F6948709064D1BAFE75631725C1464"/>
          </w:pPr>
          <w:r w:rsidRPr="000D27B4">
            <w:rPr>
              <w:rStyle w:val="PlaceholderText"/>
            </w:rPr>
            <w:t>Choose an item.</w:t>
          </w:r>
        </w:p>
      </w:docPartBody>
    </w:docPart>
    <w:docPart>
      <w:docPartPr>
        <w:name w:val="31ED5DD33EEE4FF79C50506B1BE18E33"/>
        <w:category>
          <w:name w:val="General"/>
          <w:gallery w:val="placeholder"/>
        </w:category>
        <w:types>
          <w:type w:val="bbPlcHdr"/>
        </w:types>
        <w:behaviors>
          <w:behavior w:val="content"/>
        </w:behaviors>
        <w:guid w:val="{657F209E-EE33-4C4A-B7F5-D6360E2DB258}"/>
      </w:docPartPr>
      <w:docPartBody>
        <w:p w:rsidR="005649B2" w:rsidRDefault="00401D06" w:rsidP="00401D06">
          <w:pPr>
            <w:pStyle w:val="31ED5DD33EEE4FF79C50506B1BE18E33"/>
          </w:pPr>
          <w:r w:rsidRPr="000D27B4">
            <w:rPr>
              <w:rStyle w:val="PlaceholderText"/>
            </w:rPr>
            <w:t>Choose an item.</w:t>
          </w:r>
        </w:p>
      </w:docPartBody>
    </w:docPart>
    <w:docPart>
      <w:docPartPr>
        <w:name w:val="5C1CA4A54F22479790B79E844085F908"/>
        <w:category>
          <w:name w:val="General"/>
          <w:gallery w:val="placeholder"/>
        </w:category>
        <w:types>
          <w:type w:val="bbPlcHdr"/>
        </w:types>
        <w:behaviors>
          <w:behavior w:val="content"/>
        </w:behaviors>
        <w:guid w:val="{5FD4EAB3-217F-4CE5-B279-82E26AA54E09}"/>
      </w:docPartPr>
      <w:docPartBody>
        <w:p w:rsidR="005649B2" w:rsidRDefault="00401D06" w:rsidP="00401D06">
          <w:pPr>
            <w:pStyle w:val="5C1CA4A54F22479790B79E844085F908"/>
          </w:pPr>
          <w:r w:rsidRPr="000D27B4">
            <w:rPr>
              <w:rStyle w:val="PlaceholderText"/>
            </w:rPr>
            <w:t>Choose an item.</w:t>
          </w:r>
        </w:p>
      </w:docPartBody>
    </w:docPart>
    <w:docPart>
      <w:docPartPr>
        <w:name w:val="9AEFA7EBFA324DD7B26B9D12B3C542EB"/>
        <w:category>
          <w:name w:val="General"/>
          <w:gallery w:val="placeholder"/>
        </w:category>
        <w:types>
          <w:type w:val="bbPlcHdr"/>
        </w:types>
        <w:behaviors>
          <w:behavior w:val="content"/>
        </w:behaviors>
        <w:guid w:val="{466849FA-8020-4232-919A-6042BE2FE26B}"/>
      </w:docPartPr>
      <w:docPartBody>
        <w:p w:rsidR="005649B2" w:rsidRDefault="00401D06" w:rsidP="00401D06">
          <w:pPr>
            <w:pStyle w:val="9AEFA7EBFA324DD7B26B9D12B3C542EB"/>
          </w:pPr>
          <w:r w:rsidRPr="000D27B4">
            <w:rPr>
              <w:rStyle w:val="PlaceholderText"/>
            </w:rPr>
            <w:t>Choose an item.</w:t>
          </w:r>
        </w:p>
      </w:docPartBody>
    </w:docPart>
    <w:docPart>
      <w:docPartPr>
        <w:name w:val="DD34CE8B542C4F48B2EA312F223D6E75"/>
        <w:category>
          <w:name w:val="General"/>
          <w:gallery w:val="placeholder"/>
        </w:category>
        <w:types>
          <w:type w:val="bbPlcHdr"/>
        </w:types>
        <w:behaviors>
          <w:behavior w:val="content"/>
        </w:behaviors>
        <w:guid w:val="{30146CA0-514E-4D70-9A9B-C5F78A95D2B8}"/>
      </w:docPartPr>
      <w:docPartBody>
        <w:p w:rsidR="005649B2" w:rsidRDefault="00401D06" w:rsidP="00401D06">
          <w:pPr>
            <w:pStyle w:val="DD34CE8B542C4F48B2EA312F223D6E75"/>
          </w:pPr>
          <w:r w:rsidRPr="000D27B4">
            <w:rPr>
              <w:rStyle w:val="PlaceholderText"/>
            </w:rPr>
            <w:t>Choose an item.</w:t>
          </w:r>
        </w:p>
      </w:docPartBody>
    </w:docPart>
    <w:docPart>
      <w:docPartPr>
        <w:name w:val="0D70AA2AFA5A49B3B5CC616663EE1F72"/>
        <w:category>
          <w:name w:val="General"/>
          <w:gallery w:val="placeholder"/>
        </w:category>
        <w:types>
          <w:type w:val="bbPlcHdr"/>
        </w:types>
        <w:behaviors>
          <w:behavior w:val="content"/>
        </w:behaviors>
        <w:guid w:val="{D0E08BAF-6DBB-460C-9C78-413A465545B5}"/>
      </w:docPartPr>
      <w:docPartBody>
        <w:p w:rsidR="005649B2" w:rsidRDefault="00401D06" w:rsidP="00401D06">
          <w:pPr>
            <w:pStyle w:val="0D70AA2AFA5A49B3B5CC616663EE1F72"/>
          </w:pPr>
          <w:r w:rsidRPr="000D27B4">
            <w:rPr>
              <w:rStyle w:val="PlaceholderText"/>
            </w:rPr>
            <w:t>Choose an item.</w:t>
          </w:r>
        </w:p>
      </w:docPartBody>
    </w:docPart>
    <w:docPart>
      <w:docPartPr>
        <w:name w:val="4C1E8AFE26924D1FBA3EFCD3DE0D3926"/>
        <w:category>
          <w:name w:val="General"/>
          <w:gallery w:val="placeholder"/>
        </w:category>
        <w:types>
          <w:type w:val="bbPlcHdr"/>
        </w:types>
        <w:behaviors>
          <w:behavior w:val="content"/>
        </w:behaviors>
        <w:guid w:val="{E19BF40D-BBE8-4C43-A26D-DC5239D67612}"/>
      </w:docPartPr>
      <w:docPartBody>
        <w:p w:rsidR="005649B2" w:rsidRDefault="00401D06" w:rsidP="00401D06">
          <w:pPr>
            <w:pStyle w:val="4C1E8AFE26924D1FBA3EFCD3DE0D3926"/>
          </w:pPr>
          <w:r w:rsidRPr="000D27B4">
            <w:rPr>
              <w:rStyle w:val="PlaceholderText"/>
            </w:rPr>
            <w:t>Choose an item.</w:t>
          </w:r>
        </w:p>
      </w:docPartBody>
    </w:docPart>
    <w:docPart>
      <w:docPartPr>
        <w:name w:val="A20C1840A97D4A9EB30D6C661DF7B449"/>
        <w:category>
          <w:name w:val="General"/>
          <w:gallery w:val="placeholder"/>
        </w:category>
        <w:types>
          <w:type w:val="bbPlcHdr"/>
        </w:types>
        <w:behaviors>
          <w:behavior w:val="content"/>
        </w:behaviors>
        <w:guid w:val="{4B6C6FAA-ED6D-45DE-9714-28278727AF67}"/>
      </w:docPartPr>
      <w:docPartBody>
        <w:p w:rsidR="005649B2" w:rsidRDefault="00401D06" w:rsidP="00401D06">
          <w:pPr>
            <w:pStyle w:val="A20C1840A97D4A9EB30D6C661DF7B449"/>
          </w:pPr>
          <w:r w:rsidRPr="000D27B4">
            <w:rPr>
              <w:rStyle w:val="PlaceholderText"/>
            </w:rPr>
            <w:t>Choose an item.</w:t>
          </w:r>
        </w:p>
      </w:docPartBody>
    </w:docPart>
    <w:docPart>
      <w:docPartPr>
        <w:name w:val="1AE24DBB4CD1458A8A5914CF0EA9AA3D"/>
        <w:category>
          <w:name w:val="General"/>
          <w:gallery w:val="placeholder"/>
        </w:category>
        <w:types>
          <w:type w:val="bbPlcHdr"/>
        </w:types>
        <w:behaviors>
          <w:behavior w:val="content"/>
        </w:behaviors>
        <w:guid w:val="{05669F09-E9B4-4536-B562-DF336F885B7A}"/>
      </w:docPartPr>
      <w:docPartBody>
        <w:p w:rsidR="005649B2" w:rsidRDefault="00401D06" w:rsidP="00401D06">
          <w:pPr>
            <w:pStyle w:val="1AE24DBB4CD1458A8A5914CF0EA9AA3D"/>
          </w:pPr>
          <w:r w:rsidRPr="000D27B4">
            <w:rPr>
              <w:rStyle w:val="PlaceholderText"/>
            </w:rPr>
            <w:t>Choose an item.</w:t>
          </w:r>
        </w:p>
      </w:docPartBody>
    </w:docPart>
    <w:docPart>
      <w:docPartPr>
        <w:name w:val="8F96F5B50CA44174AD26490D14592E32"/>
        <w:category>
          <w:name w:val="General"/>
          <w:gallery w:val="placeholder"/>
        </w:category>
        <w:types>
          <w:type w:val="bbPlcHdr"/>
        </w:types>
        <w:behaviors>
          <w:behavior w:val="content"/>
        </w:behaviors>
        <w:guid w:val="{1BDB86AA-B3BB-4C8B-8D30-1F0F52730048}"/>
      </w:docPartPr>
      <w:docPartBody>
        <w:p w:rsidR="005649B2" w:rsidRDefault="00401D06" w:rsidP="00401D06">
          <w:pPr>
            <w:pStyle w:val="8F96F5B50CA44174AD26490D14592E32"/>
          </w:pPr>
          <w:r w:rsidRPr="000D27B4">
            <w:rPr>
              <w:rStyle w:val="PlaceholderText"/>
            </w:rPr>
            <w:t>Choose an item.</w:t>
          </w:r>
        </w:p>
      </w:docPartBody>
    </w:docPart>
    <w:docPart>
      <w:docPartPr>
        <w:name w:val="C9C1E9B202104106894AF9B1111849EE"/>
        <w:category>
          <w:name w:val="General"/>
          <w:gallery w:val="placeholder"/>
        </w:category>
        <w:types>
          <w:type w:val="bbPlcHdr"/>
        </w:types>
        <w:behaviors>
          <w:behavior w:val="content"/>
        </w:behaviors>
        <w:guid w:val="{5AE2E0D5-0B7E-4365-A630-CF1298354B3F}"/>
      </w:docPartPr>
      <w:docPartBody>
        <w:p w:rsidR="005649B2" w:rsidRDefault="00401D06" w:rsidP="00401D06">
          <w:pPr>
            <w:pStyle w:val="C9C1E9B202104106894AF9B1111849EE"/>
          </w:pPr>
          <w:r w:rsidRPr="000D27B4">
            <w:rPr>
              <w:rStyle w:val="PlaceholderText"/>
            </w:rPr>
            <w:t>Choose an item.</w:t>
          </w:r>
        </w:p>
      </w:docPartBody>
    </w:docPart>
    <w:docPart>
      <w:docPartPr>
        <w:name w:val="8E3F48B09B5949DFBB55E6DF6525F256"/>
        <w:category>
          <w:name w:val="General"/>
          <w:gallery w:val="placeholder"/>
        </w:category>
        <w:types>
          <w:type w:val="bbPlcHdr"/>
        </w:types>
        <w:behaviors>
          <w:behavior w:val="content"/>
        </w:behaviors>
        <w:guid w:val="{495F8B97-8481-4908-AF92-E2A816C95A99}"/>
      </w:docPartPr>
      <w:docPartBody>
        <w:p w:rsidR="005649B2" w:rsidRDefault="00401D06" w:rsidP="00401D06">
          <w:pPr>
            <w:pStyle w:val="8E3F48B09B5949DFBB55E6DF6525F256"/>
          </w:pPr>
          <w:r w:rsidRPr="000D27B4">
            <w:rPr>
              <w:rStyle w:val="PlaceholderText"/>
            </w:rPr>
            <w:t>Choose an item.</w:t>
          </w:r>
        </w:p>
      </w:docPartBody>
    </w:docPart>
    <w:docPart>
      <w:docPartPr>
        <w:name w:val="672938592A2B4D77A76202B46380B7E9"/>
        <w:category>
          <w:name w:val="General"/>
          <w:gallery w:val="placeholder"/>
        </w:category>
        <w:types>
          <w:type w:val="bbPlcHdr"/>
        </w:types>
        <w:behaviors>
          <w:behavior w:val="content"/>
        </w:behaviors>
        <w:guid w:val="{5D8481E9-8FCC-4C6B-B2DE-C3CB2E74990E}"/>
      </w:docPartPr>
      <w:docPartBody>
        <w:p w:rsidR="005649B2" w:rsidRDefault="00401D06" w:rsidP="00401D06">
          <w:pPr>
            <w:pStyle w:val="672938592A2B4D77A76202B46380B7E9"/>
          </w:pPr>
          <w:r w:rsidRPr="000D27B4">
            <w:rPr>
              <w:rStyle w:val="PlaceholderText"/>
            </w:rPr>
            <w:t>Choose an item.</w:t>
          </w:r>
        </w:p>
      </w:docPartBody>
    </w:docPart>
    <w:docPart>
      <w:docPartPr>
        <w:name w:val="70093B49CF6347EAA717950BFAB8183F"/>
        <w:category>
          <w:name w:val="General"/>
          <w:gallery w:val="placeholder"/>
        </w:category>
        <w:types>
          <w:type w:val="bbPlcHdr"/>
        </w:types>
        <w:behaviors>
          <w:behavior w:val="content"/>
        </w:behaviors>
        <w:guid w:val="{01802036-1B03-4B31-A266-D68A32DE7E8E}"/>
      </w:docPartPr>
      <w:docPartBody>
        <w:p w:rsidR="005649B2" w:rsidRDefault="00401D06" w:rsidP="00401D06">
          <w:pPr>
            <w:pStyle w:val="70093B49CF6347EAA717950BFAB8183F"/>
          </w:pPr>
          <w:r w:rsidRPr="000D27B4">
            <w:rPr>
              <w:rStyle w:val="PlaceholderText"/>
            </w:rPr>
            <w:t>Choose an item.</w:t>
          </w:r>
        </w:p>
      </w:docPartBody>
    </w:docPart>
    <w:docPart>
      <w:docPartPr>
        <w:name w:val="B552A1E8D52D446DA37D1A93D4360095"/>
        <w:category>
          <w:name w:val="General"/>
          <w:gallery w:val="placeholder"/>
        </w:category>
        <w:types>
          <w:type w:val="bbPlcHdr"/>
        </w:types>
        <w:behaviors>
          <w:behavior w:val="content"/>
        </w:behaviors>
        <w:guid w:val="{98AE5933-368D-4976-9321-177319F7163F}"/>
      </w:docPartPr>
      <w:docPartBody>
        <w:p w:rsidR="005649B2" w:rsidRDefault="00401D06" w:rsidP="00401D06">
          <w:pPr>
            <w:pStyle w:val="B552A1E8D52D446DA37D1A93D4360095"/>
          </w:pPr>
          <w:r w:rsidRPr="000D27B4">
            <w:rPr>
              <w:rStyle w:val="PlaceholderText"/>
            </w:rPr>
            <w:t>Choose an item.</w:t>
          </w:r>
        </w:p>
      </w:docPartBody>
    </w:docPart>
    <w:docPart>
      <w:docPartPr>
        <w:name w:val="9A914ECBB6624C909368168DD1165030"/>
        <w:category>
          <w:name w:val="General"/>
          <w:gallery w:val="placeholder"/>
        </w:category>
        <w:types>
          <w:type w:val="bbPlcHdr"/>
        </w:types>
        <w:behaviors>
          <w:behavior w:val="content"/>
        </w:behaviors>
        <w:guid w:val="{8CB17059-2D66-44D5-B4ED-CA904490DCA8}"/>
      </w:docPartPr>
      <w:docPartBody>
        <w:p w:rsidR="005649B2" w:rsidRDefault="00401D06" w:rsidP="00401D06">
          <w:pPr>
            <w:pStyle w:val="9A914ECBB6624C909368168DD1165030"/>
          </w:pPr>
          <w:r w:rsidRPr="000D27B4">
            <w:rPr>
              <w:rStyle w:val="PlaceholderText"/>
            </w:rPr>
            <w:t>Choose an item.</w:t>
          </w:r>
        </w:p>
      </w:docPartBody>
    </w:docPart>
    <w:docPart>
      <w:docPartPr>
        <w:name w:val="902DF1FCB7AE4577A31F0A923B5B90F6"/>
        <w:category>
          <w:name w:val="General"/>
          <w:gallery w:val="placeholder"/>
        </w:category>
        <w:types>
          <w:type w:val="bbPlcHdr"/>
        </w:types>
        <w:behaviors>
          <w:behavior w:val="content"/>
        </w:behaviors>
        <w:guid w:val="{B5D82EAC-74F5-4A8B-8DF4-F59910343CE8}"/>
      </w:docPartPr>
      <w:docPartBody>
        <w:p w:rsidR="005649B2" w:rsidRDefault="00401D06" w:rsidP="00401D06">
          <w:pPr>
            <w:pStyle w:val="902DF1FCB7AE4577A31F0A923B5B90F6"/>
          </w:pPr>
          <w:r w:rsidRPr="000D27B4">
            <w:rPr>
              <w:rStyle w:val="PlaceholderText"/>
            </w:rPr>
            <w:t>Choose an item.</w:t>
          </w:r>
        </w:p>
      </w:docPartBody>
    </w:docPart>
    <w:docPart>
      <w:docPartPr>
        <w:name w:val="15D0F923DB414123A20489B897BA05D8"/>
        <w:category>
          <w:name w:val="General"/>
          <w:gallery w:val="placeholder"/>
        </w:category>
        <w:types>
          <w:type w:val="bbPlcHdr"/>
        </w:types>
        <w:behaviors>
          <w:behavior w:val="content"/>
        </w:behaviors>
        <w:guid w:val="{49DFB008-FDF5-4296-AC99-D9DDCBB421FF}"/>
      </w:docPartPr>
      <w:docPartBody>
        <w:p w:rsidR="005649B2" w:rsidRDefault="00401D06" w:rsidP="00401D06">
          <w:pPr>
            <w:pStyle w:val="15D0F923DB414123A20489B897BA05D8"/>
          </w:pPr>
          <w:r w:rsidRPr="000D27B4">
            <w:rPr>
              <w:rStyle w:val="PlaceholderText"/>
            </w:rPr>
            <w:t>Choose an item.</w:t>
          </w:r>
        </w:p>
      </w:docPartBody>
    </w:docPart>
    <w:docPart>
      <w:docPartPr>
        <w:name w:val="66A9DCF759D44D44997372F08BA3910A"/>
        <w:category>
          <w:name w:val="General"/>
          <w:gallery w:val="placeholder"/>
        </w:category>
        <w:types>
          <w:type w:val="bbPlcHdr"/>
        </w:types>
        <w:behaviors>
          <w:behavior w:val="content"/>
        </w:behaviors>
        <w:guid w:val="{FBD95360-F70E-437E-8FF9-A9ABA62045F4}"/>
      </w:docPartPr>
      <w:docPartBody>
        <w:p w:rsidR="005649B2" w:rsidRDefault="00401D06" w:rsidP="00401D06">
          <w:pPr>
            <w:pStyle w:val="66A9DCF759D44D44997372F08BA3910A"/>
          </w:pPr>
          <w:r w:rsidRPr="000D27B4">
            <w:rPr>
              <w:rStyle w:val="PlaceholderText"/>
            </w:rPr>
            <w:t>Choose an item.</w:t>
          </w:r>
        </w:p>
      </w:docPartBody>
    </w:docPart>
    <w:docPart>
      <w:docPartPr>
        <w:name w:val="1BCAF89878144F82BDF951C9C6B1BCE0"/>
        <w:category>
          <w:name w:val="General"/>
          <w:gallery w:val="placeholder"/>
        </w:category>
        <w:types>
          <w:type w:val="bbPlcHdr"/>
        </w:types>
        <w:behaviors>
          <w:behavior w:val="content"/>
        </w:behaviors>
        <w:guid w:val="{2BE0AB35-27EB-41A9-B98A-6D112B620949}"/>
      </w:docPartPr>
      <w:docPartBody>
        <w:p w:rsidR="005649B2" w:rsidRDefault="00401D06" w:rsidP="00401D06">
          <w:pPr>
            <w:pStyle w:val="1BCAF89878144F82BDF951C9C6B1BCE0"/>
          </w:pPr>
          <w:r w:rsidRPr="000D27B4">
            <w:rPr>
              <w:rStyle w:val="PlaceholderText"/>
            </w:rPr>
            <w:t>Choose an item.</w:t>
          </w:r>
        </w:p>
      </w:docPartBody>
    </w:docPart>
    <w:docPart>
      <w:docPartPr>
        <w:name w:val="F152DB86570D450C8C5AAAD05F2AB12D"/>
        <w:category>
          <w:name w:val="General"/>
          <w:gallery w:val="placeholder"/>
        </w:category>
        <w:types>
          <w:type w:val="bbPlcHdr"/>
        </w:types>
        <w:behaviors>
          <w:behavior w:val="content"/>
        </w:behaviors>
        <w:guid w:val="{6E6DBFB4-34DD-4319-A305-B6567A6089C8}"/>
      </w:docPartPr>
      <w:docPartBody>
        <w:p w:rsidR="005649B2" w:rsidRDefault="00401D06" w:rsidP="00401D06">
          <w:pPr>
            <w:pStyle w:val="F152DB86570D450C8C5AAAD05F2AB12D"/>
          </w:pPr>
          <w:r w:rsidRPr="000D27B4">
            <w:rPr>
              <w:rStyle w:val="PlaceholderText"/>
            </w:rPr>
            <w:t>Choose an item.</w:t>
          </w:r>
        </w:p>
      </w:docPartBody>
    </w:docPart>
    <w:docPart>
      <w:docPartPr>
        <w:name w:val="9B1725B125AC460E9C8D68A3F4FD102A"/>
        <w:category>
          <w:name w:val="General"/>
          <w:gallery w:val="placeholder"/>
        </w:category>
        <w:types>
          <w:type w:val="bbPlcHdr"/>
        </w:types>
        <w:behaviors>
          <w:behavior w:val="content"/>
        </w:behaviors>
        <w:guid w:val="{EF413BA1-3E38-484A-83D3-494C9A18DFA2}"/>
      </w:docPartPr>
      <w:docPartBody>
        <w:p w:rsidR="005649B2" w:rsidRDefault="00401D06" w:rsidP="00401D06">
          <w:pPr>
            <w:pStyle w:val="9B1725B125AC460E9C8D68A3F4FD102A"/>
          </w:pPr>
          <w:r w:rsidRPr="000D27B4">
            <w:rPr>
              <w:rStyle w:val="PlaceholderText"/>
            </w:rPr>
            <w:t>Choose an item.</w:t>
          </w:r>
        </w:p>
      </w:docPartBody>
    </w:docPart>
    <w:docPart>
      <w:docPartPr>
        <w:name w:val="BBAAED8A918E48A696F631D56B25A9DA"/>
        <w:category>
          <w:name w:val="General"/>
          <w:gallery w:val="placeholder"/>
        </w:category>
        <w:types>
          <w:type w:val="bbPlcHdr"/>
        </w:types>
        <w:behaviors>
          <w:behavior w:val="content"/>
        </w:behaviors>
        <w:guid w:val="{60FD5DC3-DD7A-4FCE-90DD-F4D364FE522B}"/>
      </w:docPartPr>
      <w:docPartBody>
        <w:p w:rsidR="005649B2" w:rsidRDefault="00401D06" w:rsidP="00401D06">
          <w:pPr>
            <w:pStyle w:val="BBAAED8A918E48A696F631D56B25A9DA"/>
          </w:pPr>
          <w:r w:rsidRPr="000D27B4">
            <w:rPr>
              <w:rStyle w:val="PlaceholderText"/>
            </w:rPr>
            <w:t>Choose an item.</w:t>
          </w:r>
        </w:p>
      </w:docPartBody>
    </w:docPart>
    <w:docPart>
      <w:docPartPr>
        <w:name w:val="C67B7456B3D24ED1AA41A4AB22BB4129"/>
        <w:category>
          <w:name w:val="General"/>
          <w:gallery w:val="placeholder"/>
        </w:category>
        <w:types>
          <w:type w:val="bbPlcHdr"/>
        </w:types>
        <w:behaviors>
          <w:behavior w:val="content"/>
        </w:behaviors>
        <w:guid w:val="{4011DDD8-E9CE-4A46-9E12-6D78E7A41D1D}"/>
      </w:docPartPr>
      <w:docPartBody>
        <w:p w:rsidR="005649B2" w:rsidRDefault="00401D06" w:rsidP="00401D06">
          <w:pPr>
            <w:pStyle w:val="C67B7456B3D24ED1AA41A4AB22BB4129"/>
          </w:pPr>
          <w:r w:rsidRPr="000D27B4">
            <w:rPr>
              <w:rStyle w:val="PlaceholderText"/>
            </w:rPr>
            <w:t>Choose an item.</w:t>
          </w:r>
        </w:p>
      </w:docPartBody>
    </w:docPart>
    <w:docPart>
      <w:docPartPr>
        <w:name w:val="A74F4E1AE89B4D8EAB91782952C6656B"/>
        <w:category>
          <w:name w:val="General"/>
          <w:gallery w:val="placeholder"/>
        </w:category>
        <w:types>
          <w:type w:val="bbPlcHdr"/>
        </w:types>
        <w:behaviors>
          <w:behavior w:val="content"/>
        </w:behaviors>
        <w:guid w:val="{F61803BF-8CD2-4341-829E-FE0BBAB8E05E}"/>
      </w:docPartPr>
      <w:docPartBody>
        <w:p w:rsidR="005649B2" w:rsidRDefault="00401D06" w:rsidP="00401D06">
          <w:pPr>
            <w:pStyle w:val="A74F4E1AE89B4D8EAB91782952C6656B"/>
          </w:pPr>
          <w:r w:rsidRPr="000D27B4">
            <w:rPr>
              <w:rStyle w:val="PlaceholderText"/>
            </w:rPr>
            <w:t>Choose an item.</w:t>
          </w:r>
        </w:p>
      </w:docPartBody>
    </w:docPart>
    <w:docPart>
      <w:docPartPr>
        <w:name w:val="2C0F154AF6914B588E94EEF56C1C2CEB"/>
        <w:category>
          <w:name w:val="General"/>
          <w:gallery w:val="placeholder"/>
        </w:category>
        <w:types>
          <w:type w:val="bbPlcHdr"/>
        </w:types>
        <w:behaviors>
          <w:behavior w:val="content"/>
        </w:behaviors>
        <w:guid w:val="{FF77E96B-4E3F-43F8-85BC-18749E6ECF3C}"/>
      </w:docPartPr>
      <w:docPartBody>
        <w:p w:rsidR="005649B2" w:rsidRDefault="00401D06" w:rsidP="00401D06">
          <w:pPr>
            <w:pStyle w:val="2C0F154AF6914B588E94EEF56C1C2CEB"/>
          </w:pPr>
          <w:r w:rsidRPr="000D27B4">
            <w:rPr>
              <w:rStyle w:val="PlaceholderText"/>
            </w:rPr>
            <w:t>Choose an item.</w:t>
          </w:r>
        </w:p>
      </w:docPartBody>
    </w:docPart>
    <w:docPart>
      <w:docPartPr>
        <w:name w:val="7BCEDA0559F449F88F9F66991E3B53B8"/>
        <w:category>
          <w:name w:val="General"/>
          <w:gallery w:val="placeholder"/>
        </w:category>
        <w:types>
          <w:type w:val="bbPlcHdr"/>
        </w:types>
        <w:behaviors>
          <w:behavior w:val="content"/>
        </w:behaviors>
        <w:guid w:val="{03FCC637-A109-4EE9-B788-0D7F11EA36AD}"/>
      </w:docPartPr>
      <w:docPartBody>
        <w:p w:rsidR="005649B2" w:rsidRDefault="00401D06" w:rsidP="00401D06">
          <w:pPr>
            <w:pStyle w:val="7BCEDA0559F449F88F9F66991E3B53B8"/>
          </w:pPr>
          <w:r w:rsidRPr="000D27B4">
            <w:rPr>
              <w:rStyle w:val="PlaceholderText"/>
            </w:rPr>
            <w:t>Choose an item.</w:t>
          </w:r>
        </w:p>
      </w:docPartBody>
    </w:docPart>
    <w:docPart>
      <w:docPartPr>
        <w:name w:val="76DCCDC2DA0D47F5A9653F53F0BD3C03"/>
        <w:category>
          <w:name w:val="General"/>
          <w:gallery w:val="placeholder"/>
        </w:category>
        <w:types>
          <w:type w:val="bbPlcHdr"/>
        </w:types>
        <w:behaviors>
          <w:behavior w:val="content"/>
        </w:behaviors>
        <w:guid w:val="{2EF2F596-1516-473D-A7EC-C1C5D33A5D14}"/>
      </w:docPartPr>
      <w:docPartBody>
        <w:p w:rsidR="005649B2" w:rsidRDefault="00401D06" w:rsidP="00401D06">
          <w:pPr>
            <w:pStyle w:val="76DCCDC2DA0D47F5A9653F53F0BD3C03"/>
          </w:pPr>
          <w:r w:rsidRPr="000D27B4">
            <w:rPr>
              <w:rStyle w:val="PlaceholderText"/>
            </w:rPr>
            <w:t>Choose an item.</w:t>
          </w:r>
        </w:p>
      </w:docPartBody>
    </w:docPart>
    <w:docPart>
      <w:docPartPr>
        <w:name w:val="2A55BED1D9344C0782D6D23F24EA8553"/>
        <w:category>
          <w:name w:val="General"/>
          <w:gallery w:val="placeholder"/>
        </w:category>
        <w:types>
          <w:type w:val="bbPlcHdr"/>
        </w:types>
        <w:behaviors>
          <w:behavior w:val="content"/>
        </w:behaviors>
        <w:guid w:val="{371A18CE-1CFA-4A6F-9ECB-20F953CBFC0D}"/>
      </w:docPartPr>
      <w:docPartBody>
        <w:p w:rsidR="005649B2" w:rsidRDefault="00401D06" w:rsidP="00401D06">
          <w:pPr>
            <w:pStyle w:val="2A55BED1D9344C0782D6D23F24EA8553"/>
          </w:pPr>
          <w:r w:rsidRPr="000D27B4">
            <w:rPr>
              <w:rStyle w:val="PlaceholderText"/>
            </w:rPr>
            <w:t>Choose an item.</w:t>
          </w:r>
        </w:p>
      </w:docPartBody>
    </w:docPart>
    <w:docPart>
      <w:docPartPr>
        <w:name w:val="6E1F1A79CF5B4940ACAC39EDFEDC04DA"/>
        <w:category>
          <w:name w:val="General"/>
          <w:gallery w:val="placeholder"/>
        </w:category>
        <w:types>
          <w:type w:val="bbPlcHdr"/>
        </w:types>
        <w:behaviors>
          <w:behavior w:val="content"/>
        </w:behaviors>
        <w:guid w:val="{98676E12-DFB4-4F39-875F-24A22E9D962A}"/>
      </w:docPartPr>
      <w:docPartBody>
        <w:p w:rsidR="005649B2" w:rsidRDefault="00401D06" w:rsidP="00401D06">
          <w:pPr>
            <w:pStyle w:val="6E1F1A79CF5B4940ACAC39EDFEDC04DA"/>
          </w:pPr>
          <w:r w:rsidRPr="000D27B4">
            <w:rPr>
              <w:rStyle w:val="PlaceholderText"/>
            </w:rPr>
            <w:t>Choose an item.</w:t>
          </w:r>
        </w:p>
      </w:docPartBody>
    </w:docPart>
    <w:docPart>
      <w:docPartPr>
        <w:name w:val="122BC8090325486C811EA966EC0D7706"/>
        <w:category>
          <w:name w:val="General"/>
          <w:gallery w:val="placeholder"/>
        </w:category>
        <w:types>
          <w:type w:val="bbPlcHdr"/>
        </w:types>
        <w:behaviors>
          <w:behavior w:val="content"/>
        </w:behaviors>
        <w:guid w:val="{BBBC8456-695A-4AA9-A599-7963D463737D}"/>
      </w:docPartPr>
      <w:docPartBody>
        <w:p w:rsidR="005649B2" w:rsidRDefault="00401D06" w:rsidP="00401D06">
          <w:pPr>
            <w:pStyle w:val="122BC8090325486C811EA966EC0D7706"/>
          </w:pPr>
          <w:r w:rsidRPr="000D27B4">
            <w:rPr>
              <w:rStyle w:val="PlaceholderText"/>
            </w:rPr>
            <w:t>Choose an item.</w:t>
          </w:r>
        </w:p>
      </w:docPartBody>
    </w:docPart>
    <w:docPart>
      <w:docPartPr>
        <w:name w:val="1DB7995C930F41BCA80C6BEB4D14F93C"/>
        <w:category>
          <w:name w:val="General"/>
          <w:gallery w:val="placeholder"/>
        </w:category>
        <w:types>
          <w:type w:val="bbPlcHdr"/>
        </w:types>
        <w:behaviors>
          <w:behavior w:val="content"/>
        </w:behaviors>
        <w:guid w:val="{93B1FC53-421D-404E-8997-2119901BEA21}"/>
      </w:docPartPr>
      <w:docPartBody>
        <w:p w:rsidR="005649B2" w:rsidRDefault="00401D06" w:rsidP="00401D06">
          <w:pPr>
            <w:pStyle w:val="1DB7995C930F41BCA80C6BEB4D14F93C"/>
          </w:pPr>
          <w:r w:rsidRPr="000D27B4">
            <w:rPr>
              <w:rStyle w:val="PlaceholderText"/>
            </w:rPr>
            <w:t>Choose an item.</w:t>
          </w:r>
        </w:p>
      </w:docPartBody>
    </w:docPart>
    <w:docPart>
      <w:docPartPr>
        <w:name w:val="87C801D3992A4DCF9969F04FA8DB0FF8"/>
        <w:category>
          <w:name w:val="General"/>
          <w:gallery w:val="placeholder"/>
        </w:category>
        <w:types>
          <w:type w:val="bbPlcHdr"/>
        </w:types>
        <w:behaviors>
          <w:behavior w:val="content"/>
        </w:behaviors>
        <w:guid w:val="{627D26D1-1AF1-4DC3-905A-44A272AACA34}"/>
      </w:docPartPr>
      <w:docPartBody>
        <w:p w:rsidR="005649B2" w:rsidRDefault="00401D06" w:rsidP="00401D06">
          <w:pPr>
            <w:pStyle w:val="87C801D3992A4DCF9969F04FA8DB0FF8"/>
          </w:pPr>
          <w:r w:rsidRPr="000D27B4">
            <w:rPr>
              <w:rStyle w:val="PlaceholderText"/>
            </w:rPr>
            <w:t>Choose an item.</w:t>
          </w:r>
        </w:p>
      </w:docPartBody>
    </w:docPart>
    <w:docPart>
      <w:docPartPr>
        <w:name w:val="00718239A5E54A978ACD16AE2250EBCC"/>
        <w:category>
          <w:name w:val="General"/>
          <w:gallery w:val="placeholder"/>
        </w:category>
        <w:types>
          <w:type w:val="bbPlcHdr"/>
        </w:types>
        <w:behaviors>
          <w:behavior w:val="content"/>
        </w:behaviors>
        <w:guid w:val="{B1D62428-ED11-42FB-839F-E0F42755E216}"/>
      </w:docPartPr>
      <w:docPartBody>
        <w:p w:rsidR="005649B2" w:rsidRDefault="00401D06" w:rsidP="00401D06">
          <w:pPr>
            <w:pStyle w:val="00718239A5E54A978ACD16AE2250EBCC"/>
          </w:pPr>
          <w:r w:rsidRPr="000D27B4">
            <w:rPr>
              <w:rStyle w:val="PlaceholderText"/>
            </w:rPr>
            <w:t>Choose an item.</w:t>
          </w:r>
        </w:p>
      </w:docPartBody>
    </w:docPart>
    <w:docPart>
      <w:docPartPr>
        <w:name w:val="ECA4CA439CBB4940A1609BB277951151"/>
        <w:category>
          <w:name w:val="General"/>
          <w:gallery w:val="placeholder"/>
        </w:category>
        <w:types>
          <w:type w:val="bbPlcHdr"/>
        </w:types>
        <w:behaviors>
          <w:behavior w:val="content"/>
        </w:behaviors>
        <w:guid w:val="{649DCA7E-DA0B-4BE8-BDCD-DED10888D0A8}"/>
      </w:docPartPr>
      <w:docPartBody>
        <w:p w:rsidR="005649B2" w:rsidRDefault="00401D06" w:rsidP="00401D06">
          <w:pPr>
            <w:pStyle w:val="ECA4CA439CBB4940A1609BB277951151"/>
          </w:pPr>
          <w:r w:rsidRPr="000D27B4">
            <w:rPr>
              <w:rStyle w:val="PlaceholderText"/>
            </w:rPr>
            <w:t>Choose an item.</w:t>
          </w:r>
        </w:p>
      </w:docPartBody>
    </w:docPart>
    <w:docPart>
      <w:docPartPr>
        <w:name w:val="8FF43540EDE94BE2866EADC01AA62414"/>
        <w:category>
          <w:name w:val="General"/>
          <w:gallery w:val="placeholder"/>
        </w:category>
        <w:types>
          <w:type w:val="bbPlcHdr"/>
        </w:types>
        <w:behaviors>
          <w:behavior w:val="content"/>
        </w:behaviors>
        <w:guid w:val="{C2715BAE-F281-4A9D-8B7F-8E184BF11825}"/>
      </w:docPartPr>
      <w:docPartBody>
        <w:p w:rsidR="005649B2" w:rsidRDefault="00401D06" w:rsidP="00401D06">
          <w:pPr>
            <w:pStyle w:val="8FF43540EDE94BE2866EADC01AA62414"/>
          </w:pPr>
          <w:r w:rsidRPr="000D27B4">
            <w:rPr>
              <w:rStyle w:val="PlaceholderText"/>
            </w:rPr>
            <w:t>Choose an item.</w:t>
          </w:r>
        </w:p>
      </w:docPartBody>
    </w:docPart>
    <w:docPart>
      <w:docPartPr>
        <w:name w:val="6B162C0C99134BE188B73165E9C0C389"/>
        <w:category>
          <w:name w:val="General"/>
          <w:gallery w:val="placeholder"/>
        </w:category>
        <w:types>
          <w:type w:val="bbPlcHdr"/>
        </w:types>
        <w:behaviors>
          <w:behavior w:val="content"/>
        </w:behaviors>
        <w:guid w:val="{DB505A62-21E4-4C70-8417-D29A38FA7033}"/>
      </w:docPartPr>
      <w:docPartBody>
        <w:p w:rsidR="005649B2" w:rsidRDefault="00401D06" w:rsidP="00401D06">
          <w:pPr>
            <w:pStyle w:val="6B162C0C99134BE188B73165E9C0C389"/>
          </w:pPr>
          <w:r w:rsidRPr="000D27B4">
            <w:rPr>
              <w:rStyle w:val="PlaceholderText"/>
            </w:rPr>
            <w:t>Choose an item.</w:t>
          </w:r>
        </w:p>
      </w:docPartBody>
    </w:docPart>
    <w:docPart>
      <w:docPartPr>
        <w:name w:val="02412F42E5A84E43BD461D0E8750BE60"/>
        <w:category>
          <w:name w:val="General"/>
          <w:gallery w:val="placeholder"/>
        </w:category>
        <w:types>
          <w:type w:val="bbPlcHdr"/>
        </w:types>
        <w:behaviors>
          <w:behavior w:val="content"/>
        </w:behaviors>
        <w:guid w:val="{ED4246F8-ED8C-4022-9AD6-5A660EAD97F1}"/>
      </w:docPartPr>
      <w:docPartBody>
        <w:p w:rsidR="005649B2" w:rsidRDefault="00401D06" w:rsidP="00401D06">
          <w:pPr>
            <w:pStyle w:val="02412F42E5A84E43BD461D0E8750BE60"/>
          </w:pPr>
          <w:r w:rsidRPr="000D27B4">
            <w:rPr>
              <w:rStyle w:val="PlaceholderText"/>
            </w:rPr>
            <w:t>Choose an item.</w:t>
          </w:r>
        </w:p>
      </w:docPartBody>
    </w:docPart>
    <w:docPart>
      <w:docPartPr>
        <w:name w:val="64F7A21B9E7E4D528906BAB532C1E5D4"/>
        <w:category>
          <w:name w:val="General"/>
          <w:gallery w:val="placeholder"/>
        </w:category>
        <w:types>
          <w:type w:val="bbPlcHdr"/>
        </w:types>
        <w:behaviors>
          <w:behavior w:val="content"/>
        </w:behaviors>
        <w:guid w:val="{F06B6FE5-A55A-4413-9E12-4BA00AAA6E52}"/>
      </w:docPartPr>
      <w:docPartBody>
        <w:p w:rsidR="005649B2" w:rsidRDefault="00401D06" w:rsidP="00401D06">
          <w:pPr>
            <w:pStyle w:val="64F7A21B9E7E4D528906BAB532C1E5D4"/>
          </w:pPr>
          <w:r w:rsidRPr="000D27B4">
            <w:rPr>
              <w:rStyle w:val="PlaceholderText"/>
            </w:rPr>
            <w:t>Choose an item.</w:t>
          </w:r>
        </w:p>
      </w:docPartBody>
    </w:docPart>
    <w:docPart>
      <w:docPartPr>
        <w:name w:val="E2C7F73B6B624CBCB3F4CD9DDE479D4C"/>
        <w:category>
          <w:name w:val="General"/>
          <w:gallery w:val="placeholder"/>
        </w:category>
        <w:types>
          <w:type w:val="bbPlcHdr"/>
        </w:types>
        <w:behaviors>
          <w:behavior w:val="content"/>
        </w:behaviors>
        <w:guid w:val="{71D4400A-39A2-4C77-A335-152F16CBD0C3}"/>
      </w:docPartPr>
      <w:docPartBody>
        <w:p w:rsidR="005649B2" w:rsidRDefault="00401D06" w:rsidP="00401D06">
          <w:pPr>
            <w:pStyle w:val="E2C7F73B6B624CBCB3F4CD9DDE479D4C"/>
          </w:pPr>
          <w:r w:rsidRPr="000D27B4">
            <w:rPr>
              <w:rStyle w:val="PlaceholderText"/>
            </w:rPr>
            <w:t>Choose an item.</w:t>
          </w:r>
        </w:p>
      </w:docPartBody>
    </w:docPart>
    <w:docPart>
      <w:docPartPr>
        <w:name w:val="80391DF295994E5B84BAE98124EF28BB"/>
        <w:category>
          <w:name w:val="General"/>
          <w:gallery w:val="placeholder"/>
        </w:category>
        <w:types>
          <w:type w:val="bbPlcHdr"/>
        </w:types>
        <w:behaviors>
          <w:behavior w:val="content"/>
        </w:behaviors>
        <w:guid w:val="{FC8D22C9-91E6-4CC0-A2A5-279D825A28BF}"/>
      </w:docPartPr>
      <w:docPartBody>
        <w:p w:rsidR="005649B2" w:rsidRDefault="00401D06" w:rsidP="00401D06">
          <w:pPr>
            <w:pStyle w:val="80391DF295994E5B84BAE98124EF28BB"/>
          </w:pPr>
          <w:r w:rsidRPr="000D27B4">
            <w:rPr>
              <w:rStyle w:val="PlaceholderText"/>
            </w:rPr>
            <w:t>Choose an item.</w:t>
          </w:r>
        </w:p>
      </w:docPartBody>
    </w:docPart>
    <w:docPart>
      <w:docPartPr>
        <w:name w:val="6FF4BEA98A9C4919A3D12864ADFD3FA1"/>
        <w:category>
          <w:name w:val="General"/>
          <w:gallery w:val="placeholder"/>
        </w:category>
        <w:types>
          <w:type w:val="bbPlcHdr"/>
        </w:types>
        <w:behaviors>
          <w:behavior w:val="content"/>
        </w:behaviors>
        <w:guid w:val="{6B4D92D1-1B88-4CC8-A4DC-8108BBFAE66D}"/>
      </w:docPartPr>
      <w:docPartBody>
        <w:p w:rsidR="005649B2" w:rsidRDefault="00401D06" w:rsidP="00401D06">
          <w:pPr>
            <w:pStyle w:val="6FF4BEA98A9C4919A3D12864ADFD3FA1"/>
          </w:pPr>
          <w:r w:rsidRPr="000D27B4">
            <w:rPr>
              <w:rStyle w:val="PlaceholderText"/>
            </w:rPr>
            <w:t>Choose an item.</w:t>
          </w:r>
        </w:p>
      </w:docPartBody>
    </w:docPart>
    <w:docPart>
      <w:docPartPr>
        <w:name w:val="77EFDC14DD8B45FA9CBC75D7000EAC39"/>
        <w:category>
          <w:name w:val="General"/>
          <w:gallery w:val="placeholder"/>
        </w:category>
        <w:types>
          <w:type w:val="bbPlcHdr"/>
        </w:types>
        <w:behaviors>
          <w:behavior w:val="content"/>
        </w:behaviors>
        <w:guid w:val="{28761885-5BF5-4FF9-B362-2A274629F76B}"/>
      </w:docPartPr>
      <w:docPartBody>
        <w:p w:rsidR="005649B2" w:rsidRDefault="00401D06" w:rsidP="00401D06">
          <w:pPr>
            <w:pStyle w:val="77EFDC14DD8B45FA9CBC75D7000EAC39"/>
          </w:pPr>
          <w:r w:rsidRPr="000D27B4">
            <w:rPr>
              <w:rStyle w:val="PlaceholderText"/>
            </w:rPr>
            <w:t>Choose an item.</w:t>
          </w:r>
        </w:p>
      </w:docPartBody>
    </w:docPart>
    <w:docPart>
      <w:docPartPr>
        <w:name w:val="F189A82DCB384B838DB94DE45C1591D5"/>
        <w:category>
          <w:name w:val="General"/>
          <w:gallery w:val="placeholder"/>
        </w:category>
        <w:types>
          <w:type w:val="bbPlcHdr"/>
        </w:types>
        <w:behaviors>
          <w:behavior w:val="content"/>
        </w:behaviors>
        <w:guid w:val="{BA98BF85-7C0B-4C4C-82B7-48AD246FA054}"/>
      </w:docPartPr>
      <w:docPartBody>
        <w:p w:rsidR="005649B2" w:rsidRDefault="00401D06" w:rsidP="00401D06">
          <w:pPr>
            <w:pStyle w:val="F189A82DCB384B838DB94DE45C1591D5"/>
          </w:pPr>
          <w:r w:rsidRPr="000D27B4">
            <w:rPr>
              <w:rStyle w:val="PlaceholderText"/>
            </w:rPr>
            <w:t>Choose an item.</w:t>
          </w:r>
        </w:p>
      </w:docPartBody>
    </w:docPart>
    <w:docPart>
      <w:docPartPr>
        <w:name w:val="1900D2F2ACE64FDDB461714252CBE1C5"/>
        <w:category>
          <w:name w:val="General"/>
          <w:gallery w:val="placeholder"/>
        </w:category>
        <w:types>
          <w:type w:val="bbPlcHdr"/>
        </w:types>
        <w:behaviors>
          <w:behavior w:val="content"/>
        </w:behaviors>
        <w:guid w:val="{C1100085-1C18-44DA-8A7C-F11CAD9CFB43}"/>
      </w:docPartPr>
      <w:docPartBody>
        <w:p w:rsidR="005649B2" w:rsidRDefault="00401D06" w:rsidP="00401D06">
          <w:pPr>
            <w:pStyle w:val="1900D2F2ACE64FDDB461714252CBE1C5"/>
          </w:pPr>
          <w:r w:rsidRPr="000D27B4">
            <w:rPr>
              <w:rStyle w:val="PlaceholderText"/>
            </w:rPr>
            <w:t>Choose an item.</w:t>
          </w:r>
        </w:p>
      </w:docPartBody>
    </w:docPart>
    <w:docPart>
      <w:docPartPr>
        <w:name w:val="E9859BF77CEE4B26A19C48FB86ACF2BE"/>
        <w:category>
          <w:name w:val="General"/>
          <w:gallery w:val="placeholder"/>
        </w:category>
        <w:types>
          <w:type w:val="bbPlcHdr"/>
        </w:types>
        <w:behaviors>
          <w:behavior w:val="content"/>
        </w:behaviors>
        <w:guid w:val="{67E69745-02EB-4E8F-8A4B-B1B5B787A7B6}"/>
      </w:docPartPr>
      <w:docPartBody>
        <w:p w:rsidR="005649B2" w:rsidRDefault="00401D06" w:rsidP="00401D06">
          <w:pPr>
            <w:pStyle w:val="E9859BF77CEE4B26A19C48FB86ACF2BE"/>
          </w:pPr>
          <w:r w:rsidRPr="000D27B4">
            <w:rPr>
              <w:rStyle w:val="PlaceholderText"/>
            </w:rPr>
            <w:t>Choose an item.</w:t>
          </w:r>
        </w:p>
      </w:docPartBody>
    </w:docPart>
    <w:docPart>
      <w:docPartPr>
        <w:name w:val="33B29CD646D7475DA0E723CF1A8309FA"/>
        <w:category>
          <w:name w:val="General"/>
          <w:gallery w:val="placeholder"/>
        </w:category>
        <w:types>
          <w:type w:val="bbPlcHdr"/>
        </w:types>
        <w:behaviors>
          <w:behavior w:val="content"/>
        </w:behaviors>
        <w:guid w:val="{8C007B1D-1CBD-4E2D-BD92-D70B33B361A6}"/>
      </w:docPartPr>
      <w:docPartBody>
        <w:p w:rsidR="005649B2" w:rsidRDefault="00401D06" w:rsidP="00401D06">
          <w:pPr>
            <w:pStyle w:val="33B29CD646D7475DA0E723CF1A8309FA"/>
          </w:pPr>
          <w:r w:rsidRPr="000D27B4">
            <w:rPr>
              <w:rStyle w:val="PlaceholderText"/>
            </w:rPr>
            <w:t>Choose an item.</w:t>
          </w:r>
        </w:p>
      </w:docPartBody>
    </w:docPart>
    <w:docPart>
      <w:docPartPr>
        <w:name w:val="D1E70A43B93C4486A30DC809EA03B9CE"/>
        <w:category>
          <w:name w:val="General"/>
          <w:gallery w:val="placeholder"/>
        </w:category>
        <w:types>
          <w:type w:val="bbPlcHdr"/>
        </w:types>
        <w:behaviors>
          <w:behavior w:val="content"/>
        </w:behaviors>
        <w:guid w:val="{B80C8367-70A0-4524-8204-09C251A2F5D0}"/>
      </w:docPartPr>
      <w:docPartBody>
        <w:p w:rsidR="005649B2" w:rsidRDefault="00401D06" w:rsidP="00401D06">
          <w:pPr>
            <w:pStyle w:val="D1E70A43B93C4486A30DC809EA03B9CE"/>
          </w:pPr>
          <w:r w:rsidRPr="000D27B4">
            <w:rPr>
              <w:rStyle w:val="PlaceholderText"/>
            </w:rPr>
            <w:t>Choose an item.</w:t>
          </w:r>
        </w:p>
      </w:docPartBody>
    </w:docPart>
    <w:docPart>
      <w:docPartPr>
        <w:name w:val="87A38B8BAE6C47C1AE04D126F5AD48FD"/>
        <w:category>
          <w:name w:val="General"/>
          <w:gallery w:val="placeholder"/>
        </w:category>
        <w:types>
          <w:type w:val="bbPlcHdr"/>
        </w:types>
        <w:behaviors>
          <w:behavior w:val="content"/>
        </w:behaviors>
        <w:guid w:val="{91617604-4CCF-4165-801E-79376273803D}"/>
      </w:docPartPr>
      <w:docPartBody>
        <w:p w:rsidR="005649B2" w:rsidRDefault="00401D06" w:rsidP="00401D06">
          <w:pPr>
            <w:pStyle w:val="87A38B8BAE6C47C1AE04D126F5AD48FD"/>
          </w:pPr>
          <w:r w:rsidRPr="000D27B4">
            <w:rPr>
              <w:rStyle w:val="PlaceholderText"/>
            </w:rPr>
            <w:t>Choose an item.</w:t>
          </w:r>
        </w:p>
      </w:docPartBody>
    </w:docPart>
    <w:docPart>
      <w:docPartPr>
        <w:name w:val="F93D45E10B8E4677AD0042C36EEC7C9A"/>
        <w:category>
          <w:name w:val="General"/>
          <w:gallery w:val="placeholder"/>
        </w:category>
        <w:types>
          <w:type w:val="bbPlcHdr"/>
        </w:types>
        <w:behaviors>
          <w:behavior w:val="content"/>
        </w:behaviors>
        <w:guid w:val="{8872AEE7-DA27-48CF-A6FA-47E3FEA3F4C8}"/>
      </w:docPartPr>
      <w:docPartBody>
        <w:p w:rsidR="005649B2" w:rsidRDefault="00401D06" w:rsidP="00401D06">
          <w:pPr>
            <w:pStyle w:val="F93D45E10B8E4677AD0042C36EEC7C9A"/>
          </w:pPr>
          <w:r w:rsidRPr="000D27B4">
            <w:rPr>
              <w:rStyle w:val="PlaceholderText"/>
            </w:rPr>
            <w:t>Choose an item.</w:t>
          </w:r>
        </w:p>
      </w:docPartBody>
    </w:docPart>
    <w:docPart>
      <w:docPartPr>
        <w:name w:val="41366A9728F34F438AC474AAC39A9356"/>
        <w:category>
          <w:name w:val="General"/>
          <w:gallery w:val="placeholder"/>
        </w:category>
        <w:types>
          <w:type w:val="bbPlcHdr"/>
        </w:types>
        <w:behaviors>
          <w:behavior w:val="content"/>
        </w:behaviors>
        <w:guid w:val="{3E3ECA1A-E4CE-4BCD-9908-C936E9E4FA54}"/>
      </w:docPartPr>
      <w:docPartBody>
        <w:p w:rsidR="005649B2" w:rsidRDefault="00401D06" w:rsidP="00401D06">
          <w:pPr>
            <w:pStyle w:val="41366A9728F34F438AC474AAC39A9356"/>
          </w:pPr>
          <w:r w:rsidRPr="000D27B4">
            <w:rPr>
              <w:rStyle w:val="PlaceholderText"/>
            </w:rPr>
            <w:t>Choose an item.</w:t>
          </w:r>
        </w:p>
      </w:docPartBody>
    </w:docPart>
    <w:docPart>
      <w:docPartPr>
        <w:name w:val="ED30621940804FF68615E16AE600074A"/>
        <w:category>
          <w:name w:val="General"/>
          <w:gallery w:val="placeholder"/>
        </w:category>
        <w:types>
          <w:type w:val="bbPlcHdr"/>
        </w:types>
        <w:behaviors>
          <w:behavior w:val="content"/>
        </w:behaviors>
        <w:guid w:val="{067F85FA-E92D-4388-BE11-79F2FC1D90E7}"/>
      </w:docPartPr>
      <w:docPartBody>
        <w:p w:rsidR="005649B2" w:rsidRDefault="00401D06" w:rsidP="00401D06">
          <w:pPr>
            <w:pStyle w:val="ED30621940804FF68615E16AE600074A"/>
          </w:pPr>
          <w:r w:rsidRPr="000D27B4">
            <w:rPr>
              <w:rStyle w:val="PlaceholderText"/>
            </w:rPr>
            <w:t>Choose an item.</w:t>
          </w:r>
        </w:p>
      </w:docPartBody>
    </w:docPart>
    <w:docPart>
      <w:docPartPr>
        <w:name w:val="1F569CDEAF954C68BE34D1653484601B"/>
        <w:category>
          <w:name w:val="General"/>
          <w:gallery w:val="placeholder"/>
        </w:category>
        <w:types>
          <w:type w:val="bbPlcHdr"/>
        </w:types>
        <w:behaviors>
          <w:behavior w:val="content"/>
        </w:behaviors>
        <w:guid w:val="{36C9209C-321E-4D3F-BEB1-2119D8623666}"/>
      </w:docPartPr>
      <w:docPartBody>
        <w:p w:rsidR="005649B2" w:rsidRDefault="00401D06" w:rsidP="00401D06">
          <w:pPr>
            <w:pStyle w:val="1F569CDEAF954C68BE34D1653484601B"/>
          </w:pPr>
          <w:r w:rsidRPr="000D27B4">
            <w:rPr>
              <w:rStyle w:val="PlaceholderText"/>
            </w:rPr>
            <w:t>Choose an item.</w:t>
          </w:r>
        </w:p>
      </w:docPartBody>
    </w:docPart>
    <w:docPart>
      <w:docPartPr>
        <w:name w:val="D5BA6896E4B5487C9A734C2FA65876A2"/>
        <w:category>
          <w:name w:val="General"/>
          <w:gallery w:val="placeholder"/>
        </w:category>
        <w:types>
          <w:type w:val="bbPlcHdr"/>
        </w:types>
        <w:behaviors>
          <w:behavior w:val="content"/>
        </w:behaviors>
        <w:guid w:val="{BCDEE6F7-BE3F-4507-B1EF-0ECD4C846374}"/>
      </w:docPartPr>
      <w:docPartBody>
        <w:p w:rsidR="005649B2" w:rsidRDefault="00401D06" w:rsidP="00401D06">
          <w:pPr>
            <w:pStyle w:val="D5BA6896E4B5487C9A734C2FA65876A2"/>
          </w:pPr>
          <w:r w:rsidRPr="000D27B4">
            <w:rPr>
              <w:rStyle w:val="PlaceholderText"/>
            </w:rPr>
            <w:t>Choose an item.</w:t>
          </w:r>
        </w:p>
      </w:docPartBody>
    </w:docPart>
    <w:docPart>
      <w:docPartPr>
        <w:name w:val="B588CC2ADD044A869BC01B7A77CA136F"/>
        <w:category>
          <w:name w:val="General"/>
          <w:gallery w:val="placeholder"/>
        </w:category>
        <w:types>
          <w:type w:val="bbPlcHdr"/>
        </w:types>
        <w:behaviors>
          <w:behavior w:val="content"/>
        </w:behaviors>
        <w:guid w:val="{CF71AF39-59E5-40F5-AFA2-5B8E6CC7C390}"/>
      </w:docPartPr>
      <w:docPartBody>
        <w:p w:rsidR="005649B2" w:rsidRDefault="00401D06" w:rsidP="00401D06">
          <w:pPr>
            <w:pStyle w:val="B588CC2ADD044A869BC01B7A77CA136F"/>
          </w:pPr>
          <w:r w:rsidRPr="000D27B4">
            <w:rPr>
              <w:rStyle w:val="PlaceholderText"/>
            </w:rPr>
            <w:t>Choose an item.</w:t>
          </w:r>
        </w:p>
      </w:docPartBody>
    </w:docPart>
    <w:docPart>
      <w:docPartPr>
        <w:name w:val="3D84BCA607B0409E917B662EF1D694DE"/>
        <w:category>
          <w:name w:val="General"/>
          <w:gallery w:val="placeholder"/>
        </w:category>
        <w:types>
          <w:type w:val="bbPlcHdr"/>
        </w:types>
        <w:behaviors>
          <w:behavior w:val="content"/>
        </w:behaviors>
        <w:guid w:val="{D5C7BC26-B06F-46E0-8A27-327383E1BD0A}"/>
      </w:docPartPr>
      <w:docPartBody>
        <w:p w:rsidR="005649B2" w:rsidRDefault="00401D06" w:rsidP="00401D06">
          <w:pPr>
            <w:pStyle w:val="3D84BCA607B0409E917B662EF1D694DE"/>
          </w:pPr>
          <w:r w:rsidRPr="000D27B4">
            <w:rPr>
              <w:rStyle w:val="PlaceholderText"/>
            </w:rPr>
            <w:t>Choose an item.</w:t>
          </w:r>
        </w:p>
      </w:docPartBody>
    </w:docPart>
    <w:docPart>
      <w:docPartPr>
        <w:name w:val="E5BEB1506EC445CEB00931C7B893BCC8"/>
        <w:category>
          <w:name w:val="General"/>
          <w:gallery w:val="placeholder"/>
        </w:category>
        <w:types>
          <w:type w:val="bbPlcHdr"/>
        </w:types>
        <w:behaviors>
          <w:behavior w:val="content"/>
        </w:behaviors>
        <w:guid w:val="{CFBB8A93-4C8D-4901-AA17-D2195B46A314}"/>
      </w:docPartPr>
      <w:docPartBody>
        <w:p w:rsidR="005649B2" w:rsidRDefault="00401D06" w:rsidP="00401D06">
          <w:pPr>
            <w:pStyle w:val="E5BEB1506EC445CEB00931C7B893BCC8"/>
          </w:pPr>
          <w:r w:rsidRPr="000D27B4">
            <w:rPr>
              <w:rStyle w:val="PlaceholderText"/>
            </w:rPr>
            <w:t>Choose an item.</w:t>
          </w:r>
        </w:p>
      </w:docPartBody>
    </w:docPart>
    <w:docPart>
      <w:docPartPr>
        <w:name w:val="A3375E9CCFA64C2C9996606277C4F306"/>
        <w:category>
          <w:name w:val="General"/>
          <w:gallery w:val="placeholder"/>
        </w:category>
        <w:types>
          <w:type w:val="bbPlcHdr"/>
        </w:types>
        <w:behaviors>
          <w:behavior w:val="content"/>
        </w:behaviors>
        <w:guid w:val="{43D01892-AD13-4A45-9932-11C7D93F0A3D}"/>
      </w:docPartPr>
      <w:docPartBody>
        <w:p w:rsidR="005649B2" w:rsidRDefault="00401D06" w:rsidP="00401D06">
          <w:pPr>
            <w:pStyle w:val="A3375E9CCFA64C2C9996606277C4F306"/>
          </w:pPr>
          <w:r w:rsidRPr="000D27B4">
            <w:rPr>
              <w:rStyle w:val="PlaceholderText"/>
            </w:rPr>
            <w:t>Choose an item.</w:t>
          </w:r>
        </w:p>
      </w:docPartBody>
    </w:docPart>
    <w:docPart>
      <w:docPartPr>
        <w:name w:val="83AE292D416B4AB5AFCEE1FE06DEBF99"/>
        <w:category>
          <w:name w:val="General"/>
          <w:gallery w:val="placeholder"/>
        </w:category>
        <w:types>
          <w:type w:val="bbPlcHdr"/>
        </w:types>
        <w:behaviors>
          <w:behavior w:val="content"/>
        </w:behaviors>
        <w:guid w:val="{980A15CC-8499-4926-A9E0-328091A1D6AB}"/>
      </w:docPartPr>
      <w:docPartBody>
        <w:p w:rsidR="005649B2" w:rsidRDefault="00401D06" w:rsidP="00401D06">
          <w:pPr>
            <w:pStyle w:val="83AE292D416B4AB5AFCEE1FE06DEBF99"/>
          </w:pPr>
          <w:r w:rsidRPr="000D27B4">
            <w:rPr>
              <w:rStyle w:val="PlaceholderText"/>
            </w:rPr>
            <w:t>Choose an item.</w:t>
          </w:r>
        </w:p>
      </w:docPartBody>
    </w:docPart>
    <w:docPart>
      <w:docPartPr>
        <w:name w:val="8A03226340F44A54BC57A14333A73A01"/>
        <w:category>
          <w:name w:val="General"/>
          <w:gallery w:val="placeholder"/>
        </w:category>
        <w:types>
          <w:type w:val="bbPlcHdr"/>
        </w:types>
        <w:behaviors>
          <w:behavior w:val="content"/>
        </w:behaviors>
        <w:guid w:val="{AB13AE77-0D6E-4041-AC57-5B64F6FD1DB9}"/>
      </w:docPartPr>
      <w:docPartBody>
        <w:p w:rsidR="005649B2" w:rsidRDefault="00401D06" w:rsidP="00401D06">
          <w:pPr>
            <w:pStyle w:val="8A03226340F44A54BC57A14333A73A01"/>
          </w:pPr>
          <w:r w:rsidRPr="000D27B4">
            <w:rPr>
              <w:rStyle w:val="PlaceholderText"/>
            </w:rPr>
            <w:t>Choose an item.</w:t>
          </w:r>
        </w:p>
      </w:docPartBody>
    </w:docPart>
    <w:docPart>
      <w:docPartPr>
        <w:name w:val="F5BC2D69E28246AEB8CF9E53D695A94E"/>
        <w:category>
          <w:name w:val="General"/>
          <w:gallery w:val="placeholder"/>
        </w:category>
        <w:types>
          <w:type w:val="bbPlcHdr"/>
        </w:types>
        <w:behaviors>
          <w:behavior w:val="content"/>
        </w:behaviors>
        <w:guid w:val="{C4901299-64CD-48CD-8C20-D60E7D65279F}"/>
      </w:docPartPr>
      <w:docPartBody>
        <w:p w:rsidR="005649B2" w:rsidRDefault="00401D06" w:rsidP="00401D06">
          <w:pPr>
            <w:pStyle w:val="F5BC2D69E28246AEB8CF9E53D695A94E"/>
          </w:pPr>
          <w:r w:rsidRPr="000D27B4">
            <w:rPr>
              <w:rStyle w:val="PlaceholderText"/>
            </w:rPr>
            <w:t>Choose an item.</w:t>
          </w:r>
        </w:p>
      </w:docPartBody>
    </w:docPart>
    <w:docPart>
      <w:docPartPr>
        <w:name w:val="498947C68D0C459D8F1DD5AA74A572DE"/>
        <w:category>
          <w:name w:val="General"/>
          <w:gallery w:val="placeholder"/>
        </w:category>
        <w:types>
          <w:type w:val="bbPlcHdr"/>
        </w:types>
        <w:behaviors>
          <w:behavior w:val="content"/>
        </w:behaviors>
        <w:guid w:val="{AC2D8056-452A-4F3C-9F71-5F3FED0BE47B}"/>
      </w:docPartPr>
      <w:docPartBody>
        <w:p w:rsidR="005649B2" w:rsidRDefault="00401D06" w:rsidP="00401D06">
          <w:pPr>
            <w:pStyle w:val="498947C68D0C459D8F1DD5AA74A572DE"/>
          </w:pPr>
          <w:r w:rsidRPr="000D27B4">
            <w:rPr>
              <w:rStyle w:val="PlaceholderText"/>
            </w:rPr>
            <w:t>Choose an item.</w:t>
          </w:r>
        </w:p>
      </w:docPartBody>
    </w:docPart>
    <w:docPart>
      <w:docPartPr>
        <w:name w:val="95621A5E501D42C8AA2884EE71A64A95"/>
        <w:category>
          <w:name w:val="General"/>
          <w:gallery w:val="placeholder"/>
        </w:category>
        <w:types>
          <w:type w:val="bbPlcHdr"/>
        </w:types>
        <w:behaviors>
          <w:behavior w:val="content"/>
        </w:behaviors>
        <w:guid w:val="{BCEB66E5-EAF5-44A7-A629-564178F74646}"/>
      </w:docPartPr>
      <w:docPartBody>
        <w:p w:rsidR="005649B2" w:rsidRDefault="00401D06" w:rsidP="00401D06">
          <w:pPr>
            <w:pStyle w:val="95621A5E501D42C8AA2884EE71A64A95"/>
          </w:pPr>
          <w:r w:rsidRPr="000D27B4">
            <w:rPr>
              <w:rStyle w:val="PlaceholderText"/>
            </w:rPr>
            <w:t>Choose an item.</w:t>
          </w:r>
        </w:p>
      </w:docPartBody>
    </w:docPart>
    <w:docPart>
      <w:docPartPr>
        <w:name w:val="579C29F1632741E2BAE056FA0EBA26F8"/>
        <w:category>
          <w:name w:val="General"/>
          <w:gallery w:val="placeholder"/>
        </w:category>
        <w:types>
          <w:type w:val="bbPlcHdr"/>
        </w:types>
        <w:behaviors>
          <w:behavior w:val="content"/>
        </w:behaviors>
        <w:guid w:val="{6CD58572-0F14-4140-9594-114912A5658F}"/>
      </w:docPartPr>
      <w:docPartBody>
        <w:p w:rsidR="005649B2" w:rsidRDefault="00401D06" w:rsidP="00401D06">
          <w:pPr>
            <w:pStyle w:val="579C29F1632741E2BAE056FA0EBA26F8"/>
          </w:pPr>
          <w:r w:rsidRPr="000D27B4">
            <w:rPr>
              <w:rStyle w:val="PlaceholderText"/>
            </w:rPr>
            <w:t>Choose an item.</w:t>
          </w:r>
        </w:p>
      </w:docPartBody>
    </w:docPart>
    <w:docPart>
      <w:docPartPr>
        <w:name w:val="1619C7A4DD8C45E88EA37004F172E3DA"/>
        <w:category>
          <w:name w:val="General"/>
          <w:gallery w:val="placeholder"/>
        </w:category>
        <w:types>
          <w:type w:val="bbPlcHdr"/>
        </w:types>
        <w:behaviors>
          <w:behavior w:val="content"/>
        </w:behaviors>
        <w:guid w:val="{5E525C53-DE84-4809-A7C6-2F0242ACD355}"/>
      </w:docPartPr>
      <w:docPartBody>
        <w:p w:rsidR="005649B2" w:rsidRDefault="00401D06" w:rsidP="00401D06">
          <w:pPr>
            <w:pStyle w:val="1619C7A4DD8C45E88EA37004F172E3DA"/>
          </w:pPr>
          <w:r w:rsidRPr="000D27B4">
            <w:rPr>
              <w:rStyle w:val="PlaceholderText"/>
            </w:rPr>
            <w:t>Choose an item.</w:t>
          </w:r>
        </w:p>
      </w:docPartBody>
    </w:docPart>
    <w:docPart>
      <w:docPartPr>
        <w:name w:val="ACFD4311B9D24B60AE59C945C1850EEB"/>
        <w:category>
          <w:name w:val="General"/>
          <w:gallery w:val="placeholder"/>
        </w:category>
        <w:types>
          <w:type w:val="bbPlcHdr"/>
        </w:types>
        <w:behaviors>
          <w:behavior w:val="content"/>
        </w:behaviors>
        <w:guid w:val="{E9B48174-7295-404E-AC09-E86490351ECD}"/>
      </w:docPartPr>
      <w:docPartBody>
        <w:p w:rsidR="005649B2" w:rsidRDefault="00401D06" w:rsidP="00401D06">
          <w:pPr>
            <w:pStyle w:val="ACFD4311B9D24B60AE59C945C1850EEB"/>
          </w:pPr>
          <w:r w:rsidRPr="000D27B4">
            <w:rPr>
              <w:rStyle w:val="PlaceholderText"/>
            </w:rPr>
            <w:t>Choose an item.</w:t>
          </w:r>
        </w:p>
      </w:docPartBody>
    </w:docPart>
    <w:docPart>
      <w:docPartPr>
        <w:name w:val="94798AB223E843C896A589DFAC220E5E"/>
        <w:category>
          <w:name w:val="General"/>
          <w:gallery w:val="placeholder"/>
        </w:category>
        <w:types>
          <w:type w:val="bbPlcHdr"/>
        </w:types>
        <w:behaviors>
          <w:behavior w:val="content"/>
        </w:behaviors>
        <w:guid w:val="{FFEA0717-02DB-4EF9-99B0-716347118C64}"/>
      </w:docPartPr>
      <w:docPartBody>
        <w:p w:rsidR="005649B2" w:rsidRDefault="00401D06" w:rsidP="00401D06">
          <w:pPr>
            <w:pStyle w:val="94798AB223E843C896A589DFAC220E5E"/>
          </w:pPr>
          <w:r w:rsidRPr="000D27B4">
            <w:rPr>
              <w:rStyle w:val="PlaceholderText"/>
            </w:rPr>
            <w:t>Choose an item.</w:t>
          </w:r>
        </w:p>
      </w:docPartBody>
    </w:docPart>
    <w:docPart>
      <w:docPartPr>
        <w:name w:val="FAECC59490BB4477A8D50BA2C466D774"/>
        <w:category>
          <w:name w:val="General"/>
          <w:gallery w:val="placeholder"/>
        </w:category>
        <w:types>
          <w:type w:val="bbPlcHdr"/>
        </w:types>
        <w:behaviors>
          <w:behavior w:val="content"/>
        </w:behaviors>
        <w:guid w:val="{18B8E933-B6A9-4C60-BD45-EFA78A946A72}"/>
      </w:docPartPr>
      <w:docPartBody>
        <w:p w:rsidR="005649B2" w:rsidRDefault="00401D06" w:rsidP="00401D06">
          <w:pPr>
            <w:pStyle w:val="FAECC59490BB4477A8D50BA2C466D774"/>
          </w:pPr>
          <w:r w:rsidRPr="000D27B4">
            <w:rPr>
              <w:rStyle w:val="PlaceholderText"/>
            </w:rPr>
            <w:t>Choose an item.</w:t>
          </w:r>
        </w:p>
      </w:docPartBody>
    </w:docPart>
    <w:docPart>
      <w:docPartPr>
        <w:name w:val="B6D703EBBBE04543AE140AB13C72138A"/>
        <w:category>
          <w:name w:val="General"/>
          <w:gallery w:val="placeholder"/>
        </w:category>
        <w:types>
          <w:type w:val="bbPlcHdr"/>
        </w:types>
        <w:behaviors>
          <w:behavior w:val="content"/>
        </w:behaviors>
        <w:guid w:val="{B5CC852E-8F5B-4EAF-86BB-3FE3E323AC55}"/>
      </w:docPartPr>
      <w:docPartBody>
        <w:p w:rsidR="005649B2" w:rsidRDefault="00401D06" w:rsidP="00401D06">
          <w:pPr>
            <w:pStyle w:val="B6D703EBBBE04543AE140AB13C72138A"/>
          </w:pPr>
          <w:r w:rsidRPr="000D27B4">
            <w:rPr>
              <w:rStyle w:val="PlaceholderText"/>
            </w:rPr>
            <w:t>Choose an item.</w:t>
          </w:r>
        </w:p>
      </w:docPartBody>
    </w:docPart>
    <w:docPart>
      <w:docPartPr>
        <w:name w:val="99202FB3100C4F34B52C6EB4CBB78840"/>
        <w:category>
          <w:name w:val="General"/>
          <w:gallery w:val="placeholder"/>
        </w:category>
        <w:types>
          <w:type w:val="bbPlcHdr"/>
        </w:types>
        <w:behaviors>
          <w:behavior w:val="content"/>
        </w:behaviors>
        <w:guid w:val="{F4387DDB-9600-4887-A12B-7BD6D61A30B6}"/>
      </w:docPartPr>
      <w:docPartBody>
        <w:p w:rsidR="005649B2" w:rsidRDefault="00401D06" w:rsidP="00401D06">
          <w:pPr>
            <w:pStyle w:val="99202FB3100C4F34B52C6EB4CBB78840"/>
          </w:pPr>
          <w:r w:rsidRPr="000D27B4">
            <w:rPr>
              <w:rStyle w:val="PlaceholderText"/>
            </w:rPr>
            <w:t>Choose an item.</w:t>
          </w:r>
        </w:p>
      </w:docPartBody>
    </w:docPart>
    <w:docPart>
      <w:docPartPr>
        <w:name w:val="E33A8281E4B74309AA48401D98CC0A19"/>
        <w:category>
          <w:name w:val="General"/>
          <w:gallery w:val="placeholder"/>
        </w:category>
        <w:types>
          <w:type w:val="bbPlcHdr"/>
        </w:types>
        <w:behaviors>
          <w:behavior w:val="content"/>
        </w:behaviors>
        <w:guid w:val="{EB29CD19-A661-4D2C-A56D-25F537DF0F75}"/>
      </w:docPartPr>
      <w:docPartBody>
        <w:p w:rsidR="005649B2" w:rsidRDefault="00401D06" w:rsidP="00401D06">
          <w:pPr>
            <w:pStyle w:val="E33A8281E4B74309AA48401D98CC0A19"/>
          </w:pPr>
          <w:r w:rsidRPr="000D27B4">
            <w:rPr>
              <w:rStyle w:val="PlaceholderText"/>
            </w:rPr>
            <w:t>Choose an item.</w:t>
          </w:r>
        </w:p>
      </w:docPartBody>
    </w:docPart>
    <w:docPart>
      <w:docPartPr>
        <w:name w:val="6919559609DF48669CB559FB6F66B0CA"/>
        <w:category>
          <w:name w:val="General"/>
          <w:gallery w:val="placeholder"/>
        </w:category>
        <w:types>
          <w:type w:val="bbPlcHdr"/>
        </w:types>
        <w:behaviors>
          <w:behavior w:val="content"/>
        </w:behaviors>
        <w:guid w:val="{C8B5B634-BB55-4D10-82CF-057129EE6686}"/>
      </w:docPartPr>
      <w:docPartBody>
        <w:p w:rsidR="005649B2" w:rsidRDefault="00401D06" w:rsidP="00401D06">
          <w:pPr>
            <w:pStyle w:val="6919559609DF48669CB559FB6F66B0CA"/>
          </w:pPr>
          <w:r w:rsidRPr="000D27B4">
            <w:rPr>
              <w:rStyle w:val="PlaceholderText"/>
            </w:rPr>
            <w:t>Choose an item.</w:t>
          </w:r>
        </w:p>
      </w:docPartBody>
    </w:docPart>
    <w:docPart>
      <w:docPartPr>
        <w:name w:val="F68ABC5FB64043DD8E2DDEB25F6C1C18"/>
        <w:category>
          <w:name w:val="General"/>
          <w:gallery w:val="placeholder"/>
        </w:category>
        <w:types>
          <w:type w:val="bbPlcHdr"/>
        </w:types>
        <w:behaviors>
          <w:behavior w:val="content"/>
        </w:behaviors>
        <w:guid w:val="{66B791AE-0228-4BF4-A584-78E58381CC48}"/>
      </w:docPartPr>
      <w:docPartBody>
        <w:p w:rsidR="005649B2" w:rsidRDefault="00401D06" w:rsidP="00401D06">
          <w:pPr>
            <w:pStyle w:val="F68ABC5FB64043DD8E2DDEB25F6C1C18"/>
          </w:pPr>
          <w:r w:rsidRPr="000D27B4">
            <w:rPr>
              <w:rStyle w:val="PlaceholderText"/>
            </w:rPr>
            <w:t>Choose an item.</w:t>
          </w:r>
        </w:p>
      </w:docPartBody>
    </w:docPart>
    <w:docPart>
      <w:docPartPr>
        <w:name w:val="CB353DB9200B4A20A886738C0707A582"/>
        <w:category>
          <w:name w:val="General"/>
          <w:gallery w:val="placeholder"/>
        </w:category>
        <w:types>
          <w:type w:val="bbPlcHdr"/>
        </w:types>
        <w:behaviors>
          <w:behavior w:val="content"/>
        </w:behaviors>
        <w:guid w:val="{92082014-65F6-4793-BD78-96079EA6AAD7}"/>
      </w:docPartPr>
      <w:docPartBody>
        <w:p w:rsidR="005649B2" w:rsidRDefault="00401D06" w:rsidP="00401D06">
          <w:pPr>
            <w:pStyle w:val="CB353DB9200B4A20A886738C0707A582"/>
          </w:pPr>
          <w:r w:rsidRPr="000D27B4">
            <w:rPr>
              <w:rStyle w:val="PlaceholderText"/>
            </w:rPr>
            <w:t>Choose an item.</w:t>
          </w:r>
        </w:p>
      </w:docPartBody>
    </w:docPart>
    <w:docPart>
      <w:docPartPr>
        <w:name w:val="D66406E2C9974E5BA571F4352E8A10D8"/>
        <w:category>
          <w:name w:val="General"/>
          <w:gallery w:val="placeholder"/>
        </w:category>
        <w:types>
          <w:type w:val="bbPlcHdr"/>
        </w:types>
        <w:behaviors>
          <w:behavior w:val="content"/>
        </w:behaviors>
        <w:guid w:val="{F13C5370-1247-44E4-B3CB-BC7D30A98417}"/>
      </w:docPartPr>
      <w:docPartBody>
        <w:p w:rsidR="005649B2" w:rsidRDefault="00401D06" w:rsidP="00401D06">
          <w:pPr>
            <w:pStyle w:val="D66406E2C9974E5BA571F4352E8A10D8"/>
          </w:pPr>
          <w:r w:rsidRPr="000D27B4">
            <w:rPr>
              <w:rStyle w:val="PlaceholderText"/>
            </w:rPr>
            <w:t>Choose an item.</w:t>
          </w:r>
        </w:p>
      </w:docPartBody>
    </w:docPart>
    <w:docPart>
      <w:docPartPr>
        <w:name w:val="4AF6221A441549F5807BCE4F3A49F305"/>
        <w:category>
          <w:name w:val="General"/>
          <w:gallery w:val="placeholder"/>
        </w:category>
        <w:types>
          <w:type w:val="bbPlcHdr"/>
        </w:types>
        <w:behaviors>
          <w:behavior w:val="content"/>
        </w:behaviors>
        <w:guid w:val="{96363E0C-E733-40D5-BC69-B3A8E575C2E6}"/>
      </w:docPartPr>
      <w:docPartBody>
        <w:p w:rsidR="005649B2" w:rsidRDefault="00401D06" w:rsidP="00401D06">
          <w:pPr>
            <w:pStyle w:val="4AF6221A441549F5807BCE4F3A49F305"/>
          </w:pPr>
          <w:r w:rsidRPr="000D27B4">
            <w:rPr>
              <w:rStyle w:val="PlaceholderText"/>
            </w:rPr>
            <w:t>Choose an item.</w:t>
          </w:r>
        </w:p>
      </w:docPartBody>
    </w:docPart>
    <w:docPart>
      <w:docPartPr>
        <w:name w:val="21B47EEA9BDB48679B29CF520E4F37E5"/>
        <w:category>
          <w:name w:val="General"/>
          <w:gallery w:val="placeholder"/>
        </w:category>
        <w:types>
          <w:type w:val="bbPlcHdr"/>
        </w:types>
        <w:behaviors>
          <w:behavior w:val="content"/>
        </w:behaviors>
        <w:guid w:val="{0E0B8510-78BE-4031-BE37-54E8ED5AE21D}"/>
      </w:docPartPr>
      <w:docPartBody>
        <w:p w:rsidR="005649B2" w:rsidRDefault="00401D06" w:rsidP="00401D06">
          <w:pPr>
            <w:pStyle w:val="21B47EEA9BDB48679B29CF520E4F37E5"/>
          </w:pPr>
          <w:r w:rsidRPr="000D27B4">
            <w:rPr>
              <w:rStyle w:val="PlaceholderText"/>
            </w:rPr>
            <w:t>Choose an item.</w:t>
          </w:r>
        </w:p>
      </w:docPartBody>
    </w:docPart>
    <w:docPart>
      <w:docPartPr>
        <w:name w:val="02DBED03403B493D90F85AE034905614"/>
        <w:category>
          <w:name w:val="General"/>
          <w:gallery w:val="placeholder"/>
        </w:category>
        <w:types>
          <w:type w:val="bbPlcHdr"/>
        </w:types>
        <w:behaviors>
          <w:behavior w:val="content"/>
        </w:behaviors>
        <w:guid w:val="{63406C3E-3D2A-4537-AFFF-A430AA8844B9}"/>
      </w:docPartPr>
      <w:docPartBody>
        <w:p w:rsidR="005649B2" w:rsidRDefault="00401D06" w:rsidP="00401D06">
          <w:pPr>
            <w:pStyle w:val="02DBED03403B493D90F85AE034905614"/>
          </w:pPr>
          <w:r w:rsidRPr="000D27B4">
            <w:rPr>
              <w:rStyle w:val="PlaceholderText"/>
            </w:rPr>
            <w:t>Choose an item.</w:t>
          </w:r>
        </w:p>
      </w:docPartBody>
    </w:docPart>
    <w:docPart>
      <w:docPartPr>
        <w:name w:val="FC54608E9C3249929F6A4380271459EC"/>
        <w:category>
          <w:name w:val="General"/>
          <w:gallery w:val="placeholder"/>
        </w:category>
        <w:types>
          <w:type w:val="bbPlcHdr"/>
        </w:types>
        <w:behaviors>
          <w:behavior w:val="content"/>
        </w:behaviors>
        <w:guid w:val="{119BBBCA-298A-4F14-9860-2EF0D6168925}"/>
      </w:docPartPr>
      <w:docPartBody>
        <w:p w:rsidR="005649B2" w:rsidRDefault="00401D06" w:rsidP="00401D06">
          <w:pPr>
            <w:pStyle w:val="FC54608E9C3249929F6A4380271459EC"/>
          </w:pPr>
          <w:r w:rsidRPr="000D27B4">
            <w:rPr>
              <w:rStyle w:val="PlaceholderText"/>
            </w:rPr>
            <w:t>Choose an item.</w:t>
          </w:r>
        </w:p>
      </w:docPartBody>
    </w:docPart>
    <w:docPart>
      <w:docPartPr>
        <w:name w:val="0E84236DA5A94A058644DDEDACE6233A"/>
        <w:category>
          <w:name w:val="General"/>
          <w:gallery w:val="placeholder"/>
        </w:category>
        <w:types>
          <w:type w:val="bbPlcHdr"/>
        </w:types>
        <w:behaviors>
          <w:behavior w:val="content"/>
        </w:behaviors>
        <w:guid w:val="{EED6E968-0727-4794-90C9-4A9B9D51D1FA}"/>
      </w:docPartPr>
      <w:docPartBody>
        <w:p w:rsidR="005649B2" w:rsidRDefault="00401D06" w:rsidP="00401D06">
          <w:pPr>
            <w:pStyle w:val="0E84236DA5A94A058644DDEDACE6233A"/>
          </w:pPr>
          <w:r w:rsidRPr="000D27B4">
            <w:rPr>
              <w:rStyle w:val="PlaceholderText"/>
            </w:rPr>
            <w:t>Choose an item.</w:t>
          </w:r>
        </w:p>
      </w:docPartBody>
    </w:docPart>
    <w:docPart>
      <w:docPartPr>
        <w:name w:val="CDFBCBF21C6645DFA32145207F4A2D96"/>
        <w:category>
          <w:name w:val="General"/>
          <w:gallery w:val="placeholder"/>
        </w:category>
        <w:types>
          <w:type w:val="bbPlcHdr"/>
        </w:types>
        <w:behaviors>
          <w:behavior w:val="content"/>
        </w:behaviors>
        <w:guid w:val="{B76B5B33-E015-4DF1-892B-67AD7F9AB1F8}"/>
      </w:docPartPr>
      <w:docPartBody>
        <w:p w:rsidR="005649B2" w:rsidRDefault="00401D06" w:rsidP="00401D06">
          <w:pPr>
            <w:pStyle w:val="CDFBCBF21C6645DFA32145207F4A2D96"/>
          </w:pPr>
          <w:r w:rsidRPr="000D27B4">
            <w:rPr>
              <w:rStyle w:val="PlaceholderText"/>
            </w:rPr>
            <w:t>Choose an item.</w:t>
          </w:r>
        </w:p>
      </w:docPartBody>
    </w:docPart>
    <w:docPart>
      <w:docPartPr>
        <w:name w:val="3821733366034027A805730250C5B7A1"/>
        <w:category>
          <w:name w:val="General"/>
          <w:gallery w:val="placeholder"/>
        </w:category>
        <w:types>
          <w:type w:val="bbPlcHdr"/>
        </w:types>
        <w:behaviors>
          <w:behavior w:val="content"/>
        </w:behaviors>
        <w:guid w:val="{5FFB992D-F1DF-4236-85A1-2A57098838AB}"/>
      </w:docPartPr>
      <w:docPartBody>
        <w:p w:rsidR="005649B2" w:rsidRDefault="00401D06" w:rsidP="00401D06">
          <w:pPr>
            <w:pStyle w:val="3821733366034027A805730250C5B7A1"/>
          </w:pPr>
          <w:r w:rsidRPr="000D27B4">
            <w:rPr>
              <w:rStyle w:val="PlaceholderText"/>
            </w:rPr>
            <w:t>Choose an item.</w:t>
          </w:r>
        </w:p>
      </w:docPartBody>
    </w:docPart>
    <w:docPart>
      <w:docPartPr>
        <w:name w:val="0E0B5B8BC2874B3D84B22E15288E490F"/>
        <w:category>
          <w:name w:val="General"/>
          <w:gallery w:val="placeholder"/>
        </w:category>
        <w:types>
          <w:type w:val="bbPlcHdr"/>
        </w:types>
        <w:behaviors>
          <w:behavior w:val="content"/>
        </w:behaviors>
        <w:guid w:val="{4BBFD9F5-7BAE-47E2-B315-449BEC15633B}"/>
      </w:docPartPr>
      <w:docPartBody>
        <w:p w:rsidR="005649B2" w:rsidRDefault="00401D06" w:rsidP="00401D06">
          <w:pPr>
            <w:pStyle w:val="0E0B5B8BC2874B3D84B22E15288E490F"/>
          </w:pPr>
          <w:r w:rsidRPr="000D27B4">
            <w:rPr>
              <w:rStyle w:val="PlaceholderText"/>
            </w:rPr>
            <w:t>Choose an item.</w:t>
          </w:r>
        </w:p>
      </w:docPartBody>
    </w:docPart>
    <w:docPart>
      <w:docPartPr>
        <w:name w:val="E7FBCC1AD08D45E595C26CFC4BE4FED3"/>
        <w:category>
          <w:name w:val="General"/>
          <w:gallery w:val="placeholder"/>
        </w:category>
        <w:types>
          <w:type w:val="bbPlcHdr"/>
        </w:types>
        <w:behaviors>
          <w:behavior w:val="content"/>
        </w:behaviors>
        <w:guid w:val="{BC5E201A-7869-4D3B-8AD1-52329AD5EA01}"/>
      </w:docPartPr>
      <w:docPartBody>
        <w:p w:rsidR="005649B2" w:rsidRDefault="00401D06" w:rsidP="00401D06">
          <w:pPr>
            <w:pStyle w:val="E7FBCC1AD08D45E595C26CFC4BE4FED3"/>
          </w:pPr>
          <w:r w:rsidRPr="000D27B4">
            <w:rPr>
              <w:rStyle w:val="PlaceholderText"/>
            </w:rPr>
            <w:t>Choose an item.</w:t>
          </w:r>
        </w:p>
      </w:docPartBody>
    </w:docPart>
    <w:docPart>
      <w:docPartPr>
        <w:name w:val="421029AB050141E2959F77109F868E2C"/>
        <w:category>
          <w:name w:val="General"/>
          <w:gallery w:val="placeholder"/>
        </w:category>
        <w:types>
          <w:type w:val="bbPlcHdr"/>
        </w:types>
        <w:behaviors>
          <w:behavior w:val="content"/>
        </w:behaviors>
        <w:guid w:val="{28E6AE11-5CBD-4952-B62C-44F5428FFFC8}"/>
      </w:docPartPr>
      <w:docPartBody>
        <w:p w:rsidR="005649B2" w:rsidRDefault="00401D06" w:rsidP="00401D06">
          <w:pPr>
            <w:pStyle w:val="421029AB050141E2959F77109F868E2C"/>
          </w:pPr>
          <w:r w:rsidRPr="000D27B4">
            <w:rPr>
              <w:rStyle w:val="PlaceholderText"/>
            </w:rPr>
            <w:t>Choose an item.</w:t>
          </w:r>
        </w:p>
      </w:docPartBody>
    </w:docPart>
    <w:docPart>
      <w:docPartPr>
        <w:name w:val="EA70C099643B4B368F7B76D121690B3A"/>
        <w:category>
          <w:name w:val="General"/>
          <w:gallery w:val="placeholder"/>
        </w:category>
        <w:types>
          <w:type w:val="bbPlcHdr"/>
        </w:types>
        <w:behaviors>
          <w:behavior w:val="content"/>
        </w:behaviors>
        <w:guid w:val="{2858E61A-AABB-4F60-A1B5-363A8A992FB2}"/>
      </w:docPartPr>
      <w:docPartBody>
        <w:p w:rsidR="005649B2" w:rsidRDefault="00401D06" w:rsidP="00401D06">
          <w:pPr>
            <w:pStyle w:val="EA70C099643B4B368F7B76D121690B3A"/>
          </w:pPr>
          <w:r w:rsidRPr="000D27B4">
            <w:rPr>
              <w:rStyle w:val="PlaceholderText"/>
            </w:rPr>
            <w:t>Choose an item.</w:t>
          </w:r>
        </w:p>
      </w:docPartBody>
    </w:docPart>
    <w:docPart>
      <w:docPartPr>
        <w:name w:val="D23B8C743AC746BABD3B0BE7B4033709"/>
        <w:category>
          <w:name w:val="General"/>
          <w:gallery w:val="placeholder"/>
        </w:category>
        <w:types>
          <w:type w:val="bbPlcHdr"/>
        </w:types>
        <w:behaviors>
          <w:behavior w:val="content"/>
        </w:behaviors>
        <w:guid w:val="{8A28D6D6-8329-4EB3-9769-84C0B3A4BAC7}"/>
      </w:docPartPr>
      <w:docPartBody>
        <w:p w:rsidR="005649B2" w:rsidRDefault="00401D06" w:rsidP="00401D06">
          <w:pPr>
            <w:pStyle w:val="D23B8C743AC746BABD3B0BE7B4033709"/>
          </w:pPr>
          <w:r w:rsidRPr="000D27B4">
            <w:rPr>
              <w:rStyle w:val="PlaceholderText"/>
            </w:rPr>
            <w:t>Choose an item.</w:t>
          </w:r>
        </w:p>
      </w:docPartBody>
    </w:docPart>
    <w:docPart>
      <w:docPartPr>
        <w:name w:val="323A811BBE1747AE9A0F49FC1EA93597"/>
        <w:category>
          <w:name w:val="General"/>
          <w:gallery w:val="placeholder"/>
        </w:category>
        <w:types>
          <w:type w:val="bbPlcHdr"/>
        </w:types>
        <w:behaviors>
          <w:behavior w:val="content"/>
        </w:behaviors>
        <w:guid w:val="{42DC88A0-88C9-4C43-8535-A19609147803}"/>
      </w:docPartPr>
      <w:docPartBody>
        <w:p w:rsidR="005649B2" w:rsidRDefault="00401D06" w:rsidP="00401D06">
          <w:pPr>
            <w:pStyle w:val="323A811BBE1747AE9A0F49FC1EA93597"/>
          </w:pPr>
          <w:r w:rsidRPr="000D27B4">
            <w:rPr>
              <w:rStyle w:val="PlaceholderText"/>
            </w:rPr>
            <w:t>Choose an item.</w:t>
          </w:r>
        </w:p>
      </w:docPartBody>
    </w:docPart>
    <w:docPart>
      <w:docPartPr>
        <w:name w:val="E863F4B7B91B448F8984FF1BBC3F9861"/>
        <w:category>
          <w:name w:val="General"/>
          <w:gallery w:val="placeholder"/>
        </w:category>
        <w:types>
          <w:type w:val="bbPlcHdr"/>
        </w:types>
        <w:behaviors>
          <w:behavior w:val="content"/>
        </w:behaviors>
        <w:guid w:val="{D4A914B4-0F3E-42C0-805A-87B125883BDD}"/>
      </w:docPartPr>
      <w:docPartBody>
        <w:p w:rsidR="005649B2" w:rsidRDefault="00401D06" w:rsidP="00401D06">
          <w:pPr>
            <w:pStyle w:val="E863F4B7B91B448F8984FF1BBC3F9861"/>
          </w:pPr>
          <w:r w:rsidRPr="000D27B4">
            <w:rPr>
              <w:rStyle w:val="PlaceholderText"/>
            </w:rPr>
            <w:t>Choose an item.</w:t>
          </w:r>
        </w:p>
      </w:docPartBody>
    </w:docPart>
    <w:docPart>
      <w:docPartPr>
        <w:name w:val="0598FBE85B144CCFBB9DCA4A846D1D8D"/>
        <w:category>
          <w:name w:val="General"/>
          <w:gallery w:val="placeholder"/>
        </w:category>
        <w:types>
          <w:type w:val="bbPlcHdr"/>
        </w:types>
        <w:behaviors>
          <w:behavior w:val="content"/>
        </w:behaviors>
        <w:guid w:val="{45D69967-DC6B-4EE1-A182-366193DCDEA0}"/>
      </w:docPartPr>
      <w:docPartBody>
        <w:p w:rsidR="005649B2" w:rsidRDefault="00401D06" w:rsidP="00401D06">
          <w:pPr>
            <w:pStyle w:val="0598FBE85B144CCFBB9DCA4A846D1D8D"/>
          </w:pPr>
          <w:r w:rsidRPr="000D27B4">
            <w:rPr>
              <w:rStyle w:val="PlaceholderText"/>
            </w:rPr>
            <w:t>Choose an item.</w:t>
          </w:r>
        </w:p>
      </w:docPartBody>
    </w:docPart>
    <w:docPart>
      <w:docPartPr>
        <w:name w:val="5E305242978649889FFD9C988010924F"/>
        <w:category>
          <w:name w:val="General"/>
          <w:gallery w:val="placeholder"/>
        </w:category>
        <w:types>
          <w:type w:val="bbPlcHdr"/>
        </w:types>
        <w:behaviors>
          <w:behavior w:val="content"/>
        </w:behaviors>
        <w:guid w:val="{30B88E98-F64B-4788-980D-EEB9BEC743E3}"/>
      </w:docPartPr>
      <w:docPartBody>
        <w:p w:rsidR="005649B2" w:rsidRDefault="00401D06" w:rsidP="00401D06">
          <w:pPr>
            <w:pStyle w:val="5E305242978649889FFD9C988010924F"/>
          </w:pPr>
          <w:r w:rsidRPr="000D27B4">
            <w:rPr>
              <w:rStyle w:val="PlaceholderText"/>
            </w:rPr>
            <w:t>Choose an item.</w:t>
          </w:r>
        </w:p>
      </w:docPartBody>
    </w:docPart>
    <w:docPart>
      <w:docPartPr>
        <w:name w:val="51D126A6269F448B83080AB6588064E3"/>
        <w:category>
          <w:name w:val="General"/>
          <w:gallery w:val="placeholder"/>
        </w:category>
        <w:types>
          <w:type w:val="bbPlcHdr"/>
        </w:types>
        <w:behaviors>
          <w:behavior w:val="content"/>
        </w:behaviors>
        <w:guid w:val="{F20D859D-DD1E-4332-9424-D476E23AF000}"/>
      </w:docPartPr>
      <w:docPartBody>
        <w:p w:rsidR="005649B2" w:rsidRDefault="00401D06" w:rsidP="00401D06">
          <w:pPr>
            <w:pStyle w:val="51D126A6269F448B83080AB6588064E3"/>
          </w:pPr>
          <w:r w:rsidRPr="000D27B4">
            <w:rPr>
              <w:rStyle w:val="PlaceholderText"/>
            </w:rPr>
            <w:t>Choose an item.</w:t>
          </w:r>
        </w:p>
      </w:docPartBody>
    </w:docPart>
    <w:docPart>
      <w:docPartPr>
        <w:name w:val="CE4CE839C88A45969D5E647520564A49"/>
        <w:category>
          <w:name w:val="General"/>
          <w:gallery w:val="placeholder"/>
        </w:category>
        <w:types>
          <w:type w:val="bbPlcHdr"/>
        </w:types>
        <w:behaviors>
          <w:behavior w:val="content"/>
        </w:behaviors>
        <w:guid w:val="{366A786C-789F-4962-A09F-B3D8DA2C27CE}"/>
      </w:docPartPr>
      <w:docPartBody>
        <w:p w:rsidR="005649B2" w:rsidRDefault="00401D06" w:rsidP="00401D06">
          <w:pPr>
            <w:pStyle w:val="CE4CE839C88A45969D5E647520564A49"/>
          </w:pPr>
          <w:r w:rsidRPr="000D27B4">
            <w:rPr>
              <w:rStyle w:val="PlaceholderText"/>
            </w:rPr>
            <w:t>Choose an item.</w:t>
          </w:r>
        </w:p>
      </w:docPartBody>
    </w:docPart>
    <w:docPart>
      <w:docPartPr>
        <w:name w:val="303F0FD069F64C19818FE30C2CD5E182"/>
        <w:category>
          <w:name w:val="General"/>
          <w:gallery w:val="placeholder"/>
        </w:category>
        <w:types>
          <w:type w:val="bbPlcHdr"/>
        </w:types>
        <w:behaviors>
          <w:behavior w:val="content"/>
        </w:behaviors>
        <w:guid w:val="{45B58E1E-D684-44A0-8DD4-AE8FFE5FE7EA}"/>
      </w:docPartPr>
      <w:docPartBody>
        <w:p w:rsidR="005649B2" w:rsidRDefault="00401D06" w:rsidP="00401D06">
          <w:pPr>
            <w:pStyle w:val="303F0FD069F64C19818FE30C2CD5E182"/>
          </w:pPr>
          <w:r w:rsidRPr="000D27B4">
            <w:rPr>
              <w:rStyle w:val="PlaceholderText"/>
            </w:rPr>
            <w:t>Choose an item.</w:t>
          </w:r>
        </w:p>
      </w:docPartBody>
    </w:docPart>
    <w:docPart>
      <w:docPartPr>
        <w:name w:val="935BD1806F954D66903D1E617AE83E07"/>
        <w:category>
          <w:name w:val="General"/>
          <w:gallery w:val="placeholder"/>
        </w:category>
        <w:types>
          <w:type w:val="bbPlcHdr"/>
        </w:types>
        <w:behaviors>
          <w:behavior w:val="content"/>
        </w:behaviors>
        <w:guid w:val="{1CE782CF-7DB5-4F72-A4F8-62D040661B87}"/>
      </w:docPartPr>
      <w:docPartBody>
        <w:p w:rsidR="005649B2" w:rsidRDefault="00401D06" w:rsidP="00401D06">
          <w:pPr>
            <w:pStyle w:val="935BD1806F954D66903D1E617AE83E07"/>
          </w:pPr>
          <w:r w:rsidRPr="000D27B4">
            <w:rPr>
              <w:rStyle w:val="PlaceholderText"/>
            </w:rPr>
            <w:t>Choose an item.</w:t>
          </w:r>
        </w:p>
      </w:docPartBody>
    </w:docPart>
    <w:docPart>
      <w:docPartPr>
        <w:name w:val="B5148D09EA6943718F7F27133BEBFC88"/>
        <w:category>
          <w:name w:val="General"/>
          <w:gallery w:val="placeholder"/>
        </w:category>
        <w:types>
          <w:type w:val="bbPlcHdr"/>
        </w:types>
        <w:behaviors>
          <w:behavior w:val="content"/>
        </w:behaviors>
        <w:guid w:val="{CB1C12DA-B08B-4B16-A3E5-0217BA7F8570}"/>
      </w:docPartPr>
      <w:docPartBody>
        <w:p w:rsidR="005649B2" w:rsidRDefault="00401D06" w:rsidP="00401D06">
          <w:pPr>
            <w:pStyle w:val="B5148D09EA6943718F7F27133BEBFC88"/>
          </w:pPr>
          <w:r w:rsidRPr="000D27B4">
            <w:rPr>
              <w:rStyle w:val="PlaceholderText"/>
            </w:rPr>
            <w:t>Choose an item.</w:t>
          </w:r>
        </w:p>
      </w:docPartBody>
    </w:docPart>
    <w:docPart>
      <w:docPartPr>
        <w:name w:val="2D6D3962B2D44CE786C9DA5A1D370B73"/>
        <w:category>
          <w:name w:val="General"/>
          <w:gallery w:val="placeholder"/>
        </w:category>
        <w:types>
          <w:type w:val="bbPlcHdr"/>
        </w:types>
        <w:behaviors>
          <w:behavior w:val="content"/>
        </w:behaviors>
        <w:guid w:val="{CBFCD0AA-F59F-4E3B-9891-BC0EFE131FC5}"/>
      </w:docPartPr>
      <w:docPartBody>
        <w:p w:rsidR="005649B2" w:rsidRDefault="00401D06" w:rsidP="00401D06">
          <w:pPr>
            <w:pStyle w:val="2D6D3962B2D44CE786C9DA5A1D370B73"/>
          </w:pPr>
          <w:r w:rsidRPr="000D27B4">
            <w:rPr>
              <w:rStyle w:val="PlaceholderText"/>
            </w:rPr>
            <w:t>Choose an item.</w:t>
          </w:r>
        </w:p>
      </w:docPartBody>
    </w:docPart>
    <w:docPart>
      <w:docPartPr>
        <w:name w:val="6189ECFFFAF44D678A498B40DFFC28AA"/>
        <w:category>
          <w:name w:val="General"/>
          <w:gallery w:val="placeholder"/>
        </w:category>
        <w:types>
          <w:type w:val="bbPlcHdr"/>
        </w:types>
        <w:behaviors>
          <w:behavior w:val="content"/>
        </w:behaviors>
        <w:guid w:val="{6104EF38-C289-4F4B-A141-101D675A8601}"/>
      </w:docPartPr>
      <w:docPartBody>
        <w:p w:rsidR="005649B2" w:rsidRDefault="00401D06" w:rsidP="00401D06">
          <w:pPr>
            <w:pStyle w:val="6189ECFFFAF44D678A498B40DFFC28AA"/>
          </w:pPr>
          <w:r w:rsidRPr="000D27B4">
            <w:rPr>
              <w:rStyle w:val="PlaceholderText"/>
            </w:rPr>
            <w:t>Choose an item.</w:t>
          </w:r>
        </w:p>
      </w:docPartBody>
    </w:docPart>
    <w:docPart>
      <w:docPartPr>
        <w:name w:val="61B43F1111AC442F8B2516D669AECE70"/>
        <w:category>
          <w:name w:val="General"/>
          <w:gallery w:val="placeholder"/>
        </w:category>
        <w:types>
          <w:type w:val="bbPlcHdr"/>
        </w:types>
        <w:behaviors>
          <w:behavior w:val="content"/>
        </w:behaviors>
        <w:guid w:val="{2D498E64-57C9-4A7A-876F-60471F9EB5F0}"/>
      </w:docPartPr>
      <w:docPartBody>
        <w:p w:rsidR="005649B2" w:rsidRDefault="00401D06" w:rsidP="00401D06">
          <w:pPr>
            <w:pStyle w:val="61B43F1111AC442F8B2516D669AECE70"/>
          </w:pPr>
          <w:r w:rsidRPr="000D27B4">
            <w:rPr>
              <w:rStyle w:val="PlaceholderText"/>
            </w:rPr>
            <w:t>Choose an item.</w:t>
          </w:r>
        </w:p>
      </w:docPartBody>
    </w:docPart>
    <w:docPart>
      <w:docPartPr>
        <w:name w:val="7EF84D3A12024699B2E4B2B56802D157"/>
        <w:category>
          <w:name w:val="General"/>
          <w:gallery w:val="placeholder"/>
        </w:category>
        <w:types>
          <w:type w:val="bbPlcHdr"/>
        </w:types>
        <w:behaviors>
          <w:behavior w:val="content"/>
        </w:behaviors>
        <w:guid w:val="{9C7343F8-74B1-4C32-A157-432B20A65CB7}"/>
      </w:docPartPr>
      <w:docPartBody>
        <w:p w:rsidR="005649B2" w:rsidRDefault="00401D06" w:rsidP="00401D06">
          <w:pPr>
            <w:pStyle w:val="7EF84D3A12024699B2E4B2B56802D157"/>
          </w:pPr>
          <w:r w:rsidRPr="000D27B4">
            <w:rPr>
              <w:rStyle w:val="PlaceholderText"/>
            </w:rPr>
            <w:t>Choose an item.</w:t>
          </w:r>
        </w:p>
      </w:docPartBody>
    </w:docPart>
    <w:docPart>
      <w:docPartPr>
        <w:name w:val="9D4BB22394D24BFCB0B31E844FB708A3"/>
        <w:category>
          <w:name w:val="General"/>
          <w:gallery w:val="placeholder"/>
        </w:category>
        <w:types>
          <w:type w:val="bbPlcHdr"/>
        </w:types>
        <w:behaviors>
          <w:behavior w:val="content"/>
        </w:behaviors>
        <w:guid w:val="{9ED53743-68DA-45B8-9AE3-DCE2D375BBE4}"/>
      </w:docPartPr>
      <w:docPartBody>
        <w:p w:rsidR="005649B2" w:rsidRDefault="00401D06" w:rsidP="00401D06">
          <w:pPr>
            <w:pStyle w:val="9D4BB22394D24BFCB0B31E844FB708A3"/>
          </w:pPr>
          <w:r w:rsidRPr="000D27B4">
            <w:rPr>
              <w:rStyle w:val="PlaceholderText"/>
            </w:rPr>
            <w:t>Choose an item.</w:t>
          </w:r>
        </w:p>
      </w:docPartBody>
    </w:docPart>
    <w:docPart>
      <w:docPartPr>
        <w:name w:val="66664F963BC3448CB50FDC6C7CC60503"/>
        <w:category>
          <w:name w:val="General"/>
          <w:gallery w:val="placeholder"/>
        </w:category>
        <w:types>
          <w:type w:val="bbPlcHdr"/>
        </w:types>
        <w:behaviors>
          <w:behavior w:val="content"/>
        </w:behaviors>
        <w:guid w:val="{5E358D30-B67D-48D0-9B18-5121646893C4}"/>
      </w:docPartPr>
      <w:docPartBody>
        <w:p w:rsidR="005649B2" w:rsidRDefault="00401D06" w:rsidP="00401D06">
          <w:pPr>
            <w:pStyle w:val="66664F963BC3448CB50FDC6C7CC60503"/>
          </w:pPr>
          <w:r w:rsidRPr="000D27B4">
            <w:rPr>
              <w:rStyle w:val="PlaceholderText"/>
            </w:rPr>
            <w:t>Choose an item.</w:t>
          </w:r>
        </w:p>
      </w:docPartBody>
    </w:docPart>
    <w:docPart>
      <w:docPartPr>
        <w:name w:val="093D8AC9F1C441DF83ED6FEA2E615D99"/>
        <w:category>
          <w:name w:val="General"/>
          <w:gallery w:val="placeholder"/>
        </w:category>
        <w:types>
          <w:type w:val="bbPlcHdr"/>
        </w:types>
        <w:behaviors>
          <w:behavior w:val="content"/>
        </w:behaviors>
        <w:guid w:val="{EFD12608-5613-4B1D-B31F-E9431D493645}"/>
      </w:docPartPr>
      <w:docPartBody>
        <w:p w:rsidR="005649B2" w:rsidRDefault="00401D06" w:rsidP="00401D06">
          <w:pPr>
            <w:pStyle w:val="093D8AC9F1C441DF83ED6FEA2E615D99"/>
          </w:pPr>
          <w:r w:rsidRPr="000D27B4">
            <w:rPr>
              <w:rStyle w:val="PlaceholderText"/>
            </w:rPr>
            <w:t>Choose an item.</w:t>
          </w:r>
        </w:p>
      </w:docPartBody>
    </w:docPart>
    <w:docPart>
      <w:docPartPr>
        <w:name w:val="9BC454475EE641719CDC4AF93921E069"/>
        <w:category>
          <w:name w:val="General"/>
          <w:gallery w:val="placeholder"/>
        </w:category>
        <w:types>
          <w:type w:val="bbPlcHdr"/>
        </w:types>
        <w:behaviors>
          <w:behavior w:val="content"/>
        </w:behaviors>
        <w:guid w:val="{C33651D5-7E7A-4976-82DA-CBE9D72923CD}"/>
      </w:docPartPr>
      <w:docPartBody>
        <w:p w:rsidR="005649B2" w:rsidRDefault="00401D06" w:rsidP="00401D06">
          <w:pPr>
            <w:pStyle w:val="9BC454475EE641719CDC4AF93921E069"/>
          </w:pPr>
          <w:r w:rsidRPr="000D27B4">
            <w:rPr>
              <w:rStyle w:val="PlaceholderText"/>
            </w:rPr>
            <w:t>Choose an item.</w:t>
          </w:r>
        </w:p>
      </w:docPartBody>
    </w:docPart>
    <w:docPart>
      <w:docPartPr>
        <w:name w:val="CC457BFA688E45B18E598BA8E4C552B6"/>
        <w:category>
          <w:name w:val="General"/>
          <w:gallery w:val="placeholder"/>
        </w:category>
        <w:types>
          <w:type w:val="bbPlcHdr"/>
        </w:types>
        <w:behaviors>
          <w:behavior w:val="content"/>
        </w:behaviors>
        <w:guid w:val="{956A641D-53D4-46E6-919A-EC0D8E5738F8}"/>
      </w:docPartPr>
      <w:docPartBody>
        <w:p w:rsidR="005649B2" w:rsidRDefault="00401D06" w:rsidP="00401D06">
          <w:pPr>
            <w:pStyle w:val="CC457BFA688E45B18E598BA8E4C552B6"/>
          </w:pPr>
          <w:r w:rsidRPr="000D27B4">
            <w:rPr>
              <w:rStyle w:val="PlaceholderText"/>
            </w:rPr>
            <w:t>Choose an item.</w:t>
          </w:r>
        </w:p>
      </w:docPartBody>
    </w:docPart>
    <w:docPart>
      <w:docPartPr>
        <w:name w:val="1CE1C1356A4C4D4DAC9A3F3C6DFFC49D"/>
        <w:category>
          <w:name w:val="General"/>
          <w:gallery w:val="placeholder"/>
        </w:category>
        <w:types>
          <w:type w:val="bbPlcHdr"/>
        </w:types>
        <w:behaviors>
          <w:behavior w:val="content"/>
        </w:behaviors>
        <w:guid w:val="{555F2775-5417-4DC2-8C33-BF6D50C3A734}"/>
      </w:docPartPr>
      <w:docPartBody>
        <w:p w:rsidR="005649B2" w:rsidRDefault="00401D06" w:rsidP="00401D06">
          <w:pPr>
            <w:pStyle w:val="1CE1C1356A4C4D4DAC9A3F3C6DFFC49D"/>
          </w:pPr>
          <w:r w:rsidRPr="000D27B4">
            <w:rPr>
              <w:rStyle w:val="PlaceholderText"/>
            </w:rPr>
            <w:t>Choose an item.</w:t>
          </w:r>
        </w:p>
      </w:docPartBody>
    </w:docPart>
    <w:docPart>
      <w:docPartPr>
        <w:name w:val="A2213CEF1F2D4554BFB41685905CE51A"/>
        <w:category>
          <w:name w:val="General"/>
          <w:gallery w:val="placeholder"/>
        </w:category>
        <w:types>
          <w:type w:val="bbPlcHdr"/>
        </w:types>
        <w:behaviors>
          <w:behavior w:val="content"/>
        </w:behaviors>
        <w:guid w:val="{33DA4725-2AD9-477C-974D-66C423373D38}"/>
      </w:docPartPr>
      <w:docPartBody>
        <w:p w:rsidR="005649B2" w:rsidRDefault="00401D06" w:rsidP="00401D06">
          <w:pPr>
            <w:pStyle w:val="A2213CEF1F2D4554BFB41685905CE51A"/>
          </w:pPr>
          <w:r w:rsidRPr="000D27B4">
            <w:rPr>
              <w:rStyle w:val="PlaceholderText"/>
            </w:rPr>
            <w:t>Choose an item.</w:t>
          </w:r>
        </w:p>
      </w:docPartBody>
    </w:docPart>
    <w:docPart>
      <w:docPartPr>
        <w:name w:val="14EF13AB99CB4C7D9AE449AB0F6D8145"/>
        <w:category>
          <w:name w:val="General"/>
          <w:gallery w:val="placeholder"/>
        </w:category>
        <w:types>
          <w:type w:val="bbPlcHdr"/>
        </w:types>
        <w:behaviors>
          <w:behavior w:val="content"/>
        </w:behaviors>
        <w:guid w:val="{4B0424A5-D844-4A8B-A7CF-BD1B5CD6EADC}"/>
      </w:docPartPr>
      <w:docPartBody>
        <w:p w:rsidR="005649B2" w:rsidRDefault="00401D06" w:rsidP="00401D06">
          <w:pPr>
            <w:pStyle w:val="14EF13AB99CB4C7D9AE449AB0F6D8145"/>
          </w:pPr>
          <w:r w:rsidRPr="000D27B4">
            <w:rPr>
              <w:rStyle w:val="PlaceholderText"/>
            </w:rPr>
            <w:t>Choose an item.</w:t>
          </w:r>
        </w:p>
      </w:docPartBody>
    </w:docPart>
    <w:docPart>
      <w:docPartPr>
        <w:name w:val="1AFACEE6AFBB49D7994258ED52B4A247"/>
        <w:category>
          <w:name w:val="General"/>
          <w:gallery w:val="placeholder"/>
        </w:category>
        <w:types>
          <w:type w:val="bbPlcHdr"/>
        </w:types>
        <w:behaviors>
          <w:behavior w:val="content"/>
        </w:behaviors>
        <w:guid w:val="{F82E0050-7E2B-4D29-85BC-146FDF2248D7}"/>
      </w:docPartPr>
      <w:docPartBody>
        <w:p w:rsidR="005649B2" w:rsidRDefault="00401D06" w:rsidP="00401D06">
          <w:pPr>
            <w:pStyle w:val="1AFACEE6AFBB49D7994258ED52B4A247"/>
          </w:pPr>
          <w:r w:rsidRPr="000D27B4">
            <w:rPr>
              <w:rStyle w:val="PlaceholderText"/>
            </w:rPr>
            <w:t>Choose an item.</w:t>
          </w:r>
        </w:p>
      </w:docPartBody>
    </w:docPart>
    <w:docPart>
      <w:docPartPr>
        <w:name w:val="67C06C33E5944ADCAFA9067D3B8C3708"/>
        <w:category>
          <w:name w:val="General"/>
          <w:gallery w:val="placeholder"/>
        </w:category>
        <w:types>
          <w:type w:val="bbPlcHdr"/>
        </w:types>
        <w:behaviors>
          <w:behavior w:val="content"/>
        </w:behaviors>
        <w:guid w:val="{4C7324C7-7984-464E-82CE-0196601EF6AF}"/>
      </w:docPartPr>
      <w:docPartBody>
        <w:p w:rsidR="005649B2" w:rsidRDefault="00401D06" w:rsidP="00401D06">
          <w:pPr>
            <w:pStyle w:val="67C06C33E5944ADCAFA9067D3B8C3708"/>
          </w:pPr>
          <w:r w:rsidRPr="000D27B4">
            <w:rPr>
              <w:rStyle w:val="PlaceholderText"/>
            </w:rPr>
            <w:t>Choose an item.</w:t>
          </w:r>
        </w:p>
      </w:docPartBody>
    </w:docPart>
    <w:docPart>
      <w:docPartPr>
        <w:name w:val="D47980E250F54877B93EB5A9010116A0"/>
        <w:category>
          <w:name w:val="General"/>
          <w:gallery w:val="placeholder"/>
        </w:category>
        <w:types>
          <w:type w:val="bbPlcHdr"/>
        </w:types>
        <w:behaviors>
          <w:behavior w:val="content"/>
        </w:behaviors>
        <w:guid w:val="{7F72C04C-53ED-46F4-BCCE-1A92FBA09480}"/>
      </w:docPartPr>
      <w:docPartBody>
        <w:p w:rsidR="005649B2" w:rsidRDefault="00401D06" w:rsidP="00401D06">
          <w:pPr>
            <w:pStyle w:val="D47980E250F54877B93EB5A9010116A0"/>
          </w:pPr>
          <w:r w:rsidRPr="000D27B4">
            <w:rPr>
              <w:rStyle w:val="PlaceholderText"/>
            </w:rPr>
            <w:t>Choose an item.</w:t>
          </w:r>
        </w:p>
      </w:docPartBody>
    </w:docPart>
    <w:docPart>
      <w:docPartPr>
        <w:name w:val="F0BFAD320E2B4F568E431554D73AFA11"/>
        <w:category>
          <w:name w:val="General"/>
          <w:gallery w:val="placeholder"/>
        </w:category>
        <w:types>
          <w:type w:val="bbPlcHdr"/>
        </w:types>
        <w:behaviors>
          <w:behavior w:val="content"/>
        </w:behaviors>
        <w:guid w:val="{45C735F6-9C26-4CB4-8625-9D215C4755E0}"/>
      </w:docPartPr>
      <w:docPartBody>
        <w:p w:rsidR="005649B2" w:rsidRDefault="00401D06" w:rsidP="00401D06">
          <w:pPr>
            <w:pStyle w:val="F0BFAD320E2B4F568E431554D73AFA11"/>
          </w:pPr>
          <w:r w:rsidRPr="000D27B4">
            <w:rPr>
              <w:rStyle w:val="PlaceholderText"/>
            </w:rPr>
            <w:t>Choose an item.</w:t>
          </w:r>
        </w:p>
      </w:docPartBody>
    </w:docPart>
    <w:docPart>
      <w:docPartPr>
        <w:name w:val="9F526529738F4968B3CEF3FF3C0DE493"/>
        <w:category>
          <w:name w:val="General"/>
          <w:gallery w:val="placeholder"/>
        </w:category>
        <w:types>
          <w:type w:val="bbPlcHdr"/>
        </w:types>
        <w:behaviors>
          <w:behavior w:val="content"/>
        </w:behaviors>
        <w:guid w:val="{76A3D712-9FFA-4D25-88C0-EDC8DFA78E73}"/>
      </w:docPartPr>
      <w:docPartBody>
        <w:p w:rsidR="005649B2" w:rsidRDefault="00401D06" w:rsidP="00401D06">
          <w:pPr>
            <w:pStyle w:val="9F526529738F4968B3CEF3FF3C0DE493"/>
          </w:pPr>
          <w:r w:rsidRPr="000D27B4">
            <w:rPr>
              <w:rStyle w:val="PlaceholderText"/>
            </w:rPr>
            <w:t>Choose an item.</w:t>
          </w:r>
        </w:p>
      </w:docPartBody>
    </w:docPart>
    <w:docPart>
      <w:docPartPr>
        <w:name w:val="BB459E592E714849A9A434F7477892D6"/>
        <w:category>
          <w:name w:val="General"/>
          <w:gallery w:val="placeholder"/>
        </w:category>
        <w:types>
          <w:type w:val="bbPlcHdr"/>
        </w:types>
        <w:behaviors>
          <w:behavior w:val="content"/>
        </w:behaviors>
        <w:guid w:val="{E8F935CB-141C-49EC-BB71-A8ADD7BB74E1}"/>
      </w:docPartPr>
      <w:docPartBody>
        <w:p w:rsidR="005649B2" w:rsidRDefault="00401D06" w:rsidP="00401D06">
          <w:pPr>
            <w:pStyle w:val="BB459E592E714849A9A434F7477892D6"/>
          </w:pPr>
          <w:r w:rsidRPr="000D27B4">
            <w:rPr>
              <w:rStyle w:val="PlaceholderText"/>
            </w:rPr>
            <w:t>Choose an item.</w:t>
          </w:r>
        </w:p>
      </w:docPartBody>
    </w:docPart>
    <w:docPart>
      <w:docPartPr>
        <w:name w:val="01A9FBFB75784A3BB40C2279101E6381"/>
        <w:category>
          <w:name w:val="General"/>
          <w:gallery w:val="placeholder"/>
        </w:category>
        <w:types>
          <w:type w:val="bbPlcHdr"/>
        </w:types>
        <w:behaviors>
          <w:behavior w:val="content"/>
        </w:behaviors>
        <w:guid w:val="{1207ECB1-932B-450D-9451-1925DE848C11}"/>
      </w:docPartPr>
      <w:docPartBody>
        <w:p w:rsidR="005649B2" w:rsidRDefault="00401D06" w:rsidP="00401D06">
          <w:pPr>
            <w:pStyle w:val="01A9FBFB75784A3BB40C2279101E6381"/>
          </w:pPr>
          <w:r w:rsidRPr="000D27B4">
            <w:rPr>
              <w:rStyle w:val="PlaceholderText"/>
            </w:rPr>
            <w:t>Choose an item.</w:t>
          </w:r>
        </w:p>
      </w:docPartBody>
    </w:docPart>
    <w:docPart>
      <w:docPartPr>
        <w:name w:val="1B8D11D2AD844FBFB7634551DCDF730D"/>
        <w:category>
          <w:name w:val="General"/>
          <w:gallery w:val="placeholder"/>
        </w:category>
        <w:types>
          <w:type w:val="bbPlcHdr"/>
        </w:types>
        <w:behaviors>
          <w:behavior w:val="content"/>
        </w:behaviors>
        <w:guid w:val="{E19063EA-3730-46A9-8E38-36FAD97EFA1A}"/>
      </w:docPartPr>
      <w:docPartBody>
        <w:p w:rsidR="005649B2" w:rsidRDefault="00401D06" w:rsidP="00401D06">
          <w:pPr>
            <w:pStyle w:val="1B8D11D2AD844FBFB7634551DCDF730D"/>
          </w:pPr>
          <w:r w:rsidRPr="000D27B4">
            <w:rPr>
              <w:rStyle w:val="PlaceholderText"/>
            </w:rPr>
            <w:t>Choose an item.</w:t>
          </w:r>
        </w:p>
      </w:docPartBody>
    </w:docPart>
    <w:docPart>
      <w:docPartPr>
        <w:name w:val="D5DF87842C9846DDB5F80CD8118BBF87"/>
        <w:category>
          <w:name w:val="General"/>
          <w:gallery w:val="placeholder"/>
        </w:category>
        <w:types>
          <w:type w:val="bbPlcHdr"/>
        </w:types>
        <w:behaviors>
          <w:behavior w:val="content"/>
        </w:behaviors>
        <w:guid w:val="{5096C0C8-5E31-43BF-A389-5B8A3DAA688C}"/>
      </w:docPartPr>
      <w:docPartBody>
        <w:p w:rsidR="005649B2" w:rsidRDefault="00401D06" w:rsidP="00401D06">
          <w:pPr>
            <w:pStyle w:val="D5DF87842C9846DDB5F80CD8118BBF87"/>
          </w:pPr>
          <w:r w:rsidRPr="000D27B4">
            <w:rPr>
              <w:rStyle w:val="PlaceholderText"/>
            </w:rPr>
            <w:t>Choose an item.</w:t>
          </w:r>
        </w:p>
      </w:docPartBody>
    </w:docPart>
    <w:docPart>
      <w:docPartPr>
        <w:name w:val="ADDD84775B8842598941D2CA51839893"/>
        <w:category>
          <w:name w:val="General"/>
          <w:gallery w:val="placeholder"/>
        </w:category>
        <w:types>
          <w:type w:val="bbPlcHdr"/>
        </w:types>
        <w:behaviors>
          <w:behavior w:val="content"/>
        </w:behaviors>
        <w:guid w:val="{843F2A1E-21B0-4603-9929-6A7EC64A1DE4}"/>
      </w:docPartPr>
      <w:docPartBody>
        <w:p w:rsidR="005649B2" w:rsidRDefault="00401D06" w:rsidP="00401D06">
          <w:pPr>
            <w:pStyle w:val="ADDD84775B8842598941D2CA51839893"/>
          </w:pPr>
          <w:r w:rsidRPr="000D27B4">
            <w:rPr>
              <w:rStyle w:val="PlaceholderText"/>
            </w:rPr>
            <w:t>Choose an item.</w:t>
          </w:r>
        </w:p>
      </w:docPartBody>
    </w:docPart>
    <w:docPart>
      <w:docPartPr>
        <w:name w:val="0BBBEBBA022849E1B0B690A1D4F3C9DB"/>
        <w:category>
          <w:name w:val="General"/>
          <w:gallery w:val="placeholder"/>
        </w:category>
        <w:types>
          <w:type w:val="bbPlcHdr"/>
        </w:types>
        <w:behaviors>
          <w:behavior w:val="content"/>
        </w:behaviors>
        <w:guid w:val="{0321FAB2-59A9-48D7-A758-65A157A5D44C}"/>
      </w:docPartPr>
      <w:docPartBody>
        <w:p w:rsidR="005649B2" w:rsidRDefault="00401D06" w:rsidP="00401D06">
          <w:pPr>
            <w:pStyle w:val="0BBBEBBA022849E1B0B690A1D4F3C9DB"/>
          </w:pPr>
          <w:r w:rsidRPr="000D27B4">
            <w:rPr>
              <w:rStyle w:val="PlaceholderText"/>
            </w:rPr>
            <w:t>Choose an item.</w:t>
          </w:r>
        </w:p>
      </w:docPartBody>
    </w:docPart>
    <w:docPart>
      <w:docPartPr>
        <w:name w:val="BE6D50E95AAB480B8D63108A757BB568"/>
        <w:category>
          <w:name w:val="General"/>
          <w:gallery w:val="placeholder"/>
        </w:category>
        <w:types>
          <w:type w:val="bbPlcHdr"/>
        </w:types>
        <w:behaviors>
          <w:behavior w:val="content"/>
        </w:behaviors>
        <w:guid w:val="{9B2487D2-6FD8-41D4-ACB7-17CB61D90455}"/>
      </w:docPartPr>
      <w:docPartBody>
        <w:p w:rsidR="005649B2" w:rsidRDefault="00401D06" w:rsidP="00401D06">
          <w:pPr>
            <w:pStyle w:val="BE6D50E95AAB480B8D63108A757BB568"/>
          </w:pPr>
          <w:r w:rsidRPr="000D27B4">
            <w:rPr>
              <w:rStyle w:val="PlaceholderText"/>
            </w:rPr>
            <w:t>Choose an item.</w:t>
          </w:r>
        </w:p>
      </w:docPartBody>
    </w:docPart>
    <w:docPart>
      <w:docPartPr>
        <w:name w:val="6D8B6792A1BC4332AB7F6FC8C3FB258C"/>
        <w:category>
          <w:name w:val="General"/>
          <w:gallery w:val="placeholder"/>
        </w:category>
        <w:types>
          <w:type w:val="bbPlcHdr"/>
        </w:types>
        <w:behaviors>
          <w:behavior w:val="content"/>
        </w:behaviors>
        <w:guid w:val="{87EA0BAD-A56E-40C0-84C0-1A71A9058BD7}"/>
      </w:docPartPr>
      <w:docPartBody>
        <w:p w:rsidR="005649B2" w:rsidRDefault="00401D06" w:rsidP="00401D06">
          <w:pPr>
            <w:pStyle w:val="6D8B6792A1BC4332AB7F6FC8C3FB258C"/>
          </w:pPr>
          <w:r w:rsidRPr="000D27B4">
            <w:rPr>
              <w:rStyle w:val="PlaceholderText"/>
            </w:rPr>
            <w:t>Choose an item.</w:t>
          </w:r>
        </w:p>
      </w:docPartBody>
    </w:docPart>
    <w:docPart>
      <w:docPartPr>
        <w:name w:val="6E0463DCD1B94CBFBA9FCBD5C1E288D3"/>
        <w:category>
          <w:name w:val="General"/>
          <w:gallery w:val="placeholder"/>
        </w:category>
        <w:types>
          <w:type w:val="bbPlcHdr"/>
        </w:types>
        <w:behaviors>
          <w:behavior w:val="content"/>
        </w:behaviors>
        <w:guid w:val="{6BFA1025-7E11-4189-B9C4-551DBBE041A6}"/>
      </w:docPartPr>
      <w:docPartBody>
        <w:p w:rsidR="005649B2" w:rsidRDefault="00401D06" w:rsidP="00401D06">
          <w:pPr>
            <w:pStyle w:val="6E0463DCD1B94CBFBA9FCBD5C1E288D3"/>
          </w:pPr>
          <w:r w:rsidRPr="000D27B4">
            <w:rPr>
              <w:rStyle w:val="PlaceholderText"/>
            </w:rPr>
            <w:t>Choose an item.</w:t>
          </w:r>
        </w:p>
      </w:docPartBody>
    </w:docPart>
    <w:docPart>
      <w:docPartPr>
        <w:name w:val="093F63C7FD5B4245A0739C4037C31A70"/>
        <w:category>
          <w:name w:val="General"/>
          <w:gallery w:val="placeholder"/>
        </w:category>
        <w:types>
          <w:type w:val="bbPlcHdr"/>
        </w:types>
        <w:behaviors>
          <w:behavior w:val="content"/>
        </w:behaviors>
        <w:guid w:val="{D6F12F8B-266B-403C-A9A1-9CD2CAEC49BB}"/>
      </w:docPartPr>
      <w:docPartBody>
        <w:p w:rsidR="005649B2" w:rsidRDefault="00401D06" w:rsidP="00401D06">
          <w:pPr>
            <w:pStyle w:val="093F63C7FD5B4245A0739C4037C31A70"/>
          </w:pPr>
          <w:r w:rsidRPr="000D27B4">
            <w:rPr>
              <w:rStyle w:val="PlaceholderText"/>
            </w:rPr>
            <w:t>Choose an item.</w:t>
          </w:r>
        </w:p>
      </w:docPartBody>
    </w:docPart>
    <w:docPart>
      <w:docPartPr>
        <w:name w:val="55AB59C0423C4F159F82A3B7AC84B195"/>
        <w:category>
          <w:name w:val="General"/>
          <w:gallery w:val="placeholder"/>
        </w:category>
        <w:types>
          <w:type w:val="bbPlcHdr"/>
        </w:types>
        <w:behaviors>
          <w:behavior w:val="content"/>
        </w:behaviors>
        <w:guid w:val="{88BAD258-0E21-4A68-B9BE-CD7604FFA744}"/>
      </w:docPartPr>
      <w:docPartBody>
        <w:p w:rsidR="005649B2" w:rsidRDefault="00401D06" w:rsidP="00401D06">
          <w:pPr>
            <w:pStyle w:val="55AB59C0423C4F159F82A3B7AC84B195"/>
          </w:pPr>
          <w:r w:rsidRPr="000D27B4">
            <w:rPr>
              <w:rStyle w:val="PlaceholderText"/>
            </w:rPr>
            <w:t>Choose an item.</w:t>
          </w:r>
        </w:p>
      </w:docPartBody>
    </w:docPart>
    <w:docPart>
      <w:docPartPr>
        <w:name w:val="DCD2413082814BE680651BA2FA849FA0"/>
        <w:category>
          <w:name w:val="General"/>
          <w:gallery w:val="placeholder"/>
        </w:category>
        <w:types>
          <w:type w:val="bbPlcHdr"/>
        </w:types>
        <w:behaviors>
          <w:behavior w:val="content"/>
        </w:behaviors>
        <w:guid w:val="{ECF990D7-86DA-48E0-A5A0-8365A555F437}"/>
      </w:docPartPr>
      <w:docPartBody>
        <w:p w:rsidR="005649B2" w:rsidRDefault="00401D06" w:rsidP="00401D06">
          <w:pPr>
            <w:pStyle w:val="DCD2413082814BE680651BA2FA849FA0"/>
          </w:pPr>
          <w:r w:rsidRPr="000D27B4">
            <w:rPr>
              <w:rStyle w:val="PlaceholderText"/>
            </w:rPr>
            <w:t>Choose an item.</w:t>
          </w:r>
        </w:p>
      </w:docPartBody>
    </w:docPart>
    <w:docPart>
      <w:docPartPr>
        <w:name w:val="558FA8C5324F4E709B34501EA031EB2B"/>
        <w:category>
          <w:name w:val="General"/>
          <w:gallery w:val="placeholder"/>
        </w:category>
        <w:types>
          <w:type w:val="bbPlcHdr"/>
        </w:types>
        <w:behaviors>
          <w:behavior w:val="content"/>
        </w:behaviors>
        <w:guid w:val="{48F31B40-46D1-407B-B9D1-464B5C5067C0}"/>
      </w:docPartPr>
      <w:docPartBody>
        <w:p w:rsidR="005649B2" w:rsidRDefault="00401D06" w:rsidP="00401D06">
          <w:pPr>
            <w:pStyle w:val="558FA8C5324F4E709B34501EA031EB2B"/>
          </w:pPr>
          <w:r w:rsidRPr="000D27B4">
            <w:rPr>
              <w:rStyle w:val="PlaceholderText"/>
            </w:rPr>
            <w:t>Choose an item.</w:t>
          </w:r>
        </w:p>
      </w:docPartBody>
    </w:docPart>
    <w:docPart>
      <w:docPartPr>
        <w:name w:val="DF278F672E3446369D02B623A76543C1"/>
        <w:category>
          <w:name w:val="General"/>
          <w:gallery w:val="placeholder"/>
        </w:category>
        <w:types>
          <w:type w:val="bbPlcHdr"/>
        </w:types>
        <w:behaviors>
          <w:behavior w:val="content"/>
        </w:behaviors>
        <w:guid w:val="{EC857CE2-913A-42FF-A6F3-57405DDBC830}"/>
      </w:docPartPr>
      <w:docPartBody>
        <w:p w:rsidR="005649B2" w:rsidRDefault="00401D06" w:rsidP="00401D06">
          <w:pPr>
            <w:pStyle w:val="DF278F672E3446369D02B623A76543C1"/>
          </w:pPr>
          <w:r w:rsidRPr="000D27B4">
            <w:rPr>
              <w:rStyle w:val="PlaceholderText"/>
            </w:rPr>
            <w:t>Choose an item.</w:t>
          </w:r>
        </w:p>
      </w:docPartBody>
    </w:docPart>
    <w:docPart>
      <w:docPartPr>
        <w:name w:val="E141B0E4190D4236952D03B035566F39"/>
        <w:category>
          <w:name w:val="General"/>
          <w:gallery w:val="placeholder"/>
        </w:category>
        <w:types>
          <w:type w:val="bbPlcHdr"/>
        </w:types>
        <w:behaviors>
          <w:behavior w:val="content"/>
        </w:behaviors>
        <w:guid w:val="{95949151-F267-4278-BA6B-971D1EABA503}"/>
      </w:docPartPr>
      <w:docPartBody>
        <w:p w:rsidR="005649B2" w:rsidRDefault="00401D06" w:rsidP="00401D06">
          <w:pPr>
            <w:pStyle w:val="E141B0E4190D4236952D03B035566F39"/>
          </w:pPr>
          <w:r w:rsidRPr="000D27B4">
            <w:rPr>
              <w:rStyle w:val="PlaceholderText"/>
            </w:rPr>
            <w:t>Choose an item.</w:t>
          </w:r>
        </w:p>
      </w:docPartBody>
    </w:docPart>
    <w:docPart>
      <w:docPartPr>
        <w:name w:val="032E1DD926804B9E8AD535AF82609BD3"/>
        <w:category>
          <w:name w:val="General"/>
          <w:gallery w:val="placeholder"/>
        </w:category>
        <w:types>
          <w:type w:val="bbPlcHdr"/>
        </w:types>
        <w:behaviors>
          <w:behavior w:val="content"/>
        </w:behaviors>
        <w:guid w:val="{0F0CDEC6-714E-421D-9753-A0EE29A83A95}"/>
      </w:docPartPr>
      <w:docPartBody>
        <w:p w:rsidR="005649B2" w:rsidRDefault="00401D06" w:rsidP="00401D06">
          <w:pPr>
            <w:pStyle w:val="032E1DD926804B9E8AD535AF82609BD3"/>
          </w:pPr>
          <w:r w:rsidRPr="000D27B4">
            <w:rPr>
              <w:rStyle w:val="PlaceholderText"/>
            </w:rPr>
            <w:t>Choose an item.</w:t>
          </w:r>
        </w:p>
      </w:docPartBody>
    </w:docPart>
    <w:docPart>
      <w:docPartPr>
        <w:name w:val="5401823E34DD4B378E804CED307D4337"/>
        <w:category>
          <w:name w:val="General"/>
          <w:gallery w:val="placeholder"/>
        </w:category>
        <w:types>
          <w:type w:val="bbPlcHdr"/>
        </w:types>
        <w:behaviors>
          <w:behavior w:val="content"/>
        </w:behaviors>
        <w:guid w:val="{06EF6CFC-5043-4C7D-A10E-C9BAB8587616}"/>
      </w:docPartPr>
      <w:docPartBody>
        <w:p w:rsidR="005649B2" w:rsidRDefault="00401D06" w:rsidP="00401D06">
          <w:pPr>
            <w:pStyle w:val="5401823E34DD4B378E804CED307D4337"/>
          </w:pPr>
          <w:r w:rsidRPr="000D27B4">
            <w:rPr>
              <w:rStyle w:val="PlaceholderText"/>
            </w:rPr>
            <w:t>Choose an item.</w:t>
          </w:r>
        </w:p>
      </w:docPartBody>
    </w:docPart>
    <w:docPart>
      <w:docPartPr>
        <w:name w:val="AB7CF41F53E34520BA6CC3BC0C0EE766"/>
        <w:category>
          <w:name w:val="General"/>
          <w:gallery w:val="placeholder"/>
        </w:category>
        <w:types>
          <w:type w:val="bbPlcHdr"/>
        </w:types>
        <w:behaviors>
          <w:behavior w:val="content"/>
        </w:behaviors>
        <w:guid w:val="{5EE3D699-7B12-4956-B60E-AF7F2CC496A1}"/>
      </w:docPartPr>
      <w:docPartBody>
        <w:p w:rsidR="005649B2" w:rsidRDefault="00401D06" w:rsidP="00401D06">
          <w:pPr>
            <w:pStyle w:val="AB7CF41F53E34520BA6CC3BC0C0EE766"/>
          </w:pPr>
          <w:r w:rsidRPr="000D27B4">
            <w:rPr>
              <w:rStyle w:val="PlaceholderText"/>
            </w:rPr>
            <w:t>Choose an item.</w:t>
          </w:r>
        </w:p>
      </w:docPartBody>
    </w:docPart>
    <w:docPart>
      <w:docPartPr>
        <w:name w:val="F57B3FF3D8E24601A00FC69393FD1C07"/>
        <w:category>
          <w:name w:val="General"/>
          <w:gallery w:val="placeholder"/>
        </w:category>
        <w:types>
          <w:type w:val="bbPlcHdr"/>
        </w:types>
        <w:behaviors>
          <w:behavior w:val="content"/>
        </w:behaviors>
        <w:guid w:val="{11E2FF0C-798B-46C9-BCF0-9B74BD8B46DE}"/>
      </w:docPartPr>
      <w:docPartBody>
        <w:p w:rsidR="005649B2" w:rsidRDefault="00401D06" w:rsidP="00401D06">
          <w:pPr>
            <w:pStyle w:val="F57B3FF3D8E24601A00FC69393FD1C07"/>
          </w:pPr>
          <w:r w:rsidRPr="000D27B4">
            <w:rPr>
              <w:rStyle w:val="PlaceholderText"/>
            </w:rPr>
            <w:t>Choose an item.</w:t>
          </w:r>
        </w:p>
      </w:docPartBody>
    </w:docPart>
    <w:docPart>
      <w:docPartPr>
        <w:name w:val="C2621E4A05934BCCBDA335CFA16E2E20"/>
        <w:category>
          <w:name w:val="General"/>
          <w:gallery w:val="placeholder"/>
        </w:category>
        <w:types>
          <w:type w:val="bbPlcHdr"/>
        </w:types>
        <w:behaviors>
          <w:behavior w:val="content"/>
        </w:behaviors>
        <w:guid w:val="{E19E6537-45B9-43C6-8D4F-15AEECED0416}"/>
      </w:docPartPr>
      <w:docPartBody>
        <w:p w:rsidR="005649B2" w:rsidRDefault="00401D06" w:rsidP="00401D06">
          <w:pPr>
            <w:pStyle w:val="C2621E4A05934BCCBDA335CFA16E2E20"/>
          </w:pPr>
          <w:r w:rsidRPr="000D27B4">
            <w:rPr>
              <w:rStyle w:val="PlaceholderText"/>
            </w:rPr>
            <w:t>Choose an item.</w:t>
          </w:r>
        </w:p>
      </w:docPartBody>
    </w:docPart>
    <w:docPart>
      <w:docPartPr>
        <w:name w:val="3B185BC3090E43B98149F707BB15E938"/>
        <w:category>
          <w:name w:val="General"/>
          <w:gallery w:val="placeholder"/>
        </w:category>
        <w:types>
          <w:type w:val="bbPlcHdr"/>
        </w:types>
        <w:behaviors>
          <w:behavior w:val="content"/>
        </w:behaviors>
        <w:guid w:val="{63953892-EB16-4AF4-A074-F069AA5476CF}"/>
      </w:docPartPr>
      <w:docPartBody>
        <w:p w:rsidR="005649B2" w:rsidRDefault="00401D06" w:rsidP="00401D06">
          <w:pPr>
            <w:pStyle w:val="3B185BC3090E43B98149F707BB15E938"/>
          </w:pPr>
          <w:r w:rsidRPr="000D27B4">
            <w:rPr>
              <w:rStyle w:val="PlaceholderText"/>
            </w:rPr>
            <w:t>Choose an item.</w:t>
          </w:r>
        </w:p>
      </w:docPartBody>
    </w:docPart>
    <w:docPart>
      <w:docPartPr>
        <w:name w:val="89EA6880E0C44DDCA92A6C06EDE11089"/>
        <w:category>
          <w:name w:val="General"/>
          <w:gallery w:val="placeholder"/>
        </w:category>
        <w:types>
          <w:type w:val="bbPlcHdr"/>
        </w:types>
        <w:behaviors>
          <w:behavior w:val="content"/>
        </w:behaviors>
        <w:guid w:val="{80F0A471-A936-463D-ABE1-8E0C49351C51}"/>
      </w:docPartPr>
      <w:docPartBody>
        <w:p w:rsidR="005649B2" w:rsidRDefault="00401D06" w:rsidP="00401D06">
          <w:pPr>
            <w:pStyle w:val="89EA6880E0C44DDCA92A6C06EDE11089"/>
          </w:pPr>
          <w:r w:rsidRPr="000D27B4">
            <w:rPr>
              <w:rStyle w:val="PlaceholderText"/>
            </w:rPr>
            <w:t>Choose an item.</w:t>
          </w:r>
        </w:p>
      </w:docPartBody>
    </w:docPart>
    <w:docPart>
      <w:docPartPr>
        <w:name w:val="B349C4EF0F194E4797BF2DB6176B2DEF"/>
        <w:category>
          <w:name w:val="General"/>
          <w:gallery w:val="placeholder"/>
        </w:category>
        <w:types>
          <w:type w:val="bbPlcHdr"/>
        </w:types>
        <w:behaviors>
          <w:behavior w:val="content"/>
        </w:behaviors>
        <w:guid w:val="{593F4DB7-61B7-41A2-8495-28C1983E8348}"/>
      </w:docPartPr>
      <w:docPartBody>
        <w:p w:rsidR="005649B2" w:rsidRDefault="00401D06" w:rsidP="00401D06">
          <w:pPr>
            <w:pStyle w:val="B349C4EF0F194E4797BF2DB6176B2DEF"/>
          </w:pPr>
          <w:r w:rsidRPr="000D27B4">
            <w:rPr>
              <w:rStyle w:val="PlaceholderText"/>
            </w:rPr>
            <w:t>Choose an item.</w:t>
          </w:r>
        </w:p>
      </w:docPartBody>
    </w:docPart>
    <w:docPart>
      <w:docPartPr>
        <w:name w:val="4B55CCD1A19241E199020C41CF60ED0E"/>
        <w:category>
          <w:name w:val="General"/>
          <w:gallery w:val="placeholder"/>
        </w:category>
        <w:types>
          <w:type w:val="bbPlcHdr"/>
        </w:types>
        <w:behaviors>
          <w:behavior w:val="content"/>
        </w:behaviors>
        <w:guid w:val="{3F59C454-186B-4A97-9B27-E8A651D446AC}"/>
      </w:docPartPr>
      <w:docPartBody>
        <w:p w:rsidR="005649B2" w:rsidRDefault="00401D06" w:rsidP="00401D06">
          <w:pPr>
            <w:pStyle w:val="4B55CCD1A19241E199020C41CF60ED0E"/>
          </w:pPr>
          <w:r w:rsidRPr="000D27B4">
            <w:rPr>
              <w:rStyle w:val="PlaceholderText"/>
            </w:rPr>
            <w:t>Choose an item.</w:t>
          </w:r>
        </w:p>
      </w:docPartBody>
    </w:docPart>
    <w:docPart>
      <w:docPartPr>
        <w:name w:val="27F6276056054177AA58BB8C1FBD3DEB"/>
        <w:category>
          <w:name w:val="General"/>
          <w:gallery w:val="placeholder"/>
        </w:category>
        <w:types>
          <w:type w:val="bbPlcHdr"/>
        </w:types>
        <w:behaviors>
          <w:behavior w:val="content"/>
        </w:behaviors>
        <w:guid w:val="{25B28507-D238-4B64-AF77-62C80434CFA9}"/>
      </w:docPartPr>
      <w:docPartBody>
        <w:p w:rsidR="005649B2" w:rsidRDefault="00401D06" w:rsidP="00401D06">
          <w:pPr>
            <w:pStyle w:val="27F6276056054177AA58BB8C1FBD3DEB"/>
          </w:pPr>
          <w:r w:rsidRPr="000D27B4">
            <w:rPr>
              <w:rStyle w:val="PlaceholderText"/>
            </w:rPr>
            <w:t>Choose an item.</w:t>
          </w:r>
        </w:p>
      </w:docPartBody>
    </w:docPart>
    <w:docPart>
      <w:docPartPr>
        <w:name w:val="82ED6C7CE7C645228F5421D839BD81D1"/>
        <w:category>
          <w:name w:val="General"/>
          <w:gallery w:val="placeholder"/>
        </w:category>
        <w:types>
          <w:type w:val="bbPlcHdr"/>
        </w:types>
        <w:behaviors>
          <w:behavior w:val="content"/>
        </w:behaviors>
        <w:guid w:val="{36701981-2C48-4EDA-AF7F-5B20BF58EA86}"/>
      </w:docPartPr>
      <w:docPartBody>
        <w:p w:rsidR="005649B2" w:rsidRDefault="00401D06" w:rsidP="00401D06">
          <w:pPr>
            <w:pStyle w:val="82ED6C7CE7C645228F5421D839BD81D1"/>
          </w:pPr>
          <w:r w:rsidRPr="000D27B4">
            <w:rPr>
              <w:rStyle w:val="PlaceholderText"/>
            </w:rPr>
            <w:t>Choose an item.</w:t>
          </w:r>
        </w:p>
      </w:docPartBody>
    </w:docPart>
    <w:docPart>
      <w:docPartPr>
        <w:name w:val="E656E075CE3B4F35A396F7F93E241FD8"/>
        <w:category>
          <w:name w:val="General"/>
          <w:gallery w:val="placeholder"/>
        </w:category>
        <w:types>
          <w:type w:val="bbPlcHdr"/>
        </w:types>
        <w:behaviors>
          <w:behavior w:val="content"/>
        </w:behaviors>
        <w:guid w:val="{6C75E910-C83A-41CD-96B4-588F9DB1D07F}"/>
      </w:docPartPr>
      <w:docPartBody>
        <w:p w:rsidR="005649B2" w:rsidRDefault="00401D06" w:rsidP="00401D06">
          <w:pPr>
            <w:pStyle w:val="E656E075CE3B4F35A396F7F93E241FD8"/>
          </w:pPr>
          <w:r w:rsidRPr="000D27B4">
            <w:rPr>
              <w:rStyle w:val="PlaceholderText"/>
            </w:rPr>
            <w:t>Choose an item.</w:t>
          </w:r>
        </w:p>
      </w:docPartBody>
    </w:docPart>
    <w:docPart>
      <w:docPartPr>
        <w:name w:val="2D894A7EAB4147A1BD0A7EF5E13D1284"/>
        <w:category>
          <w:name w:val="General"/>
          <w:gallery w:val="placeholder"/>
        </w:category>
        <w:types>
          <w:type w:val="bbPlcHdr"/>
        </w:types>
        <w:behaviors>
          <w:behavior w:val="content"/>
        </w:behaviors>
        <w:guid w:val="{083B3415-5584-47D2-BD89-C704C6B4A06E}"/>
      </w:docPartPr>
      <w:docPartBody>
        <w:p w:rsidR="005649B2" w:rsidRDefault="00401D06" w:rsidP="00401D06">
          <w:pPr>
            <w:pStyle w:val="2D894A7EAB4147A1BD0A7EF5E13D1284"/>
          </w:pPr>
          <w:r w:rsidRPr="000D27B4">
            <w:rPr>
              <w:rStyle w:val="PlaceholderText"/>
            </w:rPr>
            <w:t>Choose an item.</w:t>
          </w:r>
        </w:p>
      </w:docPartBody>
    </w:docPart>
    <w:docPart>
      <w:docPartPr>
        <w:name w:val="DDC8AF093DDE41328CA8C113D95DEFE7"/>
        <w:category>
          <w:name w:val="General"/>
          <w:gallery w:val="placeholder"/>
        </w:category>
        <w:types>
          <w:type w:val="bbPlcHdr"/>
        </w:types>
        <w:behaviors>
          <w:behavior w:val="content"/>
        </w:behaviors>
        <w:guid w:val="{122B55DE-0801-4800-AB8D-31238D5AFC68}"/>
      </w:docPartPr>
      <w:docPartBody>
        <w:p w:rsidR="005649B2" w:rsidRDefault="00401D06" w:rsidP="00401D06">
          <w:pPr>
            <w:pStyle w:val="DDC8AF093DDE41328CA8C113D95DEFE7"/>
          </w:pPr>
          <w:r w:rsidRPr="000D27B4">
            <w:rPr>
              <w:rStyle w:val="PlaceholderText"/>
            </w:rPr>
            <w:t>Choose an item.</w:t>
          </w:r>
        </w:p>
      </w:docPartBody>
    </w:docPart>
    <w:docPart>
      <w:docPartPr>
        <w:name w:val="9086BBBAF445462D945DBC7B245C40CD"/>
        <w:category>
          <w:name w:val="General"/>
          <w:gallery w:val="placeholder"/>
        </w:category>
        <w:types>
          <w:type w:val="bbPlcHdr"/>
        </w:types>
        <w:behaviors>
          <w:behavior w:val="content"/>
        </w:behaviors>
        <w:guid w:val="{DDC46D51-EA3C-4A56-A604-10E685109E79}"/>
      </w:docPartPr>
      <w:docPartBody>
        <w:p w:rsidR="005649B2" w:rsidRDefault="00401D06" w:rsidP="00401D06">
          <w:pPr>
            <w:pStyle w:val="9086BBBAF445462D945DBC7B245C40CD"/>
          </w:pPr>
          <w:r w:rsidRPr="000D27B4">
            <w:rPr>
              <w:rStyle w:val="PlaceholderText"/>
            </w:rPr>
            <w:t>Choose an item.</w:t>
          </w:r>
        </w:p>
      </w:docPartBody>
    </w:docPart>
    <w:docPart>
      <w:docPartPr>
        <w:name w:val="CB6D3C62981B4C72AAB743920ABD998C"/>
        <w:category>
          <w:name w:val="General"/>
          <w:gallery w:val="placeholder"/>
        </w:category>
        <w:types>
          <w:type w:val="bbPlcHdr"/>
        </w:types>
        <w:behaviors>
          <w:behavior w:val="content"/>
        </w:behaviors>
        <w:guid w:val="{10D6146A-F7C9-40C7-935F-3697CFB41C78}"/>
      </w:docPartPr>
      <w:docPartBody>
        <w:p w:rsidR="005649B2" w:rsidRDefault="00401D06" w:rsidP="00401D06">
          <w:pPr>
            <w:pStyle w:val="CB6D3C62981B4C72AAB743920ABD998C"/>
          </w:pPr>
          <w:r w:rsidRPr="000D27B4">
            <w:rPr>
              <w:rStyle w:val="PlaceholderText"/>
            </w:rPr>
            <w:t>Choose an item.</w:t>
          </w:r>
        </w:p>
      </w:docPartBody>
    </w:docPart>
    <w:docPart>
      <w:docPartPr>
        <w:name w:val="32C135CAA6ED41388A65FBDEFF29271B"/>
        <w:category>
          <w:name w:val="General"/>
          <w:gallery w:val="placeholder"/>
        </w:category>
        <w:types>
          <w:type w:val="bbPlcHdr"/>
        </w:types>
        <w:behaviors>
          <w:behavior w:val="content"/>
        </w:behaviors>
        <w:guid w:val="{A8A43274-0BD4-4D0D-948B-0D9CBAE61352}"/>
      </w:docPartPr>
      <w:docPartBody>
        <w:p w:rsidR="005649B2" w:rsidRDefault="00401D06" w:rsidP="00401D06">
          <w:pPr>
            <w:pStyle w:val="32C135CAA6ED41388A65FBDEFF29271B"/>
          </w:pPr>
          <w:r w:rsidRPr="000D27B4">
            <w:rPr>
              <w:rStyle w:val="PlaceholderText"/>
            </w:rPr>
            <w:t>Choose an item.</w:t>
          </w:r>
        </w:p>
      </w:docPartBody>
    </w:docPart>
    <w:docPart>
      <w:docPartPr>
        <w:name w:val="DB375BB799054CC68441822D1EFC3970"/>
        <w:category>
          <w:name w:val="General"/>
          <w:gallery w:val="placeholder"/>
        </w:category>
        <w:types>
          <w:type w:val="bbPlcHdr"/>
        </w:types>
        <w:behaviors>
          <w:behavior w:val="content"/>
        </w:behaviors>
        <w:guid w:val="{41E5285A-1C38-4FF6-8038-AF40FE6A13EC}"/>
      </w:docPartPr>
      <w:docPartBody>
        <w:p w:rsidR="005649B2" w:rsidRDefault="00401D06" w:rsidP="00401D06">
          <w:pPr>
            <w:pStyle w:val="DB375BB799054CC68441822D1EFC3970"/>
          </w:pPr>
          <w:r w:rsidRPr="000D27B4">
            <w:rPr>
              <w:rStyle w:val="PlaceholderText"/>
            </w:rPr>
            <w:t>Choose an item.</w:t>
          </w:r>
        </w:p>
      </w:docPartBody>
    </w:docPart>
    <w:docPart>
      <w:docPartPr>
        <w:name w:val="C13F5AF5FA2B4810A1DA45852F3BF7DB"/>
        <w:category>
          <w:name w:val="General"/>
          <w:gallery w:val="placeholder"/>
        </w:category>
        <w:types>
          <w:type w:val="bbPlcHdr"/>
        </w:types>
        <w:behaviors>
          <w:behavior w:val="content"/>
        </w:behaviors>
        <w:guid w:val="{9F62D630-E76A-4F39-B9A6-B8A9F1CE340D}"/>
      </w:docPartPr>
      <w:docPartBody>
        <w:p w:rsidR="005649B2" w:rsidRDefault="00401D06" w:rsidP="00401D06">
          <w:pPr>
            <w:pStyle w:val="C13F5AF5FA2B4810A1DA45852F3BF7DB"/>
          </w:pPr>
          <w:r w:rsidRPr="000D27B4">
            <w:rPr>
              <w:rStyle w:val="PlaceholderText"/>
            </w:rPr>
            <w:t>Choose an item.</w:t>
          </w:r>
        </w:p>
      </w:docPartBody>
    </w:docPart>
    <w:docPart>
      <w:docPartPr>
        <w:name w:val="BDB225E9A514468F86D1BC212217970F"/>
        <w:category>
          <w:name w:val="General"/>
          <w:gallery w:val="placeholder"/>
        </w:category>
        <w:types>
          <w:type w:val="bbPlcHdr"/>
        </w:types>
        <w:behaviors>
          <w:behavior w:val="content"/>
        </w:behaviors>
        <w:guid w:val="{B1EADD6A-A77F-4B9D-8EA8-2F38F7067A1A}"/>
      </w:docPartPr>
      <w:docPartBody>
        <w:p w:rsidR="005649B2" w:rsidRDefault="00401D06" w:rsidP="00401D06">
          <w:pPr>
            <w:pStyle w:val="BDB225E9A514468F86D1BC212217970F"/>
          </w:pPr>
          <w:r w:rsidRPr="000D27B4">
            <w:rPr>
              <w:rStyle w:val="PlaceholderText"/>
            </w:rPr>
            <w:t>Choose an item.</w:t>
          </w:r>
        </w:p>
      </w:docPartBody>
    </w:docPart>
    <w:docPart>
      <w:docPartPr>
        <w:name w:val="66C65F61A8FD4BC1B41590CC2B0B5125"/>
        <w:category>
          <w:name w:val="General"/>
          <w:gallery w:val="placeholder"/>
        </w:category>
        <w:types>
          <w:type w:val="bbPlcHdr"/>
        </w:types>
        <w:behaviors>
          <w:behavior w:val="content"/>
        </w:behaviors>
        <w:guid w:val="{0A899216-ED87-4D88-A5DF-447938FEA4A3}"/>
      </w:docPartPr>
      <w:docPartBody>
        <w:p w:rsidR="005649B2" w:rsidRDefault="00401D06" w:rsidP="00401D06">
          <w:pPr>
            <w:pStyle w:val="66C65F61A8FD4BC1B41590CC2B0B5125"/>
          </w:pPr>
          <w:r w:rsidRPr="000D27B4">
            <w:rPr>
              <w:rStyle w:val="PlaceholderText"/>
            </w:rPr>
            <w:t>Choose an item.</w:t>
          </w:r>
        </w:p>
      </w:docPartBody>
    </w:docPart>
    <w:docPart>
      <w:docPartPr>
        <w:name w:val="5E4BC0DDA15B4686A853F15D288CF632"/>
        <w:category>
          <w:name w:val="General"/>
          <w:gallery w:val="placeholder"/>
        </w:category>
        <w:types>
          <w:type w:val="bbPlcHdr"/>
        </w:types>
        <w:behaviors>
          <w:behavior w:val="content"/>
        </w:behaviors>
        <w:guid w:val="{D43AE120-21BB-4A5F-8F46-D0F448FE73A5}"/>
      </w:docPartPr>
      <w:docPartBody>
        <w:p w:rsidR="005649B2" w:rsidRDefault="00401D06" w:rsidP="00401D06">
          <w:pPr>
            <w:pStyle w:val="5E4BC0DDA15B4686A853F15D288CF632"/>
          </w:pPr>
          <w:r w:rsidRPr="000D27B4">
            <w:rPr>
              <w:rStyle w:val="PlaceholderText"/>
            </w:rPr>
            <w:t>Choose an item.</w:t>
          </w:r>
        </w:p>
      </w:docPartBody>
    </w:docPart>
    <w:docPart>
      <w:docPartPr>
        <w:name w:val="8281330D1EB84F3D83D1917AA9DC9A49"/>
        <w:category>
          <w:name w:val="General"/>
          <w:gallery w:val="placeholder"/>
        </w:category>
        <w:types>
          <w:type w:val="bbPlcHdr"/>
        </w:types>
        <w:behaviors>
          <w:behavior w:val="content"/>
        </w:behaviors>
        <w:guid w:val="{E4716AE9-11E2-4929-B2C4-93309EE7C7A9}"/>
      </w:docPartPr>
      <w:docPartBody>
        <w:p w:rsidR="005649B2" w:rsidRDefault="00401D06" w:rsidP="00401D06">
          <w:pPr>
            <w:pStyle w:val="8281330D1EB84F3D83D1917AA9DC9A49"/>
          </w:pPr>
          <w:r w:rsidRPr="000D27B4">
            <w:rPr>
              <w:rStyle w:val="PlaceholderText"/>
            </w:rPr>
            <w:t>Choose an item.</w:t>
          </w:r>
        </w:p>
      </w:docPartBody>
    </w:docPart>
    <w:docPart>
      <w:docPartPr>
        <w:name w:val="0AEE738367D846B19C045F73114722F1"/>
        <w:category>
          <w:name w:val="General"/>
          <w:gallery w:val="placeholder"/>
        </w:category>
        <w:types>
          <w:type w:val="bbPlcHdr"/>
        </w:types>
        <w:behaviors>
          <w:behavior w:val="content"/>
        </w:behaviors>
        <w:guid w:val="{706CF9DA-BE43-46C8-9BFD-7465F4B5B4FA}"/>
      </w:docPartPr>
      <w:docPartBody>
        <w:p w:rsidR="005649B2" w:rsidRDefault="00401D06" w:rsidP="00401D06">
          <w:pPr>
            <w:pStyle w:val="0AEE738367D846B19C045F73114722F1"/>
          </w:pPr>
          <w:r w:rsidRPr="000D27B4">
            <w:rPr>
              <w:rStyle w:val="PlaceholderText"/>
            </w:rPr>
            <w:t>Choose an item.</w:t>
          </w:r>
        </w:p>
      </w:docPartBody>
    </w:docPart>
    <w:docPart>
      <w:docPartPr>
        <w:name w:val="77D26DD6CD8B4418B7E7B116EE65D8B2"/>
        <w:category>
          <w:name w:val="General"/>
          <w:gallery w:val="placeholder"/>
        </w:category>
        <w:types>
          <w:type w:val="bbPlcHdr"/>
        </w:types>
        <w:behaviors>
          <w:behavior w:val="content"/>
        </w:behaviors>
        <w:guid w:val="{844DD5AC-9070-4BBA-B4B7-3C143D7CAC86}"/>
      </w:docPartPr>
      <w:docPartBody>
        <w:p w:rsidR="005649B2" w:rsidRDefault="00401D06" w:rsidP="00401D06">
          <w:pPr>
            <w:pStyle w:val="77D26DD6CD8B4418B7E7B116EE65D8B2"/>
          </w:pPr>
          <w:r w:rsidRPr="000D27B4">
            <w:rPr>
              <w:rStyle w:val="PlaceholderText"/>
            </w:rPr>
            <w:t>Choose an item.</w:t>
          </w:r>
        </w:p>
      </w:docPartBody>
    </w:docPart>
    <w:docPart>
      <w:docPartPr>
        <w:name w:val="FB59DEEAA33249F8951988E44B0B3C58"/>
        <w:category>
          <w:name w:val="General"/>
          <w:gallery w:val="placeholder"/>
        </w:category>
        <w:types>
          <w:type w:val="bbPlcHdr"/>
        </w:types>
        <w:behaviors>
          <w:behavior w:val="content"/>
        </w:behaviors>
        <w:guid w:val="{C1A73344-F647-4083-BE88-5C7D5400F6A2}"/>
      </w:docPartPr>
      <w:docPartBody>
        <w:p w:rsidR="005649B2" w:rsidRDefault="00401D06" w:rsidP="00401D06">
          <w:pPr>
            <w:pStyle w:val="FB59DEEAA33249F8951988E44B0B3C58"/>
          </w:pPr>
          <w:r w:rsidRPr="000D27B4">
            <w:rPr>
              <w:rStyle w:val="PlaceholderText"/>
            </w:rPr>
            <w:t>Choose an item.</w:t>
          </w:r>
        </w:p>
      </w:docPartBody>
    </w:docPart>
    <w:docPart>
      <w:docPartPr>
        <w:name w:val="BE9090E214094E0B9CDC3CC5BDCB52D7"/>
        <w:category>
          <w:name w:val="General"/>
          <w:gallery w:val="placeholder"/>
        </w:category>
        <w:types>
          <w:type w:val="bbPlcHdr"/>
        </w:types>
        <w:behaviors>
          <w:behavior w:val="content"/>
        </w:behaviors>
        <w:guid w:val="{324C8C57-7F6B-417E-8015-522EEB6994DC}"/>
      </w:docPartPr>
      <w:docPartBody>
        <w:p w:rsidR="005649B2" w:rsidRDefault="00401D06" w:rsidP="00401D06">
          <w:pPr>
            <w:pStyle w:val="BE9090E214094E0B9CDC3CC5BDCB52D7"/>
          </w:pPr>
          <w:r w:rsidRPr="000D27B4">
            <w:rPr>
              <w:rStyle w:val="PlaceholderText"/>
            </w:rPr>
            <w:t>Choose an item.</w:t>
          </w:r>
        </w:p>
      </w:docPartBody>
    </w:docPart>
    <w:docPart>
      <w:docPartPr>
        <w:name w:val="D5EFF9C2D90F43C1A16913A4F8298C58"/>
        <w:category>
          <w:name w:val="General"/>
          <w:gallery w:val="placeholder"/>
        </w:category>
        <w:types>
          <w:type w:val="bbPlcHdr"/>
        </w:types>
        <w:behaviors>
          <w:behavior w:val="content"/>
        </w:behaviors>
        <w:guid w:val="{E6847B97-C866-4303-8996-C8C5ADAFD875}"/>
      </w:docPartPr>
      <w:docPartBody>
        <w:p w:rsidR="005649B2" w:rsidRDefault="00401D06" w:rsidP="00401D06">
          <w:pPr>
            <w:pStyle w:val="D5EFF9C2D90F43C1A16913A4F8298C58"/>
          </w:pPr>
          <w:r w:rsidRPr="000D27B4">
            <w:rPr>
              <w:rStyle w:val="PlaceholderText"/>
            </w:rPr>
            <w:t>Choose an item.</w:t>
          </w:r>
        </w:p>
      </w:docPartBody>
    </w:docPart>
    <w:docPart>
      <w:docPartPr>
        <w:name w:val="B04B7BCCC2B742178619E9D58C431D10"/>
        <w:category>
          <w:name w:val="General"/>
          <w:gallery w:val="placeholder"/>
        </w:category>
        <w:types>
          <w:type w:val="bbPlcHdr"/>
        </w:types>
        <w:behaviors>
          <w:behavior w:val="content"/>
        </w:behaviors>
        <w:guid w:val="{5988CCB0-106A-4DBD-B1A4-5261EFC86F79}"/>
      </w:docPartPr>
      <w:docPartBody>
        <w:p w:rsidR="005649B2" w:rsidRDefault="00401D06" w:rsidP="00401D06">
          <w:pPr>
            <w:pStyle w:val="B04B7BCCC2B742178619E9D58C431D10"/>
          </w:pPr>
          <w:r w:rsidRPr="000D27B4">
            <w:rPr>
              <w:rStyle w:val="PlaceholderText"/>
            </w:rPr>
            <w:t>Choose an item.</w:t>
          </w:r>
        </w:p>
      </w:docPartBody>
    </w:docPart>
    <w:docPart>
      <w:docPartPr>
        <w:name w:val="08B68304EA254031A4A4FAA8642075E9"/>
        <w:category>
          <w:name w:val="General"/>
          <w:gallery w:val="placeholder"/>
        </w:category>
        <w:types>
          <w:type w:val="bbPlcHdr"/>
        </w:types>
        <w:behaviors>
          <w:behavior w:val="content"/>
        </w:behaviors>
        <w:guid w:val="{0FE36BF5-D437-441F-BDEC-060DC61893D9}"/>
      </w:docPartPr>
      <w:docPartBody>
        <w:p w:rsidR="005649B2" w:rsidRDefault="00401D06" w:rsidP="00401D06">
          <w:pPr>
            <w:pStyle w:val="08B68304EA254031A4A4FAA8642075E9"/>
          </w:pPr>
          <w:r w:rsidRPr="000D27B4">
            <w:rPr>
              <w:rStyle w:val="PlaceholderText"/>
            </w:rPr>
            <w:t>Choose an item.</w:t>
          </w:r>
        </w:p>
      </w:docPartBody>
    </w:docPart>
    <w:docPart>
      <w:docPartPr>
        <w:name w:val="EDF74A0D473342318232CE1494258596"/>
        <w:category>
          <w:name w:val="General"/>
          <w:gallery w:val="placeholder"/>
        </w:category>
        <w:types>
          <w:type w:val="bbPlcHdr"/>
        </w:types>
        <w:behaviors>
          <w:behavior w:val="content"/>
        </w:behaviors>
        <w:guid w:val="{3203833B-BF10-46EB-A37F-027C11F790E0}"/>
      </w:docPartPr>
      <w:docPartBody>
        <w:p w:rsidR="005649B2" w:rsidRDefault="00401D06" w:rsidP="00401D06">
          <w:pPr>
            <w:pStyle w:val="EDF74A0D473342318232CE1494258596"/>
          </w:pPr>
          <w:r w:rsidRPr="000D27B4">
            <w:rPr>
              <w:rStyle w:val="PlaceholderText"/>
            </w:rPr>
            <w:t>Choose an item.</w:t>
          </w:r>
        </w:p>
      </w:docPartBody>
    </w:docPart>
    <w:docPart>
      <w:docPartPr>
        <w:name w:val="6EDBE9A757894407B82C78838C56A489"/>
        <w:category>
          <w:name w:val="General"/>
          <w:gallery w:val="placeholder"/>
        </w:category>
        <w:types>
          <w:type w:val="bbPlcHdr"/>
        </w:types>
        <w:behaviors>
          <w:behavior w:val="content"/>
        </w:behaviors>
        <w:guid w:val="{5048E51E-C250-41AA-A633-4A2C5F408EB8}"/>
      </w:docPartPr>
      <w:docPartBody>
        <w:p w:rsidR="005649B2" w:rsidRDefault="00401D06" w:rsidP="00401D06">
          <w:pPr>
            <w:pStyle w:val="6EDBE9A757894407B82C78838C56A489"/>
          </w:pPr>
          <w:r w:rsidRPr="000D27B4">
            <w:rPr>
              <w:rStyle w:val="PlaceholderText"/>
            </w:rPr>
            <w:t>Choose an item.</w:t>
          </w:r>
        </w:p>
      </w:docPartBody>
    </w:docPart>
    <w:docPart>
      <w:docPartPr>
        <w:name w:val="040A44985F3A4CFABC1AB9F23303C7A0"/>
        <w:category>
          <w:name w:val="General"/>
          <w:gallery w:val="placeholder"/>
        </w:category>
        <w:types>
          <w:type w:val="bbPlcHdr"/>
        </w:types>
        <w:behaviors>
          <w:behavior w:val="content"/>
        </w:behaviors>
        <w:guid w:val="{3F65D6D0-C5D7-4519-879F-2C4F7C5477AE}"/>
      </w:docPartPr>
      <w:docPartBody>
        <w:p w:rsidR="005649B2" w:rsidRDefault="00401D06" w:rsidP="00401D06">
          <w:pPr>
            <w:pStyle w:val="040A44985F3A4CFABC1AB9F23303C7A0"/>
          </w:pPr>
          <w:r w:rsidRPr="000D27B4">
            <w:rPr>
              <w:rStyle w:val="PlaceholderText"/>
            </w:rPr>
            <w:t>Choose an item.</w:t>
          </w:r>
        </w:p>
      </w:docPartBody>
    </w:docPart>
    <w:docPart>
      <w:docPartPr>
        <w:name w:val="774D30378C4840E09532EEFFC70514C7"/>
        <w:category>
          <w:name w:val="General"/>
          <w:gallery w:val="placeholder"/>
        </w:category>
        <w:types>
          <w:type w:val="bbPlcHdr"/>
        </w:types>
        <w:behaviors>
          <w:behavior w:val="content"/>
        </w:behaviors>
        <w:guid w:val="{F5E3F545-706B-4559-B656-E9CD29AA13ED}"/>
      </w:docPartPr>
      <w:docPartBody>
        <w:p w:rsidR="005649B2" w:rsidRDefault="00401D06" w:rsidP="00401D06">
          <w:pPr>
            <w:pStyle w:val="774D30378C4840E09532EEFFC70514C7"/>
          </w:pPr>
          <w:r w:rsidRPr="000D27B4">
            <w:rPr>
              <w:rStyle w:val="PlaceholderText"/>
            </w:rPr>
            <w:t>Choose an item.</w:t>
          </w:r>
        </w:p>
      </w:docPartBody>
    </w:docPart>
    <w:docPart>
      <w:docPartPr>
        <w:name w:val="762B41179CFF4B2A9C929D7798C35E06"/>
        <w:category>
          <w:name w:val="General"/>
          <w:gallery w:val="placeholder"/>
        </w:category>
        <w:types>
          <w:type w:val="bbPlcHdr"/>
        </w:types>
        <w:behaviors>
          <w:behavior w:val="content"/>
        </w:behaviors>
        <w:guid w:val="{25820E15-CFCC-448E-B126-56B000B3EE01}"/>
      </w:docPartPr>
      <w:docPartBody>
        <w:p w:rsidR="005649B2" w:rsidRDefault="00401D06" w:rsidP="00401D06">
          <w:pPr>
            <w:pStyle w:val="762B41179CFF4B2A9C929D7798C35E06"/>
          </w:pPr>
          <w:r w:rsidRPr="000D27B4">
            <w:rPr>
              <w:rStyle w:val="PlaceholderText"/>
            </w:rPr>
            <w:t>Choose an item.</w:t>
          </w:r>
        </w:p>
      </w:docPartBody>
    </w:docPart>
    <w:docPart>
      <w:docPartPr>
        <w:name w:val="45B00600AA474F29937278B50B9FDDB7"/>
        <w:category>
          <w:name w:val="General"/>
          <w:gallery w:val="placeholder"/>
        </w:category>
        <w:types>
          <w:type w:val="bbPlcHdr"/>
        </w:types>
        <w:behaviors>
          <w:behavior w:val="content"/>
        </w:behaviors>
        <w:guid w:val="{A26626E4-49FB-4285-88EA-74A90CA13D21}"/>
      </w:docPartPr>
      <w:docPartBody>
        <w:p w:rsidR="005649B2" w:rsidRDefault="00401D06" w:rsidP="00401D06">
          <w:pPr>
            <w:pStyle w:val="45B00600AA474F29937278B50B9FDDB7"/>
          </w:pPr>
          <w:r w:rsidRPr="000D27B4">
            <w:rPr>
              <w:rStyle w:val="PlaceholderText"/>
            </w:rPr>
            <w:t>Choose an item.</w:t>
          </w:r>
        </w:p>
      </w:docPartBody>
    </w:docPart>
    <w:docPart>
      <w:docPartPr>
        <w:name w:val="99B7969205FD4B4891D31DF6D569BF92"/>
        <w:category>
          <w:name w:val="General"/>
          <w:gallery w:val="placeholder"/>
        </w:category>
        <w:types>
          <w:type w:val="bbPlcHdr"/>
        </w:types>
        <w:behaviors>
          <w:behavior w:val="content"/>
        </w:behaviors>
        <w:guid w:val="{6976079B-773E-418C-A80A-0F9E26F325DD}"/>
      </w:docPartPr>
      <w:docPartBody>
        <w:p w:rsidR="005649B2" w:rsidRDefault="00401D06" w:rsidP="00401D06">
          <w:pPr>
            <w:pStyle w:val="99B7969205FD4B4891D31DF6D569BF92"/>
          </w:pPr>
          <w:r w:rsidRPr="000D27B4">
            <w:rPr>
              <w:rStyle w:val="PlaceholderText"/>
            </w:rPr>
            <w:t>Choose an item.</w:t>
          </w:r>
        </w:p>
      </w:docPartBody>
    </w:docPart>
    <w:docPart>
      <w:docPartPr>
        <w:name w:val="CC9971FA519F41FC85ECB8C39AC975F5"/>
        <w:category>
          <w:name w:val="General"/>
          <w:gallery w:val="placeholder"/>
        </w:category>
        <w:types>
          <w:type w:val="bbPlcHdr"/>
        </w:types>
        <w:behaviors>
          <w:behavior w:val="content"/>
        </w:behaviors>
        <w:guid w:val="{BCFDB824-E959-4A14-BE1E-03956530AACF}"/>
      </w:docPartPr>
      <w:docPartBody>
        <w:p w:rsidR="005649B2" w:rsidRDefault="00401D06" w:rsidP="00401D06">
          <w:pPr>
            <w:pStyle w:val="CC9971FA519F41FC85ECB8C39AC975F5"/>
          </w:pPr>
          <w:r w:rsidRPr="000D27B4">
            <w:rPr>
              <w:rStyle w:val="PlaceholderText"/>
            </w:rPr>
            <w:t>Choose an item.</w:t>
          </w:r>
        </w:p>
      </w:docPartBody>
    </w:docPart>
    <w:docPart>
      <w:docPartPr>
        <w:name w:val="1A26E6550EAC46A1B2ECCB084D5ECEC7"/>
        <w:category>
          <w:name w:val="General"/>
          <w:gallery w:val="placeholder"/>
        </w:category>
        <w:types>
          <w:type w:val="bbPlcHdr"/>
        </w:types>
        <w:behaviors>
          <w:behavior w:val="content"/>
        </w:behaviors>
        <w:guid w:val="{BCA4841C-9545-4751-8155-06FA51A3CC46}"/>
      </w:docPartPr>
      <w:docPartBody>
        <w:p w:rsidR="005649B2" w:rsidRDefault="00401D06" w:rsidP="00401D06">
          <w:pPr>
            <w:pStyle w:val="1A26E6550EAC46A1B2ECCB084D5ECEC7"/>
          </w:pPr>
          <w:r w:rsidRPr="000D27B4">
            <w:rPr>
              <w:rStyle w:val="PlaceholderText"/>
            </w:rPr>
            <w:t>Choose an item.</w:t>
          </w:r>
        </w:p>
      </w:docPartBody>
    </w:docPart>
    <w:docPart>
      <w:docPartPr>
        <w:name w:val="C8A2D0CCE36049669E8FD5C1697FD4CE"/>
        <w:category>
          <w:name w:val="General"/>
          <w:gallery w:val="placeholder"/>
        </w:category>
        <w:types>
          <w:type w:val="bbPlcHdr"/>
        </w:types>
        <w:behaviors>
          <w:behavior w:val="content"/>
        </w:behaviors>
        <w:guid w:val="{1B32936B-5255-413A-8602-AB03DE02140F}"/>
      </w:docPartPr>
      <w:docPartBody>
        <w:p w:rsidR="005649B2" w:rsidRDefault="00401D06" w:rsidP="00401D06">
          <w:pPr>
            <w:pStyle w:val="C8A2D0CCE36049669E8FD5C1697FD4CE"/>
          </w:pPr>
          <w:r w:rsidRPr="000D27B4">
            <w:rPr>
              <w:rStyle w:val="PlaceholderText"/>
            </w:rPr>
            <w:t>Choose an item.</w:t>
          </w:r>
        </w:p>
      </w:docPartBody>
    </w:docPart>
    <w:docPart>
      <w:docPartPr>
        <w:name w:val="B67F2A49E9DB4188B29D989C1F9B58F9"/>
        <w:category>
          <w:name w:val="General"/>
          <w:gallery w:val="placeholder"/>
        </w:category>
        <w:types>
          <w:type w:val="bbPlcHdr"/>
        </w:types>
        <w:behaviors>
          <w:behavior w:val="content"/>
        </w:behaviors>
        <w:guid w:val="{72EB1957-62E4-4736-85EA-757D7D432F12}"/>
      </w:docPartPr>
      <w:docPartBody>
        <w:p w:rsidR="005649B2" w:rsidRDefault="00401D06" w:rsidP="00401D06">
          <w:pPr>
            <w:pStyle w:val="B67F2A49E9DB4188B29D989C1F9B58F9"/>
          </w:pPr>
          <w:r w:rsidRPr="000D27B4">
            <w:rPr>
              <w:rStyle w:val="PlaceholderText"/>
            </w:rPr>
            <w:t>Choose an item.</w:t>
          </w:r>
        </w:p>
      </w:docPartBody>
    </w:docPart>
    <w:docPart>
      <w:docPartPr>
        <w:name w:val="3E3DCF87EAD04D708BBAB38DA0FDAE4A"/>
        <w:category>
          <w:name w:val="General"/>
          <w:gallery w:val="placeholder"/>
        </w:category>
        <w:types>
          <w:type w:val="bbPlcHdr"/>
        </w:types>
        <w:behaviors>
          <w:behavior w:val="content"/>
        </w:behaviors>
        <w:guid w:val="{D43790A9-7246-4199-A1DB-2D84B2842078}"/>
      </w:docPartPr>
      <w:docPartBody>
        <w:p w:rsidR="005649B2" w:rsidRDefault="00401D06" w:rsidP="00401D06">
          <w:pPr>
            <w:pStyle w:val="3E3DCF87EAD04D708BBAB38DA0FDAE4A"/>
          </w:pPr>
          <w:r w:rsidRPr="000D27B4">
            <w:rPr>
              <w:rStyle w:val="PlaceholderText"/>
            </w:rPr>
            <w:t>Choose an item.</w:t>
          </w:r>
        </w:p>
      </w:docPartBody>
    </w:docPart>
    <w:docPart>
      <w:docPartPr>
        <w:name w:val="47CD80C45DC74C0CB08A38E0AE609798"/>
        <w:category>
          <w:name w:val="General"/>
          <w:gallery w:val="placeholder"/>
        </w:category>
        <w:types>
          <w:type w:val="bbPlcHdr"/>
        </w:types>
        <w:behaviors>
          <w:behavior w:val="content"/>
        </w:behaviors>
        <w:guid w:val="{C4048DAC-06C2-4006-AD49-27F175EBCE0A}"/>
      </w:docPartPr>
      <w:docPartBody>
        <w:p w:rsidR="005649B2" w:rsidRDefault="00401D06" w:rsidP="00401D06">
          <w:pPr>
            <w:pStyle w:val="47CD80C45DC74C0CB08A38E0AE609798"/>
          </w:pPr>
          <w:r w:rsidRPr="000D27B4">
            <w:rPr>
              <w:rStyle w:val="PlaceholderText"/>
            </w:rPr>
            <w:t>Choose an item.</w:t>
          </w:r>
        </w:p>
      </w:docPartBody>
    </w:docPart>
    <w:docPart>
      <w:docPartPr>
        <w:name w:val="785F615644E1459DAC467706095CB1C0"/>
        <w:category>
          <w:name w:val="General"/>
          <w:gallery w:val="placeholder"/>
        </w:category>
        <w:types>
          <w:type w:val="bbPlcHdr"/>
        </w:types>
        <w:behaviors>
          <w:behavior w:val="content"/>
        </w:behaviors>
        <w:guid w:val="{1B2882D5-A818-487C-9A69-50FBCDB11698}"/>
      </w:docPartPr>
      <w:docPartBody>
        <w:p w:rsidR="00261423" w:rsidRDefault="005649B2" w:rsidP="005649B2">
          <w:pPr>
            <w:pStyle w:val="785F615644E1459DAC467706095CB1C0"/>
          </w:pPr>
          <w:r w:rsidRPr="000D27B4">
            <w:rPr>
              <w:rStyle w:val="PlaceholderText"/>
            </w:rPr>
            <w:t>Choose an item.</w:t>
          </w:r>
        </w:p>
      </w:docPartBody>
    </w:docPart>
    <w:docPart>
      <w:docPartPr>
        <w:name w:val="30DB303D4A2944828598F10991158C40"/>
        <w:category>
          <w:name w:val="General"/>
          <w:gallery w:val="placeholder"/>
        </w:category>
        <w:types>
          <w:type w:val="bbPlcHdr"/>
        </w:types>
        <w:behaviors>
          <w:behavior w:val="content"/>
        </w:behaviors>
        <w:guid w:val="{0DF365DB-209B-4B69-9DB1-76360528F570}"/>
      </w:docPartPr>
      <w:docPartBody>
        <w:p w:rsidR="00261423" w:rsidRDefault="005649B2" w:rsidP="005649B2">
          <w:pPr>
            <w:pStyle w:val="30DB303D4A2944828598F10991158C40"/>
          </w:pPr>
          <w:r w:rsidRPr="000D27B4">
            <w:rPr>
              <w:rStyle w:val="PlaceholderText"/>
            </w:rPr>
            <w:t>Choose an item.</w:t>
          </w:r>
        </w:p>
      </w:docPartBody>
    </w:docPart>
    <w:docPart>
      <w:docPartPr>
        <w:name w:val="F1B1D6B928FC49A398AF836C5335F4B5"/>
        <w:category>
          <w:name w:val="General"/>
          <w:gallery w:val="placeholder"/>
        </w:category>
        <w:types>
          <w:type w:val="bbPlcHdr"/>
        </w:types>
        <w:behaviors>
          <w:behavior w:val="content"/>
        </w:behaviors>
        <w:guid w:val="{4A97F4F2-8273-46D9-9859-3FDFFD87C657}"/>
      </w:docPartPr>
      <w:docPartBody>
        <w:p w:rsidR="00261423" w:rsidRDefault="005649B2" w:rsidP="005649B2">
          <w:pPr>
            <w:pStyle w:val="F1B1D6B928FC49A398AF836C5335F4B5"/>
          </w:pPr>
          <w:r w:rsidRPr="000D27B4">
            <w:rPr>
              <w:rStyle w:val="PlaceholderText"/>
            </w:rPr>
            <w:t>Choose an item.</w:t>
          </w:r>
        </w:p>
      </w:docPartBody>
    </w:docPart>
    <w:docPart>
      <w:docPartPr>
        <w:name w:val="3712A73E79BC4AB88667AB5BDB667890"/>
        <w:category>
          <w:name w:val="General"/>
          <w:gallery w:val="placeholder"/>
        </w:category>
        <w:types>
          <w:type w:val="bbPlcHdr"/>
        </w:types>
        <w:behaviors>
          <w:behavior w:val="content"/>
        </w:behaviors>
        <w:guid w:val="{756D8A64-B01D-4367-9DFD-361718E4EE4D}"/>
      </w:docPartPr>
      <w:docPartBody>
        <w:p w:rsidR="00261423" w:rsidRDefault="005649B2" w:rsidP="005649B2">
          <w:pPr>
            <w:pStyle w:val="3712A73E79BC4AB88667AB5BDB667890"/>
          </w:pPr>
          <w:r w:rsidRPr="000D27B4">
            <w:rPr>
              <w:rStyle w:val="PlaceholderText"/>
            </w:rPr>
            <w:t>Choose an item.</w:t>
          </w:r>
        </w:p>
      </w:docPartBody>
    </w:docPart>
    <w:docPart>
      <w:docPartPr>
        <w:name w:val="1EBE91A762424D08A3CF1018E1E2C679"/>
        <w:category>
          <w:name w:val="General"/>
          <w:gallery w:val="placeholder"/>
        </w:category>
        <w:types>
          <w:type w:val="bbPlcHdr"/>
        </w:types>
        <w:behaviors>
          <w:behavior w:val="content"/>
        </w:behaviors>
        <w:guid w:val="{B5CE3222-8A75-4011-8755-947D5DE61ACB}"/>
      </w:docPartPr>
      <w:docPartBody>
        <w:p w:rsidR="00261423" w:rsidRDefault="005649B2" w:rsidP="005649B2">
          <w:pPr>
            <w:pStyle w:val="1EBE91A762424D08A3CF1018E1E2C679"/>
          </w:pPr>
          <w:r w:rsidRPr="000D27B4">
            <w:rPr>
              <w:rStyle w:val="PlaceholderText"/>
            </w:rPr>
            <w:t>Choose an item.</w:t>
          </w:r>
        </w:p>
      </w:docPartBody>
    </w:docPart>
    <w:docPart>
      <w:docPartPr>
        <w:name w:val="9A5EE6FE75F847568546C2E646434598"/>
        <w:category>
          <w:name w:val="General"/>
          <w:gallery w:val="placeholder"/>
        </w:category>
        <w:types>
          <w:type w:val="bbPlcHdr"/>
        </w:types>
        <w:behaviors>
          <w:behavior w:val="content"/>
        </w:behaviors>
        <w:guid w:val="{89AD6D7D-F054-4D3F-BD8C-73E56E6AB3ED}"/>
      </w:docPartPr>
      <w:docPartBody>
        <w:p w:rsidR="00261423" w:rsidRDefault="005649B2" w:rsidP="005649B2">
          <w:pPr>
            <w:pStyle w:val="9A5EE6FE75F847568546C2E646434598"/>
          </w:pPr>
          <w:r w:rsidRPr="000D27B4">
            <w:rPr>
              <w:rStyle w:val="PlaceholderText"/>
            </w:rPr>
            <w:t>Choose an item.</w:t>
          </w:r>
        </w:p>
      </w:docPartBody>
    </w:docPart>
    <w:docPart>
      <w:docPartPr>
        <w:name w:val="CB9E81CA30694073AAEDB2CEBC7BBBCA"/>
        <w:category>
          <w:name w:val="General"/>
          <w:gallery w:val="placeholder"/>
        </w:category>
        <w:types>
          <w:type w:val="bbPlcHdr"/>
        </w:types>
        <w:behaviors>
          <w:behavior w:val="content"/>
        </w:behaviors>
        <w:guid w:val="{37C0275A-FD95-4A81-9A15-324FE6C83A9C}"/>
      </w:docPartPr>
      <w:docPartBody>
        <w:p w:rsidR="00261423" w:rsidRDefault="005649B2" w:rsidP="005649B2">
          <w:pPr>
            <w:pStyle w:val="CB9E81CA30694073AAEDB2CEBC7BBBCA"/>
          </w:pPr>
          <w:r w:rsidRPr="000D27B4">
            <w:rPr>
              <w:rStyle w:val="PlaceholderText"/>
            </w:rPr>
            <w:t>Choose an item.</w:t>
          </w:r>
        </w:p>
      </w:docPartBody>
    </w:docPart>
    <w:docPart>
      <w:docPartPr>
        <w:name w:val="1C083A9D10894879992182D313750292"/>
        <w:category>
          <w:name w:val="General"/>
          <w:gallery w:val="placeholder"/>
        </w:category>
        <w:types>
          <w:type w:val="bbPlcHdr"/>
        </w:types>
        <w:behaviors>
          <w:behavior w:val="content"/>
        </w:behaviors>
        <w:guid w:val="{32875ADD-129B-48A2-AE0B-C7F8D9E858FB}"/>
      </w:docPartPr>
      <w:docPartBody>
        <w:p w:rsidR="00261423" w:rsidRDefault="005649B2" w:rsidP="005649B2">
          <w:pPr>
            <w:pStyle w:val="1C083A9D10894879992182D313750292"/>
          </w:pPr>
          <w:r w:rsidRPr="000D27B4">
            <w:rPr>
              <w:rStyle w:val="PlaceholderText"/>
            </w:rPr>
            <w:t>Choose an item.</w:t>
          </w:r>
        </w:p>
      </w:docPartBody>
    </w:docPart>
    <w:docPart>
      <w:docPartPr>
        <w:name w:val="56A78669E035420296E0413D730AD18E"/>
        <w:category>
          <w:name w:val="General"/>
          <w:gallery w:val="placeholder"/>
        </w:category>
        <w:types>
          <w:type w:val="bbPlcHdr"/>
        </w:types>
        <w:behaviors>
          <w:behavior w:val="content"/>
        </w:behaviors>
        <w:guid w:val="{768F770A-5EB2-4422-8C16-D8033A397053}"/>
      </w:docPartPr>
      <w:docPartBody>
        <w:p w:rsidR="00261423" w:rsidRDefault="005649B2" w:rsidP="005649B2">
          <w:pPr>
            <w:pStyle w:val="56A78669E035420296E0413D730AD18E"/>
          </w:pPr>
          <w:r w:rsidRPr="000D27B4">
            <w:rPr>
              <w:rStyle w:val="PlaceholderText"/>
            </w:rPr>
            <w:t>Choose an item.</w:t>
          </w:r>
        </w:p>
      </w:docPartBody>
    </w:docPart>
    <w:docPart>
      <w:docPartPr>
        <w:name w:val="A2D85592B2714835B985FEEFAF7D14F0"/>
        <w:category>
          <w:name w:val="General"/>
          <w:gallery w:val="placeholder"/>
        </w:category>
        <w:types>
          <w:type w:val="bbPlcHdr"/>
        </w:types>
        <w:behaviors>
          <w:behavior w:val="content"/>
        </w:behaviors>
        <w:guid w:val="{51E49653-4ACE-412C-BC44-99066B485512}"/>
      </w:docPartPr>
      <w:docPartBody>
        <w:p w:rsidR="00261423" w:rsidRDefault="005649B2" w:rsidP="005649B2">
          <w:pPr>
            <w:pStyle w:val="A2D85592B2714835B985FEEFAF7D14F0"/>
          </w:pPr>
          <w:r w:rsidRPr="000D27B4">
            <w:rPr>
              <w:rStyle w:val="PlaceholderText"/>
            </w:rPr>
            <w:t>Choose an item.</w:t>
          </w:r>
        </w:p>
      </w:docPartBody>
    </w:docPart>
    <w:docPart>
      <w:docPartPr>
        <w:name w:val="3C53C25C7FA34A1D87FC55F7F72AAA34"/>
        <w:category>
          <w:name w:val="General"/>
          <w:gallery w:val="placeholder"/>
        </w:category>
        <w:types>
          <w:type w:val="bbPlcHdr"/>
        </w:types>
        <w:behaviors>
          <w:behavior w:val="content"/>
        </w:behaviors>
        <w:guid w:val="{E3AEC69D-57BB-45CB-9631-878DA608A664}"/>
      </w:docPartPr>
      <w:docPartBody>
        <w:p w:rsidR="00261423" w:rsidRDefault="005649B2" w:rsidP="005649B2">
          <w:pPr>
            <w:pStyle w:val="3C53C25C7FA34A1D87FC55F7F72AAA34"/>
          </w:pPr>
          <w:r w:rsidRPr="000D27B4">
            <w:rPr>
              <w:rStyle w:val="PlaceholderText"/>
            </w:rPr>
            <w:t>Choose an item.</w:t>
          </w:r>
        </w:p>
      </w:docPartBody>
    </w:docPart>
    <w:docPart>
      <w:docPartPr>
        <w:name w:val="FC5691E772A54BEA916C75FBA5EBD338"/>
        <w:category>
          <w:name w:val="General"/>
          <w:gallery w:val="placeholder"/>
        </w:category>
        <w:types>
          <w:type w:val="bbPlcHdr"/>
        </w:types>
        <w:behaviors>
          <w:behavior w:val="content"/>
        </w:behaviors>
        <w:guid w:val="{15AC666F-9397-41DF-9414-DC9025C4B66C}"/>
      </w:docPartPr>
      <w:docPartBody>
        <w:p w:rsidR="00261423" w:rsidRDefault="005649B2" w:rsidP="005649B2">
          <w:pPr>
            <w:pStyle w:val="FC5691E772A54BEA916C75FBA5EBD338"/>
          </w:pPr>
          <w:r w:rsidRPr="000D27B4">
            <w:rPr>
              <w:rStyle w:val="PlaceholderText"/>
            </w:rPr>
            <w:t>Choose an item.</w:t>
          </w:r>
        </w:p>
      </w:docPartBody>
    </w:docPart>
    <w:docPart>
      <w:docPartPr>
        <w:name w:val="68885E609DA14E23A4A05F047183B743"/>
        <w:category>
          <w:name w:val="General"/>
          <w:gallery w:val="placeholder"/>
        </w:category>
        <w:types>
          <w:type w:val="bbPlcHdr"/>
        </w:types>
        <w:behaviors>
          <w:behavior w:val="content"/>
        </w:behaviors>
        <w:guid w:val="{5635E70C-A016-4C8C-B85B-575F8580525C}"/>
      </w:docPartPr>
      <w:docPartBody>
        <w:p w:rsidR="00261423" w:rsidRDefault="005649B2" w:rsidP="005649B2">
          <w:pPr>
            <w:pStyle w:val="68885E609DA14E23A4A05F047183B743"/>
          </w:pPr>
          <w:r w:rsidRPr="000D27B4">
            <w:rPr>
              <w:rStyle w:val="PlaceholderText"/>
            </w:rPr>
            <w:t>Choose an item.</w:t>
          </w:r>
        </w:p>
      </w:docPartBody>
    </w:docPart>
    <w:docPart>
      <w:docPartPr>
        <w:name w:val="0BAF72D8971344AB8476D8C37799DB07"/>
        <w:category>
          <w:name w:val="General"/>
          <w:gallery w:val="placeholder"/>
        </w:category>
        <w:types>
          <w:type w:val="bbPlcHdr"/>
        </w:types>
        <w:behaviors>
          <w:behavior w:val="content"/>
        </w:behaviors>
        <w:guid w:val="{A126B8B2-5D39-4AB2-8E69-840174AEE4F1}"/>
      </w:docPartPr>
      <w:docPartBody>
        <w:p w:rsidR="00261423" w:rsidRDefault="005649B2" w:rsidP="005649B2">
          <w:pPr>
            <w:pStyle w:val="0BAF72D8971344AB8476D8C37799DB07"/>
          </w:pPr>
          <w:r w:rsidRPr="000D27B4">
            <w:rPr>
              <w:rStyle w:val="PlaceholderText"/>
            </w:rPr>
            <w:t>Choose an item.</w:t>
          </w:r>
        </w:p>
      </w:docPartBody>
    </w:docPart>
    <w:docPart>
      <w:docPartPr>
        <w:name w:val="C4A02F94BA08426FAC0C9AD8DEA8B1F0"/>
        <w:category>
          <w:name w:val="General"/>
          <w:gallery w:val="placeholder"/>
        </w:category>
        <w:types>
          <w:type w:val="bbPlcHdr"/>
        </w:types>
        <w:behaviors>
          <w:behavior w:val="content"/>
        </w:behaviors>
        <w:guid w:val="{D3996170-8891-4880-9149-1E8354E99CB6}"/>
      </w:docPartPr>
      <w:docPartBody>
        <w:p w:rsidR="00261423" w:rsidRDefault="005649B2" w:rsidP="005649B2">
          <w:pPr>
            <w:pStyle w:val="C4A02F94BA08426FAC0C9AD8DEA8B1F0"/>
          </w:pPr>
          <w:r w:rsidRPr="000D27B4">
            <w:rPr>
              <w:rStyle w:val="PlaceholderText"/>
            </w:rPr>
            <w:t>Choose an item.</w:t>
          </w:r>
        </w:p>
      </w:docPartBody>
    </w:docPart>
    <w:docPart>
      <w:docPartPr>
        <w:name w:val="3D1E689EE1754AADA597962AAD432962"/>
        <w:category>
          <w:name w:val="General"/>
          <w:gallery w:val="placeholder"/>
        </w:category>
        <w:types>
          <w:type w:val="bbPlcHdr"/>
        </w:types>
        <w:behaviors>
          <w:behavior w:val="content"/>
        </w:behaviors>
        <w:guid w:val="{EB7FE39E-95AE-4C22-A9A2-D924D88965E6}"/>
      </w:docPartPr>
      <w:docPartBody>
        <w:p w:rsidR="00261423" w:rsidRDefault="005649B2" w:rsidP="005649B2">
          <w:pPr>
            <w:pStyle w:val="3D1E689EE1754AADA597962AAD432962"/>
          </w:pPr>
          <w:r w:rsidRPr="000D27B4">
            <w:rPr>
              <w:rStyle w:val="PlaceholderText"/>
            </w:rPr>
            <w:t>Choose an item.</w:t>
          </w:r>
        </w:p>
      </w:docPartBody>
    </w:docPart>
    <w:docPart>
      <w:docPartPr>
        <w:name w:val="745979B0B7E24243B5E6A3DD5E86B948"/>
        <w:category>
          <w:name w:val="General"/>
          <w:gallery w:val="placeholder"/>
        </w:category>
        <w:types>
          <w:type w:val="bbPlcHdr"/>
        </w:types>
        <w:behaviors>
          <w:behavior w:val="content"/>
        </w:behaviors>
        <w:guid w:val="{089B6A51-3B72-4BE8-9D48-938A3EB6EE3D}"/>
      </w:docPartPr>
      <w:docPartBody>
        <w:p w:rsidR="00261423" w:rsidRDefault="005649B2" w:rsidP="005649B2">
          <w:pPr>
            <w:pStyle w:val="745979B0B7E24243B5E6A3DD5E86B948"/>
          </w:pPr>
          <w:r w:rsidRPr="000D27B4">
            <w:rPr>
              <w:rStyle w:val="PlaceholderText"/>
            </w:rPr>
            <w:t>Choose an item.</w:t>
          </w:r>
        </w:p>
      </w:docPartBody>
    </w:docPart>
    <w:docPart>
      <w:docPartPr>
        <w:name w:val="14D24CE5FFAD4C0EAC00AF2019B13809"/>
        <w:category>
          <w:name w:val="General"/>
          <w:gallery w:val="placeholder"/>
        </w:category>
        <w:types>
          <w:type w:val="bbPlcHdr"/>
        </w:types>
        <w:behaviors>
          <w:behavior w:val="content"/>
        </w:behaviors>
        <w:guid w:val="{695F995C-3167-4405-B6F3-A2A8C228DE22}"/>
      </w:docPartPr>
      <w:docPartBody>
        <w:p w:rsidR="00261423" w:rsidRDefault="005649B2" w:rsidP="005649B2">
          <w:pPr>
            <w:pStyle w:val="14D24CE5FFAD4C0EAC00AF2019B13809"/>
          </w:pPr>
          <w:r w:rsidRPr="000D27B4">
            <w:rPr>
              <w:rStyle w:val="PlaceholderText"/>
            </w:rPr>
            <w:t>Choose an item.</w:t>
          </w:r>
        </w:p>
      </w:docPartBody>
    </w:docPart>
    <w:docPart>
      <w:docPartPr>
        <w:name w:val="2DC46617C9374686A18C52FF9E5E0F8A"/>
        <w:category>
          <w:name w:val="General"/>
          <w:gallery w:val="placeholder"/>
        </w:category>
        <w:types>
          <w:type w:val="bbPlcHdr"/>
        </w:types>
        <w:behaviors>
          <w:behavior w:val="content"/>
        </w:behaviors>
        <w:guid w:val="{C9BEEFFE-713F-42DB-8E95-085C5951D197}"/>
      </w:docPartPr>
      <w:docPartBody>
        <w:p w:rsidR="00261423" w:rsidRDefault="005649B2" w:rsidP="005649B2">
          <w:pPr>
            <w:pStyle w:val="2DC46617C9374686A18C52FF9E5E0F8A"/>
          </w:pPr>
          <w:r w:rsidRPr="000D27B4">
            <w:rPr>
              <w:rStyle w:val="PlaceholderText"/>
            </w:rPr>
            <w:t>Choose an item.</w:t>
          </w:r>
        </w:p>
      </w:docPartBody>
    </w:docPart>
    <w:docPart>
      <w:docPartPr>
        <w:name w:val="E163387DA6914AB499D6148028126D79"/>
        <w:category>
          <w:name w:val="General"/>
          <w:gallery w:val="placeholder"/>
        </w:category>
        <w:types>
          <w:type w:val="bbPlcHdr"/>
        </w:types>
        <w:behaviors>
          <w:behavior w:val="content"/>
        </w:behaviors>
        <w:guid w:val="{CC283D0E-A809-4439-9B44-EBF4FF69367E}"/>
      </w:docPartPr>
      <w:docPartBody>
        <w:p w:rsidR="00261423" w:rsidRDefault="005649B2" w:rsidP="005649B2">
          <w:pPr>
            <w:pStyle w:val="E163387DA6914AB499D6148028126D79"/>
          </w:pPr>
          <w:r w:rsidRPr="000D27B4">
            <w:rPr>
              <w:rStyle w:val="PlaceholderText"/>
            </w:rPr>
            <w:t>Choose an item.</w:t>
          </w:r>
        </w:p>
      </w:docPartBody>
    </w:docPart>
    <w:docPart>
      <w:docPartPr>
        <w:name w:val="A914CB816DD1416FB67A6A58EF8B2087"/>
        <w:category>
          <w:name w:val="General"/>
          <w:gallery w:val="placeholder"/>
        </w:category>
        <w:types>
          <w:type w:val="bbPlcHdr"/>
        </w:types>
        <w:behaviors>
          <w:behavior w:val="content"/>
        </w:behaviors>
        <w:guid w:val="{50817A68-04B6-4642-B74B-7076A2D91A78}"/>
      </w:docPartPr>
      <w:docPartBody>
        <w:p w:rsidR="00261423" w:rsidRDefault="005649B2" w:rsidP="005649B2">
          <w:pPr>
            <w:pStyle w:val="A914CB816DD1416FB67A6A58EF8B2087"/>
          </w:pPr>
          <w:r w:rsidRPr="000D27B4">
            <w:rPr>
              <w:rStyle w:val="PlaceholderText"/>
            </w:rPr>
            <w:t>Choose an item.</w:t>
          </w:r>
        </w:p>
      </w:docPartBody>
    </w:docPart>
    <w:docPart>
      <w:docPartPr>
        <w:name w:val="2B03628ABC884D6B9498990BB3DBDD7C"/>
        <w:category>
          <w:name w:val="General"/>
          <w:gallery w:val="placeholder"/>
        </w:category>
        <w:types>
          <w:type w:val="bbPlcHdr"/>
        </w:types>
        <w:behaviors>
          <w:behavior w:val="content"/>
        </w:behaviors>
        <w:guid w:val="{379E2E3A-7FE6-4BE6-ABA6-0E8167B0E6D1}"/>
      </w:docPartPr>
      <w:docPartBody>
        <w:p w:rsidR="00261423" w:rsidRDefault="005649B2" w:rsidP="005649B2">
          <w:pPr>
            <w:pStyle w:val="2B03628ABC884D6B9498990BB3DBDD7C"/>
          </w:pPr>
          <w:r w:rsidRPr="000D27B4">
            <w:rPr>
              <w:rStyle w:val="PlaceholderText"/>
            </w:rPr>
            <w:t>Choose an item.</w:t>
          </w:r>
        </w:p>
      </w:docPartBody>
    </w:docPart>
    <w:docPart>
      <w:docPartPr>
        <w:name w:val="FCD0F85E547C4C538725C41915C91B77"/>
        <w:category>
          <w:name w:val="General"/>
          <w:gallery w:val="placeholder"/>
        </w:category>
        <w:types>
          <w:type w:val="bbPlcHdr"/>
        </w:types>
        <w:behaviors>
          <w:behavior w:val="content"/>
        </w:behaviors>
        <w:guid w:val="{1EFEB8C4-BB9A-4223-BB47-4837E9C00C5E}"/>
      </w:docPartPr>
      <w:docPartBody>
        <w:p w:rsidR="00261423" w:rsidRDefault="005649B2" w:rsidP="005649B2">
          <w:pPr>
            <w:pStyle w:val="FCD0F85E547C4C538725C41915C91B77"/>
          </w:pPr>
          <w:r w:rsidRPr="000D27B4">
            <w:rPr>
              <w:rStyle w:val="PlaceholderText"/>
            </w:rPr>
            <w:t>Choose an item.</w:t>
          </w:r>
        </w:p>
      </w:docPartBody>
    </w:docPart>
    <w:docPart>
      <w:docPartPr>
        <w:name w:val="B95265AA970E45478B0DC2246DAE2722"/>
        <w:category>
          <w:name w:val="General"/>
          <w:gallery w:val="placeholder"/>
        </w:category>
        <w:types>
          <w:type w:val="bbPlcHdr"/>
        </w:types>
        <w:behaviors>
          <w:behavior w:val="content"/>
        </w:behaviors>
        <w:guid w:val="{206DAD2D-8FE4-493A-8587-7782B583BDF5}"/>
      </w:docPartPr>
      <w:docPartBody>
        <w:p w:rsidR="001C36BB" w:rsidRDefault="00261423" w:rsidP="00261423">
          <w:pPr>
            <w:pStyle w:val="B95265AA970E45478B0DC2246DAE2722"/>
          </w:pPr>
          <w:r w:rsidRPr="000D27B4">
            <w:rPr>
              <w:rStyle w:val="PlaceholderText"/>
            </w:rPr>
            <w:t>Choose an item.</w:t>
          </w:r>
        </w:p>
      </w:docPartBody>
    </w:docPart>
    <w:docPart>
      <w:docPartPr>
        <w:name w:val="63B67E36D8114759B700BB86E62BE033"/>
        <w:category>
          <w:name w:val="General"/>
          <w:gallery w:val="placeholder"/>
        </w:category>
        <w:types>
          <w:type w:val="bbPlcHdr"/>
        </w:types>
        <w:behaviors>
          <w:behavior w:val="content"/>
        </w:behaviors>
        <w:guid w:val="{7246D141-59CA-4588-AF7B-786FB5B15087}"/>
      </w:docPartPr>
      <w:docPartBody>
        <w:p w:rsidR="001C36BB" w:rsidRDefault="00261423" w:rsidP="00261423">
          <w:pPr>
            <w:pStyle w:val="63B67E36D8114759B700BB86E62BE033"/>
          </w:pPr>
          <w:r w:rsidRPr="000D27B4">
            <w:rPr>
              <w:rStyle w:val="PlaceholderText"/>
            </w:rPr>
            <w:t>Choose an item.</w:t>
          </w:r>
        </w:p>
      </w:docPartBody>
    </w:docPart>
    <w:docPart>
      <w:docPartPr>
        <w:name w:val="C27A6D84D9324552832CC5A66053D9C6"/>
        <w:category>
          <w:name w:val="General"/>
          <w:gallery w:val="placeholder"/>
        </w:category>
        <w:types>
          <w:type w:val="bbPlcHdr"/>
        </w:types>
        <w:behaviors>
          <w:behavior w:val="content"/>
        </w:behaviors>
        <w:guid w:val="{4338DD11-5B02-497D-8486-2361B8106010}"/>
      </w:docPartPr>
      <w:docPartBody>
        <w:p w:rsidR="001C36BB" w:rsidRDefault="00261423" w:rsidP="00261423">
          <w:pPr>
            <w:pStyle w:val="C27A6D84D9324552832CC5A66053D9C6"/>
          </w:pPr>
          <w:r w:rsidRPr="000D27B4">
            <w:rPr>
              <w:rStyle w:val="PlaceholderText"/>
            </w:rPr>
            <w:t>Choose an item.</w:t>
          </w:r>
        </w:p>
      </w:docPartBody>
    </w:docPart>
    <w:docPart>
      <w:docPartPr>
        <w:name w:val="1F54E78836BA456B916C31145A26215A"/>
        <w:category>
          <w:name w:val="General"/>
          <w:gallery w:val="placeholder"/>
        </w:category>
        <w:types>
          <w:type w:val="bbPlcHdr"/>
        </w:types>
        <w:behaviors>
          <w:behavior w:val="content"/>
        </w:behaviors>
        <w:guid w:val="{4480595B-CA71-4BB1-9D8F-B63D9775B909}"/>
      </w:docPartPr>
      <w:docPartBody>
        <w:p w:rsidR="001C36BB" w:rsidRDefault="00261423" w:rsidP="00261423">
          <w:pPr>
            <w:pStyle w:val="1F54E78836BA456B916C31145A26215A"/>
          </w:pPr>
          <w:r w:rsidRPr="000D27B4">
            <w:rPr>
              <w:rStyle w:val="PlaceholderText"/>
            </w:rPr>
            <w:t>Choose an item.</w:t>
          </w:r>
        </w:p>
      </w:docPartBody>
    </w:docPart>
    <w:docPart>
      <w:docPartPr>
        <w:name w:val="6CBCAA527BF94E41BFE5F8FB0C352741"/>
        <w:category>
          <w:name w:val="General"/>
          <w:gallery w:val="placeholder"/>
        </w:category>
        <w:types>
          <w:type w:val="bbPlcHdr"/>
        </w:types>
        <w:behaviors>
          <w:behavior w:val="content"/>
        </w:behaviors>
        <w:guid w:val="{CBBAD229-B8BB-4596-8E66-E54CA6532EA1}"/>
      </w:docPartPr>
      <w:docPartBody>
        <w:p w:rsidR="001C36BB" w:rsidRDefault="00261423" w:rsidP="00261423">
          <w:pPr>
            <w:pStyle w:val="6CBCAA527BF94E41BFE5F8FB0C352741"/>
          </w:pPr>
          <w:r w:rsidRPr="000D27B4">
            <w:rPr>
              <w:rStyle w:val="PlaceholderText"/>
            </w:rPr>
            <w:t>Choose an item.</w:t>
          </w:r>
        </w:p>
      </w:docPartBody>
    </w:docPart>
    <w:docPart>
      <w:docPartPr>
        <w:name w:val="4088C32F27024010B0268872EBE16F06"/>
        <w:category>
          <w:name w:val="General"/>
          <w:gallery w:val="placeholder"/>
        </w:category>
        <w:types>
          <w:type w:val="bbPlcHdr"/>
        </w:types>
        <w:behaviors>
          <w:behavior w:val="content"/>
        </w:behaviors>
        <w:guid w:val="{0B9CED43-3674-43A9-A6D0-CCB9B0889A10}"/>
      </w:docPartPr>
      <w:docPartBody>
        <w:p w:rsidR="001C36BB" w:rsidRDefault="00261423" w:rsidP="00261423">
          <w:pPr>
            <w:pStyle w:val="4088C32F27024010B0268872EBE16F06"/>
          </w:pPr>
          <w:r w:rsidRPr="000D27B4">
            <w:rPr>
              <w:rStyle w:val="PlaceholderText"/>
            </w:rPr>
            <w:t>Choose an item.</w:t>
          </w:r>
        </w:p>
      </w:docPartBody>
    </w:docPart>
    <w:docPart>
      <w:docPartPr>
        <w:name w:val="EFB39EA0CF5D45059C9FC65FB1F1C239"/>
        <w:category>
          <w:name w:val="General"/>
          <w:gallery w:val="placeholder"/>
        </w:category>
        <w:types>
          <w:type w:val="bbPlcHdr"/>
        </w:types>
        <w:behaviors>
          <w:behavior w:val="content"/>
        </w:behaviors>
        <w:guid w:val="{6E3E9113-0A7F-494C-AFFF-B70B6E33935F}"/>
      </w:docPartPr>
      <w:docPartBody>
        <w:p w:rsidR="001C36BB" w:rsidRDefault="00261423" w:rsidP="00261423">
          <w:pPr>
            <w:pStyle w:val="EFB39EA0CF5D45059C9FC65FB1F1C239"/>
          </w:pPr>
          <w:r w:rsidRPr="000D27B4">
            <w:rPr>
              <w:rStyle w:val="PlaceholderText"/>
            </w:rPr>
            <w:t>Choose an item.</w:t>
          </w:r>
        </w:p>
      </w:docPartBody>
    </w:docPart>
    <w:docPart>
      <w:docPartPr>
        <w:name w:val="052A1C4CCE894E83BF2FF59EB6AFE7DC"/>
        <w:category>
          <w:name w:val="General"/>
          <w:gallery w:val="placeholder"/>
        </w:category>
        <w:types>
          <w:type w:val="bbPlcHdr"/>
        </w:types>
        <w:behaviors>
          <w:behavior w:val="content"/>
        </w:behaviors>
        <w:guid w:val="{7015CCCF-B10A-4E63-8D53-EC16A3BF07A9}"/>
      </w:docPartPr>
      <w:docPartBody>
        <w:p w:rsidR="001C36BB" w:rsidRDefault="00261423" w:rsidP="00261423">
          <w:pPr>
            <w:pStyle w:val="052A1C4CCE894E83BF2FF59EB6AFE7DC"/>
          </w:pPr>
          <w:r w:rsidRPr="000D27B4">
            <w:rPr>
              <w:rStyle w:val="PlaceholderText"/>
            </w:rPr>
            <w:t>Choose an item.</w:t>
          </w:r>
        </w:p>
      </w:docPartBody>
    </w:docPart>
    <w:docPart>
      <w:docPartPr>
        <w:name w:val="157E9B5D6A034FAA99567FE98CB05A89"/>
        <w:category>
          <w:name w:val="General"/>
          <w:gallery w:val="placeholder"/>
        </w:category>
        <w:types>
          <w:type w:val="bbPlcHdr"/>
        </w:types>
        <w:behaviors>
          <w:behavior w:val="content"/>
        </w:behaviors>
        <w:guid w:val="{58733CE9-F2A9-47E2-90B4-2505DEFA30D4}"/>
      </w:docPartPr>
      <w:docPartBody>
        <w:p w:rsidR="001C36BB" w:rsidRDefault="00261423" w:rsidP="00261423">
          <w:pPr>
            <w:pStyle w:val="157E9B5D6A034FAA99567FE98CB05A89"/>
          </w:pPr>
          <w:r w:rsidRPr="000D27B4">
            <w:rPr>
              <w:rStyle w:val="PlaceholderText"/>
            </w:rPr>
            <w:t>Choose an item.</w:t>
          </w:r>
        </w:p>
      </w:docPartBody>
    </w:docPart>
    <w:docPart>
      <w:docPartPr>
        <w:name w:val="061B7C24650D4637AE4878ADE55CF21F"/>
        <w:category>
          <w:name w:val="General"/>
          <w:gallery w:val="placeholder"/>
        </w:category>
        <w:types>
          <w:type w:val="bbPlcHdr"/>
        </w:types>
        <w:behaviors>
          <w:behavior w:val="content"/>
        </w:behaviors>
        <w:guid w:val="{A68C7BC5-5630-4B57-B23F-C5C1AC4D2027}"/>
      </w:docPartPr>
      <w:docPartBody>
        <w:p w:rsidR="001C36BB" w:rsidRDefault="00261423" w:rsidP="00261423">
          <w:pPr>
            <w:pStyle w:val="061B7C24650D4637AE4878ADE55CF21F"/>
          </w:pPr>
          <w:r w:rsidRPr="000D27B4">
            <w:rPr>
              <w:rStyle w:val="PlaceholderText"/>
            </w:rPr>
            <w:t>Choose an item.</w:t>
          </w:r>
        </w:p>
      </w:docPartBody>
    </w:docPart>
    <w:docPart>
      <w:docPartPr>
        <w:name w:val="A444D5D6D7A54BDAA63FB46C5D7DA384"/>
        <w:category>
          <w:name w:val="General"/>
          <w:gallery w:val="placeholder"/>
        </w:category>
        <w:types>
          <w:type w:val="bbPlcHdr"/>
        </w:types>
        <w:behaviors>
          <w:behavior w:val="content"/>
        </w:behaviors>
        <w:guid w:val="{8C2EC1D6-978C-4AFA-B565-7FEA482F3296}"/>
      </w:docPartPr>
      <w:docPartBody>
        <w:p w:rsidR="001C36BB" w:rsidRDefault="00261423" w:rsidP="00261423">
          <w:pPr>
            <w:pStyle w:val="A444D5D6D7A54BDAA63FB46C5D7DA384"/>
          </w:pPr>
          <w:r w:rsidRPr="000D27B4">
            <w:rPr>
              <w:rStyle w:val="PlaceholderText"/>
            </w:rPr>
            <w:t>Choose an item.</w:t>
          </w:r>
        </w:p>
      </w:docPartBody>
    </w:docPart>
    <w:docPart>
      <w:docPartPr>
        <w:name w:val="FE721287E7324371A5276157B9871AC6"/>
        <w:category>
          <w:name w:val="General"/>
          <w:gallery w:val="placeholder"/>
        </w:category>
        <w:types>
          <w:type w:val="bbPlcHdr"/>
        </w:types>
        <w:behaviors>
          <w:behavior w:val="content"/>
        </w:behaviors>
        <w:guid w:val="{284903B1-6DC0-4EDB-9C33-9473594B5791}"/>
      </w:docPartPr>
      <w:docPartBody>
        <w:p w:rsidR="001C36BB" w:rsidRDefault="00261423" w:rsidP="00261423">
          <w:pPr>
            <w:pStyle w:val="FE721287E7324371A5276157B9871AC6"/>
          </w:pPr>
          <w:r w:rsidRPr="000D27B4">
            <w:rPr>
              <w:rStyle w:val="PlaceholderText"/>
            </w:rPr>
            <w:t>Choose an item.</w:t>
          </w:r>
        </w:p>
      </w:docPartBody>
    </w:docPart>
    <w:docPart>
      <w:docPartPr>
        <w:name w:val="2AE2C2B8D28F41C284981B545AE698DA"/>
        <w:category>
          <w:name w:val="General"/>
          <w:gallery w:val="placeholder"/>
        </w:category>
        <w:types>
          <w:type w:val="bbPlcHdr"/>
        </w:types>
        <w:behaviors>
          <w:behavior w:val="content"/>
        </w:behaviors>
        <w:guid w:val="{BE8FD6A4-C454-448A-A0BB-335052F0E4CA}"/>
      </w:docPartPr>
      <w:docPartBody>
        <w:p w:rsidR="001C36BB" w:rsidRDefault="00261423" w:rsidP="00261423">
          <w:pPr>
            <w:pStyle w:val="2AE2C2B8D28F41C284981B545AE698DA"/>
          </w:pPr>
          <w:r w:rsidRPr="000D27B4">
            <w:rPr>
              <w:rStyle w:val="PlaceholderText"/>
            </w:rPr>
            <w:t>Choose an item.</w:t>
          </w:r>
        </w:p>
      </w:docPartBody>
    </w:docPart>
    <w:docPart>
      <w:docPartPr>
        <w:name w:val="5AF1B0B134FF4DC580B171E9C1DC1E69"/>
        <w:category>
          <w:name w:val="General"/>
          <w:gallery w:val="placeholder"/>
        </w:category>
        <w:types>
          <w:type w:val="bbPlcHdr"/>
        </w:types>
        <w:behaviors>
          <w:behavior w:val="content"/>
        </w:behaviors>
        <w:guid w:val="{21F0D7F4-628B-4CC8-A7D4-9640F295E6EC}"/>
      </w:docPartPr>
      <w:docPartBody>
        <w:p w:rsidR="001C36BB" w:rsidRDefault="00261423" w:rsidP="00261423">
          <w:pPr>
            <w:pStyle w:val="5AF1B0B134FF4DC580B171E9C1DC1E69"/>
          </w:pPr>
          <w:r w:rsidRPr="000D27B4">
            <w:rPr>
              <w:rStyle w:val="PlaceholderText"/>
            </w:rPr>
            <w:t>Choose an item.</w:t>
          </w:r>
        </w:p>
      </w:docPartBody>
    </w:docPart>
    <w:docPart>
      <w:docPartPr>
        <w:name w:val="42CA39086E914F9F927A73A9E7E27042"/>
        <w:category>
          <w:name w:val="General"/>
          <w:gallery w:val="placeholder"/>
        </w:category>
        <w:types>
          <w:type w:val="bbPlcHdr"/>
        </w:types>
        <w:behaviors>
          <w:behavior w:val="content"/>
        </w:behaviors>
        <w:guid w:val="{6245FFE6-1CF5-4994-9B41-DC5143DEAAC7}"/>
      </w:docPartPr>
      <w:docPartBody>
        <w:p w:rsidR="001C36BB" w:rsidRDefault="00261423" w:rsidP="00261423">
          <w:pPr>
            <w:pStyle w:val="42CA39086E914F9F927A73A9E7E27042"/>
          </w:pPr>
          <w:r w:rsidRPr="000D27B4">
            <w:rPr>
              <w:rStyle w:val="PlaceholderText"/>
            </w:rPr>
            <w:t>Choose an item.</w:t>
          </w:r>
        </w:p>
      </w:docPartBody>
    </w:docPart>
    <w:docPart>
      <w:docPartPr>
        <w:name w:val="B94F9471E6DA4C279DA8E2D8AA275CDD"/>
        <w:category>
          <w:name w:val="General"/>
          <w:gallery w:val="placeholder"/>
        </w:category>
        <w:types>
          <w:type w:val="bbPlcHdr"/>
        </w:types>
        <w:behaviors>
          <w:behavior w:val="content"/>
        </w:behaviors>
        <w:guid w:val="{43CDDAC8-8991-4C52-9D3E-4B2F1AC9982C}"/>
      </w:docPartPr>
      <w:docPartBody>
        <w:p w:rsidR="001C36BB" w:rsidRDefault="00261423" w:rsidP="00261423">
          <w:pPr>
            <w:pStyle w:val="B94F9471E6DA4C279DA8E2D8AA275CDD"/>
          </w:pPr>
          <w:r w:rsidRPr="000D27B4">
            <w:rPr>
              <w:rStyle w:val="PlaceholderText"/>
            </w:rPr>
            <w:t>Choose an item.</w:t>
          </w:r>
        </w:p>
      </w:docPartBody>
    </w:docPart>
    <w:docPart>
      <w:docPartPr>
        <w:name w:val="269E4FBEC8FF4DE580920761BAC33BFF"/>
        <w:category>
          <w:name w:val="General"/>
          <w:gallery w:val="placeholder"/>
        </w:category>
        <w:types>
          <w:type w:val="bbPlcHdr"/>
        </w:types>
        <w:behaviors>
          <w:behavior w:val="content"/>
        </w:behaviors>
        <w:guid w:val="{6FD4A045-9738-4CA7-8188-E775C086BC42}"/>
      </w:docPartPr>
      <w:docPartBody>
        <w:p w:rsidR="001C36BB" w:rsidRDefault="00261423" w:rsidP="00261423">
          <w:pPr>
            <w:pStyle w:val="269E4FBEC8FF4DE580920761BAC33BFF"/>
          </w:pPr>
          <w:r w:rsidRPr="000D27B4">
            <w:rPr>
              <w:rStyle w:val="PlaceholderText"/>
            </w:rPr>
            <w:t>Choose an item.</w:t>
          </w:r>
        </w:p>
      </w:docPartBody>
    </w:docPart>
    <w:docPart>
      <w:docPartPr>
        <w:name w:val="0C4B9B79F3D9423781228D7921F3533F"/>
        <w:category>
          <w:name w:val="General"/>
          <w:gallery w:val="placeholder"/>
        </w:category>
        <w:types>
          <w:type w:val="bbPlcHdr"/>
        </w:types>
        <w:behaviors>
          <w:behavior w:val="content"/>
        </w:behaviors>
        <w:guid w:val="{DD40EC74-9122-4AE9-B92C-A41D5ED7CE27}"/>
      </w:docPartPr>
      <w:docPartBody>
        <w:p w:rsidR="001C36BB" w:rsidRDefault="00261423" w:rsidP="00261423">
          <w:pPr>
            <w:pStyle w:val="0C4B9B79F3D9423781228D7921F3533F"/>
          </w:pPr>
          <w:r w:rsidRPr="000D27B4">
            <w:rPr>
              <w:rStyle w:val="PlaceholderText"/>
            </w:rPr>
            <w:t>Choose an item.</w:t>
          </w:r>
        </w:p>
      </w:docPartBody>
    </w:docPart>
    <w:docPart>
      <w:docPartPr>
        <w:name w:val="605DEF8AD9A643FB8FFA59C6E8B2F0F1"/>
        <w:category>
          <w:name w:val="General"/>
          <w:gallery w:val="placeholder"/>
        </w:category>
        <w:types>
          <w:type w:val="bbPlcHdr"/>
        </w:types>
        <w:behaviors>
          <w:behavior w:val="content"/>
        </w:behaviors>
        <w:guid w:val="{56A26518-B881-4898-9DDA-931857D4675D}"/>
      </w:docPartPr>
      <w:docPartBody>
        <w:p w:rsidR="001C36BB" w:rsidRDefault="00261423" w:rsidP="00261423">
          <w:pPr>
            <w:pStyle w:val="605DEF8AD9A643FB8FFA59C6E8B2F0F1"/>
          </w:pPr>
          <w:r w:rsidRPr="000D27B4">
            <w:rPr>
              <w:rStyle w:val="PlaceholderText"/>
            </w:rPr>
            <w:t>Choose an item.</w:t>
          </w:r>
        </w:p>
      </w:docPartBody>
    </w:docPart>
    <w:docPart>
      <w:docPartPr>
        <w:name w:val="4985BD39C47E4DBC9934098589DCDAE2"/>
        <w:category>
          <w:name w:val="General"/>
          <w:gallery w:val="placeholder"/>
        </w:category>
        <w:types>
          <w:type w:val="bbPlcHdr"/>
        </w:types>
        <w:behaviors>
          <w:behavior w:val="content"/>
        </w:behaviors>
        <w:guid w:val="{D4110D1D-1DB2-4666-8172-30474A0F95FB}"/>
      </w:docPartPr>
      <w:docPartBody>
        <w:p w:rsidR="001C36BB" w:rsidRDefault="00261423" w:rsidP="00261423">
          <w:pPr>
            <w:pStyle w:val="4985BD39C47E4DBC9934098589DCDAE2"/>
          </w:pPr>
          <w:r w:rsidRPr="000D27B4">
            <w:rPr>
              <w:rStyle w:val="PlaceholderText"/>
            </w:rPr>
            <w:t>Choose an item.</w:t>
          </w:r>
        </w:p>
      </w:docPartBody>
    </w:docPart>
    <w:docPart>
      <w:docPartPr>
        <w:name w:val="5CE5EDF4ACC04AADADCD7D32A9213F3D"/>
        <w:category>
          <w:name w:val="General"/>
          <w:gallery w:val="placeholder"/>
        </w:category>
        <w:types>
          <w:type w:val="bbPlcHdr"/>
        </w:types>
        <w:behaviors>
          <w:behavior w:val="content"/>
        </w:behaviors>
        <w:guid w:val="{705091FD-05D7-47A7-B8BC-01B6111DF0B7}"/>
      </w:docPartPr>
      <w:docPartBody>
        <w:p w:rsidR="001C36BB" w:rsidRDefault="00261423" w:rsidP="00261423">
          <w:pPr>
            <w:pStyle w:val="5CE5EDF4ACC04AADADCD7D32A9213F3D"/>
          </w:pPr>
          <w:r w:rsidRPr="000D27B4">
            <w:rPr>
              <w:rStyle w:val="PlaceholderText"/>
            </w:rPr>
            <w:t>Choose an item.</w:t>
          </w:r>
        </w:p>
      </w:docPartBody>
    </w:docPart>
    <w:docPart>
      <w:docPartPr>
        <w:name w:val="BAB46F9BA8384C699D5AE4A0564DB3CB"/>
        <w:category>
          <w:name w:val="General"/>
          <w:gallery w:val="placeholder"/>
        </w:category>
        <w:types>
          <w:type w:val="bbPlcHdr"/>
        </w:types>
        <w:behaviors>
          <w:behavior w:val="content"/>
        </w:behaviors>
        <w:guid w:val="{3FEDE0EC-5034-4A27-9B61-DA3C50811D28}"/>
      </w:docPartPr>
      <w:docPartBody>
        <w:p w:rsidR="001C36BB" w:rsidRDefault="00261423" w:rsidP="00261423">
          <w:pPr>
            <w:pStyle w:val="BAB46F9BA8384C699D5AE4A0564DB3CB"/>
          </w:pPr>
          <w:r w:rsidRPr="000D27B4">
            <w:rPr>
              <w:rStyle w:val="PlaceholderText"/>
            </w:rPr>
            <w:t>Choose an item.</w:t>
          </w:r>
        </w:p>
      </w:docPartBody>
    </w:docPart>
    <w:docPart>
      <w:docPartPr>
        <w:name w:val="04A48053391143A9BE9AA472FC8FE72F"/>
        <w:category>
          <w:name w:val="General"/>
          <w:gallery w:val="placeholder"/>
        </w:category>
        <w:types>
          <w:type w:val="bbPlcHdr"/>
        </w:types>
        <w:behaviors>
          <w:behavior w:val="content"/>
        </w:behaviors>
        <w:guid w:val="{17CAD900-438A-4E8D-BAFB-57EC3C429B52}"/>
      </w:docPartPr>
      <w:docPartBody>
        <w:p w:rsidR="001C36BB" w:rsidRDefault="00261423" w:rsidP="00261423">
          <w:pPr>
            <w:pStyle w:val="04A48053391143A9BE9AA472FC8FE72F"/>
          </w:pPr>
          <w:r w:rsidRPr="000D27B4">
            <w:rPr>
              <w:rStyle w:val="PlaceholderText"/>
            </w:rPr>
            <w:t>Choose an item.</w:t>
          </w:r>
        </w:p>
      </w:docPartBody>
    </w:docPart>
    <w:docPart>
      <w:docPartPr>
        <w:name w:val="EDCB3C6A294C4289BF65514E63A2F498"/>
        <w:category>
          <w:name w:val="General"/>
          <w:gallery w:val="placeholder"/>
        </w:category>
        <w:types>
          <w:type w:val="bbPlcHdr"/>
        </w:types>
        <w:behaviors>
          <w:behavior w:val="content"/>
        </w:behaviors>
        <w:guid w:val="{843A25F8-628A-4FBD-91C3-2E3524A59601}"/>
      </w:docPartPr>
      <w:docPartBody>
        <w:p w:rsidR="001C36BB" w:rsidRDefault="00261423" w:rsidP="00261423">
          <w:pPr>
            <w:pStyle w:val="EDCB3C6A294C4289BF65514E63A2F498"/>
          </w:pPr>
          <w:r w:rsidRPr="000D27B4">
            <w:rPr>
              <w:rStyle w:val="PlaceholderText"/>
            </w:rPr>
            <w:t>Choose an item.</w:t>
          </w:r>
        </w:p>
      </w:docPartBody>
    </w:docPart>
    <w:docPart>
      <w:docPartPr>
        <w:name w:val="80701BBD7837481BBFFE8E2098FFDF47"/>
        <w:category>
          <w:name w:val="General"/>
          <w:gallery w:val="placeholder"/>
        </w:category>
        <w:types>
          <w:type w:val="bbPlcHdr"/>
        </w:types>
        <w:behaviors>
          <w:behavior w:val="content"/>
        </w:behaviors>
        <w:guid w:val="{566EF414-DEEB-4D29-9059-3193986F6722}"/>
      </w:docPartPr>
      <w:docPartBody>
        <w:p w:rsidR="001C36BB" w:rsidRDefault="00261423" w:rsidP="00261423">
          <w:pPr>
            <w:pStyle w:val="80701BBD7837481BBFFE8E2098FFDF47"/>
          </w:pPr>
          <w:r w:rsidRPr="000D27B4">
            <w:rPr>
              <w:rStyle w:val="PlaceholderText"/>
            </w:rPr>
            <w:t>Choose an item.</w:t>
          </w:r>
        </w:p>
      </w:docPartBody>
    </w:docPart>
    <w:docPart>
      <w:docPartPr>
        <w:name w:val="291658A1D9ED4C97AA525E3E19C885F2"/>
        <w:category>
          <w:name w:val="General"/>
          <w:gallery w:val="placeholder"/>
        </w:category>
        <w:types>
          <w:type w:val="bbPlcHdr"/>
        </w:types>
        <w:behaviors>
          <w:behavior w:val="content"/>
        </w:behaviors>
        <w:guid w:val="{6A7282EA-9288-4050-9553-9A02A624995F}"/>
      </w:docPartPr>
      <w:docPartBody>
        <w:p w:rsidR="001C36BB" w:rsidRDefault="00261423" w:rsidP="00261423">
          <w:pPr>
            <w:pStyle w:val="291658A1D9ED4C97AA525E3E19C885F2"/>
          </w:pPr>
          <w:r w:rsidRPr="000D27B4">
            <w:rPr>
              <w:rStyle w:val="PlaceholderText"/>
            </w:rPr>
            <w:t>Choose an item.</w:t>
          </w:r>
        </w:p>
      </w:docPartBody>
    </w:docPart>
    <w:docPart>
      <w:docPartPr>
        <w:name w:val="CA3BFF1A484A4478B40B9C4F6EA46679"/>
        <w:category>
          <w:name w:val="General"/>
          <w:gallery w:val="placeholder"/>
        </w:category>
        <w:types>
          <w:type w:val="bbPlcHdr"/>
        </w:types>
        <w:behaviors>
          <w:behavior w:val="content"/>
        </w:behaviors>
        <w:guid w:val="{5F7B8B70-73A7-444E-8C2F-1B04FC5F9778}"/>
      </w:docPartPr>
      <w:docPartBody>
        <w:p w:rsidR="001C36BB" w:rsidRDefault="00261423" w:rsidP="00261423">
          <w:pPr>
            <w:pStyle w:val="CA3BFF1A484A4478B40B9C4F6EA46679"/>
          </w:pPr>
          <w:r w:rsidRPr="000D27B4">
            <w:rPr>
              <w:rStyle w:val="PlaceholderText"/>
            </w:rPr>
            <w:t>Choose an item.</w:t>
          </w:r>
        </w:p>
      </w:docPartBody>
    </w:docPart>
    <w:docPart>
      <w:docPartPr>
        <w:name w:val="7657E62435A84C2ABA1AE502475FC2B0"/>
        <w:category>
          <w:name w:val="General"/>
          <w:gallery w:val="placeholder"/>
        </w:category>
        <w:types>
          <w:type w:val="bbPlcHdr"/>
        </w:types>
        <w:behaviors>
          <w:behavior w:val="content"/>
        </w:behaviors>
        <w:guid w:val="{D6BD5663-AD5E-4592-A83E-002D166AD44C}"/>
      </w:docPartPr>
      <w:docPartBody>
        <w:p w:rsidR="001C36BB" w:rsidRDefault="00261423" w:rsidP="00261423">
          <w:pPr>
            <w:pStyle w:val="7657E62435A84C2ABA1AE502475FC2B0"/>
          </w:pPr>
          <w:r w:rsidRPr="000D27B4">
            <w:rPr>
              <w:rStyle w:val="PlaceholderText"/>
            </w:rPr>
            <w:t>Choose an item.</w:t>
          </w:r>
        </w:p>
      </w:docPartBody>
    </w:docPart>
    <w:docPart>
      <w:docPartPr>
        <w:name w:val="A6443365947644BEB83D64C332AE6B07"/>
        <w:category>
          <w:name w:val="General"/>
          <w:gallery w:val="placeholder"/>
        </w:category>
        <w:types>
          <w:type w:val="bbPlcHdr"/>
        </w:types>
        <w:behaviors>
          <w:behavior w:val="content"/>
        </w:behaviors>
        <w:guid w:val="{0AACA206-2557-4363-BAA8-0BDF4A617EE7}"/>
      </w:docPartPr>
      <w:docPartBody>
        <w:p w:rsidR="001C36BB" w:rsidRDefault="00261423" w:rsidP="00261423">
          <w:pPr>
            <w:pStyle w:val="A6443365947644BEB83D64C332AE6B07"/>
          </w:pPr>
          <w:r w:rsidRPr="000D27B4">
            <w:rPr>
              <w:rStyle w:val="PlaceholderText"/>
            </w:rPr>
            <w:t>Choose an item.</w:t>
          </w:r>
        </w:p>
      </w:docPartBody>
    </w:docPart>
    <w:docPart>
      <w:docPartPr>
        <w:name w:val="04CD7957E65940138EC39DF650E6414D"/>
        <w:category>
          <w:name w:val="General"/>
          <w:gallery w:val="placeholder"/>
        </w:category>
        <w:types>
          <w:type w:val="bbPlcHdr"/>
        </w:types>
        <w:behaviors>
          <w:behavior w:val="content"/>
        </w:behaviors>
        <w:guid w:val="{D95B3C65-D1C8-480A-A094-CE988B277EBB}"/>
      </w:docPartPr>
      <w:docPartBody>
        <w:p w:rsidR="001C36BB" w:rsidRDefault="00261423" w:rsidP="00261423">
          <w:pPr>
            <w:pStyle w:val="04CD7957E65940138EC39DF650E6414D"/>
          </w:pPr>
          <w:r w:rsidRPr="000D27B4">
            <w:rPr>
              <w:rStyle w:val="PlaceholderText"/>
            </w:rPr>
            <w:t>Choose an item.</w:t>
          </w:r>
        </w:p>
      </w:docPartBody>
    </w:docPart>
    <w:docPart>
      <w:docPartPr>
        <w:name w:val="9ABD426A03E34EAC899B69635ECF67A3"/>
        <w:category>
          <w:name w:val="General"/>
          <w:gallery w:val="placeholder"/>
        </w:category>
        <w:types>
          <w:type w:val="bbPlcHdr"/>
        </w:types>
        <w:behaviors>
          <w:behavior w:val="content"/>
        </w:behaviors>
        <w:guid w:val="{E22272A2-4696-458C-A234-D3CA30EBEC5F}"/>
      </w:docPartPr>
      <w:docPartBody>
        <w:p w:rsidR="001C36BB" w:rsidRDefault="00261423" w:rsidP="00261423">
          <w:pPr>
            <w:pStyle w:val="9ABD426A03E34EAC899B69635ECF67A3"/>
          </w:pPr>
          <w:r w:rsidRPr="000D27B4">
            <w:rPr>
              <w:rStyle w:val="PlaceholderText"/>
            </w:rPr>
            <w:t>Choose an item.</w:t>
          </w:r>
        </w:p>
      </w:docPartBody>
    </w:docPart>
    <w:docPart>
      <w:docPartPr>
        <w:name w:val="40135C5D2A9D4240B03319C479DE1DB4"/>
        <w:category>
          <w:name w:val="General"/>
          <w:gallery w:val="placeholder"/>
        </w:category>
        <w:types>
          <w:type w:val="bbPlcHdr"/>
        </w:types>
        <w:behaviors>
          <w:behavior w:val="content"/>
        </w:behaviors>
        <w:guid w:val="{30DA91FA-F711-432F-BBF1-E2DF994D8631}"/>
      </w:docPartPr>
      <w:docPartBody>
        <w:p w:rsidR="001C36BB" w:rsidRDefault="00261423" w:rsidP="00261423">
          <w:pPr>
            <w:pStyle w:val="40135C5D2A9D4240B03319C479DE1DB4"/>
          </w:pPr>
          <w:r w:rsidRPr="000D27B4">
            <w:rPr>
              <w:rStyle w:val="PlaceholderText"/>
            </w:rPr>
            <w:t>Choose an item.</w:t>
          </w:r>
        </w:p>
      </w:docPartBody>
    </w:docPart>
    <w:docPart>
      <w:docPartPr>
        <w:name w:val="7FE939A8366B4268A20ACA080A22397C"/>
        <w:category>
          <w:name w:val="General"/>
          <w:gallery w:val="placeholder"/>
        </w:category>
        <w:types>
          <w:type w:val="bbPlcHdr"/>
        </w:types>
        <w:behaviors>
          <w:behavior w:val="content"/>
        </w:behaviors>
        <w:guid w:val="{D6428CB6-E9B1-4397-8C4A-3A4D6B958859}"/>
      </w:docPartPr>
      <w:docPartBody>
        <w:p w:rsidR="001C36BB" w:rsidRDefault="00261423" w:rsidP="00261423">
          <w:pPr>
            <w:pStyle w:val="7FE939A8366B4268A20ACA080A22397C"/>
          </w:pPr>
          <w:r w:rsidRPr="000D27B4">
            <w:rPr>
              <w:rStyle w:val="PlaceholderText"/>
            </w:rPr>
            <w:t>Choose an item.</w:t>
          </w:r>
        </w:p>
      </w:docPartBody>
    </w:docPart>
    <w:docPart>
      <w:docPartPr>
        <w:name w:val="9BA00829654446A9BBF2069E63B4C014"/>
        <w:category>
          <w:name w:val="General"/>
          <w:gallery w:val="placeholder"/>
        </w:category>
        <w:types>
          <w:type w:val="bbPlcHdr"/>
        </w:types>
        <w:behaviors>
          <w:behavior w:val="content"/>
        </w:behaviors>
        <w:guid w:val="{7D4E98F3-9563-4677-9DB3-2DE49EB1561B}"/>
      </w:docPartPr>
      <w:docPartBody>
        <w:p w:rsidR="001C36BB" w:rsidRDefault="00261423" w:rsidP="00261423">
          <w:pPr>
            <w:pStyle w:val="9BA00829654446A9BBF2069E63B4C014"/>
          </w:pPr>
          <w:r w:rsidRPr="000D27B4">
            <w:rPr>
              <w:rStyle w:val="PlaceholderText"/>
            </w:rPr>
            <w:t>Choose an item.</w:t>
          </w:r>
        </w:p>
      </w:docPartBody>
    </w:docPart>
    <w:docPart>
      <w:docPartPr>
        <w:name w:val="8E4CD45DD38446B6AE456268E4EDE579"/>
        <w:category>
          <w:name w:val="General"/>
          <w:gallery w:val="placeholder"/>
        </w:category>
        <w:types>
          <w:type w:val="bbPlcHdr"/>
        </w:types>
        <w:behaviors>
          <w:behavior w:val="content"/>
        </w:behaviors>
        <w:guid w:val="{A8AC1084-CF05-4809-AB56-576B41129D7E}"/>
      </w:docPartPr>
      <w:docPartBody>
        <w:p w:rsidR="001C36BB" w:rsidRDefault="00261423" w:rsidP="00261423">
          <w:pPr>
            <w:pStyle w:val="8E4CD45DD38446B6AE456268E4EDE579"/>
          </w:pPr>
          <w:r w:rsidRPr="000D27B4">
            <w:rPr>
              <w:rStyle w:val="PlaceholderText"/>
            </w:rPr>
            <w:t>Choose an item.</w:t>
          </w:r>
        </w:p>
      </w:docPartBody>
    </w:docPart>
    <w:docPart>
      <w:docPartPr>
        <w:name w:val="793EA413071845C59CBF2A53A16FFB39"/>
        <w:category>
          <w:name w:val="General"/>
          <w:gallery w:val="placeholder"/>
        </w:category>
        <w:types>
          <w:type w:val="bbPlcHdr"/>
        </w:types>
        <w:behaviors>
          <w:behavior w:val="content"/>
        </w:behaviors>
        <w:guid w:val="{9FE4F3B5-7956-442F-9BE1-A4B191C7450C}"/>
      </w:docPartPr>
      <w:docPartBody>
        <w:p w:rsidR="001C36BB" w:rsidRDefault="00261423" w:rsidP="00261423">
          <w:pPr>
            <w:pStyle w:val="793EA413071845C59CBF2A53A16FFB39"/>
          </w:pPr>
          <w:r w:rsidRPr="000D27B4">
            <w:rPr>
              <w:rStyle w:val="PlaceholderText"/>
            </w:rPr>
            <w:t>Choose an item.</w:t>
          </w:r>
        </w:p>
      </w:docPartBody>
    </w:docPart>
    <w:docPart>
      <w:docPartPr>
        <w:name w:val="13E7C8BF8CCA41328957FBBE2A31CA44"/>
        <w:category>
          <w:name w:val="General"/>
          <w:gallery w:val="placeholder"/>
        </w:category>
        <w:types>
          <w:type w:val="bbPlcHdr"/>
        </w:types>
        <w:behaviors>
          <w:behavior w:val="content"/>
        </w:behaviors>
        <w:guid w:val="{AEF17E8A-1FDA-4B68-83B4-25BEF74B76DB}"/>
      </w:docPartPr>
      <w:docPartBody>
        <w:p w:rsidR="001C36BB" w:rsidRDefault="00261423" w:rsidP="00261423">
          <w:pPr>
            <w:pStyle w:val="13E7C8BF8CCA41328957FBBE2A31CA44"/>
          </w:pPr>
          <w:r w:rsidRPr="000D27B4">
            <w:rPr>
              <w:rStyle w:val="PlaceholderText"/>
            </w:rPr>
            <w:t>Choose an item.</w:t>
          </w:r>
        </w:p>
      </w:docPartBody>
    </w:docPart>
    <w:docPart>
      <w:docPartPr>
        <w:name w:val="882240394074411892A86674600DE0D5"/>
        <w:category>
          <w:name w:val="General"/>
          <w:gallery w:val="placeholder"/>
        </w:category>
        <w:types>
          <w:type w:val="bbPlcHdr"/>
        </w:types>
        <w:behaviors>
          <w:behavior w:val="content"/>
        </w:behaviors>
        <w:guid w:val="{26E889C8-BC55-4BE0-8178-5ABC4154D574}"/>
      </w:docPartPr>
      <w:docPartBody>
        <w:p w:rsidR="001C36BB" w:rsidRDefault="00261423" w:rsidP="00261423">
          <w:pPr>
            <w:pStyle w:val="882240394074411892A86674600DE0D5"/>
          </w:pPr>
          <w:r w:rsidRPr="000D27B4">
            <w:rPr>
              <w:rStyle w:val="PlaceholderText"/>
            </w:rPr>
            <w:t>Choose an item.</w:t>
          </w:r>
        </w:p>
      </w:docPartBody>
    </w:docPart>
    <w:docPart>
      <w:docPartPr>
        <w:name w:val="CB37E189DE2C4C89B22931F400226FDA"/>
        <w:category>
          <w:name w:val="General"/>
          <w:gallery w:val="placeholder"/>
        </w:category>
        <w:types>
          <w:type w:val="bbPlcHdr"/>
        </w:types>
        <w:behaviors>
          <w:behavior w:val="content"/>
        </w:behaviors>
        <w:guid w:val="{F95800AD-F8E1-495B-9ADA-CD96C768E4C2}"/>
      </w:docPartPr>
      <w:docPartBody>
        <w:p w:rsidR="001C36BB" w:rsidRDefault="00261423" w:rsidP="00261423">
          <w:pPr>
            <w:pStyle w:val="CB37E189DE2C4C89B22931F400226FDA"/>
          </w:pPr>
          <w:r w:rsidRPr="000D27B4">
            <w:rPr>
              <w:rStyle w:val="PlaceholderText"/>
            </w:rPr>
            <w:t>Choose an item.</w:t>
          </w:r>
        </w:p>
      </w:docPartBody>
    </w:docPart>
    <w:docPart>
      <w:docPartPr>
        <w:name w:val="780E0B63F9C64CAFAA3557FE2A49A501"/>
        <w:category>
          <w:name w:val="General"/>
          <w:gallery w:val="placeholder"/>
        </w:category>
        <w:types>
          <w:type w:val="bbPlcHdr"/>
        </w:types>
        <w:behaviors>
          <w:behavior w:val="content"/>
        </w:behaviors>
        <w:guid w:val="{A77B8D59-E0A6-47F9-B9D6-1C820D1F6DF2}"/>
      </w:docPartPr>
      <w:docPartBody>
        <w:p w:rsidR="001C36BB" w:rsidRDefault="00261423" w:rsidP="00261423">
          <w:pPr>
            <w:pStyle w:val="780E0B63F9C64CAFAA3557FE2A49A501"/>
          </w:pPr>
          <w:r w:rsidRPr="000D27B4">
            <w:rPr>
              <w:rStyle w:val="PlaceholderText"/>
            </w:rPr>
            <w:t>Choose an item.</w:t>
          </w:r>
        </w:p>
      </w:docPartBody>
    </w:docPart>
    <w:docPart>
      <w:docPartPr>
        <w:name w:val="5C72539F060349908E134D3445D977B8"/>
        <w:category>
          <w:name w:val="General"/>
          <w:gallery w:val="placeholder"/>
        </w:category>
        <w:types>
          <w:type w:val="bbPlcHdr"/>
        </w:types>
        <w:behaviors>
          <w:behavior w:val="content"/>
        </w:behaviors>
        <w:guid w:val="{7269DD77-3BDE-42FE-8669-661C9531F604}"/>
      </w:docPartPr>
      <w:docPartBody>
        <w:p w:rsidR="001C36BB" w:rsidRDefault="00261423" w:rsidP="00261423">
          <w:pPr>
            <w:pStyle w:val="5C72539F060349908E134D3445D977B8"/>
          </w:pPr>
          <w:r w:rsidRPr="000D27B4">
            <w:rPr>
              <w:rStyle w:val="PlaceholderText"/>
            </w:rPr>
            <w:t>Choose an item.</w:t>
          </w:r>
        </w:p>
      </w:docPartBody>
    </w:docPart>
    <w:docPart>
      <w:docPartPr>
        <w:name w:val="326C6E84AC13441F8CC6DDBCFD42E267"/>
        <w:category>
          <w:name w:val="General"/>
          <w:gallery w:val="placeholder"/>
        </w:category>
        <w:types>
          <w:type w:val="bbPlcHdr"/>
        </w:types>
        <w:behaviors>
          <w:behavior w:val="content"/>
        </w:behaviors>
        <w:guid w:val="{B7208715-7210-4A91-93F5-40C080099105}"/>
      </w:docPartPr>
      <w:docPartBody>
        <w:p w:rsidR="001C36BB" w:rsidRDefault="00261423" w:rsidP="00261423">
          <w:pPr>
            <w:pStyle w:val="326C6E84AC13441F8CC6DDBCFD42E267"/>
          </w:pPr>
          <w:r w:rsidRPr="000D27B4">
            <w:rPr>
              <w:rStyle w:val="PlaceholderText"/>
            </w:rPr>
            <w:t>Choose an item.</w:t>
          </w:r>
        </w:p>
      </w:docPartBody>
    </w:docPart>
    <w:docPart>
      <w:docPartPr>
        <w:name w:val="444DB7EC5AB14B19A81D543136E63244"/>
        <w:category>
          <w:name w:val="General"/>
          <w:gallery w:val="placeholder"/>
        </w:category>
        <w:types>
          <w:type w:val="bbPlcHdr"/>
        </w:types>
        <w:behaviors>
          <w:behavior w:val="content"/>
        </w:behaviors>
        <w:guid w:val="{C8A722E6-3417-49C4-8B25-6A561E36FE72}"/>
      </w:docPartPr>
      <w:docPartBody>
        <w:p w:rsidR="001C36BB" w:rsidRDefault="00261423" w:rsidP="00261423">
          <w:pPr>
            <w:pStyle w:val="444DB7EC5AB14B19A81D543136E63244"/>
          </w:pPr>
          <w:r w:rsidRPr="000D27B4">
            <w:rPr>
              <w:rStyle w:val="PlaceholderText"/>
            </w:rPr>
            <w:t>Choose an item.</w:t>
          </w:r>
        </w:p>
      </w:docPartBody>
    </w:docPart>
    <w:docPart>
      <w:docPartPr>
        <w:name w:val="D4810681B65440238A045CAE0867E38C"/>
        <w:category>
          <w:name w:val="General"/>
          <w:gallery w:val="placeholder"/>
        </w:category>
        <w:types>
          <w:type w:val="bbPlcHdr"/>
        </w:types>
        <w:behaviors>
          <w:behavior w:val="content"/>
        </w:behaviors>
        <w:guid w:val="{860B0D3A-BA5F-4985-BEED-855F2A5A7CDE}"/>
      </w:docPartPr>
      <w:docPartBody>
        <w:p w:rsidR="001C36BB" w:rsidRDefault="00261423" w:rsidP="00261423">
          <w:pPr>
            <w:pStyle w:val="D4810681B65440238A045CAE0867E38C"/>
          </w:pPr>
          <w:r w:rsidRPr="000D27B4">
            <w:rPr>
              <w:rStyle w:val="PlaceholderText"/>
            </w:rPr>
            <w:t>Choose an item.</w:t>
          </w:r>
        </w:p>
      </w:docPartBody>
    </w:docPart>
    <w:docPart>
      <w:docPartPr>
        <w:name w:val="0B0394053E304BC38EC368A973CEC984"/>
        <w:category>
          <w:name w:val="General"/>
          <w:gallery w:val="placeholder"/>
        </w:category>
        <w:types>
          <w:type w:val="bbPlcHdr"/>
        </w:types>
        <w:behaviors>
          <w:behavior w:val="content"/>
        </w:behaviors>
        <w:guid w:val="{2761CCFB-197C-44BE-8B1A-840FC684BF21}"/>
      </w:docPartPr>
      <w:docPartBody>
        <w:p w:rsidR="001C36BB" w:rsidRDefault="00261423" w:rsidP="00261423">
          <w:pPr>
            <w:pStyle w:val="0B0394053E304BC38EC368A973CEC984"/>
          </w:pPr>
          <w:r w:rsidRPr="000D27B4">
            <w:rPr>
              <w:rStyle w:val="PlaceholderText"/>
            </w:rPr>
            <w:t>Choose an item.</w:t>
          </w:r>
        </w:p>
      </w:docPartBody>
    </w:docPart>
    <w:docPart>
      <w:docPartPr>
        <w:name w:val="59F13B32F937489BB8B0510CF0D1D0C1"/>
        <w:category>
          <w:name w:val="General"/>
          <w:gallery w:val="placeholder"/>
        </w:category>
        <w:types>
          <w:type w:val="bbPlcHdr"/>
        </w:types>
        <w:behaviors>
          <w:behavior w:val="content"/>
        </w:behaviors>
        <w:guid w:val="{D6572719-1475-4FB6-9128-C748AF619CB0}"/>
      </w:docPartPr>
      <w:docPartBody>
        <w:p w:rsidR="001C36BB" w:rsidRDefault="00261423" w:rsidP="00261423">
          <w:pPr>
            <w:pStyle w:val="59F13B32F937489BB8B0510CF0D1D0C1"/>
          </w:pPr>
          <w:r w:rsidRPr="000D27B4">
            <w:rPr>
              <w:rStyle w:val="PlaceholderText"/>
            </w:rPr>
            <w:t>Choose an item.</w:t>
          </w:r>
        </w:p>
      </w:docPartBody>
    </w:docPart>
    <w:docPart>
      <w:docPartPr>
        <w:name w:val="2CD2A3475D1942BCA45F7C01F51B9A8F"/>
        <w:category>
          <w:name w:val="General"/>
          <w:gallery w:val="placeholder"/>
        </w:category>
        <w:types>
          <w:type w:val="bbPlcHdr"/>
        </w:types>
        <w:behaviors>
          <w:behavior w:val="content"/>
        </w:behaviors>
        <w:guid w:val="{CAD4E672-F5CB-4BF0-A2A2-3824399A54A1}"/>
      </w:docPartPr>
      <w:docPartBody>
        <w:p w:rsidR="001C36BB" w:rsidRDefault="00261423" w:rsidP="00261423">
          <w:pPr>
            <w:pStyle w:val="2CD2A3475D1942BCA45F7C01F51B9A8F"/>
          </w:pPr>
          <w:r w:rsidRPr="000D27B4">
            <w:rPr>
              <w:rStyle w:val="PlaceholderText"/>
            </w:rPr>
            <w:t>Choose an item.</w:t>
          </w:r>
        </w:p>
      </w:docPartBody>
    </w:docPart>
    <w:docPart>
      <w:docPartPr>
        <w:name w:val="518B3B0802474219B47CC0457ACE6D9C"/>
        <w:category>
          <w:name w:val="General"/>
          <w:gallery w:val="placeholder"/>
        </w:category>
        <w:types>
          <w:type w:val="bbPlcHdr"/>
        </w:types>
        <w:behaviors>
          <w:behavior w:val="content"/>
        </w:behaviors>
        <w:guid w:val="{C81F9E21-4983-4B4D-BD53-ADA83AC40116}"/>
      </w:docPartPr>
      <w:docPartBody>
        <w:p w:rsidR="001C36BB" w:rsidRDefault="00261423" w:rsidP="00261423">
          <w:pPr>
            <w:pStyle w:val="518B3B0802474219B47CC0457ACE6D9C"/>
          </w:pPr>
          <w:r w:rsidRPr="000D27B4">
            <w:rPr>
              <w:rStyle w:val="PlaceholderText"/>
            </w:rPr>
            <w:t>Choose an item.</w:t>
          </w:r>
        </w:p>
      </w:docPartBody>
    </w:docPart>
    <w:docPart>
      <w:docPartPr>
        <w:name w:val="9DA3CD08CEE243FE8CA89AB5745A5DC2"/>
        <w:category>
          <w:name w:val="General"/>
          <w:gallery w:val="placeholder"/>
        </w:category>
        <w:types>
          <w:type w:val="bbPlcHdr"/>
        </w:types>
        <w:behaviors>
          <w:behavior w:val="content"/>
        </w:behaviors>
        <w:guid w:val="{1B78BA7D-F6DB-40AE-A00E-65F207D571F7}"/>
      </w:docPartPr>
      <w:docPartBody>
        <w:p w:rsidR="001C36BB" w:rsidRDefault="00261423" w:rsidP="00261423">
          <w:pPr>
            <w:pStyle w:val="9DA3CD08CEE243FE8CA89AB5745A5DC2"/>
          </w:pPr>
          <w:r w:rsidRPr="000D27B4">
            <w:rPr>
              <w:rStyle w:val="PlaceholderText"/>
            </w:rPr>
            <w:t>Choose an item.</w:t>
          </w:r>
        </w:p>
      </w:docPartBody>
    </w:docPart>
    <w:docPart>
      <w:docPartPr>
        <w:name w:val="D7059F44EA16430494B55DD82D50DF60"/>
        <w:category>
          <w:name w:val="General"/>
          <w:gallery w:val="placeholder"/>
        </w:category>
        <w:types>
          <w:type w:val="bbPlcHdr"/>
        </w:types>
        <w:behaviors>
          <w:behavior w:val="content"/>
        </w:behaviors>
        <w:guid w:val="{8BC7C2FC-1764-4A14-9AD7-0A48B981B9C0}"/>
      </w:docPartPr>
      <w:docPartBody>
        <w:p w:rsidR="001C36BB" w:rsidRDefault="00261423" w:rsidP="00261423">
          <w:pPr>
            <w:pStyle w:val="D7059F44EA16430494B55DD82D50DF60"/>
          </w:pPr>
          <w:r w:rsidRPr="000D27B4">
            <w:rPr>
              <w:rStyle w:val="PlaceholderText"/>
            </w:rPr>
            <w:t>Choose an item.</w:t>
          </w:r>
        </w:p>
      </w:docPartBody>
    </w:docPart>
    <w:docPart>
      <w:docPartPr>
        <w:name w:val="E2074E4A62924BF7AE658C0F2A6A4099"/>
        <w:category>
          <w:name w:val="General"/>
          <w:gallery w:val="placeholder"/>
        </w:category>
        <w:types>
          <w:type w:val="bbPlcHdr"/>
        </w:types>
        <w:behaviors>
          <w:behavior w:val="content"/>
        </w:behaviors>
        <w:guid w:val="{89F2CF2B-E9D6-4705-BC13-463A74E0415A}"/>
      </w:docPartPr>
      <w:docPartBody>
        <w:p w:rsidR="001C36BB" w:rsidRDefault="00261423" w:rsidP="00261423">
          <w:pPr>
            <w:pStyle w:val="E2074E4A62924BF7AE658C0F2A6A4099"/>
          </w:pPr>
          <w:r w:rsidRPr="000D27B4">
            <w:rPr>
              <w:rStyle w:val="PlaceholderText"/>
            </w:rPr>
            <w:t>Choose an item.</w:t>
          </w:r>
        </w:p>
      </w:docPartBody>
    </w:docPart>
    <w:docPart>
      <w:docPartPr>
        <w:name w:val="53936AC89D1E428081BD8BED53580A46"/>
        <w:category>
          <w:name w:val="General"/>
          <w:gallery w:val="placeholder"/>
        </w:category>
        <w:types>
          <w:type w:val="bbPlcHdr"/>
        </w:types>
        <w:behaviors>
          <w:behavior w:val="content"/>
        </w:behaviors>
        <w:guid w:val="{1B6955B4-B038-4145-9286-79DD708612E7}"/>
      </w:docPartPr>
      <w:docPartBody>
        <w:p w:rsidR="001C36BB" w:rsidRDefault="00261423" w:rsidP="00261423">
          <w:pPr>
            <w:pStyle w:val="53936AC89D1E428081BD8BED53580A46"/>
          </w:pPr>
          <w:r w:rsidRPr="000D27B4">
            <w:rPr>
              <w:rStyle w:val="PlaceholderText"/>
            </w:rPr>
            <w:t>Choose an item.</w:t>
          </w:r>
        </w:p>
      </w:docPartBody>
    </w:docPart>
    <w:docPart>
      <w:docPartPr>
        <w:name w:val="D211C547875740859344378D8F34B280"/>
        <w:category>
          <w:name w:val="General"/>
          <w:gallery w:val="placeholder"/>
        </w:category>
        <w:types>
          <w:type w:val="bbPlcHdr"/>
        </w:types>
        <w:behaviors>
          <w:behavior w:val="content"/>
        </w:behaviors>
        <w:guid w:val="{9B45A4BE-D2B1-4759-9F08-A1798993D88F}"/>
      </w:docPartPr>
      <w:docPartBody>
        <w:p w:rsidR="001C36BB" w:rsidRDefault="00261423" w:rsidP="00261423">
          <w:pPr>
            <w:pStyle w:val="D211C547875740859344378D8F34B280"/>
          </w:pPr>
          <w:r w:rsidRPr="000D27B4">
            <w:rPr>
              <w:rStyle w:val="PlaceholderText"/>
            </w:rPr>
            <w:t>Choose an item.</w:t>
          </w:r>
        </w:p>
      </w:docPartBody>
    </w:docPart>
    <w:docPart>
      <w:docPartPr>
        <w:name w:val="077C7C54BB02492ABB0A293049EDE9F3"/>
        <w:category>
          <w:name w:val="General"/>
          <w:gallery w:val="placeholder"/>
        </w:category>
        <w:types>
          <w:type w:val="bbPlcHdr"/>
        </w:types>
        <w:behaviors>
          <w:behavior w:val="content"/>
        </w:behaviors>
        <w:guid w:val="{BD21C964-4230-4FDD-B4DB-1002B4FEF43F}"/>
      </w:docPartPr>
      <w:docPartBody>
        <w:p w:rsidR="001C36BB" w:rsidRDefault="00261423" w:rsidP="00261423">
          <w:pPr>
            <w:pStyle w:val="077C7C54BB02492ABB0A293049EDE9F3"/>
          </w:pPr>
          <w:r w:rsidRPr="000D27B4">
            <w:rPr>
              <w:rStyle w:val="PlaceholderText"/>
            </w:rPr>
            <w:t>Choose an item.</w:t>
          </w:r>
        </w:p>
      </w:docPartBody>
    </w:docPart>
    <w:docPart>
      <w:docPartPr>
        <w:name w:val="DBD261324B9E41379BF188439A0174D6"/>
        <w:category>
          <w:name w:val="General"/>
          <w:gallery w:val="placeholder"/>
        </w:category>
        <w:types>
          <w:type w:val="bbPlcHdr"/>
        </w:types>
        <w:behaviors>
          <w:behavior w:val="content"/>
        </w:behaviors>
        <w:guid w:val="{02FECF70-CF2D-4FB5-996C-B21627C64A42}"/>
      </w:docPartPr>
      <w:docPartBody>
        <w:p w:rsidR="001C36BB" w:rsidRDefault="00261423" w:rsidP="00261423">
          <w:pPr>
            <w:pStyle w:val="DBD261324B9E41379BF188439A0174D6"/>
          </w:pPr>
          <w:r w:rsidRPr="000D27B4">
            <w:rPr>
              <w:rStyle w:val="PlaceholderText"/>
            </w:rPr>
            <w:t>Choose an item.</w:t>
          </w:r>
        </w:p>
      </w:docPartBody>
    </w:docPart>
    <w:docPart>
      <w:docPartPr>
        <w:name w:val="2424D0A2F04A4258A77CD6D6F5C0E597"/>
        <w:category>
          <w:name w:val="General"/>
          <w:gallery w:val="placeholder"/>
        </w:category>
        <w:types>
          <w:type w:val="bbPlcHdr"/>
        </w:types>
        <w:behaviors>
          <w:behavior w:val="content"/>
        </w:behaviors>
        <w:guid w:val="{23F8C752-7C1F-433C-9197-BF690D4165A2}"/>
      </w:docPartPr>
      <w:docPartBody>
        <w:p w:rsidR="001C36BB" w:rsidRDefault="00261423" w:rsidP="00261423">
          <w:pPr>
            <w:pStyle w:val="2424D0A2F04A4258A77CD6D6F5C0E597"/>
          </w:pPr>
          <w:r w:rsidRPr="000D27B4">
            <w:rPr>
              <w:rStyle w:val="PlaceholderText"/>
            </w:rPr>
            <w:t>Choose an item.</w:t>
          </w:r>
        </w:p>
      </w:docPartBody>
    </w:docPart>
    <w:docPart>
      <w:docPartPr>
        <w:name w:val="EC96B0AB06CE4C66B63AA17E035C2750"/>
        <w:category>
          <w:name w:val="General"/>
          <w:gallery w:val="placeholder"/>
        </w:category>
        <w:types>
          <w:type w:val="bbPlcHdr"/>
        </w:types>
        <w:behaviors>
          <w:behavior w:val="content"/>
        </w:behaviors>
        <w:guid w:val="{06085888-1428-4CD6-A90D-9C29C522FEF9}"/>
      </w:docPartPr>
      <w:docPartBody>
        <w:p w:rsidR="001C36BB" w:rsidRDefault="00261423" w:rsidP="00261423">
          <w:pPr>
            <w:pStyle w:val="EC96B0AB06CE4C66B63AA17E035C2750"/>
          </w:pPr>
          <w:r w:rsidRPr="000D27B4">
            <w:rPr>
              <w:rStyle w:val="PlaceholderText"/>
            </w:rPr>
            <w:t>Choose an item.</w:t>
          </w:r>
        </w:p>
      </w:docPartBody>
    </w:docPart>
    <w:docPart>
      <w:docPartPr>
        <w:name w:val="BD07F8BF0124417DB225635841E9327B"/>
        <w:category>
          <w:name w:val="General"/>
          <w:gallery w:val="placeholder"/>
        </w:category>
        <w:types>
          <w:type w:val="bbPlcHdr"/>
        </w:types>
        <w:behaviors>
          <w:behavior w:val="content"/>
        </w:behaviors>
        <w:guid w:val="{E450D051-5C5D-4642-AC4B-6CDDFAFFE8EC}"/>
      </w:docPartPr>
      <w:docPartBody>
        <w:p w:rsidR="001C36BB" w:rsidRDefault="00261423" w:rsidP="00261423">
          <w:pPr>
            <w:pStyle w:val="BD07F8BF0124417DB225635841E9327B"/>
          </w:pPr>
          <w:r w:rsidRPr="000D27B4">
            <w:rPr>
              <w:rStyle w:val="PlaceholderText"/>
            </w:rPr>
            <w:t>Choose an item.</w:t>
          </w:r>
        </w:p>
      </w:docPartBody>
    </w:docPart>
    <w:docPart>
      <w:docPartPr>
        <w:name w:val="7FC1E7A8CEA948AC9D7524F5A9B9BEF9"/>
        <w:category>
          <w:name w:val="General"/>
          <w:gallery w:val="placeholder"/>
        </w:category>
        <w:types>
          <w:type w:val="bbPlcHdr"/>
        </w:types>
        <w:behaviors>
          <w:behavior w:val="content"/>
        </w:behaviors>
        <w:guid w:val="{310A5CDC-5DB4-4676-8B7B-3E86EE6762E7}"/>
      </w:docPartPr>
      <w:docPartBody>
        <w:p w:rsidR="001C36BB" w:rsidRDefault="00261423" w:rsidP="00261423">
          <w:pPr>
            <w:pStyle w:val="7FC1E7A8CEA948AC9D7524F5A9B9BEF9"/>
          </w:pPr>
          <w:r w:rsidRPr="000D27B4">
            <w:rPr>
              <w:rStyle w:val="PlaceholderText"/>
            </w:rPr>
            <w:t>Choose an item.</w:t>
          </w:r>
        </w:p>
      </w:docPartBody>
    </w:docPart>
    <w:docPart>
      <w:docPartPr>
        <w:name w:val="B388DC9BD77445268ABCFF54C86B1EF4"/>
        <w:category>
          <w:name w:val="General"/>
          <w:gallery w:val="placeholder"/>
        </w:category>
        <w:types>
          <w:type w:val="bbPlcHdr"/>
        </w:types>
        <w:behaviors>
          <w:behavior w:val="content"/>
        </w:behaviors>
        <w:guid w:val="{476D1DA3-B56F-435B-936F-6DCB1A31ED0C}"/>
      </w:docPartPr>
      <w:docPartBody>
        <w:p w:rsidR="001C36BB" w:rsidRDefault="00261423" w:rsidP="00261423">
          <w:pPr>
            <w:pStyle w:val="B388DC9BD77445268ABCFF54C86B1EF4"/>
          </w:pPr>
          <w:r w:rsidRPr="000D27B4">
            <w:rPr>
              <w:rStyle w:val="PlaceholderText"/>
            </w:rPr>
            <w:t>Choose an item.</w:t>
          </w:r>
        </w:p>
      </w:docPartBody>
    </w:docPart>
    <w:docPart>
      <w:docPartPr>
        <w:name w:val="723A3C371BA04B73A0F63CB63F40F8E1"/>
        <w:category>
          <w:name w:val="General"/>
          <w:gallery w:val="placeholder"/>
        </w:category>
        <w:types>
          <w:type w:val="bbPlcHdr"/>
        </w:types>
        <w:behaviors>
          <w:behavior w:val="content"/>
        </w:behaviors>
        <w:guid w:val="{A89C92BA-41FE-4848-8391-FE7222E3B722}"/>
      </w:docPartPr>
      <w:docPartBody>
        <w:p w:rsidR="001C36BB" w:rsidRDefault="00261423" w:rsidP="00261423">
          <w:pPr>
            <w:pStyle w:val="723A3C371BA04B73A0F63CB63F40F8E1"/>
          </w:pPr>
          <w:r w:rsidRPr="000D27B4">
            <w:rPr>
              <w:rStyle w:val="PlaceholderText"/>
            </w:rPr>
            <w:t>Choose an item.</w:t>
          </w:r>
        </w:p>
      </w:docPartBody>
    </w:docPart>
    <w:docPart>
      <w:docPartPr>
        <w:name w:val="60FAE1B6A27745FF89F2A6F1DF69D619"/>
        <w:category>
          <w:name w:val="General"/>
          <w:gallery w:val="placeholder"/>
        </w:category>
        <w:types>
          <w:type w:val="bbPlcHdr"/>
        </w:types>
        <w:behaviors>
          <w:behavior w:val="content"/>
        </w:behaviors>
        <w:guid w:val="{DA7EAEEB-8671-4A62-BB45-ADA98FBC9F57}"/>
      </w:docPartPr>
      <w:docPartBody>
        <w:p w:rsidR="001C36BB" w:rsidRDefault="00261423" w:rsidP="00261423">
          <w:pPr>
            <w:pStyle w:val="60FAE1B6A27745FF89F2A6F1DF69D619"/>
          </w:pPr>
          <w:r w:rsidRPr="000D27B4">
            <w:rPr>
              <w:rStyle w:val="PlaceholderText"/>
            </w:rPr>
            <w:t>Choose an item.</w:t>
          </w:r>
        </w:p>
      </w:docPartBody>
    </w:docPart>
    <w:docPart>
      <w:docPartPr>
        <w:name w:val="06270C98F83D42E1A17C0C71E4C6AA59"/>
        <w:category>
          <w:name w:val="General"/>
          <w:gallery w:val="placeholder"/>
        </w:category>
        <w:types>
          <w:type w:val="bbPlcHdr"/>
        </w:types>
        <w:behaviors>
          <w:behavior w:val="content"/>
        </w:behaviors>
        <w:guid w:val="{BAB57F40-03F1-4682-9A81-20F0B31FEB8C}"/>
      </w:docPartPr>
      <w:docPartBody>
        <w:p w:rsidR="001C36BB" w:rsidRDefault="00261423" w:rsidP="00261423">
          <w:pPr>
            <w:pStyle w:val="06270C98F83D42E1A17C0C71E4C6AA59"/>
          </w:pPr>
          <w:r w:rsidRPr="000D27B4">
            <w:rPr>
              <w:rStyle w:val="PlaceholderText"/>
            </w:rPr>
            <w:t>Choose an item.</w:t>
          </w:r>
        </w:p>
      </w:docPartBody>
    </w:docPart>
    <w:docPart>
      <w:docPartPr>
        <w:name w:val="D481BAF68577495ABB9531A691B006F2"/>
        <w:category>
          <w:name w:val="General"/>
          <w:gallery w:val="placeholder"/>
        </w:category>
        <w:types>
          <w:type w:val="bbPlcHdr"/>
        </w:types>
        <w:behaviors>
          <w:behavior w:val="content"/>
        </w:behaviors>
        <w:guid w:val="{E24A766B-2D5E-45CC-8A73-BACD4552F7F5}"/>
      </w:docPartPr>
      <w:docPartBody>
        <w:p w:rsidR="001C36BB" w:rsidRDefault="00261423" w:rsidP="00261423">
          <w:pPr>
            <w:pStyle w:val="D481BAF68577495ABB9531A691B006F2"/>
          </w:pPr>
          <w:r w:rsidRPr="000D27B4">
            <w:rPr>
              <w:rStyle w:val="PlaceholderText"/>
            </w:rPr>
            <w:t>Choose an item.</w:t>
          </w:r>
        </w:p>
      </w:docPartBody>
    </w:docPart>
    <w:docPart>
      <w:docPartPr>
        <w:name w:val="61C8F2DAA3C74832B16B4BD2132941F9"/>
        <w:category>
          <w:name w:val="General"/>
          <w:gallery w:val="placeholder"/>
        </w:category>
        <w:types>
          <w:type w:val="bbPlcHdr"/>
        </w:types>
        <w:behaviors>
          <w:behavior w:val="content"/>
        </w:behaviors>
        <w:guid w:val="{6AB428E6-EF2F-4BE7-8596-C3A6C7616932}"/>
      </w:docPartPr>
      <w:docPartBody>
        <w:p w:rsidR="001C36BB" w:rsidRDefault="00261423" w:rsidP="00261423">
          <w:pPr>
            <w:pStyle w:val="61C8F2DAA3C74832B16B4BD2132941F9"/>
          </w:pPr>
          <w:r w:rsidRPr="000D27B4">
            <w:rPr>
              <w:rStyle w:val="PlaceholderText"/>
            </w:rPr>
            <w:t>Choose an item.</w:t>
          </w:r>
        </w:p>
      </w:docPartBody>
    </w:docPart>
    <w:docPart>
      <w:docPartPr>
        <w:name w:val="1E6153633C1142B0B97DC15062ADE8CB"/>
        <w:category>
          <w:name w:val="General"/>
          <w:gallery w:val="placeholder"/>
        </w:category>
        <w:types>
          <w:type w:val="bbPlcHdr"/>
        </w:types>
        <w:behaviors>
          <w:behavior w:val="content"/>
        </w:behaviors>
        <w:guid w:val="{CC720568-270C-4679-A1D3-E098288711FB}"/>
      </w:docPartPr>
      <w:docPartBody>
        <w:p w:rsidR="001C36BB" w:rsidRDefault="00261423" w:rsidP="00261423">
          <w:pPr>
            <w:pStyle w:val="1E6153633C1142B0B97DC15062ADE8CB"/>
          </w:pPr>
          <w:r w:rsidRPr="000D27B4">
            <w:rPr>
              <w:rStyle w:val="PlaceholderText"/>
            </w:rPr>
            <w:t>Choose an item.</w:t>
          </w:r>
        </w:p>
      </w:docPartBody>
    </w:docPart>
    <w:docPart>
      <w:docPartPr>
        <w:name w:val="727C424CE6FA424FACA7392A573E015C"/>
        <w:category>
          <w:name w:val="General"/>
          <w:gallery w:val="placeholder"/>
        </w:category>
        <w:types>
          <w:type w:val="bbPlcHdr"/>
        </w:types>
        <w:behaviors>
          <w:behavior w:val="content"/>
        </w:behaviors>
        <w:guid w:val="{5F3182AF-EA3C-46CC-9817-7D32AC6AA2EA}"/>
      </w:docPartPr>
      <w:docPartBody>
        <w:p w:rsidR="001C36BB" w:rsidRDefault="00261423" w:rsidP="00261423">
          <w:pPr>
            <w:pStyle w:val="727C424CE6FA424FACA7392A573E015C"/>
          </w:pPr>
          <w:r w:rsidRPr="000D27B4">
            <w:rPr>
              <w:rStyle w:val="PlaceholderText"/>
            </w:rPr>
            <w:t>Choose an item.</w:t>
          </w:r>
        </w:p>
      </w:docPartBody>
    </w:docPart>
    <w:docPart>
      <w:docPartPr>
        <w:name w:val="688772A4F21A4326AF81F7542135F604"/>
        <w:category>
          <w:name w:val="General"/>
          <w:gallery w:val="placeholder"/>
        </w:category>
        <w:types>
          <w:type w:val="bbPlcHdr"/>
        </w:types>
        <w:behaviors>
          <w:behavior w:val="content"/>
        </w:behaviors>
        <w:guid w:val="{3027D09C-AA37-4D74-80E5-DD55D16861AA}"/>
      </w:docPartPr>
      <w:docPartBody>
        <w:p w:rsidR="001C36BB" w:rsidRDefault="00261423" w:rsidP="00261423">
          <w:pPr>
            <w:pStyle w:val="688772A4F21A4326AF81F7542135F604"/>
          </w:pPr>
          <w:r w:rsidRPr="000D27B4">
            <w:rPr>
              <w:rStyle w:val="PlaceholderText"/>
            </w:rPr>
            <w:t>Choose an item.</w:t>
          </w:r>
        </w:p>
      </w:docPartBody>
    </w:docPart>
    <w:docPart>
      <w:docPartPr>
        <w:name w:val="6301198380A3400CA0546B59540FDF8A"/>
        <w:category>
          <w:name w:val="General"/>
          <w:gallery w:val="placeholder"/>
        </w:category>
        <w:types>
          <w:type w:val="bbPlcHdr"/>
        </w:types>
        <w:behaviors>
          <w:behavior w:val="content"/>
        </w:behaviors>
        <w:guid w:val="{360ACD7C-34E9-44D0-8D10-20D41CE94FED}"/>
      </w:docPartPr>
      <w:docPartBody>
        <w:p w:rsidR="001C36BB" w:rsidRDefault="00261423" w:rsidP="00261423">
          <w:pPr>
            <w:pStyle w:val="6301198380A3400CA0546B59540FDF8A"/>
          </w:pPr>
          <w:r w:rsidRPr="000D27B4">
            <w:rPr>
              <w:rStyle w:val="PlaceholderText"/>
            </w:rPr>
            <w:t>Choose an item.</w:t>
          </w:r>
        </w:p>
      </w:docPartBody>
    </w:docPart>
    <w:docPart>
      <w:docPartPr>
        <w:name w:val="6ECB4EB82CDD4487AD447B2BA803D5A5"/>
        <w:category>
          <w:name w:val="General"/>
          <w:gallery w:val="placeholder"/>
        </w:category>
        <w:types>
          <w:type w:val="bbPlcHdr"/>
        </w:types>
        <w:behaviors>
          <w:behavior w:val="content"/>
        </w:behaviors>
        <w:guid w:val="{055C684D-89E1-4457-9ACB-0430FE36FFC5}"/>
      </w:docPartPr>
      <w:docPartBody>
        <w:p w:rsidR="001C36BB" w:rsidRDefault="00261423" w:rsidP="00261423">
          <w:pPr>
            <w:pStyle w:val="6ECB4EB82CDD4487AD447B2BA803D5A5"/>
          </w:pPr>
          <w:r w:rsidRPr="000D27B4">
            <w:rPr>
              <w:rStyle w:val="PlaceholderText"/>
            </w:rPr>
            <w:t>Choose an item.</w:t>
          </w:r>
        </w:p>
      </w:docPartBody>
    </w:docPart>
    <w:docPart>
      <w:docPartPr>
        <w:name w:val="ABBC0088A6224158B288B6609B33F3D6"/>
        <w:category>
          <w:name w:val="General"/>
          <w:gallery w:val="placeholder"/>
        </w:category>
        <w:types>
          <w:type w:val="bbPlcHdr"/>
        </w:types>
        <w:behaviors>
          <w:behavior w:val="content"/>
        </w:behaviors>
        <w:guid w:val="{8D58E78F-A5CB-45AF-8AA5-E59681127EAB}"/>
      </w:docPartPr>
      <w:docPartBody>
        <w:p w:rsidR="001C36BB" w:rsidRDefault="00261423" w:rsidP="00261423">
          <w:pPr>
            <w:pStyle w:val="ABBC0088A6224158B288B6609B33F3D6"/>
          </w:pPr>
          <w:r w:rsidRPr="000D27B4">
            <w:rPr>
              <w:rStyle w:val="PlaceholderText"/>
            </w:rPr>
            <w:t>Choose an item.</w:t>
          </w:r>
        </w:p>
      </w:docPartBody>
    </w:docPart>
    <w:docPart>
      <w:docPartPr>
        <w:name w:val="EDBA9FB03CD04AF1BCC811453D940A20"/>
        <w:category>
          <w:name w:val="General"/>
          <w:gallery w:val="placeholder"/>
        </w:category>
        <w:types>
          <w:type w:val="bbPlcHdr"/>
        </w:types>
        <w:behaviors>
          <w:behavior w:val="content"/>
        </w:behaviors>
        <w:guid w:val="{C7F67009-D69A-431D-A174-12DCA859199F}"/>
      </w:docPartPr>
      <w:docPartBody>
        <w:p w:rsidR="001C36BB" w:rsidRDefault="00261423" w:rsidP="00261423">
          <w:pPr>
            <w:pStyle w:val="EDBA9FB03CD04AF1BCC811453D940A20"/>
          </w:pPr>
          <w:r w:rsidRPr="000D27B4">
            <w:rPr>
              <w:rStyle w:val="PlaceholderText"/>
            </w:rPr>
            <w:t>Choose an item.</w:t>
          </w:r>
        </w:p>
      </w:docPartBody>
    </w:docPart>
    <w:docPart>
      <w:docPartPr>
        <w:name w:val="44525DD6E1B24D18AAB02FC41F988FC9"/>
        <w:category>
          <w:name w:val="General"/>
          <w:gallery w:val="placeholder"/>
        </w:category>
        <w:types>
          <w:type w:val="bbPlcHdr"/>
        </w:types>
        <w:behaviors>
          <w:behavior w:val="content"/>
        </w:behaviors>
        <w:guid w:val="{D91BBF0E-F2E0-4930-888A-EBD7156A01C2}"/>
      </w:docPartPr>
      <w:docPartBody>
        <w:p w:rsidR="001C36BB" w:rsidRDefault="00261423" w:rsidP="00261423">
          <w:pPr>
            <w:pStyle w:val="44525DD6E1B24D18AAB02FC41F988FC9"/>
          </w:pPr>
          <w:r w:rsidRPr="000D27B4">
            <w:rPr>
              <w:rStyle w:val="PlaceholderText"/>
            </w:rPr>
            <w:t>Choose an item.</w:t>
          </w:r>
        </w:p>
      </w:docPartBody>
    </w:docPart>
    <w:docPart>
      <w:docPartPr>
        <w:name w:val="319E660CA48746708B4549C1D851DAC9"/>
        <w:category>
          <w:name w:val="General"/>
          <w:gallery w:val="placeholder"/>
        </w:category>
        <w:types>
          <w:type w:val="bbPlcHdr"/>
        </w:types>
        <w:behaviors>
          <w:behavior w:val="content"/>
        </w:behaviors>
        <w:guid w:val="{68C9CAF3-EE38-4F78-8E71-9B7764A76FA3}"/>
      </w:docPartPr>
      <w:docPartBody>
        <w:p w:rsidR="001C36BB" w:rsidRDefault="00261423" w:rsidP="00261423">
          <w:pPr>
            <w:pStyle w:val="319E660CA48746708B4549C1D851DAC9"/>
          </w:pPr>
          <w:r w:rsidRPr="000D27B4">
            <w:rPr>
              <w:rStyle w:val="PlaceholderText"/>
            </w:rPr>
            <w:t>Choose an item.</w:t>
          </w:r>
        </w:p>
      </w:docPartBody>
    </w:docPart>
    <w:docPart>
      <w:docPartPr>
        <w:name w:val="7DFD37726C4F4AAC8751166CF1B897B0"/>
        <w:category>
          <w:name w:val="General"/>
          <w:gallery w:val="placeholder"/>
        </w:category>
        <w:types>
          <w:type w:val="bbPlcHdr"/>
        </w:types>
        <w:behaviors>
          <w:behavior w:val="content"/>
        </w:behaviors>
        <w:guid w:val="{FD06B10C-2ED2-4005-8ED6-78E1E260D724}"/>
      </w:docPartPr>
      <w:docPartBody>
        <w:p w:rsidR="001C36BB" w:rsidRDefault="00261423" w:rsidP="00261423">
          <w:pPr>
            <w:pStyle w:val="7DFD37726C4F4AAC8751166CF1B897B0"/>
          </w:pPr>
          <w:r w:rsidRPr="000D27B4">
            <w:rPr>
              <w:rStyle w:val="PlaceholderText"/>
            </w:rPr>
            <w:t>Choose an item.</w:t>
          </w:r>
        </w:p>
      </w:docPartBody>
    </w:docPart>
    <w:docPart>
      <w:docPartPr>
        <w:name w:val="0612AFAE6B9643E9B82D822B3271C505"/>
        <w:category>
          <w:name w:val="General"/>
          <w:gallery w:val="placeholder"/>
        </w:category>
        <w:types>
          <w:type w:val="bbPlcHdr"/>
        </w:types>
        <w:behaviors>
          <w:behavior w:val="content"/>
        </w:behaviors>
        <w:guid w:val="{86934853-B1B4-4467-BB08-43F9156F2A3C}"/>
      </w:docPartPr>
      <w:docPartBody>
        <w:p w:rsidR="001C36BB" w:rsidRDefault="00261423" w:rsidP="00261423">
          <w:pPr>
            <w:pStyle w:val="0612AFAE6B9643E9B82D822B3271C505"/>
          </w:pPr>
          <w:r w:rsidRPr="000D27B4">
            <w:rPr>
              <w:rStyle w:val="PlaceholderText"/>
            </w:rPr>
            <w:t>Choose an item.</w:t>
          </w:r>
        </w:p>
      </w:docPartBody>
    </w:docPart>
    <w:docPart>
      <w:docPartPr>
        <w:name w:val="8B9411EC08DB4164AF0D3F8DD4C53B6A"/>
        <w:category>
          <w:name w:val="General"/>
          <w:gallery w:val="placeholder"/>
        </w:category>
        <w:types>
          <w:type w:val="bbPlcHdr"/>
        </w:types>
        <w:behaviors>
          <w:behavior w:val="content"/>
        </w:behaviors>
        <w:guid w:val="{950866C0-D77E-44B3-B260-09EECAE549CA}"/>
      </w:docPartPr>
      <w:docPartBody>
        <w:p w:rsidR="001C36BB" w:rsidRDefault="00261423" w:rsidP="00261423">
          <w:pPr>
            <w:pStyle w:val="8B9411EC08DB4164AF0D3F8DD4C53B6A"/>
          </w:pPr>
          <w:r w:rsidRPr="000D27B4">
            <w:rPr>
              <w:rStyle w:val="PlaceholderText"/>
            </w:rPr>
            <w:t>Choose an item.</w:t>
          </w:r>
        </w:p>
      </w:docPartBody>
    </w:docPart>
    <w:docPart>
      <w:docPartPr>
        <w:name w:val="D821F16468DD411487B424D5B52EB0C4"/>
        <w:category>
          <w:name w:val="General"/>
          <w:gallery w:val="placeholder"/>
        </w:category>
        <w:types>
          <w:type w:val="bbPlcHdr"/>
        </w:types>
        <w:behaviors>
          <w:behavior w:val="content"/>
        </w:behaviors>
        <w:guid w:val="{D94D707C-6E83-4502-81DA-3186D248E586}"/>
      </w:docPartPr>
      <w:docPartBody>
        <w:p w:rsidR="001C36BB" w:rsidRDefault="00261423" w:rsidP="00261423">
          <w:pPr>
            <w:pStyle w:val="D821F16468DD411487B424D5B52EB0C4"/>
          </w:pPr>
          <w:r w:rsidRPr="000D27B4">
            <w:rPr>
              <w:rStyle w:val="PlaceholderText"/>
            </w:rPr>
            <w:t>Choose an item.</w:t>
          </w:r>
        </w:p>
      </w:docPartBody>
    </w:docPart>
    <w:docPart>
      <w:docPartPr>
        <w:name w:val="8DE8D847137A47D29E8203404ED87BAA"/>
        <w:category>
          <w:name w:val="General"/>
          <w:gallery w:val="placeholder"/>
        </w:category>
        <w:types>
          <w:type w:val="bbPlcHdr"/>
        </w:types>
        <w:behaviors>
          <w:behavior w:val="content"/>
        </w:behaviors>
        <w:guid w:val="{CF7C9AB9-40D4-48A4-A906-A002B96E93B4}"/>
      </w:docPartPr>
      <w:docPartBody>
        <w:p w:rsidR="001C36BB" w:rsidRDefault="00261423" w:rsidP="00261423">
          <w:pPr>
            <w:pStyle w:val="8DE8D847137A47D29E8203404ED87BAA"/>
          </w:pPr>
          <w:r w:rsidRPr="000D27B4">
            <w:rPr>
              <w:rStyle w:val="PlaceholderText"/>
            </w:rPr>
            <w:t>Choose an item.</w:t>
          </w:r>
        </w:p>
      </w:docPartBody>
    </w:docPart>
    <w:docPart>
      <w:docPartPr>
        <w:name w:val="FE2974C0D1CB4CDD9E2FAB1FE21B0774"/>
        <w:category>
          <w:name w:val="General"/>
          <w:gallery w:val="placeholder"/>
        </w:category>
        <w:types>
          <w:type w:val="bbPlcHdr"/>
        </w:types>
        <w:behaviors>
          <w:behavior w:val="content"/>
        </w:behaviors>
        <w:guid w:val="{D24D44B6-1252-433A-B8C0-533879A975CB}"/>
      </w:docPartPr>
      <w:docPartBody>
        <w:p w:rsidR="001C36BB" w:rsidRDefault="00261423" w:rsidP="00261423">
          <w:pPr>
            <w:pStyle w:val="FE2974C0D1CB4CDD9E2FAB1FE21B0774"/>
          </w:pPr>
          <w:r w:rsidRPr="000D27B4">
            <w:rPr>
              <w:rStyle w:val="PlaceholderText"/>
            </w:rPr>
            <w:t>Choose an item.</w:t>
          </w:r>
        </w:p>
      </w:docPartBody>
    </w:docPart>
    <w:docPart>
      <w:docPartPr>
        <w:name w:val="B18E3AA437A44EA0A8EBBF66B196921F"/>
        <w:category>
          <w:name w:val="General"/>
          <w:gallery w:val="placeholder"/>
        </w:category>
        <w:types>
          <w:type w:val="bbPlcHdr"/>
        </w:types>
        <w:behaviors>
          <w:behavior w:val="content"/>
        </w:behaviors>
        <w:guid w:val="{8AAD45B0-8FBC-44FB-B2EF-00C6D3DD75ED}"/>
      </w:docPartPr>
      <w:docPartBody>
        <w:p w:rsidR="001C36BB" w:rsidRDefault="00261423" w:rsidP="00261423">
          <w:pPr>
            <w:pStyle w:val="B18E3AA437A44EA0A8EBBF66B196921F"/>
          </w:pPr>
          <w:r w:rsidRPr="000D27B4">
            <w:rPr>
              <w:rStyle w:val="PlaceholderText"/>
            </w:rPr>
            <w:t>Choose an item.</w:t>
          </w:r>
        </w:p>
      </w:docPartBody>
    </w:docPart>
    <w:docPart>
      <w:docPartPr>
        <w:name w:val="B20ABDD63A8C4C358DE775EC87F59ED2"/>
        <w:category>
          <w:name w:val="General"/>
          <w:gallery w:val="placeholder"/>
        </w:category>
        <w:types>
          <w:type w:val="bbPlcHdr"/>
        </w:types>
        <w:behaviors>
          <w:behavior w:val="content"/>
        </w:behaviors>
        <w:guid w:val="{249B019D-F238-493E-A0E6-24F7CAC276BF}"/>
      </w:docPartPr>
      <w:docPartBody>
        <w:p w:rsidR="001C36BB" w:rsidRDefault="00261423" w:rsidP="00261423">
          <w:pPr>
            <w:pStyle w:val="B20ABDD63A8C4C358DE775EC87F59ED2"/>
          </w:pPr>
          <w:r w:rsidRPr="000D27B4">
            <w:rPr>
              <w:rStyle w:val="PlaceholderText"/>
            </w:rPr>
            <w:t>Choose an item.</w:t>
          </w:r>
        </w:p>
      </w:docPartBody>
    </w:docPart>
    <w:docPart>
      <w:docPartPr>
        <w:name w:val="BD07E113999C4287B1FF59BC1DAFDEA4"/>
        <w:category>
          <w:name w:val="General"/>
          <w:gallery w:val="placeholder"/>
        </w:category>
        <w:types>
          <w:type w:val="bbPlcHdr"/>
        </w:types>
        <w:behaviors>
          <w:behavior w:val="content"/>
        </w:behaviors>
        <w:guid w:val="{19B0CDB0-4DEF-4660-B8CF-002A49DA3DBA}"/>
      </w:docPartPr>
      <w:docPartBody>
        <w:p w:rsidR="001C36BB" w:rsidRDefault="00261423" w:rsidP="00261423">
          <w:pPr>
            <w:pStyle w:val="BD07E113999C4287B1FF59BC1DAFDEA4"/>
          </w:pPr>
          <w:r w:rsidRPr="000D27B4">
            <w:rPr>
              <w:rStyle w:val="PlaceholderText"/>
            </w:rPr>
            <w:t>Choose an item.</w:t>
          </w:r>
        </w:p>
      </w:docPartBody>
    </w:docPart>
    <w:docPart>
      <w:docPartPr>
        <w:name w:val="334DFF1DB3E946D3BA0FD4520BB3B0EE"/>
        <w:category>
          <w:name w:val="General"/>
          <w:gallery w:val="placeholder"/>
        </w:category>
        <w:types>
          <w:type w:val="bbPlcHdr"/>
        </w:types>
        <w:behaviors>
          <w:behavior w:val="content"/>
        </w:behaviors>
        <w:guid w:val="{2A6F04EE-FDCE-4082-AD5E-945D5FEA0BE6}"/>
      </w:docPartPr>
      <w:docPartBody>
        <w:p w:rsidR="001C36BB" w:rsidRDefault="00261423" w:rsidP="00261423">
          <w:pPr>
            <w:pStyle w:val="334DFF1DB3E946D3BA0FD4520BB3B0EE"/>
          </w:pPr>
          <w:r w:rsidRPr="000D27B4">
            <w:rPr>
              <w:rStyle w:val="PlaceholderText"/>
            </w:rPr>
            <w:t>Choose an item.</w:t>
          </w:r>
        </w:p>
      </w:docPartBody>
    </w:docPart>
    <w:docPart>
      <w:docPartPr>
        <w:name w:val="E028DB477B664EFC9B33AA76C8F572D2"/>
        <w:category>
          <w:name w:val="General"/>
          <w:gallery w:val="placeholder"/>
        </w:category>
        <w:types>
          <w:type w:val="bbPlcHdr"/>
        </w:types>
        <w:behaviors>
          <w:behavior w:val="content"/>
        </w:behaviors>
        <w:guid w:val="{98FC4222-962F-496F-B5B5-A48B65E00D94}"/>
      </w:docPartPr>
      <w:docPartBody>
        <w:p w:rsidR="001C36BB" w:rsidRDefault="00261423" w:rsidP="00261423">
          <w:pPr>
            <w:pStyle w:val="E028DB477B664EFC9B33AA76C8F572D2"/>
          </w:pPr>
          <w:r w:rsidRPr="000D27B4">
            <w:rPr>
              <w:rStyle w:val="PlaceholderText"/>
            </w:rPr>
            <w:t>Choose an item.</w:t>
          </w:r>
        </w:p>
      </w:docPartBody>
    </w:docPart>
    <w:docPart>
      <w:docPartPr>
        <w:name w:val="615E83CDE8DD404CBF4F3266E61DE4C4"/>
        <w:category>
          <w:name w:val="General"/>
          <w:gallery w:val="placeholder"/>
        </w:category>
        <w:types>
          <w:type w:val="bbPlcHdr"/>
        </w:types>
        <w:behaviors>
          <w:behavior w:val="content"/>
        </w:behaviors>
        <w:guid w:val="{BC91AAA6-1280-448C-9A31-975BAF9E332B}"/>
      </w:docPartPr>
      <w:docPartBody>
        <w:p w:rsidR="001C36BB" w:rsidRDefault="00261423" w:rsidP="00261423">
          <w:pPr>
            <w:pStyle w:val="615E83CDE8DD404CBF4F3266E61DE4C4"/>
          </w:pPr>
          <w:r w:rsidRPr="000D27B4">
            <w:rPr>
              <w:rStyle w:val="PlaceholderText"/>
            </w:rPr>
            <w:t>Choose an item.</w:t>
          </w:r>
        </w:p>
      </w:docPartBody>
    </w:docPart>
    <w:docPart>
      <w:docPartPr>
        <w:name w:val="1A2308EECF704630926581AFC1FD275A"/>
        <w:category>
          <w:name w:val="General"/>
          <w:gallery w:val="placeholder"/>
        </w:category>
        <w:types>
          <w:type w:val="bbPlcHdr"/>
        </w:types>
        <w:behaviors>
          <w:behavior w:val="content"/>
        </w:behaviors>
        <w:guid w:val="{92F8DC29-4068-45F9-84C3-F2CE1395FADE}"/>
      </w:docPartPr>
      <w:docPartBody>
        <w:p w:rsidR="001C36BB" w:rsidRDefault="00261423" w:rsidP="00261423">
          <w:pPr>
            <w:pStyle w:val="1A2308EECF704630926581AFC1FD275A"/>
          </w:pPr>
          <w:r w:rsidRPr="000D27B4">
            <w:rPr>
              <w:rStyle w:val="PlaceholderText"/>
            </w:rPr>
            <w:t>Choose an item.</w:t>
          </w:r>
        </w:p>
      </w:docPartBody>
    </w:docPart>
    <w:docPart>
      <w:docPartPr>
        <w:name w:val="3033243AF50741878ECC5721DE8D2344"/>
        <w:category>
          <w:name w:val="General"/>
          <w:gallery w:val="placeholder"/>
        </w:category>
        <w:types>
          <w:type w:val="bbPlcHdr"/>
        </w:types>
        <w:behaviors>
          <w:behavior w:val="content"/>
        </w:behaviors>
        <w:guid w:val="{31B46CEF-9F33-49C3-B029-144EF944F378}"/>
      </w:docPartPr>
      <w:docPartBody>
        <w:p w:rsidR="001C36BB" w:rsidRDefault="00261423" w:rsidP="00261423">
          <w:pPr>
            <w:pStyle w:val="3033243AF50741878ECC5721DE8D2344"/>
          </w:pPr>
          <w:r w:rsidRPr="000D27B4">
            <w:rPr>
              <w:rStyle w:val="PlaceholderText"/>
            </w:rPr>
            <w:t>Choose an item.</w:t>
          </w:r>
        </w:p>
      </w:docPartBody>
    </w:docPart>
    <w:docPart>
      <w:docPartPr>
        <w:name w:val="1D41DF9245C54CB7B78E891F14E27924"/>
        <w:category>
          <w:name w:val="General"/>
          <w:gallery w:val="placeholder"/>
        </w:category>
        <w:types>
          <w:type w:val="bbPlcHdr"/>
        </w:types>
        <w:behaviors>
          <w:behavior w:val="content"/>
        </w:behaviors>
        <w:guid w:val="{08226E7A-3922-443F-8C83-79F28946149D}"/>
      </w:docPartPr>
      <w:docPartBody>
        <w:p w:rsidR="001C36BB" w:rsidRDefault="00261423" w:rsidP="00261423">
          <w:pPr>
            <w:pStyle w:val="1D41DF9245C54CB7B78E891F14E27924"/>
          </w:pPr>
          <w:r w:rsidRPr="000D27B4">
            <w:rPr>
              <w:rStyle w:val="PlaceholderText"/>
            </w:rPr>
            <w:t>Choose an item.</w:t>
          </w:r>
        </w:p>
      </w:docPartBody>
    </w:docPart>
    <w:docPart>
      <w:docPartPr>
        <w:name w:val="11038176531B4CA7A5100F2A68367F5D"/>
        <w:category>
          <w:name w:val="General"/>
          <w:gallery w:val="placeholder"/>
        </w:category>
        <w:types>
          <w:type w:val="bbPlcHdr"/>
        </w:types>
        <w:behaviors>
          <w:behavior w:val="content"/>
        </w:behaviors>
        <w:guid w:val="{4E6870B1-056A-4EBC-8194-F7FFED29AA61}"/>
      </w:docPartPr>
      <w:docPartBody>
        <w:p w:rsidR="001C36BB" w:rsidRDefault="00261423" w:rsidP="00261423">
          <w:pPr>
            <w:pStyle w:val="11038176531B4CA7A5100F2A68367F5D"/>
          </w:pPr>
          <w:r w:rsidRPr="000D27B4">
            <w:rPr>
              <w:rStyle w:val="PlaceholderText"/>
            </w:rPr>
            <w:t>Choose an item.</w:t>
          </w:r>
        </w:p>
      </w:docPartBody>
    </w:docPart>
    <w:docPart>
      <w:docPartPr>
        <w:name w:val="3E4E9387A51B4C6BAEB649B25D2C0BC8"/>
        <w:category>
          <w:name w:val="General"/>
          <w:gallery w:val="placeholder"/>
        </w:category>
        <w:types>
          <w:type w:val="bbPlcHdr"/>
        </w:types>
        <w:behaviors>
          <w:behavior w:val="content"/>
        </w:behaviors>
        <w:guid w:val="{5FDD469D-681E-4D14-87C1-23E043389C10}"/>
      </w:docPartPr>
      <w:docPartBody>
        <w:p w:rsidR="001C36BB" w:rsidRDefault="00261423" w:rsidP="00261423">
          <w:pPr>
            <w:pStyle w:val="3E4E9387A51B4C6BAEB649B25D2C0BC8"/>
          </w:pPr>
          <w:r w:rsidRPr="000D27B4">
            <w:rPr>
              <w:rStyle w:val="PlaceholderText"/>
            </w:rPr>
            <w:t>Choose an item.</w:t>
          </w:r>
        </w:p>
      </w:docPartBody>
    </w:docPart>
    <w:docPart>
      <w:docPartPr>
        <w:name w:val="7627AB15E3BC4E759D944593483B9B84"/>
        <w:category>
          <w:name w:val="General"/>
          <w:gallery w:val="placeholder"/>
        </w:category>
        <w:types>
          <w:type w:val="bbPlcHdr"/>
        </w:types>
        <w:behaviors>
          <w:behavior w:val="content"/>
        </w:behaviors>
        <w:guid w:val="{F4D9DAF4-8D9D-4E19-A353-82CEFD081689}"/>
      </w:docPartPr>
      <w:docPartBody>
        <w:p w:rsidR="001C36BB" w:rsidRDefault="00261423" w:rsidP="00261423">
          <w:pPr>
            <w:pStyle w:val="7627AB15E3BC4E759D944593483B9B84"/>
          </w:pPr>
          <w:r w:rsidRPr="000D27B4">
            <w:rPr>
              <w:rStyle w:val="PlaceholderText"/>
            </w:rPr>
            <w:t>Choose an item.</w:t>
          </w:r>
        </w:p>
      </w:docPartBody>
    </w:docPart>
    <w:docPart>
      <w:docPartPr>
        <w:name w:val="389E27E9565348B39A563A73DB389C70"/>
        <w:category>
          <w:name w:val="General"/>
          <w:gallery w:val="placeholder"/>
        </w:category>
        <w:types>
          <w:type w:val="bbPlcHdr"/>
        </w:types>
        <w:behaviors>
          <w:behavior w:val="content"/>
        </w:behaviors>
        <w:guid w:val="{705F4C79-2EFF-41F4-87FD-76E74D4EC545}"/>
      </w:docPartPr>
      <w:docPartBody>
        <w:p w:rsidR="001C36BB" w:rsidRDefault="00261423" w:rsidP="00261423">
          <w:pPr>
            <w:pStyle w:val="389E27E9565348B39A563A73DB389C70"/>
          </w:pPr>
          <w:r w:rsidRPr="000D27B4">
            <w:rPr>
              <w:rStyle w:val="PlaceholderText"/>
            </w:rPr>
            <w:t>Choose an item.</w:t>
          </w:r>
        </w:p>
      </w:docPartBody>
    </w:docPart>
    <w:docPart>
      <w:docPartPr>
        <w:name w:val="252F399A289C447892AB67020EC58420"/>
        <w:category>
          <w:name w:val="General"/>
          <w:gallery w:val="placeholder"/>
        </w:category>
        <w:types>
          <w:type w:val="bbPlcHdr"/>
        </w:types>
        <w:behaviors>
          <w:behavior w:val="content"/>
        </w:behaviors>
        <w:guid w:val="{C0BAAC4C-68FF-473A-B1D2-5CC3CC369E18}"/>
      </w:docPartPr>
      <w:docPartBody>
        <w:p w:rsidR="001C36BB" w:rsidRDefault="00261423" w:rsidP="00261423">
          <w:pPr>
            <w:pStyle w:val="252F399A289C447892AB67020EC58420"/>
          </w:pPr>
          <w:r w:rsidRPr="000D27B4">
            <w:rPr>
              <w:rStyle w:val="PlaceholderText"/>
            </w:rPr>
            <w:t>Choose an item.</w:t>
          </w:r>
        </w:p>
      </w:docPartBody>
    </w:docPart>
    <w:docPart>
      <w:docPartPr>
        <w:name w:val="2F3EBCCCD78F433DA31B9CA854C29BDD"/>
        <w:category>
          <w:name w:val="General"/>
          <w:gallery w:val="placeholder"/>
        </w:category>
        <w:types>
          <w:type w:val="bbPlcHdr"/>
        </w:types>
        <w:behaviors>
          <w:behavior w:val="content"/>
        </w:behaviors>
        <w:guid w:val="{CED517B1-F24B-4E95-BC8F-82A7FABDF9F2}"/>
      </w:docPartPr>
      <w:docPartBody>
        <w:p w:rsidR="001C36BB" w:rsidRDefault="00261423" w:rsidP="00261423">
          <w:pPr>
            <w:pStyle w:val="2F3EBCCCD78F433DA31B9CA854C29BDD"/>
          </w:pPr>
          <w:r w:rsidRPr="000D27B4">
            <w:rPr>
              <w:rStyle w:val="PlaceholderText"/>
            </w:rPr>
            <w:t>Choose an item.</w:t>
          </w:r>
        </w:p>
      </w:docPartBody>
    </w:docPart>
    <w:docPart>
      <w:docPartPr>
        <w:name w:val="18145A3BC43A4397BB5DF60B3AEF1F12"/>
        <w:category>
          <w:name w:val="General"/>
          <w:gallery w:val="placeholder"/>
        </w:category>
        <w:types>
          <w:type w:val="bbPlcHdr"/>
        </w:types>
        <w:behaviors>
          <w:behavior w:val="content"/>
        </w:behaviors>
        <w:guid w:val="{49705812-39CB-491F-A8C7-35633C9DE3CF}"/>
      </w:docPartPr>
      <w:docPartBody>
        <w:p w:rsidR="001C36BB" w:rsidRDefault="00261423" w:rsidP="00261423">
          <w:pPr>
            <w:pStyle w:val="18145A3BC43A4397BB5DF60B3AEF1F12"/>
          </w:pPr>
          <w:r w:rsidRPr="000D27B4">
            <w:rPr>
              <w:rStyle w:val="PlaceholderText"/>
            </w:rPr>
            <w:t>Choose an item.</w:t>
          </w:r>
        </w:p>
      </w:docPartBody>
    </w:docPart>
    <w:docPart>
      <w:docPartPr>
        <w:name w:val="FD22DFDD96C247ED8A75A13AE4158622"/>
        <w:category>
          <w:name w:val="General"/>
          <w:gallery w:val="placeholder"/>
        </w:category>
        <w:types>
          <w:type w:val="bbPlcHdr"/>
        </w:types>
        <w:behaviors>
          <w:behavior w:val="content"/>
        </w:behaviors>
        <w:guid w:val="{E08CB1E1-BFE1-4FB3-9D28-315486B1B49F}"/>
      </w:docPartPr>
      <w:docPartBody>
        <w:p w:rsidR="001C36BB" w:rsidRDefault="00261423" w:rsidP="00261423">
          <w:pPr>
            <w:pStyle w:val="FD22DFDD96C247ED8A75A13AE4158622"/>
          </w:pPr>
          <w:r w:rsidRPr="000D27B4">
            <w:rPr>
              <w:rStyle w:val="PlaceholderText"/>
            </w:rPr>
            <w:t>Choose an item.</w:t>
          </w:r>
        </w:p>
      </w:docPartBody>
    </w:docPart>
    <w:docPart>
      <w:docPartPr>
        <w:name w:val="296BD4C31B92412C94F8EA340B18ACAA"/>
        <w:category>
          <w:name w:val="General"/>
          <w:gallery w:val="placeholder"/>
        </w:category>
        <w:types>
          <w:type w:val="bbPlcHdr"/>
        </w:types>
        <w:behaviors>
          <w:behavior w:val="content"/>
        </w:behaviors>
        <w:guid w:val="{D7E3B4F6-C98B-4EAD-96D6-E0035A4A8436}"/>
      </w:docPartPr>
      <w:docPartBody>
        <w:p w:rsidR="001C36BB" w:rsidRDefault="00261423" w:rsidP="00261423">
          <w:pPr>
            <w:pStyle w:val="296BD4C31B92412C94F8EA340B18ACAA"/>
          </w:pPr>
          <w:r w:rsidRPr="000D27B4">
            <w:rPr>
              <w:rStyle w:val="PlaceholderText"/>
            </w:rPr>
            <w:t>Choose an item.</w:t>
          </w:r>
        </w:p>
      </w:docPartBody>
    </w:docPart>
    <w:docPart>
      <w:docPartPr>
        <w:name w:val="5403ABF9725D4A279C02EAEF6015EDC1"/>
        <w:category>
          <w:name w:val="General"/>
          <w:gallery w:val="placeholder"/>
        </w:category>
        <w:types>
          <w:type w:val="bbPlcHdr"/>
        </w:types>
        <w:behaviors>
          <w:behavior w:val="content"/>
        </w:behaviors>
        <w:guid w:val="{8BC15977-0561-45C5-81C1-627074F96617}"/>
      </w:docPartPr>
      <w:docPartBody>
        <w:p w:rsidR="001C36BB" w:rsidRDefault="00261423" w:rsidP="00261423">
          <w:pPr>
            <w:pStyle w:val="5403ABF9725D4A279C02EAEF6015EDC1"/>
          </w:pPr>
          <w:r w:rsidRPr="000D27B4">
            <w:rPr>
              <w:rStyle w:val="PlaceholderText"/>
            </w:rPr>
            <w:t>Choose an item.</w:t>
          </w:r>
        </w:p>
      </w:docPartBody>
    </w:docPart>
    <w:docPart>
      <w:docPartPr>
        <w:name w:val="2302519C6BC6446D81942E7F92DF6D6E"/>
        <w:category>
          <w:name w:val="General"/>
          <w:gallery w:val="placeholder"/>
        </w:category>
        <w:types>
          <w:type w:val="bbPlcHdr"/>
        </w:types>
        <w:behaviors>
          <w:behavior w:val="content"/>
        </w:behaviors>
        <w:guid w:val="{4FB1715D-0752-47CE-B8FD-1B0CDCB71A34}"/>
      </w:docPartPr>
      <w:docPartBody>
        <w:p w:rsidR="001C36BB" w:rsidRDefault="00261423" w:rsidP="00261423">
          <w:pPr>
            <w:pStyle w:val="2302519C6BC6446D81942E7F92DF6D6E"/>
          </w:pPr>
          <w:r w:rsidRPr="000D27B4">
            <w:rPr>
              <w:rStyle w:val="PlaceholderText"/>
            </w:rPr>
            <w:t>Choose an item.</w:t>
          </w:r>
        </w:p>
      </w:docPartBody>
    </w:docPart>
    <w:docPart>
      <w:docPartPr>
        <w:name w:val="FABD557B8A794543831844715F27F4E9"/>
        <w:category>
          <w:name w:val="General"/>
          <w:gallery w:val="placeholder"/>
        </w:category>
        <w:types>
          <w:type w:val="bbPlcHdr"/>
        </w:types>
        <w:behaviors>
          <w:behavior w:val="content"/>
        </w:behaviors>
        <w:guid w:val="{BFA21E22-1C7D-4652-BB29-AC2D69D6455B}"/>
      </w:docPartPr>
      <w:docPartBody>
        <w:p w:rsidR="001C36BB" w:rsidRDefault="00261423" w:rsidP="00261423">
          <w:pPr>
            <w:pStyle w:val="FABD557B8A794543831844715F27F4E9"/>
          </w:pPr>
          <w:r w:rsidRPr="000D27B4">
            <w:rPr>
              <w:rStyle w:val="PlaceholderText"/>
            </w:rPr>
            <w:t>Choose an item.</w:t>
          </w:r>
        </w:p>
      </w:docPartBody>
    </w:docPart>
    <w:docPart>
      <w:docPartPr>
        <w:name w:val="D4F13A1218E34CA6ADFA20DEC8DCFD46"/>
        <w:category>
          <w:name w:val="General"/>
          <w:gallery w:val="placeholder"/>
        </w:category>
        <w:types>
          <w:type w:val="bbPlcHdr"/>
        </w:types>
        <w:behaviors>
          <w:behavior w:val="content"/>
        </w:behaviors>
        <w:guid w:val="{79D736DE-3F25-40B9-9B57-533DBAA1B121}"/>
      </w:docPartPr>
      <w:docPartBody>
        <w:p w:rsidR="001C36BB" w:rsidRDefault="00261423" w:rsidP="00261423">
          <w:pPr>
            <w:pStyle w:val="D4F13A1218E34CA6ADFA20DEC8DCFD46"/>
          </w:pPr>
          <w:r w:rsidRPr="000D27B4">
            <w:rPr>
              <w:rStyle w:val="PlaceholderText"/>
            </w:rPr>
            <w:t>Choose an item.</w:t>
          </w:r>
        </w:p>
      </w:docPartBody>
    </w:docPart>
    <w:docPart>
      <w:docPartPr>
        <w:name w:val="6360937011594262A0BB36CC37525B8D"/>
        <w:category>
          <w:name w:val="General"/>
          <w:gallery w:val="placeholder"/>
        </w:category>
        <w:types>
          <w:type w:val="bbPlcHdr"/>
        </w:types>
        <w:behaviors>
          <w:behavior w:val="content"/>
        </w:behaviors>
        <w:guid w:val="{DA4CABC3-8546-4F09-8BAE-2C256609CAC5}"/>
      </w:docPartPr>
      <w:docPartBody>
        <w:p w:rsidR="001C36BB" w:rsidRDefault="00261423" w:rsidP="00261423">
          <w:pPr>
            <w:pStyle w:val="6360937011594262A0BB36CC37525B8D"/>
          </w:pPr>
          <w:r w:rsidRPr="000D27B4">
            <w:rPr>
              <w:rStyle w:val="PlaceholderText"/>
            </w:rPr>
            <w:t>Choose an item.</w:t>
          </w:r>
        </w:p>
      </w:docPartBody>
    </w:docPart>
    <w:docPart>
      <w:docPartPr>
        <w:name w:val="3C53978FFAA14F88B0C98D86E2144F56"/>
        <w:category>
          <w:name w:val="General"/>
          <w:gallery w:val="placeholder"/>
        </w:category>
        <w:types>
          <w:type w:val="bbPlcHdr"/>
        </w:types>
        <w:behaviors>
          <w:behavior w:val="content"/>
        </w:behaviors>
        <w:guid w:val="{F7423DC5-E74D-4500-BE69-8857B3D1141B}"/>
      </w:docPartPr>
      <w:docPartBody>
        <w:p w:rsidR="001C36BB" w:rsidRDefault="00261423" w:rsidP="00261423">
          <w:pPr>
            <w:pStyle w:val="3C53978FFAA14F88B0C98D86E2144F56"/>
          </w:pPr>
          <w:r w:rsidRPr="000D27B4">
            <w:rPr>
              <w:rStyle w:val="PlaceholderText"/>
            </w:rPr>
            <w:t>Choose an item.</w:t>
          </w:r>
        </w:p>
      </w:docPartBody>
    </w:docPart>
    <w:docPart>
      <w:docPartPr>
        <w:name w:val="846C49A727A0479B94ED3EEF8B2FFB85"/>
        <w:category>
          <w:name w:val="General"/>
          <w:gallery w:val="placeholder"/>
        </w:category>
        <w:types>
          <w:type w:val="bbPlcHdr"/>
        </w:types>
        <w:behaviors>
          <w:behavior w:val="content"/>
        </w:behaviors>
        <w:guid w:val="{86C12E38-502C-4B60-8929-1BB19C55DF22}"/>
      </w:docPartPr>
      <w:docPartBody>
        <w:p w:rsidR="001C36BB" w:rsidRDefault="00261423" w:rsidP="00261423">
          <w:pPr>
            <w:pStyle w:val="846C49A727A0479B94ED3EEF8B2FFB85"/>
          </w:pPr>
          <w:r w:rsidRPr="000D27B4">
            <w:rPr>
              <w:rStyle w:val="PlaceholderText"/>
            </w:rPr>
            <w:t>Choose an item.</w:t>
          </w:r>
        </w:p>
      </w:docPartBody>
    </w:docPart>
    <w:docPart>
      <w:docPartPr>
        <w:name w:val="7E2069D086A945BC94614AF4E978C39A"/>
        <w:category>
          <w:name w:val="General"/>
          <w:gallery w:val="placeholder"/>
        </w:category>
        <w:types>
          <w:type w:val="bbPlcHdr"/>
        </w:types>
        <w:behaviors>
          <w:behavior w:val="content"/>
        </w:behaviors>
        <w:guid w:val="{D0D3A46B-5416-44B4-8FC9-41DBEF7E327A}"/>
      </w:docPartPr>
      <w:docPartBody>
        <w:p w:rsidR="001C36BB" w:rsidRDefault="00261423" w:rsidP="00261423">
          <w:pPr>
            <w:pStyle w:val="7E2069D086A945BC94614AF4E978C39A"/>
          </w:pPr>
          <w:r w:rsidRPr="000D27B4">
            <w:rPr>
              <w:rStyle w:val="PlaceholderText"/>
            </w:rPr>
            <w:t>Choose an item.</w:t>
          </w:r>
        </w:p>
      </w:docPartBody>
    </w:docPart>
    <w:docPart>
      <w:docPartPr>
        <w:name w:val="EE39C0FFBC614348A4F71A71DD2BEC85"/>
        <w:category>
          <w:name w:val="General"/>
          <w:gallery w:val="placeholder"/>
        </w:category>
        <w:types>
          <w:type w:val="bbPlcHdr"/>
        </w:types>
        <w:behaviors>
          <w:behavior w:val="content"/>
        </w:behaviors>
        <w:guid w:val="{7D52F2A3-FF42-44FA-B73D-A3B6071129F7}"/>
      </w:docPartPr>
      <w:docPartBody>
        <w:p w:rsidR="001C36BB" w:rsidRDefault="00261423" w:rsidP="00261423">
          <w:pPr>
            <w:pStyle w:val="EE39C0FFBC614348A4F71A71DD2BEC85"/>
          </w:pPr>
          <w:r w:rsidRPr="000D27B4">
            <w:rPr>
              <w:rStyle w:val="PlaceholderText"/>
            </w:rPr>
            <w:t>Choose an item.</w:t>
          </w:r>
        </w:p>
      </w:docPartBody>
    </w:docPart>
    <w:docPart>
      <w:docPartPr>
        <w:name w:val="616D6CCCE46D4F7D9D8634118217EC73"/>
        <w:category>
          <w:name w:val="General"/>
          <w:gallery w:val="placeholder"/>
        </w:category>
        <w:types>
          <w:type w:val="bbPlcHdr"/>
        </w:types>
        <w:behaviors>
          <w:behavior w:val="content"/>
        </w:behaviors>
        <w:guid w:val="{3FC6B46F-EA43-4AF5-A39A-26FBA89A710D}"/>
      </w:docPartPr>
      <w:docPartBody>
        <w:p w:rsidR="001C36BB" w:rsidRDefault="00261423" w:rsidP="00261423">
          <w:pPr>
            <w:pStyle w:val="616D6CCCE46D4F7D9D8634118217EC73"/>
          </w:pPr>
          <w:r w:rsidRPr="000D27B4">
            <w:rPr>
              <w:rStyle w:val="PlaceholderText"/>
            </w:rPr>
            <w:t>Choose an item.</w:t>
          </w:r>
        </w:p>
      </w:docPartBody>
    </w:docPart>
    <w:docPart>
      <w:docPartPr>
        <w:name w:val="7E6DE765303B48149B3DF7FA49BF7881"/>
        <w:category>
          <w:name w:val="General"/>
          <w:gallery w:val="placeholder"/>
        </w:category>
        <w:types>
          <w:type w:val="bbPlcHdr"/>
        </w:types>
        <w:behaviors>
          <w:behavior w:val="content"/>
        </w:behaviors>
        <w:guid w:val="{E1610809-AB93-49ED-8C0F-94F5B990526C}"/>
      </w:docPartPr>
      <w:docPartBody>
        <w:p w:rsidR="001C36BB" w:rsidRDefault="00261423" w:rsidP="00261423">
          <w:pPr>
            <w:pStyle w:val="7E6DE765303B48149B3DF7FA49BF7881"/>
          </w:pPr>
          <w:r w:rsidRPr="000D27B4">
            <w:rPr>
              <w:rStyle w:val="PlaceholderText"/>
            </w:rPr>
            <w:t>Choose an item.</w:t>
          </w:r>
        </w:p>
      </w:docPartBody>
    </w:docPart>
    <w:docPart>
      <w:docPartPr>
        <w:name w:val="AF8263F29F724359B42F502A4D6A7EDD"/>
        <w:category>
          <w:name w:val="General"/>
          <w:gallery w:val="placeholder"/>
        </w:category>
        <w:types>
          <w:type w:val="bbPlcHdr"/>
        </w:types>
        <w:behaviors>
          <w:behavior w:val="content"/>
        </w:behaviors>
        <w:guid w:val="{C785D4F9-1DC3-4242-9F28-D7D4B9F05E3E}"/>
      </w:docPartPr>
      <w:docPartBody>
        <w:p w:rsidR="001C36BB" w:rsidRDefault="00261423" w:rsidP="00261423">
          <w:pPr>
            <w:pStyle w:val="AF8263F29F724359B42F502A4D6A7EDD"/>
          </w:pPr>
          <w:r w:rsidRPr="000D27B4">
            <w:rPr>
              <w:rStyle w:val="PlaceholderText"/>
            </w:rPr>
            <w:t>Choose an item.</w:t>
          </w:r>
        </w:p>
      </w:docPartBody>
    </w:docPart>
    <w:docPart>
      <w:docPartPr>
        <w:name w:val="E45E36994438491AA66807372EFCDEE7"/>
        <w:category>
          <w:name w:val="General"/>
          <w:gallery w:val="placeholder"/>
        </w:category>
        <w:types>
          <w:type w:val="bbPlcHdr"/>
        </w:types>
        <w:behaviors>
          <w:behavior w:val="content"/>
        </w:behaviors>
        <w:guid w:val="{3C3F2AFA-A8F0-4913-B983-4CD777583647}"/>
      </w:docPartPr>
      <w:docPartBody>
        <w:p w:rsidR="001C36BB" w:rsidRDefault="00261423" w:rsidP="00261423">
          <w:pPr>
            <w:pStyle w:val="E45E36994438491AA66807372EFCDEE7"/>
          </w:pPr>
          <w:r w:rsidRPr="000D27B4">
            <w:rPr>
              <w:rStyle w:val="PlaceholderText"/>
            </w:rPr>
            <w:t>Choose an item.</w:t>
          </w:r>
        </w:p>
      </w:docPartBody>
    </w:docPart>
    <w:docPart>
      <w:docPartPr>
        <w:name w:val="06A0877DA6EF45E8BE920FEB4D4E3545"/>
        <w:category>
          <w:name w:val="General"/>
          <w:gallery w:val="placeholder"/>
        </w:category>
        <w:types>
          <w:type w:val="bbPlcHdr"/>
        </w:types>
        <w:behaviors>
          <w:behavior w:val="content"/>
        </w:behaviors>
        <w:guid w:val="{A2F6DC09-36FE-485A-926A-DB77A8984C91}"/>
      </w:docPartPr>
      <w:docPartBody>
        <w:p w:rsidR="001C36BB" w:rsidRDefault="00261423" w:rsidP="00261423">
          <w:pPr>
            <w:pStyle w:val="06A0877DA6EF45E8BE920FEB4D4E3545"/>
          </w:pPr>
          <w:r w:rsidRPr="000D27B4">
            <w:rPr>
              <w:rStyle w:val="PlaceholderText"/>
            </w:rPr>
            <w:t>Choose an item.</w:t>
          </w:r>
        </w:p>
      </w:docPartBody>
    </w:docPart>
    <w:docPart>
      <w:docPartPr>
        <w:name w:val="EF0A069EF9784D79A2B357288A13A134"/>
        <w:category>
          <w:name w:val="General"/>
          <w:gallery w:val="placeholder"/>
        </w:category>
        <w:types>
          <w:type w:val="bbPlcHdr"/>
        </w:types>
        <w:behaviors>
          <w:behavior w:val="content"/>
        </w:behaviors>
        <w:guid w:val="{E67FC201-FFB3-4F2F-ACB3-63E351DFDF12}"/>
      </w:docPartPr>
      <w:docPartBody>
        <w:p w:rsidR="001C36BB" w:rsidRDefault="00261423" w:rsidP="00261423">
          <w:pPr>
            <w:pStyle w:val="EF0A069EF9784D79A2B357288A13A134"/>
          </w:pPr>
          <w:r w:rsidRPr="000D27B4">
            <w:rPr>
              <w:rStyle w:val="PlaceholderText"/>
            </w:rPr>
            <w:t>Choose an item.</w:t>
          </w:r>
        </w:p>
      </w:docPartBody>
    </w:docPart>
    <w:docPart>
      <w:docPartPr>
        <w:name w:val="8FF0A2A0CC164410B91604B89B313E0B"/>
        <w:category>
          <w:name w:val="General"/>
          <w:gallery w:val="placeholder"/>
        </w:category>
        <w:types>
          <w:type w:val="bbPlcHdr"/>
        </w:types>
        <w:behaviors>
          <w:behavior w:val="content"/>
        </w:behaviors>
        <w:guid w:val="{53A45CB5-2D96-4779-AAA2-D024A4A8052C}"/>
      </w:docPartPr>
      <w:docPartBody>
        <w:p w:rsidR="001C36BB" w:rsidRDefault="00261423" w:rsidP="00261423">
          <w:pPr>
            <w:pStyle w:val="8FF0A2A0CC164410B91604B89B313E0B"/>
          </w:pPr>
          <w:r w:rsidRPr="000D27B4">
            <w:rPr>
              <w:rStyle w:val="PlaceholderText"/>
            </w:rPr>
            <w:t>Choose an item.</w:t>
          </w:r>
        </w:p>
      </w:docPartBody>
    </w:docPart>
    <w:docPart>
      <w:docPartPr>
        <w:name w:val="046B255D5AA04752941745BD4F2DD4EA"/>
        <w:category>
          <w:name w:val="General"/>
          <w:gallery w:val="placeholder"/>
        </w:category>
        <w:types>
          <w:type w:val="bbPlcHdr"/>
        </w:types>
        <w:behaviors>
          <w:behavior w:val="content"/>
        </w:behaviors>
        <w:guid w:val="{1F92BAD5-101B-440B-93FA-863EC68FBDB3}"/>
      </w:docPartPr>
      <w:docPartBody>
        <w:p w:rsidR="001C36BB" w:rsidRDefault="00261423" w:rsidP="00261423">
          <w:pPr>
            <w:pStyle w:val="046B255D5AA04752941745BD4F2DD4EA"/>
          </w:pPr>
          <w:r w:rsidRPr="000D27B4">
            <w:rPr>
              <w:rStyle w:val="PlaceholderText"/>
            </w:rPr>
            <w:t>Choose an item.</w:t>
          </w:r>
        </w:p>
      </w:docPartBody>
    </w:docPart>
    <w:docPart>
      <w:docPartPr>
        <w:name w:val="44A8ECAFDC8E4613A60EE6B414E1B7BC"/>
        <w:category>
          <w:name w:val="General"/>
          <w:gallery w:val="placeholder"/>
        </w:category>
        <w:types>
          <w:type w:val="bbPlcHdr"/>
        </w:types>
        <w:behaviors>
          <w:behavior w:val="content"/>
        </w:behaviors>
        <w:guid w:val="{1EF1A2B2-9D57-4C16-AFEC-B9D387DB51CA}"/>
      </w:docPartPr>
      <w:docPartBody>
        <w:p w:rsidR="001C36BB" w:rsidRDefault="00261423" w:rsidP="00261423">
          <w:pPr>
            <w:pStyle w:val="44A8ECAFDC8E4613A60EE6B414E1B7BC"/>
          </w:pPr>
          <w:r w:rsidRPr="000D27B4">
            <w:rPr>
              <w:rStyle w:val="PlaceholderText"/>
            </w:rPr>
            <w:t>Choose an item.</w:t>
          </w:r>
        </w:p>
      </w:docPartBody>
    </w:docPart>
    <w:docPart>
      <w:docPartPr>
        <w:name w:val="337449F9EC324EAE83FF459F74B340CA"/>
        <w:category>
          <w:name w:val="General"/>
          <w:gallery w:val="placeholder"/>
        </w:category>
        <w:types>
          <w:type w:val="bbPlcHdr"/>
        </w:types>
        <w:behaviors>
          <w:behavior w:val="content"/>
        </w:behaviors>
        <w:guid w:val="{96D45DD2-5059-4BCF-85D1-6754919F3736}"/>
      </w:docPartPr>
      <w:docPartBody>
        <w:p w:rsidR="001C36BB" w:rsidRDefault="00261423" w:rsidP="00261423">
          <w:pPr>
            <w:pStyle w:val="337449F9EC324EAE83FF459F74B340CA"/>
          </w:pPr>
          <w:r w:rsidRPr="000D27B4">
            <w:rPr>
              <w:rStyle w:val="PlaceholderText"/>
            </w:rPr>
            <w:t>Choose an item.</w:t>
          </w:r>
        </w:p>
      </w:docPartBody>
    </w:docPart>
    <w:docPart>
      <w:docPartPr>
        <w:name w:val="0B43F29EF5434DC09BEC2F55FE0062A4"/>
        <w:category>
          <w:name w:val="General"/>
          <w:gallery w:val="placeholder"/>
        </w:category>
        <w:types>
          <w:type w:val="bbPlcHdr"/>
        </w:types>
        <w:behaviors>
          <w:behavior w:val="content"/>
        </w:behaviors>
        <w:guid w:val="{730D095E-CC23-4B8F-A0E3-9BFAF9025BCE}"/>
      </w:docPartPr>
      <w:docPartBody>
        <w:p w:rsidR="001C36BB" w:rsidRDefault="00261423" w:rsidP="00261423">
          <w:pPr>
            <w:pStyle w:val="0B43F29EF5434DC09BEC2F55FE0062A4"/>
          </w:pPr>
          <w:r w:rsidRPr="000D27B4">
            <w:rPr>
              <w:rStyle w:val="PlaceholderText"/>
            </w:rPr>
            <w:t>Choose an item.</w:t>
          </w:r>
        </w:p>
      </w:docPartBody>
    </w:docPart>
    <w:docPart>
      <w:docPartPr>
        <w:name w:val="A920936EB3FA44A5885DAE4C5578730B"/>
        <w:category>
          <w:name w:val="General"/>
          <w:gallery w:val="placeholder"/>
        </w:category>
        <w:types>
          <w:type w:val="bbPlcHdr"/>
        </w:types>
        <w:behaviors>
          <w:behavior w:val="content"/>
        </w:behaviors>
        <w:guid w:val="{2A7D44A3-F74C-4FCA-8F8B-83AE58F90E8C}"/>
      </w:docPartPr>
      <w:docPartBody>
        <w:p w:rsidR="001C36BB" w:rsidRDefault="00261423" w:rsidP="00261423">
          <w:pPr>
            <w:pStyle w:val="A920936EB3FA44A5885DAE4C5578730B"/>
          </w:pPr>
          <w:r w:rsidRPr="000D27B4">
            <w:rPr>
              <w:rStyle w:val="PlaceholderText"/>
            </w:rPr>
            <w:t>Choose an item.</w:t>
          </w:r>
        </w:p>
      </w:docPartBody>
    </w:docPart>
    <w:docPart>
      <w:docPartPr>
        <w:name w:val="5419824ACB224CF7BE31959F3DCC538F"/>
        <w:category>
          <w:name w:val="General"/>
          <w:gallery w:val="placeholder"/>
        </w:category>
        <w:types>
          <w:type w:val="bbPlcHdr"/>
        </w:types>
        <w:behaviors>
          <w:behavior w:val="content"/>
        </w:behaviors>
        <w:guid w:val="{DCC7E0C9-7595-4133-9C24-3CB1C67FB962}"/>
      </w:docPartPr>
      <w:docPartBody>
        <w:p w:rsidR="001C36BB" w:rsidRDefault="00261423" w:rsidP="00261423">
          <w:pPr>
            <w:pStyle w:val="5419824ACB224CF7BE31959F3DCC538F"/>
          </w:pPr>
          <w:r w:rsidRPr="000D27B4">
            <w:rPr>
              <w:rStyle w:val="PlaceholderText"/>
            </w:rPr>
            <w:t>Choose an item.</w:t>
          </w:r>
        </w:p>
      </w:docPartBody>
    </w:docPart>
    <w:docPart>
      <w:docPartPr>
        <w:name w:val="736921FCA86C4ED0A8BC4808ED112FC3"/>
        <w:category>
          <w:name w:val="General"/>
          <w:gallery w:val="placeholder"/>
        </w:category>
        <w:types>
          <w:type w:val="bbPlcHdr"/>
        </w:types>
        <w:behaviors>
          <w:behavior w:val="content"/>
        </w:behaviors>
        <w:guid w:val="{DE1E2D3C-D993-4F84-9F1B-12AFD2E9B696}"/>
      </w:docPartPr>
      <w:docPartBody>
        <w:p w:rsidR="001C36BB" w:rsidRDefault="00261423" w:rsidP="00261423">
          <w:pPr>
            <w:pStyle w:val="736921FCA86C4ED0A8BC4808ED112FC3"/>
          </w:pPr>
          <w:r w:rsidRPr="000D27B4">
            <w:rPr>
              <w:rStyle w:val="PlaceholderText"/>
            </w:rPr>
            <w:t>Choose an item.</w:t>
          </w:r>
        </w:p>
      </w:docPartBody>
    </w:docPart>
    <w:docPart>
      <w:docPartPr>
        <w:name w:val="1660A34034F9447A99A6C32CE44EA963"/>
        <w:category>
          <w:name w:val="General"/>
          <w:gallery w:val="placeholder"/>
        </w:category>
        <w:types>
          <w:type w:val="bbPlcHdr"/>
        </w:types>
        <w:behaviors>
          <w:behavior w:val="content"/>
        </w:behaviors>
        <w:guid w:val="{CD769135-98BB-4391-8491-6A133740656A}"/>
      </w:docPartPr>
      <w:docPartBody>
        <w:p w:rsidR="001C36BB" w:rsidRDefault="00261423" w:rsidP="00261423">
          <w:pPr>
            <w:pStyle w:val="1660A34034F9447A99A6C32CE44EA963"/>
          </w:pPr>
          <w:r w:rsidRPr="000D27B4">
            <w:rPr>
              <w:rStyle w:val="PlaceholderText"/>
            </w:rPr>
            <w:t>Choose an item.</w:t>
          </w:r>
        </w:p>
      </w:docPartBody>
    </w:docPart>
    <w:docPart>
      <w:docPartPr>
        <w:name w:val="F917933E646A4CE88323E90E82FD6C9F"/>
        <w:category>
          <w:name w:val="General"/>
          <w:gallery w:val="placeholder"/>
        </w:category>
        <w:types>
          <w:type w:val="bbPlcHdr"/>
        </w:types>
        <w:behaviors>
          <w:behavior w:val="content"/>
        </w:behaviors>
        <w:guid w:val="{0A2670D1-1DEC-4343-B2F2-F5A372B10E27}"/>
      </w:docPartPr>
      <w:docPartBody>
        <w:p w:rsidR="001C36BB" w:rsidRDefault="00261423" w:rsidP="00261423">
          <w:pPr>
            <w:pStyle w:val="F917933E646A4CE88323E90E82FD6C9F"/>
          </w:pPr>
          <w:r w:rsidRPr="000D27B4">
            <w:rPr>
              <w:rStyle w:val="PlaceholderText"/>
            </w:rPr>
            <w:t>Choose an item.</w:t>
          </w:r>
        </w:p>
      </w:docPartBody>
    </w:docPart>
    <w:docPart>
      <w:docPartPr>
        <w:name w:val="7AE2BA5C97674E8B809D7A22EA27EE54"/>
        <w:category>
          <w:name w:val="General"/>
          <w:gallery w:val="placeholder"/>
        </w:category>
        <w:types>
          <w:type w:val="bbPlcHdr"/>
        </w:types>
        <w:behaviors>
          <w:behavior w:val="content"/>
        </w:behaviors>
        <w:guid w:val="{288D1413-C524-422E-86B0-0A2936E4DAB7}"/>
      </w:docPartPr>
      <w:docPartBody>
        <w:p w:rsidR="001C36BB" w:rsidRDefault="00261423" w:rsidP="00261423">
          <w:pPr>
            <w:pStyle w:val="7AE2BA5C97674E8B809D7A22EA27EE54"/>
          </w:pPr>
          <w:r w:rsidRPr="000D27B4">
            <w:rPr>
              <w:rStyle w:val="PlaceholderText"/>
            </w:rPr>
            <w:t>Choose an item.</w:t>
          </w:r>
        </w:p>
      </w:docPartBody>
    </w:docPart>
    <w:docPart>
      <w:docPartPr>
        <w:name w:val="60E65E7276C84F1C8D618E3F108863DA"/>
        <w:category>
          <w:name w:val="General"/>
          <w:gallery w:val="placeholder"/>
        </w:category>
        <w:types>
          <w:type w:val="bbPlcHdr"/>
        </w:types>
        <w:behaviors>
          <w:behavior w:val="content"/>
        </w:behaviors>
        <w:guid w:val="{99BBD5FD-E1C1-4E0E-93A2-FF81426C6836}"/>
      </w:docPartPr>
      <w:docPartBody>
        <w:p w:rsidR="001C36BB" w:rsidRDefault="00261423" w:rsidP="00261423">
          <w:pPr>
            <w:pStyle w:val="60E65E7276C84F1C8D618E3F108863DA"/>
          </w:pPr>
          <w:r w:rsidRPr="000D27B4">
            <w:rPr>
              <w:rStyle w:val="PlaceholderText"/>
            </w:rPr>
            <w:t>Choose an item.</w:t>
          </w:r>
        </w:p>
      </w:docPartBody>
    </w:docPart>
    <w:docPart>
      <w:docPartPr>
        <w:name w:val="6F05C32E6AA3422C88E1C38C5D3FDC54"/>
        <w:category>
          <w:name w:val="General"/>
          <w:gallery w:val="placeholder"/>
        </w:category>
        <w:types>
          <w:type w:val="bbPlcHdr"/>
        </w:types>
        <w:behaviors>
          <w:behavior w:val="content"/>
        </w:behaviors>
        <w:guid w:val="{F5E51F50-DF78-4A00-A6EB-247158879EC6}"/>
      </w:docPartPr>
      <w:docPartBody>
        <w:p w:rsidR="001C36BB" w:rsidRDefault="00261423" w:rsidP="00261423">
          <w:pPr>
            <w:pStyle w:val="6F05C32E6AA3422C88E1C38C5D3FDC54"/>
          </w:pPr>
          <w:r w:rsidRPr="000D27B4">
            <w:rPr>
              <w:rStyle w:val="PlaceholderText"/>
            </w:rPr>
            <w:t>Choose an item.</w:t>
          </w:r>
        </w:p>
      </w:docPartBody>
    </w:docPart>
    <w:docPart>
      <w:docPartPr>
        <w:name w:val="5AE31E332EE0405F84E6B2D8E83F1B21"/>
        <w:category>
          <w:name w:val="General"/>
          <w:gallery w:val="placeholder"/>
        </w:category>
        <w:types>
          <w:type w:val="bbPlcHdr"/>
        </w:types>
        <w:behaviors>
          <w:behavior w:val="content"/>
        </w:behaviors>
        <w:guid w:val="{74407546-0230-40ED-9C12-7712A09976DF}"/>
      </w:docPartPr>
      <w:docPartBody>
        <w:p w:rsidR="001C36BB" w:rsidRDefault="00261423" w:rsidP="00261423">
          <w:pPr>
            <w:pStyle w:val="5AE31E332EE0405F84E6B2D8E83F1B21"/>
          </w:pPr>
          <w:r w:rsidRPr="000D27B4">
            <w:rPr>
              <w:rStyle w:val="PlaceholderText"/>
            </w:rPr>
            <w:t>Choose an item.</w:t>
          </w:r>
        </w:p>
      </w:docPartBody>
    </w:docPart>
    <w:docPart>
      <w:docPartPr>
        <w:name w:val="359FEA7D34C84CA7BBE435B28E1F3F0C"/>
        <w:category>
          <w:name w:val="General"/>
          <w:gallery w:val="placeholder"/>
        </w:category>
        <w:types>
          <w:type w:val="bbPlcHdr"/>
        </w:types>
        <w:behaviors>
          <w:behavior w:val="content"/>
        </w:behaviors>
        <w:guid w:val="{9E304651-B79B-4D76-ABE1-A3C90E0CB8BD}"/>
      </w:docPartPr>
      <w:docPartBody>
        <w:p w:rsidR="001C36BB" w:rsidRDefault="00261423" w:rsidP="00261423">
          <w:pPr>
            <w:pStyle w:val="359FEA7D34C84CA7BBE435B28E1F3F0C"/>
          </w:pPr>
          <w:r w:rsidRPr="000D27B4">
            <w:rPr>
              <w:rStyle w:val="PlaceholderText"/>
            </w:rPr>
            <w:t>Choose an item.</w:t>
          </w:r>
        </w:p>
      </w:docPartBody>
    </w:docPart>
    <w:docPart>
      <w:docPartPr>
        <w:name w:val="0CBC0159FFA04D32BFAF4EBCE43D53DF"/>
        <w:category>
          <w:name w:val="General"/>
          <w:gallery w:val="placeholder"/>
        </w:category>
        <w:types>
          <w:type w:val="bbPlcHdr"/>
        </w:types>
        <w:behaviors>
          <w:behavior w:val="content"/>
        </w:behaviors>
        <w:guid w:val="{0E479C7E-68A0-4EEE-8B9F-25102ACC641D}"/>
      </w:docPartPr>
      <w:docPartBody>
        <w:p w:rsidR="001C36BB" w:rsidRDefault="00261423" w:rsidP="00261423">
          <w:pPr>
            <w:pStyle w:val="0CBC0159FFA04D32BFAF4EBCE43D53DF"/>
          </w:pPr>
          <w:r w:rsidRPr="000D27B4">
            <w:rPr>
              <w:rStyle w:val="PlaceholderText"/>
            </w:rPr>
            <w:t>Choose an item.</w:t>
          </w:r>
        </w:p>
      </w:docPartBody>
    </w:docPart>
    <w:docPart>
      <w:docPartPr>
        <w:name w:val="E57A3DF30AB041ACAFA1ABCE166E1785"/>
        <w:category>
          <w:name w:val="General"/>
          <w:gallery w:val="placeholder"/>
        </w:category>
        <w:types>
          <w:type w:val="bbPlcHdr"/>
        </w:types>
        <w:behaviors>
          <w:behavior w:val="content"/>
        </w:behaviors>
        <w:guid w:val="{E71534B9-D76B-4074-B576-D68F3B322B8B}"/>
      </w:docPartPr>
      <w:docPartBody>
        <w:p w:rsidR="001C36BB" w:rsidRDefault="00261423" w:rsidP="00261423">
          <w:pPr>
            <w:pStyle w:val="E57A3DF30AB041ACAFA1ABCE166E1785"/>
          </w:pPr>
          <w:r w:rsidRPr="000D27B4">
            <w:rPr>
              <w:rStyle w:val="PlaceholderText"/>
            </w:rPr>
            <w:t>Choose an item.</w:t>
          </w:r>
        </w:p>
      </w:docPartBody>
    </w:docPart>
    <w:docPart>
      <w:docPartPr>
        <w:name w:val="6F743A6337A742218FE7A28E98637A6C"/>
        <w:category>
          <w:name w:val="General"/>
          <w:gallery w:val="placeholder"/>
        </w:category>
        <w:types>
          <w:type w:val="bbPlcHdr"/>
        </w:types>
        <w:behaviors>
          <w:behavior w:val="content"/>
        </w:behaviors>
        <w:guid w:val="{706DB221-E77E-420F-A1DC-7334421C5BCC}"/>
      </w:docPartPr>
      <w:docPartBody>
        <w:p w:rsidR="00A40312" w:rsidRDefault="001C36BB" w:rsidP="001C36BB">
          <w:pPr>
            <w:pStyle w:val="6F743A6337A742218FE7A28E98637A6C"/>
          </w:pPr>
          <w:r w:rsidRPr="000D27B4">
            <w:rPr>
              <w:rStyle w:val="PlaceholderText"/>
            </w:rPr>
            <w:t>Choose an item.</w:t>
          </w:r>
        </w:p>
      </w:docPartBody>
    </w:docPart>
    <w:docPart>
      <w:docPartPr>
        <w:name w:val="C043D4D6ED8347EFAF7158E557F5F37A"/>
        <w:category>
          <w:name w:val="General"/>
          <w:gallery w:val="placeholder"/>
        </w:category>
        <w:types>
          <w:type w:val="bbPlcHdr"/>
        </w:types>
        <w:behaviors>
          <w:behavior w:val="content"/>
        </w:behaviors>
        <w:guid w:val="{DF80A1DC-7D3B-4D6B-990D-D1C59BE03FAE}"/>
      </w:docPartPr>
      <w:docPartBody>
        <w:p w:rsidR="00A40312" w:rsidRDefault="001C36BB" w:rsidP="001C36BB">
          <w:pPr>
            <w:pStyle w:val="C043D4D6ED8347EFAF7158E557F5F37A"/>
          </w:pPr>
          <w:r w:rsidRPr="000D27B4">
            <w:rPr>
              <w:rStyle w:val="PlaceholderText"/>
            </w:rPr>
            <w:t>Choose an item.</w:t>
          </w:r>
        </w:p>
      </w:docPartBody>
    </w:docPart>
    <w:docPart>
      <w:docPartPr>
        <w:name w:val="CE6F44660AC44CF69353199A96867F6C"/>
        <w:category>
          <w:name w:val="General"/>
          <w:gallery w:val="placeholder"/>
        </w:category>
        <w:types>
          <w:type w:val="bbPlcHdr"/>
        </w:types>
        <w:behaviors>
          <w:behavior w:val="content"/>
        </w:behaviors>
        <w:guid w:val="{09934E6B-0C87-4402-805B-BA5F98F9050A}"/>
      </w:docPartPr>
      <w:docPartBody>
        <w:p w:rsidR="00A40312" w:rsidRDefault="001C36BB" w:rsidP="001C36BB">
          <w:pPr>
            <w:pStyle w:val="CE6F44660AC44CF69353199A96867F6C"/>
          </w:pPr>
          <w:r w:rsidRPr="000D27B4">
            <w:rPr>
              <w:rStyle w:val="PlaceholderText"/>
            </w:rPr>
            <w:t>Choose an item.</w:t>
          </w:r>
        </w:p>
      </w:docPartBody>
    </w:docPart>
    <w:docPart>
      <w:docPartPr>
        <w:name w:val="F0C8382AE2EE4E1B8AA3C7B95A6E9824"/>
        <w:category>
          <w:name w:val="General"/>
          <w:gallery w:val="placeholder"/>
        </w:category>
        <w:types>
          <w:type w:val="bbPlcHdr"/>
        </w:types>
        <w:behaviors>
          <w:behavior w:val="content"/>
        </w:behaviors>
        <w:guid w:val="{B1730B4A-7A4B-4447-A0F6-EEEDAA9769DA}"/>
      </w:docPartPr>
      <w:docPartBody>
        <w:p w:rsidR="00A40312" w:rsidRDefault="001C36BB" w:rsidP="001C36BB">
          <w:pPr>
            <w:pStyle w:val="F0C8382AE2EE4E1B8AA3C7B95A6E9824"/>
          </w:pPr>
          <w:r w:rsidRPr="000D27B4">
            <w:rPr>
              <w:rStyle w:val="PlaceholderText"/>
            </w:rPr>
            <w:t>Choose an item.</w:t>
          </w:r>
        </w:p>
      </w:docPartBody>
    </w:docPart>
    <w:docPart>
      <w:docPartPr>
        <w:name w:val="FB6CA1B3219F42618C897BEEC5A933B2"/>
        <w:category>
          <w:name w:val="General"/>
          <w:gallery w:val="placeholder"/>
        </w:category>
        <w:types>
          <w:type w:val="bbPlcHdr"/>
        </w:types>
        <w:behaviors>
          <w:behavior w:val="content"/>
        </w:behaviors>
        <w:guid w:val="{B6558449-D17C-43EF-8A94-D64B2C48C593}"/>
      </w:docPartPr>
      <w:docPartBody>
        <w:p w:rsidR="00A40312" w:rsidRDefault="001C36BB" w:rsidP="001C36BB">
          <w:pPr>
            <w:pStyle w:val="FB6CA1B3219F42618C897BEEC5A933B2"/>
          </w:pPr>
          <w:r w:rsidRPr="000D27B4">
            <w:rPr>
              <w:rStyle w:val="PlaceholderText"/>
            </w:rPr>
            <w:t>Choose an item.</w:t>
          </w:r>
        </w:p>
      </w:docPartBody>
    </w:docPart>
    <w:docPart>
      <w:docPartPr>
        <w:name w:val="90C627A110F44804A2B83CE5AF052C4A"/>
        <w:category>
          <w:name w:val="General"/>
          <w:gallery w:val="placeholder"/>
        </w:category>
        <w:types>
          <w:type w:val="bbPlcHdr"/>
        </w:types>
        <w:behaviors>
          <w:behavior w:val="content"/>
        </w:behaviors>
        <w:guid w:val="{FEDBB518-4FDC-4291-AC70-BC6578344CC7}"/>
      </w:docPartPr>
      <w:docPartBody>
        <w:p w:rsidR="00A40312" w:rsidRDefault="001C36BB" w:rsidP="001C36BB">
          <w:pPr>
            <w:pStyle w:val="90C627A110F44804A2B83CE5AF052C4A"/>
          </w:pPr>
          <w:r w:rsidRPr="000D27B4">
            <w:rPr>
              <w:rStyle w:val="PlaceholderText"/>
            </w:rPr>
            <w:t>Choose an item.</w:t>
          </w:r>
        </w:p>
      </w:docPartBody>
    </w:docPart>
    <w:docPart>
      <w:docPartPr>
        <w:name w:val="558AA1B9816C4390A5A73E4A77749845"/>
        <w:category>
          <w:name w:val="General"/>
          <w:gallery w:val="placeholder"/>
        </w:category>
        <w:types>
          <w:type w:val="bbPlcHdr"/>
        </w:types>
        <w:behaviors>
          <w:behavior w:val="content"/>
        </w:behaviors>
        <w:guid w:val="{5C33C5C4-5806-4377-9142-A8AD37C9DFA1}"/>
      </w:docPartPr>
      <w:docPartBody>
        <w:p w:rsidR="00A40312" w:rsidRDefault="001C36BB" w:rsidP="001C36BB">
          <w:pPr>
            <w:pStyle w:val="558AA1B9816C4390A5A73E4A77749845"/>
          </w:pPr>
          <w:r w:rsidRPr="000D27B4">
            <w:rPr>
              <w:rStyle w:val="PlaceholderText"/>
            </w:rPr>
            <w:t>Choose an item.</w:t>
          </w:r>
        </w:p>
      </w:docPartBody>
    </w:docPart>
    <w:docPart>
      <w:docPartPr>
        <w:name w:val="444B569B401B463188E4264DE1660D49"/>
        <w:category>
          <w:name w:val="General"/>
          <w:gallery w:val="placeholder"/>
        </w:category>
        <w:types>
          <w:type w:val="bbPlcHdr"/>
        </w:types>
        <w:behaviors>
          <w:behavior w:val="content"/>
        </w:behaviors>
        <w:guid w:val="{25455354-4CB9-46A6-878A-B6597A6D1B74}"/>
      </w:docPartPr>
      <w:docPartBody>
        <w:p w:rsidR="00A40312" w:rsidRDefault="001C36BB" w:rsidP="001C36BB">
          <w:pPr>
            <w:pStyle w:val="444B569B401B463188E4264DE1660D49"/>
          </w:pPr>
          <w:r w:rsidRPr="000D27B4">
            <w:rPr>
              <w:rStyle w:val="PlaceholderText"/>
            </w:rPr>
            <w:t>Choose an item.</w:t>
          </w:r>
        </w:p>
      </w:docPartBody>
    </w:docPart>
    <w:docPart>
      <w:docPartPr>
        <w:name w:val="B3BEAB445BED40728516E37632F76DE4"/>
        <w:category>
          <w:name w:val="General"/>
          <w:gallery w:val="placeholder"/>
        </w:category>
        <w:types>
          <w:type w:val="bbPlcHdr"/>
        </w:types>
        <w:behaviors>
          <w:behavior w:val="content"/>
        </w:behaviors>
        <w:guid w:val="{82DB920B-E8CE-4B4F-8A63-9E6B3D678981}"/>
      </w:docPartPr>
      <w:docPartBody>
        <w:p w:rsidR="00A40312" w:rsidRDefault="001C36BB" w:rsidP="001C36BB">
          <w:pPr>
            <w:pStyle w:val="B3BEAB445BED40728516E37632F76DE4"/>
          </w:pPr>
          <w:r w:rsidRPr="000D27B4">
            <w:rPr>
              <w:rStyle w:val="PlaceholderText"/>
            </w:rPr>
            <w:t>Choose an item.</w:t>
          </w:r>
        </w:p>
      </w:docPartBody>
    </w:docPart>
    <w:docPart>
      <w:docPartPr>
        <w:name w:val="974309C4980A432F96CC387209230758"/>
        <w:category>
          <w:name w:val="General"/>
          <w:gallery w:val="placeholder"/>
        </w:category>
        <w:types>
          <w:type w:val="bbPlcHdr"/>
        </w:types>
        <w:behaviors>
          <w:behavior w:val="content"/>
        </w:behaviors>
        <w:guid w:val="{625AE92A-0B9F-42CA-982F-92F5878D6E59}"/>
      </w:docPartPr>
      <w:docPartBody>
        <w:p w:rsidR="00A40312" w:rsidRDefault="001C36BB" w:rsidP="001C36BB">
          <w:pPr>
            <w:pStyle w:val="974309C4980A432F96CC387209230758"/>
          </w:pPr>
          <w:r w:rsidRPr="000D27B4">
            <w:rPr>
              <w:rStyle w:val="PlaceholderText"/>
            </w:rPr>
            <w:t>Choose an item.</w:t>
          </w:r>
        </w:p>
      </w:docPartBody>
    </w:docPart>
    <w:docPart>
      <w:docPartPr>
        <w:name w:val="182AE6B82B174783B22BDD7D9EA6B137"/>
        <w:category>
          <w:name w:val="General"/>
          <w:gallery w:val="placeholder"/>
        </w:category>
        <w:types>
          <w:type w:val="bbPlcHdr"/>
        </w:types>
        <w:behaviors>
          <w:behavior w:val="content"/>
        </w:behaviors>
        <w:guid w:val="{4BB4973C-4CED-4574-A231-A4D112F68BDA}"/>
      </w:docPartPr>
      <w:docPartBody>
        <w:p w:rsidR="00A40312" w:rsidRDefault="001C36BB" w:rsidP="001C36BB">
          <w:pPr>
            <w:pStyle w:val="182AE6B82B174783B22BDD7D9EA6B137"/>
          </w:pPr>
          <w:r w:rsidRPr="000D27B4">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51C"/>
    <w:rsid w:val="000007F9"/>
    <w:rsid w:val="000216BC"/>
    <w:rsid w:val="00074C21"/>
    <w:rsid w:val="00081A12"/>
    <w:rsid w:val="000B326F"/>
    <w:rsid w:val="000C626B"/>
    <w:rsid w:val="00100085"/>
    <w:rsid w:val="00105C38"/>
    <w:rsid w:val="00116800"/>
    <w:rsid w:val="00121210"/>
    <w:rsid w:val="0016065B"/>
    <w:rsid w:val="00170A87"/>
    <w:rsid w:val="00183D23"/>
    <w:rsid w:val="00187E68"/>
    <w:rsid w:val="00194997"/>
    <w:rsid w:val="001A788A"/>
    <w:rsid w:val="001B5C4C"/>
    <w:rsid w:val="001B6BEC"/>
    <w:rsid w:val="001C36BB"/>
    <w:rsid w:val="001D3B61"/>
    <w:rsid w:val="001D6A49"/>
    <w:rsid w:val="001D7879"/>
    <w:rsid w:val="001E2D42"/>
    <w:rsid w:val="001E688E"/>
    <w:rsid w:val="00221423"/>
    <w:rsid w:val="002474BA"/>
    <w:rsid w:val="00254399"/>
    <w:rsid w:val="00261423"/>
    <w:rsid w:val="00275258"/>
    <w:rsid w:val="002C4500"/>
    <w:rsid w:val="002D6469"/>
    <w:rsid w:val="003033F8"/>
    <w:rsid w:val="00334B46"/>
    <w:rsid w:val="00364EB7"/>
    <w:rsid w:val="00365961"/>
    <w:rsid w:val="003724B2"/>
    <w:rsid w:val="003938DD"/>
    <w:rsid w:val="003B300C"/>
    <w:rsid w:val="003C0F40"/>
    <w:rsid w:val="003D61FA"/>
    <w:rsid w:val="00401D06"/>
    <w:rsid w:val="004103F9"/>
    <w:rsid w:val="004175A0"/>
    <w:rsid w:val="004227A9"/>
    <w:rsid w:val="00484367"/>
    <w:rsid w:val="004D683F"/>
    <w:rsid w:val="00521035"/>
    <w:rsid w:val="00521DB7"/>
    <w:rsid w:val="00523022"/>
    <w:rsid w:val="0054282C"/>
    <w:rsid w:val="005507EF"/>
    <w:rsid w:val="005649B2"/>
    <w:rsid w:val="0057266E"/>
    <w:rsid w:val="005A741A"/>
    <w:rsid w:val="005D3D6C"/>
    <w:rsid w:val="00640784"/>
    <w:rsid w:val="006540C6"/>
    <w:rsid w:val="006A0996"/>
    <w:rsid w:val="006A3241"/>
    <w:rsid w:val="006A6C98"/>
    <w:rsid w:val="006E38DC"/>
    <w:rsid w:val="007234B0"/>
    <w:rsid w:val="0072367D"/>
    <w:rsid w:val="00756D6C"/>
    <w:rsid w:val="00771939"/>
    <w:rsid w:val="0077362D"/>
    <w:rsid w:val="0078323A"/>
    <w:rsid w:val="00790CED"/>
    <w:rsid w:val="007B32AD"/>
    <w:rsid w:val="007E161E"/>
    <w:rsid w:val="008018AE"/>
    <w:rsid w:val="0080343D"/>
    <w:rsid w:val="00806451"/>
    <w:rsid w:val="00816265"/>
    <w:rsid w:val="00821DA3"/>
    <w:rsid w:val="00833DED"/>
    <w:rsid w:val="008600A9"/>
    <w:rsid w:val="0086331F"/>
    <w:rsid w:val="00874F1A"/>
    <w:rsid w:val="00891967"/>
    <w:rsid w:val="008A651C"/>
    <w:rsid w:val="008C3ACA"/>
    <w:rsid w:val="008E2218"/>
    <w:rsid w:val="008E3FEE"/>
    <w:rsid w:val="00941998"/>
    <w:rsid w:val="00955079"/>
    <w:rsid w:val="00987580"/>
    <w:rsid w:val="009879ED"/>
    <w:rsid w:val="00994EFE"/>
    <w:rsid w:val="009C6C79"/>
    <w:rsid w:val="009D2D15"/>
    <w:rsid w:val="00A0682C"/>
    <w:rsid w:val="00A17EC4"/>
    <w:rsid w:val="00A40312"/>
    <w:rsid w:val="00A41036"/>
    <w:rsid w:val="00A54A40"/>
    <w:rsid w:val="00A77B0E"/>
    <w:rsid w:val="00AB2A6B"/>
    <w:rsid w:val="00AE11ED"/>
    <w:rsid w:val="00AE1B39"/>
    <w:rsid w:val="00B0047C"/>
    <w:rsid w:val="00B06B6D"/>
    <w:rsid w:val="00B40502"/>
    <w:rsid w:val="00B5553A"/>
    <w:rsid w:val="00B801F8"/>
    <w:rsid w:val="00B95382"/>
    <w:rsid w:val="00BA0F7D"/>
    <w:rsid w:val="00BA4742"/>
    <w:rsid w:val="00BC2572"/>
    <w:rsid w:val="00BF30F1"/>
    <w:rsid w:val="00C2484F"/>
    <w:rsid w:val="00C27252"/>
    <w:rsid w:val="00C5213B"/>
    <w:rsid w:val="00C7730F"/>
    <w:rsid w:val="00CA0CCD"/>
    <w:rsid w:val="00CA6572"/>
    <w:rsid w:val="00CB1E4E"/>
    <w:rsid w:val="00CB29B0"/>
    <w:rsid w:val="00CC148B"/>
    <w:rsid w:val="00CD610E"/>
    <w:rsid w:val="00D0457D"/>
    <w:rsid w:val="00D16102"/>
    <w:rsid w:val="00D20E34"/>
    <w:rsid w:val="00D53102"/>
    <w:rsid w:val="00D76B82"/>
    <w:rsid w:val="00D807FB"/>
    <w:rsid w:val="00DA3F41"/>
    <w:rsid w:val="00DA709E"/>
    <w:rsid w:val="00DB27DA"/>
    <w:rsid w:val="00DC5629"/>
    <w:rsid w:val="00DC78C0"/>
    <w:rsid w:val="00DD1287"/>
    <w:rsid w:val="00DE437D"/>
    <w:rsid w:val="00DE7422"/>
    <w:rsid w:val="00E025B0"/>
    <w:rsid w:val="00E0774C"/>
    <w:rsid w:val="00E161DA"/>
    <w:rsid w:val="00E27C20"/>
    <w:rsid w:val="00E364CF"/>
    <w:rsid w:val="00E45979"/>
    <w:rsid w:val="00E60343"/>
    <w:rsid w:val="00E6614B"/>
    <w:rsid w:val="00E663E1"/>
    <w:rsid w:val="00EB2595"/>
    <w:rsid w:val="00EB4B8F"/>
    <w:rsid w:val="00EC2905"/>
    <w:rsid w:val="00EE19B9"/>
    <w:rsid w:val="00EE6195"/>
    <w:rsid w:val="00F0036B"/>
    <w:rsid w:val="00F06ED8"/>
    <w:rsid w:val="00F072E9"/>
    <w:rsid w:val="00F61EAF"/>
    <w:rsid w:val="00F91A8A"/>
    <w:rsid w:val="00FC3FE4"/>
    <w:rsid w:val="00FE48DF"/>
    <w:rsid w:val="00FF5D4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36BB"/>
    <w:rPr>
      <w:color w:val="808080"/>
    </w:rPr>
  </w:style>
  <w:style w:type="paragraph" w:customStyle="1" w:styleId="186754313BF44C709490C7D67512544B">
    <w:name w:val="186754313BF44C709490C7D67512544B"/>
  </w:style>
  <w:style w:type="paragraph" w:customStyle="1" w:styleId="FFF4C8A8E94B42AAADDE254F0D619C6D">
    <w:name w:val="FFF4C8A8E94B42AAADDE254F0D619C6D"/>
  </w:style>
  <w:style w:type="paragraph" w:customStyle="1" w:styleId="381162AFE1FD4EA496C3BBE39B79FA5B">
    <w:name w:val="381162AFE1FD4EA496C3BBE39B79FA5B"/>
    <w:rsid w:val="00F91A8A"/>
    <w:rPr>
      <w:kern w:val="2"/>
      <w:szCs w:val="28"/>
      <w:lang w:bidi="th-TH"/>
      <w14:ligatures w14:val="standardContextual"/>
    </w:rPr>
  </w:style>
  <w:style w:type="paragraph" w:customStyle="1" w:styleId="B95265AA970E45478B0DC2246DAE2722">
    <w:name w:val="B95265AA970E45478B0DC2246DAE2722"/>
    <w:rsid w:val="00261423"/>
    <w:rPr>
      <w:kern w:val="2"/>
      <w:szCs w:val="28"/>
      <w:lang w:bidi="th-TH"/>
      <w14:ligatures w14:val="standardContextual"/>
    </w:rPr>
  </w:style>
  <w:style w:type="paragraph" w:customStyle="1" w:styleId="63B67E36D8114759B700BB86E62BE033">
    <w:name w:val="63B67E36D8114759B700BB86E62BE033"/>
    <w:rsid w:val="00261423"/>
    <w:rPr>
      <w:kern w:val="2"/>
      <w:szCs w:val="28"/>
      <w:lang w:bidi="th-TH"/>
      <w14:ligatures w14:val="standardContextual"/>
    </w:rPr>
  </w:style>
  <w:style w:type="paragraph" w:customStyle="1" w:styleId="0000829CA4854A4FA678E4A54A00C372">
    <w:name w:val="0000829CA4854A4FA678E4A54A00C372"/>
    <w:rsid w:val="00F91A8A"/>
    <w:rPr>
      <w:kern w:val="2"/>
      <w:szCs w:val="28"/>
      <w:lang w:bidi="th-TH"/>
      <w14:ligatures w14:val="standardContextual"/>
    </w:rPr>
  </w:style>
  <w:style w:type="paragraph" w:customStyle="1" w:styleId="3B81AEEC7EBE408D96B2176B46297FFB">
    <w:name w:val="3B81AEEC7EBE408D96B2176B46297FFB"/>
    <w:rsid w:val="00F91A8A"/>
    <w:rPr>
      <w:kern w:val="2"/>
      <w:szCs w:val="28"/>
      <w:lang w:bidi="th-TH"/>
      <w14:ligatures w14:val="standardContextual"/>
    </w:rPr>
  </w:style>
  <w:style w:type="paragraph" w:customStyle="1" w:styleId="D83E466D36704A149934F7E2B326C5E0">
    <w:name w:val="D83E466D36704A149934F7E2B326C5E0"/>
    <w:rsid w:val="00F91A8A"/>
    <w:rPr>
      <w:kern w:val="2"/>
      <w:szCs w:val="28"/>
      <w:lang w:bidi="th-TH"/>
      <w14:ligatures w14:val="standardContextual"/>
    </w:rPr>
  </w:style>
  <w:style w:type="paragraph" w:customStyle="1" w:styleId="8138D4511D5B44DD97B804B17719C872">
    <w:name w:val="8138D4511D5B44DD97B804B17719C872"/>
    <w:rsid w:val="00F91A8A"/>
    <w:rPr>
      <w:kern w:val="2"/>
      <w:szCs w:val="28"/>
      <w:lang w:bidi="th-TH"/>
      <w14:ligatures w14:val="standardContextual"/>
    </w:rPr>
  </w:style>
  <w:style w:type="paragraph" w:customStyle="1" w:styleId="07274F521D814A4CA7B65B89AC6C207F">
    <w:name w:val="07274F521D814A4CA7B65B89AC6C207F"/>
    <w:rsid w:val="00F91A8A"/>
    <w:rPr>
      <w:kern w:val="2"/>
      <w:szCs w:val="28"/>
      <w:lang w:bidi="th-TH"/>
      <w14:ligatures w14:val="standardContextual"/>
    </w:rPr>
  </w:style>
  <w:style w:type="paragraph" w:customStyle="1" w:styleId="CC1DB350982F444B999414FF8BF1DF85">
    <w:name w:val="CC1DB350982F444B999414FF8BF1DF85"/>
    <w:rsid w:val="00F91A8A"/>
    <w:rPr>
      <w:kern w:val="2"/>
      <w:szCs w:val="28"/>
      <w:lang w:bidi="th-TH"/>
      <w14:ligatures w14:val="standardContextual"/>
    </w:rPr>
  </w:style>
  <w:style w:type="paragraph" w:customStyle="1" w:styleId="E32C4C0F7AEF4AA78988F3DE13E647BC">
    <w:name w:val="E32C4C0F7AEF4AA78988F3DE13E647BC"/>
    <w:rsid w:val="00F91A8A"/>
    <w:rPr>
      <w:kern w:val="2"/>
      <w:szCs w:val="28"/>
      <w:lang w:bidi="th-TH"/>
      <w14:ligatures w14:val="standardContextual"/>
    </w:rPr>
  </w:style>
  <w:style w:type="paragraph" w:customStyle="1" w:styleId="9C1964ADC313483C944E40B7DFBD977C">
    <w:name w:val="9C1964ADC313483C944E40B7DFBD977C"/>
    <w:rsid w:val="00F91A8A"/>
    <w:rPr>
      <w:kern w:val="2"/>
      <w:szCs w:val="28"/>
      <w:lang w:bidi="th-TH"/>
      <w14:ligatures w14:val="standardContextual"/>
    </w:rPr>
  </w:style>
  <w:style w:type="paragraph" w:customStyle="1" w:styleId="368938DFE82345BB9412BC5CEB2F1A85">
    <w:name w:val="368938DFE82345BB9412BC5CEB2F1A85"/>
    <w:rsid w:val="00F91A8A"/>
    <w:rPr>
      <w:kern w:val="2"/>
      <w:szCs w:val="28"/>
      <w:lang w:bidi="th-TH"/>
      <w14:ligatures w14:val="standardContextual"/>
    </w:rPr>
  </w:style>
  <w:style w:type="paragraph" w:customStyle="1" w:styleId="C013C00FF1794C3F86FA6C00EF2FDBD1">
    <w:name w:val="C013C00FF1794C3F86FA6C00EF2FDBD1"/>
    <w:rsid w:val="00F91A8A"/>
    <w:rPr>
      <w:kern w:val="2"/>
      <w:szCs w:val="28"/>
      <w:lang w:bidi="th-TH"/>
      <w14:ligatures w14:val="standardContextual"/>
    </w:rPr>
  </w:style>
  <w:style w:type="paragraph" w:customStyle="1" w:styleId="F64287E5BC1D45E3AD509720D6FC9D05">
    <w:name w:val="F64287E5BC1D45E3AD509720D6FC9D05"/>
    <w:rsid w:val="00F91A8A"/>
    <w:rPr>
      <w:kern w:val="2"/>
      <w:szCs w:val="28"/>
      <w:lang w:bidi="th-TH"/>
      <w14:ligatures w14:val="standardContextual"/>
    </w:rPr>
  </w:style>
  <w:style w:type="paragraph" w:customStyle="1" w:styleId="859A2E115CD04018BADE0487CEE3DA3E">
    <w:name w:val="859A2E115CD04018BADE0487CEE3DA3E"/>
    <w:rsid w:val="00F91A8A"/>
    <w:rPr>
      <w:kern w:val="2"/>
      <w:szCs w:val="28"/>
      <w:lang w:bidi="th-TH"/>
      <w14:ligatures w14:val="standardContextual"/>
    </w:rPr>
  </w:style>
  <w:style w:type="paragraph" w:customStyle="1" w:styleId="8AC0D352808746DEBC2FE3261EEE88BE">
    <w:name w:val="8AC0D352808746DEBC2FE3261EEE88BE"/>
    <w:rsid w:val="00F91A8A"/>
    <w:rPr>
      <w:kern w:val="2"/>
      <w:szCs w:val="28"/>
      <w:lang w:bidi="th-TH"/>
      <w14:ligatures w14:val="standardContextual"/>
    </w:rPr>
  </w:style>
  <w:style w:type="paragraph" w:customStyle="1" w:styleId="4E39DDC9BDB340D696A5FDD097B7BAD4">
    <w:name w:val="4E39DDC9BDB340D696A5FDD097B7BAD4"/>
    <w:rsid w:val="00F91A8A"/>
    <w:rPr>
      <w:kern w:val="2"/>
      <w:szCs w:val="28"/>
      <w:lang w:bidi="th-TH"/>
      <w14:ligatures w14:val="standardContextual"/>
    </w:rPr>
  </w:style>
  <w:style w:type="paragraph" w:customStyle="1" w:styleId="36358A1F8524423C898542471C41771F">
    <w:name w:val="36358A1F8524423C898542471C41771F"/>
    <w:rsid w:val="00F91A8A"/>
    <w:rPr>
      <w:kern w:val="2"/>
      <w:szCs w:val="28"/>
      <w:lang w:bidi="th-TH"/>
      <w14:ligatures w14:val="standardContextual"/>
    </w:rPr>
  </w:style>
  <w:style w:type="paragraph" w:customStyle="1" w:styleId="9672E29D09D04698AFB1C7138DFED47B">
    <w:name w:val="9672E29D09D04698AFB1C7138DFED47B"/>
    <w:rsid w:val="007E161E"/>
    <w:rPr>
      <w:kern w:val="2"/>
      <w:szCs w:val="28"/>
      <w:lang w:bidi="th-TH"/>
      <w14:ligatures w14:val="standardContextual"/>
    </w:rPr>
  </w:style>
  <w:style w:type="paragraph" w:customStyle="1" w:styleId="4AE0394070C044398373307C45A1FC3F">
    <w:name w:val="4AE0394070C044398373307C45A1FC3F"/>
    <w:rsid w:val="007E161E"/>
    <w:rPr>
      <w:kern w:val="2"/>
      <w:szCs w:val="28"/>
      <w:lang w:bidi="th-TH"/>
      <w14:ligatures w14:val="standardContextual"/>
    </w:rPr>
  </w:style>
  <w:style w:type="paragraph" w:customStyle="1" w:styleId="8E9EBBB958DE4B4F8364465C0DEF7B1F">
    <w:name w:val="8E9EBBB958DE4B4F8364465C0DEF7B1F"/>
    <w:rsid w:val="007E161E"/>
    <w:rPr>
      <w:kern w:val="2"/>
      <w:szCs w:val="28"/>
      <w:lang w:bidi="th-TH"/>
      <w14:ligatures w14:val="standardContextual"/>
    </w:rPr>
  </w:style>
  <w:style w:type="paragraph" w:customStyle="1" w:styleId="5C28B36F51B04FEE9F93A6128809C574">
    <w:name w:val="5C28B36F51B04FEE9F93A6128809C574"/>
    <w:rsid w:val="007E161E"/>
    <w:rPr>
      <w:kern w:val="2"/>
      <w:szCs w:val="28"/>
      <w:lang w:bidi="th-TH"/>
      <w14:ligatures w14:val="standardContextual"/>
    </w:rPr>
  </w:style>
  <w:style w:type="paragraph" w:customStyle="1" w:styleId="ED59A9F389DC46EEB1022682D007D7D9">
    <w:name w:val="ED59A9F389DC46EEB1022682D007D7D9"/>
    <w:rsid w:val="0078323A"/>
    <w:rPr>
      <w:kern w:val="2"/>
      <w:szCs w:val="28"/>
      <w:lang w:bidi="th-TH"/>
      <w14:ligatures w14:val="standardContextual"/>
    </w:rPr>
  </w:style>
  <w:style w:type="paragraph" w:customStyle="1" w:styleId="FF15D05968EF4678BEA759C204D2EF78">
    <w:name w:val="FF15D05968EF4678BEA759C204D2EF78"/>
    <w:rsid w:val="0078323A"/>
    <w:rPr>
      <w:kern w:val="2"/>
      <w:szCs w:val="28"/>
      <w:lang w:bidi="th-TH"/>
      <w14:ligatures w14:val="standardContextual"/>
    </w:rPr>
  </w:style>
  <w:style w:type="paragraph" w:customStyle="1" w:styleId="3ADDD9E86A404F82AA5B19D59F09252C">
    <w:name w:val="3ADDD9E86A404F82AA5B19D59F09252C"/>
    <w:rsid w:val="0078323A"/>
    <w:rPr>
      <w:kern w:val="2"/>
      <w:szCs w:val="28"/>
      <w:lang w:bidi="th-TH"/>
      <w14:ligatures w14:val="standardContextual"/>
    </w:rPr>
  </w:style>
  <w:style w:type="paragraph" w:customStyle="1" w:styleId="6069F5481494440FB9672FBD556203B1">
    <w:name w:val="6069F5481494440FB9672FBD556203B1"/>
    <w:rsid w:val="007E161E"/>
    <w:rPr>
      <w:kern w:val="2"/>
      <w:szCs w:val="28"/>
      <w:lang w:bidi="th-TH"/>
      <w14:ligatures w14:val="standardContextual"/>
    </w:rPr>
  </w:style>
  <w:style w:type="paragraph" w:customStyle="1" w:styleId="7BB87ECE53024CA6852B4853B22306D4">
    <w:name w:val="7BB87ECE53024CA6852B4853B22306D4"/>
    <w:rsid w:val="007E161E"/>
    <w:rPr>
      <w:kern w:val="2"/>
      <w:szCs w:val="28"/>
      <w:lang w:bidi="th-TH"/>
      <w14:ligatures w14:val="standardContextual"/>
    </w:rPr>
  </w:style>
  <w:style w:type="paragraph" w:customStyle="1" w:styleId="852F9F19F09E4E92A679BD8248844BA5">
    <w:name w:val="852F9F19F09E4E92A679BD8248844BA5"/>
    <w:rsid w:val="007E161E"/>
    <w:rPr>
      <w:kern w:val="2"/>
      <w:szCs w:val="28"/>
      <w:lang w:bidi="th-TH"/>
      <w14:ligatures w14:val="standardContextual"/>
    </w:rPr>
  </w:style>
  <w:style w:type="paragraph" w:customStyle="1" w:styleId="C2609157BA62453FB23179284DE59570">
    <w:name w:val="C2609157BA62453FB23179284DE59570"/>
    <w:rsid w:val="007E161E"/>
    <w:rPr>
      <w:kern w:val="2"/>
      <w:szCs w:val="28"/>
      <w:lang w:bidi="th-TH"/>
      <w14:ligatures w14:val="standardContextual"/>
    </w:rPr>
  </w:style>
  <w:style w:type="paragraph" w:customStyle="1" w:styleId="DBAF8AE225184D60869F72F7C7375B27">
    <w:name w:val="DBAF8AE225184D60869F72F7C7375B27"/>
    <w:rsid w:val="007E161E"/>
    <w:rPr>
      <w:kern w:val="2"/>
      <w:szCs w:val="28"/>
      <w:lang w:bidi="th-TH"/>
      <w14:ligatures w14:val="standardContextual"/>
    </w:rPr>
  </w:style>
  <w:style w:type="paragraph" w:customStyle="1" w:styleId="917B3973BB954440BAA292A05CD49C04">
    <w:name w:val="917B3973BB954440BAA292A05CD49C04"/>
    <w:rsid w:val="007E161E"/>
    <w:rPr>
      <w:kern w:val="2"/>
      <w:szCs w:val="28"/>
      <w:lang w:bidi="th-TH"/>
      <w14:ligatures w14:val="standardContextual"/>
    </w:rPr>
  </w:style>
  <w:style w:type="paragraph" w:customStyle="1" w:styleId="FBE575CF84E7451CA4105911455A3DE1">
    <w:name w:val="FBE575CF84E7451CA4105911455A3DE1"/>
    <w:rsid w:val="007E161E"/>
    <w:rPr>
      <w:kern w:val="2"/>
      <w:szCs w:val="28"/>
      <w:lang w:bidi="th-TH"/>
      <w14:ligatures w14:val="standardContextual"/>
    </w:rPr>
  </w:style>
  <w:style w:type="paragraph" w:customStyle="1" w:styleId="8541BC6FCFA84B65B35E7AB28274DBE6">
    <w:name w:val="8541BC6FCFA84B65B35E7AB28274DBE6"/>
    <w:rsid w:val="007E161E"/>
    <w:rPr>
      <w:kern w:val="2"/>
      <w:szCs w:val="28"/>
      <w:lang w:bidi="th-TH"/>
      <w14:ligatures w14:val="standardContextual"/>
    </w:rPr>
  </w:style>
  <w:style w:type="paragraph" w:customStyle="1" w:styleId="50FD29F1824648D8B62DF14D5842420D">
    <w:name w:val="50FD29F1824648D8B62DF14D5842420D"/>
    <w:rsid w:val="007E161E"/>
    <w:rPr>
      <w:kern w:val="2"/>
      <w:szCs w:val="28"/>
      <w:lang w:bidi="th-TH"/>
      <w14:ligatures w14:val="standardContextual"/>
    </w:rPr>
  </w:style>
  <w:style w:type="paragraph" w:customStyle="1" w:styleId="C27A6D84D9324552832CC5A66053D9C6">
    <w:name w:val="C27A6D84D9324552832CC5A66053D9C6"/>
    <w:rsid w:val="00261423"/>
    <w:rPr>
      <w:kern w:val="2"/>
      <w:szCs w:val="28"/>
      <w:lang w:bidi="th-TH"/>
      <w14:ligatures w14:val="standardContextual"/>
    </w:rPr>
  </w:style>
  <w:style w:type="paragraph" w:customStyle="1" w:styleId="A3AC0A2B518E4A3DBDF6CA34D13759D9">
    <w:name w:val="A3AC0A2B518E4A3DBDF6CA34D13759D9"/>
    <w:rsid w:val="007E161E"/>
    <w:rPr>
      <w:kern w:val="2"/>
      <w:szCs w:val="28"/>
      <w:lang w:bidi="th-TH"/>
      <w14:ligatures w14:val="standardContextual"/>
    </w:rPr>
  </w:style>
  <w:style w:type="paragraph" w:customStyle="1" w:styleId="001464D4756C45E0AA63DA570AFF7A5A">
    <w:name w:val="001464D4756C45E0AA63DA570AFF7A5A"/>
    <w:rsid w:val="007E161E"/>
    <w:rPr>
      <w:kern w:val="2"/>
      <w:szCs w:val="28"/>
      <w:lang w:bidi="th-TH"/>
      <w14:ligatures w14:val="standardContextual"/>
    </w:rPr>
  </w:style>
  <w:style w:type="paragraph" w:customStyle="1" w:styleId="799F2C334515488CA6730FAA22D44293">
    <w:name w:val="799F2C334515488CA6730FAA22D44293"/>
    <w:rsid w:val="007E161E"/>
    <w:rPr>
      <w:kern w:val="2"/>
      <w:szCs w:val="28"/>
      <w:lang w:bidi="th-TH"/>
      <w14:ligatures w14:val="standardContextual"/>
    </w:rPr>
  </w:style>
  <w:style w:type="paragraph" w:customStyle="1" w:styleId="5D11502FB2F84608BA96C4CF03D1FE5C">
    <w:name w:val="5D11502FB2F84608BA96C4CF03D1FE5C"/>
    <w:rsid w:val="0078323A"/>
    <w:rPr>
      <w:kern w:val="2"/>
      <w:szCs w:val="28"/>
      <w:lang w:bidi="th-TH"/>
      <w14:ligatures w14:val="standardContextual"/>
    </w:rPr>
  </w:style>
  <w:style w:type="paragraph" w:customStyle="1" w:styleId="6C61E51A833248F99984C8916FB252C3">
    <w:name w:val="6C61E51A833248F99984C8916FB252C3"/>
    <w:rsid w:val="007E161E"/>
    <w:rPr>
      <w:kern w:val="2"/>
      <w:szCs w:val="28"/>
      <w:lang w:bidi="th-TH"/>
      <w14:ligatures w14:val="standardContextual"/>
    </w:rPr>
  </w:style>
  <w:style w:type="paragraph" w:customStyle="1" w:styleId="EBAC38E1F516411DB8F6BB033DC36B1F">
    <w:name w:val="EBAC38E1F516411DB8F6BB033DC36B1F"/>
    <w:rsid w:val="00401D06"/>
    <w:rPr>
      <w:kern w:val="2"/>
      <w:szCs w:val="28"/>
      <w:lang w:bidi="th-TH"/>
      <w14:ligatures w14:val="standardContextual"/>
    </w:rPr>
  </w:style>
  <w:style w:type="paragraph" w:customStyle="1" w:styleId="400D8DA3870346E99997AE577FFE9908">
    <w:name w:val="400D8DA3870346E99997AE577FFE9908"/>
    <w:rsid w:val="00401D06"/>
    <w:rPr>
      <w:kern w:val="2"/>
      <w:szCs w:val="28"/>
      <w:lang w:bidi="th-TH"/>
      <w14:ligatures w14:val="standardContextual"/>
    </w:rPr>
  </w:style>
  <w:style w:type="paragraph" w:customStyle="1" w:styleId="1AE9CE6FE499418EA3CB011065CC697F">
    <w:name w:val="1AE9CE6FE499418EA3CB011065CC697F"/>
    <w:rsid w:val="00401D06"/>
    <w:rPr>
      <w:kern w:val="2"/>
      <w:szCs w:val="28"/>
      <w:lang w:bidi="th-TH"/>
      <w14:ligatures w14:val="standardContextual"/>
    </w:rPr>
  </w:style>
  <w:style w:type="paragraph" w:customStyle="1" w:styleId="1A0D35F0F6CE4935AC1688764348C5E3">
    <w:name w:val="1A0D35F0F6CE4935AC1688764348C5E3"/>
    <w:rsid w:val="00401D06"/>
    <w:rPr>
      <w:kern w:val="2"/>
      <w:szCs w:val="28"/>
      <w:lang w:bidi="th-TH"/>
      <w14:ligatures w14:val="standardContextual"/>
    </w:rPr>
  </w:style>
  <w:style w:type="paragraph" w:customStyle="1" w:styleId="785F615644E1459DAC467706095CB1C0">
    <w:name w:val="785F615644E1459DAC467706095CB1C0"/>
    <w:rsid w:val="005649B2"/>
    <w:rPr>
      <w:kern w:val="2"/>
      <w:szCs w:val="28"/>
      <w:lang w:bidi="th-TH"/>
      <w14:ligatures w14:val="standardContextual"/>
    </w:rPr>
  </w:style>
  <w:style w:type="paragraph" w:customStyle="1" w:styleId="30DB303D4A2944828598F10991158C40">
    <w:name w:val="30DB303D4A2944828598F10991158C40"/>
    <w:rsid w:val="005649B2"/>
    <w:rPr>
      <w:kern w:val="2"/>
      <w:szCs w:val="28"/>
      <w:lang w:bidi="th-TH"/>
      <w14:ligatures w14:val="standardContextual"/>
    </w:rPr>
  </w:style>
  <w:style w:type="paragraph" w:customStyle="1" w:styleId="F1B1D6B928FC49A398AF836C5335F4B5">
    <w:name w:val="F1B1D6B928FC49A398AF836C5335F4B5"/>
    <w:rsid w:val="005649B2"/>
    <w:rPr>
      <w:kern w:val="2"/>
      <w:szCs w:val="28"/>
      <w:lang w:bidi="th-TH"/>
      <w14:ligatures w14:val="standardContextual"/>
    </w:rPr>
  </w:style>
  <w:style w:type="paragraph" w:customStyle="1" w:styleId="3712A73E79BC4AB88667AB5BDB667890">
    <w:name w:val="3712A73E79BC4AB88667AB5BDB667890"/>
    <w:rsid w:val="005649B2"/>
    <w:rPr>
      <w:kern w:val="2"/>
      <w:szCs w:val="28"/>
      <w:lang w:bidi="th-TH"/>
      <w14:ligatures w14:val="standardContextual"/>
    </w:rPr>
  </w:style>
  <w:style w:type="paragraph" w:customStyle="1" w:styleId="1EBE91A762424D08A3CF1018E1E2C679">
    <w:name w:val="1EBE91A762424D08A3CF1018E1E2C679"/>
    <w:rsid w:val="005649B2"/>
    <w:rPr>
      <w:kern w:val="2"/>
      <w:szCs w:val="28"/>
      <w:lang w:bidi="th-TH"/>
      <w14:ligatures w14:val="standardContextual"/>
    </w:rPr>
  </w:style>
  <w:style w:type="paragraph" w:customStyle="1" w:styleId="1F54E78836BA456B916C31145A26215A">
    <w:name w:val="1F54E78836BA456B916C31145A26215A"/>
    <w:rsid w:val="00261423"/>
    <w:rPr>
      <w:kern w:val="2"/>
      <w:szCs w:val="28"/>
      <w:lang w:bidi="th-TH"/>
      <w14:ligatures w14:val="standardContextual"/>
    </w:rPr>
  </w:style>
  <w:style w:type="paragraph" w:customStyle="1" w:styleId="6CBCAA527BF94E41BFE5F8FB0C352741">
    <w:name w:val="6CBCAA527BF94E41BFE5F8FB0C352741"/>
    <w:rsid w:val="00261423"/>
    <w:rPr>
      <w:kern w:val="2"/>
      <w:szCs w:val="28"/>
      <w:lang w:bidi="th-TH"/>
      <w14:ligatures w14:val="standardContextual"/>
    </w:rPr>
  </w:style>
  <w:style w:type="paragraph" w:customStyle="1" w:styleId="9A5EE6FE75F847568546C2E646434598">
    <w:name w:val="9A5EE6FE75F847568546C2E646434598"/>
    <w:rsid w:val="005649B2"/>
    <w:rPr>
      <w:kern w:val="2"/>
      <w:szCs w:val="28"/>
      <w:lang w:bidi="th-TH"/>
      <w14:ligatures w14:val="standardContextual"/>
    </w:rPr>
  </w:style>
  <w:style w:type="paragraph" w:customStyle="1" w:styleId="CB9E81CA30694073AAEDB2CEBC7BBBCA">
    <w:name w:val="CB9E81CA30694073AAEDB2CEBC7BBBCA"/>
    <w:rsid w:val="005649B2"/>
    <w:rPr>
      <w:kern w:val="2"/>
      <w:szCs w:val="28"/>
      <w:lang w:bidi="th-TH"/>
      <w14:ligatures w14:val="standardContextual"/>
    </w:rPr>
  </w:style>
  <w:style w:type="paragraph" w:customStyle="1" w:styleId="4088C32F27024010B0268872EBE16F06">
    <w:name w:val="4088C32F27024010B0268872EBE16F06"/>
    <w:rsid w:val="00261423"/>
    <w:rPr>
      <w:kern w:val="2"/>
      <w:szCs w:val="28"/>
      <w:lang w:bidi="th-TH"/>
      <w14:ligatures w14:val="standardContextual"/>
    </w:rPr>
  </w:style>
  <w:style w:type="paragraph" w:customStyle="1" w:styleId="1C083A9D10894879992182D313750292">
    <w:name w:val="1C083A9D10894879992182D313750292"/>
    <w:rsid w:val="005649B2"/>
    <w:rPr>
      <w:kern w:val="2"/>
      <w:szCs w:val="28"/>
      <w:lang w:bidi="th-TH"/>
      <w14:ligatures w14:val="standardContextual"/>
    </w:rPr>
  </w:style>
  <w:style w:type="paragraph" w:customStyle="1" w:styleId="EFB39EA0CF5D45059C9FC65FB1F1C239">
    <w:name w:val="EFB39EA0CF5D45059C9FC65FB1F1C239"/>
    <w:rsid w:val="00261423"/>
    <w:rPr>
      <w:kern w:val="2"/>
      <w:szCs w:val="28"/>
      <w:lang w:bidi="th-TH"/>
      <w14:ligatures w14:val="standardContextual"/>
    </w:rPr>
  </w:style>
  <w:style w:type="paragraph" w:customStyle="1" w:styleId="052A1C4CCE894E83BF2FF59EB6AFE7DC">
    <w:name w:val="052A1C4CCE894E83BF2FF59EB6AFE7DC"/>
    <w:rsid w:val="00261423"/>
    <w:rPr>
      <w:kern w:val="2"/>
      <w:szCs w:val="28"/>
      <w:lang w:bidi="th-TH"/>
      <w14:ligatures w14:val="standardContextual"/>
    </w:rPr>
  </w:style>
  <w:style w:type="paragraph" w:customStyle="1" w:styleId="56A78669E035420296E0413D730AD18E">
    <w:name w:val="56A78669E035420296E0413D730AD18E"/>
    <w:rsid w:val="005649B2"/>
    <w:rPr>
      <w:kern w:val="2"/>
      <w:szCs w:val="28"/>
      <w:lang w:bidi="th-TH"/>
      <w14:ligatures w14:val="standardContextual"/>
    </w:rPr>
  </w:style>
  <w:style w:type="paragraph" w:customStyle="1" w:styleId="A2D85592B2714835B985FEEFAF7D14F0">
    <w:name w:val="A2D85592B2714835B985FEEFAF7D14F0"/>
    <w:rsid w:val="005649B2"/>
    <w:rPr>
      <w:kern w:val="2"/>
      <w:szCs w:val="28"/>
      <w:lang w:bidi="th-TH"/>
      <w14:ligatures w14:val="standardContextual"/>
    </w:rPr>
  </w:style>
  <w:style w:type="paragraph" w:customStyle="1" w:styleId="3C53C25C7FA34A1D87FC55F7F72AAA34">
    <w:name w:val="3C53C25C7FA34A1D87FC55F7F72AAA34"/>
    <w:rsid w:val="005649B2"/>
    <w:rPr>
      <w:kern w:val="2"/>
      <w:szCs w:val="28"/>
      <w:lang w:bidi="th-TH"/>
      <w14:ligatures w14:val="standardContextual"/>
    </w:rPr>
  </w:style>
  <w:style w:type="paragraph" w:customStyle="1" w:styleId="FC5691E772A54BEA916C75FBA5EBD338">
    <w:name w:val="FC5691E772A54BEA916C75FBA5EBD338"/>
    <w:rsid w:val="005649B2"/>
    <w:rPr>
      <w:kern w:val="2"/>
      <w:szCs w:val="28"/>
      <w:lang w:bidi="th-TH"/>
      <w14:ligatures w14:val="standardContextual"/>
    </w:rPr>
  </w:style>
  <w:style w:type="paragraph" w:customStyle="1" w:styleId="68885E609DA14E23A4A05F047183B743">
    <w:name w:val="68885E609DA14E23A4A05F047183B743"/>
    <w:rsid w:val="005649B2"/>
    <w:rPr>
      <w:kern w:val="2"/>
      <w:szCs w:val="28"/>
      <w:lang w:bidi="th-TH"/>
      <w14:ligatures w14:val="standardContextual"/>
    </w:rPr>
  </w:style>
  <w:style w:type="paragraph" w:customStyle="1" w:styleId="0BAF72D8971344AB8476D8C37799DB07">
    <w:name w:val="0BAF72D8971344AB8476D8C37799DB07"/>
    <w:rsid w:val="005649B2"/>
    <w:rPr>
      <w:kern w:val="2"/>
      <w:szCs w:val="28"/>
      <w:lang w:bidi="th-TH"/>
      <w14:ligatures w14:val="standardContextual"/>
    </w:rPr>
  </w:style>
  <w:style w:type="paragraph" w:customStyle="1" w:styleId="157E9B5D6A034FAA99567FE98CB05A89">
    <w:name w:val="157E9B5D6A034FAA99567FE98CB05A89"/>
    <w:rsid w:val="00261423"/>
    <w:rPr>
      <w:kern w:val="2"/>
      <w:szCs w:val="28"/>
      <w:lang w:bidi="th-TH"/>
      <w14:ligatures w14:val="standardContextual"/>
    </w:rPr>
  </w:style>
  <w:style w:type="paragraph" w:customStyle="1" w:styleId="061B7C24650D4637AE4878ADE55CF21F">
    <w:name w:val="061B7C24650D4637AE4878ADE55CF21F"/>
    <w:rsid w:val="00261423"/>
    <w:rPr>
      <w:kern w:val="2"/>
      <w:szCs w:val="28"/>
      <w:lang w:bidi="th-TH"/>
      <w14:ligatures w14:val="standardContextual"/>
    </w:rPr>
  </w:style>
  <w:style w:type="paragraph" w:customStyle="1" w:styleId="C4A02F94BA08426FAC0C9AD8DEA8B1F0">
    <w:name w:val="C4A02F94BA08426FAC0C9AD8DEA8B1F0"/>
    <w:rsid w:val="005649B2"/>
    <w:rPr>
      <w:kern w:val="2"/>
      <w:szCs w:val="28"/>
      <w:lang w:bidi="th-TH"/>
      <w14:ligatures w14:val="standardContextual"/>
    </w:rPr>
  </w:style>
  <w:style w:type="paragraph" w:customStyle="1" w:styleId="C79EF0C0D5A14563809216F499814ABF">
    <w:name w:val="C79EF0C0D5A14563809216F499814ABF"/>
    <w:rsid w:val="00401D06"/>
    <w:rPr>
      <w:kern w:val="2"/>
      <w:szCs w:val="28"/>
      <w:lang w:bidi="th-TH"/>
      <w14:ligatures w14:val="standardContextual"/>
    </w:rPr>
  </w:style>
  <w:style w:type="paragraph" w:customStyle="1" w:styleId="EA0BF871A58E4DCFA5110800D9D8F474">
    <w:name w:val="EA0BF871A58E4DCFA5110800D9D8F474"/>
    <w:rsid w:val="00401D06"/>
    <w:rPr>
      <w:kern w:val="2"/>
      <w:szCs w:val="28"/>
      <w:lang w:bidi="th-TH"/>
      <w14:ligatures w14:val="standardContextual"/>
    </w:rPr>
  </w:style>
  <w:style w:type="paragraph" w:customStyle="1" w:styleId="3D1E689EE1754AADA597962AAD432962">
    <w:name w:val="3D1E689EE1754AADA597962AAD432962"/>
    <w:rsid w:val="005649B2"/>
    <w:rPr>
      <w:kern w:val="2"/>
      <w:szCs w:val="28"/>
      <w:lang w:bidi="th-TH"/>
      <w14:ligatures w14:val="standardContextual"/>
    </w:rPr>
  </w:style>
  <w:style w:type="paragraph" w:customStyle="1" w:styleId="745979B0B7E24243B5E6A3DD5E86B948">
    <w:name w:val="745979B0B7E24243B5E6A3DD5E86B948"/>
    <w:rsid w:val="005649B2"/>
    <w:rPr>
      <w:kern w:val="2"/>
      <w:szCs w:val="28"/>
      <w:lang w:bidi="th-TH"/>
      <w14:ligatures w14:val="standardContextual"/>
    </w:rPr>
  </w:style>
  <w:style w:type="paragraph" w:customStyle="1" w:styleId="14D24CE5FFAD4C0EAC00AF2019B13809">
    <w:name w:val="14D24CE5FFAD4C0EAC00AF2019B13809"/>
    <w:rsid w:val="005649B2"/>
    <w:rPr>
      <w:kern w:val="2"/>
      <w:szCs w:val="28"/>
      <w:lang w:bidi="th-TH"/>
      <w14:ligatures w14:val="standardContextual"/>
    </w:rPr>
  </w:style>
  <w:style w:type="paragraph" w:customStyle="1" w:styleId="2DC46617C9374686A18C52FF9E5E0F8A">
    <w:name w:val="2DC46617C9374686A18C52FF9E5E0F8A"/>
    <w:rsid w:val="005649B2"/>
    <w:rPr>
      <w:kern w:val="2"/>
      <w:szCs w:val="28"/>
      <w:lang w:bidi="th-TH"/>
      <w14:ligatures w14:val="standardContextual"/>
    </w:rPr>
  </w:style>
  <w:style w:type="paragraph" w:customStyle="1" w:styleId="E163387DA6914AB499D6148028126D79">
    <w:name w:val="E163387DA6914AB499D6148028126D79"/>
    <w:rsid w:val="005649B2"/>
    <w:rPr>
      <w:kern w:val="2"/>
      <w:szCs w:val="28"/>
      <w:lang w:bidi="th-TH"/>
      <w14:ligatures w14:val="standardContextual"/>
    </w:rPr>
  </w:style>
  <w:style w:type="paragraph" w:customStyle="1" w:styleId="A914CB816DD1416FB67A6A58EF8B2087">
    <w:name w:val="A914CB816DD1416FB67A6A58EF8B2087"/>
    <w:rsid w:val="005649B2"/>
    <w:rPr>
      <w:kern w:val="2"/>
      <w:szCs w:val="28"/>
      <w:lang w:bidi="th-TH"/>
      <w14:ligatures w14:val="standardContextual"/>
    </w:rPr>
  </w:style>
  <w:style w:type="paragraph" w:customStyle="1" w:styleId="2B03628ABC884D6B9498990BB3DBDD7C">
    <w:name w:val="2B03628ABC884D6B9498990BB3DBDD7C"/>
    <w:rsid w:val="005649B2"/>
    <w:rPr>
      <w:kern w:val="2"/>
      <w:szCs w:val="28"/>
      <w:lang w:bidi="th-TH"/>
      <w14:ligatures w14:val="standardContextual"/>
    </w:rPr>
  </w:style>
  <w:style w:type="paragraph" w:customStyle="1" w:styleId="FCD0F85E547C4C538725C41915C91B77">
    <w:name w:val="FCD0F85E547C4C538725C41915C91B77"/>
    <w:rsid w:val="005649B2"/>
    <w:rPr>
      <w:kern w:val="2"/>
      <w:szCs w:val="28"/>
      <w:lang w:bidi="th-TH"/>
      <w14:ligatures w14:val="standardContextual"/>
    </w:rPr>
  </w:style>
  <w:style w:type="paragraph" w:customStyle="1" w:styleId="7C8EF16DA7E741168988DF75827D44EE">
    <w:name w:val="7C8EF16DA7E741168988DF75827D44EE"/>
    <w:rsid w:val="009D2D15"/>
    <w:rPr>
      <w:kern w:val="2"/>
      <w:szCs w:val="28"/>
      <w:lang w:bidi="th-TH"/>
      <w14:ligatures w14:val="standardContextual"/>
    </w:rPr>
  </w:style>
  <w:style w:type="paragraph" w:customStyle="1" w:styleId="E0AB3C4AB6B74F468FF98E517426A0AA">
    <w:name w:val="E0AB3C4AB6B74F468FF98E517426A0AA"/>
    <w:rsid w:val="00F91A8A"/>
    <w:rPr>
      <w:kern w:val="2"/>
      <w:szCs w:val="28"/>
      <w:lang w:bidi="th-TH"/>
      <w14:ligatures w14:val="standardContextual"/>
    </w:rPr>
  </w:style>
  <w:style w:type="paragraph" w:customStyle="1" w:styleId="BD070EA7B71542438EDCCF11FF3D3A7B">
    <w:name w:val="BD070EA7B71542438EDCCF11FF3D3A7B"/>
    <w:rsid w:val="00F91A8A"/>
    <w:rPr>
      <w:kern w:val="2"/>
      <w:szCs w:val="28"/>
      <w:lang w:bidi="th-TH"/>
      <w14:ligatures w14:val="standardContextual"/>
    </w:rPr>
  </w:style>
  <w:style w:type="paragraph" w:customStyle="1" w:styleId="A444D5D6D7A54BDAA63FB46C5D7DA384">
    <w:name w:val="A444D5D6D7A54BDAA63FB46C5D7DA384"/>
    <w:rsid w:val="00261423"/>
    <w:rPr>
      <w:kern w:val="2"/>
      <w:szCs w:val="28"/>
      <w:lang w:bidi="th-TH"/>
      <w14:ligatures w14:val="standardContextual"/>
    </w:rPr>
  </w:style>
  <w:style w:type="paragraph" w:customStyle="1" w:styleId="9D695E92B27645A19B727BAD1D9ACACF">
    <w:name w:val="9D695E92B27645A19B727BAD1D9ACACF"/>
    <w:rsid w:val="00F91A8A"/>
    <w:rPr>
      <w:kern w:val="2"/>
      <w:szCs w:val="28"/>
      <w:lang w:bidi="th-TH"/>
      <w14:ligatures w14:val="standardContextual"/>
    </w:rPr>
  </w:style>
  <w:style w:type="paragraph" w:customStyle="1" w:styleId="FE721287E7324371A5276157B9871AC6">
    <w:name w:val="FE721287E7324371A5276157B9871AC6"/>
    <w:rsid w:val="00261423"/>
    <w:rPr>
      <w:kern w:val="2"/>
      <w:szCs w:val="28"/>
      <w:lang w:bidi="th-TH"/>
      <w14:ligatures w14:val="standardContextual"/>
    </w:rPr>
  </w:style>
  <w:style w:type="paragraph" w:customStyle="1" w:styleId="7E59441A76CD433CB068F1BDDA902A79">
    <w:name w:val="7E59441A76CD433CB068F1BDDA902A79"/>
    <w:rsid w:val="00401D06"/>
    <w:rPr>
      <w:kern w:val="2"/>
      <w:szCs w:val="28"/>
      <w:lang w:bidi="th-TH"/>
      <w14:ligatures w14:val="standardContextual"/>
    </w:rPr>
  </w:style>
  <w:style w:type="paragraph" w:customStyle="1" w:styleId="8E01BCDFE7E74189AB94C56A14E97A56">
    <w:name w:val="8E01BCDFE7E74189AB94C56A14E97A56"/>
    <w:rsid w:val="009D2D15"/>
    <w:rPr>
      <w:kern w:val="2"/>
      <w:szCs w:val="28"/>
      <w:lang w:bidi="th-TH"/>
      <w14:ligatures w14:val="standardContextual"/>
    </w:rPr>
  </w:style>
  <w:style w:type="paragraph" w:customStyle="1" w:styleId="54F441069602407994C70632360AB3E0">
    <w:name w:val="54F441069602407994C70632360AB3E0"/>
    <w:rsid w:val="009D2D15"/>
    <w:rPr>
      <w:kern w:val="2"/>
      <w:szCs w:val="28"/>
      <w:lang w:bidi="th-TH"/>
      <w14:ligatures w14:val="standardContextual"/>
    </w:rPr>
  </w:style>
  <w:style w:type="paragraph" w:customStyle="1" w:styleId="3BBB550C4B5B49D6BEBF2FB070B079F9">
    <w:name w:val="3BBB550C4B5B49D6BEBF2FB070B079F9"/>
    <w:rsid w:val="009D2D15"/>
    <w:rPr>
      <w:kern w:val="2"/>
      <w:szCs w:val="28"/>
      <w:lang w:bidi="th-TH"/>
      <w14:ligatures w14:val="standardContextual"/>
    </w:rPr>
  </w:style>
  <w:style w:type="paragraph" w:customStyle="1" w:styleId="6A3DCCDBE7BA4012B8F85A46312503B0">
    <w:name w:val="6A3DCCDBE7BA4012B8F85A46312503B0"/>
    <w:rsid w:val="009D2D15"/>
    <w:rPr>
      <w:kern w:val="2"/>
      <w:szCs w:val="28"/>
      <w:lang w:bidi="th-TH"/>
      <w14:ligatures w14:val="standardContextual"/>
    </w:rPr>
  </w:style>
  <w:style w:type="paragraph" w:customStyle="1" w:styleId="4FC86230484241C1BDD22F6CB20C04BB">
    <w:name w:val="4FC86230484241C1BDD22F6CB20C04BB"/>
    <w:rsid w:val="009D2D15"/>
    <w:rPr>
      <w:kern w:val="2"/>
      <w:szCs w:val="28"/>
      <w:lang w:bidi="th-TH"/>
      <w14:ligatures w14:val="standardContextual"/>
    </w:rPr>
  </w:style>
  <w:style w:type="paragraph" w:customStyle="1" w:styleId="9FF441AE17B94E06BD16B5415357F92E">
    <w:name w:val="9FF441AE17B94E06BD16B5415357F92E"/>
    <w:rsid w:val="009D2D15"/>
    <w:rPr>
      <w:kern w:val="2"/>
      <w:szCs w:val="28"/>
      <w:lang w:bidi="th-TH"/>
      <w14:ligatures w14:val="standardContextual"/>
    </w:rPr>
  </w:style>
  <w:style w:type="paragraph" w:customStyle="1" w:styleId="663E6728A6B441CFA16E8880DFDAF611">
    <w:name w:val="663E6728A6B441CFA16E8880DFDAF611"/>
    <w:rsid w:val="009D2D15"/>
    <w:rPr>
      <w:kern w:val="2"/>
      <w:szCs w:val="28"/>
      <w:lang w:bidi="th-TH"/>
      <w14:ligatures w14:val="standardContextual"/>
    </w:rPr>
  </w:style>
  <w:style w:type="paragraph" w:customStyle="1" w:styleId="D71593FEF1234D62AFDC34D66EE24362">
    <w:name w:val="D71593FEF1234D62AFDC34D66EE24362"/>
    <w:rsid w:val="009D2D15"/>
    <w:rPr>
      <w:kern w:val="2"/>
      <w:szCs w:val="28"/>
      <w:lang w:bidi="th-TH"/>
      <w14:ligatures w14:val="standardContextual"/>
    </w:rPr>
  </w:style>
  <w:style w:type="paragraph" w:customStyle="1" w:styleId="0DCE63FA2D4049038E9DC3E24263824B">
    <w:name w:val="0DCE63FA2D4049038E9DC3E24263824B"/>
    <w:rsid w:val="009D2D15"/>
    <w:rPr>
      <w:kern w:val="2"/>
      <w:szCs w:val="28"/>
      <w:lang w:bidi="th-TH"/>
      <w14:ligatures w14:val="standardContextual"/>
    </w:rPr>
  </w:style>
  <w:style w:type="paragraph" w:customStyle="1" w:styleId="21ED9393043848D5AB1B9EE9CDB5AB67">
    <w:name w:val="21ED9393043848D5AB1B9EE9CDB5AB67"/>
    <w:rsid w:val="009D2D15"/>
    <w:rPr>
      <w:kern w:val="2"/>
      <w:szCs w:val="28"/>
      <w:lang w:bidi="th-TH"/>
      <w14:ligatures w14:val="standardContextual"/>
    </w:rPr>
  </w:style>
  <w:style w:type="paragraph" w:customStyle="1" w:styleId="5FAC7925BB184B55B874EC5714B42B75">
    <w:name w:val="5FAC7925BB184B55B874EC5714B42B75"/>
    <w:rsid w:val="009D2D15"/>
    <w:rPr>
      <w:kern w:val="2"/>
      <w:szCs w:val="28"/>
      <w:lang w:bidi="th-TH"/>
      <w14:ligatures w14:val="standardContextual"/>
    </w:rPr>
  </w:style>
  <w:style w:type="paragraph" w:customStyle="1" w:styleId="F8C181B42A90496D9F0E10EB02623DBE">
    <w:name w:val="F8C181B42A90496D9F0E10EB02623DBE"/>
    <w:rsid w:val="009D2D15"/>
    <w:rPr>
      <w:kern w:val="2"/>
      <w:szCs w:val="28"/>
      <w:lang w:bidi="th-TH"/>
      <w14:ligatures w14:val="standardContextual"/>
    </w:rPr>
  </w:style>
  <w:style w:type="paragraph" w:customStyle="1" w:styleId="6F743A6337A742218FE7A28E98637A6C">
    <w:name w:val="6F743A6337A742218FE7A28E98637A6C"/>
    <w:rsid w:val="001C36BB"/>
    <w:rPr>
      <w:kern w:val="2"/>
      <w:szCs w:val="28"/>
      <w:lang w:bidi="th-TH"/>
      <w14:ligatures w14:val="standardContextual"/>
    </w:rPr>
  </w:style>
  <w:style w:type="paragraph" w:customStyle="1" w:styleId="C043D4D6ED8347EFAF7158E557F5F37A">
    <w:name w:val="C043D4D6ED8347EFAF7158E557F5F37A"/>
    <w:rsid w:val="001C36BB"/>
    <w:rPr>
      <w:kern w:val="2"/>
      <w:szCs w:val="28"/>
      <w:lang w:bidi="th-TH"/>
      <w14:ligatures w14:val="standardContextual"/>
    </w:rPr>
  </w:style>
  <w:style w:type="paragraph" w:customStyle="1" w:styleId="CE6F44660AC44CF69353199A96867F6C">
    <w:name w:val="CE6F44660AC44CF69353199A96867F6C"/>
    <w:rsid w:val="001C36BB"/>
    <w:rPr>
      <w:kern w:val="2"/>
      <w:szCs w:val="28"/>
      <w:lang w:bidi="th-TH"/>
      <w14:ligatures w14:val="standardContextual"/>
    </w:rPr>
  </w:style>
  <w:style w:type="paragraph" w:customStyle="1" w:styleId="F0C8382AE2EE4E1B8AA3C7B95A6E9824">
    <w:name w:val="F0C8382AE2EE4E1B8AA3C7B95A6E9824"/>
    <w:rsid w:val="001C36BB"/>
    <w:rPr>
      <w:kern w:val="2"/>
      <w:szCs w:val="28"/>
      <w:lang w:bidi="th-TH"/>
      <w14:ligatures w14:val="standardContextual"/>
    </w:rPr>
  </w:style>
  <w:style w:type="paragraph" w:customStyle="1" w:styleId="FB6CA1B3219F42618C897BEEC5A933B2">
    <w:name w:val="FB6CA1B3219F42618C897BEEC5A933B2"/>
    <w:rsid w:val="001C36BB"/>
    <w:rPr>
      <w:kern w:val="2"/>
      <w:szCs w:val="28"/>
      <w:lang w:bidi="th-TH"/>
      <w14:ligatures w14:val="standardContextual"/>
    </w:rPr>
  </w:style>
  <w:style w:type="paragraph" w:customStyle="1" w:styleId="90C627A110F44804A2B83CE5AF052C4A">
    <w:name w:val="90C627A110F44804A2B83CE5AF052C4A"/>
    <w:rsid w:val="001C36BB"/>
    <w:rPr>
      <w:kern w:val="2"/>
      <w:szCs w:val="28"/>
      <w:lang w:bidi="th-TH"/>
      <w14:ligatures w14:val="standardContextual"/>
    </w:rPr>
  </w:style>
  <w:style w:type="paragraph" w:customStyle="1" w:styleId="558AA1B9816C4390A5A73E4A77749845">
    <w:name w:val="558AA1B9816C4390A5A73E4A77749845"/>
    <w:rsid w:val="001C36BB"/>
    <w:rPr>
      <w:kern w:val="2"/>
      <w:szCs w:val="28"/>
      <w:lang w:bidi="th-TH"/>
      <w14:ligatures w14:val="standardContextual"/>
    </w:rPr>
  </w:style>
  <w:style w:type="paragraph" w:customStyle="1" w:styleId="444B569B401B463188E4264DE1660D49">
    <w:name w:val="444B569B401B463188E4264DE1660D49"/>
    <w:rsid w:val="001C36BB"/>
    <w:rPr>
      <w:kern w:val="2"/>
      <w:szCs w:val="28"/>
      <w:lang w:bidi="th-TH"/>
      <w14:ligatures w14:val="standardContextual"/>
    </w:rPr>
  </w:style>
  <w:style w:type="paragraph" w:customStyle="1" w:styleId="B3BEAB445BED40728516E37632F76DE4">
    <w:name w:val="B3BEAB445BED40728516E37632F76DE4"/>
    <w:rsid w:val="001C36BB"/>
    <w:rPr>
      <w:kern w:val="2"/>
      <w:szCs w:val="28"/>
      <w:lang w:bidi="th-TH"/>
      <w14:ligatures w14:val="standardContextual"/>
    </w:rPr>
  </w:style>
  <w:style w:type="paragraph" w:customStyle="1" w:styleId="974309C4980A432F96CC387209230758">
    <w:name w:val="974309C4980A432F96CC387209230758"/>
    <w:rsid w:val="001C36BB"/>
    <w:rPr>
      <w:kern w:val="2"/>
      <w:szCs w:val="28"/>
      <w:lang w:bidi="th-TH"/>
      <w14:ligatures w14:val="standardContextual"/>
    </w:rPr>
  </w:style>
  <w:style w:type="paragraph" w:customStyle="1" w:styleId="182AE6B82B174783B22BDD7D9EA6B137">
    <w:name w:val="182AE6B82B174783B22BDD7D9EA6B137"/>
    <w:rsid w:val="001C36BB"/>
    <w:rPr>
      <w:kern w:val="2"/>
      <w:szCs w:val="28"/>
      <w:lang w:bidi="th-TH"/>
      <w14:ligatures w14:val="standardContextual"/>
    </w:rPr>
  </w:style>
  <w:style w:type="paragraph" w:customStyle="1" w:styleId="BDF6DD463D2A42AB9651816B110E942A">
    <w:name w:val="BDF6DD463D2A42AB9651816B110E942A"/>
    <w:rsid w:val="009D2D15"/>
    <w:rPr>
      <w:kern w:val="2"/>
      <w:szCs w:val="28"/>
      <w:lang w:bidi="th-TH"/>
      <w14:ligatures w14:val="standardContextual"/>
    </w:rPr>
  </w:style>
  <w:style w:type="paragraph" w:customStyle="1" w:styleId="647DAAE0CDE145B391E6D531BEEF8F5D">
    <w:name w:val="647DAAE0CDE145B391E6D531BEEF8F5D"/>
    <w:rsid w:val="009D2D15"/>
    <w:rPr>
      <w:kern w:val="2"/>
      <w:szCs w:val="28"/>
      <w:lang w:bidi="th-TH"/>
      <w14:ligatures w14:val="standardContextual"/>
    </w:rPr>
  </w:style>
  <w:style w:type="paragraph" w:customStyle="1" w:styleId="0518B6DFB0FA464486334A801437DA67">
    <w:name w:val="0518B6DFB0FA464486334A801437DA67"/>
    <w:rsid w:val="009D2D15"/>
    <w:rPr>
      <w:kern w:val="2"/>
      <w:szCs w:val="28"/>
      <w:lang w:bidi="th-TH"/>
      <w14:ligatures w14:val="standardContextual"/>
    </w:rPr>
  </w:style>
  <w:style w:type="paragraph" w:customStyle="1" w:styleId="846E2E99080B4F609526E93434A0B1DB">
    <w:name w:val="846E2E99080B4F609526E93434A0B1DB"/>
    <w:rsid w:val="009D2D15"/>
    <w:rPr>
      <w:kern w:val="2"/>
      <w:szCs w:val="28"/>
      <w:lang w:bidi="th-TH"/>
      <w14:ligatures w14:val="standardContextual"/>
    </w:rPr>
  </w:style>
  <w:style w:type="paragraph" w:customStyle="1" w:styleId="C608401077DF46E6BD3DA18DA5BEA8EE">
    <w:name w:val="C608401077DF46E6BD3DA18DA5BEA8EE"/>
    <w:rsid w:val="009D2D15"/>
    <w:rPr>
      <w:kern w:val="2"/>
      <w:szCs w:val="28"/>
      <w:lang w:bidi="th-TH"/>
      <w14:ligatures w14:val="standardContextual"/>
    </w:rPr>
  </w:style>
  <w:style w:type="paragraph" w:customStyle="1" w:styleId="2ACB9D58DF4B44C39D9B4D9E70FDE02C">
    <w:name w:val="2ACB9D58DF4B44C39D9B4D9E70FDE02C"/>
    <w:rsid w:val="009D2D15"/>
    <w:rPr>
      <w:kern w:val="2"/>
      <w:szCs w:val="28"/>
      <w:lang w:bidi="th-TH"/>
      <w14:ligatures w14:val="standardContextual"/>
    </w:rPr>
  </w:style>
  <w:style w:type="paragraph" w:customStyle="1" w:styleId="4082A59EF038485D97C1677D1F13FC6F">
    <w:name w:val="4082A59EF038485D97C1677D1F13FC6F"/>
    <w:rsid w:val="009D2D15"/>
    <w:rPr>
      <w:kern w:val="2"/>
      <w:szCs w:val="28"/>
      <w:lang w:bidi="th-TH"/>
      <w14:ligatures w14:val="standardContextual"/>
    </w:rPr>
  </w:style>
  <w:style w:type="paragraph" w:customStyle="1" w:styleId="A63552ACEA8247AC91191C5E3C62F290">
    <w:name w:val="A63552ACEA8247AC91191C5E3C62F290"/>
    <w:rsid w:val="009D2D15"/>
    <w:rPr>
      <w:kern w:val="2"/>
      <w:szCs w:val="28"/>
      <w:lang w:bidi="th-TH"/>
      <w14:ligatures w14:val="standardContextual"/>
    </w:rPr>
  </w:style>
  <w:style w:type="paragraph" w:customStyle="1" w:styleId="A1B2A233363E4533AA888475DDB053E8">
    <w:name w:val="A1B2A233363E4533AA888475DDB053E8"/>
    <w:rsid w:val="00F91A8A"/>
    <w:rPr>
      <w:kern w:val="2"/>
      <w:szCs w:val="28"/>
      <w:lang w:bidi="th-TH"/>
      <w14:ligatures w14:val="standardContextual"/>
    </w:rPr>
  </w:style>
  <w:style w:type="paragraph" w:customStyle="1" w:styleId="9149E8DB8D1E4E2BAEEEF0E3F54A811C">
    <w:name w:val="9149E8DB8D1E4E2BAEEEF0E3F54A811C"/>
    <w:rsid w:val="00F91A8A"/>
    <w:rPr>
      <w:kern w:val="2"/>
      <w:szCs w:val="28"/>
      <w:lang w:bidi="th-TH"/>
      <w14:ligatures w14:val="standardContextual"/>
    </w:rPr>
  </w:style>
  <w:style w:type="paragraph" w:customStyle="1" w:styleId="E2D471D85E044C8CAEB3B53765246BCD">
    <w:name w:val="E2D471D85E044C8CAEB3B53765246BCD"/>
    <w:rsid w:val="00F91A8A"/>
    <w:rPr>
      <w:kern w:val="2"/>
      <w:szCs w:val="28"/>
      <w:lang w:bidi="th-TH"/>
      <w14:ligatures w14:val="standardContextual"/>
    </w:rPr>
  </w:style>
  <w:style w:type="paragraph" w:customStyle="1" w:styleId="83A10B8AF2BB4A708F2B9A5824248B89">
    <w:name w:val="83A10B8AF2BB4A708F2B9A5824248B89"/>
    <w:rsid w:val="00F91A8A"/>
    <w:rPr>
      <w:kern w:val="2"/>
      <w:szCs w:val="28"/>
      <w:lang w:bidi="th-TH"/>
      <w14:ligatures w14:val="standardContextual"/>
    </w:rPr>
  </w:style>
  <w:style w:type="paragraph" w:customStyle="1" w:styleId="6C257D12575F4AECA0BFAB4C5246B3E5">
    <w:name w:val="6C257D12575F4AECA0BFAB4C5246B3E5"/>
    <w:rsid w:val="00F91A8A"/>
    <w:rPr>
      <w:kern w:val="2"/>
      <w:szCs w:val="28"/>
      <w:lang w:bidi="th-TH"/>
      <w14:ligatures w14:val="standardContextual"/>
    </w:rPr>
  </w:style>
  <w:style w:type="paragraph" w:customStyle="1" w:styleId="0ED15CB256A747B0AC1E316F2750D9C4">
    <w:name w:val="0ED15CB256A747B0AC1E316F2750D9C4"/>
    <w:rsid w:val="00F91A8A"/>
    <w:rPr>
      <w:kern w:val="2"/>
      <w:szCs w:val="28"/>
      <w:lang w:bidi="th-TH"/>
      <w14:ligatures w14:val="standardContextual"/>
    </w:rPr>
  </w:style>
  <w:style w:type="paragraph" w:customStyle="1" w:styleId="26DA30851FCF4C6A8DA258FEAED9840D">
    <w:name w:val="26DA30851FCF4C6A8DA258FEAED9840D"/>
    <w:rsid w:val="00F91A8A"/>
    <w:rPr>
      <w:kern w:val="2"/>
      <w:szCs w:val="28"/>
      <w:lang w:bidi="th-TH"/>
      <w14:ligatures w14:val="standardContextual"/>
    </w:rPr>
  </w:style>
  <w:style w:type="paragraph" w:customStyle="1" w:styleId="42CBA7299E6140708262CBDA1CD5ED6A">
    <w:name w:val="42CBA7299E6140708262CBDA1CD5ED6A"/>
    <w:rsid w:val="00F91A8A"/>
    <w:rPr>
      <w:kern w:val="2"/>
      <w:szCs w:val="28"/>
      <w:lang w:bidi="th-TH"/>
      <w14:ligatures w14:val="standardContextual"/>
    </w:rPr>
  </w:style>
  <w:style w:type="paragraph" w:customStyle="1" w:styleId="739A7210CC5943D480D669E1E450DBCC">
    <w:name w:val="739A7210CC5943D480D669E1E450DBCC"/>
    <w:rsid w:val="00F91A8A"/>
    <w:rPr>
      <w:kern w:val="2"/>
      <w:szCs w:val="28"/>
      <w:lang w:bidi="th-TH"/>
      <w14:ligatures w14:val="standardContextual"/>
    </w:rPr>
  </w:style>
  <w:style w:type="paragraph" w:customStyle="1" w:styleId="6DF244252C5B4C489CB45658B02568FA">
    <w:name w:val="6DF244252C5B4C489CB45658B02568FA"/>
    <w:rsid w:val="00F91A8A"/>
    <w:rPr>
      <w:kern w:val="2"/>
      <w:szCs w:val="28"/>
      <w:lang w:bidi="th-TH"/>
      <w14:ligatures w14:val="standardContextual"/>
    </w:rPr>
  </w:style>
  <w:style w:type="paragraph" w:customStyle="1" w:styleId="ED4656B21F1D4926A9D194C92666230E">
    <w:name w:val="ED4656B21F1D4926A9D194C92666230E"/>
    <w:rsid w:val="00F91A8A"/>
    <w:rPr>
      <w:kern w:val="2"/>
      <w:szCs w:val="28"/>
      <w:lang w:bidi="th-TH"/>
      <w14:ligatures w14:val="standardContextual"/>
    </w:rPr>
  </w:style>
  <w:style w:type="paragraph" w:customStyle="1" w:styleId="0D9F9AB3388E49E684DE34368E55A372">
    <w:name w:val="0D9F9AB3388E49E684DE34368E55A372"/>
    <w:rsid w:val="00F91A8A"/>
    <w:rPr>
      <w:kern w:val="2"/>
      <w:szCs w:val="28"/>
      <w:lang w:bidi="th-TH"/>
      <w14:ligatures w14:val="standardContextual"/>
    </w:rPr>
  </w:style>
  <w:style w:type="paragraph" w:customStyle="1" w:styleId="74BB399A57304707909B9FE443812178">
    <w:name w:val="74BB399A57304707909B9FE443812178"/>
    <w:rsid w:val="00F91A8A"/>
    <w:rPr>
      <w:kern w:val="2"/>
      <w:szCs w:val="28"/>
      <w:lang w:bidi="th-TH"/>
      <w14:ligatures w14:val="standardContextual"/>
    </w:rPr>
  </w:style>
  <w:style w:type="paragraph" w:customStyle="1" w:styleId="7E985BE96E834B8D8A50DD661D070092">
    <w:name w:val="7E985BE96E834B8D8A50DD661D070092"/>
    <w:rsid w:val="00F91A8A"/>
    <w:rPr>
      <w:kern w:val="2"/>
      <w:szCs w:val="28"/>
      <w:lang w:bidi="th-TH"/>
      <w14:ligatures w14:val="standardContextual"/>
    </w:rPr>
  </w:style>
  <w:style w:type="paragraph" w:customStyle="1" w:styleId="228A7C3625DC4456A440F6EF20C7147C">
    <w:name w:val="228A7C3625DC4456A440F6EF20C7147C"/>
    <w:rsid w:val="00F91A8A"/>
    <w:rPr>
      <w:kern w:val="2"/>
      <w:szCs w:val="28"/>
      <w:lang w:bidi="th-TH"/>
      <w14:ligatures w14:val="standardContextual"/>
    </w:rPr>
  </w:style>
  <w:style w:type="paragraph" w:customStyle="1" w:styleId="F00D2F52503242288AF360C09A644C0A">
    <w:name w:val="F00D2F52503242288AF360C09A644C0A"/>
    <w:rsid w:val="00F91A8A"/>
    <w:rPr>
      <w:kern w:val="2"/>
      <w:szCs w:val="28"/>
      <w:lang w:bidi="th-TH"/>
      <w14:ligatures w14:val="standardContextual"/>
    </w:rPr>
  </w:style>
  <w:style w:type="paragraph" w:customStyle="1" w:styleId="A94F1251D4A8411DB359BEE88CFDBFE3">
    <w:name w:val="A94F1251D4A8411DB359BEE88CFDBFE3"/>
    <w:rsid w:val="00F91A8A"/>
    <w:rPr>
      <w:kern w:val="2"/>
      <w:szCs w:val="28"/>
      <w:lang w:bidi="th-TH"/>
      <w14:ligatures w14:val="standardContextual"/>
    </w:rPr>
  </w:style>
  <w:style w:type="paragraph" w:customStyle="1" w:styleId="C4E3E105CAE743DD85F1E5C2C5DA31F4">
    <w:name w:val="C4E3E105CAE743DD85F1E5C2C5DA31F4"/>
    <w:rsid w:val="00F91A8A"/>
    <w:rPr>
      <w:kern w:val="2"/>
      <w:szCs w:val="28"/>
      <w:lang w:bidi="th-TH"/>
      <w14:ligatures w14:val="standardContextual"/>
    </w:rPr>
  </w:style>
  <w:style w:type="paragraph" w:customStyle="1" w:styleId="D2CA2AB3598648C3A898F414D533D439">
    <w:name w:val="D2CA2AB3598648C3A898F414D533D439"/>
    <w:rsid w:val="00F91A8A"/>
    <w:rPr>
      <w:kern w:val="2"/>
      <w:szCs w:val="28"/>
      <w:lang w:bidi="th-TH"/>
      <w14:ligatures w14:val="standardContextual"/>
    </w:rPr>
  </w:style>
  <w:style w:type="paragraph" w:customStyle="1" w:styleId="523C1569F6D2425282E1ECB0BBFA81A7">
    <w:name w:val="523C1569F6D2425282E1ECB0BBFA81A7"/>
    <w:rsid w:val="00F91A8A"/>
    <w:rPr>
      <w:kern w:val="2"/>
      <w:szCs w:val="28"/>
      <w:lang w:bidi="th-TH"/>
      <w14:ligatures w14:val="standardContextual"/>
    </w:rPr>
  </w:style>
  <w:style w:type="paragraph" w:customStyle="1" w:styleId="4895CCD397B94DE5972D4E7FD0CB8ADD">
    <w:name w:val="4895CCD397B94DE5972D4E7FD0CB8ADD"/>
    <w:rsid w:val="0078323A"/>
    <w:rPr>
      <w:kern w:val="2"/>
      <w:szCs w:val="28"/>
      <w:lang w:bidi="th-TH"/>
      <w14:ligatures w14:val="standardContextual"/>
    </w:rPr>
  </w:style>
  <w:style w:type="paragraph" w:customStyle="1" w:styleId="A0119CCBEDFD423399B4A5E7C2EEE7B2">
    <w:name w:val="A0119CCBEDFD423399B4A5E7C2EEE7B2"/>
    <w:rsid w:val="0078323A"/>
    <w:rPr>
      <w:kern w:val="2"/>
      <w:szCs w:val="28"/>
      <w:lang w:bidi="th-TH"/>
      <w14:ligatures w14:val="standardContextual"/>
    </w:rPr>
  </w:style>
  <w:style w:type="paragraph" w:customStyle="1" w:styleId="3AE30D1AA90C4AE1B78BE47F2599CF9D">
    <w:name w:val="3AE30D1AA90C4AE1B78BE47F2599CF9D"/>
    <w:rsid w:val="0078323A"/>
    <w:rPr>
      <w:kern w:val="2"/>
      <w:szCs w:val="28"/>
      <w:lang w:bidi="th-TH"/>
      <w14:ligatures w14:val="standardContextual"/>
    </w:rPr>
  </w:style>
  <w:style w:type="paragraph" w:customStyle="1" w:styleId="8575A9ADD7D04A61A670FCB8FF363D1B">
    <w:name w:val="8575A9ADD7D04A61A670FCB8FF363D1B"/>
    <w:rsid w:val="00F91A8A"/>
    <w:rPr>
      <w:kern w:val="2"/>
      <w:szCs w:val="28"/>
      <w:lang w:bidi="th-TH"/>
      <w14:ligatures w14:val="standardContextual"/>
    </w:rPr>
  </w:style>
  <w:style w:type="paragraph" w:customStyle="1" w:styleId="7F718B31B9D3482FB9DF81433A9CE3E9">
    <w:name w:val="7F718B31B9D3482FB9DF81433A9CE3E9"/>
    <w:rsid w:val="00F91A8A"/>
    <w:rPr>
      <w:kern w:val="2"/>
      <w:szCs w:val="28"/>
      <w:lang w:bidi="th-TH"/>
      <w14:ligatures w14:val="standardContextual"/>
    </w:rPr>
  </w:style>
  <w:style w:type="paragraph" w:customStyle="1" w:styleId="1FF57D3A25E64A7FB560EACF368E7762">
    <w:name w:val="1FF57D3A25E64A7FB560EACF368E7762"/>
    <w:rsid w:val="00F91A8A"/>
    <w:rPr>
      <w:kern w:val="2"/>
      <w:szCs w:val="28"/>
      <w:lang w:bidi="th-TH"/>
      <w14:ligatures w14:val="standardContextual"/>
    </w:rPr>
  </w:style>
  <w:style w:type="paragraph" w:customStyle="1" w:styleId="5F4C6CC8A6B54283861387D6E08DFCCC">
    <w:name w:val="5F4C6CC8A6B54283861387D6E08DFCCC"/>
    <w:rsid w:val="00F91A8A"/>
    <w:rPr>
      <w:kern w:val="2"/>
      <w:szCs w:val="28"/>
      <w:lang w:bidi="th-TH"/>
      <w14:ligatures w14:val="standardContextual"/>
    </w:rPr>
  </w:style>
  <w:style w:type="paragraph" w:customStyle="1" w:styleId="838F56D83AD54D3AACE891615BFD8256">
    <w:name w:val="838F56D83AD54D3AACE891615BFD8256"/>
    <w:rsid w:val="00F91A8A"/>
    <w:rPr>
      <w:kern w:val="2"/>
      <w:szCs w:val="28"/>
      <w:lang w:bidi="th-TH"/>
      <w14:ligatures w14:val="standardContextual"/>
    </w:rPr>
  </w:style>
  <w:style w:type="paragraph" w:customStyle="1" w:styleId="6B20325DF585471EA6BC7EAA9DFA59B3">
    <w:name w:val="6B20325DF585471EA6BC7EAA9DFA59B3"/>
    <w:rsid w:val="00F91A8A"/>
    <w:rPr>
      <w:kern w:val="2"/>
      <w:szCs w:val="28"/>
      <w:lang w:bidi="th-TH"/>
      <w14:ligatures w14:val="standardContextual"/>
    </w:rPr>
  </w:style>
  <w:style w:type="paragraph" w:customStyle="1" w:styleId="EAE6E88DCF894AD9A3326A748FD3DE0D">
    <w:name w:val="EAE6E88DCF894AD9A3326A748FD3DE0D"/>
    <w:rsid w:val="00F91A8A"/>
    <w:rPr>
      <w:kern w:val="2"/>
      <w:szCs w:val="28"/>
      <w:lang w:bidi="th-TH"/>
      <w14:ligatures w14:val="standardContextual"/>
    </w:rPr>
  </w:style>
  <w:style w:type="paragraph" w:customStyle="1" w:styleId="B9CFAFE215CF4D2B9DB87126816847D6">
    <w:name w:val="B9CFAFE215CF4D2B9DB87126816847D6"/>
    <w:rsid w:val="00F91A8A"/>
    <w:rPr>
      <w:kern w:val="2"/>
      <w:szCs w:val="28"/>
      <w:lang w:bidi="th-TH"/>
      <w14:ligatures w14:val="standardContextual"/>
    </w:rPr>
  </w:style>
  <w:style w:type="paragraph" w:customStyle="1" w:styleId="FDE08CA7579E432C9FDD8DEBE9D3E0B5">
    <w:name w:val="FDE08CA7579E432C9FDD8DEBE9D3E0B5"/>
    <w:rsid w:val="00F91A8A"/>
    <w:rPr>
      <w:kern w:val="2"/>
      <w:szCs w:val="28"/>
      <w:lang w:bidi="th-TH"/>
      <w14:ligatures w14:val="standardContextual"/>
    </w:rPr>
  </w:style>
  <w:style w:type="paragraph" w:customStyle="1" w:styleId="85DE0C64B47042C49194E2607A49FA33">
    <w:name w:val="85DE0C64B47042C49194E2607A49FA33"/>
    <w:rsid w:val="00F91A8A"/>
    <w:rPr>
      <w:kern w:val="2"/>
      <w:szCs w:val="28"/>
      <w:lang w:bidi="th-TH"/>
      <w14:ligatures w14:val="standardContextual"/>
    </w:rPr>
  </w:style>
  <w:style w:type="paragraph" w:customStyle="1" w:styleId="8E4E26F1576643B0A7C26FDD31170039">
    <w:name w:val="8E4E26F1576643B0A7C26FDD31170039"/>
    <w:rsid w:val="00F91A8A"/>
    <w:rPr>
      <w:kern w:val="2"/>
      <w:szCs w:val="28"/>
      <w:lang w:bidi="th-TH"/>
      <w14:ligatures w14:val="standardContextual"/>
    </w:rPr>
  </w:style>
  <w:style w:type="paragraph" w:customStyle="1" w:styleId="B8DDEE1332F04DAA8F5075F12F1FF6EF">
    <w:name w:val="B8DDEE1332F04DAA8F5075F12F1FF6EF"/>
    <w:rsid w:val="00F91A8A"/>
    <w:rPr>
      <w:kern w:val="2"/>
      <w:szCs w:val="28"/>
      <w:lang w:bidi="th-TH"/>
      <w14:ligatures w14:val="standardContextual"/>
    </w:rPr>
  </w:style>
  <w:style w:type="paragraph" w:customStyle="1" w:styleId="F219F427143A4862A09A19F83C7E274A">
    <w:name w:val="F219F427143A4862A09A19F83C7E274A"/>
    <w:rsid w:val="00F91A8A"/>
    <w:rPr>
      <w:kern w:val="2"/>
      <w:szCs w:val="28"/>
      <w:lang w:bidi="th-TH"/>
      <w14:ligatures w14:val="standardContextual"/>
    </w:rPr>
  </w:style>
  <w:style w:type="paragraph" w:customStyle="1" w:styleId="94991E9D24C24393BBC614503737F7B1">
    <w:name w:val="94991E9D24C24393BBC614503737F7B1"/>
    <w:rsid w:val="00F91A8A"/>
    <w:rPr>
      <w:kern w:val="2"/>
      <w:szCs w:val="28"/>
      <w:lang w:bidi="th-TH"/>
      <w14:ligatures w14:val="standardContextual"/>
    </w:rPr>
  </w:style>
  <w:style w:type="paragraph" w:customStyle="1" w:styleId="96FB771DF3884566B5A860D9CB30B8A1">
    <w:name w:val="96FB771DF3884566B5A860D9CB30B8A1"/>
    <w:rsid w:val="00F91A8A"/>
    <w:rPr>
      <w:kern w:val="2"/>
      <w:szCs w:val="28"/>
      <w:lang w:bidi="th-TH"/>
      <w14:ligatures w14:val="standardContextual"/>
    </w:rPr>
  </w:style>
  <w:style w:type="paragraph" w:customStyle="1" w:styleId="2EE48B90D57B40FB9EC44AC17928B1A5">
    <w:name w:val="2EE48B90D57B40FB9EC44AC17928B1A5"/>
    <w:rsid w:val="00F91A8A"/>
    <w:rPr>
      <w:kern w:val="2"/>
      <w:szCs w:val="28"/>
      <w:lang w:bidi="th-TH"/>
      <w14:ligatures w14:val="standardContextual"/>
    </w:rPr>
  </w:style>
  <w:style w:type="paragraph" w:customStyle="1" w:styleId="DD8002D4D4BC4D059D0A3803B5165811">
    <w:name w:val="DD8002D4D4BC4D059D0A3803B5165811"/>
    <w:rsid w:val="00401D06"/>
    <w:rPr>
      <w:kern w:val="2"/>
      <w:szCs w:val="28"/>
      <w:lang w:bidi="th-TH"/>
      <w14:ligatures w14:val="standardContextual"/>
    </w:rPr>
  </w:style>
  <w:style w:type="paragraph" w:customStyle="1" w:styleId="4491F2DEAD004E5B8495C28386D14D49">
    <w:name w:val="4491F2DEAD004E5B8495C28386D14D49"/>
    <w:rsid w:val="00401D06"/>
    <w:rPr>
      <w:kern w:val="2"/>
      <w:szCs w:val="28"/>
      <w:lang w:bidi="th-TH"/>
      <w14:ligatures w14:val="standardContextual"/>
    </w:rPr>
  </w:style>
  <w:style w:type="paragraph" w:customStyle="1" w:styleId="1E83E0A65E77427C96CEB7C4805E0BE4">
    <w:name w:val="1E83E0A65E77427C96CEB7C4805E0BE4"/>
    <w:rsid w:val="00401D06"/>
    <w:rPr>
      <w:kern w:val="2"/>
      <w:szCs w:val="28"/>
      <w:lang w:bidi="th-TH"/>
      <w14:ligatures w14:val="standardContextual"/>
    </w:rPr>
  </w:style>
  <w:style w:type="paragraph" w:customStyle="1" w:styleId="59877AACC56543A0ADB0441B15832EDC">
    <w:name w:val="59877AACC56543A0ADB0441B15832EDC"/>
    <w:rsid w:val="00401D06"/>
    <w:rPr>
      <w:kern w:val="2"/>
      <w:szCs w:val="28"/>
      <w:lang w:bidi="th-TH"/>
      <w14:ligatures w14:val="standardContextual"/>
    </w:rPr>
  </w:style>
  <w:style w:type="paragraph" w:customStyle="1" w:styleId="AEB5F539E5E748668EDE8756E6B1C7A3">
    <w:name w:val="AEB5F539E5E748668EDE8756E6B1C7A3"/>
    <w:rsid w:val="00401D06"/>
    <w:rPr>
      <w:kern w:val="2"/>
      <w:szCs w:val="28"/>
      <w:lang w:bidi="th-TH"/>
      <w14:ligatures w14:val="standardContextual"/>
    </w:rPr>
  </w:style>
  <w:style w:type="paragraph" w:customStyle="1" w:styleId="EE8631FA44B94006ABF7F20417FF8639">
    <w:name w:val="EE8631FA44B94006ABF7F20417FF8639"/>
    <w:rsid w:val="00401D06"/>
    <w:rPr>
      <w:kern w:val="2"/>
      <w:szCs w:val="28"/>
      <w:lang w:bidi="th-TH"/>
      <w14:ligatures w14:val="standardContextual"/>
    </w:rPr>
  </w:style>
  <w:style w:type="paragraph" w:customStyle="1" w:styleId="45EF384C7F534FF4B3BAE86565ACFE7A">
    <w:name w:val="45EF384C7F534FF4B3BAE86565ACFE7A"/>
    <w:rsid w:val="00401D06"/>
    <w:rPr>
      <w:kern w:val="2"/>
      <w:szCs w:val="28"/>
      <w:lang w:bidi="th-TH"/>
      <w14:ligatures w14:val="standardContextual"/>
    </w:rPr>
  </w:style>
  <w:style w:type="paragraph" w:customStyle="1" w:styleId="EE740DD97A134A9389FBF04A1F414BDB">
    <w:name w:val="EE740DD97A134A9389FBF04A1F414BDB"/>
    <w:rsid w:val="00401D06"/>
    <w:rPr>
      <w:kern w:val="2"/>
      <w:szCs w:val="28"/>
      <w:lang w:bidi="th-TH"/>
      <w14:ligatures w14:val="standardContextual"/>
    </w:rPr>
  </w:style>
  <w:style w:type="paragraph" w:customStyle="1" w:styleId="EA148FBC1C7647E7907F87F62BB3BC9A">
    <w:name w:val="EA148FBC1C7647E7907F87F62BB3BC9A"/>
    <w:rsid w:val="00401D06"/>
    <w:rPr>
      <w:kern w:val="2"/>
      <w:szCs w:val="28"/>
      <w:lang w:bidi="th-TH"/>
      <w14:ligatures w14:val="standardContextual"/>
    </w:rPr>
  </w:style>
  <w:style w:type="paragraph" w:customStyle="1" w:styleId="1FFF9B885136455F98DB1147CCA364CE">
    <w:name w:val="1FFF9B885136455F98DB1147CCA364CE"/>
    <w:rsid w:val="0078323A"/>
    <w:rPr>
      <w:kern w:val="2"/>
      <w:szCs w:val="28"/>
      <w:lang w:bidi="th-TH"/>
      <w14:ligatures w14:val="standardContextual"/>
    </w:rPr>
  </w:style>
  <w:style w:type="paragraph" w:customStyle="1" w:styleId="3AF5A65E8E9C4864AF2B05F13D6E3C80">
    <w:name w:val="3AF5A65E8E9C4864AF2B05F13D6E3C80"/>
    <w:rsid w:val="00401D06"/>
    <w:rPr>
      <w:kern w:val="2"/>
      <w:szCs w:val="28"/>
      <w:lang w:bidi="th-TH"/>
      <w14:ligatures w14:val="standardContextual"/>
    </w:rPr>
  </w:style>
  <w:style w:type="paragraph" w:customStyle="1" w:styleId="E185E049E5764FC7B8754CC527541058">
    <w:name w:val="E185E049E5764FC7B8754CC527541058"/>
    <w:rsid w:val="0078323A"/>
    <w:rPr>
      <w:kern w:val="2"/>
      <w:szCs w:val="28"/>
      <w:lang w:bidi="th-TH"/>
      <w14:ligatures w14:val="standardContextual"/>
    </w:rPr>
  </w:style>
  <w:style w:type="paragraph" w:customStyle="1" w:styleId="00E503E2D31D400A8929AB31ED698A8D">
    <w:name w:val="00E503E2D31D400A8929AB31ED698A8D"/>
    <w:rsid w:val="0078323A"/>
    <w:rPr>
      <w:kern w:val="2"/>
      <w:szCs w:val="28"/>
      <w:lang w:bidi="th-TH"/>
      <w14:ligatures w14:val="standardContextual"/>
    </w:rPr>
  </w:style>
  <w:style w:type="paragraph" w:customStyle="1" w:styleId="862DBF2075B54A9B9F17B60B6DFECB96">
    <w:name w:val="862DBF2075B54A9B9F17B60B6DFECB96"/>
    <w:rsid w:val="0078323A"/>
    <w:rPr>
      <w:kern w:val="2"/>
      <w:szCs w:val="28"/>
      <w:lang w:bidi="th-TH"/>
      <w14:ligatures w14:val="standardContextual"/>
    </w:rPr>
  </w:style>
  <w:style w:type="paragraph" w:customStyle="1" w:styleId="2055C493AC4241B8976229F4AC678095">
    <w:name w:val="2055C493AC4241B8976229F4AC678095"/>
    <w:rsid w:val="0078323A"/>
    <w:rPr>
      <w:kern w:val="2"/>
      <w:szCs w:val="28"/>
      <w:lang w:bidi="th-TH"/>
      <w14:ligatures w14:val="standardContextual"/>
    </w:rPr>
  </w:style>
  <w:style w:type="paragraph" w:customStyle="1" w:styleId="C7397BBFF4584FBF82596A3665E1A545">
    <w:name w:val="C7397BBFF4584FBF82596A3665E1A545"/>
    <w:rsid w:val="0078323A"/>
    <w:rPr>
      <w:kern w:val="2"/>
      <w:szCs w:val="28"/>
      <w:lang w:bidi="th-TH"/>
      <w14:ligatures w14:val="standardContextual"/>
    </w:rPr>
  </w:style>
  <w:style w:type="paragraph" w:customStyle="1" w:styleId="40F5E17C4C7C44FAA23C3E7A72FA5F91">
    <w:name w:val="40F5E17C4C7C44FAA23C3E7A72FA5F91"/>
    <w:rsid w:val="0078323A"/>
    <w:rPr>
      <w:kern w:val="2"/>
      <w:szCs w:val="28"/>
      <w:lang w:bidi="th-TH"/>
      <w14:ligatures w14:val="standardContextual"/>
    </w:rPr>
  </w:style>
  <w:style w:type="paragraph" w:customStyle="1" w:styleId="FB7EA1F9B6A74228AAC4C243D0DA4AE2">
    <w:name w:val="FB7EA1F9B6A74228AAC4C243D0DA4AE2"/>
    <w:rsid w:val="0078323A"/>
    <w:rPr>
      <w:kern w:val="2"/>
      <w:szCs w:val="28"/>
      <w:lang w:bidi="th-TH"/>
      <w14:ligatures w14:val="standardContextual"/>
    </w:rPr>
  </w:style>
  <w:style w:type="paragraph" w:customStyle="1" w:styleId="D0439DAA776548EAB1B33FB65AB5BFE0">
    <w:name w:val="D0439DAA776548EAB1B33FB65AB5BFE0"/>
    <w:rsid w:val="0078323A"/>
    <w:rPr>
      <w:kern w:val="2"/>
      <w:szCs w:val="28"/>
      <w:lang w:bidi="th-TH"/>
      <w14:ligatures w14:val="standardContextual"/>
    </w:rPr>
  </w:style>
  <w:style w:type="paragraph" w:customStyle="1" w:styleId="70472F3F75E644A29FFC825CB5798855">
    <w:name w:val="70472F3F75E644A29FFC825CB5798855"/>
    <w:rsid w:val="00401D06"/>
    <w:rPr>
      <w:kern w:val="2"/>
      <w:szCs w:val="28"/>
      <w:lang w:bidi="th-TH"/>
      <w14:ligatures w14:val="standardContextual"/>
    </w:rPr>
  </w:style>
  <w:style w:type="paragraph" w:customStyle="1" w:styleId="9CA7E6A0A2FF4368A1AD8853445F22BF">
    <w:name w:val="9CA7E6A0A2FF4368A1AD8853445F22BF"/>
    <w:rsid w:val="00401D06"/>
    <w:rPr>
      <w:kern w:val="2"/>
      <w:szCs w:val="28"/>
      <w:lang w:bidi="th-TH"/>
      <w14:ligatures w14:val="standardContextual"/>
    </w:rPr>
  </w:style>
  <w:style w:type="paragraph" w:customStyle="1" w:styleId="39A198C16D0E47E19EBB70F87CCE66E5">
    <w:name w:val="39A198C16D0E47E19EBB70F87CCE66E5"/>
    <w:rsid w:val="00401D06"/>
    <w:rPr>
      <w:kern w:val="2"/>
      <w:szCs w:val="28"/>
      <w:lang w:bidi="th-TH"/>
      <w14:ligatures w14:val="standardContextual"/>
    </w:rPr>
  </w:style>
  <w:style w:type="paragraph" w:customStyle="1" w:styleId="478789089F9C4DABB3E729D9744B44DB">
    <w:name w:val="478789089F9C4DABB3E729D9744B44DB"/>
    <w:rsid w:val="00401D06"/>
    <w:rPr>
      <w:kern w:val="2"/>
      <w:szCs w:val="28"/>
      <w:lang w:bidi="th-TH"/>
      <w14:ligatures w14:val="standardContextual"/>
    </w:rPr>
  </w:style>
  <w:style w:type="paragraph" w:customStyle="1" w:styleId="FB0BA442458F438BBBF2B11A924C7D69">
    <w:name w:val="FB0BA442458F438BBBF2B11A924C7D69"/>
    <w:rsid w:val="00401D06"/>
    <w:rPr>
      <w:kern w:val="2"/>
      <w:szCs w:val="28"/>
      <w:lang w:bidi="th-TH"/>
      <w14:ligatures w14:val="standardContextual"/>
    </w:rPr>
  </w:style>
  <w:style w:type="paragraph" w:customStyle="1" w:styleId="7DBE015E921F478A974D831701E14F6F">
    <w:name w:val="7DBE015E921F478A974D831701E14F6F"/>
    <w:rsid w:val="00401D06"/>
    <w:rPr>
      <w:kern w:val="2"/>
      <w:szCs w:val="28"/>
      <w:lang w:bidi="th-TH"/>
      <w14:ligatures w14:val="standardContextual"/>
    </w:rPr>
  </w:style>
  <w:style w:type="paragraph" w:customStyle="1" w:styleId="D456BC228D8B4D55A32E551B835EACFD">
    <w:name w:val="D456BC228D8B4D55A32E551B835EACFD"/>
    <w:rsid w:val="0078323A"/>
    <w:rPr>
      <w:kern w:val="2"/>
      <w:szCs w:val="28"/>
      <w:lang w:bidi="th-TH"/>
      <w14:ligatures w14:val="standardContextual"/>
    </w:rPr>
  </w:style>
  <w:style w:type="paragraph" w:customStyle="1" w:styleId="E91BC387D75E4FE6B3A8CC86178D3C7B">
    <w:name w:val="E91BC387D75E4FE6B3A8CC86178D3C7B"/>
    <w:rsid w:val="0078323A"/>
    <w:rPr>
      <w:kern w:val="2"/>
      <w:szCs w:val="28"/>
      <w:lang w:bidi="th-TH"/>
      <w14:ligatures w14:val="standardContextual"/>
    </w:rPr>
  </w:style>
  <w:style w:type="paragraph" w:customStyle="1" w:styleId="1532FB03DF20472BBFEB444BED99BAB2">
    <w:name w:val="1532FB03DF20472BBFEB444BED99BAB2"/>
    <w:rsid w:val="0078323A"/>
    <w:rPr>
      <w:kern w:val="2"/>
      <w:szCs w:val="28"/>
      <w:lang w:bidi="th-TH"/>
      <w14:ligatures w14:val="standardContextual"/>
    </w:rPr>
  </w:style>
  <w:style w:type="paragraph" w:customStyle="1" w:styleId="D9F0C7ECDE4240C1AF1A9C315DA3E068">
    <w:name w:val="D9F0C7ECDE4240C1AF1A9C315DA3E068"/>
    <w:rsid w:val="0078323A"/>
    <w:rPr>
      <w:kern w:val="2"/>
      <w:szCs w:val="28"/>
      <w:lang w:bidi="th-TH"/>
      <w14:ligatures w14:val="standardContextual"/>
    </w:rPr>
  </w:style>
  <w:style w:type="paragraph" w:customStyle="1" w:styleId="3121E860807D4DFFBD157C6D4205EAEE">
    <w:name w:val="3121E860807D4DFFBD157C6D4205EAEE"/>
    <w:rsid w:val="0078323A"/>
    <w:rPr>
      <w:kern w:val="2"/>
      <w:szCs w:val="28"/>
      <w:lang w:bidi="th-TH"/>
      <w14:ligatures w14:val="standardContextual"/>
    </w:rPr>
  </w:style>
  <w:style w:type="paragraph" w:customStyle="1" w:styleId="008EBC3DE1CF4D32A6158969C99CF1C3">
    <w:name w:val="008EBC3DE1CF4D32A6158969C99CF1C3"/>
    <w:rsid w:val="0078323A"/>
    <w:rPr>
      <w:kern w:val="2"/>
      <w:szCs w:val="28"/>
      <w:lang w:bidi="th-TH"/>
      <w14:ligatures w14:val="standardContextual"/>
    </w:rPr>
  </w:style>
  <w:style w:type="paragraph" w:customStyle="1" w:styleId="95A61A075BBF4878BA3A0FAE78E96D64">
    <w:name w:val="95A61A075BBF4878BA3A0FAE78E96D64"/>
    <w:rsid w:val="0078323A"/>
    <w:rPr>
      <w:kern w:val="2"/>
      <w:szCs w:val="28"/>
      <w:lang w:bidi="th-TH"/>
      <w14:ligatures w14:val="standardContextual"/>
    </w:rPr>
  </w:style>
  <w:style w:type="paragraph" w:customStyle="1" w:styleId="F51CEAAFFCE948E4AD2A741FB4E97811">
    <w:name w:val="F51CEAAFFCE948E4AD2A741FB4E97811"/>
    <w:rsid w:val="0078323A"/>
    <w:rPr>
      <w:kern w:val="2"/>
      <w:szCs w:val="28"/>
      <w:lang w:bidi="th-TH"/>
      <w14:ligatures w14:val="standardContextual"/>
    </w:rPr>
  </w:style>
  <w:style w:type="paragraph" w:customStyle="1" w:styleId="B364480C0E26416091B521E4C5D96FA4">
    <w:name w:val="B364480C0E26416091B521E4C5D96FA4"/>
    <w:rsid w:val="0078323A"/>
    <w:rPr>
      <w:kern w:val="2"/>
      <w:szCs w:val="28"/>
      <w:lang w:bidi="th-TH"/>
      <w14:ligatures w14:val="standardContextual"/>
    </w:rPr>
  </w:style>
  <w:style w:type="paragraph" w:customStyle="1" w:styleId="D4479686471A44D391C0064670C0FBF9">
    <w:name w:val="D4479686471A44D391C0064670C0FBF9"/>
    <w:rsid w:val="0078323A"/>
    <w:rPr>
      <w:kern w:val="2"/>
      <w:szCs w:val="28"/>
      <w:lang w:bidi="th-TH"/>
      <w14:ligatures w14:val="standardContextual"/>
    </w:rPr>
  </w:style>
  <w:style w:type="paragraph" w:customStyle="1" w:styleId="B2C695FD04BC470A8D0C7AE026000566">
    <w:name w:val="B2C695FD04BC470A8D0C7AE026000566"/>
    <w:rsid w:val="0078323A"/>
    <w:rPr>
      <w:kern w:val="2"/>
      <w:szCs w:val="28"/>
      <w:lang w:bidi="th-TH"/>
      <w14:ligatures w14:val="standardContextual"/>
    </w:rPr>
  </w:style>
  <w:style w:type="paragraph" w:customStyle="1" w:styleId="F5EDF10327C2424F9CD512B34F127A19">
    <w:name w:val="F5EDF10327C2424F9CD512B34F127A19"/>
    <w:rsid w:val="0078323A"/>
    <w:rPr>
      <w:kern w:val="2"/>
      <w:szCs w:val="28"/>
      <w:lang w:bidi="th-TH"/>
      <w14:ligatures w14:val="standardContextual"/>
    </w:rPr>
  </w:style>
  <w:style w:type="paragraph" w:customStyle="1" w:styleId="93F3ECC492A44717BE4FFA9681C1E643">
    <w:name w:val="93F3ECC492A44717BE4FFA9681C1E643"/>
    <w:rsid w:val="0078323A"/>
    <w:rPr>
      <w:kern w:val="2"/>
      <w:szCs w:val="28"/>
      <w:lang w:bidi="th-TH"/>
      <w14:ligatures w14:val="standardContextual"/>
    </w:rPr>
  </w:style>
  <w:style w:type="paragraph" w:customStyle="1" w:styleId="62D3ED02A4FE4F4D9C63A2D31C723C73">
    <w:name w:val="62D3ED02A4FE4F4D9C63A2D31C723C73"/>
    <w:rsid w:val="0078323A"/>
    <w:rPr>
      <w:kern w:val="2"/>
      <w:szCs w:val="28"/>
      <w:lang w:bidi="th-TH"/>
      <w14:ligatures w14:val="standardContextual"/>
    </w:rPr>
  </w:style>
  <w:style w:type="paragraph" w:customStyle="1" w:styleId="52F0684E56C64B308DFDB784B57D8C97">
    <w:name w:val="52F0684E56C64B308DFDB784B57D8C97"/>
    <w:rsid w:val="00401D06"/>
    <w:rPr>
      <w:kern w:val="2"/>
      <w:szCs w:val="28"/>
      <w:lang w:bidi="th-TH"/>
      <w14:ligatures w14:val="standardContextual"/>
    </w:rPr>
  </w:style>
  <w:style w:type="paragraph" w:customStyle="1" w:styleId="5AEED42515EA42AAA1F4706CFD03876A">
    <w:name w:val="5AEED42515EA42AAA1F4706CFD03876A"/>
    <w:rsid w:val="00401D06"/>
    <w:rPr>
      <w:kern w:val="2"/>
      <w:szCs w:val="28"/>
      <w:lang w:bidi="th-TH"/>
      <w14:ligatures w14:val="standardContextual"/>
    </w:rPr>
  </w:style>
  <w:style w:type="paragraph" w:customStyle="1" w:styleId="6224E18B3DCB4D67B18AE997BA20EA27">
    <w:name w:val="6224E18B3DCB4D67B18AE997BA20EA27"/>
    <w:rsid w:val="00401D06"/>
    <w:rPr>
      <w:kern w:val="2"/>
      <w:szCs w:val="28"/>
      <w:lang w:bidi="th-TH"/>
      <w14:ligatures w14:val="standardContextual"/>
    </w:rPr>
  </w:style>
  <w:style w:type="paragraph" w:customStyle="1" w:styleId="A9F8ED4B2A6F48F2971BADD7C3686CCA">
    <w:name w:val="A9F8ED4B2A6F48F2971BADD7C3686CCA"/>
    <w:rsid w:val="00401D06"/>
    <w:rPr>
      <w:kern w:val="2"/>
      <w:szCs w:val="28"/>
      <w:lang w:bidi="th-TH"/>
      <w14:ligatures w14:val="standardContextual"/>
    </w:rPr>
  </w:style>
  <w:style w:type="paragraph" w:customStyle="1" w:styleId="D2CDF42E055F4E8DA14EC1F5FE9D2BB9">
    <w:name w:val="D2CDF42E055F4E8DA14EC1F5FE9D2BB9"/>
    <w:rsid w:val="00401D06"/>
    <w:rPr>
      <w:kern w:val="2"/>
      <w:szCs w:val="28"/>
      <w:lang w:bidi="th-TH"/>
      <w14:ligatures w14:val="standardContextual"/>
    </w:rPr>
  </w:style>
  <w:style w:type="paragraph" w:customStyle="1" w:styleId="15EBE396E4874EC695D7D46251B0A528">
    <w:name w:val="15EBE396E4874EC695D7D46251B0A528"/>
    <w:rsid w:val="00401D06"/>
    <w:rPr>
      <w:kern w:val="2"/>
      <w:szCs w:val="28"/>
      <w:lang w:bidi="th-TH"/>
      <w14:ligatures w14:val="standardContextual"/>
    </w:rPr>
  </w:style>
  <w:style w:type="paragraph" w:customStyle="1" w:styleId="94681F0BFC05459683CDE4B111477248">
    <w:name w:val="94681F0BFC05459683CDE4B111477248"/>
    <w:rsid w:val="00401D06"/>
    <w:rPr>
      <w:kern w:val="2"/>
      <w:szCs w:val="28"/>
      <w:lang w:bidi="th-TH"/>
      <w14:ligatures w14:val="standardContextual"/>
    </w:rPr>
  </w:style>
  <w:style w:type="paragraph" w:customStyle="1" w:styleId="A7541ECBB60241089F32E84E52F9E81D">
    <w:name w:val="A7541ECBB60241089F32E84E52F9E81D"/>
    <w:rsid w:val="00401D06"/>
    <w:rPr>
      <w:kern w:val="2"/>
      <w:szCs w:val="28"/>
      <w:lang w:bidi="th-TH"/>
      <w14:ligatures w14:val="standardContextual"/>
    </w:rPr>
  </w:style>
  <w:style w:type="paragraph" w:customStyle="1" w:styleId="C828E46A703847CB85D12BFBB3C227D4">
    <w:name w:val="C828E46A703847CB85D12BFBB3C227D4"/>
    <w:rsid w:val="00401D06"/>
    <w:rPr>
      <w:kern w:val="2"/>
      <w:szCs w:val="28"/>
      <w:lang w:bidi="th-TH"/>
      <w14:ligatures w14:val="standardContextual"/>
    </w:rPr>
  </w:style>
  <w:style w:type="paragraph" w:customStyle="1" w:styleId="4008A7B7652C4163A7F846388D4D52D3">
    <w:name w:val="4008A7B7652C4163A7F846388D4D52D3"/>
    <w:rsid w:val="00401D06"/>
    <w:rPr>
      <w:kern w:val="2"/>
      <w:szCs w:val="28"/>
      <w:lang w:bidi="th-TH"/>
      <w14:ligatures w14:val="standardContextual"/>
    </w:rPr>
  </w:style>
  <w:style w:type="paragraph" w:customStyle="1" w:styleId="BEC42B76F13A4382976F23C62381BD56">
    <w:name w:val="BEC42B76F13A4382976F23C62381BD56"/>
    <w:rsid w:val="0078323A"/>
    <w:rPr>
      <w:kern w:val="2"/>
      <w:szCs w:val="28"/>
      <w:lang w:bidi="th-TH"/>
      <w14:ligatures w14:val="standardContextual"/>
    </w:rPr>
  </w:style>
  <w:style w:type="paragraph" w:customStyle="1" w:styleId="C015386F4E7F4C508E6611304D5039CD">
    <w:name w:val="C015386F4E7F4C508E6611304D5039CD"/>
    <w:rsid w:val="0078323A"/>
    <w:rPr>
      <w:kern w:val="2"/>
      <w:szCs w:val="28"/>
      <w:lang w:bidi="th-TH"/>
      <w14:ligatures w14:val="standardContextual"/>
    </w:rPr>
  </w:style>
  <w:style w:type="paragraph" w:customStyle="1" w:styleId="8EC6D6F31FAB43CEB7DE25EC0BEBA6AF">
    <w:name w:val="8EC6D6F31FAB43CEB7DE25EC0BEBA6AF"/>
    <w:rsid w:val="0078323A"/>
    <w:rPr>
      <w:kern w:val="2"/>
      <w:szCs w:val="28"/>
      <w:lang w:bidi="th-TH"/>
      <w14:ligatures w14:val="standardContextual"/>
    </w:rPr>
  </w:style>
  <w:style w:type="paragraph" w:customStyle="1" w:styleId="908AB514F40E4F2FB780E15277FEDF21">
    <w:name w:val="908AB514F40E4F2FB780E15277FEDF21"/>
    <w:rsid w:val="0078323A"/>
    <w:rPr>
      <w:kern w:val="2"/>
      <w:szCs w:val="28"/>
      <w:lang w:bidi="th-TH"/>
      <w14:ligatures w14:val="standardContextual"/>
    </w:rPr>
  </w:style>
  <w:style w:type="paragraph" w:customStyle="1" w:styleId="2AE2C2B8D28F41C284981B545AE698DA">
    <w:name w:val="2AE2C2B8D28F41C284981B545AE698DA"/>
    <w:rsid w:val="00261423"/>
    <w:rPr>
      <w:kern w:val="2"/>
      <w:szCs w:val="28"/>
      <w:lang w:bidi="th-TH"/>
      <w14:ligatures w14:val="standardContextual"/>
    </w:rPr>
  </w:style>
  <w:style w:type="paragraph" w:customStyle="1" w:styleId="5AF1B0B134FF4DC580B171E9C1DC1E69">
    <w:name w:val="5AF1B0B134FF4DC580B171E9C1DC1E69"/>
    <w:rsid w:val="00261423"/>
    <w:rPr>
      <w:kern w:val="2"/>
      <w:szCs w:val="28"/>
      <w:lang w:bidi="th-TH"/>
      <w14:ligatures w14:val="standardContextual"/>
    </w:rPr>
  </w:style>
  <w:style w:type="paragraph" w:customStyle="1" w:styleId="C2507EC2570C41C5B7DBC99BEADDC423">
    <w:name w:val="C2507EC2570C41C5B7DBC99BEADDC423"/>
    <w:rsid w:val="0078323A"/>
    <w:rPr>
      <w:kern w:val="2"/>
      <w:szCs w:val="28"/>
      <w:lang w:bidi="th-TH"/>
      <w14:ligatures w14:val="standardContextual"/>
    </w:rPr>
  </w:style>
  <w:style w:type="paragraph" w:customStyle="1" w:styleId="42CA39086E914F9F927A73A9E7E27042">
    <w:name w:val="42CA39086E914F9F927A73A9E7E27042"/>
    <w:rsid w:val="00261423"/>
    <w:rPr>
      <w:kern w:val="2"/>
      <w:szCs w:val="28"/>
      <w:lang w:bidi="th-TH"/>
      <w14:ligatures w14:val="standardContextual"/>
    </w:rPr>
  </w:style>
  <w:style w:type="paragraph" w:customStyle="1" w:styleId="B94F9471E6DA4C279DA8E2D8AA275CDD">
    <w:name w:val="B94F9471E6DA4C279DA8E2D8AA275CDD"/>
    <w:rsid w:val="00261423"/>
    <w:rPr>
      <w:kern w:val="2"/>
      <w:szCs w:val="28"/>
      <w:lang w:bidi="th-TH"/>
      <w14:ligatures w14:val="standardContextual"/>
    </w:rPr>
  </w:style>
  <w:style w:type="paragraph" w:customStyle="1" w:styleId="BE5AA65FFDBA4F8E9A5B21C0ED093674">
    <w:name w:val="BE5AA65FFDBA4F8E9A5B21C0ED093674"/>
    <w:rsid w:val="0078323A"/>
    <w:rPr>
      <w:kern w:val="2"/>
      <w:szCs w:val="28"/>
      <w:lang w:bidi="th-TH"/>
      <w14:ligatures w14:val="standardContextual"/>
    </w:rPr>
  </w:style>
  <w:style w:type="paragraph" w:customStyle="1" w:styleId="269E4FBEC8FF4DE580920761BAC33BFF">
    <w:name w:val="269E4FBEC8FF4DE580920761BAC33BFF"/>
    <w:rsid w:val="00261423"/>
    <w:rPr>
      <w:kern w:val="2"/>
      <w:szCs w:val="28"/>
      <w:lang w:bidi="th-TH"/>
      <w14:ligatures w14:val="standardContextual"/>
    </w:rPr>
  </w:style>
  <w:style w:type="paragraph" w:customStyle="1" w:styleId="0C4B9B79F3D9423781228D7921F3533F">
    <w:name w:val="0C4B9B79F3D9423781228D7921F3533F"/>
    <w:rsid w:val="00261423"/>
    <w:rPr>
      <w:kern w:val="2"/>
      <w:szCs w:val="28"/>
      <w:lang w:bidi="th-TH"/>
      <w14:ligatures w14:val="standardContextual"/>
    </w:rPr>
  </w:style>
  <w:style w:type="paragraph" w:customStyle="1" w:styleId="9B0BAF92F599439581F8C2B4C44E6ECF">
    <w:name w:val="9B0BAF92F599439581F8C2B4C44E6ECF"/>
    <w:rsid w:val="0078323A"/>
    <w:rPr>
      <w:kern w:val="2"/>
      <w:szCs w:val="28"/>
      <w:lang w:bidi="th-TH"/>
      <w14:ligatures w14:val="standardContextual"/>
    </w:rPr>
  </w:style>
  <w:style w:type="paragraph" w:customStyle="1" w:styleId="605DEF8AD9A643FB8FFA59C6E8B2F0F1">
    <w:name w:val="605DEF8AD9A643FB8FFA59C6E8B2F0F1"/>
    <w:rsid w:val="00261423"/>
    <w:rPr>
      <w:kern w:val="2"/>
      <w:szCs w:val="28"/>
      <w:lang w:bidi="th-TH"/>
      <w14:ligatures w14:val="standardContextual"/>
    </w:rPr>
  </w:style>
  <w:style w:type="paragraph" w:customStyle="1" w:styleId="4985BD39C47E4DBC9934098589DCDAE2">
    <w:name w:val="4985BD39C47E4DBC9934098589DCDAE2"/>
    <w:rsid w:val="00261423"/>
    <w:rPr>
      <w:kern w:val="2"/>
      <w:szCs w:val="28"/>
      <w:lang w:bidi="th-TH"/>
      <w14:ligatures w14:val="standardContextual"/>
    </w:rPr>
  </w:style>
  <w:style w:type="paragraph" w:customStyle="1" w:styleId="9331EBD514FD4632A7AB01318DF0D0C4">
    <w:name w:val="9331EBD514FD4632A7AB01318DF0D0C4"/>
    <w:rsid w:val="0078323A"/>
    <w:rPr>
      <w:kern w:val="2"/>
      <w:szCs w:val="28"/>
      <w:lang w:bidi="th-TH"/>
      <w14:ligatures w14:val="standardContextual"/>
    </w:rPr>
  </w:style>
  <w:style w:type="paragraph" w:customStyle="1" w:styleId="1E4D4D6764854E27A3EAB8BB2C179AFB">
    <w:name w:val="1E4D4D6764854E27A3EAB8BB2C179AFB"/>
    <w:rsid w:val="00401D06"/>
    <w:rPr>
      <w:kern w:val="2"/>
      <w:szCs w:val="28"/>
      <w:lang w:bidi="th-TH"/>
      <w14:ligatures w14:val="standardContextual"/>
    </w:rPr>
  </w:style>
  <w:style w:type="paragraph" w:customStyle="1" w:styleId="CC22ECE4DD3E49BE846C67275E68C273">
    <w:name w:val="CC22ECE4DD3E49BE846C67275E68C273"/>
    <w:rsid w:val="00401D06"/>
    <w:rPr>
      <w:kern w:val="2"/>
      <w:szCs w:val="28"/>
      <w:lang w:bidi="th-TH"/>
      <w14:ligatures w14:val="standardContextual"/>
    </w:rPr>
  </w:style>
  <w:style w:type="paragraph" w:customStyle="1" w:styleId="B560AAABEF6A48BDA487081FD79DBFB6">
    <w:name w:val="B560AAABEF6A48BDA487081FD79DBFB6"/>
    <w:rsid w:val="00401D06"/>
    <w:rPr>
      <w:kern w:val="2"/>
      <w:szCs w:val="28"/>
      <w:lang w:bidi="th-TH"/>
      <w14:ligatures w14:val="standardContextual"/>
    </w:rPr>
  </w:style>
  <w:style w:type="paragraph" w:customStyle="1" w:styleId="EAF26C6AA4C14548BC545D6136CD2EAA">
    <w:name w:val="EAF26C6AA4C14548BC545D6136CD2EAA"/>
    <w:rsid w:val="00401D06"/>
    <w:rPr>
      <w:kern w:val="2"/>
      <w:szCs w:val="28"/>
      <w:lang w:bidi="th-TH"/>
      <w14:ligatures w14:val="standardContextual"/>
    </w:rPr>
  </w:style>
  <w:style w:type="paragraph" w:customStyle="1" w:styleId="4982A82CFCFE4AF0A855DB84189F46F1">
    <w:name w:val="4982A82CFCFE4AF0A855DB84189F46F1"/>
    <w:rsid w:val="00401D06"/>
    <w:rPr>
      <w:kern w:val="2"/>
      <w:szCs w:val="28"/>
      <w:lang w:bidi="th-TH"/>
      <w14:ligatures w14:val="standardContextual"/>
    </w:rPr>
  </w:style>
  <w:style w:type="paragraph" w:customStyle="1" w:styleId="D75D1B8DB2CB408F870A6CBE2FA34509">
    <w:name w:val="D75D1B8DB2CB408F870A6CBE2FA34509"/>
    <w:rsid w:val="00401D06"/>
    <w:rPr>
      <w:kern w:val="2"/>
      <w:szCs w:val="28"/>
      <w:lang w:bidi="th-TH"/>
      <w14:ligatures w14:val="standardContextual"/>
    </w:rPr>
  </w:style>
  <w:style w:type="paragraph" w:customStyle="1" w:styleId="B2DFFD919FEA46BA9FBEAA492442D883">
    <w:name w:val="B2DFFD919FEA46BA9FBEAA492442D883"/>
    <w:rsid w:val="00401D06"/>
    <w:rPr>
      <w:kern w:val="2"/>
      <w:szCs w:val="28"/>
      <w:lang w:bidi="th-TH"/>
      <w14:ligatures w14:val="standardContextual"/>
    </w:rPr>
  </w:style>
  <w:style w:type="paragraph" w:customStyle="1" w:styleId="C9FC9FC4044A4F1094E25B4BFB056824">
    <w:name w:val="C9FC9FC4044A4F1094E25B4BFB056824"/>
    <w:rsid w:val="00401D06"/>
    <w:rPr>
      <w:kern w:val="2"/>
      <w:szCs w:val="28"/>
      <w:lang w:bidi="th-TH"/>
      <w14:ligatures w14:val="standardContextual"/>
    </w:rPr>
  </w:style>
  <w:style w:type="paragraph" w:customStyle="1" w:styleId="304D7BD8367549E7A04101706B562E77">
    <w:name w:val="304D7BD8367549E7A04101706B562E77"/>
    <w:rsid w:val="00401D06"/>
    <w:rPr>
      <w:kern w:val="2"/>
      <w:szCs w:val="28"/>
      <w:lang w:bidi="th-TH"/>
      <w14:ligatures w14:val="standardContextual"/>
    </w:rPr>
  </w:style>
  <w:style w:type="paragraph" w:customStyle="1" w:styleId="54164DAF631E41DAA158B695B358823D">
    <w:name w:val="54164DAF631E41DAA158B695B358823D"/>
    <w:rsid w:val="00401D06"/>
    <w:rPr>
      <w:kern w:val="2"/>
      <w:szCs w:val="28"/>
      <w:lang w:bidi="th-TH"/>
      <w14:ligatures w14:val="standardContextual"/>
    </w:rPr>
  </w:style>
  <w:style w:type="paragraph" w:customStyle="1" w:styleId="910D17A3EA7146C58F39AB87A711FD94">
    <w:name w:val="910D17A3EA7146C58F39AB87A711FD94"/>
    <w:rsid w:val="00401D06"/>
    <w:rPr>
      <w:kern w:val="2"/>
      <w:szCs w:val="28"/>
      <w:lang w:bidi="th-TH"/>
      <w14:ligatures w14:val="standardContextual"/>
    </w:rPr>
  </w:style>
  <w:style w:type="paragraph" w:customStyle="1" w:styleId="1436797473C14E8D9755759008F88AC8">
    <w:name w:val="1436797473C14E8D9755759008F88AC8"/>
    <w:rsid w:val="00401D06"/>
    <w:rPr>
      <w:kern w:val="2"/>
      <w:szCs w:val="28"/>
      <w:lang w:bidi="th-TH"/>
      <w14:ligatures w14:val="standardContextual"/>
    </w:rPr>
  </w:style>
  <w:style w:type="paragraph" w:customStyle="1" w:styleId="76BC5FFBAC7C4F74A9D0E755EE5AA22C">
    <w:name w:val="76BC5FFBAC7C4F74A9D0E755EE5AA22C"/>
    <w:rsid w:val="00401D06"/>
    <w:rPr>
      <w:kern w:val="2"/>
      <w:szCs w:val="28"/>
      <w:lang w:bidi="th-TH"/>
      <w14:ligatures w14:val="standardContextual"/>
    </w:rPr>
  </w:style>
  <w:style w:type="paragraph" w:customStyle="1" w:styleId="299328EC50754D3782585CDF6B735BD3">
    <w:name w:val="299328EC50754D3782585CDF6B735BD3"/>
    <w:rsid w:val="00401D06"/>
    <w:rPr>
      <w:kern w:val="2"/>
      <w:szCs w:val="28"/>
      <w:lang w:bidi="th-TH"/>
      <w14:ligatures w14:val="standardContextual"/>
    </w:rPr>
  </w:style>
  <w:style w:type="paragraph" w:customStyle="1" w:styleId="A78DBE8A3EA046A49F67C0975240B535">
    <w:name w:val="A78DBE8A3EA046A49F67C0975240B535"/>
    <w:rsid w:val="00401D06"/>
    <w:rPr>
      <w:kern w:val="2"/>
      <w:szCs w:val="28"/>
      <w:lang w:bidi="th-TH"/>
      <w14:ligatures w14:val="standardContextual"/>
    </w:rPr>
  </w:style>
  <w:style w:type="paragraph" w:customStyle="1" w:styleId="234793634314493E8AD9B0CDF34B6524">
    <w:name w:val="234793634314493E8AD9B0CDF34B6524"/>
    <w:rsid w:val="00401D06"/>
    <w:rPr>
      <w:kern w:val="2"/>
      <w:szCs w:val="28"/>
      <w:lang w:bidi="th-TH"/>
      <w14:ligatures w14:val="standardContextual"/>
    </w:rPr>
  </w:style>
  <w:style w:type="paragraph" w:customStyle="1" w:styleId="79D80ED6530A4125A63CA6652935C8B0">
    <w:name w:val="79D80ED6530A4125A63CA6652935C8B0"/>
    <w:rsid w:val="00401D06"/>
    <w:rPr>
      <w:kern w:val="2"/>
      <w:szCs w:val="28"/>
      <w:lang w:bidi="th-TH"/>
      <w14:ligatures w14:val="standardContextual"/>
    </w:rPr>
  </w:style>
  <w:style w:type="paragraph" w:customStyle="1" w:styleId="73F22D589A374699954C1CEC5717417D">
    <w:name w:val="73F22D589A374699954C1CEC5717417D"/>
    <w:rsid w:val="00401D06"/>
    <w:rPr>
      <w:kern w:val="2"/>
      <w:szCs w:val="28"/>
      <w:lang w:bidi="th-TH"/>
      <w14:ligatures w14:val="standardContextual"/>
    </w:rPr>
  </w:style>
  <w:style w:type="paragraph" w:customStyle="1" w:styleId="BCF39C045AF84F63A2483AC708A1A2A5">
    <w:name w:val="BCF39C045AF84F63A2483AC708A1A2A5"/>
    <w:rsid w:val="00401D06"/>
    <w:rPr>
      <w:kern w:val="2"/>
      <w:szCs w:val="28"/>
      <w:lang w:bidi="th-TH"/>
      <w14:ligatures w14:val="standardContextual"/>
    </w:rPr>
  </w:style>
  <w:style w:type="paragraph" w:customStyle="1" w:styleId="F7205A43E6084614A08039E351763FB5">
    <w:name w:val="F7205A43E6084614A08039E351763FB5"/>
    <w:rsid w:val="00401D06"/>
    <w:rPr>
      <w:kern w:val="2"/>
      <w:szCs w:val="28"/>
      <w:lang w:bidi="th-TH"/>
      <w14:ligatures w14:val="standardContextual"/>
    </w:rPr>
  </w:style>
  <w:style w:type="paragraph" w:customStyle="1" w:styleId="00750E72003E46D0AB6F6E9C0FDEF5A3">
    <w:name w:val="00750E72003E46D0AB6F6E9C0FDEF5A3"/>
    <w:rsid w:val="00401D06"/>
    <w:rPr>
      <w:kern w:val="2"/>
      <w:szCs w:val="28"/>
      <w:lang w:bidi="th-TH"/>
      <w14:ligatures w14:val="standardContextual"/>
    </w:rPr>
  </w:style>
  <w:style w:type="paragraph" w:customStyle="1" w:styleId="778309CAEEC44E778E58FC0FB4683658">
    <w:name w:val="778309CAEEC44E778E58FC0FB4683658"/>
    <w:rsid w:val="00401D06"/>
    <w:rPr>
      <w:kern w:val="2"/>
      <w:szCs w:val="28"/>
      <w:lang w:bidi="th-TH"/>
      <w14:ligatures w14:val="standardContextual"/>
    </w:rPr>
  </w:style>
  <w:style w:type="paragraph" w:customStyle="1" w:styleId="528370234BDF44728B2755FA583C2E5B">
    <w:name w:val="528370234BDF44728B2755FA583C2E5B"/>
    <w:rsid w:val="00401D06"/>
    <w:rPr>
      <w:kern w:val="2"/>
      <w:szCs w:val="28"/>
      <w:lang w:bidi="th-TH"/>
      <w14:ligatures w14:val="standardContextual"/>
    </w:rPr>
  </w:style>
  <w:style w:type="paragraph" w:customStyle="1" w:styleId="6A2A326573974B71998F612AA3B2B0F2">
    <w:name w:val="6A2A326573974B71998F612AA3B2B0F2"/>
    <w:rsid w:val="00401D06"/>
    <w:rPr>
      <w:kern w:val="2"/>
      <w:szCs w:val="28"/>
      <w:lang w:bidi="th-TH"/>
      <w14:ligatures w14:val="standardContextual"/>
    </w:rPr>
  </w:style>
  <w:style w:type="paragraph" w:customStyle="1" w:styleId="874778527495416DB3E45738B0864049">
    <w:name w:val="874778527495416DB3E45738B0864049"/>
    <w:rsid w:val="00401D06"/>
    <w:rPr>
      <w:kern w:val="2"/>
      <w:szCs w:val="28"/>
      <w:lang w:bidi="th-TH"/>
      <w14:ligatures w14:val="standardContextual"/>
    </w:rPr>
  </w:style>
  <w:style w:type="paragraph" w:customStyle="1" w:styleId="5CE5EDF4ACC04AADADCD7D32A9213F3D">
    <w:name w:val="5CE5EDF4ACC04AADADCD7D32A9213F3D"/>
    <w:rsid w:val="00261423"/>
    <w:rPr>
      <w:kern w:val="2"/>
      <w:szCs w:val="28"/>
      <w:lang w:bidi="th-TH"/>
      <w14:ligatures w14:val="standardContextual"/>
    </w:rPr>
  </w:style>
  <w:style w:type="paragraph" w:customStyle="1" w:styleId="BAB46F9BA8384C699D5AE4A0564DB3CB">
    <w:name w:val="BAB46F9BA8384C699D5AE4A0564DB3CB"/>
    <w:rsid w:val="00261423"/>
    <w:rPr>
      <w:kern w:val="2"/>
      <w:szCs w:val="28"/>
      <w:lang w:bidi="th-TH"/>
      <w14:ligatures w14:val="standardContextual"/>
    </w:rPr>
  </w:style>
  <w:style w:type="paragraph" w:customStyle="1" w:styleId="04A48053391143A9BE9AA472FC8FE72F">
    <w:name w:val="04A48053391143A9BE9AA472FC8FE72F"/>
    <w:rsid w:val="00261423"/>
    <w:rPr>
      <w:kern w:val="2"/>
      <w:szCs w:val="28"/>
      <w:lang w:bidi="th-TH"/>
      <w14:ligatures w14:val="standardContextual"/>
    </w:rPr>
  </w:style>
  <w:style w:type="paragraph" w:customStyle="1" w:styleId="EDCB3C6A294C4289BF65514E63A2F498">
    <w:name w:val="EDCB3C6A294C4289BF65514E63A2F498"/>
    <w:rsid w:val="00261423"/>
    <w:rPr>
      <w:kern w:val="2"/>
      <w:szCs w:val="28"/>
      <w:lang w:bidi="th-TH"/>
      <w14:ligatures w14:val="standardContextual"/>
    </w:rPr>
  </w:style>
  <w:style w:type="paragraph" w:customStyle="1" w:styleId="80701BBD7837481BBFFE8E2098FFDF47">
    <w:name w:val="80701BBD7837481BBFFE8E2098FFDF47"/>
    <w:rsid w:val="00261423"/>
    <w:rPr>
      <w:kern w:val="2"/>
      <w:szCs w:val="28"/>
      <w:lang w:bidi="th-TH"/>
      <w14:ligatures w14:val="standardContextual"/>
    </w:rPr>
  </w:style>
  <w:style w:type="paragraph" w:customStyle="1" w:styleId="9AF781B2652A490AB0692BBE93FF69B0">
    <w:name w:val="9AF781B2652A490AB0692BBE93FF69B0"/>
    <w:rsid w:val="00401D06"/>
    <w:rPr>
      <w:kern w:val="2"/>
      <w:szCs w:val="28"/>
      <w:lang w:bidi="th-TH"/>
      <w14:ligatures w14:val="standardContextual"/>
    </w:rPr>
  </w:style>
  <w:style w:type="paragraph" w:customStyle="1" w:styleId="CC049C029CA045C2B0D56CDA3D52DBE2">
    <w:name w:val="CC049C029CA045C2B0D56CDA3D52DBE2"/>
    <w:rsid w:val="00401D06"/>
    <w:rPr>
      <w:kern w:val="2"/>
      <w:szCs w:val="28"/>
      <w:lang w:bidi="th-TH"/>
      <w14:ligatures w14:val="standardContextual"/>
    </w:rPr>
  </w:style>
  <w:style w:type="paragraph" w:customStyle="1" w:styleId="16F94D517B4F44A2AA4C855A67046D38">
    <w:name w:val="16F94D517B4F44A2AA4C855A67046D38"/>
    <w:rsid w:val="00401D06"/>
    <w:rPr>
      <w:kern w:val="2"/>
      <w:szCs w:val="28"/>
      <w:lang w:bidi="th-TH"/>
      <w14:ligatures w14:val="standardContextual"/>
    </w:rPr>
  </w:style>
  <w:style w:type="paragraph" w:customStyle="1" w:styleId="A841FCC2221D4AC98386B318C878DD72">
    <w:name w:val="A841FCC2221D4AC98386B318C878DD72"/>
    <w:rsid w:val="00401D06"/>
    <w:rPr>
      <w:kern w:val="2"/>
      <w:szCs w:val="28"/>
      <w:lang w:bidi="th-TH"/>
      <w14:ligatures w14:val="standardContextual"/>
    </w:rPr>
  </w:style>
  <w:style w:type="paragraph" w:customStyle="1" w:styleId="1750F52CD96142328753AD73156B4FA5">
    <w:name w:val="1750F52CD96142328753AD73156B4FA5"/>
    <w:rsid w:val="00401D06"/>
    <w:rPr>
      <w:kern w:val="2"/>
      <w:szCs w:val="28"/>
      <w:lang w:bidi="th-TH"/>
      <w14:ligatures w14:val="standardContextual"/>
    </w:rPr>
  </w:style>
  <w:style w:type="paragraph" w:customStyle="1" w:styleId="CE45F423077F42AAB4539AA0F6475E3F">
    <w:name w:val="CE45F423077F42AAB4539AA0F6475E3F"/>
    <w:rsid w:val="00401D06"/>
    <w:rPr>
      <w:kern w:val="2"/>
      <w:szCs w:val="28"/>
      <w:lang w:bidi="th-TH"/>
      <w14:ligatures w14:val="standardContextual"/>
    </w:rPr>
  </w:style>
  <w:style w:type="paragraph" w:customStyle="1" w:styleId="B88AE73ACDC642F1A737A4731E4D9FD3">
    <w:name w:val="B88AE73ACDC642F1A737A4731E4D9FD3"/>
    <w:rsid w:val="00401D06"/>
    <w:rPr>
      <w:kern w:val="2"/>
      <w:szCs w:val="28"/>
      <w:lang w:bidi="th-TH"/>
      <w14:ligatures w14:val="standardContextual"/>
    </w:rPr>
  </w:style>
  <w:style w:type="paragraph" w:customStyle="1" w:styleId="58DC068D82FC40189ED27C642A03106E">
    <w:name w:val="58DC068D82FC40189ED27C642A03106E"/>
    <w:rsid w:val="00401D06"/>
    <w:rPr>
      <w:kern w:val="2"/>
      <w:szCs w:val="28"/>
      <w:lang w:bidi="th-TH"/>
      <w14:ligatures w14:val="standardContextual"/>
    </w:rPr>
  </w:style>
  <w:style w:type="paragraph" w:customStyle="1" w:styleId="2DD62458F0D34F0CB0A62BA830F6F6EE">
    <w:name w:val="2DD62458F0D34F0CB0A62BA830F6F6EE"/>
    <w:rsid w:val="00401D06"/>
    <w:rPr>
      <w:kern w:val="2"/>
      <w:szCs w:val="28"/>
      <w:lang w:bidi="th-TH"/>
      <w14:ligatures w14:val="standardContextual"/>
    </w:rPr>
  </w:style>
  <w:style w:type="paragraph" w:customStyle="1" w:styleId="0B84F49EED6A4158848B23DF6EAA73D7">
    <w:name w:val="0B84F49EED6A4158848B23DF6EAA73D7"/>
    <w:rsid w:val="00401D06"/>
    <w:rPr>
      <w:kern w:val="2"/>
      <w:szCs w:val="28"/>
      <w:lang w:bidi="th-TH"/>
      <w14:ligatures w14:val="standardContextual"/>
    </w:rPr>
  </w:style>
  <w:style w:type="paragraph" w:customStyle="1" w:styleId="71A602F3A642488392845DF5034E9D78">
    <w:name w:val="71A602F3A642488392845DF5034E9D78"/>
    <w:rsid w:val="00401D06"/>
    <w:rPr>
      <w:kern w:val="2"/>
      <w:szCs w:val="28"/>
      <w:lang w:bidi="th-TH"/>
      <w14:ligatures w14:val="standardContextual"/>
    </w:rPr>
  </w:style>
  <w:style w:type="paragraph" w:customStyle="1" w:styleId="871EDF1EBFED4D4B991FCB4B53F3AE7E">
    <w:name w:val="871EDF1EBFED4D4B991FCB4B53F3AE7E"/>
    <w:rsid w:val="00401D06"/>
    <w:rPr>
      <w:kern w:val="2"/>
      <w:szCs w:val="28"/>
      <w:lang w:bidi="th-TH"/>
      <w14:ligatures w14:val="standardContextual"/>
    </w:rPr>
  </w:style>
  <w:style w:type="paragraph" w:customStyle="1" w:styleId="F7B2B84DD8514818A78F1285D5732EC4">
    <w:name w:val="F7B2B84DD8514818A78F1285D5732EC4"/>
    <w:rsid w:val="00401D06"/>
    <w:rPr>
      <w:kern w:val="2"/>
      <w:szCs w:val="28"/>
      <w:lang w:bidi="th-TH"/>
      <w14:ligatures w14:val="standardContextual"/>
    </w:rPr>
  </w:style>
  <w:style w:type="paragraph" w:customStyle="1" w:styleId="D580FC81AE78453681B63056581197C6">
    <w:name w:val="D580FC81AE78453681B63056581197C6"/>
    <w:rsid w:val="00401D06"/>
    <w:rPr>
      <w:kern w:val="2"/>
      <w:szCs w:val="28"/>
      <w:lang w:bidi="th-TH"/>
      <w14:ligatures w14:val="standardContextual"/>
    </w:rPr>
  </w:style>
  <w:style w:type="paragraph" w:customStyle="1" w:styleId="A559A64F90064A3E8834CA791CAA1B05">
    <w:name w:val="A559A64F90064A3E8834CA791CAA1B05"/>
    <w:rsid w:val="00401D06"/>
    <w:rPr>
      <w:kern w:val="2"/>
      <w:szCs w:val="28"/>
      <w:lang w:bidi="th-TH"/>
      <w14:ligatures w14:val="standardContextual"/>
    </w:rPr>
  </w:style>
  <w:style w:type="paragraph" w:customStyle="1" w:styleId="2C5CE841A8A848BF934848A3DBDC28A0">
    <w:name w:val="2C5CE841A8A848BF934848A3DBDC28A0"/>
    <w:rsid w:val="00401D06"/>
    <w:rPr>
      <w:kern w:val="2"/>
      <w:szCs w:val="28"/>
      <w:lang w:bidi="th-TH"/>
      <w14:ligatures w14:val="standardContextual"/>
    </w:rPr>
  </w:style>
  <w:style w:type="paragraph" w:customStyle="1" w:styleId="08C144612D0844E8B9D85707560FAEE5">
    <w:name w:val="08C144612D0844E8B9D85707560FAEE5"/>
    <w:rsid w:val="00401D06"/>
    <w:rPr>
      <w:kern w:val="2"/>
      <w:szCs w:val="28"/>
      <w:lang w:bidi="th-TH"/>
      <w14:ligatures w14:val="standardContextual"/>
    </w:rPr>
  </w:style>
  <w:style w:type="paragraph" w:customStyle="1" w:styleId="A043A46979FF4F8596277C19BAC40E8A">
    <w:name w:val="A043A46979FF4F8596277C19BAC40E8A"/>
    <w:rsid w:val="00401D06"/>
    <w:rPr>
      <w:kern w:val="2"/>
      <w:szCs w:val="28"/>
      <w:lang w:bidi="th-TH"/>
      <w14:ligatures w14:val="standardContextual"/>
    </w:rPr>
  </w:style>
  <w:style w:type="paragraph" w:customStyle="1" w:styleId="CB7BE9E820144265809864EC457AA6CA">
    <w:name w:val="CB7BE9E820144265809864EC457AA6CA"/>
    <w:rsid w:val="00401D06"/>
    <w:rPr>
      <w:kern w:val="2"/>
      <w:szCs w:val="28"/>
      <w:lang w:bidi="th-TH"/>
      <w14:ligatures w14:val="standardContextual"/>
    </w:rPr>
  </w:style>
  <w:style w:type="paragraph" w:customStyle="1" w:styleId="56B21F1165014DEA8AAEEA710A12253F">
    <w:name w:val="56B21F1165014DEA8AAEEA710A12253F"/>
    <w:rsid w:val="00401D06"/>
    <w:rPr>
      <w:kern w:val="2"/>
      <w:szCs w:val="28"/>
      <w:lang w:bidi="th-TH"/>
      <w14:ligatures w14:val="standardContextual"/>
    </w:rPr>
  </w:style>
  <w:style w:type="paragraph" w:customStyle="1" w:styleId="0EFF5503EDE34CC089574F08242A9F15">
    <w:name w:val="0EFF5503EDE34CC089574F08242A9F15"/>
    <w:rsid w:val="00401D06"/>
    <w:rPr>
      <w:kern w:val="2"/>
      <w:szCs w:val="28"/>
      <w:lang w:bidi="th-TH"/>
      <w14:ligatures w14:val="standardContextual"/>
    </w:rPr>
  </w:style>
  <w:style w:type="paragraph" w:customStyle="1" w:styleId="4344CB2001D7490EB91C79587927DC5B">
    <w:name w:val="4344CB2001D7490EB91C79587927DC5B"/>
    <w:rsid w:val="00401D06"/>
    <w:rPr>
      <w:kern w:val="2"/>
      <w:szCs w:val="28"/>
      <w:lang w:bidi="th-TH"/>
      <w14:ligatures w14:val="standardContextual"/>
    </w:rPr>
  </w:style>
  <w:style w:type="paragraph" w:customStyle="1" w:styleId="C2EF62422F53443FAF33E5DCAD2E2536">
    <w:name w:val="C2EF62422F53443FAF33E5DCAD2E2536"/>
    <w:rsid w:val="00401D06"/>
    <w:rPr>
      <w:kern w:val="2"/>
      <w:szCs w:val="28"/>
      <w:lang w:bidi="th-TH"/>
      <w14:ligatures w14:val="standardContextual"/>
    </w:rPr>
  </w:style>
  <w:style w:type="paragraph" w:customStyle="1" w:styleId="E89E108B7BB34471A189A8A038B14AAA">
    <w:name w:val="E89E108B7BB34471A189A8A038B14AAA"/>
    <w:rsid w:val="00401D06"/>
    <w:rPr>
      <w:kern w:val="2"/>
      <w:szCs w:val="28"/>
      <w:lang w:bidi="th-TH"/>
      <w14:ligatures w14:val="standardContextual"/>
    </w:rPr>
  </w:style>
  <w:style w:type="paragraph" w:customStyle="1" w:styleId="AE550180D52746139B0D539E18E4E236">
    <w:name w:val="AE550180D52746139B0D539E18E4E236"/>
    <w:rsid w:val="00401D06"/>
    <w:rPr>
      <w:kern w:val="2"/>
      <w:szCs w:val="28"/>
      <w:lang w:bidi="th-TH"/>
      <w14:ligatures w14:val="standardContextual"/>
    </w:rPr>
  </w:style>
  <w:style w:type="paragraph" w:customStyle="1" w:styleId="198BA1CB2C944005AC2D3FB1A027BCDB">
    <w:name w:val="198BA1CB2C944005AC2D3FB1A027BCDB"/>
    <w:rsid w:val="00401D06"/>
    <w:rPr>
      <w:kern w:val="2"/>
      <w:szCs w:val="28"/>
      <w:lang w:bidi="th-TH"/>
      <w14:ligatures w14:val="standardContextual"/>
    </w:rPr>
  </w:style>
  <w:style w:type="paragraph" w:customStyle="1" w:styleId="EBE3A4DEC0FC434EA7FACAA5E923F370">
    <w:name w:val="EBE3A4DEC0FC434EA7FACAA5E923F370"/>
    <w:rsid w:val="00401D06"/>
    <w:rPr>
      <w:kern w:val="2"/>
      <w:szCs w:val="28"/>
      <w:lang w:bidi="th-TH"/>
      <w14:ligatures w14:val="standardContextual"/>
    </w:rPr>
  </w:style>
  <w:style w:type="paragraph" w:customStyle="1" w:styleId="7358B2CCE3724FC5AB26368A3DD4B5BD">
    <w:name w:val="7358B2CCE3724FC5AB26368A3DD4B5BD"/>
    <w:rsid w:val="00401D06"/>
    <w:rPr>
      <w:kern w:val="2"/>
      <w:szCs w:val="28"/>
      <w:lang w:bidi="th-TH"/>
      <w14:ligatures w14:val="standardContextual"/>
    </w:rPr>
  </w:style>
  <w:style w:type="paragraph" w:customStyle="1" w:styleId="FDC884B8714D403B8CF7274388D97250">
    <w:name w:val="FDC884B8714D403B8CF7274388D97250"/>
    <w:rsid w:val="00401D06"/>
    <w:rPr>
      <w:kern w:val="2"/>
      <w:szCs w:val="28"/>
      <w:lang w:bidi="th-TH"/>
      <w14:ligatures w14:val="standardContextual"/>
    </w:rPr>
  </w:style>
  <w:style w:type="paragraph" w:customStyle="1" w:styleId="C6E20C4277C141B89F4B3A426724BB90">
    <w:name w:val="C6E20C4277C141B89F4B3A426724BB90"/>
    <w:rsid w:val="00401D06"/>
    <w:rPr>
      <w:kern w:val="2"/>
      <w:szCs w:val="28"/>
      <w:lang w:bidi="th-TH"/>
      <w14:ligatures w14:val="standardContextual"/>
    </w:rPr>
  </w:style>
  <w:style w:type="paragraph" w:customStyle="1" w:styleId="53834E9D07F648C6B8E8119E234D0573">
    <w:name w:val="53834E9D07F648C6B8E8119E234D0573"/>
    <w:rsid w:val="00401D06"/>
    <w:rPr>
      <w:kern w:val="2"/>
      <w:szCs w:val="28"/>
      <w:lang w:bidi="th-TH"/>
      <w14:ligatures w14:val="standardContextual"/>
    </w:rPr>
  </w:style>
  <w:style w:type="paragraph" w:customStyle="1" w:styleId="7C608903DD104869A6CD7D2CE0368478">
    <w:name w:val="7C608903DD104869A6CD7D2CE0368478"/>
    <w:rsid w:val="00401D06"/>
    <w:rPr>
      <w:kern w:val="2"/>
      <w:szCs w:val="28"/>
      <w:lang w:bidi="th-TH"/>
      <w14:ligatures w14:val="standardContextual"/>
    </w:rPr>
  </w:style>
  <w:style w:type="paragraph" w:customStyle="1" w:styleId="3D382255FA3A4E2483B36CBE7CCEE683">
    <w:name w:val="3D382255FA3A4E2483B36CBE7CCEE683"/>
    <w:rsid w:val="00401D06"/>
    <w:rPr>
      <w:kern w:val="2"/>
      <w:szCs w:val="28"/>
      <w:lang w:bidi="th-TH"/>
      <w14:ligatures w14:val="standardContextual"/>
    </w:rPr>
  </w:style>
  <w:style w:type="paragraph" w:customStyle="1" w:styleId="2FB0A4D6D5E340A7ACAAB7A26B1158D8">
    <w:name w:val="2FB0A4D6D5E340A7ACAAB7A26B1158D8"/>
    <w:rsid w:val="00401D06"/>
    <w:rPr>
      <w:kern w:val="2"/>
      <w:szCs w:val="28"/>
      <w:lang w:bidi="th-TH"/>
      <w14:ligatures w14:val="standardContextual"/>
    </w:rPr>
  </w:style>
  <w:style w:type="paragraph" w:customStyle="1" w:styleId="1D1F345A8A3B435C8F8EFA19D1841F8B">
    <w:name w:val="1D1F345A8A3B435C8F8EFA19D1841F8B"/>
    <w:rsid w:val="00401D06"/>
    <w:rPr>
      <w:kern w:val="2"/>
      <w:szCs w:val="28"/>
      <w:lang w:bidi="th-TH"/>
      <w14:ligatures w14:val="standardContextual"/>
    </w:rPr>
  </w:style>
  <w:style w:type="paragraph" w:customStyle="1" w:styleId="9B57A8EFF05549CFA48FFDE799DFDC98">
    <w:name w:val="9B57A8EFF05549CFA48FFDE799DFDC98"/>
    <w:rsid w:val="00401D06"/>
    <w:rPr>
      <w:kern w:val="2"/>
      <w:szCs w:val="28"/>
      <w:lang w:bidi="th-TH"/>
      <w14:ligatures w14:val="standardContextual"/>
    </w:rPr>
  </w:style>
  <w:style w:type="paragraph" w:customStyle="1" w:styleId="F32EAB100B8449A8838AAEF9BDD77173">
    <w:name w:val="F32EAB100B8449A8838AAEF9BDD77173"/>
    <w:rsid w:val="00401D06"/>
    <w:rPr>
      <w:kern w:val="2"/>
      <w:szCs w:val="28"/>
      <w:lang w:bidi="th-TH"/>
      <w14:ligatures w14:val="standardContextual"/>
    </w:rPr>
  </w:style>
  <w:style w:type="paragraph" w:customStyle="1" w:styleId="FDB3E7D244CE4DECAFF110306B41997C">
    <w:name w:val="FDB3E7D244CE4DECAFF110306B41997C"/>
    <w:rsid w:val="00401D06"/>
    <w:rPr>
      <w:kern w:val="2"/>
      <w:szCs w:val="28"/>
      <w:lang w:bidi="th-TH"/>
      <w14:ligatures w14:val="standardContextual"/>
    </w:rPr>
  </w:style>
  <w:style w:type="paragraph" w:customStyle="1" w:styleId="5C74E5549564469FA8CF79589B062FA2">
    <w:name w:val="5C74E5549564469FA8CF79589B062FA2"/>
    <w:rsid w:val="00401D06"/>
    <w:rPr>
      <w:kern w:val="2"/>
      <w:szCs w:val="28"/>
      <w:lang w:bidi="th-TH"/>
      <w14:ligatures w14:val="standardContextual"/>
    </w:rPr>
  </w:style>
  <w:style w:type="paragraph" w:customStyle="1" w:styleId="1C81FCBCC1E148808D47E689D8DD5C57">
    <w:name w:val="1C81FCBCC1E148808D47E689D8DD5C57"/>
    <w:rsid w:val="00401D06"/>
    <w:rPr>
      <w:kern w:val="2"/>
      <w:szCs w:val="28"/>
      <w:lang w:bidi="th-TH"/>
      <w14:ligatures w14:val="standardContextual"/>
    </w:rPr>
  </w:style>
  <w:style w:type="paragraph" w:customStyle="1" w:styleId="B4AEE1CBC479404BA9ECED6ED45FDF98">
    <w:name w:val="B4AEE1CBC479404BA9ECED6ED45FDF98"/>
    <w:rsid w:val="00401D06"/>
    <w:rPr>
      <w:kern w:val="2"/>
      <w:szCs w:val="28"/>
      <w:lang w:bidi="th-TH"/>
      <w14:ligatures w14:val="standardContextual"/>
    </w:rPr>
  </w:style>
  <w:style w:type="paragraph" w:customStyle="1" w:styleId="A4183B9A3E1C46758F6E883495B076AF">
    <w:name w:val="A4183B9A3E1C46758F6E883495B076AF"/>
    <w:rsid w:val="00401D06"/>
    <w:rPr>
      <w:kern w:val="2"/>
      <w:szCs w:val="28"/>
      <w:lang w:bidi="th-TH"/>
      <w14:ligatures w14:val="standardContextual"/>
    </w:rPr>
  </w:style>
  <w:style w:type="paragraph" w:customStyle="1" w:styleId="6723D9112EE546A6B794C9DAFB1BCEA1">
    <w:name w:val="6723D9112EE546A6B794C9DAFB1BCEA1"/>
    <w:rsid w:val="00401D06"/>
    <w:rPr>
      <w:kern w:val="2"/>
      <w:szCs w:val="28"/>
      <w:lang w:bidi="th-TH"/>
      <w14:ligatures w14:val="standardContextual"/>
    </w:rPr>
  </w:style>
  <w:style w:type="paragraph" w:customStyle="1" w:styleId="07B45FEB54D54DEEAF942ED752C2E1B5">
    <w:name w:val="07B45FEB54D54DEEAF942ED752C2E1B5"/>
    <w:rsid w:val="00401D06"/>
    <w:rPr>
      <w:kern w:val="2"/>
      <w:szCs w:val="28"/>
      <w:lang w:bidi="th-TH"/>
      <w14:ligatures w14:val="standardContextual"/>
    </w:rPr>
  </w:style>
  <w:style w:type="paragraph" w:customStyle="1" w:styleId="5F4CB3B6CA8E498C8703E824E2682F84">
    <w:name w:val="5F4CB3B6CA8E498C8703E824E2682F84"/>
    <w:rsid w:val="00401D06"/>
    <w:rPr>
      <w:kern w:val="2"/>
      <w:szCs w:val="28"/>
      <w:lang w:bidi="th-TH"/>
      <w14:ligatures w14:val="standardContextual"/>
    </w:rPr>
  </w:style>
  <w:style w:type="paragraph" w:customStyle="1" w:styleId="7934F442855A459C8D608B996FFBBF73">
    <w:name w:val="7934F442855A459C8D608B996FFBBF73"/>
    <w:rsid w:val="00401D06"/>
    <w:rPr>
      <w:kern w:val="2"/>
      <w:szCs w:val="28"/>
      <w:lang w:bidi="th-TH"/>
      <w14:ligatures w14:val="standardContextual"/>
    </w:rPr>
  </w:style>
  <w:style w:type="paragraph" w:customStyle="1" w:styleId="F14CC83390974BE6AF17AD3C6E0826D4">
    <w:name w:val="F14CC83390974BE6AF17AD3C6E0826D4"/>
    <w:rsid w:val="00401D06"/>
    <w:rPr>
      <w:kern w:val="2"/>
      <w:szCs w:val="28"/>
      <w:lang w:bidi="th-TH"/>
      <w14:ligatures w14:val="standardContextual"/>
    </w:rPr>
  </w:style>
  <w:style w:type="paragraph" w:customStyle="1" w:styleId="F21A934CD27C4C14ADD4B4CF026B64C4">
    <w:name w:val="F21A934CD27C4C14ADD4B4CF026B64C4"/>
    <w:rsid w:val="00401D06"/>
    <w:rPr>
      <w:kern w:val="2"/>
      <w:szCs w:val="28"/>
      <w:lang w:bidi="th-TH"/>
      <w14:ligatures w14:val="standardContextual"/>
    </w:rPr>
  </w:style>
  <w:style w:type="paragraph" w:customStyle="1" w:styleId="1FD0077E12EC46DA9679C5CCCA6D9A2D">
    <w:name w:val="1FD0077E12EC46DA9679C5CCCA6D9A2D"/>
    <w:rsid w:val="00401D06"/>
    <w:rPr>
      <w:kern w:val="2"/>
      <w:szCs w:val="28"/>
      <w:lang w:bidi="th-TH"/>
      <w14:ligatures w14:val="standardContextual"/>
    </w:rPr>
  </w:style>
  <w:style w:type="paragraph" w:customStyle="1" w:styleId="F9F895D822B74456A918FE3C8C4415F3">
    <w:name w:val="F9F895D822B74456A918FE3C8C4415F3"/>
    <w:rsid w:val="00401D06"/>
    <w:rPr>
      <w:kern w:val="2"/>
      <w:szCs w:val="28"/>
      <w:lang w:bidi="th-TH"/>
      <w14:ligatures w14:val="standardContextual"/>
    </w:rPr>
  </w:style>
  <w:style w:type="paragraph" w:customStyle="1" w:styleId="C2493021F0DC45DBBB122F72E6B8D9D5">
    <w:name w:val="C2493021F0DC45DBBB122F72E6B8D9D5"/>
    <w:rsid w:val="00401D06"/>
    <w:rPr>
      <w:kern w:val="2"/>
      <w:szCs w:val="28"/>
      <w:lang w:bidi="th-TH"/>
      <w14:ligatures w14:val="standardContextual"/>
    </w:rPr>
  </w:style>
  <w:style w:type="paragraph" w:customStyle="1" w:styleId="4E8D93F3056D4C8C9EF34A806D47F3ED">
    <w:name w:val="4E8D93F3056D4C8C9EF34A806D47F3ED"/>
    <w:rsid w:val="00401D06"/>
    <w:rPr>
      <w:kern w:val="2"/>
      <w:szCs w:val="28"/>
      <w:lang w:bidi="th-TH"/>
      <w14:ligatures w14:val="standardContextual"/>
    </w:rPr>
  </w:style>
  <w:style w:type="paragraph" w:customStyle="1" w:styleId="A2F6948709064D1BAFE75631725C1464">
    <w:name w:val="A2F6948709064D1BAFE75631725C1464"/>
    <w:rsid w:val="00401D06"/>
    <w:rPr>
      <w:kern w:val="2"/>
      <w:szCs w:val="28"/>
      <w:lang w:bidi="th-TH"/>
      <w14:ligatures w14:val="standardContextual"/>
    </w:rPr>
  </w:style>
  <w:style w:type="paragraph" w:customStyle="1" w:styleId="31ED5DD33EEE4FF79C50506B1BE18E33">
    <w:name w:val="31ED5DD33EEE4FF79C50506B1BE18E33"/>
    <w:rsid w:val="00401D06"/>
    <w:rPr>
      <w:kern w:val="2"/>
      <w:szCs w:val="28"/>
      <w:lang w:bidi="th-TH"/>
      <w14:ligatures w14:val="standardContextual"/>
    </w:rPr>
  </w:style>
  <w:style w:type="paragraph" w:customStyle="1" w:styleId="5C1CA4A54F22479790B79E844085F908">
    <w:name w:val="5C1CA4A54F22479790B79E844085F908"/>
    <w:rsid w:val="00401D06"/>
    <w:rPr>
      <w:kern w:val="2"/>
      <w:szCs w:val="28"/>
      <w:lang w:bidi="th-TH"/>
      <w14:ligatures w14:val="standardContextual"/>
    </w:rPr>
  </w:style>
  <w:style w:type="paragraph" w:customStyle="1" w:styleId="9AEFA7EBFA324DD7B26B9D12B3C542EB">
    <w:name w:val="9AEFA7EBFA324DD7B26B9D12B3C542EB"/>
    <w:rsid w:val="00401D06"/>
    <w:rPr>
      <w:kern w:val="2"/>
      <w:szCs w:val="28"/>
      <w:lang w:bidi="th-TH"/>
      <w14:ligatures w14:val="standardContextual"/>
    </w:rPr>
  </w:style>
  <w:style w:type="paragraph" w:customStyle="1" w:styleId="DD34CE8B542C4F48B2EA312F223D6E75">
    <w:name w:val="DD34CE8B542C4F48B2EA312F223D6E75"/>
    <w:rsid w:val="00401D06"/>
    <w:rPr>
      <w:kern w:val="2"/>
      <w:szCs w:val="28"/>
      <w:lang w:bidi="th-TH"/>
      <w14:ligatures w14:val="standardContextual"/>
    </w:rPr>
  </w:style>
  <w:style w:type="paragraph" w:customStyle="1" w:styleId="0D70AA2AFA5A49B3B5CC616663EE1F72">
    <w:name w:val="0D70AA2AFA5A49B3B5CC616663EE1F72"/>
    <w:rsid w:val="00401D06"/>
    <w:rPr>
      <w:kern w:val="2"/>
      <w:szCs w:val="28"/>
      <w:lang w:bidi="th-TH"/>
      <w14:ligatures w14:val="standardContextual"/>
    </w:rPr>
  </w:style>
  <w:style w:type="paragraph" w:customStyle="1" w:styleId="4C1E8AFE26924D1FBA3EFCD3DE0D3926">
    <w:name w:val="4C1E8AFE26924D1FBA3EFCD3DE0D3926"/>
    <w:rsid w:val="00401D06"/>
    <w:rPr>
      <w:kern w:val="2"/>
      <w:szCs w:val="28"/>
      <w:lang w:bidi="th-TH"/>
      <w14:ligatures w14:val="standardContextual"/>
    </w:rPr>
  </w:style>
  <w:style w:type="paragraph" w:customStyle="1" w:styleId="A20C1840A97D4A9EB30D6C661DF7B449">
    <w:name w:val="A20C1840A97D4A9EB30D6C661DF7B449"/>
    <w:rsid w:val="00401D06"/>
    <w:rPr>
      <w:kern w:val="2"/>
      <w:szCs w:val="28"/>
      <w:lang w:bidi="th-TH"/>
      <w14:ligatures w14:val="standardContextual"/>
    </w:rPr>
  </w:style>
  <w:style w:type="paragraph" w:customStyle="1" w:styleId="1AE24DBB4CD1458A8A5914CF0EA9AA3D">
    <w:name w:val="1AE24DBB4CD1458A8A5914CF0EA9AA3D"/>
    <w:rsid w:val="00401D06"/>
    <w:rPr>
      <w:kern w:val="2"/>
      <w:szCs w:val="28"/>
      <w:lang w:bidi="th-TH"/>
      <w14:ligatures w14:val="standardContextual"/>
    </w:rPr>
  </w:style>
  <w:style w:type="paragraph" w:customStyle="1" w:styleId="8F96F5B50CA44174AD26490D14592E32">
    <w:name w:val="8F96F5B50CA44174AD26490D14592E32"/>
    <w:rsid w:val="00401D06"/>
    <w:rPr>
      <w:kern w:val="2"/>
      <w:szCs w:val="28"/>
      <w:lang w:bidi="th-TH"/>
      <w14:ligatures w14:val="standardContextual"/>
    </w:rPr>
  </w:style>
  <w:style w:type="paragraph" w:customStyle="1" w:styleId="C9C1E9B202104106894AF9B1111849EE">
    <w:name w:val="C9C1E9B202104106894AF9B1111849EE"/>
    <w:rsid w:val="00401D06"/>
    <w:rPr>
      <w:kern w:val="2"/>
      <w:szCs w:val="28"/>
      <w:lang w:bidi="th-TH"/>
      <w14:ligatures w14:val="standardContextual"/>
    </w:rPr>
  </w:style>
  <w:style w:type="paragraph" w:customStyle="1" w:styleId="8E3F48B09B5949DFBB55E6DF6525F256">
    <w:name w:val="8E3F48B09B5949DFBB55E6DF6525F256"/>
    <w:rsid w:val="00401D06"/>
    <w:rPr>
      <w:kern w:val="2"/>
      <w:szCs w:val="28"/>
      <w:lang w:bidi="th-TH"/>
      <w14:ligatures w14:val="standardContextual"/>
    </w:rPr>
  </w:style>
  <w:style w:type="paragraph" w:customStyle="1" w:styleId="672938592A2B4D77A76202B46380B7E9">
    <w:name w:val="672938592A2B4D77A76202B46380B7E9"/>
    <w:rsid w:val="00401D06"/>
    <w:rPr>
      <w:kern w:val="2"/>
      <w:szCs w:val="28"/>
      <w:lang w:bidi="th-TH"/>
      <w14:ligatures w14:val="standardContextual"/>
    </w:rPr>
  </w:style>
  <w:style w:type="paragraph" w:customStyle="1" w:styleId="70093B49CF6347EAA717950BFAB8183F">
    <w:name w:val="70093B49CF6347EAA717950BFAB8183F"/>
    <w:rsid w:val="00401D06"/>
    <w:rPr>
      <w:kern w:val="2"/>
      <w:szCs w:val="28"/>
      <w:lang w:bidi="th-TH"/>
      <w14:ligatures w14:val="standardContextual"/>
    </w:rPr>
  </w:style>
  <w:style w:type="paragraph" w:customStyle="1" w:styleId="B552A1E8D52D446DA37D1A93D4360095">
    <w:name w:val="B552A1E8D52D446DA37D1A93D4360095"/>
    <w:rsid w:val="00401D06"/>
    <w:rPr>
      <w:kern w:val="2"/>
      <w:szCs w:val="28"/>
      <w:lang w:bidi="th-TH"/>
      <w14:ligatures w14:val="standardContextual"/>
    </w:rPr>
  </w:style>
  <w:style w:type="paragraph" w:customStyle="1" w:styleId="9A914ECBB6624C909368168DD1165030">
    <w:name w:val="9A914ECBB6624C909368168DD1165030"/>
    <w:rsid w:val="00401D06"/>
    <w:rPr>
      <w:kern w:val="2"/>
      <w:szCs w:val="28"/>
      <w:lang w:bidi="th-TH"/>
      <w14:ligatures w14:val="standardContextual"/>
    </w:rPr>
  </w:style>
  <w:style w:type="paragraph" w:customStyle="1" w:styleId="902DF1FCB7AE4577A31F0A923B5B90F6">
    <w:name w:val="902DF1FCB7AE4577A31F0A923B5B90F6"/>
    <w:rsid w:val="00401D06"/>
    <w:rPr>
      <w:kern w:val="2"/>
      <w:szCs w:val="28"/>
      <w:lang w:bidi="th-TH"/>
      <w14:ligatures w14:val="standardContextual"/>
    </w:rPr>
  </w:style>
  <w:style w:type="paragraph" w:customStyle="1" w:styleId="15D0F923DB414123A20489B897BA05D8">
    <w:name w:val="15D0F923DB414123A20489B897BA05D8"/>
    <w:rsid w:val="00401D06"/>
    <w:rPr>
      <w:kern w:val="2"/>
      <w:szCs w:val="28"/>
      <w:lang w:bidi="th-TH"/>
      <w14:ligatures w14:val="standardContextual"/>
    </w:rPr>
  </w:style>
  <w:style w:type="paragraph" w:customStyle="1" w:styleId="66A9DCF759D44D44997372F08BA3910A">
    <w:name w:val="66A9DCF759D44D44997372F08BA3910A"/>
    <w:rsid w:val="00401D06"/>
    <w:rPr>
      <w:kern w:val="2"/>
      <w:szCs w:val="28"/>
      <w:lang w:bidi="th-TH"/>
      <w14:ligatures w14:val="standardContextual"/>
    </w:rPr>
  </w:style>
  <w:style w:type="paragraph" w:customStyle="1" w:styleId="1BCAF89878144F82BDF951C9C6B1BCE0">
    <w:name w:val="1BCAF89878144F82BDF951C9C6B1BCE0"/>
    <w:rsid w:val="00401D06"/>
    <w:rPr>
      <w:kern w:val="2"/>
      <w:szCs w:val="28"/>
      <w:lang w:bidi="th-TH"/>
      <w14:ligatures w14:val="standardContextual"/>
    </w:rPr>
  </w:style>
  <w:style w:type="paragraph" w:customStyle="1" w:styleId="F152DB86570D450C8C5AAAD05F2AB12D">
    <w:name w:val="F152DB86570D450C8C5AAAD05F2AB12D"/>
    <w:rsid w:val="00401D06"/>
    <w:rPr>
      <w:kern w:val="2"/>
      <w:szCs w:val="28"/>
      <w:lang w:bidi="th-TH"/>
      <w14:ligatures w14:val="standardContextual"/>
    </w:rPr>
  </w:style>
  <w:style w:type="paragraph" w:customStyle="1" w:styleId="9B1725B125AC460E9C8D68A3F4FD102A">
    <w:name w:val="9B1725B125AC460E9C8D68A3F4FD102A"/>
    <w:rsid w:val="00401D06"/>
    <w:rPr>
      <w:kern w:val="2"/>
      <w:szCs w:val="28"/>
      <w:lang w:bidi="th-TH"/>
      <w14:ligatures w14:val="standardContextual"/>
    </w:rPr>
  </w:style>
  <w:style w:type="paragraph" w:customStyle="1" w:styleId="BBAAED8A918E48A696F631D56B25A9DA">
    <w:name w:val="BBAAED8A918E48A696F631D56B25A9DA"/>
    <w:rsid w:val="00401D06"/>
    <w:rPr>
      <w:kern w:val="2"/>
      <w:szCs w:val="28"/>
      <w:lang w:bidi="th-TH"/>
      <w14:ligatures w14:val="standardContextual"/>
    </w:rPr>
  </w:style>
  <w:style w:type="paragraph" w:customStyle="1" w:styleId="C67B7456B3D24ED1AA41A4AB22BB4129">
    <w:name w:val="C67B7456B3D24ED1AA41A4AB22BB4129"/>
    <w:rsid w:val="00401D06"/>
    <w:rPr>
      <w:kern w:val="2"/>
      <w:szCs w:val="28"/>
      <w:lang w:bidi="th-TH"/>
      <w14:ligatures w14:val="standardContextual"/>
    </w:rPr>
  </w:style>
  <w:style w:type="paragraph" w:customStyle="1" w:styleId="A74F4E1AE89B4D8EAB91782952C6656B">
    <w:name w:val="A74F4E1AE89B4D8EAB91782952C6656B"/>
    <w:rsid w:val="00401D06"/>
    <w:rPr>
      <w:kern w:val="2"/>
      <w:szCs w:val="28"/>
      <w:lang w:bidi="th-TH"/>
      <w14:ligatures w14:val="standardContextual"/>
    </w:rPr>
  </w:style>
  <w:style w:type="paragraph" w:customStyle="1" w:styleId="2C0F154AF6914B588E94EEF56C1C2CEB">
    <w:name w:val="2C0F154AF6914B588E94EEF56C1C2CEB"/>
    <w:rsid w:val="00401D06"/>
    <w:rPr>
      <w:kern w:val="2"/>
      <w:szCs w:val="28"/>
      <w:lang w:bidi="th-TH"/>
      <w14:ligatures w14:val="standardContextual"/>
    </w:rPr>
  </w:style>
  <w:style w:type="paragraph" w:customStyle="1" w:styleId="7BCEDA0559F449F88F9F66991E3B53B8">
    <w:name w:val="7BCEDA0559F449F88F9F66991E3B53B8"/>
    <w:rsid w:val="00401D06"/>
    <w:rPr>
      <w:kern w:val="2"/>
      <w:szCs w:val="28"/>
      <w:lang w:bidi="th-TH"/>
      <w14:ligatures w14:val="standardContextual"/>
    </w:rPr>
  </w:style>
  <w:style w:type="paragraph" w:customStyle="1" w:styleId="76DCCDC2DA0D47F5A9653F53F0BD3C03">
    <w:name w:val="76DCCDC2DA0D47F5A9653F53F0BD3C03"/>
    <w:rsid w:val="00401D06"/>
    <w:rPr>
      <w:kern w:val="2"/>
      <w:szCs w:val="28"/>
      <w:lang w:bidi="th-TH"/>
      <w14:ligatures w14:val="standardContextual"/>
    </w:rPr>
  </w:style>
  <w:style w:type="paragraph" w:customStyle="1" w:styleId="2A55BED1D9344C0782D6D23F24EA8553">
    <w:name w:val="2A55BED1D9344C0782D6D23F24EA8553"/>
    <w:rsid w:val="00401D06"/>
    <w:rPr>
      <w:kern w:val="2"/>
      <w:szCs w:val="28"/>
      <w:lang w:bidi="th-TH"/>
      <w14:ligatures w14:val="standardContextual"/>
    </w:rPr>
  </w:style>
  <w:style w:type="paragraph" w:customStyle="1" w:styleId="6E1F1A79CF5B4940ACAC39EDFEDC04DA">
    <w:name w:val="6E1F1A79CF5B4940ACAC39EDFEDC04DA"/>
    <w:rsid w:val="00401D06"/>
    <w:rPr>
      <w:kern w:val="2"/>
      <w:szCs w:val="28"/>
      <w:lang w:bidi="th-TH"/>
      <w14:ligatures w14:val="standardContextual"/>
    </w:rPr>
  </w:style>
  <w:style w:type="paragraph" w:customStyle="1" w:styleId="122BC8090325486C811EA966EC0D7706">
    <w:name w:val="122BC8090325486C811EA966EC0D7706"/>
    <w:rsid w:val="00401D06"/>
    <w:rPr>
      <w:kern w:val="2"/>
      <w:szCs w:val="28"/>
      <w:lang w:bidi="th-TH"/>
      <w14:ligatures w14:val="standardContextual"/>
    </w:rPr>
  </w:style>
  <w:style w:type="paragraph" w:customStyle="1" w:styleId="1DB7995C930F41BCA80C6BEB4D14F93C">
    <w:name w:val="1DB7995C930F41BCA80C6BEB4D14F93C"/>
    <w:rsid w:val="00401D06"/>
    <w:rPr>
      <w:kern w:val="2"/>
      <w:szCs w:val="28"/>
      <w:lang w:bidi="th-TH"/>
      <w14:ligatures w14:val="standardContextual"/>
    </w:rPr>
  </w:style>
  <w:style w:type="paragraph" w:customStyle="1" w:styleId="87C801D3992A4DCF9969F04FA8DB0FF8">
    <w:name w:val="87C801D3992A4DCF9969F04FA8DB0FF8"/>
    <w:rsid w:val="00401D06"/>
    <w:rPr>
      <w:kern w:val="2"/>
      <w:szCs w:val="28"/>
      <w:lang w:bidi="th-TH"/>
      <w14:ligatures w14:val="standardContextual"/>
    </w:rPr>
  </w:style>
  <w:style w:type="paragraph" w:customStyle="1" w:styleId="00718239A5E54A978ACD16AE2250EBCC">
    <w:name w:val="00718239A5E54A978ACD16AE2250EBCC"/>
    <w:rsid w:val="00401D06"/>
    <w:rPr>
      <w:kern w:val="2"/>
      <w:szCs w:val="28"/>
      <w:lang w:bidi="th-TH"/>
      <w14:ligatures w14:val="standardContextual"/>
    </w:rPr>
  </w:style>
  <w:style w:type="paragraph" w:customStyle="1" w:styleId="ECA4CA439CBB4940A1609BB277951151">
    <w:name w:val="ECA4CA439CBB4940A1609BB277951151"/>
    <w:rsid w:val="00401D06"/>
    <w:rPr>
      <w:kern w:val="2"/>
      <w:szCs w:val="28"/>
      <w:lang w:bidi="th-TH"/>
      <w14:ligatures w14:val="standardContextual"/>
    </w:rPr>
  </w:style>
  <w:style w:type="paragraph" w:customStyle="1" w:styleId="8FF43540EDE94BE2866EADC01AA62414">
    <w:name w:val="8FF43540EDE94BE2866EADC01AA62414"/>
    <w:rsid w:val="00401D06"/>
    <w:rPr>
      <w:kern w:val="2"/>
      <w:szCs w:val="28"/>
      <w:lang w:bidi="th-TH"/>
      <w14:ligatures w14:val="standardContextual"/>
    </w:rPr>
  </w:style>
  <w:style w:type="paragraph" w:customStyle="1" w:styleId="6B162C0C99134BE188B73165E9C0C389">
    <w:name w:val="6B162C0C99134BE188B73165E9C0C389"/>
    <w:rsid w:val="00401D06"/>
    <w:rPr>
      <w:kern w:val="2"/>
      <w:szCs w:val="28"/>
      <w:lang w:bidi="th-TH"/>
      <w14:ligatures w14:val="standardContextual"/>
    </w:rPr>
  </w:style>
  <w:style w:type="paragraph" w:customStyle="1" w:styleId="02412F42E5A84E43BD461D0E8750BE60">
    <w:name w:val="02412F42E5A84E43BD461D0E8750BE60"/>
    <w:rsid w:val="00401D06"/>
    <w:rPr>
      <w:kern w:val="2"/>
      <w:szCs w:val="28"/>
      <w:lang w:bidi="th-TH"/>
      <w14:ligatures w14:val="standardContextual"/>
    </w:rPr>
  </w:style>
  <w:style w:type="paragraph" w:customStyle="1" w:styleId="64F7A21B9E7E4D528906BAB532C1E5D4">
    <w:name w:val="64F7A21B9E7E4D528906BAB532C1E5D4"/>
    <w:rsid w:val="00401D06"/>
    <w:rPr>
      <w:kern w:val="2"/>
      <w:szCs w:val="28"/>
      <w:lang w:bidi="th-TH"/>
      <w14:ligatures w14:val="standardContextual"/>
    </w:rPr>
  </w:style>
  <w:style w:type="paragraph" w:customStyle="1" w:styleId="E2C7F73B6B624CBCB3F4CD9DDE479D4C">
    <w:name w:val="E2C7F73B6B624CBCB3F4CD9DDE479D4C"/>
    <w:rsid w:val="00401D06"/>
    <w:rPr>
      <w:kern w:val="2"/>
      <w:szCs w:val="28"/>
      <w:lang w:bidi="th-TH"/>
      <w14:ligatures w14:val="standardContextual"/>
    </w:rPr>
  </w:style>
  <w:style w:type="paragraph" w:customStyle="1" w:styleId="80391DF295994E5B84BAE98124EF28BB">
    <w:name w:val="80391DF295994E5B84BAE98124EF28BB"/>
    <w:rsid w:val="00401D06"/>
    <w:rPr>
      <w:kern w:val="2"/>
      <w:szCs w:val="28"/>
      <w:lang w:bidi="th-TH"/>
      <w14:ligatures w14:val="standardContextual"/>
    </w:rPr>
  </w:style>
  <w:style w:type="paragraph" w:customStyle="1" w:styleId="6FF4BEA98A9C4919A3D12864ADFD3FA1">
    <w:name w:val="6FF4BEA98A9C4919A3D12864ADFD3FA1"/>
    <w:rsid w:val="00401D06"/>
    <w:rPr>
      <w:kern w:val="2"/>
      <w:szCs w:val="28"/>
      <w:lang w:bidi="th-TH"/>
      <w14:ligatures w14:val="standardContextual"/>
    </w:rPr>
  </w:style>
  <w:style w:type="paragraph" w:customStyle="1" w:styleId="77EFDC14DD8B45FA9CBC75D7000EAC39">
    <w:name w:val="77EFDC14DD8B45FA9CBC75D7000EAC39"/>
    <w:rsid w:val="00401D06"/>
    <w:rPr>
      <w:kern w:val="2"/>
      <w:szCs w:val="28"/>
      <w:lang w:bidi="th-TH"/>
      <w14:ligatures w14:val="standardContextual"/>
    </w:rPr>
  </w:style>
  <w:style w:type="paragraph" w:customStyle="1" w:styleId="F189A82DCB384B838DB94DE45C1591D5">
    <w:name w:val="F189A82DCB384B838DB94DE45C1591D5"/>
    <w:rsid w:val="00401D06"/>
    <w:rPr>
      <w:kern w:val="2"/>
      <w:szCs w:val="28"/>
      <w:lang w:bidi="th-TH"/>
      <w14:ligatures w14:val="standardContextual"/>
    </w:rPr>
  </w:style>
  <w:style w:type="paragraph" w:customStyle="1" w:styleId="1900D2F2ACE64FDDB461714252CBE1C5">
    <w:name w:val="1900D2F2ACE64FDDB461714252CBE1C5"/>
    <w:rsid w:val="00401D06"/>
    <w:rPr>
      <w:kern w:val="2"/>
      <w:szCs w:val="28"/>
      <w:lang w:bidi="th-TH"/>
      <w14:ligatures w14:val="standardContextual"/>
    </w:rPr>
  </w:style>
  <w:style w:type="paragraph" w:customStyle="1" w:styleId="E9859BF77CEE4B26A19C48FB86ACF2BE">
    <w:name w:val="E9859BF77CEE4B26A19C48FB86ACF2BE"/>
    <w:rsid w:val="00401D06"/>
    <w:rPr>
      <w:kern w:val="2"/>
      <w:szCs w:val="28"/>
      <w:lang w:bidi="th-TH"/>
      <w14:ligatures w14:val="standardContextual"/>
    </w:rPr>
  </w:style>
  <w:style w:type="paragraph" w:customStyle="1" w:styleId="33B29CD646D7475DA0E723CF1A8309FA">
    <w:name w:val="33B29CD646D7475DA0E723CF1A8309FA"/>
    <w:rsid w:val="00401D06"/>
    <w:rPr>
      <w:kern w:val="2"/>
      <w:szCs w:val="28"/>
      <w:lang w:bidi="th-TH"/>
      <w14:ligatures w14:val="standardContextual"/>
    </w:rPr>
  </w:style>
  <w:style w:type="paragraph" w:customStyle="1" w:styleId="D1E70A43B93C4486A30DC809EA03B9CE">
    <w:name w:val="D1E70A43B93C4486A30DC809EA03B9CE"/>
    <w:rsid w:val="00401D06"/>
    <w:rPr>
      <w:kern w:val="2"/>
      <w:szCs w:val="28"/>
      <w:lang w:bidi="th-TH"/>
      <w14:ligatures w14:val="standardContextual"/>
    </w:rPr>
  </w:style>
  <w:style w:type="paragraph" w:customStyle="1" w:styleId="87A38B8BAE6C47C1AE04D126F5AD48FD">
    <w:name w:val="87A38B8BAE6C47C1AE04D126F5AD48FD"/>
    <w:rsid w:val="00401D06"/>
    <w:rPr>
      <w:kern w:val="2"/>
      <w:szCs w:val="28"/>
      <w:lang w:bidi="th-TH"/>
      <w14:ligatures w14:val="standardContextual"/>
    </w:rPr>
  </w:style>
  <w:style w:type="paragraph" w:customStyle="1" w:styleId="F93D45E10B8E4677AD0042C36EEC7C9A">
    <w:name w:val="F93D45E10B8E4677AD0042C36EEC7C9A"/>
    <w:rsid w:val="00401D06"/>
    <w:rPr>
      <w:kern w:val="2"/>
      <w:szCs w:val="28"/>
      <w:lang w:bidi="th-TH"/>
      <w14:ligatures w14:val="standardContextual"/>
    </w:rPr>
  </w:style>
  <w:style w:type="paragraph" w:customStyle="1" w:styleId="41366A9728F34F438AC474AAC39A9356">
    <w:name w:val="41366A9728F34F438AC474AAC39A9356"/>
    <w:rsid w:val="00401D06"/>
    <w:rPr>
      <w:kern w:val="2"/>
      <w:szCs w:val="28"/>
      <w:lang w:bidi="th-TH"/>
      <w14:ligatures w14:val="standardContextual"/>
    </w:rPr>
  </w:style>
  <w:style w:type="paragraph" w:customStyle="1" w:styleId="ED30621940804FF68615E16AE600074A">
    <w:name w:val="ED30621940804FF68615E16AE600074A"/>
    <w:rsid w:val="00401D06"/>
    <w:rPr>
      <w:kern w:val="2"/>
      <w:szCs w:val="28"/>
      <w:lang w:bidi="th-TH"/>
      <w14:ligatures w14:val="standardContextual"/>
    </w:rPr>
  </w:style>
  <w:style w:type="paragraph" w:customStyle="1" w:styleId="1F569CDEAF954C68BE34D1653484601B">
    <w:name w:val="1F569CDEAF954C68BE34D1653484601B"/>
    <w:rsid w:val="00401D06"/>
    <w:rPr>
      <w:kern w:val="2"/>
      <w:szCs w:val="28"/>
      <w:lang w:bidi="th-TH"/>
      <w14:ligatures w14:val="standardContextual"/>
    </w:rPr>
  </w:style>
  <w:style w:type="paragraph" w:customStyle="1" w:styleId="D5BA6896E4B5487C9A734C2FA65876A2">
    <w:name w:val="D5BA6896E4B5487C9A734C2FA65876A2"/>
    <w:rsid w:val="00401D06"/>
    <w:rPr>
      <w:kern w:val="2"/>
      <w:szCs w:val="28"/>
      <w:lang w:bidi="th-TH"/>
      <w14:ligatures w14:val="standardContextual"/>
    </w:rPr>
  </w:style>
  <w:style w:type="paragraph" w:customStyle="1" w:styleId="B588CC2ADD044A869BC01B7A77CA136F">
    <w:name w:val="B588CC2ADD044A869BC01B7A77CA136F"/>
    <w:rsid w:val="00401D06"/>
    <w:rPr>
      <w:kern w:val="2"/>
      <w:szCs w:val="28"/>
      <w:lang w:bidi="th-TH"/>
      <w14:ligatures w14:val="standardContextual"/>
    </w:rPr>
  </w:style>
  <w:style w:type="paragraph" w:customStyle="1" w:styleId="3D84BCA607B0409E917B662EF1D694DE">
    <w:name w:val="3D84BCA607B0409E917B662EF1D694DE"/>
    <w:rsid w:val="00401D06"/>
    <w:rPr>
      <w:kern w:val="2"/>
      <w:szCs w:val="28"/>
      <w:lang w:bidi="th-TH"/>
      <w14:ligatures w14:val="standardContextual"/>
    </w:rPr>
  </w:style>
  <w:style w:type="paragraph" w:customStyle="1" w:styleId="E5BEB1506EC445CEB00931C7B893BCC8">
    <w:name w:val="E5BEB1506EC445CEB00931C7B893BCC8"/>
    <w:rsid w:val="00401D06"/>
    <w:rPr>
      <w:kern w:val="2"/>
      <w:szCs w:val="28"/>
      <w:lang w:bidi="th-TH"/>
      <w14:ligatures w14:val="standardContextual"/>
    </w:rPr>
  </w:style>
  <w:style w:type="paragraph" w:customStyle="1" w:styleId="A3375E9CCFA64C2C9996606277C4F306">
    <w:name w:val="A3375E9CCFA64C2C9996606277C4F306"/>
    <w:rsid w:val="00401D06"/>
    <w:rPr>
      <w:kern w:val="2"/>
      <w:szCs w:val="28"/>
      <w:lang w:bidi="th-TH"/>
      <w14:ligatures w14:val="standardContextual"/>
    </w:rPr>
  </w:style>
  <w:style w:type="paragraph" w:customStyle="1" w:styleId="83AE292D416B4AB5AFCEE1FE06DEBF99">
    <w:name w:val="83AE292D416B4AB5AFCEE1FE06DEBF99"/>
    <w:rsid w:val="00401D06"/>
    <w:rPr>
      <w:kern w:val="2"/>
      <w:szCs w:val="28"/>
      <w:lang w:bidi="th-TH"/>
      <w14:ligatures w14:val="standardContextual"/>
    </w:rPr>
  </w:style>
  <w:style w:type="paragraph" w:customStyle="1" w:styleId="8A03226340F44A54BC57A14333A73A01">
    <w:name w:val="8A03226340F44A54BC57A14333A73A01"/>
    <w:rsid w:val="00401D06"/>
    <w:rPr>
      <w:kern w:val="2"/>
      <w:szCs w:val="28"/>
      <w:lang w:bidi="th-TH"/>
      <w14:ligatures w14:val="standardContextual"/>
    </w:rPr>
  </w:style>
  <w:style w:type="paragraph" w:customStyle="1" w:styleId="F5BC2D69E28246AEB8CF9E53D695A94E">
    <w:name w:val="F5BC2D69E28246AEB8CF9E53D695A94E"/>
    <w:rsid w:val="00401D06"/>
    <w:rPr>
      <w:kern w:val="2"/>
      <w:szCs w:val="28"/>
      <w:lang w:bidi="th-TH"/>
      <w14:ligatures w14:val="standardContextual"/>
    </w:rPr>
  </w:style>
  <w:style w:type="paragraph" w:customStyle="1" w:styleId="498947C68D0C459D8F1DD5AA74A572DE">
    <w:name w:val="498947C68D0C459D8F1DD5AA74A572DE"/>
    <w:rsid w:val="00401D06"/>
    <w:rPr>
      <w:kern w:val="2"/>
      <w:szCs w:val="28"/>
      <w:lang w:bidi="th-TH"/>
      <w14:ligatures w14:val="standardContextual"/>
    </w:rPr>
  </w:style>
  <w:style w:type="paragraph" w:customStyle="1" w:styleId="95621A5E501D42C8AA2884EE71A64A95">
    <w:name w:val="95621A5E501D42C8AA2884EE71A64A95"/>
    <w:rsid w:val="00401D06"/>
    <w:rPr>
      <w:kern w:val="2"/>
      <w:szCs w:val="28"/>
      <w:lang w:bidi="th-TH"/>
      <w14:ligatures w14:val="standardContextual"/>
    </w:rPr>
  </w:style>
  <w:style w:type="paragraph" w:customStyle="1" w:styleId="579C29F1632741E2BAE056FA0EBA26F8">
    <w:name w:val="579C29F1632741E2BAE056FA0EBA26F8"/>
    <w:rsid w:val="00401D06"/>
    <w:rPr>
      <w:kern w:val="2"/>
      <w:szCs w:val="28"/>
      <w:lang w:bidi="th-TH"/>
      <w14:ligatures w14:val="standardContextual"/>
    </w:rPr>
  </w:style>
  <w:style w:type="paragraph" w:customStyle="1" w:styleId="1619C7A4DD8C45E88EA37004F172E3DA">
    <w:name w:val="1619C7A4DD8C45E88EA37004F172E3DA"/>
    <w:rsid w:val="00401D06"/>
    <w:rPr>
      <w:kern w:val="2"/>
      <w:szCs w:val="28"/>
      <w:lang w:bidi="th-TH"/>
      <w14:ligatures w14:val="standardContextual"/>
    </w:rPr>
  </w:style>
  <w:style w:type="paragraph" w:customStyle="1" w:styleId="ACFD4311B9D24B60AE59C945C1850EEB">
    <w:name w:val="ACFD4311B9D24B60AE59C945C1850EEB"/>
    <w:rsid w:val="00401D06"/>
    <w:rPr>
      <w:kern w:val="2"/>
      <w:szCs w:val="28"/>
      <w:lang w:bidi="th-TH"/>
      <w14:ligatures w14:val="standardContextual"/>
    </w:rPr>
  </w:style>
  <w:style w:type="paragraph" w:customStyle="1" w:styleId="94798AB223E843C896A589DFAC220E5E">
    <w:name w:val="94798AB223E843C896A589DFAC220E5E"/>
    <w:rsid w:val="00401D06"/>
    <w:rPr>
      <w:kern w:val="2"/>
      <w:szCs w:val="28"/>
      <w:lang w:bidi="th-TH"/>
      <w14:ligatures w14:val="standardContextual"/>
    </w:rPr>
  </w:style>
  <w:style w:type="paragraph" w:customStyle="1" w:styleId="FAECC59490BB4477A8D50BA2C466D774">
    <w:name w:val="FAECC59490BB4477A8D50BA2C466D774"/>
    <w:rsid w:val="00401D06"/>
    <w:rPr>
      <w:kern w:val="2"/>
      <w:szCs w:val="28"/>
      <w:lang w:bidi="th-TH"/>
      <w14:ligatures w14:val="standardContextual"/>
    </w:rPr>
  </w:style>
  <w:style w:type="paragraph" w:customStyle="1" w:styleId="B6D703EBBBE04543AE140AB13C72138A">
    <w:name w:val="B6D703EBBBE04543AE140AB13C72138A"/>
    <w:rsid w:val="00401D06"/>
    <w:rPr>
      <w:kern w:val="2"/>
      <w:szCs w:val="28"/>
      <w:lang w:bidi="th-TH"/>
      <w14:ligatures w14:val="standardContextual"/>
    </w:rPr>
  </w:style>
  <w:style w:type="paragraph" w:customStyle="1" w:styleId="99202FB3100C4F34B52C6EB4CBB78840">
    <w:name w:val="99202FB3100C4F34B52C6EB4CBB78840"/>
    <w:rsid w:val="00401D06"/>
    <w:rPr>
      <w:kern w:val="2"/>
      <w:szCs w:val="28"/>
      <w:lang w:bidi="th-TH"/>
      <w14:ligatures w14:val="standardContextual"/>
    </w:rPr>
  </w:style>
  <w:style w:type="paragraph" w:customStyle="1" w:styleId="E33A8281E4B74309AA48401D98CC0A19">
    <w:name w:val="E33A8281E4B74309AA48401D98CC0A19"/>
    <w:rsid w:val="00401D06"/>
    <w:rPr>
      <w:kern w:val="2"/>
      <w:szCs w:val="28"/>
      <w:lang w:bidi="th-TH"/>
      <w14:ligatures w14:val="standardContextual"/>
    </w:rPr>
  </w:style>
  <w:style w:type="paragraph" w:customStyle="1" w:styleId="6919559609DF48669CB559FB6F66B0CA">
    <w:name w:val="6919559609DF48669CB559FB6F66B0CA"/>
    <w:rsid w:val="00401D06"/>
    <w:rPr>
      <w:kern w:val="2"/>
      <w:szCs w:val="28"/>
      <w:lang w:bidi="th-TH"/>
      <w14:ligatures w14:val="standardContextual"/>
    </w:rPr>
  </w:style>
  <w:style w:type="paragraph" w:customStyle="1" w:styleId="F68ABC5FB64043DD8E2DDEB25F6C1C18">
    <w:name w:val="F68ABC5FB64043DD8E2DDEB25F6C1C18"/>
    <w:rsid w:val="00401D06"/>
    <w:rPr>
      <w:kern w:val="2"/>
      <w:szCs w:val="28"/>
      <w:lang w:bidi="th-TH"/>
      <w14:ligatures w14:val="standardContextual"/>
    </w:rPr>
  </w:style>
  <w:style w:type="paragraph" w:customStyle="1" w:styleId="CB353DB9200B4A20A886738C0707A582">
    <w:name w:val="CB353DB9200B4A20A886738C0707A582"/>
    <w:rsid w:val="00401D06"/>
    <w:rPr>
      <w:kern w:val="2"/>
      <w:szCs w:val="28"/>
      <w:lang w:bidi="th-TH"/>
      <w14:ligatures w14:val="standardContextual"/>
    </w:rPr>
  </w:style>
  <w:style w:type="paragraph" w:customStyle="1" w:styleId="D66406E2C9974E5BA571F4352E8A10D8">
    <w:name w:val="D66406E2C9974E5BA571F4352E8A10D8"/>
    <w:rsid w:val="00401D06"/>
    <w:rPr>
      <w:kern w:val="2"/>
      <w:szCs w:val="28"/>
      <w:lang w:bidi="th-TH"/>
      <w14:ligatures w14:val="standardContextual"/>
    </w:rPr>
  </w:style>
  <w:style w:type="paragraph" w:customStyle="1" w:styleId="4AF6221A441549F5807BCE4F3A49F305">
    <w:name w:val="4AF6221A441549F5807BCE4F3A49F305"/>
    <w:rsid w:val="00401D06"/>
    <w:rPr>
      <w:kern w:val="2"/>
      <w:szCs w:val="28"/>
      <w:lang w:bidi="th-TH"/>
      <w14:ligatures w14:val="standardContextual"/>
    </w:rPr>
  </w:style>
  <w:style w:type="paragraph" w:customStyle="1" w:styleId="21B47EEA9BDB48679B29CF520E4F37E5">
    <w:name w:val="21B47EEA9BDB48679B29CF520E4F37E5"/>
    <w:rsid w:val="00401D06"/>
    <w:rPr>
      <w:kern w:val="2"/>
      <w:szCs w:val="28"/>
      <w:lang w:bidi="th-TH"/>
      <w14:ligatures w14:val="standardContextual"/>
    </w:rPr>
  </w:style>
  <w:style w:type="paragraph" w:customStyle="1" w:styleId="02DBED03403B493D90F85AE034905614">
    <w:name w:val="02DBED03403B493D90F85AE034905614"/>
    <w:rsid w:val="00401D06"/>
    <w:rPr>
      <w:kern w:val="2"/>
      <w:szCs w:val="28"/>
      <w:lang w:bidi="th-TH"/>
      <w14:ligatures w14:val="standardContextual"/>
    </w:rPr>
  </w:style>
  <w:style w:type="paragraph" w:customStyle="1" w:styleId="FC54608E9C3249929F6A4380271459EC">
    <w:name w:val="FC54608E9C3249929F6A4380271459EC"/>
    <w:rsid w:val="00401D06"/>
    <w:rPr>
      <w:kern w:val="2"/>
      <w:szCs w:val="28"/>
      <w:lang w:bidi="th-TH"/>
      <w14:ligatures w14:val="standardContextual"/>
    </w:rPr>
  </w:style>
  <w:style w:type="paragraph" w:customStyle="1" w:styleId="0E84236DA5A94A058644DDEDACE6233A">
    <w:name w:val="0E84236DA5A94A058644DDEDACE6233A"/>
    <w:rsid w:val="00401D06"/>
    <w:rPr>
      <w:kern w:val="2"/>
      <w:szCs w:val="28"/>
      <w:lang w:bidi="th-TH"/>
      <w14:ligatures w14:val="standardContextual"/>
    </w:rPr>
  </w:style>
  <w:style w:type="paragraph" w:customStyle="1" w:styleId="CDFBCBF21C6645DFA32145207F4A2D96">
    <w:name w:val="CDFBCBF21C6645DFA32145207F4A2D96"/>
    <w:rsid w:val="00401D06"/>
    <w:rPr>
      <w:kern w:val="2"/>
      <w:szCs w:val="28"/>
      <w:lang w:bidi="th-TH"/>
      <w14:ligatures w14:val="standardContextual"/>
    </w:rPr>
  </w:style>
  <w:style w:type="paragraph" w:customStyle="1" w:styleId="3821733366034027A805730250C5B7A1">
    <w:name w:val="3821733366034027A805730250C5B7A1"/>
    <w:rsid w:val="00401D06"/>
    <w:rPr>
      <w:kern w:val="2"/>
      <w:szCs w:val="28"/>
      <w:lang w:bidi="th-TH"/>
      <w14:ligatures w14:val="standardContextual"/>
    </w:rPr>
  </w:style>
  <w:style w:type="paragraph" w:customStyle="1" w:styleId="0E0B5B8BC2874B3D84B22E15288E490F">
    <w:name w:val="0E0B5B8BC2874B3D84B22E15288E490F"/>
    <w:rsid w:val="00401D06"/>
    <w:rPr>
      <w:kern w:val="2"/>
      <w:szCs w:val="28"/>
      <w:lang w:bidi="th-TH"/>
      <w14:ligatures w14:val="standardContextual"/>
    </w:rPr>
  </w:style>
  <w:style w:type="paragraph" w:customStyle="1" w:styleId="E7FBCC1AD08D45E595C26CFC4BE4FED3">
    <w:name w:val="E7FBCC1AD08D45E595C26CFC4BE4FED3"/>
    <w:rsid w:val="00401D06"/>
    <w:rPr>
      <w:kern w:val="2"/>
      <w:szCs w:val="28"/>
      <w:lang w:bidi="th-TH"/>
      <w14:ligatures w14:val="standardContextual"/>
    </w:rPr>
  </w:style>
  <w:style w:type="paragraph" w:customStyle="1" w:styleId="421029AB050141E2959F77109F868E2C">
    <w:name w:val="421029AB050141E2959F77109F868E2C"/>
    <w:rsid w:val="00401D06"/>
    <w:rPr>
      <w:kern w:val="2"/>
      <w:szCs w:val="28"/>
      <w:lang w:bidi="th-TH"/>
      <w14:ligatures w14:val="standardContextual"/>
    </w:rPr>
  </w:style>
  <w:style w:type="paragraph" w:customStyle="1" w:styleId="EA70C099643B4B368F7B76D121690B3A">
    <w:name w:val="EA70C099643B4B368F7B76D121690B3A"/>
    <w:rsid w:val="00401D06"/>
    <w:rPr>
      <w:kern w:val="2"/>
      <w:szCs w:val="28"/>
      <w:lang w:bidi="th-TH"/>
      <w14:ligatures w14:val="standardContextual"/>
    </w:rPr>
  </w:style>
  <w:style w:type="paragraph" w:customStyle="1" w:styleId="D23B8C743AC746BABD3B0BE7B4033709">
    <w:name w:val="D23B8C743AC746BABD3B0BE7B4033709"/>
    <w:rsid w:val="00401D06"/>
    <w:rPr>
      <w:kern w:val="2"/>
      <w:szCs w:val="28"/>
      <w:lang w:bidi="th-TH"/>
      <w14:ligatures w14:val="standardContextual"/>
    </w:rPr>
  </w:style>
  <w:style w:type="paragraph" w:customStyle="1" w:styleId="323A811BBE1747AE9A0F49FC1EA93597">
    <w:name w:val="323A811BBE1747AE9A0F49FC1EA93597"/>
    <w:rsid w:val="00401D06"/>
    <w:rPr>
      <w:kern w:val="2"/>
      <w:szCs w:val="28"/>
      <w:lang w:bidi="th-TH"/>
      <w14:ligatures w14:val="standardContextual"/>
    </w:rPr>
  </w:style>
  <w:style w:type="paragraph" w:customStyle="1" w:styleId="E863F4B7B91B448F8984FF1BBC3F9861">
    <w:name w:val="E863F4B7B91B448F8984FF1BBC3F9861"/>
    <w:rsid w:val="00401D06"/>
    <w:rPr>
      <w:kern w:val="2"/>
      <w:szCs w:val="28"/>
      <w:lang w:bidi="th-TH"/>
      <w14:ligatures w14:val="standardContextual"/>
    </w:rPr>
  </w:style>
  <w:style w:type="paragraph" w:customStyle="1" w:styleId="0598FBE85B144CCFBB9DCA4A846D1D8D">
    <w:name w:val="0598FBE85B144CCFBB9DCA4A846D1D8D"/>
    <w:rsid w:val="00401D06"/>
    <w:rPr>
      <w:kern w:val="2"/>
      <w:szCs w:val="28"/>
      <w:lang w:bidi="th-TH"/>
      <w14:ligatures w14:val="standardContextual"/>
    </w:rPr>
  </w:style>
  <w:style w:type="paragraph" w:customStyle="1" w:styleId="5E305242978649889FFD9C988010924F">
    <w:name w:val="5E305242978649889FFD9C988010924F"/>
    <w:rsid w:val="00401D06"/>
    <w:rPr>
      <w:kern w:val="2"/>
      <w:szCs w:val="28"/>
      <w:lang w:bidi="th-TH"/>
      <w14:ligatures w14:val="standardContextual"/>
    </w:rPr>
  </w:style>
  <w:style w:type="paragraph" w:customStyle="1" w:styleId="51D126A6269F448B83080AB6588064E3">
    <w:name w:val="51D126A6269F448B83080AB6588064E3"/>
    <w:rsid w:val="00401D06"/>
    <w:rPr>
      <w:kern w:val="2"/>
      <w:szCs w:val="28"/>
      <w:lang w:bidi="th-TH"/>
      <w14:ligatures w14:val="standardContextual"/>
    </w:rPr>
  </w:style>
  <w:style w:type="paragraph" w:customStyle="1" w:styleId="CE4CE839C88A45969D5E647520564A49">
    <w:name w:val="CE4CE839C88A45969D5E647520564A49"/>
    <w:rsid w:val="00401D06"/>
    <w:rPr>
      <w:kern w:val="2"/>
      <w:szCs w:val="28"/>
      <w:lang w:bidi="th-TH"/>
      <w14:ligatures w14:val="standardContextual"/>
    </w:rPr>
  </w:style>
  <w:style w:type="paragraph" w:customStyle="1" w:styleId="303F0FD069F64C19818FE30C2CD5E182">
    <w:name w:val="303F0FD069F64C19818FE30C2CD5E182"/>
    <w:rsid w:val="00401D06"/>
    <w:rPr>
      <w:kern w:val="2"/>
      <w:szCs w:val="28"/>
      <w:lang w:bidi="th-TH"/>
      <w14:ligatures w14:val="standardContextual"/>
    </w:rPr>
  </w:style>
  <w:style w:type="paragraph" w:customStyle="1" w:styleId="935BD1806F954D66903D1E617AE83E07">
    <w:name w:val="935BD1806F954D66903D1E617AE83E07"/>
    <w:rsid w:val="00401D06"/>
    <w:rPr>
      <w:kern w:val="2"/>
      <w:szCs w:val="28"/>
      <w:lang w:bidi="th-TH"/>
      <w14:ligatures w14:val="standardContextual"/>
    </w:rPr>
  </w:style>
  <w:style w:type="paragraph" w:customStyle="1" w:styleId="B5148D09EA6943718F7F27133BEBFC88">
    <w:name w:val="B5148D09EA6943718F7F27133BEBFC88"/>
    <w:rsid w:val="00401D06"/>
    <w:rPr>
      <w:kern w:val="2"/>
      <w:szCs w:val="28"/>
      <w:lang w:bidi="th-TH"/>
      <w14:ligatures w14:val="standardContextual"/>
    </w:rPr>
  </w:style>
  <w:style w:type="paragraph" w:customStyle="1" w:styleId="2D6D3962B2D44CE786C9DA5A1D370B73">
    <w:name w:val="2D6D3962B2D44CE786C9DA5A1D370B73"/>
    <w:rsid w:val="00401D06"/>
    <w:rPr>
      <w:kern w:val="2"/>
      <w:szCs w:val="28"/>
      <w:lang w:bidi="th-TH"/>
      <w14:ligatures w14:val="standardContextual"/>
    </w:rPr>
  </w:style>
  <w:style w:type="paragraph" w:customStyle="1" w:styleId="6189ECFFFAF44D678A498B40DFFC28AA">
    <w:name w:val="6189ECFFFAF44D678A498B40DFFC28AA"/>
    <w:rsid w:val="00401D06"/>
    <w:rPr>
      <w:kern w:val="2"/>
      <w:szCs w:val="28"/>
      <w:lang w:bidi="th-TH"/>
      <w14:ligatures w14:val="standardContextual"/>
    </w:rPr>
  </w:style>
  <w:style w:type="paragraph" w:customStyle="1" w:styleId="61B43F1111AC442F8B2516D669AECE70">
    <w:name w:val="61B43F1111AC442F8B2516D669AECE70"/>
    <w:rsid w:val="00401D06"/>
    <w:rPr>
      <w:kern w:val="2"/>
      <w:szCs w:val="28"/>
      <w:lang w:bidi="th-TH"/>
      <w14:ligatures w14:val="standardContextual"/>
    </w:rPr>
  </w:style>
  <w:style w:type="paragraph" w:customStyle="1" w:styleId="7EF84D3A12024699B2E4B2B56802D157">
    <w:name w:val="7EF84D3A12024699B2E4B2B56802D157"/>
    <w:rsid w:val="00401D06"/>
    <w:rPr>
      <w:kern w:val="2"/>
      <w:szCs w:val="28"/>
      <w:lang w:bidi="th-TH"/>
      <w14:ligatures w14:val="standardContextual"/>
    </w:rPr>
  </w:style>
  <w:style w:type="paragraph" w:customStyle="1" w:styleId="9D4BB22394D24BFCB0B31E844FB708A3">
    <w:name w:val="9D4BB22394D24BFCB0B31E844FB708A3"/>
    <w:rsid w:val="00401D06"/>
    <w:rPr>
      <w:kern w:val="2"/>
      <w:szCs w:val="28"/>
      <w:lang w:bidi="th-TH"/>
      <w14:ligatures w14:val="standardContextual"/>
    </w:rPr>
  </w:style>
  <w:style w:type="paragraph" w:customStyle="1" w:styleId="66664F963BC3448CB50FDC6C7CC60503">
    <w:name w:val="66664F963BC3448CB50FDC6C7CC60503"/>
    <w:rsid w:val="00401D06"/>
    <w:rPr>
      <w:kern w:val="2"/>
      <w:szCs w:val="28"/>
      <w:lang w:bidi="th-TH"/>
      <w14:ligatures w14:val="standardContextual"/>
    </w:rPr>
  </w:style>
  <w:style w:type="paragraph" w:customStyle="1" w:styleId="093D8AC9F1C441DF83ED6FEA2E615D99">
    <w:name w:val="093D8AC9F1C441DF83ED6FEA2E615D99"/>
    <w:rsid w:val="00401D06"/>
    <w:rPr>
      <w:kern w:val="2"/>
      <w:szCs w:val="28"/>
      <w:lang w:bidi="th-TH"/>
      <w14:ligatures w14:val="standardContextual"/>
    </w:rPr>
  </w:style>
  <w:style w:type="paragraph" w:customStyle="1" w:styleId="9BC454475EE641719CDC4AF93921E069">
    <w:name w:val="9BC454475EE641719CDC4AF93921E069"/>
    <w:rsid w:val="00401D06"/>
    <w:rPr>
      <w:kern w:val="2"/>
      <w:szCs w:val="28"/>
      <w:lang w:bidi="th-TH"/>
      <w14:ligatures w14:val="standardContextual"/>
    </w:rPr>
  </w:style>
  <w:style w:type="paragraph" w:customStyle="1" w:styleId="CC457BFA688E45B18E598BA8E4C552B6">
    <w:name w:val="CC457BFA688E45B18E598BA8E4C552B6"/>
    <w:rsid w:val="00401D06"/>
    <w:rPr>
      <w:kern w:val="2"/>
      <w:szCs w:val="28"/>
      <w:lang w:bidi="th-TH"/>
      <w14:ligatures w14:val="standardContextual"/>
    </w:rPr>
  </w:style>
  <w:style w:type="paragraph" w:customStyle="1" w:styleId="1CE1C1356A4C4D4DAC9A3F3C6DFFC49D">
    <w:name w:val="1CE1C1356A4C4D4DAC9A3F3C6DFFC49D"/>
    <w:rsid w:val="00401D06"/>
    <w:rPr>
      <w:kern w:val="2"/>
      <w:szCs w:val="28"/>
      <w:lang w:bidi="th-TH"/>
      <w14:ligatures w14:val="standardContextual"/>
    </w:rPr>
  </w:style>
  <w:style w:type="paragraph" w:customStyle="1" w:styleId="A2213CEF1F2D4554BFB41685905CE51A">
    <w:name w:val="A2213CEF1F2D4554BFB41685905CE51A"/>
    <w:rsid w:val="00401D06"/>
    <w:rPr>
      <w:kern w:val="2"/>
      <w:szCs w:val="28"/>
      <w:lang w:bidi="th-TH"/>
      <w14:ligatures w14:val="standardContextual"/>
    </w:rPr>
  </w:style>
  <w:style w:type="paragraph" w:customStyle="1" w:styleId="14EF13AB99CB4C7D9AE449AB0F6D8145">
    <w:name w:val="14EF13AB99CB4C7D9AE449AB0F6D8145"/>
    <w:rsid w:val="00401D06"/>
    <w:rPr>
      <w:kern w:val="2"/>
      <w:szCs w:val="28"/>
      <w:lang w:bidi="th-TH"/>
      <w14:ligatures w14:val="standardContextual"/>
    </w:rPr>
  </w:style>
  <w:style w:type="paragraph" w:customStyle="1" w:styleId="1AFACEE6AFBB49D7994258ED52B4A247">
    <w:name w:val="1AFACEE6AFBB49D7994258ED52B4A247"/>
    <w:rsid w:val="00401D06"/>
    <w:rPr>
      <w:kern w:val="2"/>
      <w:szCs w:val="28"/>
      <w:lang w:bidi="th-TH"/>
      <w14:ligatures w14:val="standardContextual"/>
    </w:rPr>
  </w:style>
  <w:style w:type="paragraph" w:customStyle="1" w:styleId="67C06C33E5944ADCAFA9067D3B8C3708">
    <w:name w:val="67C06C33E5944ADCAFA9067D3B8C3708"/>
    <w:rsid w:val="00401D06"/>
    <w:rPr>
      <w:kern w:val="2"/>
      <w:szCs w:val="28"/>
      <w:lang w:bidi="th-TH"/>
      <w14:ligatures w14:val="standardContextual"/>
    </w:rPr>
  </w:style>
  <w:style w:type="paragraph" w:customStyle="1" w:styleId="D47980E250F54877B93EB5A9010116A0">
    <w:name w:val="D47980E250F54877B93EB5A9010116A0"/>
    <w:rsid w:val="00401D06"/>
    <w:rPr>
      <w:kern w:val="2"/>
      <w:szCs w:val="28"/>
      <w:lang w:bidi="th-TH"/>
      <w14:ligatures w14:val="standardContextual"/>
    </w:rPr>
  </w:style>
  <w:style w:type="paragraph" w:customStyle="1" w:styleId="F0BFAD320E2B4F568E431554D73AFA11">
    <w:name w:val="F0BFAD320E2B4F568E431554D73AFA11"/>
    <w:rsid w:val="00401D06"/>
    <w:rPr>
      <w:kern w:val="2"/>
      <w:szCs w:val="28"/>
      <w:lang w:bidi="th-TH"/>
      <w14:ligatures w14:val="standardContextual"/>
    </w:rPr>
  </w:style>
  <w:style w:type="paragraph" w:customStyle="1" w:styleId="9F526529738F4968B3CEF3FF3C0DE493">
    <w:name w:val="9F526529738F4968B3CEF3FF3C0DE493"/>
    <w:rsid w:val="00401D06"/>
    <w:rPr>
      <w:kern w:val="2"/>
      <w:szCs w:val="28"/>
      <w:lang w:bidi="th-TH"/>
      <w14:ligatures w14:val="standardContextual"/>
    </w:rPr>
  </w:style>
  <w:style w:type="paragraph" w:customStyle="1" w:styleId="BB459E592E714849A9A434F7477892D6">
    <w:name w:val="BB459E592E714849A9A434F7477892D6"/>
    <w:rsid w:val="00401D06"/>
    <w:rPr>
      <w:kern w:val="2"/>
      <w:szCs w:val="28"/>
      <w:lang w:bidi="th-TH"/>
      <w14:ligatures w14:val="standardContextual"/>
    </w:rPr>
  </w:style>
  <w:style w:type="paragraph" w:customStyle="1" w:styleId="01A9FBFB75784A3BB40C2279101E6381">
    <w:name w:val="01A9FBFB75784A3BB40C2279101E6381"/>
    <w:rsid w:val="00401D06"/>
    <w:rPr>
      <w:kern w:val="2"/>
      <w:szCs w:val="28"/>
      <w:lang w:bidi="th-TH"/>
      <w14:ligatures w14:val="standardContextual"/>
    </w:rPr>
  </w:style>
  <w:style w:type="paragraph" w:customStyle="1" w:styleId="1B8D11D2AD844FBFB7634551DCDF730D">
    <w:name w:val="1B8D11D2AD844FBFB7634551DCDF730D"/>
    <w:rsid w:val="00401D06"/>
    <w:rPr>
      <w:kern w:val="2"/>
      <w:szCs w:val="28"/>
      <w:lang w:bidi="th-TH"/>
      <w14:ligatures w14:val="standardContextual"/>
    </w:rPr>
  </w:style>
  <w:style w:type="paragraph" w:customStyle="1" w:styleId="D5DF87842C9846DDB5F80CD8118BBF87">
    <w:name w:val="D5DF87842C9846DDB5F80CD8118BBF87"/>
    <w:rsid w:val="00401D06"/>
    <w:rPr>
      <w:kern w:val="2"/>
      <w:szCs w:val="28"/>
      <w:lang w:bidi="th-TH"/>
      <w14:ligatures w14:val="standardContextual"/>
    </w:rPr>
  </w:style>
  <w:style w:type="paragraph" w:customStyle="1" w:styleId="ADDD84775B8842598941D2CA51839893">
    <w:name w:val="ADDD84775B8842598941D2CA51839893"/>
    <w:rsid w:val="00401D06"/>
    <w:rPr>
      <w:kern w:val="2"/>
      <w:szCs w:val="28"/>
      <w:lang w:bidi="th-TH"/>
      <w14:ligatures w14:val="standardContextual"/>
    </w:rPr>
  </w:style>
  <w:style w:type="paragraph" w:customStyle="1" w:styleId="0BBBEBBA022849E1B0B690A1D4F3C9DB">
    <w:name w:val="0BBBEBBA022849E1B0B690A1D4F3C9DB"/>
    <w:rsid w:val="00401D06"/>
    <w:rPr>
      <w:kern w:val="2"/>
      <w:szCs w:val="28"/>
      <w:lang w:bidi="th-TH"/>
      <w14:ligatures w14:val="standardContextual"/>
    </w:rPr>
  </w:style>
  <w:style w:type="paragraph" w:customStyle="1" w:styleId="BE6D50E95AAB480B8D63108A757BB568">
    <w:name w:val="BE6D50E95AAB480B8D63108A757BB568"/>
    <w:rsid w:val="00401D06"/>
    <w:rPr>
      <w:kern w:val="2"/>
      <w:szCs w:val="28"/>
      <w:lang w:bidi="th-TH"/>
      <w14:ligatures w14:val="standardContextual"/>
    </w:rPr>
  </w:style>
  <w:style w:type="paragraph" w:customStyle="1" w:styleId="6D8B6792A1BC4332AB7F6FC8C3FB258C">
    <w:name w:val="6D8B6792A1BC4332AB7F6FC8C3FB258C"/>
    <w:rsid w:val="00401D06"/>
    <w:rPr>
      <w:kern w:val="2"/>
      <w:szCs w:val="28"/>
      <w:lang w:bidi="th-TH"/>
      <w14:ligatures w14:val="standardContextual"/>
    </w:rPr>
  </w:style>
  <w:style w:type="paragraph" w:customStyle="1" w:styleId="6E0463DCD1B94CBFBA9FCBD5C1E288D3">
    <w:name w:val="6E0463DCD1B94CBFBA9FCBD5C1E288D3"/>
    <w:rsid w:val="00401D06"/>
    <w:rPr>
      <w:kern w:val="2"/>
      <w:szCs w:val="28"/>
      <w:lang w:bidi="th-TH"/>
      <w14:ligatures w14:val="standardContextual"/>
    </w:rPr>
  </w:style>
  <w:style w:type="paragraph" w:customStyle="1" w:styleId="093F63C7FD5B4245A0739C4037C31A70">
    <w:name w:val="093F63C7FD5B4245A0739C4037C31A70"/>
    <w:rsid w:val="00401D06"/>
    <w:rPr>
      <w:kern w:val="2"/>
      <w:szCs w:val="28"/>
      <w:lang w:bidi="th-TH"/>
      <w14:ligatures w14:val="standardContextual"/>
    </w:rPr>
  </w:style>
  <w:style w:type="paragraph" w:customStyle="1" w:styleId="55AB59C0423C4F159F82A3B7AC84B195">
    <w:name w:val="55AB59C0423C4F159F82A3B7AC84B195"/>
    <w:rsid w:val="00401D06"/>
    <w:rPr>
      <w:kern w:val="2"/>
      <w:szCs w:val="28"/>
      <w:lang w:bidi="th-TH"/>
      <w14:ligatures w14:val="standardContextual"/>
    </w:rPr>
  </w:style>
  <w:style w:type="paragraph" w:customStyle="1" w:styleId="DCD2413082814BE680651BA2FA849FA0">
    <w:name w:val="DCD2413082814BE680651BA2FA849FA0"/>
    <w:rsid w:val="00401D06"/>
    <w:rPr>
      <w:kern w:val="2"/>
      <w:szCs w:val="28"/>
      <w:lang w:bidi="th-TH"/>
      <w14:ligatures w14:val="standardContextual"/>
    </w:rPr>
  </w:style>
  <w:style w:type="paragraph" w:customStyle="1" w:styleId="558FA8C5324F4E709B34501EA031EB2B">
    <w:name w:val="558FA8C5324F4E709B34501EA031EB2B"/>
    <w:rsid w:val="00401D06"/>
    <w:rPr>
      <w:kern w:val="2"/>
      <w:szCs w:val="28"/>
      <w:lang w:bidi="th-TH"/>
      <w14:ligatures w14:val="standardContextual"/>
    </w:rPr>
  </w:style>
  <w:style w:type="paragraph" w:customStyle="1" w:styleId="DF278F672E3446369D02B623A76543C1">
    <w:name w:val="DF278F672E3446369D02B623A76543C1"/>
    <w:rsid w:val="00401D06"/>
    <w:rPr>
      <w:kern w:val="2"/>
      <w:szCs w:val="28"/>
      <w:lang w:bidi="th-TH"/>
      <w14:ligatures w14:val="standardContextual"/>
    </w:rPr>
  </w:style>
  <w:style w:type="paragraph" w:customStyle="1" w:styleId="E141B0E4190D4236952D03B035566F39">
    <w:name w:val="E141B0E4190D4236952D03B035566F39"/>
    <w:rsid w:val="00401D06"/>
    <w:rPr>
      <w:kern w:val="2"/>
      <w:szCs w:val="28"/>
      <w:lang w:bidi="th-TH"/>
      <w14:ligatures w14:val="standardContextual"/>
    </w:rPr>
  </w:style>
  <w:style w:type="paragraph" w:customStyle="1" w:styleId="032E1DD926804B9E8AD535AF82609BD3">
    <w:name w:val="032E1DD926804B9E8AD535AF82609BD3"/>
    <w:rsid w:val="00401D06"/>
    <w:rPr>
      <w:kern w:val="2"/>
      <w:szCs w:val="28"/>
      <w:lang w:bidi="th-TH"/>
      <w14:ligatures w14:val="standardContextual"/>
    </w:rPr>
  </w:style>
  <w:style w:type="paragraph" w:customStyle="1" w:styleId="5401823E34DD4B378E804CED307D4337">
    <w:name w:val="5401823E34DD4B378E804CED307D4337"/>
    <w:rsid w:val="00401D06"/>
    <w:rPr>
      <w:kern w:val="2"/>
      <w:szCs w:val="28"/>
      <w:lang w:bidi="th-TH"/>
      <w14:ligatures w14:val="standardContextual"/>
    </w:rPr>
  </w:style>
  <w:style w:type="paragraph" w:customStyle="1" w:styleId="AB7CF41F53E34520BA6CC3BC0C0EE766">
    <w:name w:val="AB7CF41F53E34520BA6CC3BC0C0EE766"/>
    <w:rsid w:val="00401D06"/>
    <w:rPr>
      <w:kern w:val="2"/>
      <w:szCs w:val="28"/>
      <w:lang w:bidi="th-TH"/>
      <w14:ligatures w14:val="standardContextual"/>
    </w:rPr>
  </w:style>
  <w:style w:type="paragraph" w:customStyle="1" w:styleId="F57B3FF3D8E24601A00FC69393FD1C07">
    <w:name w:val="F57B3FF3D8E24601A00FC69393FD1C07"/>
    <w:rsid w:val="00401D06"/>
    <w:rPr>
      <w:kern w:val="2"/>
      <w:szCs w:val="28"/>
      <w:lang w:bidi="th-TH"/>
      <w14:ligatures w14:val="standardContextual"/>
    </w:rPr>
  </w:style>
  <w:style w:type="paragraph" w:customStyle="1" w:styleId="C2621E4A05934BCCBDA335CFA16E2E20">
    <w:name w:val="C2621E4A05934BCCBDA335CFA16E2E20"/>
    <w:rsid w:val="00401D06"/>
    <w:rPr>
      <w:kern w:val="2"/>
      <w:szCs w:val="28"/>
      <w:lang w:bidi="th-TH"/>
      <w14:ligatures w14:val="standardContextual"/>
    </w:rPr>
  </w:style>
  <w:style w:type="paragraph" w:customStyle="1" w:styleId="3B185BC3090E43B98149F707BB15E938">
    <w:name w:val="3B185BC3090E43B98149F707BB15E938"/>
    <w:rsid w:val="00401D06"/>
    <w:rPr>
      <w:kern w:val="2"/>
      <w:szCs w:val="28"/>
      <w:lang w:bidi="th-TH"/>
      <w14:ligatures w14:val="standardContextual"/>
    </w:rPr>
  </w:style>
  <w:style w:type="paragraph" w:customStyle="1" w:styleId="89EA6880E0C44DDCA92A6C06EDE11089">
    <w:name w:val="89EA6880E0C44DDCA92A6C06EDE11089"/>
    <w:rsid w:val="00401D06"/>
    <w:rPr>
      <w:kern w:val="2"/>
      <w:szCs w:val="28"/>
      <w:lang w:bidi="th-TH"/>
      <w14:ligatures w14:val="standardContextual"/>
    </w:rPr>
  </w:style>
  <w:style w:type="paragraph" w:customStyle="1" w:styleId="B349C4EF0F194E4797BF2DB6176B2DEF">
    <w:name w:val="B349C4EF0F194E4797BF2DB6176B2DEF"/>
    <w:rsid w:val="00401D06"/>
    <w:rPr>
      <w:kern w:val="2"/>
      <w:szCs w:val="28"/>
      <w:lang w:bidi="th-TH"/>
      <w14:ligatures w14:val="standardContextual"/>
    </w:rPr>
  </w:style>
  <w:style w:type="paragraph" w:customStyle="1" w:styleId="4B55CCD1A19241E199020C41CF60ED0E">
    <w:name w:val="4B55CCD1A19241E199020C41CF60ED0E"/>
    <w:rsid w:val="00401D06"/>
    <w:rPr>
      <w:kern w:val="2"/>
      <w:szCs w:val="28"/>
      <w:lang w:bidi="th-TH"/>
      <w14:ligatures w14:val="standardContextual"/>
    </w:rPr>
  </w:style>
  <w:style w:type="paragraph" w:customStyle="1" w:styleId="27F6276056054177AA58BB8C1FBD3DEB">
    <w:name w:val="27F6276056054177AA58BB8C1FBD3DEB"/>
    <w:rsid w:val="00401D06"/>
    <w:rPr>
      <w:kern w:val="2"/>
      <w:szCs w:val="28"/>
      <w:lang w:bidi="th-TH"/>
      <w14:ligatures w14:val="standardContextual"/>
    </w:rPr>
  </w:style>
  <w:style w:type="paragraph" w:customStyle="1" w:styleId="82ED6C7CE7C645228F5421D839BD81D1">
    <w:name w:val="82ED6C7CE7C645228F5421D839BD81D1"/>
    <w:rsid w:val="00401D06"/>
    <w:rPr>
      <w:kern w:val="2"/>
      <w:szCs w:val="28"/>
      <w:lang w:bidi="th-TH"/>
      <w14:ligatures w14:val="standardContextual"/>
    </w:rPr>
  </w:style>
  <w:style w:type="paragraph" w:customStyle="1" w:styleId="E656E075CE3B4F35A396F7F93E241FD8">
    <w:name w:val="E656E075CE3B4F35A396F7F93E241FD8"/>
    <w:rsid w:val="00401D06"/>
    <w:rPr>
      <w:kern w:val="2"/>
      <w:szCs w:val="28"/>
      <w:lang w:bidi="th-TH"/>
      <w14:ligatures w14:val="standardContextual"/>
    </w:rPr>
  </w:style>
  <w:style w:type="paragraph" w:customStyle="1" w:styleId="2D894A7EAB4147A1BD0A7EF5E13D1284">
    <w:name w:val="2D894A7EAB4147A1BD0A7EF5E13D1284"/>
    <w:rsid w:val="00401D06"/>
    <w:rPr>
      <w:kern w:val="2"/>
      <w:szCs w:val="28"/>
      <w:lang w:bidi="th-TH"/>
      <w14:ligatures w14:val="standardContextual"/>
    </w:rPr>
  </w:style>
  <w:style w:type="paragraph" w:customStyle="1" w:styleId="DDC8AF093DDE41328CA8C113D95DEFE7">
    <w:name w:val="DDC8AF093DDE41328CA8C113D95DEFE7"/>
    <w:rsid w:val="00401D06"/>
    <w:rPr>
      <w:kern w:val="2"/>
      <w:szCs w:val="28"/>
      <w:lang w:bidi="th-TH"/>
      <w14:ligatures w14:val="standardContextual"/>
    </w:rPr>
  </w:style>
  <w:style w:type="paragraph" w:customStyle="1" w:styleId="9086BBBAF445462D945DBC7B245C40CD">
    <w:name w:val="9086BBBAF445462D945DBC7B245C40CD"/>
    <w:rsid w:val="00401D06"/>
    <w:rPr>
      <w:kern w:val="2"/>
      <w:szCs w:val="28"/>
      <w:lang w:bidi="th-TH"/>
      <w14:ligatures w14:val="standardContextual"/>
    </w:rPr>
  </w:style>
  <w:style w:type="paragraph" w:customStyle="1" w:styleId="CB6D3C62981B4C72AAB743920ABD998C">
    <w:name w:val="CB6D3C62981B4C72AAB743920ABD998C"/>
    <w:rsid w:val="00401D06"/>
    <w:rPr>
      <w:kern w:val="2"/>
      <w:szCs w:val="28"/>
      <w:lang w:bidi="th-TH"/>
      <w14:ligatures w14:val="standardContextual"/>
    </w:rPr>
  </w:style>
  <w:style w:type="paragraph" w:customStyle="1" w:styleId="32C135CAA6ED41388A65FBDEFF29271B">
    <w:name w:val="32C135CAA6ED41388A65FBDEFF29271B"/>
    <w:rsid w:val="00401D06"/>
    <w:rPr>
      <w:kern w:val="2"/>
      <w:szCs w:val="28"/>
      <w:lang w:bidi="th-TH"/>
      <w14:ligatures w14:val="standardContextual"/>
    </w:rPr>
  </w:style>
  <w:style w:type="paragraph" w:customStyle="1" w:styleId="DB375BB799054CC68441822D1EFC3970">
    <w:name w:val="DB375BB799054CC68441822D1EFC3970"/>
    <w:rsid w:val="00401D06"/>
    <w:rPr>
      <w:kern w:val="2"/>
      <w:szCs w:val="28"/>
      <w:lang w:bidi="th-TH"/>
      <w14:ligatures w14:val="standardContextual"/>
    </w:rPr>
  </w:style>
  <w:style w:type="paragraph" w:customStyle="1" w:styleId="C13F5AF5FA2B4810A1DA45852F3BF7DB">
    <w:name w:val="C13F5AF5FA2B4810A1DA45852F3BF7DB"/>
    <w:rsid w:val="00401D06"/>
    <w:rPr>
      <w:kern w:val="2"/>
      <w:szCs w:val="28"/>
      <w:lang w:bidi="th-TH"/>
      <w14:ligatures w14:val="standardContextual"/>
    </w:rPr>
  </w:style>
  <w:style w:type="paragraph" w:customStyle="1" w:styleId="BDB225E9A514468F86D1BC212217970F">
    <w:name w:val="BDB225E9A514468F86D1BC212217970F"/>
    <w:rsid w:val="00401D06"/>
    <w:rPr>
      <w:kern w:val="2"/>
      <w:szCs w:val="28"/>
      <w:lang w:bidi="th-TH"/>
      <w14:ligatures w14:val="standardContextual"/>
    </w:rPr>
  </w:style>
  <w:style w:type="paragraph" w:customStyle="1" w:styleId="66C65F61A8FD4BC1B41590CC2B0B5125">
    <w:name w:val="66C65F61A8FD4BC1B41590CC2B0B5125"/>
    <w:rsid w:val="00401D06"/>
    <w:rPr>
      <w:kern w:val="2"/>
      <w:szCs w:val="28"/>
      <w:lang w:bidi="th-TH"/>
      <w14:ligatures w14:val="standardContextual"/>
    </w:rPr>
  </w:style>
  <w:style w:type="paragraph" w:customStyle="1" w:styleId="5E4BC0DDA15B4686A853F15D288CF632">
    <w:name w:val="5E4BC0DDA15B4686A853F15D288CF632"/>
    <w:rsid w:val="00401D06"/>
    <w:rPr>
      <w:kern w:val="2"/>
      <w:szCs w:val="28"/>
      <w:lang w:bidi="th-TH"/>
      <w14:ligatures w14:val="standardContextual"/>
    </w:rPr>
  </w:style>
  <w:style w:type="paragraph" w:customStyle="1" w:styleId="8281330D1EB84F3D83D1917AA9DC9A49">
    <w:name w:val="8281330D1EB84F3D83D1917AA9DC9A49"/>
    <w:rsid w:val="00401D06"/>
    <w:rPr>
      <w:kern w:val="2"/>
      <w:szCs w:val="28"/>
      <w:lang w:bidi="th-TH"/>
      <w14:ligatures w14:val="standardContextual"/>
    </w:rPr>
  </w:style>
  <w:style w:type="paragraph" w:customStyle="1" w:styleId="0AEE738367D846B19C045F73114722F1">
    <w:name w:val="0AEE738367D846B19C045F73114722F1"/>
    <w:rsid w:val="00401D06"/>
    <w:rPr>
      <w:kern w:val="2"/>
      <w:szCs w:val="28"/>
      <w:lang w:bidi="th-TH"/>
      <w14:ligatures w14:val="standardContextual"/>
    </w:rPr>
  </w:style>
  <w:style w:type="paragraph" w:customStyle="1" w:styleId="77D26DD6CD8B4418B7E7B116EE65D8B2">
    <w:name w:val="77D26DD6CD8B4418B7E7B116EE65D8B2"/>
    <w:rsid w:val="00401D06"/>
    <w:rPr>
      <w:kern w:val="2"/>
      <w:szCs w:val="28"/>
      <w:lang w:bidi="th-TH"/>
      <w14:ligatures w14:val="standardContextual"/>
    </w:rPr>
  </w:style>
  <w:style w:type="paragraph" w:customStyle="1" w:styleId="FB59DEEAA33249F8951988E44B0B3C58">
    <w:name w:val="FB59DEEAA33249F8951988E44B0B3C58"/>
    <w:rsid w:val="00401D06"/>
    <w:rPr>
      <w:kern w:val="2"/>
      <w:szCs w:val="28"/>
      <w:lang w:bidi="th-TH"/>
      <w14:ligatures w14:val="standardContextual"/>
    </w:rPr>
  </w:style>
  <w:style w:type="paragraph" w:customStyle="1" w:styleId="BE9090E214094E0B9CDC3CC5BDCB52D7">
    <w:name w:val="BE9090E214094E0B9CDC3CC5BDCB52D7"/>
    <w:rsid w:val="00401D06"/>
    <w:rPr>
      <w:kern w:val="2"/>
      <w:szCs w:val="28"/>
      <w:lang w:bidi="th-TH"/>
      <w14:ligatures w14:val="standardContextual"/>
    </w:rPr>
  </w:style>
  <w:style w:type="paragraph" w:customStyle="1" w:styleId="D5EFF9C2D90F43C1A16913A4F8298C58">
    <w:name w:val="D5EFF9C2D90F43C1A16913A4F8298C58"/>
    <w:rsid w:val="00401D06"/>
    <w:rPr>
      <w:kern w:val="2"/>
      <w:szCs w:val="28"/>
      <w:lang w:bidi="th-TH"/>
      <w14:ligatures w14:val="standardContextual"/>
    </w:rPr>
  </w:style>
  <w:style w:type="paragraph" w:customStyle="1" w:styleId="B04B7BCCC2B742178619E9D58C431D10">
    <w:name w:val="B04B7BCCC2B742178619E9D58C431D10"/>
    <w:rsid w:val="00401D06"/>
    <w:rPr>
      <w:kern w:val="2"/>
      <w:szCs w:val="28"/>
      <w:lang w:bidi="th-TH"/>
      <w14:ligatures w14:val="standardContextual"/>
    </w:rPr>
  </w:style>
  <w:style w:type="paragraph" w:customStyle="1" w:styleId="08B68304EA254031A4A4FAA8642075E9">
    <w:name w:val="08B68304EA254031A4A4FAA8642075E9"/>
    <w:rsid w:val="00401D06"/>
    <w:rPr>
      <w:kern w:val="2"/>
      <w:szCs w:val="28"/>
      <w:lang w:bidi="th-TH"/>
      <w14:ligatures w14:val="standardContextual"/>
    </w:rPr>
  </w:style>
  <w:style w:type="paragraph" w:customStyle="1" w:styleId="EDF74A0D473342318232CE1494258596">
    <w:name w:val="EDF74A0D473342318232CE1494258596"/>
    <w:rsid w:val="00401D06"/>
    <w:rPr>
      <w:kern w:val="2"/>
      <w:szCs w:val="28"/>
      <w:lang w:bidi="th-TH"/>
      <w14:ligatures w14:val="standardContextual"/>
    </w:rPr>
  </w:style>
  <w:style w:type="paragraph" w:customStyle="1" w:styleId="6EDBE9A757894407B82C78838C56A489">
    <w:name w:val="6EDBE9A757894407B82C78838C56A489"/>
    <w:rsid w:val="00401D06"/>
    <w:rPr>
      <w:kern w:val="2"/>
      <w:szCs w:val="28"/>
      <w:lang w:bidi="th-TH"/>
      <w14:ligatures w14:val="standardContextual"/>
    </w:rPr>
  </w:style>
  <w:style w:type="paragraph" w:customStyle="1" w:styleId="040A44985F3A4CFABC1AB9F23303C7A0">
    <w:name w:val="040A44985F3A4CFABC1AB9F23303C7A0"/>
    <w:rsid w:val="00401D06"/>
    <w:rPr>
      <w:kern w:val="2"/>
      <w:szCs w:val="28"/>
      <w:lang w:bidi="th-TH"/>
      <w14:ligatures w14:val="standardContextual"/>
    </w:rPr>
  </w:style>
  <w:style w:type="paragraph" w:customStyle="1" w:styleId="774D30378C4840E09532EEFFC70514C7">
    <w:name w:val="774D30378C4840E09532EEFFC70514C7"/>
    <w:rsid w:val="00401D06"/>
    <w:rPr>
      <w:kern w:val="2"/>
      <w:szCs w:val="28"/>
      <w:lang w:bidi="th-TH"/>
      <w14:ligatures w14:val="standardContextual"/>
    </w:rPr>
  </w:style>
  <w:style w:type="paragraph" w:customStyle="1" w:styleId="762B41179CFF4B2A9C929D7798C35E06">
    <w:name w:val="762B41179CFF4B2A9C929D7798C35E06"/>
    <w:rsid w:val="00401D06"/>
    <w:rPr>
      <w:kern w:val="2"/>
      <w:szCs w:val="28"/>
      <w:lang w:bidi="th-TH"/>
      <w14:ligatures w14:val="standardContextual"/>
    </w:rPr>
  </w:style>
  <w:style w:type="paragraph" w:customStyle="1" w:styleId="45B00600AA474F29937278B50B9FDDB7">
    <w:name w:val="45B00600AA474F29937278B50B9FDDB7"/>
    <w:rsid w:val="00401D06"/>
    <w:rPr>
      <w:kern w:val="2"/>
      <w:szCs w:val="28"/>
      <w:lang w:bidi="th-TH"/>
      <w14:ligatures w14:val="standardContextual"/>
    </w:rPr>
  </w:style>
  <w:style w:type="paragraph" w:customStyle="1" w:styleId="99B7969205FD4B4891D31DF6D569BF92">
    <w:name w:val="99B7969205FD4B4891D31DF6D569BF92"/>
    <w:rsid w:val="00401D06"/>
    <w:rPr>
      <w:kern w:val="2"/>
      <w:szCs w:val="28"/>
      <w:lang w:bidi="th-TH"/>
      <w14:ligatures w14:val="standardContextual"/>
    </w:rPr>
  </w:style>
  <w:style w:type="paragraph" w:customStyle="1" w:styleId="CC9971FA519F41FC85ECB8C39AC975F5">
    <w:name w:val="CC9971FA519F41FC85ECB8C39AC975F5"/>
    <w:rsid w:val="00401D06"/>
    <w:rPr>
      <w:kern w:val="2"/>
      <w:szCs w:val="28"/>
      <w:lang w:bidi="th-TH"/>
      <w14:ligatures w14:val="standardContextual"/>
    </w:rPr>
  </w:style>
  <w:style w:type="paragraph" w:customStyle="1" w:styleId="1A26E6550EAC46A1B2ECCB084D5ECEC7">
    <w:name w:val="1A26E6550EAC46A1B2ECCB084D5ECEC7"/>
    <w:rsid w:val="00401D06"/>
    <w:rPr>
      <w:kern w:val="2"/>
      <w:szCs w:val="28"/>
      <w:lang w:bidi="th-TH"/>
      <w14:ligatures w14:val="standardContextual"/>
    </w:rPr>
  </w:style>
  <w:style w:type="paragraph" w:customStyle="1" w:styleId="C8A2D0CCE36049669E8FD5C1697FD4CE">
    <w:name w:val="C8A2D0CCE36049669E8FD5C1697FD4CE"/>
    <w:rsid w:val="00401D06"/>
    <w:rPr>
      <w:kern w:val="2"/>
      <w:szCs w:val="28"/>
      <w:lang w:bidi="th-TH"/>
      <w14:ligatures w14:val="standardContextual"/>
    </w:rPr>
  </w:style>
  <w:style w:type="paragraph" w:customStyle="1" w:styleId="B67F2A49E9DB4188B29D989C1F9B58F9">
    <w:name w:val="B67F2A49E9DB4188B29D989C1F9B58F9"/>
    <w:rsid w:val="00401D06"/>
    <w:rPr>
      <w:kern w:val="2"/>
      <w:szCs w:val="28"/>
      <w:lang w:bidi="th-TH"/>
      <w14:ligatures w14:val="standardContextual"/>
    </w:rPr>
  </w:style>
  <w:style w:type="paragraph" w:customStyle="1" w:styleId="3E3DCF87EAD04D708BBAB38DA0FDAE4A">
    <w:name w:val="3E3DCF87EAD04D708BBAB38DA0FDAE4A"/>
    <w:rsid w:val="00401D06"/>
    <w:rPr>
      <w:kern w:val="2"/>
      <w:szCs w:val="28"/>
      <w:lang w:bidi="th-TH"/>
      <w14:ligatures w14:val="standardContextual"/>
    </w:rPr>
  </w:style>
  <w:style w:type="paragraph" w:customStyle="1" w:styleId="47CD80C45DC74C0CB08A38E0AE609798">
    <w:name w:val="47CD80C45DC74C0CB08A38E0AE609798"/>
    <w:rsid w:val="00401D06"/>
    <w:rPr>
      <w:kern w:val="2"/>
      <w:szCs w:val="28"/>
      <w:lang w:bidi="th-TH"/>
      <w14:ligatures w14:val="standardContextual"/>
    </w:rPr>
  </w:style>
  <w:style w:type="paragraph" w:customStyle="1" w:styleId="291658A1D9ED4C97AA525E3E19C885F2">
    <w:name w:val="291658A1D9ED4C97AA525E3E19C885F2"/>
    <w:rsid w:val="00261423"/>
    <w:rPr>
      <w:kern w:val="2"/>
      <w:szCs w:val="28"/>
      <w:lang w:bidi="th-TH"/>
      <w14:ligatures w14:val="standardContextual"/>
    </w:rPr>
  </w:style>
  <w:style w:type="paragraph" w:customStyle="1" w:styleId="CA3BFF1A484A4478B40B9C4F6EA46679">
    <w:name w:val="CA3BFF1A484A4478B40B9C4F6EA46679"/>
    <w:rsid w:val="00261423"/>
    <w:rPr>
      <w:kern w:val="2"/>
      <w:szCs w:val="28"/>
      <w:lang w:bidi="th-TH"/>
      <w14:ligatures w14:val="standardContextual"/>
    </w:rPr>
  </w:style>
  <w:style w:type="paragraph" w:customStyle="1" w:styleId="7657E62435A84C2ABA1AE502475FC2B0">
    <w:name w:val="7657E62435A84C2ABA1AE502475FC2B0"/>
    <w:rsid w:val="00261423"/>
    <w:rPr>
      <w:kern w:val="2"/>
      <w:szCs w:val="28"/>
      <w:lang w:bidi="th-TH"/>
      <w14:ligatures w14:val="standardContextual"/>
    </w:rPr>
  </w:style>
  <w:style w:type="paragraph" w:customStyle="1" w:styleId="A6443365947644BEB83D64C332AE6B07">
    <w:name w:val="A6443365947644BEB83D64C332AE6B07"/>
    <w:rsid w:val="00261423"/>
    <w:rPr>
      <w:kern w:val="2"/>
      <w:szCs w:val="28"/>
      <w:lang w:bidi="th-TH"/>
      <w14:ligatures w14:val="standardContextual"/>
    </w:rPr>
  </w:style>
  <w:style w:type="paragraph" w:customStyle="1" w:styleId="04CD7957E65940138EC39DF650E6414D">
    <w:name w:val="04CD7957E65940138EC39DF650E6414D"/>
    <w:rsid w:val="00261423"/>
    <w:rPr>
      <w:kern w:val="2"/>
      <w:szCs w:val="28"/>
      <w:lang w:bidi="th-TH"/>
      <w14:ligatures w14:val="standardContextual"/>
    </w:rPr>
  </w:style>
  <w:style w:type="paragraph" w:customStyle="1" w:styleId="9ABD426A03E34EAC899B69635ECF67A3">
    <w:name w:val="9ABD426A03E34EAC899B69635ECF67A3"/>
    <w:rsid w:val="00261423"/>
    <w:rPr>
      <w:kern w:val="2"/>
      <w:szCs w:val="28"/>
      <w:lang w:bidi="th-TH"/>
      <w14:ligatures w14:val="standardContextual"/>
    </w:rPr>
  </w:style>
  <w:style w:type="paragraph" w:customStyle="1" w:styleId="40135C5D2A9D4240B03319C479DE1DB4">
    <w:name w:val="40135C5D2A9D4240B03319C479DE1DB4"/>
    <w:rsid w:val="00261423"/>
    <w:rPr>
      <w:kern w:val="2"/>
      <w:szCs w:val="28"/>
      <w:lang w:bidi="th-TH"/>
      <w14:ligatures w14:val="standardContextual"/>
    </w:rPr>
  </w:style>
  <w:style w:type="paragraph" w:customStyle="1" w:styleId="7FE939A8366B4268A20ACA080A22397C">
    <w:name w:val="7FE939A8366B4268A20ACA080A22397C"/>
    <w:rsid w:val="00261423"/>
    <w:rPr>
      <w:kern w:val="2"/>
      <w:szCs w:val="28"/>
      <w:lang w:bidi="th-TH"/>
      <w14:ligatures w14:val="standardContextual"/>
    </w:rPr>
  </w:style>
  <w:style w:type="paragraph" w:customStyle="1" w:styleId="9BA00829654446A9BBF2069E63B4C014">
    <w:name w:val="9BA00829654446A9BBF2069E63B4C014"/>
    <w:rsid w:val="00261423"/>
    <w:rPr>
      <w:kern w:val="2"/>
      <w:szCs w:val="28"/>
      <w:lang w:bidi="th-TH"/>
      <w14:ligatures w14:val="standardContextual"/>
    </w:rPr>
  </w:style>
  <w:style w:type="paragraph" w:customStyle="1" w:styleId="8E4CD45DD38446B6AE456268E4EDE579">
    <w:name w:val="8E4CD45DD38446B6AE456268E4EDE579"/>
    <w:rsid w:val="00261423"/>
    <w:rPr>
      <w:kern w:val="2"/>
      <w:szCs w:val="28"/>
      <w:lang w:bidi="th-TH"/>
      <w14:ligatures w14:val="standardContextual"/>
    </w:rPr>
  </w:style>
  <w:style w:type="paragraph" w:customStyle="1" w:styleId="793EA413071845C59CBF2A53A16FFB39">
    <w:name w:val="793EA413071845C59CBF2A53A16FFB39"/>
    <w:rsid w:val="00261423"/>
    <w:rPr>
      <w:kern w:val="2"/>
      <w:szCs w:val="28"/>
      <w:lang w:bidi="th-TH"/>
      <w14:ligatures w14:val="standardContextual"/>
    </w:rPr>
  </w:style>
  <w:style w:type="paragraph" w:customStyle="1" w:styleId="13E7C8BF8CCA41328957FBBE2A31CA44">
    <w:name w:val="13E7C8BF8CCA41328957FBBE2A31CA44"/>
    <w:rsid w:val="00261423"/>
    <w:rPr>
      <w:kern w:val="2"/>
      <w:szCs w:val="28"/>
      <w:lang w:bidi="th-TH"/>
      <w14:ligatures w14:val="standardContextual"/>
    </w:rPr>
  </w:style>
  <w:style w:type="paragraph" w:customStyle="1" w:styleId="882240394074411892A86674600DE0D5">
    <w:name w:val="882240394074411892A86674600DE0D5"/>
    <w:rsid w:val="00261423"/>
    <w:rPr>
      <w:kern w:val="2"/>
      <w:szCs w:val="28"/>
      <w:lang w:bidi="th-TH"/>
      <w14:ligatures w14:val="standardContextual"/>
    </w:rPr>
  </w:style>
  <w:style w:type="paragraph" w:customStyle="1" w:styleId="CB37E189DE2C4C89B22931F400226FDA">
    <w:name w:val="CB37E189DE2C4C89B22931F400226FDA"/>
    <w:rsid w:val="00261423"/>
    <w:rPr>
      <w:kern w:val="2"/>
      <w:szCs w:val="28"/>
      <w:lang w:bidi="th-TH"/>
      <w14:ligatures w14:val="standardContextual"/>
    </w:rPr>
  </w:style>
  <w:style w:type="paragraph" w:customStyle="1" w:styleId="780E0B63F9C64CAFAA3557FE2A49A501">
    <w:name w:val="780E0B63F9C64CAFAA3557FE2A49A501"/>
    <w:rsid w:val="00261423"/>
    <w:rPr>
      <w:kern w:val="2"/>
      <w:szCs w:val="28"/>
      <w:lang w:bidi="th-TH"/>
      <w14:ligatures w14:val="standardContextual"/>
    </w:rPr>
  </w:style>
  <w:style w:type="paragraph" w:customStyle="1" w:styleId="5C72539F060349908E134D3445D977B8">
    <w:name w:val="5C72539F060349908E134D3445D977B8"/>
    <w:rsid w:val="00261423"/>
    <w:rPr>
      <w:kern w:val="2"/>
      <w:szCs w:val="28"/>
      <w:lang w:bidi="th-TH"/>
      <w14:ligatures w14:val="standardContextual"/>
    </w:rPr>
  </w:style>
  <w:style w:type="paragraph" w:customStyle="1" w:styleId="326C6E84AC13441F8CC6DDBCFD42E267">
    <w:name w:val="326C6E84AC13441F8CC6DDBCFD42E267"/>
    <w:rsid w:val="00261423"/>
    <w:rPr>
      <w:kern w:val="2"/>
      <w:szCs w:val="28"/>
      <w:lang w:bidi="th-TH"/>
      <w14:ligatures w14:val="standardContextual"/>
    </w:rPr>
  </w:style>
  <w:style w:type="paragraph" w:customStyle="1" w:styleId="444DB7EC5AB14B19A81D543136E63244">
    <w:name w:val="444DB7EC5AB14B19A81D543136E63244"/>
    <w:rsid w:val="00261423"/>
    <w:rPr>
      <w:kern w:val="2"/>
      <w:szCs w:val="28"/>
      <w:lang w:bidi="th-TH"/>
      <w14:ligatures w14:val="standardContextual"/>
    </w:rPr>
  </w:style>
  <w:style w:type="paragraph" w:customStyle="1" w:styleId="D4810681B65440238A045CAE0867E38C">
    <w:name w:val="D4810681B65440238A045CAE0867E38C"/>
    <w:rsid w:val="00261423"/>
    <w:rPr>
      <w:kern w:val="2"/>
      <w:szCs w:val="28"/>
      <w:lang w:bidi="th-TH"/>
      <w14:ligatures w14:val="standardContextual"/>
    </w:rPr>
  </w:style>
  <w:style w:type="paragraph" w:customStyle="1" w:styleId="0B0394053E304BC38EC368A973CEC984">
    <w:name w:val="0B0394053E304BC38EC368A973CEC984"/>
    <w:rsid w:val="00261423"/>
    <w:rPr>
      <w:kern w:val="2"/>
      <w:szCs w:val="28"/>
      <w:lang w:bidi="th-TH"/>
      <w14:ligatures w14:val="standardContextual"/>
    </w:rPr>
  </w:style>
  <w:style w:type="paragraph" w:customStyle="1" w:styleId="59F13B32F937489BB8B0510CF0D1D0C1">
    <w:name w:val="59F13B32F937489BB8B0510CF0D1D0C1"/>
    <w:rsid w:val="00261423"/>
    <w:rPr>
      <w:kern w:val="2"/>
      <w:szCs w:val="28"/>
      <w:lang w:bidi="th-TH"/>
      <w14:ligatures w14:val="standardContextual"/>
    </w:rPr>
  </w:style>
  <w:style w:type="paragraph" w:customStyle="1" w:styleId="2CD2A3475D1942BCA45F7C01F51B9A8F">
    <w:name w:val="2CD2A3475D1942BCA45F7C01F51B9A8F"/>
    <w:rsid w:val="00261423"/>
    <w:rPr>
      <w:kern w:val="2"/>
      <w:szCs w:val="28"/>
      <w:lang w:bidi="th-TH"/>
      <w14:ligatures w14:val="standardContextual"/>
    </w:rPr>
  </w:style>
  <w:style w:type="paragraph" w:customStyle="1" w:styleId="518B3B0802474219B47CC0457ACE6D9C">
    <w:name w:val="518B3B0802474219B47CC0457ACE6D9C"/>
    <w:rsid w:val="00261423"/>
    <w:rPr>
      <w:kern w:val="2"/>
      <w:szCs w:val="28"/>
      <w:lang w:bidi="th-TH"/>
      <w14:ligatures w14:val="standardContextual"/>
    </w:rPr>
  </w:style>
  <w:style w:type="paragraph" w:customStyle="1" w:styleId="9DA3CD08CEE243FE8CA89AB5745A5DC2">
    <w:name w:val="9DA3CD08CEE243FE8CA89AB5745A5DC2"/>
    <w:rsid w:val="00261423"/>
    <w:rPr>
      <w:kern w:val="2"/>
      <w:szCs w:val="28"/>
      <w:lang w:bidi="th-TH"/>
      <w14:ligatures w14:val="standardContextual"/>
    </w:rPr>
  </w:style>
  <w:style w:type="paragraph" w:customStyle="1" w:styleId="D7059F44EA16430494B55DD82D50DF60">
    <w:name w:val="D7059F44EA16430494B55DD82D50DF60"/>
    <w:rsid w:val="00261423"/>
    <w:rPr>
      <w:kern w:val="2"/>
      <w:szCs w:val="28"/>
      <w:lang w:bidi="th-TH"/>
      <w14:ligatures w14:val="standardContextual"/>
    </w:rPr>
  </w:style>
  <w:style w:type="paragraph" w:customStyle="1" w:styleId="E2074E4A62924BF7AE658C0F2A6A4099">
    <w:name w:val="E2074E4A62924BF7AE658C0F2A6A4099"/>
    <w:rsid w:val="00261423"/>
    <w:rPr>
      <w:kern w:val="2"/>
      <w:szCs w:val="28"/>
      <w:lang w:bidi="th-TH"/>
      <w14:ligatures w14:val="standardContextual"/>
    </w:rPr>
  </w:style>
  <w:style w:type="paragraph" w:customStyle="1" w:styleId="53936AC89D1E428081BD8BED53580A46">
    <w:name w:val="53936AC89D1E428081BD8BED53580A46"/>
    <w:rsid w:val="00261423"/>
    <w:rPr>
      <w:kern w:val="2"/>
      <w:szCs w:val="28"/>
      <w:lang w:bidi="th-TH"/>
      <w14:ligatures w14:val="standardContextual"/>
    </w:rPr>
  </w:style>
  <w:style w:type="paragraph" w:customStyle="1" w:styleId="D211C547875740859344378D8F34B280">
    <w:name w:val="D211C547875740859344378D8F34B280"/>
    <w:rsid w:val="00261423"/>
    <w:rPr>
      <w:kern w:val="2"/>
      <w:szCs w:val="28"/>
      <w:lang w:bidi="th-TH"/>
      <w14:ligatures w14:val="standardContextual"/>
    </w:rPr>
  </w:style>
  <w:style w:type="paragraph" w:customStyle="1" w:styleId="077C7C54BB02492ABB0A293049EDE9F3">
    <w:name w:val="077C7C54BB02492ABB0A293049EDE9F3"/>
    <w:rsid w:val="00261423"/>
    <w:rPr>
      <w:kern w:val="2"/>
      <w:szCs w:val="28"/>
      <w:lang w:bidi="th-TH"/>
      <w14:ligatures w14:val="standardContextual"/>
    </w:rPr>
  </w:style>
  <w:style w:type="paragraph" w:customStyle="1" w:styleId="DBD261324B9E41379BF188439A0174D6">
    <w:name w:val="DBD261324B9E41379BF188439A0174D6"/>
    <w:rsid w:val="00261423"/>
    <w:rPr>
      <w:kern w:val="2"/>
      <w:szCs w:val="28"/>
      <w:lang w:bidi="th-TH"/>
      <w14:ligatures w14:val="standardContextual"/>
    </w:rPr>
  </w:style>
  <w:style w:type="paragraph" w:customStyle="1" w:styleId="2424D0A2F04A4258A77CD6D6F5C0E597">
    <w:name w:val="2424D0A2F04A4258A77CD6D6F5C0E597"/>
    <w:rsid w:val="00261423"/>
    <w:rPr>
      <w:kern w:val="2"/>
      <w:szCs w:val="28"/>
      <w:lang w:bidi="th-TH"/>
      <w14:ligatures w14:val="standardContextual"/>
    </w:rPr>
  </w:style>
  <w:style w:type="paragraph" w:customStyle="1" w:styleId="EC96B0AB06CE4C66B63AA17E035C2750">
    <w:name w:val="EC96B0AB06CE4C66B63AA17E035C2750"/>
    <w:rsid w:val="00261423"/>
    <w:rPr>
      <w:kern w:val="2"/>
      <w:szCs w:val="28"/>
      <w:lang w:bidi="th-TH"/>
      <w14:ligatures w14:val="standardContextual"/>
    </w:rPr>
  </w:style>
  <w:style w:type="paragraph" w:customStyle="1" w:styleId="BD07F8BF0124417DB225635841E9327B">
    <w:name w:val="BD07F8BF0124417DB225635841E9327B"/>
    <w:rsid w:val="00261423"/>
    <w:rPr>
      <w:kern w:val="2"/>
      <w:szCs w:val="28"/>
      <w:lang w:bidi="th-TH"/>
      <w14:ligatures w14:val="standardContextual"/>
    </w:rPr>
  </w:style>
  <w:style w:type="paragraph" w:customStyle="1" w:styleId="7FC1E7A8CEA948AC9D7524F5A9B9BEF9">
    <w:name w:val="7FC1E7A8CEA948AC9D7524F5A9B9BEF9"/>
    <w:rsid w:val="00261423"/>
    <w:rPr>
      <w:kern w:val="2"/>
      <w:szCs w:val="28"/>
      <w:lang w:bidi="th-TH"/>
      <w14:ligatures w14:val="standardContextual"/>
    </w:rPr>
  </w:style>
  <w:style w:type="paragraph" w:customStyle="1" w:styleId="B388DC9BD77445268ABCFF54C86B1EF4">
    <w:name w:val="B388DC9BD77445268ABCFF54C86B1EF4"/>
    <w:rsid w:val="00261423"/>
    <w:rPr>
      <w:kern w:val="2"/>
      <w:szCs w:val="28"/>
      <w:lang w:bidi="th-TH"/>
      <w14:ligatures w14:val="standardContextual"/>
    </w:rPr>
  </w:style>
  <w:style w:type="paragraph" w:customStyle="1" w:styleId="723A3C371BA04B73A0F63CB63F40F8E1">
    <w:name w:val="723A3C371BA04B73A0F63CB63F40F8E1"/>
    <w:rsid w:val="00261423"/>
    <w:rPr>
      <w:kern w:val="2"/>
      <w:szCs w:val="28"/>
      <w:lang w:bidi="th-TH"/>
      <w14:ligatures w14:val="standardContextual"/>
    </w:rPr>
  </w:style>
  <w:style w:type="paragraph" w:customStyle="1" w:styleId="60FAE1B6A27745FF89F2A6F1DF69D619">
    <w:name w:val="60FAE1B6A27745FF89F2A6F1DF69D619"/>
    <w:rsid w:val="00261423"/>
    <w:rPr>
      <w:kern w:val="2"/>
      <w:szCs w:val="28"/>
      <w:lang w:bidi="th-TH"/>
      <w14:ligatures w14:val="standardContextual"/>
    </w:rPr>
  </w:style>
  <w:style w:type="paragraph" w:customStyle="1" w:styleId="06270C98F83D42E1A17C0C71E4C6AA59">
    <w:name w:val="06270C98F83D42E1A17C0C71E4C6AA59"/>
    <w:rsid w:val="00261423"/>
    <w:rPr>
      <w:kern w:val="2"/>
      <w:szCs w:val="28"/>
      <w:lang w:bidi="th-TH"/>
      <w14:ligatures w14:val="standardContextual"/>
    </w:rPr>
  </w:style>
  <w:style w:type="paragraph" w:customStyle="1" w:styleId="D481BAF68577495ABB9531A691B006F2">
    <w:name w:val="D481BAF68577495ABB9531A691B006F2"/>
    <w:rsid w:val="00261423"/>
    <w:rPr>
      <w:kern w:val="2"/>
      <w:szCs w:val="28"/>
      <w:lang w:bidi="th-TH"/>
      <w14:ligatures w14:val="standardContextual"/>
    </w:rPr>
  </w:style>
  <w:style w:type="paragraph" w:customStyle="1" w:styleId="61C8F2DAA3C74832B16B4BD2132941F9">
    <w:name w:val="61C8F2DAA3C74832B16B4BD2132941F9"/>
    <w:rsid w:val="00261423"/>
    <w:rPr>
      <w:kern w:val="2"/>
      <w:szCs w:val="28"/>
      <w:lang w:bidi="th-TH"/>
      <w14:ligatures w14:val="standardContextual"/>
    </w:rPr>
  </w:style>
  <w:style w:type="paragraph" w:customStyle="1" w:styleId="1E6153633C1142B0B97DC15062ADE8CB">
    <w:name w:val="1E6153633C1142B0B97DC15062ADE8CB"/>
    <w:rsid w:val="00261423"/>
    <w:rPr>
      <w:kern w:val="2"/>
      <w:szCs w:val="28"/>
      <w:lang w:bidi="th-TH"/>
      <w14:ligatures w14:val="standardContextual"/>
    </w:rPr>
  </w:style>
  <w:style w:type="paragraph" w:customStyle="1" w:styleId="727C424CE6FA424FACA7392A573E015C">
    <w:name w:val="727C424CE6FA424FACA7392A573E015C"/>
    <w:rsid w:val="00261423"/>
    <w:rPr>
      <w:kern w:val="2"/>
      <w:szCs w:val="28"/>
      <w:lang w:bidi="th-TH"/>
      <w14:ligatures w14:val="standardContextual"/>
    </w:rPr>
  </w:style>
  <w:style w:type="paragraph" w:customStyle="1" w:styleId="688772A4F21A4326AF81F7542135F604">
    <w:name w:val="688772A4F21A4326AF81F7542135F604"/>
    <w:rsid w:val="00261423"/>
    <w:rPr>
      <w:kern w:val="2"/>
      <w:szCs w:val="28"/>
      <w:lang w:bidi="th-TH"/>
      <w14:ligatures w14:val="standardContextual"/>
    </w:rPr>
  </w:style>
  <w:style w:type="paragraph" w:customStyle="1" w:styleId="6301198380A3400CA0546B59540FDF8A">
    <w:name w:val="6301198380A3400CA0546B59540FDF8A"/>
    <w:rsid w:val="00261423"/>
    <w:rPr>
      <w:kern w:val="2"/>
      <w:szCs w:val="28"/>
      <w:lang w:bidi="th-TH"/>
      <w14:ligatures w14:val="standardContextual"/>
    </w:rPr>
  </w:style>
  <w:style w:type="paragraph" w:customStyle="1" w:styleId="6ECB4EB82CDD4487AD447B2BA803D5A5">
    <w:name w:val="6ECB4EB82CDD4487AD447B2BA803D5A5"/>
    <w:rsid w:val="00261423"/>
    <w:rPr>
      <w:kern w:val="2"/>
      <w:szCs w:val="28"/>
      <w:lang w:bidi="th-TH"/>
      <w14:ligatures w14:val="standardContextual"/>
    </w:rPr>
  </w:style>
  <w:style w:type="paragraph" w:customStyle="1" w:styleId="ABBC0088A6224158B288B6609B33F3D6">
    <w:name w:val="ABBC0088A6224158B288B6609B33F3D6"/>
    <w:rsid w:val="00261423"/>
    <w:rPr>
      <w:kern w:val="2"/>
      <w:szCs w:val="28"/>
      <w:lang w:bidi="th-TH"/>
      <w14:ligatures w14:val="standardContextual"/>
    </w:rPr>
  </w:style>
  <w:style w:type="paragraph" w:customStyle="1" w:styleId="EDBA9FB03CD04AF1BCC811453D940A20">
    <w:name w:val="EDBA9FB03CD04AF1BCC811453D940A20"/>
    <w:rsid w:val="00261423"/>
    <w:rPr>
      <w:kern w:val="2"/>
      <w:szCs w:val="28"/>
      <w:lang w:bidi="th-TH"/>
      <w14:ligatures w14:val="standardContextual"/>
    </w:rPr>
  </w:style>
  <w:style w:type="paragraph" w:customStyle="1" w:styleId="44525DD6E1B24D18AAB02FC41F988FC9">
    <w:name w:val="44525DD6E1B24D18AAB02FC41F988FC9"/>
    <w:rsid w:val="00261423"/>
    <w:rPr>
      <w:kern w:val="2"/>
      <w:szCs w:val="28"/>
      <w:lang w:bidi="th-TH"/>
      <w14:ligatures w14:val="standardContextual"/>
    </w:rPr>
  </w:style>
  <w:style w:type="paragraph" w:customStyle="1" w:styleId="319E660CA48746708B4549C1D851DAC9">
    <w:name w:val="319E660CA48746708B4549C1D851DAC9"/>
    <w:rsid w:val="00261423"/>
    <w:rPr>
      <w:kern w:val="2"/>
      <w:szCs w:val="28"/>
      <w:lang w:bidi="th-TH"/>
      <w14:ligatures w14:val="standardContextual"/>
    </w:rPr>
  </w:style>
  <w:style w:type="paragraph" w:customStyle="1" w:styleId="7DFD37726C4F4AAC8751166CF1B897B0">
    <w:name w:val="7DFD37726C4F4AAC8751166CF1B897B0"/>
    <w:rsid w:val="00261423"/>
    <w:rPr>
      <w:kern w:val="2"/>
      <w:szCs w:val="28"/>
      <w:lang w:bidi="th-TH"/>
      <w14:ligatures w14:val="standardContextual"/>
    </w:rPr>
  </w:style>
  <w:style w:type="paragraph" w:customStyle="1" w:styleId="0612AFAE6B9643E9B82D822B3271C505">
    <w:name w:val="0612AFAE6B9643E9B82D822B3271C505"/>
    <w:rsid w:val="00261423"/>
    <w:rPr>
      <w:kern w:val="2"/>
      <w:szCs w:val="28"/>
      <w:lang w:bidi="th-TH"/>
      <w14:ligatures w14:val="standardContextual"/>
    </w:rPr>
  </w:style>
  <w:style w:type="paragraph" w:customStyle="1" w:styleId="8B9411EC08DB4164AF0D3F8DD4C53B6A">
    <w:name w:val="8B9411EC08DB4164AF0D3F8DD4C53B6A"/>
    <w:rsid w:val="00261423"/>
    <w:rPr>
      <w:kern w:val="2"/>
      <w:szCs w:val="28"/>
      <w:lang w:bidi="th-TH"/>
      <w14:ligatures w14:val="standardContextual"/>
    </w:rPr>
  </w:style>
  <w:style w:type="paragraph" w:customStyle="1" w:styleId="D821F16468DD411487B424D5B52EB0C4">
    <w:name w:val="D821F16468DD411487B424D5B52EB0C4"/>
    <w:rsid w:val="00261423"/>
    <w:rPr>
      <w:kern w:val="2"/>
      <w:szCs w:val="28"/>
      <w:lang w:bidi="th-TH"/>
      <w14:ligatures w14:val="standardContextual"/>
    </w:rPr>
  </w:style>
  <w:style w:type="paragraph" w:customStyle="1" w:styleId="8DE8D847137A47D29E8203404ED87BAA">
    <w:name w:val="8DE8D847137A47D29E8203404ED87BAA"/>
    <w:rsid w:val="00261423"/>
    <w:rPr>
      <w:kern w:val="2"/>
      <w:szCs w:val="28"/>
      <w:lang w:bidi="th-TH"/>
      <w14:ligatures w14:val="standardContextual"/>
    </w:rPr>
  </w:style>
  <w:style w:type="paragraph" w:customStyle="1" w:styleId="FE2974C0D1CB4CDD9E2FAB1FE21B0774">
    <w:name w:val="FE2974C0D1CB4CDD9E2FAB1FE21B0774"/>
    <w:rsid w:val="00261423"/>
    <w:rPr>
      <w:kern w:val="2"/>
      <w:szCs w:val="28"/>
      <w:lang w:bidi="th-TH"/>
      <w14:ligatures w14:val="standardContextual"/>
    </w:rPr>
  </w:style>
  <w:style w:type="paragraph" w:customStyle="1" w:styleId="B18E3AA437A44EA0A8EBBF66B196921F">
    <w:name w:val="B18E3AA437A44EA0A8EBBF66B196921F"/>
    <w:rsid w:val="00261423"/>
    <w:rPr>
      <w:kern w:val="2"/>
      <w:szCs w:val="28"/>
      <w:lang w:bidi="th-TH"/>
      <w14:ligatures w14:val="standardContextual"/>
    </w:rPr>
  </w:style>
  <w:style w:type="paragraph" w:customStyle="1" w:styleId="B20ABDD63A8C4C358DE775EC87F59ED2">
    <w:name w:val="B20ABDD63A8C4C358DE775EC87F59ED2"/>
    <w:rsid w:val="00261423"/>
    <w:rPr>
      <w:kern w:val="2"/>
      <w:szCs w:val="28"/>
      <w:lang w:bidi="th-TH"/>
      <w14:ligatures w14:val="standardContextual"/>
    </w:rPr>
  </w:style>
  <w:style w:type="paragraph" w:customStyle="1" w:styleId="BD07E113999C4287B1FF59BC1DAFDEA4">
    <w:name w:val="BD07E113999C4287B1FF59BC1DAFDEA4"/>
    <w:rsid w:val="00261423"/>
    <w:rPr>
      <w:kern w:val="2"/>
      <w:szCs w:val="28"/>
      <w:lang w:bidi="th-TH"/>
      <w14:ligatures w14:val="standardContextual"/>
    </w:rPr>
  </w:style>
  <w:style w:type="paragraph" w:customStyle="1" w:styleId="334DFF1DB3E946D3BA0FD4520BB3B0EE">
    <w:name w:val="334DFF1DB3E946D3BA0FD4520BB3B0EE"/>
    <w:rsid w:val="00261423"/>
    <w:rPr>
      <w:kern w:val="2"/>
      <w:szCs w:val="28"/>
      <w:lang w:bidi="th-TH"/>
      <w14:ligatures w14:val="standardContextual"/>
    </w:rPr>
  </w:style>
  <w:style w:type="paragraph" w:customStyle="1" w:styleId="E028DB477B664EFC9B33AA76C8F572D2">
    <w:name w:val="E028DB477B664EFC9B33AA76C8F572D2"/>
    <w:rsid w:val="00261423"/>
    <w:rPr>
      <w:kern w:val="2"/>
      <w:szCs w:val="28"/>
      <w:lang w:bidi="th-TH"/>
      <w14:ligatures w14:val="standardContextual"/>
    </w:rPr>
  </w:style>
  <w:style w:type="paragraph" w:customStyle="1" w:styleId="615E83CDE8DD404CBF4F3266E61DE4C4">
    <w:name w:val="615E83CDE8DD404CBF4F3266E61DE4C4"/>
    <w:rsid w:val="00261423"/>
    <w:rPr>
      <w:kern w:val="2"/>
      <w:szCs w:val="28"/>
      <w:lang w:bidi="th-TH"/>
      <w14:ligatures w14:val="standardContextual"/>
    </w:rPr>
  </w:style>
  <w:style w:type="paragraph" w:customStyle="1" w:styleId="1A2308EECF704630926581AFC1FD275A">
    <w:name w:val="1A2308EECF704630926581AFC1FD275A"/>
    <w:rsid w:val="00261423"/>
    <w:rPr>
      <w:kern w:val="2"/>
      <w:szCs w:val="28"/>
      <w:lang w:bidi="th-TH"/>
      <w14:ligatures w14:val="standardContextual"/>
    </w:rPr>
  </w:style>
  <w:style w:type="paragraph" w:customStyle="1" w:styleId="3033243AF50741878ECC5721DE8D2344">
    <w:name w:val="3033243AF50741878ECC5721DE8D2344"/>
    <w:rsid w:val="00261423"/>
    <w:rPr>
      <w:kern w:val="2"/>
      <w:szCs w:val="28"/>
      <w:lang w:bidi="th-TH"/>
      <w14:ligatures w14:val="standardContextual"/>
    </w:rPr>
  </w:style>
  <w:style w:type="paragraph" w:customStyle="1" w:styleId="1D41DF9245C54CB7B78E891F14E27924">
    <w:name w:val="1D41DF9245C54CB7B78E891F14E27924"/>
    <w:rsid w:val="00261423"/>
    <w:rPr>
      <w:kern w:val="2"/>
      <w:szCs w:val="28"/>
      <w:lang w:bidi="th-TH"/>
      <w14:ligatures w14:val="standardContextual"/>
    </w:rPr>
  </w:style>
  <w:style w:type="paragraph" w:customStyle="1" w:styleId="11038176531B4CA7A5100F2A68367F5D">
    <w:name w:val="11038176531B4CA7A5100F2A68367F5D"/>
    <w:rsid w:val="00261423"/>
    <w:rPr>
      <w:kern w:val="2"/>
      <w:szCs w:val="28"/>
      <w:lang w:bidi="th-TH"/>
      <w14:ligatures w14:val="standardContextual"/>
    </w:rPr>
  </w:style>
  <w:style w:type="paragraph" w:customStyle="1" w:styleId="3E4E9387A51B4C6BAEB649B25D2C0BC8">
    <w:name w:val="3E4E9387A51B4C6BAEB649B25D2C0BC8"/>
    <w:rsid w:val="00261423"/>
    <w:rPr>
      <w:kern w:val="2"/>
      <w:szCs w:val="28"/>
      <w:lang w:bidi="th-TH"/>
      <w14:ligatures w14:val="standardContextual"/>
    </w:rPr>
  </w:style>
  <w:style w:type="paragraph" w:customStyle="1" w:styleId="7627AB15E3BC4E759D944593483B9B84">
    <w:name w:val="7627AB15E3BC4E759D944593483B9B84"/>
    <w:rsid w:val="00261423"/>
    <w:rPr>
      <w:kern w:val="2"/>
      <w:szCs w:val="28"/>
      <w:lang w:bidi="th-TH"/>
      <w14:ligatures w14:val="standardContextual"/>
    </w:rPr>
  </w:style>
  <w:style w:type="paragraph" w:customStyle="1" w:styleId="389E27E9565348B39A563A73DB389C70">
    <w:name w:val="389E27E9565348B39A563A73DB389C70"/>
    <w:rsid w:val="00261423"/>
    <w:rPr>
      <w:kern w:val="2"/>
      <w:szCs w:val="28"/>
      <w:lang w:bidi="th-TH"/>
      <w14:ligatures w14:val="standardContextual"/>
    </w:rPr>
  </w:style>
  <w:style w:type="paragraph" w:customStyle="1" w:styleId="252F399A289C447892AB67020EC58420">
    <w:name w:val="252F399A289C447892AB67020EC58420"/>
    <w:rsid w:val="00261423"/>
    <w:rPr>
      <w:kern w:val="2"/>
      <w:szCs w:val="28"/>
      <w:lang w:bidi="th-TH"/>
      <w14:ligatures w14:val="standardContextual"/>
    </w:rPr>
  </w:style>
  <w:style w:type="paragraph" w:customStyle="1" w:styleId="2F3EBCCCD78F433DA31B9CA854C29BDD">
    <w:name w:val="2F3EBCCCD78F433DA31B9CA854C29BDD"/>
    <w:rsid w:val="00261423"/>
    <w:rPr>
      <w:kern w:val="2"/>
      <w:szCs w:val="28"/>
      <w:lang w:bidi="th-TH"/>
      <w14:ligatures w14:val="standardContextual"/>
    </w:rPr>
  </w:style>
  <w:style w:type="paragraph" w:customStyle="1" w:styleId="18145A3BC43A4397BB5DF60B3AEF1F12">
    <w:name w:val="18145A3BC43A4397BB5DF60B3AEF1F12"/>
    <w:rsid w:val="00261423"/>
    <w:rPr>
      <w:kern w:val="2"/>
      <w:szCs w:val="28"/>
      <w:lang w:bidi="th-TH"/>
      <w14:ligatures w14:val="standardContextual"/>
    </w:rPr>
  </w:style>
  <w:style w:type="paragraph" w:customStyle="1" w:styleId="FD22DFDD96C247ED8A75A13AE4158622">
    <w:name w:val="FD22DFDD96C247ED8A75A13AE4158622"/>
    <w:rsid w:val="00261423"/>
    <w:rPr>
      <w:kern w:val="2"/>
      <w:szCs w:val="28"/>
      <w:lang w:bidi="th-TH"/>
      <w14:ligatures w14:val="standardContextual"/>
    </w:rPr>
  </w:style>
  <w:style w:type="paragraph" w:customStyle="1" w:styleId="296BD4C31B92412C94F8EA340B18ACAA">
    <w:name w:val="296BD4C31B92412C94F8EA340B18ACAA"/>
    <w:rsid w:val="00261423"/>
    <w:rPr>
      <w:kern w:val="2"/>
      <w:szCs w:val="28"/>
      <w:lang w:bidi="th-TH"/>
      <w14:ligatures w14:val="standardContextual"/>
    </w:rPr>
  </w:style>
  <w:style w:type="paragraph" w:customStyle="1" w:styleId="5403ABF9725D4A279C02EAEF6015EDC1">
    <w:name w:val="5403ABF9725D4A279C02EAEF6015EDC1"/>
    <w:rsid w:val="00261423"/>
    <w:rPr>
      <w:kern w:val="2"/>
      <w:szCs w:val="28"/>
      <w:lang w:bidi="th-TH"/>
      <w14:ligatures w14:val="standardContextual"/>
    </w:rPr>
  </w:style>
  <w:style w:type="paragraph" w:customStyle="1" w:styleId="2302519C6BC6446D81942E7F92DF6D6E">
    <w:name w:val="2302519C6BC6446D81942E7F92DF6D6E"/>
    <w:rsid w:val="00261423"/>
    <w:rPr>
      <w:kern w:val="2"/>
      <w:szCs w:val="28"/>
      <w:lang w:bidi="th-TH"/>
      <w14:ligatures w14:val="standardContextual"/>
    </w:rPr>
  </w:style>
  <w:style w:type="paragraph" w:customStyle="1" w:styleId="FABD557B8A794543831844715F27F4E9">
    <w:name w:val="FABD557B8A794543831844715F27F4E9"/>
    <w:rsid w:val="00261423"/>
    <w:rPr>
      <w:kern w:val="2"/>
      <w:szCs w:val="28"/>
      <w:lang w:bidi="th-TH"/>
      <w14:ligatures w14:val="standardContextual"/>
    </w:rPr>
  </w:style>
  <w:style w:type="paragraph" w:customStyle="1" w:styleId="D4F13A1218E34CA6ADFA20DEC8DCFD46">
    <w:name w:val="D4F13A1218E34CA6ADFA20DEC8DCFD46"/>
    <w:rsid w:val="00261423"/>
    <w:rPr>
      <w:kern w:val="2"/>
      <w:szCs w:val="28"/>
      <w:lang w:bidi="th-TH"/>
      <w14:ligatures w14:val="standardContextual"/>
    </w:rPr>
  </w:style>
  <w:style w:type="paragraph" w:customStyle="1" w:styleId="6360937011594262A0BB36CC37525B8D">
    <w:name w:val="6360937011594262A0BB36CC37525B8D"/>
    <w:rsid w:val="00261423"/>
    <w:rPr>
      <w:kern w:val="2"/>
      <w:szCs w:val="28"/>
      <w:lang w:bidi="th-TH"/>
      <w14:ligatures w14:val="standardContextual"/>
    </w:rPr>
  </w:style>
  <w:style w:type="paragraph" w:customStyle="1" w:styleId="3C53978FFAA14F88B0C98D86E2144F56">
    <w:name w:val="3C53978FFAA14F88B0C98D86E2144F56"/>
    <w:rsid w:val="00261423"/>
    <w:rPr>
      <w:kern w:val="2"/>
      <w:szCs w:val="28"/>
      <w:lang w:bidi="th-TH"/>
      <w14:ligatures w14:val="standardContextual"/>
    </w:rPr>
  </w:style>
  <w:style w:type="paragraph" w:customStyle="1" w:styleId="846C49A727A0479B94ED3EEF8B2FFB85">
    <w:name w:val="846C49A727A0479B94ED3EEF8B2FFB85"/>
    <w:rsid w:val="00261423"/>
    <w:rPr>
      <w:kern w:val="2"/>
      <w:szCs w:val="28"/>
      <w:lang w:bidi="th-TH"/>
      <w14:ligatures w14:val="standardContextual"/>
    </w:rPr>
  </w:style>
  <w:style w:type="paragraph" w:customStyle="1" w:styleId="7E2069D086A945BC94614AF4E978C39A">
    <w:name w:val="7E2069D086A945BC94614AF4E978C39A"/>
    <w:rsid w:val="00261423"/>
    <w:rPr>
      <w:kern w:val="2"/>
      <w:szCs w:val="28"/>
      <w:lang w:bidi="th-TH"/>
      <w14:ligatures w14:val="standardContextual"/>
    </w:rPr>
  </w:style>
  <w:style w:type="paragraph" w:customStyle="1" w:styleId="EE39C0FFBC614348A4F71A71DD2BEC85">
    <w:name w:val="EE39C0FFBC614348A4F71A71DD2BEC85"/>
    <w:rsid w:val="00261423"/>
    <w:rPr>
      <w:kern w:val="2"/>
      <w:szCs w:val="28"/>
      <w:lang w:bidi="th-TH"/>
      <w14:ligatures w14:val="standardContextual"/>
    </w:rPr>
  </w:style>
  <w:style w:type="paragraph" w:customStyle="1" w:styleId="616D6CCCE46D4F7D9D8634118217EC73">
    <w:name w:val="616D6CCCE46D4F7D9D8634118217EC73"/>
    <w:rsid w:val="00261423"/>
    <w:rPr>
      <w:kern w:val="2"/>
      <w:szCs w:val="28"/>
      <w:lang w:bidi="th-TH"/>
      <w14:ligatures w14:val="standardContextual"/>
    </w:rPr>
  </w:style>
  <w:style w:type="paragraph" w:customStyle="1" w:styleId="7E6DE765303B48149B3DF7FA49BF7881">
    <w:name w:val="7E6DE765303B48149B3DF7FA49BF7881"/>
    <w:rsid w:val="00261423"/>
    <w:rPr>
      <w:kern w:val="2"/>
      <w:szCs w:val="28"/>
      <w:lang w:bidi="th-TH"/>
      <w14:ligatures w14:val="standardContextual"/>
    </w:rPr>
  </w:style>
  <w:style w:type="paragraph" w:customStyle="1" w:styleId="AF8263F29F724359B42F502A4D6A7EDD">
    <w:name w:val="AF8263F29F724359B42F502A4D6A7EDD"/>
    <w:rsid w:val="00261423"/>
    <w:rPr>
      <w:kern w:val="2"/>
      <w:szCs w:val="28"/>
      <w:lang w:bidi="th-TH"/>
      <w14:ligatures w14:val="standardContextual"/>
    </w:rPr>
  </w:style>
  <w:style w:type="paragraph" w:customStyle="1" w:styleId="E45E36994438491AA66807372EFCDEE7">
    <w:name w:val="E45E36994438491AA66807372EFCDEE7"/>
    <w:rsid w:val="00261423"/>
    <w:rPr>
      <w:kern w:val="2"/>
      <w:szCs w:val="28"/>
      <w:lang w:bidi="th-TH"/>
      <w14:ligatures w14:val="standardContextual"/>
    </w:rPr>
  </w:style>
  <w:style w:type="paragraph" w:customStyle="1" w:styleId="06A0877DA6EF45E8BE920FEB4D4E3545">
    <w:name w:val="06A0877DA6EF45E8BE920FEB4D4E3545"/>
    <w:rsid w:val="00261423"/>
    <w:rPr>
      <w:kern w:val="2"/>
      <w:szCs w:val="28"/>
      <w:lang w:bidi="th-TH"/>
      <w14:ligatures w14:val="standardContextual"/>
    </w:rPr>
  </w:style>
  <w:style w:type="paragraph" w:customStyle="1" w:styleId="EF0A069EF9784D79A2B357288A13A134">
    <w:name w:val="EF0A069EF9784D79A2B357288A13A134"/>
    <w:rsid w:val="00261423"/>
    <w:rPr>
      <w:kern w:val="2"/>
      <w:szCs w:val="28"/>
      <w:lang w:bidi="th-TH"/>
      <w14:ligatures w14:val="standardContextual"/>
    </w:rPr>
  </w:style>
  <w:style w:type="paragraph" w:customStyle="1" w:styleId="8FF0A2A0CC164410B91604B89B313E0B">
    <w:name w:val="8FF0A2A0CC164410B91604B89B313E0B"/>
    <w:rsid w:val="00261423"/>
    <w:rPr>
      <w:kern w:val="2"/>
      <w:szCs w:val="28"/>
      <w:lang w:bidi="th-TH"/>
      <w14:ligatures w14:val="standardContextual"/>
    </w:rPr>
  </w:style>
  <w:style w:type="paragraph" w:customStyle="1" w:styleId="046B255D5AA04752941745BD4F2DD4EA">
    <w:name w:val="046B255D5AA04752941745BD4F2DD4EA"/>
    <w:rsid w:val="00261423"/>
    <w:rPr>
      <w:kern w:val="2"/>
      <w:szCs w:val="28"/>
      <w:lang w:bidi="th-TH"/>
      <w14:ligatures w14:val="standardContextual"/>
    </w:rPr>
  </w:style>
  <w:style w:type="paragraph" w:customStyle="1" w:styleId="44A8ECAFDC8E4613A60EE6B414E1B7BC">
    <w:name w:val="44A8ECAFDC8E4613A60EE6B414E1B7BC"/>
    <w:rsid w:val="00261423"/>
    <w:rPr>
      <w:kern w:val="2"/>
      <w:szCs w:val="28"/>
      <w:lang w:bidi="th-TH"/>
      <w14:ligatures w14:val="standardContextual"/>
    </w:rPr>
  </w:style>
  <w:style w:type="paragraph" w:customStyle="1" w:styleId="337449F9EC324EAE83FF459F74B340CA">
    <w:name w:val="337449F9EC324EAE83FF459F74B340CA"/>
    <w:rsid w:val="00261423"/>
    <w:rPr>
      <w:kern w:val="2"/>
      <w:szCs w:val="28"/>
      <w:lang w:bidi="th-TH"/>
      <w14:ligatures w14:val="standardContextual"/>
    </w:rPr>
  </w:style>
  <w:style w:type="paragraph" w:customStyle="1" w:styleId="0B43F29EF5434DC09BEC2F55FE0062A4">
    <w:name w:val="0B43F29EF5434DC09BEC2F55FE0062A4"/>
    <w:rsid w:val="00261423"/>
    <w:rPr>
      <w:kern w:val="2"/>
      <w:szCs w:val="28"/>
      <w:lang w:bidi="th-TH"/>
      <w14:ligatures w14:val="standardContextual"/>
    </w:rPr>
  </w:style>
  <w:style w:type="paragraph" w:customStyle="1" w:styleId="A920936EB3FA44A5885DAE4C5578730B">
    <w:name w:val="A920936EB3FA44A5885DAE4C5578730B"/>
    <w:rsid w:val="00261423"/>
    <w:rPr>
      <w:kern w:val="2"/>
      <w:szCs w:val="28"/>
      <w:lang w:bidi="th-TH"/>
      <w14:ligatures w14:val="standardContextual"/>
    </w:rPr>
  </w:style>
  <w:style w:type="paragraph" w:customStyle="1" w:styleId="5419824ACB224CF7BE31959F3DCC538F">
    <w:name w:val="5419824ACB224CF7BE31959F3DCC538F"/>
    <w:rsid w:val="00261423"/>
    <w:rPr>
      <w:kern w:val="2"/>
      <w:szCs w:val="28"/>
      <w:lang w:bidi="th-TH"/>
      <w14:ligatures w14:val="standardContextual"/>
    </w:rPr>
  </w:style>
  <w:style w:type="paragraph" w:customStyle="1" w:styleId="736921FCA86C4ED0A8BC4808ED112FC3">
    <w:name w:val="736921FCA86C4ED0A8BC4808ED112FC3"/>
    <w:rsid w:val="00261423"/>
    <w:rPr>
      <w:kern w:val="2"/>
      <w:szCs w:val="28"/>
      <w:lang w:bidi="th-TH"/>
      <w14:ligatures w14:val="standardContextual"/>
    </w:rPr>
  </w:style>
  <w:style w:type="paragraph" w:customStyle="1" w:styleId="1660A34034F9447A99A6C32CE44EA963">
    <w:name w:val="1660A34034F9447A99A6C32CE44EA963"/>
    <w:rsid w:val="00261423"/>
    <w:rPr>
      <w:kern w:val="2"/>
      <w:szCs w:val="28"/>
      <w:lang w:bidi="th-TH"/>
      <w14:ligatures w14:val="standardContextual"/>
    </w:rPr>
  </w:style>
  <w:style w:type="paragraph" w:customStyle="1" w:styleId="F917933E646A4CE88323E90E82FD6C9F">
    <w:name w:val="F917933E646A4CE88323E90E82FD6C9F"/>
    <w:rsid w:val="00261423"/>
    <w:rPr>
      <w:kern w:val="2"/>
      <w:szCs w:val="28"/>
      <w:lang w:bidi="th-TH"/>
      <w14:ligatures w14:val="standardContextual"/>
    </w:rPr>
  </w:style>
  <w:style w:type="paragraph" w:customStyle="1" w:styleId="7AE2BA5C97674E8B809D7A22EA27EE54">
    <w:name w:val="7AE2BA5C97674E8B809D7A22EA27EE54"/>
    <w:rsid w:val="00261423"/>
    <w:rPr>
      <w:kern w:val="2"/>
      <w:szCs w:val="28"/>
      <w:lang w:bidi="th-TH"/>
      <w14:ligatures w14:val="standardContextual"/>
    </w:rPr>
  </w:style>
  <w:style w:type="paragraph" w:customStyle="1" w:styleId="60E65E7276C84F1C8D618E3F108863DA">
    <w:name w:val="60E65E7276C84F1C8D618E3F108863DA"/>
    <w:rsid w:val="00261423"/>
    <w:rPr>
      <w:kern w:val="2"/>
      <w:szCs w:val="28"/>
      <w:lang w:bidi="th-TH"/>
      <w14:ligatures w14:val="standardContextual"/>
    </w:rPr>
  </w:style>
  <w:style w:type="paragraph" w:customStyle="1" w:styleId="6F05C32E6AA3422C88E1C38C5D3FDC54">
    <w:name w:val="6F05C32E6AA3422C88E1C38C5D3FDC54"/>
    <w:rsid w:val="00261423"/>
    <w:rPr>
      <w:kern w:val="2"/>
      <w:szCs w:val="28"/>
      <w:lang w:bidi="th-TH"/>
      <w14:ligatures w14:val="standardContextual"/>
    </w:rPr>
  </w:style>
  <w:style w:type="paragraph" w:customStyle="1" w:styleId="5AE31E332EE0405F84E6B2D8E83F1B21">
    <w:name w:val="5AE31E332EE0405F84E6B2D8E83F1B21"/>
    <w:rsid w:val="00261423"/>
    <w:rPr>
      <w:kern w:val="2"/>
      <w:szCs w:val="28"/>
      <w:lang w:bidi="th-TH"/>
      <w14:ligatures w14:val="standardContextual"/>
    </w:rPr>
  </w:style>
  <w:style w:type="paragraph" w:customStyle="1" w:styleId="359FEA7D34C84CA7BBE435B28E1F3F0C">
    <w:name w:val="359FEA7D34C84CA7BBE435B28E1F3F0C"/>
    <w:rsid w:val="00261423"/>
    <w:rPr>
      <w:kern w:val="2"/>
      <w:szCs w:val="28"/>
      <w:lang w:bidi="th-TH"/>
      <w14:ligatures w14:val="standardContextual"/>
    </w:rPr>
  </w:style>
  <w:style w:type="paragraph" w:customStyle="1" w:styleId="0CBC0159FFA04D32BFAF4EBCE43D53DF">
    <w:name w:val="0CBC0159FFA04D32BFAF4EBCE43D53DF"/>
    <w:rsid w:val="00261423"/>
    <w:rPr>
      <w:kern w:val="2"/>
      <w:szCs w:val="28"/>
      <w:lang w:bidi="th-TH"/>
      <w14:ligatures w14:val="standardContextual"/>
    </w:rPr>
  </w:style>
  <w:style w:type="paragraph" w:customStyle="1" w:styleId="E57A3DF30AB041ACAFA1ABCE166E1785">
    <w:name w:val="E57A3DF30AB041ACAFA1ABCE166E1785"/>
    <w:rsid w:val="00261423"/>
    <w:rPr>
      <w:kern w:val="2"/>
      <w:szCs w:val="28"/>
      <w:lang w:bidi="th-TH"/>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10">
      <a:dk1>
        <a:srgbClr val="000000"/>
      </a:dk1>
      <a:lt1>
        <a:srgbClr val="FFFFFF"/>
      </a:lt1>
      <a:dk2>
        <a:srgbClr val="5B6770"/>
      </a:dk2>
      <a:lt2>
        <a:srgbClr val="939C9F"/>
      </a:lt2>
      <a:accent1>
        <a:srgbClr val="86339D"/>
      </a:accent1>
      <a:accent2>
        <a:srgbClr val="E68504"/>
      </a:accent2>
      <a:accent3>
        <a:srgbClr val="0CC088"/>
      </a:accent3>
      <a:accent4>
        <a:srgbClr val="572C5F"/>
      </a:accent4>
      <a:accent5>
        <a:srgbClr val="8F6A2A"/>
      </a:accent5>
      <a:accent6>
        <a:srgbClr val="244C5A"/>
      </a:accent6>
      <a:hlink>
        <a:srgbClr val="5B6770"/>
      </a:hlink>
      <a:folHlink>
        <a:srgbClr val="5B677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95dd01f8-d7fb-44b0-ad37-85e740ff83b3" xsi:nil="true"/>
    <lcf76f155ced4ddcb4097134ff3c332f xmlns="7af2b98a-d9a0-40ec-83c1-a01fdc8ef92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sisl xmlns:xsd="http://www.w3.org/2001/XMLSchema" xmlns:xsi="http://www.w3.org/2001/XMLSchema-instance" xmlns="http://www.boldonjames.com/2008/01/sie/internal/label" sislVersion="0" policy="c2b19861-8a02-4346-a392-0dac48f3dfa4" origin="autoSelectedSuggestion">
  <element uid="e84e6b8a-1fa9-4b6f-a240-0433a51ae513" value=""/>
  <element uid="74514658-5078-4d12-89be-6217f3a327dc" value=""/>
  <element uid="6b7a38c0-43d5-4e06-b01a-acb9518c68a9" value=""/>
  <element uid="2a929a28-0797-4246-9e94-2601e048783b" value=""/>
</sisl>
</file>

<file path=customXml/item5.xml><?xml version="1.0" encoding="utf-8"?>
<ct:contentTypeSchema xmlns:ct="http://schemas.microsoft.com/office/2006/metadata/contentType" xmlns:ma="http://schemas.microsoft.com/office/2006/metadata/properties/metaAttributes" ct:_="" ma:_="" ma:contentTypeName="Document" ma:contentTypeID="0x010100734239FB5EDE6E4194A54387ADC1631C" ma:contentTypeVersion="13" ma:contentTypeDescription="Create a new document." ma:contentTypeScope="" ma:versionID="b4a2fa019763fa9c9d0a0722b1f87c70">
  <xsd:schema xmlns:xsd="http://www.w3.org/2001/XMLSchema" xmlns:xs="http://www.w3.org/2001/XMLSchema" xmlns:p="http://schemas.microsoft.com/office/2006/metadata/properties" xmlns:ns2="7af2b98a-d9a0-40ec-83c1-a01fdc8ef92e" xmlns:ns3="95dd01f8-d7fb-44b0-ad37-85e740ff83b3" targetNamespace="http://schemas.microsoft.com/office/2006/metadata/properties" ma:root="true" ma:fieldsID="90a7df981704f39b321303d2e2b471f4" ns2:_="" ns3:_="">
    <xsd:import namespace="7af2b98a-d9a0-40ec-83c1-a01fdc8ef92e"/>
    <xsd:import namespace="95dd01f8-d7fb-44b0-ad37-85e740ff83b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f2b98a-d9a0-40ec-83c1-a01fdc8ef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d9ca5a0-4d2f-48d0-8116-d7d71263ecd3"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dd01f8-d7fb-44b0-ad37-85e740ff83b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8055049b-af10-4458-971b-bf7c87daaf6f}" ma:internalName="TaxCatchAll" ma:showField="CatchAllData" ma:web="95dd01f8-d7fb-44b0-ad37-85e740ff83b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68C0B2-3494-4172-92C4-9726702074BB}">
  <ds:schemaRefs>
    <ds:schemaRef ds:uri="http://schemas.microsoft.com/sharepoint/v3/contenttype/forms"/>
  </ds:schemaRefs>
</ds:datastoreItem>
</file>

<file path=customXml/itemProps2.xml><?xml version="1.0" encoding="utf-8"?>
<ds:datastoreItem xmlns:ds="http://schemas.openxmlformats.org/officeDocument/2006/customXml" ds:itemID="{2C317179-AD40-4F6A-9F0B-EE740EC4D630}">
  <ds:schemaRefs>
    <ds:schemaRef ds:uri="http://schemas.microsoft.com/office/2006/metadata/properties"/>
    <ds:schemaRef ds:uri="http://schemas.microsoft.com/office/infopath/2007/PartnerControls"/>
    <ds:schemaRef ds:uri="95dd01f8-d7fb-44b0-ad37-85e740ff83b3"/>
    <ds:schemaRef ds:uri="7af2b98a-d9a0-40ec-83c1-a01fdc8ef92e"/>
  </ds:schemaRefs>
</ds:datastoreItem>
</file>

<file path=customXml/itemProps3.xml><?xml version="1.0" encoding="utf-8"?>
<ds:datastoreItem xmlns:ds="http://schemas.openxmlformats.org/officeDocument/2006/customXml" ds:itemID="{66826DB1-A41D-480B-B2C3-DC1FD33A6A93}">
  <ds:schemaRefs>
    <ds:schemaRef ds:uri="http://schemas.openxmlformats.org/officeDocument/2006/bibliography"/>
  </ds:schemaRefs>
</ds:datastoreItem>
</file>

<file path=customXml/itemProps4.xml><?xml version="1.0" encoding="utf-8"?>
<ds:datastoreItem xmlns:ds="http://schemas.openxmlformats.org/officeDocument/2006/customXml" ds:itemID="{C924D73E-0BAA-4FC8-9FFD-3786A525F8BC}">
  <ds:schemaRefs>
    <ds:schemaRef ds:uri="http://www.w3.org/2001/XMLSchema"/>
    <ds:schemaRef ds:uri="http://www.boldonjames.com/2008/01/sie/internal/label"/>
  </ds:schemaRefs>
</ds:datastoreItem>
</file>

<file path=customXml/itemProps5.xml><?xml version="1.0" encoding="utf-8"?>
<ds:datastoreItem xmlns:ds="http://schemas.openxmlformats.org/officeDocument/2006/customXml" ds:itemID="{6C5B1D18-2B32-46B8-ACF7-0D22D76BFB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f2b98a-d9a0-40ec-83c1-a01fdc8ef92e"/>
    <ds:schemaRef ds:uri="95dd01f8-d7fb-44b0-ad37-85e740ff83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Silverlake Symmetri IA Template</Template>
  <TotalTime>34</TotalTime>
  <Pages>200</Pages>
  <Words>19454</Words>
  <Characters>110889</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Bezek, Jan</dc:creator>
  <cp:keywords>Internal Use Only | ฝ่าย ธธ. | External | Any</cp:keywords>
  <cp:lastModifiedBy>Veranun Rungsareerat</cp:lastModifiedBy>
  <cp:revision>19</cp:revision>
  <dcterms:created xsi:type="dcterms:W3CDTF">2023-09-01T02:55:00Z</dcterms:created>
  <dcterms:modified xsi:type="dcterms:W3CDTF">2023-09-05T07:45:00Z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0x010100734239FB5EDE6E4194A54387ADC1631C</vt:lpwstr>
  </property>
  <property fmtid="{D5CDD505-2E9C-101B-9397-08002B2CF9AE}" pid="3" name="docIndexRef">
    <vt:lpwstr>80170867-550b-4aaf-9389-ed684aca91a0</vt:lpwstr>
  </property>
  <property fmtid="{D5CDD505-2E9C-101B-9397-08002B2CF9AE}" pid="4" name="bjClsUserRVM">
    <vt:lpwstr>[]</vt:lpwstr>
  </property>
  <property fmtid="{D5CDD505-2E9C-101B-9397-08002B2CF9AE}" pid="5" name="bjSaver">
    <vt:lpwstr>JlJaXL3L+1mwnlYXKTGxRhNPuoNjdWpv</vt:lpwstr>
  </property>
  <property fmtid="{D5CDD505-2E9C-101B-9397-08002B2CF9AE}" pid="6" name="bjDocumentLabelXML">
    <vt:lpwstr>&lt;?xml version="1.0" encoding="us-ascii"?&gt;&lt;sisl xmlns:xsd="http://www.w3.org/2001/XMLSchema" xmlns:xsi="http://www.w3.org/2001/XMLSchema-instance" sislVersion="0" policy="c2b19861-8a02-4346-a392-0dac48f3dfa4" origin="autoSelectedSuggestion" xmlns="http://w</vt:lpwstr>
  </property>
  <property fmtid="{D5CDD505-2E9C-101B-9397-08002B2CF9AE}" pid="7" name="bjDocumentLabelXML-0">
    <vt:lpwstr>ww.boldonjames.com/2008/01/sie/internal/label"&gt;&lt;element uid="e84e6b8a-1fa9-4b6f-a240-0433a51ae513" value="" /&gt;&lt;element uid="74514658-5078-4d12-89be-6217f3a327dc" value="" /&gt;&lt;element uid="6b7a38c0-43d5-4e06-b01a-acb9518c68a9" value="" /&gt;&lt;element uid="2a929</vt:lpwstr>
  </property>
  <property fmtid="{D5CDD505-2E9C-101B-9397-08002B2CF9AE}" pid="8" name="bjDocumentLabelXML-1">
    <vt:lpwstr>a28-0797-4246-9e94-2601e048783b" value="" /&gt;&lt;/sisl&gt;</vt:lpwstr>
  </property>
  <property fmtid="{D5CDD505-2E9C-101B-9397-08002B2CF9AE}" pid="9" name="bjDocumentSecurityLabel">
    <vt:lpwstr>Internal Use Only | ฝ่าย ธธ. | External | Any</vt:lpwstr>
  </property>
</Properties>
</file>